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r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14:paraId="5EA61B2E" w14:textId="77777777" w:rsidR="00C76273" w:rsidRPr="00F90BDC" w:rsidRDefault="00422862" w:rsidP="001C4F14">
          <w:pPr>
            <w:pStyle w:val="DocTitle"/>
            <w:rPr>
              <w:i w:val="0"/>
            </w:rPr>
          </w:pPr>
          <w:r>
            <w:rPr>
              <w:rFonts w:hint="eastAsia"/>
              <w:i w:val="0"/>
              <w:lang w:eastAsia="ko-KR"/>
            </w:rPr>
            <w:t xml:space="preserve">Common Device Model </w:t>
          </w:r>
          <w:r w:rsidR="00B306FE">
            <w:rPr>
              <w:rFonts w:hint="eastAsia"/>
              <w:i w:val="0"/>
              <w:lang w:eastAsia="ko-KR"/>
            </w:rPr>
            <w:t>Service Framework 16</w:t>
          </w:r>
          <w:r w:rsidR="00E35ADA">
            <w:rPr>
              <w:rFonts w:hint="eastAsia"/>
              <w:i w:val="0"/>
              <w:lang w:eastAsia="ko-KR"/>
            </w:rPr>
            <w:t>.0</w:t>
          </w:r>
          <w:r w:rsidR="00B306FE">
            <w:rPr>
              <w:rFonts w:hint="eastAsia"/>
              <w:i w:val="0"/>
              <w:lang w:eastAsia="ko-KR"/>
            </w:rPr>
            <w:t>4</w:t>
          </w:r>
          <w:r w:rsidR="003436A8">
            <w:rPr>
              <w:rFonts w:hint="eastAsia"/>
              <w:i w:val="0"/>
              <w:lang w:eastAsia="ko-KR"/>
            </w:rPr>
            <w:t xml:space="preserve"> </w:t>
          </w:r>
          <w:r w:rsidR="00E35ADA">
            <w:rPr>
              <w:rFonts w:hint="eastAsia"/>
              <w:i w:val="0"/>
              <w:lang w:eastAsia="ko-KR"/>
            </w:rPr>
            <w:t>Test Case Specification</w:t>
          </w:r>
        </w:p>
      </w:sdtContent>
    </w:sdt>
    <w:p w14:paraId="256DA00F" w14:textId="77777777" w:rsidR="00C76273" w:rsidRPr="00F90BDC" w:rsidRDefault="008D7F96" w:rsidP="00C76273">
      <w:pPr>
        <w:pStyle w:val="coverpageline"/>
        <w:rPr>
          <w:i w:val="0"/>
          <w:lang w:eastAsia="ko-KR"/>
        </w:rPr>
      </w:pPr>
      <w:r>
        <w:rPr>
          <w:i w:val="0"/>
          <w:lang w:eastAsia="ko-KR"/>
        </w:rPr>
        <w:t>August</w:t>
      </w:r>
      <w:r w:rsidR="00563C9F" w:rsidRPr="00F90BDC">
        <w:rPr>
          <w:rFonts w:hint="eastAsia"/>
          <w:i w:val="0"/>
          <w:lang w:eastAsia="ko-KR"/>
        </w:rPr>
        <w:t xml:space="preserve"> </w:t>
      </w:r>
      <w:r w:rsidR="00011588">
        <w:rPr>
          <w:i w:val="0"/>
          <w:lang w:eastAsia="ko-KR"/>
        </w:rPr>
        <w:t>27</w:t>
      </w:r>
      <w:r w:rsidR="00C47A8D" w:rsidRPr="00F90BDC">
        <w:rPr>
          <w:i w:val="0"/>
        </w:rPr>
        <w:t xml:space="preserve">, </w:t>
      </w:r>
      <w:r w:rsidR="00563C9F" w:rsidRPr="00F90BDC">
        <w:rPr>
          <w:rFonts w:hint="eastAsia"/>
          <w:i w:val="0"/>
          <w:lang w:eastAsia="ko-KR"/>
        </w:rPr>
        <w:t>2016</w:t>
      </w:r>
    </w:p>
    <w:p w14:paraId="79A22BF3" w14:textId="77777777" w:rsidR="004C1EE2" w:rsidRPr="00F90BDC" w:rsidRDefault="004C1EE2" w:rsidP="004C1EE2">
      <w:pPr>
        <w:pStyle w:val="body"/>
      </w:pPr>
    </w:p>
    <w:p w14:paraId="5D7CF493" w14:textId="77777777" w:rsidR="00C34E63" w:rsidRPr="00F90BDC" w:rsidRDefault="00C34E63" w:rsidP="00C76273">
      <w:pPr>
        <w:pStyle w:val="body"/>
        <w:rPr>
          <w:sz w:val="28"/>
          <w:szCs w:val="28"/>
        </w:rPr>
        <w:sectPr w:rsidR="00C34E63" w:rsidRPr="00F90BDC" w:rsidSect="00AA63BE">
          <w:headerReference w:type="even" r:id="rId8"/>
          <w:headerReference w:type="default" r:id="rId9"/>
          <w:footerReference w:type="even" r:id="rId10"/>
          <w:headerReference w:type="first" r:id="rId11"/>
          <w:footerReference w:type="first" r:id="rId12"/>
          <w:pgSz w:w="12240" w:h="15840" w:code="1"/>
          <w:pgMar w:top="2160" w:right="1440" w:bottom="1440" w:left="1440" w:header="720" w:footer="720" w:gutter="0"/>
          <w:cols w:space="720"/>
          <w:titlePg/>
          <w:docGrid w:linePitch="360"/>
        </w:sectPr>
      </w:pPr>
    </w:p>
    <w:p w14:paraId="1DBF8971" w14:textId="77777777" w:rsidR="00C76273" w:rsidRPr="00F90BDC" w:rsidRDefault="00C76273" w:rsidP="00EF3D42">
      <w:pPr>
        <w:pStyle w:val="HeadingTOC"/>
      </w:pPr>
      <w:r w:rsidRPr="00F90BDC">
        <w:lastRenderedPageBreak/>
        <w:t>Contents</w:t>
      </w:r>
    </w:p>
    <w:p w14:paraId="580865F4" w14:textId="77777777" w:rsidR="000A5CE9" w:rsidRDefault="0062061B">
      <w:pPr>
        <w:pStyle w:val="TOC1"/>
        <w:rPr>
          <w:rFonts w:asciiTheme="minorHAnsi" w:hAnsiTheme="minorHAnsi" w:cstheme="minorBidi"/>
          <w:b w:val="0"/>
          <w:bCs w:val="0"/>
          <w:kern w:val="2"/>
          <w:sz w:val="20"/>
          <w:lang w:eastAsia="ko-KR"/>
        </w:rPr>
      </w:pPr>
      <w:r w:rsidRPr="00F90BDC">
        <w:fldChar w:fldCharType="begin"/>
      </w:r>
      <w:r w:rsidR="00D93E62" w:rsidRPr="00F90BDC">
        <w:instrText xml:space="preserve"> TOC \o "1-8" \h \z \u </w:instrText>
      </w:r>
      <w:r w:rsidRPr="00F90BDC">
        <w:fldChar w:fldCharType="separate"/>
      </w:r>
      <w:hyperlink w:anchor="_Toc458602097" w:history="1">
        <w:r w:rsidR="000A5CE9" w:rsidRPr="00D27053">
          <w:rPr>
            <w:rStyle w:val="Hyperlink"/>
          </w:rPr>
          <w:t>1 Introduction</w:t>
        </w:r>
        <w:r w:rsidR="000A5CE9">
          <w:rPr>
            <w:webHidden/>
          </w:rPr>
          <w:tab/>
        </w:r>
        <w:r>
          <w:rPr>
            <w:webHidden/>
          </w:rPr>
          <w:fldChar w:fldCharType="begin"/>
        </w:r>
        <w:r w:rsidR="000A5CE9">
          <w:rPr>
            <w:webHidden/>
          </w:rPr>
          <w:instrText xml:space="preserve"> PAGEREF _Toc458602097 \h </w:instrText>
        </w:r>
        <w:r>
          <w:rPr>
            <w:webHidden/>
          </w:rPr>
        </w:r>
        <w:r>
          <w:rPr>
            <w:webHidden/>
          </w:rPr>
          <w:fldChar w:fldCharType="separate"/>
        </w:r>
        <w:r w:rsidR="000A5CE9">
          <w:rPr>
            <w:webHidden/>
          </w:rPr>
          <w:t>4</w:t>
        </w:r>
        <w:r>
          <w:rPr>
            <w:webHidden/>
          </w:rPr>
          <w:fldChar w:fldCharType="end"/>
        </w:r>
      </w:hyperlink>
    </w:p>
    <w:p w14:paraId="553C1A6E" w14:textId="77777777" w:rsidR="000A5CE9" w:rsidRDefault="00132CCE">
      <w:pPr>
        <w:pStyle w:val="TOC2"/>
        <w:rPr>
          <w:rFonts w:asciiTheme="minorHAnsi" w:hAnsiTheme="minorHAnsi" w:cstheme="minorBidi"/>
          <w:kern w:val="2"/>
          <w:lang w:eastAsia="ko-KR"/>
        </w:rPr>
      </w:pPr>
      <w:hyperlink w:anchor="_Toc458602098" w:history="1">
        <w:r w:rsidR="000A5CE9" w:rsidRPr="00D27053">
          <w:rPr>
            <w:rStyle w:val="Hyperlink"/>
          </w:rPr>
          <w:t>1.1 Purpose</w:t>
        </w:r>
        <w:r w:rsidR="000A5CE9">
          <w:rPr>
            <w:webHidden/>
          </w:rPr>
          <w:tab/>
        </w:r>
        <w:r w:rsidR="0062061B">
          <w:rPr>
            <w:webHidden/>
          </w:rPr>
          <w:fldChar w:fldCharType="begin"/>
        </w:r>
        <w:r w:rsidR="000A5CE9">
          <w:rPr>
            <w:webHidden/>
          </w:rPr>
          <w:instrText xml:space="preserve"> PAGEREF _Toc458602098 \h </w:instrText>
        </w:r>
        <w:r w:rsidR="0062061B">
          <w:rPr>
            <w:webHidden/>
          </w:rPr>
        </w:r>
        <w:r w:rsidR="0062061B">
          <w:rPr>
            <w:webHidden/>
          </w:rPr>
          <w:fldChar w:fldCharType="separate"/>
        </w:r>
        <w:r w:rsidR="000A5CE9">
          <w:rPr>
            <w:webHidden/>
          </w:rPr>
          <w:t>4</w:t>
        </w:r>
        <w:r w:rsidR="0062061B">
          <w:rPr>
            <w:webHidden/>
          </w:rPr>
          <w:fldChar w:fldCharType="end"/>
        </w:r>
      </w:hyperlink>
    </w:p>
    <w:p w14:paraId="7DCED12A" w14:textId="77777777" w:rsidR="000A5CE9" w:rsidRDefault="00132CCE">
      <w:pPr>
        <w:pStyle w:val="TOC2"/>
        <w:rPr>
          <w:rFonts w:asciiTheme="minorHAnsi" w:hAnsiTheme="minorHAnsi" w:cstheme="minorBidi"/>
          <w:kern w:val="2"/>
          <w:lang w:eastAsia="ko-KR"/>
        </w:rPr>
      </w:pPr>
      <w:hyperlink w:anchor="_Toc458602099" w:history="1">
        <w:r w:rsidR="000A5CE9" w:rsidRPr="00D27053">
          <w:rPr>
            <w:rStyle w:val="Hyperlink"/>
          </w:rPr>
          <w:t>1.2 Scope</w:t>
        </w:r>
        <w:r w:rsidR="000A5CE9">
          <w:rPr>
            <w:webHidden/>
          </w:rPr>
          <w:tab/>
        </w:r>
        <w:r w:rsidR="0062061B">
          <w:rPr>
            <w:webHidden/>
          </w:rPr>
          <w:fldChar w:fldCharType="begin"/>
        </w:r>
        <w:r w:rsidR="000A5CE9">
          <w:rPr>
            <w:webHidden/>
          </w:rPr>
          <w:instrText xml:space="preserve"> PAGEREF _Toc458602099 \h </w:instrText>
        </w:r>
        <w:r w:rsidR="0062061B">
          <w:rPr>
            <w:webHidden/>
          </w:rPr>
        </w:r>
        <w:r w:rsidR="0062061B">
          <w:rPr>
            <w:webHidden/>
          </w:rPr>
          <w:fldChar w:fldCharType="separate"/>
        </w:r>
        <w:r w:rsidR="000A5CE9">
          <w:rPr>
            <w:webHidden/>
          </w:rPr>
          <w:t>4</w:t>
        </w:r>
        <w:r w:rsidR="0062061B">
          <w:rPr>
            <w:webHidden/>
          </w:rPr>
          <w:fldChar w:fldCharType="end"/>
        </w:r>
      </w:hyperlink>
    </w:p>
    <w:p w14:paraId="023B24FC" w14:textId="77777777" w:rsidR="000A5CE9" w:rsidRDefault="00132CCE">
      <w:pPr>
        <w:pStyle w:val="TOC2"/>
        <w:rPr>
          <w:rFonts w:asciiTheme="minorHAnsi" w:hAnsiTheme="minorHAnsi" w:cstheme="minorBidi"/>
          <w:kern w:val="2"/>
          <w:lang w:eastAsia="ko-KR"/>
        </w:rPr>
      </w:pPr>
      <w:hyperlink w:anchor="_Toc458602100" w:history="1">
        <w:r w:rsidR="000A5CE9" w:rsidRPr="00D27053">
          <w:rPr>
            <w:rStyle w:val="Hyperlink"/>
          </w:rPr>
          <w:t>1.3 References</w:t>
        </w:r>
        <w:r w:rsidR="000A5CE9">
          <w:rPr>
            <w:webHidden/>
          </w:rPr>
          <w:tab/>
        </w:r>
        <w:r w:rsidR="0062061B">
          <w:rPr>
            <w:webHidden/>
          </w:rPr>
          <w:fldChar w:fldCharType="begin"/>
        </w:r>
        <w:r w:rsidR="000A5CE9">
          <w:rPr>
            <w:webHidden/>
          </w:rPr>
          <w:instrText xml:space="preserve"> PAGEREF _Toc458602100 \h </w:instrText>
        </w:r>
        <w:r w:rsidR="0062061B">
          <w:rPr>
            <w:webHidden/>
          </w:rPr>
        </w:r>
        <w:r w:rsidR="0062061B">
          <w:rPr>
            <w:webHidden/>
          </w:rPr>
          <w:fldChar w:fldCharType="separate"/>
        </w:r>
        <w:r w:rsidR="000A5CE9">
          <w:rPr>
            <w:webHidden/>
          </w:rPr>
          <w:t>4</w:t>
        </w:r>
        <w:r w:rsidR="0062061B">
          <w:rPr>
            <w:webHidden/>
          </w:rPr>
          <w:fldChar w:fldCharType="end"/>
        </w:r>
      </w:hyperlink>
    </w:p>
    <w:p w14:paraId="32067A3D" w14:textId="77777777" w:rsidR="000A5CE9" w:rsidRDefault="00132CCE">
      <w:pPr>
        <w:pStyle w:val="TOC1"/>
        <w:rPr>
          <w:rFonts w:asciiTheme="minorHAnsi" w:hAnsiTheme="minorHAnsi" w:cstheme="minorBidi"/>
          <w:b w:val="0"/>
          <w:bCs w:val="0"/>
          <w:kern w:val="2"/>
          <w:sz w:val="20"/>
          <w:lang w:eastAsia="ko-KR"/>
        </w:rPr>
      </w:pPr>
      <w:hyperlink w:anchor="_Toc458602101" w:history="1">
        <w:r w:rsidR="000A5CE9" w:rsidRPr="00D27053">
          <w:rPr>
            <w:rStyle w:val="Hyperlink"/>
          </w:rPr>
          <w:t>2 Environment setup</w:t>
        </w:r>
        <w:r w:rsidR="000A5CE9">
          <w:rPr>
            <w:webHidden/>
          </w:rPr>
          <w:tab/>
        </w:r>
        <w:r w:rsidR="0062061B">
          <w:rPr>
            <w:webHidden/>
          </w:rPr>
          <w:fldChar w:fldCharType="begin"/>
        </w:r>
        <w:r w:rsidR="000A5CE9">
          <w:rPr>
            <w:webHidden/>
          </w:rPr>
          <w:instrText xml:space="preserve"> PAGEREF _Toc458602101 \h </w:instrText>
        </w:r>
        <w:r w:rsidR="0062061B">
          <w:rPr>
            <w:webHidden/>
          </w:rPr>
        </w:r>
        <w:r w:rsidR="0062061B">
          <w:rPr>
            <w:webHidden/>
          </w:rPr>
          <w:fldChar w:fldCharType="separate"/>
        </w:r>
        <w:r w:rsidR="000A5CE9">
          <w:rPr>
            <w:webHidden/>
          </w:rPr>
          <w:t>5</w:t>
        </w:r>
        <w:r w:rsidR="0062061B">
          <w:rPr>
            <w:webHidden/>
          </w:rPr>
          <w:fldChar w:fldCharType="end"/>
        </w:r>
      </w:hyperlink>
    </w:p>
    <w:p w14:paraId="3D8C53D3" w14:textId="77777777" w:rsidR="000A5CE9" w:rsidRDefault="00132CCE">
      <w:pPr>
        <w:pStyle w:val="TOC2"/>
        <w:rPr>
          <w:rFonts w:asciiTheme="minorHAnsi" w:hAnsiTheme="minorHAnsi" w:cstheme="minorBidi"/>
          <w:kern w:val="2"/>
          <w:lang w:eastAsia="ko-KR"/>
        </w:rPr>
      </w:pPr>
      <w:hyperlink w:anchor="_Toc458602102" w:history="1">
        <w:r w:rsidR="000A5CE9" w:rsidRPr="00D27053">
          <w:rPr>
            <w:rStyle w:val="Hyperlink"/>
          </w:rPr>
          <w:t>2.1 Requirements</w:t>
        </w:r>
        <w:r w:rsidR="000A5CE9">
          <w:rPr>
            <w:webHidden/>
          </w:rPr>
          <w:tab/>
        </w:r>
        <w:r w:rsidR="0062061B">
          <w:rPr>
            <w:webHidden/>
          </w:rPr>
          <w:fldChar w:fldCharType="begin"/>
        </w:r>
        <w:r w:rsidR="000A5CE9">
          <w:rPr>
            <w:webHidden/>
          </w:rPr>
          <w:instrText xml:space="preserve"> PAGEREF _Toc458602102 \h </w:instrText>
        </w:r>
        <w:r w:rsidR="0062061B">
          <w:rPr>
            <w:webHidden/>
          </w:rPr>
        </w:r>
        <w:r w:rsidR="0062061B">
          <w:rPr>
            <w:webHidden/>
          </w:rPr>
          <w:fldChar w:fldCharType="separate"/>
        </w:r>
        <w:r w:rsidR="000A5CE9">
          <w:rPr>
            <w:webHidden/>
          </w:rPr>
          <w:t>5</w:t>
        </w:r>
        <w:r w:rsidR="0062061B">
          <w:rPr>
            <w:webHidden/>
          </w:rPr>
          <w:fldChar w:fldCharType="end"/>
        </w:r>
      </w:hyperlink>
    </w:p>
    <w:p w14:paraId="4B789214" w14:textId="77777777" w:rsidR="000A5CE9" w:rsidRDefault="00132CCE">
      <w:pPr>
        <w:pStyle w:val="TOC2"/>
        <w:rPr>
          <w:rFonts w:asciiTheme="minorHAnsi" w:hAnsiTheme="minorHAnsi" w:cstheme="minorBidi"/>
          <w:kern w:val="2"/>
          <w:lang w:eastAsia="ko-KR"/>
        </w:rPr>
      </w:pPr>
      <w:hyperlink w:anchor="_Toc458602103" w:history="1">
        <w:r w:rsidR="000A5CE9" w:rsidRPr="00D27053">
          <w:rPr>
            <w:rStyle w:val="Hyperlink"/>
          </w:rPr>
          <w:t>2.2 Preconditions</w:t>
        </w:r>
        <w:r w:rsidR="000A5CE9">
          <w:rPr>
            <w:webHidden/>
          </w:rPr>
          <w:tab/>
        </w:r>
        <w:r w:rsidR="0062061B">
          <w:rPr>
            <w:webHidden/>
          </w:rPr>
          <w:fldChar w:fldCharType="begin"/>
        </w:r>
        <w:r w:rsidR="000A5CE9">
          <w:rPr>
            <w:webHidden/>
          </w:rPr>
          <w:instrText xml:space="preserve"> PAGEREF _Toc458602103 \h </w:instrText>
        </w:r>
        <w:r w:rsidR="0062061B">
          <w:rPr>
            <w:webHidden/>
          </w:rPr>
        </w:r>
        <w:r w:rsidR="0062061B">
          <w:rPr>
            <w:webHidden/>
          </w:rPr>
          <w:fldChar w:fldCharType="separate"/>
        </w:r>
        <w:r w:rsidR="000A5CE9">
          <w:rPr>
            <w:webHidden/>
          </w:rPr>
          <w:t>5</w:t>
        </w:r>
        <w:r w:rsidR="0062061B">
          <w:rPr>
            <w:webHidden/>
          </w:rPr>
          <w:fldChar w:fldCharType="end"/>
        </w:r>
      </w:hyperlink>
    </w:p>
    <w:p w14:paraId="6B88ED98" w14:textId="77777777" w:rsidR="000A5CE9" w:rsidRDefault="00132CCE">
      <w:pPr>
        <w:pStyle w:val="TOC2"/>
        <w:rPr>
          <w:rFonts w:asciiTheme="minorHAnsi" w:hAnsiTheme="minorHAnsi" w:cstheme="minorBidi"/>
          <w:kern w:val="2"/>
          <w:lang w:eastAsia="ko-KR"/>
        </w:rPr>
      </w:pPr>
      <w:hyperlink w:anchor="_Toc458602104" w:history="1">
        <w:r w:rsidR="000A5CE9" w:rsidRPr="00D27053">
          <w:rPr>
            <w:rStyle w:val="Hyperlink"/>
          </w:rPr>
          <w:t>2.3 Parameters</w:t>
        </w:r>
        <w:r w:rsidR="000A5CE9">
          <w:rPr>
            <w:webHidden/>
          </w:rPr>
          <w:tab/>
        </w:r>
        <w:r w:rsidR="0062061B">
          <w:rPr>
            <w:webHidden/>
          </w:rPr>
          <w:fldChar w:fldCharType="begin"/>
        </w:r>
        <w:r w:rsidR="000A5CE9">
          <w:rPr>
            <w:webHidden/>
          </w:rPr>
          <w:instrText xml:space="preserve"> PAGEREF _Toc458602104 \h </w:instrText>
        </w:r>
        <w:r w:rsidR="0062061B">
          <w:rPr>
            <w:webHidden/>
          </w:rPr>
        </w:r>
        <w:r w:rsidR="0062061B">
          <w:rPr>
            <w:webHidden/>
          </w:rPr>
          <w:fldChar w:fldCharType="separate"/>
        </w:r>
        <w:r w:rsidR="000A5CE9">
          <w:rPr>
            <w:webHidden/>
          </w:rPr>
          <w:t>5</w:t>
        </w:r>
        <w:r w:rsidR="0062061B">
          <w:rPr>
            <w:webHidden/>
          </w:rPr>
          <w:fldChar w:fldCharType="end"/>
        </w:r>
      </w:hyperlink>
    </w:p>
    <w:p w14:paraId="7F0FC25F" w14:textId="77777777" w:rsidR="000A5CE9" w:rsidRDefault="00132CCE">
      <w:pPr>
        <w:pStyle w:val="TOC1"/>
        <w:rPr>
          <w:rFonts w:asciiTheme="minorHAnsi" w:hAnsiTheme="minorHAnsi" w:cstheme="minorBidi"/>
          <w:b w:val="0"/>
          <w:bCs w:val="0"/>
          <w:kern w:val="2"/>
          <w:sz w:val="20"/>
          <w:lang w:eastAsia="ko-KR"/>
        </w:rPr>
      </w:pPr>
      <w:hyperlink w:anchor="_Toc458602105" w:history="1">
        <w:r w:rsidR="000A5CE9" w:rsidRPr="00D27053">
          <w:rPr>
            <w:rStyle w:val="Hyperlink"/>
          </w:rPr>
          <w:t>3</w:t>
        </w:r>
        <w:r w:rsidR="000A5CE9" w:rsidRPr="00D27053">
          <w:rPr>
            <w:rStyle w:val="Hyperlink"/>
            <w:lang w:eastAsia="ko-KR"/>
          </w:rPr>
          <w:t xml:space="preserve"> CDM</w:t>
        </w:r>
        <w:r w:rsidR="000A5CE9" w:rsidRPr="00D27053">
          <w:rPr>
            <w:rStyle w:val="Hyperlink"/>
          </w:rPr>
          <w:t xml:space="preserve"> service framework test cases</w:t>
        </w:r>
        <w:r w:rsidR="000A5CE9">
          <w:rPr>
            <w:webHidden/>
          </w:rPr>
          <w:tab/>
        </w:r>
        <w:r w:rsidR="0062061B">
          <w:rPr>
            <w:webHidden/>
          </w:rPr>
          <w:fldChar w:fldCharType="begin"/>
        </w:r>
        <w:r w:rsidR="000A5CE9">
          <w:rPr>
            <w:webHidden/>
          </w:rPr>
          <w:instrText xml:space="preserve"> PAGEREF _Toc458602105 \h </w:instrText>
        </w:r>
        <w:r w:rsidR="0062061B">
          <w:rPr>
            <w:webHidden/>
          </w:rPr>
        </w:r>
        <w:r w:rsidR="0062061B">
          <w:rPr>
            <w:webHidden/>
          </w:rPr>
          <w:fldChar w:fldCharType="separate"/>
        </w:r>
        <w:r w:rsidR="000A5CE9">
          <w:rPr>
            <w:webHidden/>
          </w:rPr>
          <w:t>6</w:t>
        </w:r>
        <w:r w:rsidR="0062061B">
          <w:rPr>
            <w:webHidden/>
          </w:rPr>
          <w:fldChar w:fldCharType="end"/>
        </w:r>
      </w:hyperlink>
    </w:p>
    <w:p w14:paraId="1AA0B4EB" w14:textId="77777777" w:rsidR="000A5CE9" w:rsidRDefault="00132CCE">
      <w:pPr>
        <w:pStyle w:val="TOC2"/>
        <w:rPr>
          <w:rFonts w:asciiTheme="minorHAnsi" w:hAnsiTheme="minorHAnsi" w:cstheme="minorBidi"/>
          <w:kern w:val="2"/>
          <w:lang w:eastAsia="ko-KR"/>
        </w:rPr>
      </w:pPr>
      <w:hyperlink w:anchor="_Toc458602106" w:history="1">
        <w:r w:rsidR="000A5CE9" w:rsidRPr="00D27053">
          <w:rPr>
            <w:rStyle w:val="Hyperlink"/>
            <w:lang w:eastAsia="ko-KR"/>
          </w:rPr>
          <w:t>3.1 CDM-v1-CDMAbout Test</w:t>
        </w:r>
        <w:r w:rsidR="000A5CE9">
          <w:rPr>
            <w:webHidden/>
          </w:rPr>
          <w:tab/>
        </w:r>
        <w:r w:rsidR="0062061B">
          <w:rPr>
            <w:webHidden/>
          </w:rPr>
          <w:fldChar w:fldCharType="begin"/>
        </w:r>
        <w:r w:rsidR="000A5CE9">
          <w:rPr>
            <w:webHidden/>
          </w:rPr>
          <w:instrText xml:space="preserve"> PAGEREF _Toc458602106 \h </w:instrText>
        </w:r>
        <w:r w:rsidR="0062061B">
          <w:rPr>
            <w:webHidden/>
          </w:rPr>
        </w:r>
        <w:r w:rsidR="0062061B">
          <w:rPr>
            <w:webHidden/>
          </w:rPr>
          <w:fldChar w:fldCharType="separate"/>
        </w:r>
        <w:r w:rsidR="000A5CE9">
          <w:rPr>
            <w:webHidden/>
          </w:rPr>
          <w:t>6</w:t>
        </w:r>
        <w:r w:rsidR="0062061B">
          <w:rPr>
            <w:webHidden/>
          </w:rPr>
          <w:fldChar w:fldCharType="end"/>
        </w:r>
      </w:hyperlink>
    </w:p>
    <w:p w14:paraId="22495F55" w14:textId="77777777" w:rsidR="000A5CE9" w:rsidRDefault="00132CCE">
      <w:pPr>
        <w:pStyle w:val="TOC2"/>
        <w:rPr>
          <w:rFonts w:asciiTheme="minorHAnsi" w:hAnsiTheme="minorHAnsi" w:cstheme="minorBidi"/>
          <w:kern w:val="2"/>
          <w:lang w:eastAsia="ko-KR"/>
        </w:rPr>
      </w:pPr>
      <w:hyperlink w:anchor="_Toc458602107" w:history="1">
        <w:r w:rsidR="000A5CE9" w:rsidRPr="00D27053">
          <w:rPr>
            <w:rStyle w:val="Hyperlink"/>
          </w:rPr>
          <w:t>3.2 CDM-v1-AirRecirculationMode Interface Test</w:t>
        </w:r>
        <w:r w:rsidR="000A5CE9">
          <w:rPr>
            <w:webHidden/>
          </w:rPr>
          <w:tab/>
        </w:r>
        <w:r w:rsidR="0062061B">
          <w:rPr>
            <w:webHidden/>
          </w:rPr>
          <w:fldChar w:fldCharType="begin"/>
        </w:r>
        <w:r w:rsidR="000A5CE9">
          <w:rPr>
            <w:webHidden/>
          </w:rPr>
          <w:instrText xml:space="preserve"> PAGEREF _Toc458602107 \h </w:instrText>
        </w:r>
        <w:r w:rsidR="0062061B">
          <w:rPr>
            <w:webHidden/>
          </w:rPr>
        </w:r>
        <w:r w:rsidR="0062061B">
          <w:rPr>
            <w:webHidden/>
          </w:rPr>
          <w:fldChar w:fldCharType="separate"/>
        </w:r>
        <w:r w:rsidR="000A5CE9">
          <w:rPr>
            <w:webHidden/>
          </w:rPr>
          <w:t>8</w:t>
        </w:r>
        <w:r w:rsidR="0062061B">
          <w:rPr>
            <w:webHidden/>
          </w:rPr>
          <w:fldChar w:fldCharType="end"/>
        </w:r>
      </w:hyperlink>
    </w:p>
    <w:p w14:paraId="73DB100D" w14:textId="77777777" w:rsidR="000A5CE9" w:rsidRDefault="00132CCE">
      <w:pPr>
        <w:pStyle w:val="TOC2"/>
        <w:rPr>
          <w:rFonts w:asciiTheme="minorHAnsi" w:hAnsiTheme="minorHAnsi" w:cstheme="minorBidi"/>
          <w:kern w:val="2"/>
          <w:lang w:eastAsia="ko-KR"/>
        </w:rPr>
      </w:pPr>
      <w:hyperlink w:anchor="_Toc458602108" w:history="1">
        <w:r w:rsidR="000A5CE9" w:rsidRPr="00D27053">
          <w:rPr>
            <w:rStyle w:val="Hyperlink"/>
          </w:rPr>
          <w:t>3.3 CDM-v1-Alerts Interface Test</w:t>
        </w:r>
        <w:r w:rsidR="000A5CE9">
          <w:rPr>
            <w:webHidden/>
          </w:rPr>
          <w:tab/>
        </w:r>
        <w:r w:rsidR="0062061B">
          <w:rPr>
            <w:webHidden/>
          </w:rPr>
          <w:fldChar w:fldCharType="begin"/>
        </w:r>
        <w:r w:rsidR="000A5CE9">
          <w:rPr>
            <w:webHidden/>
          </w:rPr>
          <w:instrText xml:space="preserve"> PAGEREF _Toc458602108 \h </w:instrText>
        </w:r>
        <w:r w:rsidR="0062061B">
          <w:rPr>
            <w:webHidden/>
          </w:rPr>
        </w:r>
        <w:r w:rsidR="0062061B">
          <w:rPr>
            <w:webHidden/>
          </w:rPr>
          <w:fldChar w:fldCharType="separate"/>
        </w:r>
        <w:r w:rsidR="000A5CE9">
          <w:rPr>
            <w:webHidden/>
          </w:rPr>
          <w:t>9</w:t>
        </w:r>
        <w:r w:rsidR="0062061B">
          <w:rPr>
            <w:webHidden/>
          </w:rPr>
          <w:fldChar w:fldCharType="end"/>
        </w:r>
      </w:hyperlink>
    </w:p>
    <w:p w14:paraId="3603AA33" w14:textId="77777777" w:rsidR="000A5CE9" w:rsidRDefault="00132CCE">
      <w:pPr>
        <w:pStyle w:val="TOC2"/>
        <w:rPr>
          <w:rFonts w:asciiTheme="minorHAnsi" w:hAnsiTheme="minorHAnsi" w:cstheme="minorBidi"/>
          <w:kern w:val="2"/>
          <w:lang w:eastAsia="ko-KR"/>
        </w:rPr>
      </w:pPr>
      <w:hyperlink w:anchor="_Toc458602109" w:history="1">
        <w:r w:rsidR="000A5CE9" w:rsidRPr="00D27053">
          <w:rPr>
            <w:rStyle w:val="Hyperlink"/>
          </w:rPr>
          <w:t>3.4 CDM-v1-AudioVideoInput Interface Test</w:t>
        </w:r>
        <w:r w:rsidR="000A5CE9">
          <w:rPr>
            <w:webHidden/>
          </w:rPr>
          <w:tab/>
        </w:r>
        <w:r w:rsidR="0062061B">
          <w:rPr>
            <w:webHidden/>
          </w:rPr>
          <w:fldChar w:fldCharType="begin"/>
        </w:r>
        <w:r w:rsidR="000A5CE9">
          <w:rPr>
            <w:webHidden/>
          </w:rPr>
          <w:instrText xml:space="preserve"> PAGEREF _Toc458602109 \h </w:instrText>
        </w:r>
        <w:r w:rsidR="0062061B">
          <w:rPr>
            <w:webHidden/>
          </w:rPr>
        </w:r>
        <w:r w:rsidR="0062061B">
          <w:rPr>
            <w:webHidden/>
          </w:rPr>
          <w:fldChar w:fldCharType="separate"/>
        </w:r>
        <w:r w:rsidR="000A5CE9">
          <w:rPr>
            <w:webHidden/>
          </w:rPr>
          <w:t>10</w:t>
        </w:r>
        <w:r w:rsidR="0062061B">
          <w:rPr>
            <w:webHidden/>
          </w:rPr>
          <w:fldChar w:fldCharType="end"/>
        </w:r>
      </w:hyperlink>
    </w:p>
    <w:p w14:paraId="45A53A86" w14:textId="77777777" w:rsidR="000A5CE9" w:rsidRDefault="00132CCE">
      <w:pPr>
        <w:pStyle w:val="TOC2"/>
        <w:rPr>
          <w:rFonts w:asciiTheme="minorHAnsi" w:hAnsiTheme="minorHAnsi" w:cstheme="minorBidi"/>
          <w:kern w:val="2"/>
          <w:lang w:eastAsia="ko-KR"/>
        </w:rPr>
      </w:pPr>
      <w:hyperlink w:anchor="_Toc458602110" w:history="1">
        <w:r w:rsidR="000A5CE9" w:rsidRPr="00D27053">
          <w:rPr>
            <w:rStyle w:val="Hyperlink"/>
          </w:rPr>
          <w:t>3.5 CDM-v1-AudioVolume Interface Test</w:t>
        </w:r>
        <w:r w:rsidR="000A5CE9">
          <w:rPr>
            <w:webHidden/>
          </w:rPr>
          <w:tab/>
        </w:r>
        <w:r w:rsidR="0062061B">
          <w:rPr>
            <w:webHidden/>
          </w:rPr>
          <w:fldChar w:fldCharType="begin"/>
        </w:r>
        <w:r w:rsidR="000A5CE9">
          <w:rPr>
            <w:webHidden/>
          </w:rPr>
          <w:instrText xml:space="preserve"> PAGEREF _Toc458602110 \h </w:instrText>
        </w:r>
        <w:r w:rsidR="0062061B">
          <w:rPr>
            <w:webHidden/>
          </w:rPr>
        </w:r>
        <w:r w:rsidR="0062061B">
          <w:rPr>
            <w:webHidden/>
          </w:rPr>
          <w:fldChar w:fldCharType="separate"/>
        </w:r>
        <w:r w:rsidR="000A5CE9">
          <w:rPr>
            <w:webHidden/>
          </w:rPr>
          <w:t>11</w:t>
        </w:r>
        <w:r w:rsidR="0062061B">
          <w:rPr>
            <w:webHidden/>
          </w:rPr>
          <w:fldChar w:fldCharType="end"/>
        </w:r>
      </w:hyperlink>
    </w:p>
    <w:p w14:paraId="6EC2F1E8" w14:textId="77777777" w:rsidR="000A5CE9" w:rsidRDefault="00132CCE">
      <w:pPr>
        <w:pStyle w:val="TOC2"/>
        <w:rPr>
          <w:rFonts w:asciiTheme="minorHAnsi" w:hAnsiTheme="minorHAnsi" w:cstheme="minorBidi"/>
          <w:kern w:val="2"/>
          <w:lang w:eastAsia="ko-KR"/>
        </w:rPr>
      </w:pPr>
      <w:hyperlink w:anchor="_Toc458602111" w:history="1">
        <w:r w:rsidR="000A5CE9" w:rsidRPr="00D27053">
          <w:rPr>
            <w:rStyle w:val="Hyperlink"/>
          </w:rPr>
          <w:t>3.6 CDM-v1-BatteryStatus Interface Test</w:t>
        </w:r>
        <w:r w:rsidR="000A5CE9">
          <w:rPr>
            <w:webHidden/>
          </w:rPr>
          <w:tab/>
        </w:r>
        <w:r w:rsidR="0062061B">
          <w:rPr>
            <w:webHidden/>
          </w:rPr>
          <w:fldChar w:fldCharType="begin"/>
        </w:r>
        <w:r w:rsidR="000A5CE9">
          <w:rPr>
            <w:webHidden/>
          </w:rPr>
          <w:instrText xml:space="preserve"> PAGEREF _Toc458602111 \h </w:instrText>
        </w:r>
        <w:r w:rsidR="0062061B">
          <w:rPr>
            <w:webHidden/>
          </w:rPr>
        </w:r>
        <w:r w:rsidR="0062061B">
          <w:rPr>
            <w:webHidden/>
          </w:rPr>
          <w:fldChar w:fldCharType="separate"/>
        </w:r>
        <w:r w:rsidR="000A5CE9">
          <w:rPr>
            <w:webHidden/>
          </w:rPr>
          <w:t>13</w:t>
        </w:r>
        <w:r w:rsidR="0062061B">
          <w:rPr>
            <w:webHidden/>
          </w:rPr>
          <w:fldChar w:fldCharType="end"/>
        </w:r>
      </w:hyperlink>
    </w:p>
    <w:p w14:paraId="47C73935" w14:textId="77777777" w:rsidR="000A5CE9" w:rsidRDefault="00132CCE">
      <w:pPr>
        <w:pStyle w:val="TOC2"/>
        <w:rPr>
          <w:rFonts w:asciiTheme="minorHAnsi" w:hAnsiTheme="minorHAnsi" w:cstheme="minorBidi"/>
          <w:kern w:val="2"/>
          <w:lang w:eastAsia="ko-KR"/>
        </w:rPr>
      </w:pPr>
      <w:hyperlink w:anchor="_Toc458602112" w:history="1">
        <w:r w:rsidR="000A5CE9" w:rsidRPr="00D27053">
          <w:rPr>
            <w:rStyle w:val="Hyperlink"/>
          </w:rPr>
          <w:t>3.7 CDM-v1-Channel Interface Test</w:t>
        </w:r>
        <w:r w:rsidR="000A5CE9">
          <w:rPr>
            <w:webHidden/>
          </w:rPr>
          <w:tab/>
        </w:r>
        <w:r w:rsidR="0062061B">
          <w:rPr>
            <w:webHidden/>
          </w:rPr>
          <w:fldChar w:fldCharType="begin"/>
        </w:r>
        <w:r w:rsidR="000A5CE9">
          <w:rPr>
            <w:webHidden/>
          </w:rPr>
          <w:instrText xml:space="preserve"> PAGEREF _Toc458602112 \h </w:instrText>
        </w:r>
        <w:r w:rsidR="0062061B">
          <w:rPr>
            <w:webHidden/>
          </w:rPr>
        </w:r>
        <w:r w:rsidR="0062061B">
          <w:rPr>
            <w:webHidden/>
          </w:rPr>
          <w:fldChar w:fldCharType="separate"/>
        </w:r>
        <w:r w:rsidR="000A5CE9">
          <w:rPr>
            <w:webHidden/>
          </w:rPr>
          <w:t>14</w:t>
        </w:r>
        <w:r w:rsidR="0062061B">
          <w:rPr>
            <w:webHidden/>
          </w:rPr>
          <w:fldChar w:fldCharType="end"/>
        </w:r>
      </w:hyperlink>
    </w:p>
    <w:p w14:paraId="40EA7DB2" w14:textId="77777777" w:rsidR="000A5CE9" w:rsidRDefault="00132CCE">
      <w:pPr>
        <w:pStyle w:val="TOC2"/>
        <w:rPr>
          <w:rFonts w:asciiTheme="minorHAnsi" w:hAnsiTheme="minorHAnsi" w:cstheme="minorBidi"/>
          <w:kern w:val="2"/>
          <w:lang w:eastAsia="ko-KR"/>
        </w:rPr>
      </w:pPr>
      <w:hyperlink w:anchor="_Toc458602113" w:history="1">
        <w:r w:rsidR="000A5CE9" w:rsidRPr="00D27053">
          <w:rPr>
            <w:rStyle w:val="Hyperlink"/>
          </w:rPr>
          <w:t>3.8 CDM-v1-ClimateControlMode Interface Test</w:t>
        </w:r>
        <w:r w:rsidR="000A5CE9">
          <w:rPr>
            <w:webHidden/>
          </w:rPr>
          <w:tab/>
        </w:r>
        <w:r w:rsidR="0062061B">
          <w:rPr>
            <w:webHidden/>
          </w:rPr>
          <w:fldChar w:fldCharType="begin"/>
        </w:r>
        <w:r w:rsidR="000A5CE9">
          <w:rPr>
            <w:webHidden/>
          </w:rPr>
          <w:instrText xml:space="preserve"> PAGEREF _Toc458602113 \h </w:instrText>
        </w:r>
        <w:r w:rsidR="0062061B">
          <w:rPr>
            <w:webHidden/>
          </w:rPr>
        </w:r>
        <w:r w:rsidR="0062061B">
          <w:rPr>
            <w:webHidden/>
          </w:rPr>
          <w:fldChar w:fldCharType="separate"/>
        </w:r>
        <w:r w:rsidR="000A5CE9">
          <w:rPr>
            <w:webHidden/>
          </w:rPr>
          <w:t>16</w:t>
        </w:r>
        <w:r w:rsidR="0062061B">
          <w:rPr>
            <w:webHidden/>
          </w:rPr>
          <w:fldChar w:fldCharType="end"/>
        </w:r>
      </w:hyperlink>
    </w:p>
    <w:p w14:paraId="7EE4EE87" w14:textId="77777777" w:rsidR="000A5CE9" w:rsidRDefault="00132CCE">
      <w:pPr>
        <w:pStyle w:val="TOC2"/>
        <w:rPr>
          <w:rFonts w:asciiTheme="minorHAnsi" w:hAnsiTheme="minorHAnsi" w:cstheme="minorBidi"/>
          <w:kern w:val="2"/>
          <w:lang w:eastAsia="ko-KR"/>
        </w:rPr>
      </w:pPr>
      <w:hyperlink w:anchor="_Toc458602114" w:history="1">
        <w:r w:rsidR="000A5CE9" w:rsidRPr="00D27053">
          <w:rPr>
            <w:rStyle w:val="Hyperlink"/>
          </w:rPr>
          <w:t>3.9 CDM-v1-ClosedStatus Interface Test</w:t>
        </w:r>
        <w:r w:rsidR="000A5CE9">
          <w:rPr>
            <w:webHidden/>
          </w:rPr>
          <w:tab/>
        </w:r>
        <w:r w:rsidR="0062061B">
          <w:rPr>
            <w:webHidden/>
          </w:rPr>
          <w:fldChar w:fldCharType="begin"/>
        </w:r>
        <w:r w:rsidR="000A5CE9">
          <w:rPr>
            <w:webHidden/>
          </w:rPr>
          <w:instrText xml:space="preserve"> PAGEREF _Toc458602114 \h </w:instrText>
        </w:r>
        <w:r w:rsidR="0062061B">
          <w:rPr>
            <w:webHidden/>
          </w:rPr>
        </w:r>
        <w:r w:rsidR="0062061B">
          <w:rPr>
            <w:webHidden/>
          </w:rPr>
          <w:fldChar w:fldCharType="separate"/>
        </w:r>
        <w:r w:rsidR="000A5CE9">
          <w:rPr>
            <w:webHidden/>
          </w:rPr>
          <w:t>18</w:t>
        </w:r>
        <w:r w:rsidR="0062061B">
          <w:rPr>
            <w:webHidden/>
          </w:rPr>
          <w:fldChar w:fldCharType="end"/>
        </w:r>
      </w:hyperlink>
    </w:p>
    <w:p w14:paraId="2F9F9B38" w14:textId="77777777" w:rsidR="000A5CE9" w:rsidRDefault="00132CCE">
      <w:pPr>
        <w:pStyle w:val="TOC2"/>
        <w:rPr>
          <w:rFonts w:asciiTheme="minorHAnsi" w:hAnsiTheme="minorHAnsi" w:cstheme="minorBidi"/>
          <w:kern w:val="2"/>
          <w:lang w:eastAsia="ko-KR"/>
        </w:rPr>
      </w:pPr>
      <w:hyperlink w:anchor="_Toc458602115" w:history="1">
        <w:r w:rsidR="000A5CE9" w:rsidRPr="00D27053">
          <w:rPr>
            <w:rStyle w:val="Hyperlink"/>
            <w:lang w:eastAsia="ko-KR"/>
          </w:rPr>
          <w:t>3.10</w:t>
        </w:r>
        <w:r w:rsidR="000A5CE9" w:rsidRPr="00D27053">
          <w:rPr>
            <w:rStyle w:val="Hyperlink"/>
          </w:rPr>
          <w:t xml:space="preserve"> CDM-v1-</w:t>
        </w:r>
        <w:r w:rsidR="000A5CE9" w:rsidRPr="00D27053">
          <w:rPr>
            <w:rStyle w:val="Hyperlink"/>
            <w:lang w:eastAsia="ko-KR"/>
          </w:rPr>
          <w:t xml:space="preserve">CurrentAirQuality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_Toc458602115 \h </w:instrText>
        </w:r>
        <w:r w:rsidR="0062061B">
          <w:rPr>
            <w:webHidden/>
          </w:rPr>
        </w:r>
        <w:r w:rsidR="0062061B">
          <w:rPr>
            <w:webHidden/>
          </w:rPr>
          <w:fldChar w:fldCharType="separate"/>
        </w:r>
        <w:r w:rsidR="000A5CE9">
          <w:rPr>
            <w:webHidden/>
          </w:rPr>
          <w:t>19</w:t>
        </w:r>
        <w:r w:rsidR="0062061B">
          <w:rPr>
            <w:webHidden/>
          </w:rPr>
          <w:fldChar w:fldCharType="end"/>
        </w:r>
      </w:hyperlink>
    </w:p>
    <w:p w14:paraId="191275A8" w14:textId="77777777" w:rsidR="000A5CE9" w:rsidRDefault="00132CCE">
      <w:pPr>
        <w:pStyle w:val="TOC2"/>
        <w:rPr>
          <w:rFonts w:asciiTheme="minorHAnsi" w:hAnsiTheme="minorHAnsi" w:cstheme="minorBidi"/>
          <w:kern w:val="2"/>
          <w:lang w:eastAsia="ko-KR"/>
        </w:rPr>
      </w:pPr>
      <w:hyperlink w:anchor="_Toc458602116" w:history="1">
        <w:r w:rsidR="000A5CE9" w:rsidRPr="00D27053">
          <w:rPr>
            <w:rStyle w:val="Hyperlink"/>
            <w:lang w:eastAsia="ko-KR"/>
          </w:rPr>
          <w:t>3.11</w:t>
        </w:r>
        <w:r w:rsidR="000A5CE9" w:rsidRPr="00D27053">
          <w:rPr>
            <w:rStyle w:val="Hyperlink"/>
          </w:rPr>
          <w:t xml:space="preserve"> CDM-v1-</w:t>
        </w:r>
        <w:r w:rsidR="000A5CE9" w:rsidRPr="00D27053">
          <w:rPr>
            <w:rStyle w:val="Hyperlink"/>
            <w:lang w:eastAsia="ko-KR"/>
          </w:rPr>
          <w:t xml:space="preserve">CurrentAirQualityLevel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_Toc458602116 \h </w:instrText>
        </w:r>
        <w:r w:rsidR="0062061B">
          <w:rPr>
            <w:webHidden/>
          </w:rPr>
        </w:r>
        <w:r w:rsidR="0062061B">
          <w:rPr>
            <w:webHidden/>
          </w:rPr>
          <w:fldChar w:fldCharType="separate"/>
        </w:r>
        <w:r w:rsidR="000A5CE9">
          <w:rPr>
            <w:webHidden/>
          </w:rPr>
          <w:t>20</w:t>
        </w:r>
        <w:r w:rsidR="0062061B">
          <w:rPr>
            <w:webHidden/>
          </w:rPr>
          <w:fldChar w:fldCharType="end"/>
        </w:r>
      </w:hyperlink>
    </w:p>
    <w:p w14:paraId="74387E5A" w14:textId="77777777" w:rsidR="000A5CE9" w:rsidRDefault="00132CCE">
      <w:pPr>
        <w:pStyle w:val="TOC2"/>
        <w:rPr>
          <w:rFonts w:asciiTheme="minorHAnsi" w:hAnsiTheme="minorHAnsi" w:cstheme="minorBidi"/>
          <w:kern w:val="2"/>
          <w:lang w:eastAsia="ko-KR"/>
        </w:rPr>
      </w:pPr>
      <w:hyperlink w:anchor="_Toc458602117" w:history="1">
        <w:r w:rsidR="000A5CE9" w:rsidRPr="00D27053">
          <w:rPr>
            <w:rStyle w:val="Hyperlink"/>
          </w:rPr>
          <w:t>3.12 CDM-v1-</w:t>
        </w:r>
        <w:r w:rsidR="000A5CE9" w:rsidRPr="00D27053">
          <w:rPr>
            <w:rStyle w:val="Hyperlink"/>
            <w:lang w:eastAsia="ko-KR"/>
          </w:rPr>
          <w:t xml:space="preserve">CurrentHumidity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_Toc458602117 \h </w:instrText>
        </w:r>
        <w:r w:rsidR="0062061B">
          <w:rPr>
            <w:webHidden/>
          </w:rPr>
        </w:r>
        <w:r w:rsidR="0062061B">
          <w:rPr>
            <w:webHidden/>
          </w:rPr>
          <w:fldChar w:fldCharType="separate"/>
        </w:r>
        <w:r w:rsidR="000A5CE9">
          <w:rPr>
            <w:webHidden/>
          </w:rPr>
          <w:t>21</w:t>
        </w:r>
        <w:r w:rsidR="0062061B">
          <w:rPr>
            <w:webHidden/>
          </w:rPr>
          <w:fldChar w:fldCharType="end"/>
        </w:r>
      </w:hyperlink>
    </w:p>
    <w:p w14:paraId="3654381C" w14:textId="77777777" w:rsidR="000A5CE9" w:rsidRDefault="00132CCE">
      <w:pPr>
        <w:pStyle w:val="TOC2"/>
        <w:rPr>
          <w:rFonts w:asciiTheme="minorHAnsi" w:hAnsiTheme="minorHAnsi" w:cstheme="minorBidi"/>
          <w:kern w:val="2"/>
          <w:lang w:eastAsia="ko-KR"/>
        </w:rPr>
      </w:pPr>
      <w:hyperlink w:anchor="_Toc458602118" w:history="1">
        <w:r w:rsidR="000A5CE9" w:rsidRPr="00D27053">
          <w:rPr>
            <w:rStyle w:val="Hyperlink"/>
          </w:rPr>
          <w:t>3.13 CDM-v1-CurrentPower Interface Test</w:t>
        </w:r>
        <w:r w:rsidR="000A5CE9">
          <w:rPr>
            <w:webHidden/>
          </w:rPr>
          <w:tab/>
        </w:r>
        <w:r w:rsidR="0062061B">
          <w:rPr>
            <w:webHidden/>
          </w:rPr>
          <w:fldChar w:fldCharType="begin"/>
        </w:r>
        <w:r w:rsidR="000A5CE9">
          <w:rPr>
            <w:webHidden/>
          </w:rPr>
          <w:instrText xml:space="preserve"> PAGEREF _Toc458602118 \h </w:instrText>
        </w:r>
        <w:r w:rsidR="0062061B">
          <w:rPr>
            <w:webHidden/>
          </w:rPr>
        </w:r>
        <w:r w:rsidR="0062061B">
          <w:rPr>
            <w:webHidden/>
          </w:rPr>
          <w:fldChar w:fldCharType="separate"/>
        </w:r>
        <w:r w:rsidR="000A5CE9">
          <w:rPr>
            <w:webHidden/>
          </w:rPr>
          <w:t>22</w:t>
        </w:r>
        <w:r w:rsidR="0062061B">
          <w:rPr>
            <w:webHidden/>
          </w:rPr>
          <w:fldChar w:fldCharType="end"/>
        </w:r>
      </w:hyperlink>
    </w:p>
    <w:p w14:paraId="57F955EC" w14:textId="77777777" w:rsidR="000A5CE9" w:rsidRDefault="00132CCE">
      <w:pPr>
        <w:pStyle w:val="TOC2"/>
        <w:rPr>
          <w:rFonts w:asciiTheme="minorHAnsi" w:hAnsiTheme="minorHAnsi" w:cstheme="minorBidi"/>
          <w:kern w:val="2"/>
          <w:lang w:eastAsia="ko-KR"/>
        </w:rPr>
      </w:pPr>
      <w:hyperlink w:anchor="_Toc458602119" w:history="1">
        <w:r w:rsidR="000A5CE9" w:rsidRPr="00D27053">
          <w:rPr>
            <w:rStyle w:val="Hyperlink"/>
            <w:lang w:eastAsia="ko-KR"/>
          </w:rPr>
          <w:t>3.14</w:t>
        </w:r>
        <w:r w:rsidR="000A5CE9" w:rsidRPr="00D27053">
          <w:rPr>
            <w:rStyle w:val="Hyperlink"/>
          </w:rPr>
          <w:t xml:space="preserve"> CDM-v1-</w:t>
        </w:r>
        <w:r w:rsidR="000A5CE9" w:rsidRPr="00D27053">
          <w:rPr>
            <w:rStyle w:val="Hyperlink"/>
            <w:lang w:eastAsia="ko-KR"/>
          </w:rPr>
          <w:t xml:space="preserve">CurrentTemperature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_Toc458602119 \h </w:instrText>
        </w:r>
        <w:r w:rsidR="0062061B">
          <w:rPr>
            <w:webHidden/>
          </w:rPr>
        </w:r>
        <w:r w:rsidR="0062061B">
          <w:rPr>
            <w:webHidden/>
          </w:rPr>
          <w:fldChar w:fldCharType="separate"/>
        </w:r>
        <w:r w:rsidR="000A5CE9">
          <w:rPr>
            <w:webHidden/>
          </w:rPr>
          <w:t>23</w:t>
        </w:r>
        <w:r w:rsidR="0062061B">
          <w:rPr>
            <w:webHidden/>
          </w:rPr>
          <w:fldChar w:fldCharType="end"/>
        </w:r>
      </w:hyperlink>
    </w:p>
    <w:p w14:paraId="13623114" w14:textId="77777777" w:rsidR="000A5CE9" w:rsidRDefault="00132CCE">
      <w:pPr>
        <w:pStyle w:val="TOC2"/>
        <w:rPr>
          <w:rFonts w:asciiTheme="minorHAnsi" w:hAnsiTheme="minorHAnsi" w:cstheme="minorBidi"/>
          <w:kern w:val="2"/>
          <w:lang w:eastAsia="ko-KR"/>
        </w:rPr>
      </w:pPr>
      <w:hyperlink w:anchor="_Toc458602120" w:history="1">
        <w:r w:rsidR="000A5CE9" w:rsidRPr="00D27053">
          <w:rPr>
            <w:rStyle w:val="Hyperlink"/>
          </w:rPr>
          <w:t>3.15 CDM-v1-CycleControl Interface Test</w:t>
        </w:r>
        <w:r w:rsidR="000A5CE9">
          <w:rPr>
            <w:webHidden/>
          </w:rPr>
          <w:tab/>
        </w:r>
        <w:r w:rsidR="0062061B">
          <w:rPr>
            <w:webHidden/>
          </w:rPr>
          <w:fldChar w:fldCharType="begin"/>
        </w:r>
        <w:r w:rsidR="000A5CE9">
          <w:rPr>
            <w:webHidden/>
          </w:rPr>
          <w:instrText xml:space="preserve"> PAGEREF _Toc458602120 \h </w:instrText>
        </w:r>
        <w:r w:rsidR="0062061B">
          <w:rPr>
            <w:webHidden/>
          </w:rPr>
        </w:r>
        <w:r w:rsidR="0062061B">
          <w:rPr>
            <w:webHidden/>
          </w:rPr>
          <w:fldChar w:fldCharType="separate"/>
        </w:r>
        <w:r w:rsidR="000A5CE9">
          <w:rPr>
            <w:webHidden/>
          </w:rPr>
          <w:t>24</w:t>
        </w:r>
        <w:r w:rsidR="0062061B">
          <w:rPr>
            <w:webHidden/>
          </w:rPr>
          <w:fldChar w:fldCharType="end"/>
        </w:r>
      </w:hyperlink>
    </w:p>
    <w:p w14:paraId="390186C9" w14:textId="77777777" w:rsidR="000A5CE9" w:rsidRDefault="00132CCE">
      <w:pPr>
        <w:pStyle w:val="TOC2"/>
        <w:rPr>
          <w:rFonts w:asciiTheme="minorHAnsi" w:hAnsiTheme="minorHAnsi" w:cstheme="minorBidi"/>
          <w:kern w:val="2"/>
          <w:lang w:eastAsia="ko-KR"/>
        </w:rPr>
      </w:pPr>
      <w:hyperlink w:anchor="_Toc458602121" w:history="1">
        <w:r w:rsidR="000A5CE9" w:rsidRPr="00D27053">
          <w:rPr>
            <w:rStyle w:val="Hyperlink"/>
          </w:rPr>
          <w:t>3.16 CDM-v1-DishWashingCyclePhase Interface Test</w:t>
        </w:r>
        <w:r w:rsidR="000A5CE9">
          <w:rPr>
            <w:webHidden/>
          </w:rPr>
          <w:tab/>
        </w:r>
        <w:r w:rsidR="0062061B">
          <w:rPr>
            <w:webHidden/>
          </w:rPr>
          <w:fldChar w:fldCharType="begin"/>
        </w:r>
        <w:r w:rsidR="000A5CE9">
          <w:rPr>
            <w:webHidden/>
          </w:rPr>
          <w:instrText xml:space="preserve"> PAGEREF _Toc458602121 \h </w:instrText>
        </w:r>
        <w:r w:rsidR="0062061B">
          <w:rPr>
            <w:webHidden/>
          </w:rPr>
        </w:r>
        <w:r w:rsidR="0062061B">
          <w:rPr>
            <w:webHidden/>
          </w:rPr>
          <w:fldChar w:fldCharType="separate"/>
        </w:r>
        <w:r w:rsidR="000A5CE9">
          <w:rPr>
            <w:webHidden/>
          </w:rPr>
          <w:t>25</w:t>
        </w:r>
        <w:r w:rsidR="0062061B">
          <w:rPr>
            <w:webHidden/>
          </w:rPr>
          <w:fldChar w:fldCharType="end"/>
        </w:r>
      </w:hyperlink>
    </w:p>
    <w:p w14:paraId="0A9CA18B" w14:textId="77777777" w:rsidR="000A5CE9" w:rsidRDefault="00132CCE">
      <w:pPr>
        <w:pStyle w:val="TOC2"/>
        <w:rPr>
          <w:rFonts w:asciiTheme="minorHAnsi" w:hAnsiTheme="minorHAnsi" w:cstheme="minorBidi"/>
          <w:kern w:val="2"/>
          <w:lang w:eastAsia="ko-KR"/>
        </w:rPr>
      </w:pPr>
      <w:hyperlink w:anchor="_Toc458602122" w:history="1">
        <w:r w:rsidR="000A5CE9" w:rsidRPr="00D27053">
          <w:rPr>
            <w:rStyle w:val="Hyperlink"/>
          </w:rPr>
          <w:t>3.17 CDM-v1-EnergyUsage Interface Test</w:t>
        </w:r>
        <w:r w:rsidR="000A5CE9">
          <w:rPr>
            <w:webHidden/>
          </w:rPr>
          <w:tab/>
        </w:r>
        <w:r w:rsidR="0062061B">
          <w:rPr>
            <w:webHidden/>
          </w:rPr>
          <w:fldChar w:fldCharType="begin"/>
        </w:r>
        <w:r w:rsidR="000A5CE9">
          <w:rPr>
            <w:webHidden/>
          </w:rPr>
          <w:instrText xml:space="preserve"> PAGEREF _Toc458602122 \h </w:instrText>
        </w:r>
        <w:r w:rsidR="0062061B">
          <w:rPr>
            <w:webHidden/>
          </w:rPr>
        </w:r>
        <w:r w:rsidR="0062061B">
          <w:rPr>
            <w:webHidden/>
          </w:rPr>
          <w:fldChar w:fldCharType="separate"/>
        </w:r>
        <w:r w:rsidR="000A5CE9">
          <w:rPr>
            <w:webHidden/>
          </w:rPr>
          <w:t>26</w:t>
        </w:r>
        <w:r w:rsidR="0062061B">
          <w:rPr>
            <w:webHidden/>
          </w:rPr>
          <w:fldChar w:fldCharType="end"/>
        </w:r>
      </w:hyperlink>
    </w:p>
    <w:p w14:paraId="35EE00C7" w14:textId="77777777" w:rsidR="000A5CE9" w:rsidRDefault="00132CCE">
      <w:pPr>
        <w:pStyle w:val="TOC2"/>
        <w:rPr>
          <w:rFonts w:asciiTheme="minorHAnsi" w:hAnsiTheme="minorHAnsi" w:cstheme="minorBidi"/>
          <w:kern w:val="2"/>
          <w:lang w:eastAsia="ko-KR"/>
        </w:rPr>
      </w:pPr>
      <w:hyperlink w:anchor="_Toc458602123" w:history="1">
        <w:r w:rsidR="000A5CE9" w:rsidRPr="00D27053">
          <w:rPr>
            <w:rStyle w:val="Hyperlink"/>
          </w:rPr>
          <w:t>3.18 CDM-v1-FanSpeedLevel Interface Test</w:t>
        </w:r>
        <w:r w:rsidR="000A5CE9">
          <w:rPr>
            <w:webHidden/>
          </w:rPr>
          <w:tab/>
        </w:r>
        <w:r w:rsidR="0062061B">
          <w:rPr>
            <w:webHidden/>
          </w:rPr>
          <w:fldChar w:fldCharType="begin"/>
        </w:r>
        <w:r w:rsidR="000A5CE9">
          <w:rPr>
            <w:webHidden/>
          </w:rPr>
          <w:instrText xml:space="preserve"> PAGEREF _Toc458602123 \h </w:instrText>
        </w:r>
        <w:r w:rsidR="0062061B">
          <w:rPr>
            <w:webHidden/>
          </w:rPr>
        </w:r>
        <w:r w:rsidR="0062061B">
          <w:rPr>
            <w:webHidden/>
          </w:rPr>
          <w:fldChar w:fldCharType="separate"/>
        </w:r>
        <w:r w:rsidR="000A5CE9">
          <w:rPr>
            <w:webHidden/>
          </w:rPr>
          <w:t>27</w:t>
        </w:r>
        <w:r w:rsidR="0062061B">
          <w:rPr>
            <w:webHidden/>
          </w:rPr>
          <w:fldChar w:fldCharType="end"/>
        </w:r>
      </w:hyperlink>
    </w:p>
    <w:p w14:paraId="06A09D60" w14:textId="77777777" w:rsidR="000A5CE9" w:rsidRDefault="00132CCE">
      <w:pPr>
        <w:pStyle w:val="TOC2"/>
        <w:rPr>
          <w:rFonts w:asciiTheme="minorHAnsi" w:hAnsiTheme="minorHAnsi" w:cstheme="minorBidi"/>
          <w:kern w:val="2"/>
          <w:lang w:eastAsia="ko-KR"/>
        </w:rPr>
      </w:pPr>
      <w:hyperlink w:anchor="_Toc458602124" w:history="1">
        <w:r w:rsidR="000A5CE9" w:rsidRPr="00D27053">
          <w:rPr>
            <w:rStyle w:val="Hyperlink"/>
          </w:rPr>
          <w:t>3.19 CDM-v1-</w:t>
        </w:r>
        <w:r w:rsidR="000A5CE9" w:rsidRPr="00D27053">
          <w:rPr>
            <w:rStyle w:val="Hyperlink"/>
            <w:lang w:eastAsia="ko-KR"/>
          </w:rPr>
          <w:t xml:space="preserve">FilterStatus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_Toc458602124 \h </w:instrText>
        </w:r>
        <w:r w:rsidR="0062061B">
          <w:rPr>
            <w:webHidden/>
          </w:rPr>
        </w:r>
        <w:r w:rsidR="0062061B">
          <w:rPr>
            <w:webHidden/>
          </w:rPr>
          <w:fldChar w:fldCharType="separate"/>
        </w:r>
        <w:r w:rsidR="000A5CE9">
          <w:rPr>
            <w:webHidden/>
          </w:rPr>
          <w:t>29</w:t>
        </w:r>
        <w:r w:rsidR="0062061B">
          <w:rPr>
            <w:webHidden/>
          </w:rPr>
          <w:fldChar w:fldCharType="end"/>
        </w:r>
      </w:hyperlink>
    </w:p>
    <w:p w14:paraId="5AC21F80" w14:textId="77777777" w:rsidR="000A5CE9" w:rsidRDefault="00132CCE">
      <w:pPr>
        <w:pStyle w:val="TOC2"/>
        <w:rPr>
          <w:rFonts w:asciiTheme="minorHAnsi" w:hAnsiTheme="minorHAnsi" w:cstheme="minorBidi"/>
          <w:kern w:val="2"/>
          <w:lang w:eastAsia="ko-KR"/>
        </w:rPr>
      </w:pPr>
      <w:hyperlink w:anchor="_Toc458602125" w:history="1">
        <w:r w:rsidR="000A5CE9" w:rsidRPr="00D27053">
          <w:rPr>
            <w:rStyle w:val="Hyperlink"/>
          </w:rPr>
          <w:t>3.20 CDM-v1-HeatingZone Interface Test</w:t>
        </w:r>
        <w:r w:rsidR="000A5CE9">
          <w:rPr>
            <w:webHidden/>
          </w:rPr>
          <w:tab/>
        </w:r>
        <w:r w:rsidR="0062061B">
          <w:rPr>
            <w:webHidden/>
          </w:rPr>
          <w:fldChar w:fldCharType="begin"/>
        </w:r>
        <w:r w:rsidR="000A5CE9">
          <w:rPr>
            <w:webHidden/>
          </w:rPr>
          <w:instrText xml:space="preserve"> PAGEREF _Toc458602125 \h </w:instrText>
        </w:r>
        <w:r w:rsidR="0062061B">
          <w:rPr>
            <w:webHidden/>
          </w:rPr>
        </w:r>
        <w:r w:rsidR="0062061B">
          <w:rPr>
            <w:webHidden/>
          </w:rPr>
          <w:fldChar w:fldCharType="separate"/>
        </w:r>
        <w:r w:rsidR="000A5CE9">
          <w:rPr>
            <w:webHidden/>
          </w:rPr>
          <w:t>30</w:t>
        </w:r>
        <w:r w:rsidR="0062061B">
          <w:rPr>
            <w:webHidden/>
          </w:rPr>
          <w:fldChar w:fldCharType="end"/>
        </w:r>
      </w:hyperlink>
    </w:p>
    <w:p w14:paraId="643F511B" w14:textId="77777777" w:rsidR="000A5CE9" w:rsidRDefault="00132CCE">
      <w:pPr>
        <w:pStyle w:val="TOC2"/>
        <w:rPr>
          <w:rFonts w:asciiTheme="minorHAnsi" w:hAnsiTheme="minorHAnsi" w:cstheme="minorBidi"/>
          <w:kern w:val="2"/>
          <w:lang w:eastAsia="ko-KR"/>
        </w:rPr>
      </w:pPr>
      <w:hyperlink w:anchor="_Toc458602126" w:history="1">
        <w:r w:rsidR="000A5CE9" w:rsidRPr="00D27053">
          <w:rPr>
            <w:rStyle w:val="Hyperlink"/>
          </w:rPr>
          <w:t>3.21 CDM-v1-Hid Interface Test</w:t>
        </w:r>
        <w:r w:rsidR="000A5CE9">
          <w:rPr>
            <w:webHidden/>
          </w:rPr>
          <w:tab/>
        </w:r>
        <w:r w:rsidR="0062061B">
          <w:rPr>
            <w:webHidden/>
          </w:rPr>
          <w:fldChar w:fldCharType="begin"/>
        </w:r>
        <w:r w:rsidR="000A5CE9">
          <w:rPr>
            <w:webHidden/>
          </w:rPr>
          <w:instrText xml:space="preserve"> PAGEREF _Toc458602126 \h </w:instrText>
        </w:r>
        <w:r w:rsidR="0062061B">
          <w:rPr>
            <w:webHidden/>
          </w:rPr>
        </w:r>
        <w:r w:rsidR="0062061B">
          <w:rPr>
            <w:webHidden/>
          </w:rPr>
          <w:fldChar w:fldCharType="separate"/>
        </w:r>
        <w:r w:rsidR="000A5CE9">
          <w:rPr>
            <w:webHidden/>
          </w:rPr>
          <w:t>31</w:t>
        </w:r>
        <w:r w:rsidR="0062061B">
          <w:rPr>
            <w:webHidden/>
          </w:rPr>
          <w:fldChar w:fldCharType="end"/>
        </w:r>
      </w:hyperlink>
    </w:p>
    <w:p w14:paraId="6C177051" w14:textId="77777777" w:rsidR="000A5CE9" w:rsidRDefault="00132CCE">
      <w:pPr>
        <w:pStyle w:val="TOC2"/>
        <w:rPr>
          <w:rFonts w:asciiTheme="minorHAnsi" w:hAnsiTheme="minorHAnsi" w:cstheme="minorBidi"/>
          <w:kern w:val="2"/>
          <w:lang w:eastAsia="ko-KR"/>
        </w:rPr>
      </w:pPr>
      <w:hyperlink w:anchor="_Toc458602127" w:history="1">
        <w:r w:rsidR="000A5CE9" w:rsidRPr="00D27053">
          <w:rPr>
            <w:rStyle w:val="Hyperlink"/>
          </w:rPr>
          <w:t>3.22 CDM-v1-</w:t>
        </w:r>
        <w:r w:rsidR="000A5CE9" w:rsidRPr="00D27053">
          <w:rPr>
            <w:rStyle w:val="Hyperlink"/>
            <w:lang w:eastAsia="ko-KR"/>
          </w:rPr>
          <w:t xml:space="preserve">HvacFanMode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_Toc458602127 \h </w:instrText>
        </w:r>
        <w:r w:rsidR="0062061B">
          <w:rPr>
            <w:webHidden/>
          </w:rPr>
        </w:r>
        <w:r w:rsidR="0062061B">
          <w:rPr>
            <w:webHidden/>
          </w:rPr>
          <w:fldChar w:fldCharType="separate"/>
        </w:r>
        <w:r w:rsidR="000A5CE9">
          <w:rPr>
            <w:webHidden/>
          </w:rPr>
          <w:t>32</w:t>
        </w:r>
        <w:r w:rsidR="0062061B">
          <w:rPr>
            <w:webHidden/>
          </w:rPr>
          <w:fldChar w:fldCharType="end"/>
        </w:r>
      </w:hyperlink>
    </w:p>
    <w:p w14:paraId="5A3CC8C3" w14:textId="77777777" w:rsidR="000A5CE9" w:rsidRDefault="00132CCE">
      <w:pPr>
        <w:pStyle w:val="TOC2"/>
        <w:rPr>
          <w:rFonts w:asciiTheme="minorHAnsi" w:hAnsiTheme="minorHAnsi" w:cstheme="minorBidi"/>
          <w:kern w:val="2"/>
          <w:lang w:eastAsia="ko-KR"/>
        </w:rPr>
      </w:pPr>
      <w:hyperlink w:anchor="_Toc458602128" w:history="1">
        <w:r w:rsidR="000A5CE9" w:rsidRPr="00D27053">
          <w:rPr>
            <w:rStyle w:val="Hyperlink"/>
          </w:rPr>
          <w:t>3.23 CDM-v1-LaundryCyclePhase Interface Test</w:t>
        </w:r>
        <w:r w:rsidR="000A5CE9">
          <w:rPr>
            <w:webHidden/>
          </w:rPr>
          <w:tab/>
        </w:r>
        <w:r w:rsidR="0062061B">
          <w:rPr>
            <w:webHidden/>
          </w:rPr>
          <w:fldChar w:fldCharType="begin"/>
        </w:r>
        <w:r w:rsidR="000A5CE9">
          <w:rPr>
            <w:webHidden/>
          </w:rPr>
          <w:instrText xml:space="preserve"> PAGEREF _Toc458602128 \h </w:instrText>
        </w:r>
        <w:r w:rsidR="0062061B">
          <w:rPr>
            <w:webHidden/>
          </w:rPr>
        </w:r>
        <w:r w:rsidR="0062061B">
          <w:rPr>
            <w:webHidden/>
          </w:rPr>
          <w:fldChar w:fldCharType="separate"/>
        </w:r>
        <w:r w:rsidR="000A5CE9">
          <w:rPr>
            <w:webHidden/>
          </w:rPr>
          <w:t>33</w:t>
        </w:r>
        <w:r w:rsidR="0062061B">
          <w:rPr>
            <w:webHidden/>
          </w:rPr>
          <w:fldChar w:fldCharType="end"/>
        </w:r>
      </w:hyperlink>
    </w:p>
    <w:p w14:paraId="68EECC0F" w14:textId="77777777" w:rsidR="000A5CE9" w:rsidRDefault="00132CCE">
      <w:pPr>
        <w:pStyle w:val="TOC2"/>
        <w:rPr>
          <w:rFonts w:asciiTheme="minorHAnsi" w:hAnsiTheme="minorHAnsi" w:cstheme="minorBidi"/>
          <w:kern w:val="2"/>
          <w:lang w:eastAsia="ko-KR"/>
        </w:rPr>
      </w:pPr>
      <w:hyperlink w:anchor="_Toc458602129" w:history="1">
        <w:r w:rsidR="000A5CE9" w:rsidRPr="00D27053">
          <w:rPr>
            <w:rStyle w:val="Hyperlink"/>
          </w:rPr>
          <w:t>3.24 CDM-v1-</w:t>
        </w:r>
        <w:r w:rsidR="000A5CE9" w:rsidRPr="00D27053">
          <w:rPr>
            <w:rStyle w:val="Hyperlink"/>
            <w:lang w:eastAsia="ko-KR"/>
          </w:rPr>
          <w:t xml:space="preserve">MoistureOutputLevel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_Toc458602129 \h </w:instrText>
        </w:r>
        <w:r w:rsidR="0062061B">
          <w:rPr>
            <w:webHidden/>
          </w:rPr>
        </w:r>
        <w:r w:rsidR="0062061B">
          <w:rPr>
            <w:webHidden/>
          </w:rPr>
          <w:fldChar w:fldCharType="separate"/>
        </w:r>
        <w:r w:rsidR="000A5CE9">
          <w:rPr>
            <w:webHidden/>
          </w:rPr>
          <w:t>34</w:t>
        </w:r>
        <w:r w:rsidR="0062061B">
          <w:rPr>
            <w:webHidden/>
          </w:rPr>
          <w:fldChar w:fldCharType="end"/>
        </w:r>
      </w:hyperlink>
    </w:p>
    <w:p w14:paraId="2C1758E1" w14:textId="77777777" w:rsidR="000A5CE9" w:rsidRDefault="00132CCE">
      <w:pPr>
        <w:pStyle w:val="TOC2"/>
        <w:rPr>
          <w:rFonts w:asciiTheme="minorHAnsi" w:hAnsiTheme="minorHAnsi" w:cstheme="minorBidi"/>
          <w:kern w:val="2"/>
          <w:lang w:eastAsia="ko-KR"/>
        </w:rPr>
      </w:pPr>
      <w:hyperlink w:anchor="_Toc458602130" w:history="1">
        <w:r w:rsidR="000A5CE9" w:rsidRPr="00D27053">
          <w:rPr>
            <w:rStyle w:val="Hyperlink"/>
          </w:rPr>
          <w:t>3.25 CDM-v1-OffControl Interface Test</w:t>
        </w:r>
        <w:r w:rsidR="000A5CE9">
          <w:rPr>
            <w:webHidden/>
          </w:rPr>
          <w:tab/>
        </w:r>
        <w:r w:rsidR="0062061B">
          <w:rPr>
            <w:webHidden/>
          </w:rPr>
          <w:fldChar w:fldCharType="begin"/>
        </w:r>
        <w:r w:rsidR="000A5CE9">
          <w:rPr>
            <w:webHidden/>
          </w:rPr>
          <w:instrText xml:space="preserve"> PAGEREF _Toc458602130 \h </w:instrText>
        </w:r>
        <w:r w:rsidR="0062061B">
          <w:rPr>
            <w:webHidden/>
          </w:rPr>
        </w:r>
        <w:r w:rsidR="0062061B">
          <w:rPr>
            <w:webHidden/>
          </w:rPr>
          <w:fldChar w:fldCharType="separate"/>
        </w:r>
        <w:r w:rsidR="000A5CE9">
          <w:rPr>
            <w:webHidden/>
          </w:rPr>
          <w:t>36</w:t>
        </w:r>
        <w:r w:rsidR="0062061B">
          <w:rPr>
            <w:webHidden/>
          </w:rPr>
          <w:fldChar w:fldCharType="end"/>
        </w:r>
      </w:hyperlink>
    </w:p>
    <w:p w14:paraId="16B98C21" w14:textId="77777777" w:rsidR="000A5CE9" w:rsidRDefault="00132CCE">
      <w:pPr>
        <w:pStyle w:val="TOC2"/>
        <w:rPr>
          <w:rFonts w:asciiTheme="minorHAnsi" w:hAnsiTheme="minorHAnsi" w:cstheme="minorBidi"/>
          <w:kern w:val="2"/>
          <w:lang w:eastAsia="ko-KR"/>
        </w:rPr>
      </w:pPr>
      <w:hyperlink w:anchor="_Toc458602131" w:history="1">
        <w:r w:rsidR="000A5CE9" w:rsidRPr="00D27053">
          <w:rPr>
            <w:rStyle w:val="Hyperlink"/>
          </w:rPr>
          <w:t>3.26 CDM-v1-OnControl Interface Test</w:t>
        </w:r>
        <w:r w:rsidR="000A5CE9">
          <w:rPr>
            <w:webHidden/>
          </w:rPr>
          <w:tab/>
        </w:r>
        <w:r w:rsidR="0062061B">
          <w:rPr>
            <w:webHidden/>
          </w:rPr>
          <w:fldChar w:fldCharType="begin"/>
        </w:r>
        <w:r w:rsidR="000A5CE9">
          <w:rPr>
            <w:webHidden/>
          </w:rPr>
          <w:instrText xml:space="preserve"> PAGEREF _Toc458602131 \h </w:instrText>
        </w:r>
        <w:r w:rsidR="0062061B">
          <w:rPr>
            <w:webHidden/>
          </w:rPr>
        </w:r>
        <w:r w:rsidR="0062061B">
          <w:rPr>
            <w:webHidden/>
          </w:rPr>
          <w:fldChar w:fldCharType="separate"/>
        </w:r>
        <w:r w:rsidR="000A5CE9">
          <w:rPr>
            <w:webHidden/>
          </w:rPr>
          <w:t>37</w:t>
        </w:r>
        <w:r w:rsidR="0062061B">
          <w:rPr>
            <w:webHidden/>
          </w:rPr>
          <w:fldChar w:fldCharType="end"/>
        </w:r>
      </w:hyperlink>
    </w:p>
    <w:p w14:paraId="6741800A" w14:textId="77777777" w:rsidR="000A5CE9" w:rsidRDefault="00132CCE">
      <w:pPr>
        <w:pStyle w:val="TOC2"/>
        <w:rPr>
          <w:rFonts w:asciiTheme="minorHAnsi" w:hAnsiTheme="minorHAnsi" w:cstheme="minorBidi"/>
          <w:kern w:val="2"/>
          <w:lang w:eastAsia="ko-KR"/>
        </w:rPr>
      </w:pPr>
      <w:hyperlink w:anchor="_Toc458602132" w:history="1">
        <w:r w:rsidR="000A5CE9" w:rsidRPr="00D27053">
          <w:rPr>
            <w:rStyle w:val="Hyperlink"/>
          </w:rPr>
          <w:t>3.27 CDM-v1-OnOffStatus Interface Test</w:t>
        </w:r>
        <w:r w:rsidR="000A5CE9">
          <w:rPr>
            <w:webHidden/>
          </w:rPr>
          <w:tab/>
        </w:r>
        <w:r w:rsidR="0062061B">
          <w:rPr>
            <w:webHidden/>
          </w:rPr>
          <w:fldChar w:fldCharType="begin"/>
        </w:r>
        <w:r w:rsidR="000A5CE9">
          <w:rPr>
            <w:webHidden/>
          </w:rPr>
          <w:instrText xml:space="preserve"> PAGEREF _Toc458602132 \h </w:instrText>
        </w:r>
        <w:r w:rsidR="0062061B">
          <w:rPr>
            <w:webHidden/>
          </w:rPr>
        </w:r>
        <w:r w:rsidR="0062061B">
          <w:rPr>
            <w:webHidden/>
          </w:rPr>
          <w:fldChar w:fldCharType="separate"/>
        </w:r>
        <w:r w:rsidR="000A5CE9">
          <w:rPr>
            <w:webHidden/>
          </w:rPr>
          <w:t>38</w:t>
        </w:r>
        <w:r w:rsidR="0062061B">
          <w:rPr>
            <w:webHidden/>
          </w:rPr>
          <w:fldChar w:fldCharType="end"/>
        </w:r>
      </w:hyperlink>
    </w:p>
    <w:p w14:paraId="56D9E65C" w14:textId="77777777" w:rsidR="000A5CE9" w:rsidRDefault="00132CCE">
      <w:pPr>
        <w:pStyle w:val="TOC2"/>
        <w:rPr>
          <w:rFonts w:asciiTheme="minorHAnsi" w:hAnsiTheme="minorHAnsi" w:cstheme="minorBidi"/>
          <w:kern w:val="2"/>
          <w:lang w:eastAsia="ko-KR"/>
        </w:rPr>
      </w:pPr>
      <w:hyperlink w:anchor="_Toc458602133" w:history="1">
        <w:r w:rsidR="000A5CE9" w:rsidRPr="00D27053">
          <w:rPr>
            <w:rStyle w:val="Hyperlink"/>
          </w:rPr>
          <w:t>3.28 CDM-v1-</w:t>
        </w:r>
        <w:r w:rsidR="000A5CE9" w:rsidRPr="00D27053">
          <w:rPr>
            <w:rStyle w:val="Hyperlink"/>
            <w:lang w:eastAsia="ko-KR"/>
          </w:rPr>
          <w:t xml:space="preserve">OvenCyclePhase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_Toc458602133 \h </w:instrText>
        </w:r>
        <w:r w:rsidR="0062061B">
          <w:rPr>
            <w:webHidden/>
          </w:rPr>
        </w:r>
        <w:r w:rsidR="0062061B">
          <w:rPr>
            <w:webHidden/>
          </w:rPr>
          <w:fldChar w:fldCharType="separate"/>
        </w:r>
        <w:r w:rsidR="000A5CE9">
          <w:rPr>
            <w:webHidden/>
          </w:rPr>
          <w:t>39</w:t>
        </w:r>
        <w:r w:rsidR="0062061B">
          <w:rPr>
            <w:webHidden/>
          </w:rPr>
          <w:fldChar w:fldCharType="end"/>
        </w:r>
      </w:hyperlink>
    </w:p>
    <w:p w14:paraId="00673264" w14:textId="77777777" w:rsidR="000A5CE9" w:rsidRDefault="00132CCE">
      <w:pPr>
        <w:pStyle w:val="TOC2"/>
        <w:rPr>
          <w:rFonts w:asciiTheme="minorHAnsi" w:hAnsiTheme="minorHAnsi" w:cstheme="minorBidi"/>
          <w:kern w:val="2"/>
          <w:lang w:eastAsia="ko-KR"/>
        </w:rPr>
      </w:pPr>
      <w:hyperlink w:anchor="_Toc458602134" w:history="1">
        <w:r w:rsidR="000A5CE9" w:rsidRPr="00D27053">
          <w:rPr>
            <w:rStyle w:val="Hyperlink"/>
          </w:rPr>
          <w:t>3.29 CDM-v1-</w:t>
        </w:r>
        <w:r w:rsidR="000A5CE9" w:rsidRPr="00D27053">
          <w:rPr>
            <w:rStyle w:val="Hyperlink"/>
            <w:lang w:eastAsia="ko-KR"/>
          </w:rPr>
          <w:t xml:space="preserve">PlugInUnits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_Toc458602134 \h </w:instrText>
        </w:r>
        <w:r w:rsidR="0062061B">
          <w:rPr>
            <w:webHidden/>
          </w:rPr>
        </w:r>
        <w:r w:rsidR="0062061B">
          <w:rPr>
            <w:webHidden/>
          </w:rPr>
          <w:fldChar w:fldCharType="separate"/>
        </w:r>
        <w:r w:rsidR="000A5CE9">
          <w:rPr>
            <w:webHidden/>
          </w:rPr>
          <w:t>40</w:t>
        </w:r>
        <w:r w:rsidR="0062061B">
          <w:rPr>
            <w:webHidden/>
          </w:rPr>
          <w:fldChar w:fldCharType="end"/>
        </w:r>
      </w:hyperlink>
    </w:p>
    <w:p w14:paraId="1204C713" w14:textId="77777777" w:rsidR="000A5CE9" w:rsidRDefault="00132CCE">
      <w:pPr>
        <w:pStyle w:val="TOC2"/>
        <w:rPr>
          <w:rFonts w:asciiTheme="minorHAnsi" w:hAnsiTheme="minorHAnsi" w:cstheme="minorBidi"/>
          <w:kern w:val="2"/>
          <w:lang w:eastAsia="ko-KR"/>
        </w:rPr>
      </w:pPr>
      <w:hyperlink w:anchor="_Toc458602135" w:history="1">
        <w:r w:rsidR="000A5CE9" w:rsidRPr="00D27053">
          <w:rPr>
            <w:rStyle w:val="Hyperlink"/>
          </w:rPr>
          <w:t>3.30 CDM-v1-</w:t>
        </w:r>
        <w:r w:rsidR="000A5CE9" w:rsidRPr="00D27053">
          <w:rPr>
            <w:rStyle w:val="Hyperlink"/>
            <w:lang w:eastAsia="ko-KR"/>
          </w:rPr>
          <w:t xml:space="preserve">RapidMode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_Toc458602135 \h </w:instrText>
        </w:r>
        <w:r w:rsidR="0062061B">
          <w:rPr>
            <w:webHidden/>
          </w:rPr>
        </w:r>
        <w:r w:rsidR="0062061B">
          <w:rPr>
            <w:webHidden/>
          </w:rPr>
          <w:fldChar w:fldCharType="separate"/>
        </w:r>
        <w:r w:rsidR="000A5CE9">
          <w:rPr>
            <w:webHidden/>
          </w:rPr>
          <w:t>41</w:t>
        </w:r>
        <w:r w:rsidR="0062061B">
          <w:rPr>
            <w:webHidden/>
          </w:rPr>
          <w:fldChar w:fldCharType="end"/>
        </w:r>
      </w:hyperlink>
    </w:p>
    <w:p w14:paraId="5C55E5D7" w14:textId="77777777" w:rsidR="000A5CE9" w:rsidRDefault="00132CCE">
      <w:pPr>
        <w:pStyle w:val="TOC2"/>
        <w:rPr>
          <w:rFonts w:asciiTheme="minorHAnsi" w:hAnsiTheme="minorHAnsi" w:cstheme="minorBidi"/>
          <w:kern w:val="2"/>
          <w:lang w:eastAsia="ko-KR"/>
        </w:rPr>
      </w:pPr>
      <w:hyperlink w:anchor="_Toc458602136" w:history="1">
        <w:r w:rsidR="000A5CE9" w:rsidRPr="00D27053">
          <w:rPr>
            <w:rStyle w:val="Hyperlink"/>
          </w:rPr>
          <w:t>3.31 CDM-v1-</w:t>
        </w:r>
        <w:r w:rsidR="000A5CE9" w:rsidRPr="00D27053">
          <w:rPr>
            <w:rStyle w:val="Hyperlink"/>
            <w:lang w:eastAsia="ko-KR"/>
          </w:rPr>
          <w:t xml:space="preserve">RapidModeTimed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_Toc458602136 \h </w:instrText>
        </w:r>
        <w:r w:rsidR="0062061B">
          <w:rPr>
            <w:webHidden/>
          </w:rPr>
        </w:r>
        <w:r w:rsidR="0062061B">
          <w:rPr>
            <w:webHidden/>
          </w:rPr>
          <w:fldChar w:fldCharType="separate"/>
        </w:r>
        <w:r w:rsidR="000A5CE9">
          <w:rPr>
            <w:webHidden/>
          </w:rPr>
          <w:t>42</w:t>
        </w:r>
        <w:r w:rsidR="0062061B">
          <w:rPr>
            <w:webHidden/>
          </w:rPr>
          <w:fldChar w:fldCharType="end"/>
        </w:r>
      </w:hyperlink>
    </w:p>
    <w:p w14:paraId="665F4B51" w14:textId="77777777" w:rsidR="000A5CE9" w:rsidRDefault="00132CCE">
      <w:pPr>
        <w:pStyle w:val="TOC2"/>
        <w:rPr>
          <w:rFonts w:asciiTheme="minorHAnsi" w:hAnsiTheme="minorHAnsi" w:cstheme="minorBidi"/>
          <w:kern w:val="2"/>
          <w:lang w:eastAsia="ko-KR"/>
        </w:rPr>
      </w:pPr>
      <w:hyperlink w:anchor="_Toc458602137" w:history="1">
        <w:r w:rsidR="000A5CE9" w:rsidRPr="00D27053">
          <w:rPr>
            <w:rStyle w:val="Hyperlink"/>
          </w:rPr>
          <w:t>3.32 CDM-v1-</w:t>
        </w:r>
        <w:r w:rsidR="000A5CE9" w:rsidRPr="00D27053">
          <w:rPr>
            <w:rStyle w:val="Hyperlink"/>
            <w:lang w:eastAsia="ko-KR"/>
          </w:rPr>
          <w:t xml:space="preserve">RemoteControllability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_Toc458602137 \h </w:instrText>
        </w:r>
        <w:r w:rsidR="0062061B">
          <w:rPr>
            <w:webHidden/>
          </w:rPr>
        </w:r>
        <w:r w:rsidR="0062061B">
          <w:rPr>
            <w:webHidden/>
          </w:rPr>
          <w:fldChar w:fldCharType="separate"/>
        </w:r>
        <w:r w:rsidR="000A5CE9">
          <w:rPr>
            <w:webHidden/>
          </w:rPr>
          <w:t>44</w:t>
        </w:r>
        <w:r w:rsidR="0062061B">
          <w:rPr>
            <w:webHidden/>
          </w:rPr>
          <w:fldChar w:fldCharType="end"/>
        </w:r>
      </w:hyperlink>
    </w:p>
    <w:p w14:paraId="70D94926" w14:textId="77777777" w:rsidR="000A5CE9" w:rsidRDefault="00132CCE">
      <w:pPr>
        <w:pStyle w:val="TOC2"/>
        <w:rPr>
          <w:rFonts w:asciiTheme="minorHAnsi" w:hAnsiTheme="minorHAnsi" w:cstheme="minorBidi"/>
          <w:kern w:val="2"/>
          <w:lang w:eastAsia="ko-KR"/>
        </w:rPr>
      </w:pPr>
      <w:hyperlink w:anchor="_Toc458602138" w:history="1">
        <w:r w:rsidR="000A5CE9" w:rsidRPr="00D27053">
          <w:rPr>
            <w:rStyle w:val="Hyperlink"/>
          </w:rPr>
          <w:t>3.33 CDM-v1-</w:t>
        </w:r>
        <w:r w:rsidR="000A5CE9" w:rsidRPr="00D27053">
          <w:rPr>
            <w:rStyle w:val="Hyperlink"/>
            <w:lang w:eastAsia="ko-KR"/>
          </w:rPr>
          <w:t xml:space="preserve">RepeatMode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_Toc458602138 \h </w:instrText>
        </w:r>
        <w:r w:rsidR="0062061B">
          <w:rPr>
            <w:webHidden/>
          </w:rPr>
        </w:r>
        <w:r w:rsidR="0062061B">
          <w:rPr>
            <w:webHidden/>
          </w:rPr>
          <w:fldChar w:fldCharType="separate"/>
        </w:r>
        <w:r w:rsidR="000A5CE9">
          <w:rPr>
            <w:webHidden/>
          </w:rPr>
          <w:t>45</w:t>
        </w:r>
        <w:r w:rsidR="0062061B">
          <w:rPr>
            <w:webHidden/>
          </w:rPr>
          <w:fldChar w:fldCharType="end"/>
        </w:r>
      </w:hyperlink>
    </w:p>
    <w:p w14:paraId="5AD83821" w14:textId="77777777" w:rsidR="000A5CE9" w:rsidRDefault="00132CCE">
      <w:pPr>
        <w:pStyle w:val="TOC2"/>
        <w:rPr>
          <w:rFonts w:asciiTheme="minorHAnsi" w:hAnsiTheme="minorHAnsi" w:cstheme="minorBidi"/>
          <w:kern w:val="2"/>
          <w:lang w:eastAsia="ko-KR"/>
        </w:rPr>
      </w:pPr>
      <w:hyperlink w:anchor="_Toc458602139" w:history="1">
        <w:r w:rsidR="000A5CE9" w:rsidRPr="00D27053">
          <w:rPr>
            <w:rStyle w:val="Hyperlink"/>
          </w:rPr>
          <w:t>3.34 CDM-v1-ResouceSaving Interface Test</w:t>
        </w:r>
        <w:r w:rsidR="000A5CE9">
          <w:rPr>
            <w:webHidden/>
          </w:rPr>
          <w:tab/>
        </w:r>
        <w:r w:rsidR="0062061B">
          <w:rPr>
            <w:webHidden/>
          </w:rPr>
          <w:fldChar w:fldCharType="begin"/>
        </w:r>
        <w:r w:rsidR="000A5CE9">
          <w:rPr>
            <w:webHidden/>
          </w:rPr>
          <w:instrText xml:space="preserve"> PAGEREF _Toc458602139 \h </w:instrText>
        </w:r>
        <w:r w:rsidR="0062061B">
          <w:rPr>
            <w:webHidden/>
          </w:rPr>
        </w:r>
        <w:r w:rsidR="0062061B">
          <w:rPr>
            <w:webHidden/>
          </w:rPr>
          <w:fldChar w:fldCharType="separate"/>
        </w:r>
        <w:r w:rsidR="000A5CE9">
          <w:rPr>
            <w:webHidden/>
          </w:rPr>
          <w:t>46</w:t>
        </w:r>
        <w:r w:rsidR="0062061B">
          <w:rPr>
            <w:webHidden/>
          </w:rPr>
          <w:fldChar w:fldCharType="end"/>
        </w:r>
      </w:hyperlink>
    </w:p>
    <w:p w14:paraId="33EE379C" w14:textId="77777777" w:rsidR="000A5CE9" w:rsidRDefault="00132CCE">
      <w:pPr>
        <w:pStyle w:val="TOC2"/>
        <w:rPr>
          <w:rFonts w:asciiTheme="minorHAnsi" w:hAnsiTheme="minorHAnsi" w:cstheme="minorBidi"/>
          <w:kern w:val="2"/>
          <w:lang w:eastAsia="ko-KR"/>
        </w:rPr>
      </w:pPr>
      <w:hyperlink w:anchor="_Toc458602140" w:history="1">
        <w:r w:rsidR="000A5CE9" w:rsidRPr="00D27053">
          <w:rPr>
            <w:rStyle w:val="Hyperlink"/>
          </w:rPr>
          <w:t>3.35 CDM-v1-RobotCleaningCyclePhase Interface Test</w:t>
        </w:r>
        <w:r w:rsidR="000A5CE9">
          <w:rPr>
            <w:webHidden/>
          </w:rPr>
          <w:tab/>
        </w:r>
        <w:r w:rsidR="0062061B">
          <w:rPr>
            <w:webHidden/>
          </w:rPr>
          <w:fldChar w:fldCharType="begin"/>
        </w:r>
        <w:r w:rsidR="000A5CE9">
          <w:rPr>
            <w:webHidden/>
          </w:rPr>
          <w:instrText xml:space="preserve"> PAGEREF _Toc458602140 \h </w:instrText>
        </w:r>
        <w:r w:rsidR="0062061B">
          <w:rPr>
            <w:webHidden/>
          </w:rPr>
        </w:r>
        <w:r w:rsidR="0062061B">
          <w:rPr>
            <w:webHidden/>
          </w:rPr>
          <w:fldChar w:fldCharType="separate"/>
        </w:r>
        <w:r w:rsidR="000A5CE9">
          <w:rPr>
            <w:webHidden/>
          </w:rPr>
          <w:t>47</w:t>
        </w:r>
        <w:r w:rsidR="0062061B">
          <w:rPr>
            <w:webHidden/>
          </w:rPr>
          <w:fldChar w:fldCharType="end"/>
        </w:r>
      </w:hyperlink>
    </w:p>
    <w:p w14:paraId="54D82B8B" w14:textId="77777777" w:rsidR="000A5CE9" w:rsidRDefault="00132CCE">
      <w:pPr>
        <w:pStyle w:val="TOC2"/>
        <w:rPr>
          <w:rFonts w:asciiTheme="minorHAnsi" w:hAnsiTheme="minorHAnsi" w:cstheme="minorBidi"/>
          <w:kern w:val="2"/>
          <w:lang w:eastAsia="ko-KR"/>
        </w:rPr>
      </w:pPr>
      <w:hyperlink w:anchor="_Toc458602141" w:history="1">
        <w:r w:rsidR="000A5CE9" w:rsidRPr="00D27053">
          <w:rPr>
            <w:rStyle w:val="Hyperlink"/>
          </w:rPr>
          <w:t>3.36 CDM-v1-SoilLevel Interface Test</w:t>
        </w:r>
        <w:r w:rsidR="000A5CE9">
          <w:rPr>
            <w:webHidden/>
          </w:rPr>
          <w:tab/>
        </w:r>
        <w:r w:rsidR="0062061B">
          <w:rPr>
            <w:webHidden/>
          </w:rPr>
          <w:fldChar w:fldCharType="begin"/>
        </w:r>
        <w:r w:rsidR="000A5CE9">
          <w:rPr>
            <w:webHidden/>
          </w:rPr>
          <w:instrText xml:space="preserve"> PAGEREF _Toc458602141 \h </w:instrText>
        </w:r>
        <w:r w:rsidR="0062061B">
          <w:rPr>
            <w:webHidden/>
          </w:rPr>
        </w:r>
        <w:r w:rsidR="0062061B">
          <w:rPr>
            <w:webHidden/>
          </w:rPr>
          <w:fldChar w:fldCharType="separate"/>
        </w:r>
        <w:r w:rsidR="000A5CE9">
          <w:rPr>
            <w:webHidden/>
          </w:rPr>
          <w:t>48</w:t>
        </w:r>
        <w:r w:rsidR="0062061B">
          <w:rPr>
            <w:webHidden/>
          </w:rPr>
          <w:fldChar w:fldCharType="end"/>
        </w:r>
      </w:hyperlink>
    </w:p>
    <w:p w14:paraId="040B6577" w14:textId="77777777" w:rsidR="000A5CE9" w:rsidRDefault="00132CCE">
      <w:pPr>
        <w:pStyle w:val="TOC2"/>
        <w:rPr>
          <w:rFonts w:asciiTheme="minorHAnsi" w:hAnsiTheme="minorHAnsi" w:cstheme="minorBidi"/>
          <w:kern w:val="2"/>
          <w:lang w:eastAsia="ko-KR"/>
        </w:rPr>
      </w:pPr>
      <w:hyperlink w:anchor="_Toc458602142" w:history="1">
        <w:r w:rsidR="000A5CE9" w:rsidRPr="00D27053">
          <w:rPr>
            <w:rStyle w:val="Hyperlink"/>
          </w:rPr>
          <w:t>3.37 CDM-v1-</w:t>
        </w:r>
        <w:r w:rsidR="000A5CE9" w:rsidRPr="00D27053">
          <w:rPr>
            <w:rStyle w:val="Hyperlink"/>
            <w:lang w:eastAsia="ko-KR"/>
          </w:rPr>
          <w:t xml:space="preserve">SpinSpeedLevel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_Toc458602142 \h </w:instrText>
        </w:r>
        <w:r w:rsidR="0062061B">
          <w:rPr>
            <w:webHidden/>
          </w:rPr>
        </w:r>
        <w:r w:rsidR="0062061B">
          <w:rPr>
            <w:webHidden/>
          </w:rPr>
          <w:fldChar w:fldCharType="separate"/>
        </w:r>
        <w:r w:rsidR="000A5CE9">
          <w:rPr>
            <w:webHidden/>
          </w:rPr>
          <w:t>50</w:t>
        </w:r>
        <w:r w:rsidR="0062061B">
          <w:rPr>
            <w:webHidden/>
          </w:rPr>
          <w:fldChar w:fldCharType="end"/>
        </w:r>
      </w:hyperlink>
    </w:p>
    <w:p w14:paraId="44404445" w14:textId="77777777" w:rsidR="000A5CE9" w:rsidRDefault="00132CCE">
      <w:pPr>
        <w:pStyle w:val="TOC2"/>
        <w:rPr>
          <w:rFonts w:asciiTheme="minorHAnsi" w:hAnsiTheme="minorHAnsi" w:cstheme="minorBidi"/>
          <w:kern w:val="2"/>
          <w:lang w:eastAsia="ko-KR"/>
        </w:rPr>
      </w:pPr>
      <w:hyperlink w:anchor="_Toc458602143" w:history="1">
        <w:r w:rsidR="000A5CE9" w:rsidRPr="00D27053">
          <w:rPr>
            <w:rStyle w:val="Hyperlink"/>
          </w:rPr>
          <w:t>3.38 CDM-v1-</w:t>
        </w:r>
        <w:r w:rsidR="000A5CE9" w:rsidRPr="00D27053">
          <w:rPr>
            <w:rStyle w:val="Hyperlink"/>
            <w:lang w:eastAsia="ko-KR"/>
          </w:rPr>
          <w:t xml:space="preserve">TargetHumidity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_Toc458602143 \h </w:instrText>
        </w:r>
        <w:r w:rsidR="0062061B">
          <w:rPr>
            <w:webHidden/>
          </w:rPr>
        </w:r>
        <w:r w:rsidR="0062061B">
          <w:rPr>
            <w:webHidden/>
          </w:rPr>
          <w:fldChar w:fldCharType="separate"/>
        </w:r>
        <w:r w:rsidR="000A5CE9">
          <w:rPr>
            <w:webHidden/>
          </w:rPr>
          <w:t>52</w:t>
        </w:r>
        <w:r w:rsidR="0062061B">
          <w:rPr>
            <w:webHidden/>
          </w:rPr>
          <w:fldChar w:fldCharType="end"/>
        </w:r>
      </w:hyperlink>
    </w:p>
    <w:p w14:paraId="7087F430" w14:textId="77777777" w:rsidR="000A5CE9" w:rsidRDefault="00132CCE">
      <w:pPr>
        <w:pStyle w:val="TOC2"/>
        <w:rPr>
          <w:rFonts w:asciiTheme="minorHAnsi" w:hAnsiTheme="minorHAnsi" w:cstheme="minorBidi"/>
          <w:kern w:val="2"/>
          <w:lang w:eastAsia="ko-KR"/>
        </w:rPr>
      </w:pPr>
      <w:hyperlink w:anchor="_Toc458602144" w:history="1">
        <w:r w:rsidR="000A5CE9" w:rsidRPr="00D27053">
          <w:rPr>
            <w:rStyle w:val="Hyperlink"/>
          </w:rPr>
          <w:t>3.39 CDM-v1-</w:t>
        </w:r>
        <w:r w:rsidR="000A5CE9" w:rsidRPr="00D27053">
          <w:rPr>
            <w:rStyle w:val="Hyperlink"/>
            <w:lang w:eastAsia="ko-KR"/>
          </w:rPr>
          <w:t>Target</w:t>
        </w:r>
        <w:r w:rsidR="000A5CE9" w:rsidRPr="00D27053">
          <w:rPr>
            <w:rStyle w:val="Hyperlink"/>
          </w:rPr>
          <w:t>Temperature Interface Test</w:t>
        </w:r>
        <w:r w:rsidR="000A5CE9">
          <w:rPr>
            <w:webHidden/>
          </w:rPr>
          <w:tab/>
        </w:r>
        <w:r w:rsidR="0062061B">
          <w:rPr>
            <w:webHidden/>
          </w:rPr>
          <w:fldChar w:fldCharType="begin"/>
        </w:r>
        <w:r w:rsidR="000A5CE9">
          <w:rPr>
            <w:webHidden/>
          </w:rPr>
          <w:instrText xml:space="preserve"> PAGEREF _Toc458602144 \h </w:instrText>
        </w:r>
        <w:r w:rsidR="0062061B">
          <w:rPr>
            <w:webHidden/>
          </w:rPr>
        </w:r>
        <w:r w:rsidR="0062061B">
          <w:rPr>
            <w:webHidden/>
          </w:rPr>
          <w:fldChar w:fldCharType="separate"/>
        </w:r>
        <w:r w:rsidR="000A5CE9">
          <w:rPr>
            <w:webHidden/>
          </w:rPr>
          <w:t>54</w:t>
        </w:r>
        <w:r w:rsidR="0062061B">
          <w:rPr>
            <w:webHidden/>
          </w:rPr>
          <w:fldChar w:fldCharType="end"/>
        </w:r>
      </w:hyperlink>
    </w:p>
    <w:p w14:paraId="2AAFCF92" w14:textId="77777777" w:rsidR="000A5CE9" w:rsidRDefault="00132CCE">
      <w:pPr>
        <w:pStyle w:val="TOC2"/>
        <w:rPr>
          <w:rFonts w:asciiTheme="minorHAnsi" w:hAnsiTheme="minorHAnsi" w:cstheme="minorBidi"/>
          <w:kern w:val="2"/>
          <w:lang w:eastAsia="ko-KR"/>
        </w:rPr>
      </w:pPr>
      <w:hyperlink w:anchor="_Toc458602145" w:history="1">
        <w:r w:rsidR="000A5CE9" w:rsidRPr="00D27053">
          <w:rPr>
            <w:rStyle w:val="Hyperlink"/>
          </w:rPr>
          <w:t>3.40 CDM-v1-</w:t>
        </w:r>
        <w:r w:rsidR="000A5CE9" w:rsidRPr="00D27053">
          <w:rPr>
            <w:rStyle w:val="Hyperlink"/>
            <w:lang w:eastAsia="ko-KR"/>
          </w:rPr>
          <w:t xml:space="preserve">TargetTemperatureLevel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_Toc458602145 \h </w:instrText>
        </w:r>
        <w:r w:rsidR="0062061B">
          <w:rPr>
            <w:webHidden/>
          </w:rPr>
        </w:r>
        <w:r w:rsidR="0062061B">
          <w:rPr>
            <w:webHidden/>
          </w:rPr>
          <w:fldChar w:fldCharType="separate"/>
        </w:r>
        <w:r w:rsidR="000A5CE9">
          <w:rPr>
            <w:webHidden/>
          </w:rPr>
          <w:t>56</w:t>
        </w:r>
        <w:r w:rsidR="0062061B">
          <w:rPr>
            <w:webHidden/>
          </w:rPr>
          <w:fldChar w:fldCharType="end"/>
        </w:r>
      </w:hyperlink>
    </w:p>
    <w:p w14:paraId="35BAF0E0" w14:textId="77777777" w:rsidR="000A5CE9" w:rsidRDefault="00132CCE">
      <w:pPr>
        <w:pStyle w:val="TOC2"/>
        <w:rPr>
          <w:rFonts w:asciiTheme="minorHAnsi" w:hAnsiTheme="minorHAnsi" w:cstheme="minorBidi"/>
          <w:kern w:val="2"/>
          <w:lang w:eastAsia="ko-KR"/>
        </w:rPr>
      </w:pPr>
      <w:hyperlink w:anchor="_Toc458602146" w:history="1">
        <w:r w:rsidR="000A5CE9" w:rsidRPr="00D27053">
          <w:rPr>
            <w:rStyle w:val="Hyperlink"/>
          </w:rPr>
          <w:t>3.41 CDM-v1-</w:t>
        </w:r>
        <w:r w:rsidR="000A5CE9" w:rsidRPr="00D27053">
          <w:rPr>
            <w:rStyle w:val="Hyperlink"/>
            <w:lang w:eastAsia="ko-KR"/>
          </w:rPr>
          <w:t xml:space="preserve">Timer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_Toc458602146 \h </w:instrText>
        </w:r>
        <w:r w:rsidR="0062061B">
          <w:rPr>
            <w:webHidden/>
          </w:rPr>
        </w:r>
        <w:r w:rsidR="0062061B">
          <w:rPr>
            <w:webHidden/>
          </w:rPr>
          <w:fldChar w:fldCharType="separate"/>
        </w:r>
        <w:r w:rsidR="000A5CE9">
          <w:rPr>
            <w:webHidden/>
          </w:rPr>
          <w:t>57</w:t>
        </w:r>
        <w:r w:rsidR="0062061B">
          <w:rPr>
            <w:webHidden/>
          </w:rPr>
          <w:fldChar w:fldCharType="end"/>
        </w:r>
      </w:hyperlink>
    </w:p>
    <w:p w14:paraId="5FB79D3C" w14:textId="77777777" w:rsidR="000A5CE9" w:rsidRDefault="00132CCE">
      <w:pPr>
        <w:pStyle w:val="TOC2"/>
        <w:rPr>
          <w:rFonts w:asciiTheme="minorHAnsi" w:hAnsiTheme="minorHAnsi" w:cstheme="minorBidi"/>
          <w:kern w:val="2"/>
          <w:lang w:eastAsia="ko-KR"/>
        </w:rPr>
      </w:pPr>
      <w:hyperlink w:anchor="_Toc458602147" w:history="1">
        <w:r w:rsidR="000A5CE9" w:rsidRPr="00D27053">
          <w:rPr>
            <w:rStyle w:val="Hyperlink"/>
          </w:rPr>
          <w:t>3.42 CDM-v1-</w:t>
        </w:r>
        <w:r w:rsidR="000A5CE9" w:rsidRPr="00D27053">
          <w:rPr>
            <w:rStyle w:val="Hyperlink"/>
            <w:lang w:eastAsia="ko-KR"/>
          </w:rPr>
          <w:t xml:space="preserve">WaterLevel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_Toc458602147 \h </w:instrText>
        </w:r>
        <w:r w:rsidR="0062061B">
          <w:rPr>
            <w:webHidden/>
          </w:rPr>
        </w:r>
        <w:r w:rsidR="0062061B">
          <w:rPr>
            <w:webHidden/>
          </w:rPr>
          <w:fldChar w:fldCharType="separate"/>
        </w:r>
        <w:r w:rsidR="000A5CE9">
          <w:rPr>
            <w:webHidden/>
          </w:rPr>
          <w:t>58</w:t>
        </w:r>
        <w:r w:rsidR="0062061B">
          <w:rPr>
            <w:webHidden/>
          </w:rPr>
          <w:fldChar w:fldCharType="end"/>
        </w:r>
      </w:hyperlink>
    </w:p>
    <w:p w14:paraId="2217FB2A" w14:textId="77777777" w:rsidR="000A5CE9" w:rsidRDefault="00132CCE">
      <w:pPr>
        <w:pStyle w:val="TOC2"/>
        <w:rPr>
          <w:rFonts w:asciiTheme="minorHAnsi" w:hAnsiTheme="minorHAnsi" w:cstheme="minorBidi"/>
          <w:kern w:val="2"/>
          <w:lang w:eastAsia="ko-KR"/>
        </w:rPr>
      </w:pPr>
      <w:hyperlink w:anchor="_Toc458602148" w:history="1">
        <w:r w:rsidR="000A5CE9" w:rsidRPr="00D27053">
          <w:rPr>
            <w:rStyle w:val="Hyperlink"/>
          </w:rPr>
          <w:t>3.43 CDM-v1-</w:t>
        </w:r>
        <w:r w:rsidR="000A5CE9" w:rsidRPr="00D27053">
          <w:rPr>
            <w:rStyle w:val="Hyperlink"/>
            <w:lang w:eastAsia="ko-KR"/>
          </w:rPr>
          <w:t xml:space="preserve">WindDirection </w:t>
        </w:r>
        <w:r w:rsidR="000A5CE9" w:rsidRPr="00D27053">
          <w:rPr>
            <w:rStyle w:val="Hyperlink"/>
          </w:rPr>
          <w:t>Interface Test</w:t>
        </w:r>
        <w:r w:rsidR="000A5CE9">
          <w:rPr>
            <w:webHidden/>
          </w:rPr>
          <w:tab/>
        </w:r>
        <w:r w:rsidR="0062061B">
          <w:rPr>
            <w:webHidden/>
          </w:rPr>
          <w:fldChar w:fldCharType="begin"/>
        </w:r>
        <w:r w:rsidR="000A5CE9">
          <w:rPr>
            <w:webHidden/>
          </w:rPr>
          <w:instrText xml:space="preserve"> PAGEREF _Toc458602148 \h </w:instrText>
        </w:r>
        <w:r w:rsidR="0062061B">
          <w:rPr>
            <w:webHidden/>
          </w:rPr>
        </w:r>
        <w:r w:rsidR="0062061B">
          <w:rPr>
            <w:webHidden/>
          </w:rPr>
          <w:fldChar w:fldCharType="separate"/>
        </w:r>
        <w:r w:rsidR="000A5CE9">
          <w:rPr>
            <w:webHidden/>
          </w:rPr>
          <w:t>59</w:t>
        </w:r>
        <w:r w:rsidR="0062061B">
          <w:rPr>
            <w:webHidden/>
          </w:rPr>
          <w:fldChar w:fldCharType="end"/>
        </w:r>
      </w:hyperlink>
    </w:p>
    <w:p w14:paraId="0D0B311C" w14:textId="77777777" w:rsidR="000A5CE9" w:rsidRDefault="00132CCE">
      <w:pPr>
        <w:pStyle w:val="TOC1"/>
        <w:tabs>
          <w:tab w:val="left" w:pos="2320"/>
        </w:tabs>
        <w:rPr>
          <w:rFonts w:asciiTheme="minorHAnsi" w:hAnsiTheme="minorHAnsi" w:cstheme="minorBidi"/>
          <w:b w:val="0"/>
          <w:bCs w:val="0"/>
          <w:kern w:val="2"/>
          <w:sz w:val="20"/>
          <w:lang w:eastAsia="ko-KR"/>
        </w:rPr>
      </w:pPr>
      <w:hyperlink w:anchor="_Toc458602149" w:history="1">
        <w:r w:rsidR="000A5CE9" w:rsidRPr="00D27053">
          <w:rPr>
            <w:rStyle w:val="Hyperlink"/>
          </w:rPr>
          <w:t>Appendix A.</w:t>
        </w:r>
        <w:r w:rsidR="000A5CE9">
          <w:rPr>
            <w:rFonts w:asciiTheme="minorHAnsi" w:hAnsiTheme="minorHAnsi" w:cstheme="minorBidi"/>
            <w:b w:val="0"/>
            <w:bCs w:val="0"/>
            <w:kern w:val="2"/>
            <w:sz w:val="20"/>
            <w:lang w:eastAsia="ko-KR"/>
          </w:rPr>
          <w:tab/>
        </w:r>
        <w:r w:rsidR="000A5CE9" w:rsidRPr="00D27053">
          <w:rPr>
            <w:rStyle w:val="Hyperlink"/>
          </w:rPr>
          <w:t>Implementation Conformance Statement, ICS</w:t>
        </w:r>
        <w:r w:rsidR="000A5CE9">
          <w:rPr>
            <w:webHidden/>
          </w:rPr>
          <w:tab/>
        </w:r>
        <w:r w:rsidR="0062061B">
          <w:rPr>
            <w:webHidden/>
          </w:rPr>
          <w:fldChar w:fldCharType="begin"/>
        </w:r>
        <w:r w:rsidR="000A5CE9">
          <w:rPr>
            <w:webHidden/>
          </w:rPr>
          <w:instrText xml:space="preserve"> PAGEREF _Toc458602149 \h </w:instrText>
        </w:r>
        <w:r w:rsidR="0062061B">
          <w:rPr>
            <w:webHidden/>
          </w:rPr>
        </w:r>
        <w:r w:rsidR="0062061B">
          <w:rPr>
            <w:webHidden/>
          </w:rPr>
          <w:fldChar w:fldCharType="separate"/>
        </w:r>
        <w:r w:rsidR="000A5CE9">
          <w:rPr>
            <w:webHidden/>
          </w:rPr>
          <w:t>62</w:t>
        </w:r>
        <w:r w:rsidR="0062061B">
          <w:rPr>
            <w:webHidden/>
          </w:rPr>
          <w:fldChar w:fldCharType="end"/>
        </w:r>
      </w:hyperlink>
    </w:p>
    <w:p w14:paraId="0167B127" w14:textId="77777777" w:rsidR="000A5CE9" w:rsidRDefault="00132CCE">
      <w:pPr>
        <w:pStyle w:val="TOC1"/>
        <w:tabs>
          <w:tab w:val="left" w:pos="2320"/>
        </w:tabs>
        <w:rPr>
          <w:rFonts w:asciiTheme="minorHAnsi" w:hAnsiTheme="minorHAnsi" w:cstheme="minorBidi"/>
          <w:b w:val="0"/>
          <w:bCs w:val="0"/>
          <w:kern w:val="2"/>
          <w:sz w:val="20"/>
          <w:lang w:eastAsia="ko-KR"/>
        </w:rPr>
      </w:pPr>
      <w:hyperlink w:anchor="_Toc458602150" w:history="1">
        <w:r w:rsidR="000A5CE9" w:rsidRPr="00D27053">
          <w:rPr>
            <w:rStyle w:val="Hyperlink"/>
          </w:rPr>
          <w:t>Appendix B.</w:t>
        </w:r>
        <w:r w:rsidR="000A5CE9">
          <w:rPr>
            <w:rFonts w:asciiTheme="minorHAnsi" w:hAnsiTheme="minorHAnsi" w:cstheme="minorBidi"/>
            <w:b w:val="0"/>
            <w:bCs w:val="0"/>
            <w:kern w:val="2"/>
            <w:sz w:val="20"/>
            <w:lang w:eastAsia="ko-KR"/>
          </w:rPr>
          <w:tab/>
        </w:r>
        <w:r w:rsidR="000A5CE9" w:rsidRPr="00D27053">
          <w:rPr>
            <w:rStyle w:val="Hyperlink"/>
          </w:rPr>
          <w:t>Implementation eXtra Information for Testing, IXIT</w:t>
        </w:r>
        <w:r w:rsidR="000A5CE9">
          <w:rPr>
            <w:webHidden/>
          </w:rPr>
          <w:tab/>
        </w:r>
        <w:r w:rsidR="0062061B">
          <w:rPr>
            <w:webHidden/>
          </w:rPr>
          <w:fldChar w:fldCharType="begin"/>
        </w:r>
        <w:r w:rsidR="000A5CE9">
          <w:rPr>
            <w:webHidden/>
          </w:rPr>
          <w:instrText xml:space="preserve"> PAGEREF _Toc458602150 \h </w:instrText>
        </w:r>
        <w:r w:rsidR="0062061B">
          <w:rPr>
            <w:webHidden/>
          </w:rPr>
        </w:r>
        <w:r w:rsidR="0062061B">
          <w:rPr>
            <w:webHidden/>
          </w:rPr>
          <w:fldChar w:fldCharType="separate"/>
        </w:r>
        <w:r w:rsidR="000A5CE9">
          <w:rPr>
            <w:webHidden/>
          </w:rPr>
          <w:t>65</w:t>
        </w:r>
        <w:r w:rsidR="0062061B">
          <w:rPr>
            <w:webHidden/>
          </w:rPr>
          <w:fldChar w:fldCharType="end"/>
        </w:r>
      </w:hyperlink>
    </w:p>
    <w:p w14:paraId="0203DE91" w14:textId="77777777" w:rsidR="000A5CE9" w:rsidRDefault="00132CCE">
      <w:pPr>
        <w:pStyle w:val="TOC1"/>
        <w:tabs>
          <w:tab w:val="left" w:pos="2320"/>
        </w:tabs>
        <w:rPr>
          <w:rFonts w:asciiTheme="minorHAnsi" w:hAnsiTheme="minorHAnsi" w:cstheme="minorBidi"/>
          <w:b w:val="0"/>
          <w:bCs w:val="0"/>
          <w:kern w:val="2"/>
          <w:sz w:val="20"/>
          <w:lang w:eastAsia="ko-KR"/>
        </w:rPr>
      </w:pPr>
      <w:hyperlink w:anchor="_Toc458602151" w:history="1">
        <w:r w:rsidR="000A5CE9" w:rsidRPr="00D27053">
          <w:rPr>
            <w:rStyle w:val="Hyperlink"/>
          </w:rPr>
          <w:t>Appendix C.</w:t>
        </w:r>
        <w:r w:rsidR="000A5CE9">
          <w:rPr>
            <w:rFonts w:asciiTheme="minorHAnsi" w:hAnsiTheme="minorHAnsi" w:cstheme="minorBidi"/>
            <w:b w:val="0"/>
            <w:bCs w:val="0"/>
            <w:kern w:val="2"/>
            <w:sz w:val="20"/>
            <w:lang w:eastAsia="ko-KR"/>
          </w:rPr>
          <w:tab/>
        </w:r>
        <w:r w:rsidR="000A5CE9" w:rsidRPr="00D27053">
          <w:rPr>
            <w:rStyle w:val="Hyperlink"/>
          </w:rPr>
          <w:t>Test Case Mapping Table, TCMT</w:t>
        </w:r>
        <w:r w:rsidR="000A5CE9">
          <w:rPr>
            <w:webHidden/>
          </w:rPr>
          <w:tab/>
        </w:r>
        <w:r w:rsidR="0062061B">
          <w:rPr>
            <w:webHidden/>
          </w:rPr>
          <w:fldChar w:fldCharType="begin"/>
        </w:r>
        <w:r w:rsidR="000A5CE9">
          <w:rPr>
            <w:webHidden/>
          </w:rPr>
          <w:instrText xml:space="preserve"> PAGEREF _Toc458602151 \h </w:instrText>
        </w:r>
        <w:r w:rsidR="0062061B">
          <w:rPr>
            <w:webHidden/>
          </w:rPr>
        </w:r>
        <w:r w:rsidR="0062061B">
          <w:rPr>
            <w:webHidden/>
          </w:rPr>
          <w:fldChar w:fldCharType="separate"/>
        </w:r>
        <w:r w:rsidR="000A5CE9">
          <w:rPr>
            <w:webHidden/>
          </w:rPr>
          <w:t>68</w:t>
        </w:r>
        <w:r w:rsidR="0062061B">
          <w:rPr>
            <w:webHidden/>
          </w:rPr>
          <w:fldChar w:fldCharType="end"/>
        </w:r>
      </w:hyperlink>
    </w:p>
    <w:p w14:paraId="697E1965" w14:textId="77777777" w:rsidR="00FF0B8F" w:rsidRPr="00F90BDC" w:rsidRDefault="0062061B" w:rsidP="00FF0B8F">
      <w:pPr>
        <w:pStyle w:val="LOF-LOT"/>
      </w:pPr>
      <w:r w:rsidRPr="00F90BDC">
        <w:fldChar w:fldCharType="end"/>
      </w:r>
    </w:p>
    <w:p w14:paraId="25A1304A" w14:textId="77777777" w:rsidR="00A918CF" w:rsidRPr="00F90BDC" w:rsidRDefault="00A918CF" w:rsidP="00A918CF">
      <w:pPr>
        <w:pStyle w:val="body"/>
      </w:pPr>
    </w:p>
    <w:p w14:paraId="33C64406" w14:textId="77777777" w:rsidR="00C76273" w:rsidRPr="00F90BDC" w:rsidRDefault="00C76273" w:rsidP="00C76273">
      <w:pPr>
        <w:pStyle w:val="body"/>
      </w:pPr>
    </w:p>
    <w:p w14:paraId="582C7C69" w14:textId="77777777" w:rsidR="00C76273" w:rsidRPr="00F90BDC" w:rsidRDefault="00C76273" w:rsidP="00C76273">
      <w:pPr>
        <w:pStyle w:val="body"/>
        <w:sectPr w:rsidR="00C76273" w:rsidRPr="00F90BDC" w:rsidSect="00AA63BE">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docGrid w:linePitch="360"/>
        </w:sectPr>
      </w:pPr>
    </w:p>
    <w:p w14:paraId="3DADA701" w14:textId="77777777" w:rsidR="00D12E17" w:rsidRPr="00F90BDC" w:rsidRDefault="00932468" w:rsidP="00EF3D42">
      <w:pPr>
        <w:pStyle w:val="Heading1"/>
      </w:pPr>
      <w:bookmarkStart w:id="0" w:name="_Toc458602097"/>
      <w:r w:rsidRPr="00F90BDC">
        <w:lastRenderedPageBreak/>
        <w:t>Introduction</w:t>
      </w:r>
      <w:bookmarkEnd w:id="0"/>
    </w:p>
    <w:p w14:paraId="49ECA98E" w14:textId="77777777" w:rsidR="00C76273" w:rsidRPr="00F90BDC" w:rsidRDefault="00C76273" w:rsidP="00395F0F">
      <w:pPr>
        <w:pStyle w:val="Heading2"/>
      </w:pPr>
      <w:bookmarkStart w:id="1" w:name="_Toc228961367"/>
      <w:bookmarkStart w:id="2" w:name="_Toc458602098"/>
      <w:r w:rsidRPr="00F90BDC">
        <w:t>Purpose</w:t>
      </w:r>
      <w:bookmarkEnd w:id="1"/>
      <w:bookmarkEnd w:id="2"/>
    </w:p>
    <w:p w14:paraId="17317E69" w14:textId="40F773DD" w:rsidR="00FF0B8F" w:rsidRPr="00F90BDC" w:rsidRDefault="00FF0B8F" w:rsidP="00F0585D">
      <w:pPr>
        <w:pStyle w:val="Body0"/>
      </w:pPr>
      <w:r w:rsidRPr="00F90BDC">
        <w:t>These test cases evaluate and verify the functi</w:t>
      </w:r>
      <w:r w:rsidR="00563C9F" w:rsidRPr="00F90BDC">
        <w:t>onality related to the AllJoyn™</w:t>
      </w:r>
      <w:r w:rsidR="00563C9F" w:rsidRPr="00F90BDC">
        <w:rPr>
          <w:rFonts w:hint="eastAsia"/>
          <w:lang w:eastAsia="ko-KR"/>
        </w:rPr>
        <w:t xml:space="preserve"> </w:t>
      </w:r>
      <w:r w:rsidR="003D745A">
        <w:rPr>
          <w:rFonts w:hint="eastAsia"/>
          <w:lang w:eastAsia="ko-KR"/>
        </w:rPr>
        <w:t>Common Device Model</w:t>
      </w:r>
      <w:r w:rsidR="00563C9F" w:rsidRPr="00F90BDC">
        <w:rPr>
          <w:rFonts w:hint="eastAsia"/>
          <w:lang w:eastAsia="ko-KR"/>
        </w:rPr>
        <w:t xml:space="preserve"> (</w:t>
      </w:r>
      <w:r w:rsidR="005641A6">
        <w:rPr>
          <w:rFonts w:hint="eastAsia"/>
          <w:lang w:eastAsia="ko-KR"/>
        </w:rPr>
        <w:t>CDM</w:t>
      </w:r>
      <w:r w:rsidR="00563C9F" w:rsidRPr="00F90BDC">
        <w:rPr>
          <w:rFonts w:hint="eastAsia"/>
          <w:lang w:eastAsia="ko-KR"/>
        </w:rPr>
        <w:t xml:space="preserve">) </w:t>
      </w:r>
      <w:r w:rsidR="00C47A8D" w:rsidRPr="00F90BDC">
        <w:t xml:space="preserve">service </w:t>
      </w:r>
      <w:r w:rsidR="00B306FE">
        <w:rPr>
          <w:rFonts w:hint="eastAsia"/>
          <w:lang w:eastAsia="ko-KR"/>
        </w:rPr>
        <w:t>16.04</w:t>
      </w:r>
      <w:r w:rsidR="00047A67" w:rsidRPr="00F90BDC">
        <w:rPr>
          <w:rFonts w:hint="eastAsia"/>
          <w:lang w:eastAsia="ko-KR"/>
        </w:rPr>
        <w:t xml:space="preserve"> </w:t>
      </w:r>
      <w:r w:rsidR="00047A67" w:rsidRPr="00F90BDC">
        <w:rPr>
          <w:lang w:eastAsia="ko-KR"/>
        </w:rPr>
        <w:t>collection</w:t>
      </w:r>
      <w:r w:rsidR="006F3276" w:rsidRPr="00F90BDC">
        <w:rPr>
          <w:rFonts w:hint="eastAsia"/>
          <w:lang w:eastAsia="ko-KR"/>
        </w:rPr>
        <w:t xml:space="preserve"> of interfaces</w:t>
      </w:r>
      <w:r w:rsidRPr="00F90BDC">
        <w:t>.</w:t>
      </w:r>
    </w:p>
    <w:p w14:paraId="60CB431B" w14:textId="77777777" w:rsidR="00932468" w:rsidRPr="00F90BDC" w:rsidRDefault="00FF0B8F" w:rsidP="00F0585D">
      <w:pPr>
        <w:pStyle w:val="Body0"/>
        <w:rPr>
          <w:lang w:eastAsia="ko-KR"/>
        </w:rPr>
      </w:pPr>
      <w:r w:rsidRPr="00F90BDC">
        <w:t>The About interface is required by an application to provide the discovery mechanism for the service framework interfaces that it supports, as well as providing the basic identification information.</w:t>
      </w:r>
    </w:p>
    <w:p w14:paraId="70DA4F27" w14:textId="77777777" w:rsidR="00C76273" w:rsidRPr="00F90BDC" w:rsidRDefault="00C76273" w:rsidP="00395F0F">
      <w:pPr>
        <w:pStyle w:val="Heading2"/>
      </w:pPr>
      <w:bookmarkStart w:id="3" w:name="_Toc228961368"/>
      <w:bookmarkStart w:id="4" w:name="_Toc458602099"/>
      <w:r w:rsidRPr="00F90BDC">
        <w:t>Scope</w:t>
      </w:r>
      <w:bookmarkEnd w:id="3"/>
      <w:bookmarkEnd w:id="4"/>
    </w:p>
    <w:p w14:paraId="021B7E0A" w14:textId="7024B9BA" w:rsidR="00C76273" w:rsidRPr="00F90BDC" w:rsidRDefault="00FF0B8F" w:rsidP="00F0585D">
      <w:pPr>
        <w:pStyle w:val="Body0"/>
      </w:pPr>
      <w:r w:rsidRPr="00F90BDC">
        <w:t xml:space="preserve">These test cases are designed to determine if a device conforms to the </w:t>
      </w:r>
      <w:r w:rsidR="003D745A">
        <w:rPr>
          <w:rFonts w:hint="eastAsia"/>
          <w:lang w:eastAsia="ko-KR"/>
        </w:rPr>
        <w:t>CDM</w:t>
      </w:r>
      <w:r w:rsidR="006F3276" w:rsidRPr="00F90BDC">
        <w:rPr>
          <w:rFonts w:hint="eastAsia"/>
          <w:lang w:eastAsia="ko-KR"/>
        </w:rPr>
        <w:t xml:space="preserve"> service framework </w:t>
      </w:r>
      <w:r w:rsidR="00B306FE">
        <w:rPr>
          <w:rFonts w:hint="eastAsia"/>
          <w:lang w:eastAsia="ko-KR"/>
        </w:rPr>
        <w:t xml:space="preserve">16.04 </w:t>
      </w:r>
      <w:r w:rsidRPr="00F90BDC">
        <w:t xml:space="preserve">interface </w:t>
      </w:r>
      <w:r w:rsidR="00B765D1">
        <w:t>definition</w:t>
      </w:r>
      <w:r w:rsidRPr="00F90BDC">
        <w:t>. Successful completion of all test cases in this document does not guarantee that the tested device will interoperate with other devices.</w:t>
      </w:r>
    </w:p>
    <w:p w14:paraId="73BEE447" w14:textId="77777777" w:rsidR="00C76273" w:rsidRPr="00F90BDC" w:rsidRDefault="00C76273" w:rsidP="00395F0F">
      <w:pPr>
        <w:pStyle w:val="Heading2"/>
      </w:pPr>
      <w:bookmarkStart w:id="5" w:name="_Toc228961371"/>
      <w:bookmarkStart w:id="6" w:name="_Toc458602100"/>
      <w:r w:rsidRPr="00F90BDC">
        <w:t>References</w:t>
      </w:r>
      <w:bookmarkEnd w:id="5"/>
      <w:bookmarkEnd w:id="6"/>
    </w:p>
    <w:p w14:paraId="7D485CCC" w14:textId="77777777" w:rsidR="00FF0B8F" w:rsidRPr="00F90BDC" w:rsidRDefault="00FF0B8F" w:rsidP="00890260">
      <w:pPr>
        <w:pStyle w:val="Body0"/>
      </w:pPr>
      <w:r w:rsidRPr="00F90BDC">
        <w:t>The following are reference documents.</w:t>
      </w:r>
    </w:p>
    <w:p w14:paraId="5C1CE955" w14:textId="5625285E" w:rsidR="004C559B" w:rsidRPr="00F90BDC" w:rsidRDefault="00FF0B8F" w:rsidP="00890260">
      <w:pPr>
        <w:pStyle w:val="Body0"/>
        <w:rPr>
          <w:rStyle w:val="Emphasis"/>
          <w:i w:val="0"/>
          <w:iCs w:val="0"/>
        </w:rPr>
      </w:pPr>
      <w:r w:rsidRPr="00F90BDC">
        <w:rPr>
          <w:rStyle w:val="Emphasis"/>
          <w:i w:val="0"/>
        </w:rPr>
        <w:t xml:space="preserve">AllJoyn™ </w:t>
      </w:r>
      <w:r w:rsidR="005641A6">
        <w:rPr>
          <w:rStyle w:val="Emphasis"/>
          <w:rFonts w:hint="eastAsia"/>
          <w:i w:val="0"/>
          <w:lang w:eastAsia="ko-KR"/>
        </w:rPr>
        <w:t>CDM</w:t>
      </w:r>
      <w:r w:rsidR="00E53466" w:rsidRPr="00F90BDC">
        <w:rPr>
          <w:rStyle w:val="Emphasis"/>
          <w:i w:val="0"/>
        </w:rPr>
        <w:t xml:space="preserve"> Service </w:t>
      </w:r>
      <w:r w:rsidR="00B306FE">
        <w:rPr>
          <w:rFonts w:hint="eastAsia"/>
          <w:lang w:eastAsia="ko-KR"/>
        </w:rPr>
        <w:t>16.04</w:t>
      </w:r>
      <w:r w:rsidRPr="00F90BDC">
        <w:rPr>
          <w:rStyle w:val="Emphasis"/>
          <w:i w:val="0"/>
        </w:rPr>
        <w:t xml:space="preserve"> Interface </w:t>
      </w:r>
      <w:r w:rsidR="00D051AF">
        <w:rPr>
          <w:rStyle w:val="Emphasis"/>
          <w:i w:val="0"/>
        </w:rPr>
        <w:t>Definition</w:t>
      </w:r>
    </w:p>
    <w:p w14:paraId="5C303905" w14:textId="77777777" w:rsidR="008A61BC" w:rsidRPr="00F90BDC" w:rsidRDefault="008A61BC" w:rsidP="004B013A">
      <w:pPr>
        <w:pStyle w:val="body"/>
      </w:pPr>
    </w:p>
    <w:p w14:paraId="4108582C" w14:textId="77777777" w:rsidR="00C76273" w:rsidRPr="00F90BDC" w:rsidRDefault="00C76273" w:rsidP="00412C55">
      <w:pPr>
        <w:pStyle w:val="body"/>
        <w:sectPr w:rsidR="00C76273" w:rsidRPr="00F90BDC" w:rsidSect="0050321A">
          <w:headerReference w:type="default" r:id="rId17"/>
          <w:headerReference w:type="first" r:id="rId18"/>
          <w:pgSz w:w="12240" w:h="15840" w:code="1"/>
          <w:pgMar w:top="1440" w:right="1440" w:bottom="1440" w:left="1440" w:header="720" w:footer="720" w:gutter="0"/>
          <w:cols w:space="720"/>
          <w:titlePg/>
          <w:docGrid w:linePitch="360"/>
        </w:sectPr>
      </w:pPr>
    </w:p>
    <w:p w14:paraId="782B6447" w14:textId="77777777" w:rsidR="00C76273" w:rsidRPr="00F90BDC" w:rsidRDefault="00FF0B8F" w:rsidP="00EF3D42">
      <w:pPr>
        <w:pStyle w:val="Heading1"/>
      </w:pPr>
      <w:bookmarkStart w:id="7" w:name="_Toc458602101"/>
      <w:r w:rsidRPr="00F90BDC">
        <w:lastRenderedPageBreak/>
        <w:t>Environment setup</w:t>
      </w:r>
      <w:bookmarkEnd w:id="7"/>
    </w:p>
    <w:p w14:paraId="33B2DEE5" w14:textId="77777777" w:rsidR="00FF0B8F" w:rsidRPr="00F90BDC" w:rsidRDefault="00FF0B8F" w:rsidP="00FF0B8F">
      <w:pPr>
        <w:pStyle w:val="Heading2"/>
        <w:numPr>
          <w:ilvl w:val="1"/>
          <w:numId w:val="1"/>
        </w:numPr>
        <w:ind w:left="630" w:hanging="630"/>
      </w:pPr>
      <w:bookmarkStart w:id="8" w:name="_Toc374593555"/>
      <w:bookmarkStart w:id="9" w:name="_Toc458602102"/>
      <w:r w:rsidRPr="00F90BDC">
        <w:t>Requirements</w:t>
      </w:r>
      <w:bookmarkEnd w:id="8"/>
      <w:bookmarkEnd w:id="9"/>
    </w:p>
    <w:p w14:paraId="701DCEA1" w14:textId="77777777" w:rsidR="00FF0B8F" w:rsidRPr="00F90BDC" w:rsidRDefault="00FF0B8F" w:rsidP="00F0585D">
      <w:pPr>
        <w:pStyle w:val="Body0"/>
      </w:pPr>
      <w:r w:rsidRPr="00F90BDC">
        <w:t>The following are required in order to execute these test cases:</w:t>
      </w:r>
    </w:p>
    <w:p w14:paraId="428CF5B7" w14:textId="77777777" w:rsidR="00FF0B8F" w:rsidRPr="00F90BDC" w:rsidRDefault="00FF0B8F" w:rsidP="000C678B">
      <w:pPr>
        <w:pStyle w:val="20"/>
      </w:pPr>
      <w:r w:rsidRPr="00F90BDC">
        <w:t xml:space="preserve">An AllJoyn-enabled device (the device under test or DUT) that </w:t>
      </w:r>
      <w:r w:rsidR="002B1F2F" w:rsidRPr="00F90BDC">
        <w:rPr>
          <w:rFonts w:hint="eastAsia"/>
          <w:lang w:eastAsia="ko-KR"/>
        </w:rPr>
        <w:t xml:space="preserve">implements the </w:t>
      </w:r>
      <w:r w:rsidR="005641A6">
        <w:rPr>
          <w:rFonts w:hint="eastAsia"/>
          <w:lang w:eastAsia="ko-KR"/>
        </w:rPr>
        <w:t>CDM</w:t>
      </w:r>
      <w:r w:rsidR="002B1F2F" w:rsidRPr="00F90BDC">
        <w:rPr>
          <w:rFonts w:hint="eastAsia"/>
          <w:lang w:eastAsia="ko-KR"/>
        </w:rPr>
        <w:t xml:space="preserve"> service framework </w:t>
      </w:r>
      <w:r w:rsidR="00B306FE">
        <w:rPr>
          <w:rFonts w:hint="eastAsia"/>
          <w:lang w:eastAsia="ko-KR"/>
        </w:rPr>
        <w:t>16.04</w:t>
      </w:r>
      <w:r w:rsidR="00047A67" w:rsidRPr="00F90BDC">
        <w:rPr>
          <w:rFonts w:hint="eastAsia"/>
          <w:lang w:eastAsia="ko-KR"/>
        </w:rPr>
        <w:t xml:space="preserve"> </w:t>
      </w:r>
      <w:r w:rsidR="002B1F2F" w:rsidRPr="00F90BDC">
        <w:rPr>
          <w:rFonts w:hint="eastAsia"/>
          <w:lang w:eastAsia="ko-KR"/>
        </w:rPr>
        <w:t xml:space="preserve">and </w:t>
      </w:r>
      <w:r w:rsidRPr="00F90BDC">
        <w:t>supports</w:t>
      </w:r>
      <w:r w:rsidR="002B1F2F" w:rsidRPr="00F90BDC">
        <w:rPr>
          <w:rFonts w:hint="eastAsia"/>
          <w:lang w:eastAsia="ko-KR"/>
        </w:rPr>
        <w:t xml:space="preserve"> t</w:t>
      </w:r>
      <w:r w:rsidRPr="00F90BDC">
        <w:t>he About feature 1.0</w:t>
      </w:r>
    </w:p>
    <w:p w14:paraId="34BB57CE" w14:textId="77777777" w:rsidR="00FF0B8F" w:rsidRPr="00F90BDC" w:rsidRDefault="00FF0B8F" w:rsidP="00890260">
      <w:pPr>
        <w:pStyle w:val="resultsBody"/>
      </w:pPr>
      <w:r w:rsidRPr="00F90BDC">
        <w:t>A supported test device on which the test cases will run</w:t>
      </w:r>
    </w:p>
    <w:p w14:paraId="12244A03" w14:textId="77777777" w:rsidR="00FF0B8F" w:rsidRPr="00F90BDC" w:rsidRDefault="00FF0B8F" w:rsidP="00890260">
      <w:pPr>
        <w:pStyle w:val="resultsBody"/>
      </w:pPr>
      <w:r w:rsidRPr="00F90BDC">
        <w:t>A Wi-Fi access point (referred to as the personal AP)</w:t>
      </w:r>
    </w:p>
    <w:p w14:paraId="15381635" w14:textId="77777777" w:rsidR="00FF0B8F" w:rsidRPr="00F90BDC" w:rsidRDefault="00FF0B8F" w:rsidP="00FF0B8F">
      <w:pPr>
        <w:pStyle w:val="Heading2"/>
        <w:numPr>
          <w:ilvl w:val="1"/>
          <w:numId w:val="1"/>
        </w:numPr>
        <w:ind w:left="630" w:hanging="630"/>
      </w:pPr>
      <w:bookmarkStart w:id="10" w:name="_Toc374593556"/>
      <w:bookmarkStart w:id="11" w:name="_Toc458602103"/>
      <w:r w:rsidRPr="00F90BDC">
        <w:t>Preconditions</w:t>
      </w:r>
      <w:bookmarkEnd w:id="10"/>
      <w:bookmarkEnd w:id="11"/>
    </w:p>
    <w:p w14:paraId="23B89CD0" w14:textId="77777777" w:rsidR="00FF0B8F" w:rsidRPr="00F90BDC" w:rsidRDefault="00FF0B8F" w:rsidP="00890260">
      <w:pPr>
        <w:pStyle w:val="Body0"/>
      </w:pPr>
      <w:r w:rsidRPr="00F90BDC">
        <w:t>Before running these test cases, it is assumed that:</w:t>
      </w:r>
    </w:p>
    <w:p w14:paraId="7C649BD2" w14:textId="77777777" w:rsidR="00FF0B8F" w:rsidRPr="00F90BDC" w:rsidRDefault="00FF0B8F" w:rsidP="00890260">
      <w:pPr>
        <w:pStyle w:val="resultsBody"/>
      </w:pPr>
      <w:r w:rsidRPr="00F90BDC">
        <w:t>The DUT is connected to the personal AP</w:t>
      </w:r>
    </w:p>
    <w:p w14:paraId="3ABAB356" w14:textId="77777777" w:rsidR="00FF0B8F" w:rsidRPr="00F90BDC" w:rsidRDefault="00FF0B8F" w:rsidP="00890260">
      <w:pPr>
        <w:pStyle w:val="resultsBody"/>
      </w:pPr>
      <w:r w:rsidRPr="00F90BDC">
        <w:t>The test device is connected to the personal AP</w:t>
      </w:r>
    </w:p>
    <w:p w14:paraId="277EC163" w14:textId="77777777" w:rsidR="00FF0B8F" w:rsidRPr="00F90BDC" w:rsidRDefault="00FF0B8F" w:rsidP="00890260">
      <w:pPr>
        <w:pStyle w:val="resultsBody"/>
      </w:pPr>
      <w:r w:rsidRPr="00F90BDC">
        <w:t>At least one application on the DUT is announcing its capabilities through an About announcement</w:t>
      </w:r>
    </w:p>
    <w:p w14:paraId="44CDAFF5" w14:textId="77777777" w:rsidR="00FF0B8F" w:rsidRPr="00F90BDC" w:rsidRDefault="00FF0B8F" w:rsidP="00FF0B8F">
      <w:pPr>
        <w:pStyle w:val="Heading2"/>
        <w:numPr>
          <w:ilvl w:val="1"/>
          <w:numId w:val="1"/>
        </w:numPr>
        <w:ind w:left="630" w:hanging="630"/>
      </w:pPr>
      <w:bookmarkStart w:id="12" w:name="_Toc374593557"/>
      <w:bookmarkStart w:id="13" w:name="_Toc458602104"/>
      <w:r w:rsidRPr="00F90BDC">
        <w:t>Parameters</w:t>
      </w:r>
      <w:bookmarkEnd w:id="12"/>
      <w:bookmarkEnd w:id="13"/>
    </w:p>
    <w:p w14:paraId="21E41E4D" w14:textId="77777777" w:rsidR="00FF0B8F" w:rsidRPr="00F90BDC" w:rsidRDefault="00FF0B8F" w:rsidP="00FF0B8F">
      <w:pPr>
        <w:pStyle w:val="Caption"/>
      </w:pPr>
      <w:r w:rsidRPr="00F90BDC">
        <w:t xml:space="preserve">Table </w:t>
      </w:r>
      <w:r w:rsidR="00132CCE">
        <w:fldChar w:fldCharType="begin"/>
      </w:r>
      <w:r w:rsidR="00132CCE">
        <w:instrText xml:space="preserve"> SEQ Table \* ARABIC </w:instrText>
      </w:r>
      <w:r w:rsidR="00132CCE">
        <w:fldChar w:fldCharType="separate"/>
      </w:r>
      <w:r w:rsidR="00CF775A" w:rsidRPr="00F90BDC">
        <w:rPr>
          <w:noProof/>
        </w:rPr>
        <w:t>1</w:t>
      </w:r>
      <w:r w:rsidR="00132CCE">
        <w:rPr>
          <w:noProof/>
        </w:rPr>
        <w:fldChar w:fldCharType="end"/>
      </w:r>
      <w:r w:rsidRPr="00F90BDC">
        <w:t>. Parameters for the</w:t>
      </w:r>
      <w:r w:rsidR="00BD17D7">
        <w:rPr>
          <w:rFonts w:hint="eastAsia"/>
          <w:lang w:eastAsia="ko-KR"/>
        </w:rPr>
        <w:t xml:space="preserve"> </w:t>
      </w:r>
      <w:r w:rsidR="005641A6">
        <w:rPr>
          <w:rFonts w:hint="eastAsia"/>
          <w:lang w:eastAsia="ko-KR"/>
        </w:rPr>
        <w:t>CDM</w:t>
      </w:r>
      <w:r w:rsidR="00BD17D7">
        <w:rPr>
          <w:rFonts w:hint="eastAsia"/>
          <w:lang w:eastAsia="ko-KR"/>
        </w:rPr>
        <w:t xml:space="preserve"> </w:t>
      </w:r>
      <w:r w:rsidR="00E53466" w:rsidRPr="00F90BDC">
        <w:t>service framework</w:t>
      </w:r>
    </w:p>
    <w:tbl>
      <w:tblPr>
        <w:tblStyle w:val="TableGrid"/>
        <w:tblW w:w="8640" w:type="dxa"/>
        <w:tblInd w:w="835" w:type="dxa"/>
        <w:tblLook w:val="04A0" w:firstRow="1" w:lastRow="0" w:firstColumn="1" w:lastColumn="0" w:noHBand="0" w:noVBand="1"/>
      </w:tblPr>
      <w:tblGrid>
        <w:gridCol w:w="2880"/>
        <w:gridCol w:w="5760"/>
      </w:tblGrid>
      <w:tr w:rsidR="00FF0B8F" w:rsidRPr="00F90BDC" w14:paraId="729B7FD0" w14:textId="77777777"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14:paraId="476B30B6" w14:textId="77777777" w:rsidR="00FF0B8F" w:rsidRPr="00F90BDC" w:rsidRDefault="00FF0B8F" w:rsidP="00CB2F3C">
            <w:pPr>
              <w:pStyle w:val="tableheading"/>
            </w:pPr>
            <w:r w:rsidRPr="00F90BDC">
              <w:t>Parameter</w:t>
            </w:r>
          </w:p>
        </w:tc>
        <w:tc>
          <w:tcPr>
            <w:tcW w:w="5760" w:type="dxa"/>
          </w:tcPr>
          <w:p w14:paraId="76388D8E" w14:textId="77777777" w:rsidR="00FF0B8F" w:rsidRPr="00F90BDC" w:rsidRDefault="00FF0B8F" w:rsidP="00CB2F3C">
            <w:pPr>
              <w:pStyle w:val="tableheading"/>
            </w:pPr>
            <w:r w:rsidRPr="00F90BDC">
              <w:t>Description</w:t>
            </w:r>
          </w:p>
        </w:tc>
      </w:tr>
      <w:tr w:rsidR="00FF0B8F" w:rsidRPr="00F90BDC" w14:paraId="6002308F" w14:textId="77777777" w:rsidTr="00CB2F3C">
        <w:tc>
          <w:tcPr>
            <w:tcW w:w="2880" w:type="dxa"/>
          </w:tcPr>
          <w:p w14:paraId="528338E3" w14:textId="77777777" w:rsidR="00FF0B8F" w:rsidRPr="00F90BDC" w:rsidRDefault="00FF0B8F" w:rsidP="00CB2F3C">
            <w:pPr>
              <w:pStyle w:val="tableentry"/>
            </w:pPr>
            <w:r w:rsidRPr="00F90BDC">
              <w:t>DeviceId</w:t>
            </w:r>
          </w:p>
        </w:tc>
        <w:tc>
          <w:tcPr>
            <w:tcW w:w="5760" w:type="dxa"/>
          </w:tcPr>
          <w:p w14:paraId="0F2A2CB7" w14:textId="77777777" w:rsidR="00FF0B8F" w:rsidRPr="00F90BDC" w:rsidRDefault="00FF0B8F" w:rsidP="00CB2F3C">
            <w:pPr>
              <w:pStyle w:val="tableentry"/>
            </w:pPr>
            <w:r w:rsidRPr="00F90BDC">
              <w:t>Device ID of the DUT</w:t>
            </w:r>
          </w:p>
        </w:tc>
      </w:tr>
      <w:tr w:rsidR="00FF0B8F" w:rsidRPr="00F90BDC" w14:paraId="6DF85725" w14:textId="77777777" w:rsidTr="00CB2F3C">
        <w:tc>
          <w:tcPr>
            <w:tcW w:w="2880" w:type="dxa"/>
          </w:tcPr>
          <w:p w14:paraId="4F0DD41C" w14:textId="77777777" w:rsidR="00FF0B8F" w:rsidRPr="00F90BDC" w:rsidRDefault="00FF0B8F" w:rsidP="00CB2F3C">
            <w:pPr>
              <w:pStyle w:val="tableentry"/>
            </w:pPr>
            <w:r w:rsidRPr="00F90BDC">
              <w:t>AppId</w:t>
            </w:r>
          </w:p>
        </w:tc>
        <w:tc>
          <w:tcPr>
            <w:tcW w:w="5760" w:type="dxa"/>
          </w:tcPr>
          <w:p w14:paraId="608F212B" w14:textId="77777777" w:rsidR="00FF0B8F" w:rsidRPr="00F90BDC" w:rsidRDefault="00FF0B8F" w:rsidP="00CB2F3C">
            <w:pPr>
              <w:pStyle w:val="tableentry"/>
            </w:pPr>
            <w:r w:rsidRPr="00F90BDC">
              <w:t>Application ID of the application on the DUT</w:t>
            </w:r>
          </w:p>
        </w:tc>
      </w:tr>
    </w:tbl>
    <w:p w14:paraId="6B340F30" w14:textId="77777777" w:rsidR="00803D7B" w:rsidRPr="00F90BDC" w:rsidRDefault="00803D7B" w:rsidP="00932468">
      <w:pPr>
        <w:pStyle w:val="body"/>
        <w:sectPr w:rsidR="00803D7B" w:rsidRPr="00F90BDC" w:rsidSect="0050321A">
          <w:pgSz w:w="12240" w:h="15840" w:code="1"/>
          <w:pgMar w:top="1440" w:right="1440" w:bottom="1440" w:left="1440" w:header="720" w:footer="720" w:gutter="0"/>
          <w:cols w:space="720"/>
          <w:titlePg/>
          <w:docGrid w:linePitch="360"/>
        </w:sectPr>
      </w:pPr>
    </w:p>
    <w:p w14:paraId="4737A23E" w14:textId="77777777" w:rsidR="00F0585D" w:rsidRPr="00F90BDC" w:rsidRDefault="005641A6" w:rsidP="00C53D99">
      <w:pPr>
        <w:pStyle w:val="Heading1"/>
        <w:numPr>
          <w:ilvl w:val="0"/>
          <w:numId w:val="1"/>
        </w:numPr>
      </w:pPr>
      <w:bookmarkStart w:id="14" w:name="_Toc458602105"/>
      <w:r>
        <w:rPr>
          <w:rFonts w:hint="eastAsia"/>
          <w:lang w:eastAsia="ko-KR"/>
        </w:rPr>
        <w:lastRenderedPageBreak/>
        <w:t>CDM</w:t>
      </w:r>
      <w:r w:rsidR="00911D02" w:rsidRPr="00F90BDC">
        <w:t xml:space="preserve"> service framework</w:t>
      </w:r>
      <w:r w:rsidR="00FF0B8F" w:rsidRPr="00F90BDC">
        <w:t xml:space="preserve"> test cases</w:t>
      </w:r>
      <w:bookmarkEnd w:id="14"/>
    </w:p>
    <w:p w14:paraId="3C57FD77" w14:textId="77777777" w:rsidR="00B306FE" w:rsidRDefault="005641A6" w:rsidP="00B306FE">
      <w:pPr>
        <w:pStyle w:val="Heading2"/>
        <w:numPr>
          <w:ilvl w:val="1"/>
          <w:numId w:val="1"/>
        </w:numPr>
        <w:ind w:left="720" w:hanging="720"/>
        <w:rPr>
          <w:lang w:eastAsia="ko-KR"/>
        </w:rPr>
      </w:pPr>
      <w:bookmarkStart w:id="15" w:name="_Toc450663115"/>
      <w:bookmarkStart w:id="16" w:name="_Toc458602106"/>
      <w:bookmarkStart w:id="17" w:name="_Toc445994524"/>
      <w:r>
        <w:rPr>
          <w:rFonts w:hint="eastAsia"/>
          <w:lang w:eastAsia="ko-KR"/>
        </w:rPr>
        <w:t>CDM</w:t>
      </w:r>
      <w:r w:rsidR="007E7AFB">
        <w:rPr>
          <w:rFonts w:hint="eastAsia"/>
          <w:lang w:eastAsia="ko-KR"/>
        </w:rPr>
        <w:t>-v1-</w:t>
      </w:r>
      <w:r>
        <w:rPr>
          <w:rFonts w:hint="eastAsia"/>
          <w:lang w:eastAsia="ko-KR"/>
        </w:rPr>
        <w:t>CDM</w:t>
      </w:r>
      <w:r w:rsidR="00B306FE">
        <w:rPr>
          <w:rFonts w:hint="eastAsia"/>
          <w:lang w:eastAsia="ko-KR"/>
        </w:rPr>
        <w:t>About Test</w:t>
      </w:r>
      <w:bookmarkEnd w:id="15"/>
      <w:bookmarkEnd w:id="16"/>
    </w:p>
    <w:p w14:paraId="16A38903" w14:textId="77777777" w:rsidR="00B306FE" w:rsidRDefault="00B306FE" w:rsidP="00B306FE">
      <w:pPr>
        <w:pStyle w:val="midTitle"/>
      </w:pPr>
      <w:r>
        <w:t>Objective</w:t>
      </w:r>
    </w:p>
    <w:p w14:paraId="1ACBF635" w14:textId="77777777" w:rsidR="00B306FE" w:rsidRDefault="00B306FE" w:rsidP="00B306FE">
      <w:pPr>
        <w:pStyle w:val="Body0"/>
      </w:pPr>
      <w:r w:rsidRPr="007A4302">
        <w:t xml:space="preserve">Verify </w:t>
      </w:r>
      <w:r w:rsidR="005641A6">
        <w:t>CDM</w:t>
      </w:r>
      <w:r>
        <w:t xml:space="preserve"> AboutData of </w:t>
      </w:r>
      <w:r w:rsidRPr="007A4302">
        <w:t xml:space="preserve">the </w:t>
      </w:r>
      <w:r>
        <w:t>DUT.</w:t>
      </w:r>
    </w:p>
    <w:p w14:paraId="1DB118FC" w14:textId="77777777" w:rsidR="00B306FE" w:rsidRDefault="00B306FE" w:rsidP="00B306FE">
      <w:pPr>
        <w:pStyle w:val="midTitle"/>
      </w:pPr>
      <w:r>
        <w:t xml:space="preserve">Procedure </w:t>
      </w:r>
    </w:p>
    <w:p w14:paraId="2E184B32" w14:textId="77777777" w:rsidR="00B306FE" w:rsidRPr="006B24E2" w:rsidRDefault="00B306FE" w:rsidP="00B306FE">
      <w:pPr>
        <w:pStyle w:val="procedureBody"/>
      </w:pPr>
      <w:r w:rsidRPr="006B24E2">
        <w:t>The test device listens for an About announcement from the application on the DUT.</w:t>
      </w:r>
    </w:p>
    <w:p w14:paraId="75099A39" w14:textId="77777777" w:rsidR="00B306FE" w:rsidRDefault="00B306FE" w:rsidP="00B306FE">
      <w:pPr>
        <w:pStyle w:val="procedureBody"/>
      </w:pPr>
      <w:r>
        <w:t>Check additional About metadata fields.</w:t>
      </w:r>
    </w:p>
    <w:p w14:paraId="0C6E6D7A" w14:textId="77777777" w:rsidR="00B306FE" w:rsidRDefault="00B306FE" w:rsidP="00B306FE">
      <w:pPr>
        <w:pStyle w:val="procedureBody"/>
        <w:numPr>
          <w:ilvl w:val="1"/>
          <w:numId w:val="26"/>
        </w:numPr>
      </w:pPr>
      <w:r>
        <w:t>Check existence of mandatory fields as followings :</w:t>
      </w:r>
    </w:p>
    <w:p w14:paraId="036AA309" w14:textId="77777777" w:rsidR="00B306FE" w:rsidRDefault="00B306FE" w:rsidP="00B306FE">
      <w:pPr>
        <w:pStyle w:val="procedureBody"/>
        <w:numPr>
          <w:ilvl w:val="2"/>
          <w:numId w:val="26"/>
        </w:numPr>
      </w:pPr>
      <w:r>
        <w:t>Location field</w:t>
      </w:r>
    </w:p>
    <w:p w14:paraId="2CFD4F36" w14:textId="77777777" w:rsidR="00B306FE" w:rsidRDefault="00B306FE" w:rsidP="00B306FE">
      <w:pPr>
        <w:pStyle w:val="procedureBody"/>
        <w:numPr>
          <w:ilvl w:val="2"/>
          <w:numId w:val="26"/>
        </w:numPr>
      </w:pPr>
      <w:r>
        <w:t>DeviceTypeDescription field</w:t>
      </w:r>
    </w:p>
    <w:p w14:paraId="0CD49446" w14:textId="77777777" w:rsidR="00B306FE" w:rsidRPr="006B24E2" w:rsidRDefault="00B306FE" w:rsidP="00B306FE">
      <w:pPr>
        <w:pStyle w:val="procedureBody"/>
      </w:pPr>
      <w:r>
        <w:rPr>
          <w:rFonts w:hint="eastAsia"/>
          <w:lang w:eastAsia="ko-KR"/>
        </w:rPr>
        <w:t>Check existence of minimum required interfaces of device type.</w:t>
      </w:r>
    </w:p>
    <w:p w14:paraId="52490A1C" w14:textId="77777777" w:rsidR="00B306FE" w:rsidRDefault="00B306FE" w:rsidP="00B306FE">
      <w:pPr>
        <w:pStyle w:val="midTitle"/>
        <w:rPr>
          <w:lang w:eastAsia="ko-KR"/>
        </w:rPr>
      </w:pPr>
      <w:r>
        <w:rPr>
          <w:lang w:eastAsia="ko-KR"/>
        </w:rPr>
        <w:t>Expected results</w:t>
      </w:r>
    </w:p>
    <w:p w14:paraId="5715B55A" w14:textId="77777777" w:rsidR="00B306FE" w:rsidRDefault="00B306FE" w:rsidP="00B306FE">
      <w:pPr>
        <w:pStyle w:val="resultsBody"/>
        <w:rPr>
          <w:lang w:eastAsia="ko-KR"/>
        </w:rPr>
      </w:pPr>
      <w:r w:rsidRPr="00D316BA">
        <w:t>The test device receives an About announcement from the application on the DUT.</w:t>
      </w:r>
    </w:p>
    <w:p w14:paraId="76DB2E16" w14:textId="77777777" w:rsidR="00B306FE" w:rsidRDefault="00B306FE" w:rsidP="00B306FE">
      <w:pPr>
        <w:pStyle w:val="resultsBody"/>
        <w:rPr>
          <w:lang w:eastAsia="ko-KR"/>
        </w:rPr>
      </w:pPr>
      <w:r>
        <w:t>There are Location field and DeviceTypeDescription field in About data.</w:t>
      </w:r>
    </w:p>
    <w:p w14:paraId="5183ED83" w14:textId="77777777" w:rsidR="00B306FE" w:rsidRDefault="00B306FE" w:rsidP="00B306FE">
      <w:pPr>
        <w:pStyle w:val="resultsBody"/>
        <w:rPr>
          <w:lang w:eastAsia="ko-KR"/>
        </w:rPr>
      </w:pPr>
      <w:r>
        <w:t xml:space="preserve">There are minimum required interfaces of DeviceType on the DUT as </w:t>
      </w:r>
      <w:r w:rsidR="0062061B">
        <w:fldChar w:fldCharType="begin"/>
      </w:r>
      <w:r>
        <w:instrText xml:space="preserve"> REF _Ref450658535 \h </w:instrText>
      </w:r>
      <w:r w:rsidR="0062061B">
        <w:fldChar w:fldCharType="separate"/>
      </w:r>
      <w:r w:rsidRPr="00F90BDC">
        <w:t xml:space="preserve">Table </w:t>
      </w:r>
      <w:r>
        <w:rPr>
          <w:noProof/>
        </w:rPr>
        <w:t>2</w:t>
      </w:r>
      <w:r w:rsidR="0062061B">
        <w:fldChar w:fldCharType="end"/>
      </w:r>
    </w:p>
    <w:p w14:paraId="4D3BAD9B" w14:textId="77777777" w:rsidR="00B306FE" w:rsidRPr="00F90BDC" w:rsidRDefault="00B306FE" w:rsidP="00B306FE">
      <w:pPr>
        <w:pStyle w:val="Caption"/>
      </w:pPr>
      <w:bookmarkStart w:id="18" w:name="_Ref450658535"/>
      <w:bookmarkStart w:id="19" w:name="_Ref450658528"/>
      <w:r w:rsidRPr="00F90BDC">
        <w:t xml:space="preserve">Table </w:t>
      </w:r>
      <w:r w:rsidR="00132CCE">
        <w:fldChar w:fldCharType="begin"/>
      </w:r>
      <w:r w:rsidR="00132CCE">
        <w:instrText xml:space="preserve"> SEQ Table \* ARABIC </w:instrText>
      </w:r>
      <w:r w:rsidR="00132CCE">
        <w:fldChar w:fldCharType="separate"/>
      </w:r>
      <w:r>
        <w:rPr>
          <w:noProof/>
        </w:rPr>
        <w:t>2</w:t>
      </w:r>
      <w:r w:rsidR="00132CCE">
        <w:rPr>
          <w:noProof/>
        </w:rPr>
        <w:fldChar w:fldCharType="end"/>
      </w:r>
      <w:bookmarkEnd w:id="18"/>
      <w:r w:rsidRPr="00F90BDC">
        <w:t xml:space="preserve">. </w:t>
      </w:r>
      <w:bookmarkEnd w:id="19"/>
      <w:r w:rsidRPr="00344D4E">
        <w:t>Minimum required interfaces</w:t>
      </w:r>
      <w:r>
        <w:t xml:space="preserve"> (ref. </w:t>
      </w:r>
      <w:r w:rsidRPr="00344D4E">
        <w:t>theory-of-operation-v1.md</w:t>
      </w:r>
      <w:r>
        <w:t>)</w:t>
      </w:r>
    </w:p>
    <w:tbl>
      <w:tblPr>
        <w:tblStyle w:val="TableGrid"/>
        <w:tblW w:w="8620" w:type="dxa"/>
        <w:tblInd w:w="835" w:type="dxa"/>
        <w:tblLook w:val="04A0" w:firstRow="1" w:lastRow="0" w:firstColumn="1" w:lastColumn="0" w:noHBand="0" w:noVBand="1"/>
      </w:tblPr>
      <w:tblGrid>
        <w:gridCol w:w="2920"/>
        <w:gridCol w:w="698"/>
        <w:gridCol w:w="5002"/>
      </w:tblGrid>
      <w:tr w:rsidR="007E7AFB" w:rsidRPr="00F90BDC" w14:paraId="6E8B6A7C" w14:textId="77777777" w:rsidTr="007E7AFB">
        <w:trPr>
          <w:cnfStyle w:val="100000000000" w:firstRow="1" w:lastRow="0" w:firstColumn="0" w:lastColumn="0" w:oddVBand="0" w:evenVBand="0" w:oddHBand="0" w:evenHBand="0" w:firstRowFirstColumn="0" w:firstRowLastColumn="0" w:lastRowFirstColumn="0" w:lastRowLastColumn="0"/>
          <w:trHeight w:val="296"/>
          <w:tblHeader/>
        </w:trPr>
        <w:tc>
          <w:tcPr>
            <w:tcW w:w="2920" w:type="dxa"/>
          </w:tcPr>
          <w:p w14:paraId="057FE62F" w14:textId="77777777" w:rsidR="007E7AFB" w:rsidRPr="00F90BDC" w:rsidRDefault="007E7AFB" w:rsidP="00A6731A">
            <w:pPr>
              <w:pStyle w:val="tableheading"/>
            </w:pPr>
            <w:r>
              <w:t>Device Type</w:t>
            </w:r>
          </w:p>
        </w:tc>
        <w:tc>
          <w:tcPr>
            <w:tcW w:w="698" w:type="dxa"/>
          </w:tcPr>
          <w:p w14:paraId="16AE4882" w14:textId="77777777" w:rsidR="007E7AFB" w:rsidRPr="00F90BDC" w:rsidRDefault="007E7AFB" w:rsidP="00A6731A">
            <w:pPr>
              <w:pStyle w:val="tableheading"/>
              <w:rPr>
                <w:lang w:eastAsia="ko-KR"/>
              </w:rPr>
            </w:pPr>
            <w:r>
              <w:rPr>
                <w:rFonts w:hint="eastAsia"/>
                <w:lang w:eastAsia="ko-KR"/>
              </w:rPr>
              <w:t>Id</w:t>
            </w:r>
          </w:p>
        </w:tc>
        <w:tc>
          <w:tcPr>
            <w:tcW w:w="5002" w:type="dxa"/>
          </w:tcPr>
          <w:p w14:paraId="372055E1" w14:textId="77777777" w:rsidR="007E7AFB" w:rsidRPr="00F90BDC" w:rsidRDefault="007E7AFB" w:rsidP="00A6731A">
            <w:pPr>
              <w:pStyle w:val="tableheading"/>
            </w:pPr>
            <w:r w:rsidRPr="00416517">
              <w:t>Minimum required interfaces</w:t>
            </w:r>
          </w:p>
        </w:tc>
      </w:tr>
      <w:tr w:rsidR="007E7AFB" w:rsidRPr="005B6FBD" w14:paraId="087B3D68" w14:textId="77777777" w:rsidTr="007E7AFB">
        <w:trPr>
          <w:trHeight w:val="197"/>
        </w:trPr>
        <w:tc>
          <w:tcPr>
            <w:tcW w:w="2920" w:type="dxa"/>
            <w:hideMark/>
          </w:tcPr>
          <w:p w14:paraId="7580F767" w14:textId="77777777" w:rsidR="007E7AFB" w:rsidRPr="005B6FBD" w:rsidRDefault="007E7AFB" w:rsidP="00A6731A">
            <w:pPr>
              <w:pStyle w:val="tableentry"/>
            </w:pPr>
            <w:r w:rsidRPr="005B6FBD">
              <w:t>Root</w:t>
            </w:r>
          </w:p>
        </w:tc>
        <w:tc>
          <w:tcPr>
            <w:tcW w:w="698" w:type="dxa"/>
            <w:hideMark/>
          </w:tcPr>
          <w:p w14:paraId="6FA01B08" w14:textId="77777777" w:rsidR="007E7AFB" w:rsidRPr="005B6FBD" w:rsidRDefault="007E7AFB" w:rsidP="00A6731A">
            <w:pPr>
              <w:pStyle w:val="tableentry"/>
            </w:pPr>
            <w:r w:rsidRPr="005B6FBD">
              <w:t>0</w:t>
            </w:r>
          </w:p>
        </w:tc>
        <w:tc>
          <w:tcPr>
            <w:tcW w:w="5002" w:type="dxa"/>
            <w:hideMark/>
          </w:tcPr>
          <w:p w14:paraId="6C3A0268" w14:textId="77777777" w:rsidR="007E7AFB" w:rsidRPr="005B6FBD" w:rsidRDefault="007E7AFB" w:rsidP="00A6731A">
            <w:pPr>
              <w:pStyle w:val="tableentry"/>
            </w:pPr>
            <w:r w:rsidRPr="005B6FBD">
              <w:t xml:space="preserve"> None </w:t>
            </w:r>
          </w:p>
        </w:tc>
      </w:tr>
      <w:tr w:rsidR="007E7AFB" w:rsidRPr="005B6FBD" w14:paraId="5F306BDD" w14:textId="77777777" w:rsidTr="007E7AFB">
        <w:trPr>
          <w:trHeight w:val="146"/>
        </w:trPr>
        <w:tc>
          <w:tcPr>
            <w:tcW w:w="2920" w:type="dxa"/>
            <w:hideMark/>
          </w:tcPr>
          <w:p w14:paraId="7AEF685D" w14:textId="77777777" w:rsidR="007E7AFB" w:rsidRPr="005B6FBD" w:rsidRDefault="007E7AFB" w:rsidP="00A6731A">
            <w:pPr>
              <w:pStyle w:val="tableentry"/>
            </w:pPr>
            <w:r w:rsidRPr="005B6FBD">
              <w:t>Other</w:t>
            </w:r>
          </w:p>
        </w:tc>
        <w:tc>
          <w:tcPr>
            <w:tcW w:w="698" w:type="dxa"/>
            <w:hideMark/>
          </w:tcPr>
          <w:p w14:paraId="4D83B0B8" w14:textId="77777777" w:rsidR="007E7AFB" w:rsidRPr="005B6FBD" w:rsidRDefault="007E7AFB" w:rsidP="00A6731A">
            <w:pPr>
              <w:pStyle w:val="tableentry"/>
            </w:pPr>
            <w:r w:rsidRPr="005B6FBD">
              <w:t>1</w:t>
            </w:r>
          </w:p>
        </w:tc>
        <w:tc>
          <w:tcPr>
            <w:tcW w:w="5002" w:type="dxa"/>
            <w:hideMark/>
          </w:tcPr>
          <w:p w14:paraId="501F6347" w14:textId="77777777" w:rsidR="007E7AFB" w:rsidRPr="005B6FBD" w:rsidRDefault="007E7AFB" w:rsidP="00A6731A">
            <w:pPr>
              <w:pStyle w:val="tableentry"/>
            </w:pPr>
            <w:r w:rsidRPr="005B6FBD">
              <w:t xml:space="preserve"> None </w:t>
            </w:r>
          </w:p>
        </w:tc>
      </w:tr>
      <w:tr w:rsidR="007E7AFB" w:rsidRPr="005B6FBD" w14:paraId="638E46C8" w14:textId="77777777" w:rsidTr="007E7AFB">
        <w:trPr>
          <w:trHeight w:val="236"/>
        </w:trPr>
        <w:tc>
          <w:tcPr>
            <w:tcW w:w="2920" w:type="dxa"/>
            <w:hideMark/>
          </w:tcPr>
          <w:p w14:paraId="5FA6EBA7" w14:textId="77777777" w:rsidR="007E7AFB" w:rsidRPr="005B6FBD" w:rsidRDefault="007E7AFB" w:rsidP="00A6731A">
            <w:pPr>
              <w:pStyle w:val="tableentry"/>
            </w:pPr>
            <w:r w:rsidRPr="005B6FBD">
              <w:t>Refrigerator</w:t>
            </w:r>
          </w:p>
        </w:tc>
        <w:tc>
          <w:tcPr>
            <w:tcW w:w="698" w:type="dxa"/>
            <w:hideMark/>
          </w:tcPr>
          <w:p w14:paraId="21AB54DD" w14:textId="77777777" w:rsidR="007E7AFB" w:rsidRPr="005B6FBD" w:rsidRDefault="007E7AFB" w:rsidP="00A6731A">
            <w:pPr>
              <w:pStyle w:val="tableentry"/>
            </w:pPr>
            <w:r w:rsidRPr="005B6FBD">
              <w:t>2</w:t>
            </w:r>
          </w:p>
        </w:tc>
        <w:tc>
          <w:tcPr>
            <w:tcW w:w="5002" w:type="dxa"/>
            <w:hideMark/>
          </w:tcPr>
          <w:p w14:paraId="44E36B0A" w14:textId="77777777" w:rsidR="007E7AFB" w:rsidRPr="005B6FBD" w:rsidRDefault="007E7AFB" w:rsidP="00A6731A">
            <w:pPr>
              <w:pStyle w:val="tableentry"/>
            </w:pPr>
            <w:r w:rsidRPr="005B6FBD">
              <w:t xml:space="preserve"> Operation.ClosedStatus </w:t>
            </w:r>
          </w:p>
        </w:tc>
      </w:tr>
      <w:tr w:rsidR="007E7AFB" w:rsidRPr="005B6FBD" w14:paraId="35C9C7F6" w14:textId="77777777" w:rsidTr="007E7AFB">
        <w:trPr>
          <w:trHeight w:val="45"/>
        </w:trPr>
        <w:tc>
          <w:tcPr>
            <w:tcW w:w="2920" w:type="dxa"/>
            <w:hideMark/>
          </w:tcPr>
          <w:p w14:paraId="643E52ED" w14:textId="77777777" w:rsidR="007E7AFB" w:rsidRPr="005B6FBD" w:rsidRDefault="007E7AFB" w:rsidP="00A6731A">
            <w:pPr>
              <w:pStyle w:val="tableentry"/>
            </w:pPr>
            <w:r w:rsidRPr="005B6FBD">
              <w:t>Freezer</w:t>
            </w:r>
          </w:p>
        </w:tc>
        <w:tc>
          <w:tcPr>
            <w:tcW w:w="698" w:type="dxa"/>
            <w:hideMark/>
          </w:tcPr>
          <w:p w14:paraId="460039FF" w14:textId="77777777" w:rsidR="007E7AFB" w:rsidRPr="005B6FBD" w:rsidRDefault="007E7AFB" w:rsidP="00A6731A">
            <w:pPr>
              <w:pStyle w:val="tableentry"/>
            </w:pPr>
            <w:r w:rsidRPr="005B6FBD">
              <w:t>3</w:t>
            </w:r>
          </w:p>
        </w:tc>
        <w:tc>
          <w:tcPr>
            <w:tcW w:w="5002" w:type="dxa"/>
            <w:hideMark/>
          </w:tcPr>
          <w:p w14:paraId="11BDB4B2" w14:textId="77777777" w:rsidR="007E7AFB" w:rsidRPr="005B6FBD" w:rsidRDefault="007E7AFB" w:rsidP="00A6731A">
            <w:pPr>
              <w:pStyle w:val="tableentry"/>
            </w:pPr>
            <w:r w:rsidRPr="005B6FBD">
              <w:t xml:space="preserve"> Operation.ClosedStatus </w:t>
            </w:r>
          </w:p>
        </w:tc>
      </w:tr>
      <w:tr w:rsidR="007E7AFB" w:rsidRPr="005B6FBD" w14:paraId="0082D3E9" w14:textId="77777777" w:rsidTr="007E7AFB">
        <w:trPr>
          <w:trHeight w:val="45"/>
        </w:trPr>
        <w:tc>
          <w:tcPr>
            <w:tcW w:w="2920" w:type="dxa"/>
            <w:hideMark/>
          </w:tcPr>
          <w:p w14:paraId="19090428" w14:textId="77777777" w:rsidR="007E7AFB" w:rsidRPr="005B6FBD" w:rsidRDefault="007E7AFB" w:rsidP="00A6731A">
            <w:pPr>
              <w:pStyle w:val="tableentry"/>
            </w:pPr>
            <w:r w:rsidRPr="005B6FBD">
              <w:t>Ice Maker</w:t>
            </w:r>
          </w:p>
        </w:tc>
        <w:tc>
          <w:tcPr>
            <w:tcW w:w="698" w:type="dxa"/>
            <w:hideMark/>
          </w:tcPr>
          <w:p w14:paraId="09F13991" w14:textId="77777777" w:rsidR="007E7AFB" w:rsidRPr="005B6FBD" w:rsidRDefault="007E7AFB" w:rsidP="00A6731A">
            <w:pPr>
              <w:pStyle w:val="tableentry"/>
            </w:pPr>
            <w:r w:rsidRPr="005B6FBD">
              <w:t>4</w:t>
            </w:r>
          </w:p>
        </w:tc>
        <w:tc>
          <w:tcPr>
            <w:tcW w:w="5002" w:type="dxa"/>
            <w:hideMark/>
          </w:tcPr>
          <w:p w14:paraId="063A2AA6" w14:textId="77777777" w:rsidR="007E7AFB" w:rsidRPr="005B6FBD" w:rsidRDefault="007E7AFB" w:rsidP="00A6731A">
            <w:pPr>
              <w:pStyle w:val="tableentry"/>
            </w:pPr>
            <w:r w:rsidRPr="005B6FBD">
              <w:t xml:space="preserve"> None </w:t>
            </w:r>
          </w:p>
        </w:tc>
      </w:tr>
      <w:tr w:rsidR="007E7AFB" w:rsidRPr="005B6FBD" w14:paraId="682B12F7" w14:textId="77777777" w:rsidTr="007E7AFB">
        <w:trPr>
          <w:trHeight w:val="427"/>
        </w:trPr>
        <w:tc>
          <w:tcPr>
            <w:tcW w:w="2920" w:type="dxa"/>
            <w:hideMark/>
          </w:tcPr>
          <w:p w14:paraId="36084E90" w14:textId="77777777" w:rsidR="007E7AFB" w:rsidRPr="005B6FBD" w:rsidRDefault="007E7AFB" w:rsidP="00A6731A">
            <w:pPr>
              <w:pStyle w:val="tableentry"/>
            </w:pPr>
            <w:r w:rsidRPr="005B6FBD">
              <w:t>Air Conditioner</w:t>
            </w:r>
          </w:p>
        </w:tc>
        <w:tc>
          <w:tcPr>
            <w:tcW w:w="698" w:type="dxa"/>
            <w:hideMark/>
          </w:tcPr>
          <w:p w14:paraId="77BAB7A3" w14:textId="77777777" w:rsidR="007E7AFB" w:rsidRPr="005B6FBD" w:rsidRDefault="007E7AFB" w:rsidP="00A6731A">
            <w:pPr>
              <w:pStyle w:val="tableentry"/>
            </w:pPr>
            <w:r w:rsidRPr="005B6FBD">
              <w:t>5</w:t>
            </w:r>
          </w:p>
        </w:tc>
        <w:tc>
          <w:tcPr>
            <w:tcW w:w="5002" w:type="dxa"/>
            <w:hideMark/>
          </w:tcPr>
          <w:p w14:paraId="5123DEE7" w14:textId="77777777"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14:paraId="134782F3" w14:textId="77777777" w:rsidTr="007E7AFB">
        <w:trPr>
          <w:trHeight w:val="551"/>
        </w:trPr>
        <w:tc>
          <w:tcPr>
            <w:tcW w:w="2920" w:type="dxa"/>
            <w:hideMark/>
          </w:tcPr>
          <w:p w14:paraId="57837FC5" w14:textId="77777777" w:rsidR="007E7AFB" w:rsidRPr="005B6FBD" w:rsidRDefault="007E7AFB" w:rsidP="00A6731A">
            <w:pPr>
              <w:pStyle w:val="tableentry"/>
            </w:pPr>
            <w:r w:rsidRPr="005B6FBD">
              <w:t>Thermostat</w:t>
            </w:r>
          </w:p>
        </w:tc>
        <w:tc>
          <w:tcPr>
            <w:tcW w:w="698" w:type="dxa"/>
            <w:hideMark/>
          </w:tcPr>
          <w:p w14:paraId="6AC993F0" w14:textId="77777777" w:rsidR="007E7AFB" w:rsidRPr="005B6FBD" w:rsidRDefault="007E7AFB" w:rsidP="00A6731A">
            <w:pPr>
              <w:pStyle w:val="tableentry"/>
            </w:pPr>
            <w:r w:rsidRPr="005B6FBD">
              <w:t>6</w:t>
            </w:r>
          </w:p>
        </w:tc>
        <w:tc>
          <w:tcPr>
            <w:tcW w:w="5002" w:type="dxa"/>
            <w:hideMark/>
          </w:tcPr>
          <w:p w14:paraId="523D4331" w14:textId="77777777"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14:paraId="7474E88B" w14:textId="77777777" w:rsidTr="007E7AFB">
        <w:trPr>
          <w:trHeight w:val="87"/>
        </w:trPr>
        <w:tc>
          <w:tcPr>
            <w:tcW w:w="2920" w:type="dxa"/>
            <w:hideMark/>
          </w:tcPr>
          <w:p w14:paraId="39775714" w14:textId="77777777" w:rsidR="007E7AFB" w:rsidRPr="005B6FBD" w:rsidRDefault="007E7AFB" w:rsidP="00A6731A">
            <w:pPr>
              <w:pStyle w:val="tableentry"/>
            </w:pPr>
            <w:r w:rsidRPr="005B6FBD">
              <w:t>Humidifier</w:t>
            </w:r>
          </w:p>
        </w:tc>
        <w:tc>
          <w:tcPr>
            <w:tcW w:w="698" w:type="dxa"/>
            <w:hideMark/>
          </w:tcPr>
          <w:p w14:paraId="325479F3" w14:textId="77777777" w:rsidR="007E7AFB" w:rsidRPr="005B6FBD" w:rsidRDefault="007E7AFB" w:rsidP="00A6731A">
            <w:pPr>
              <w:pStyle w:val="tableentry"/>
            </w:pPr>
            <w:r w:rsidRPr="005B6FBD">
              <w:t>7</w:t>
            </w:r>
          </w:p>
        </w:tc>
        <w:tc>
          <w:tcPr>
            <w:tcW w:w="5002" w:type="dxa"/>
            <w:hideMark/>
          </w:tcPr>
          <w:p w14:paraId="6DD73764" w14:textId="77777777" w:rsidR="007E7AFB" w:rsidRPr="005B6FBD" w:rsidRDefault="007E7AFB" w:rsidP="00A6731A">
            <w:pPr>
              <w:pStyle w:val="tableentry"/>
            </w:pPr>
            <w:r w:rsidRPr="005B6FBD">
              <w:t xml:space="preserve"> Operation.OnOffStatus </w:t>
            </w:r>
          </w:p>
        </w:tc>
      </w:tr>
      <w:tr w:rsidR="007E7AFB" w:rsidRPr="005B6FBD" w14:paraId="7C549505" w14:textId="77777777" w:rsidTr="007E7AFB">
        <w:trPr>
          <w:trHeight w:val="190"/>
        </w:trPr>
        <w:tc>
          <w:tcPr>
            <w:tcW w:w="2920" w:type="dxa"/>
            <w:hideMark/>
          </w:tcPr>
          <w:p w14:paraId="440A0805" w14:textId="77777777" w:rsidR="007E7AFB" w:rsidRPr="005B6FBD" w:rsidRDefault="007E7AFB" w:rsidP="00A6731A">
            <w:pPr>
              <w:pStyle w:val="tableentry"/>
            </w:pPr>
            <w:r w:rsidRPr="005B6FBD">
              <w:t>Dehumidifier</w:t>
            </w:r>
          </w:p>
        </w:tc>
        <w:tc>
          <w:tcPr>
            <w:tcW w:w="698" w:type="dxa"/>
            <w:hideMark/>
          </w:tcPr>
          <w:p w14:paraId="4FE27478" w14:textId="77777777" w:rsidR="007E7AFB" w:rsidRPr="005B6FBD" w:rsidRDefault="007E7AFB" w:rsidP="00A6731A">
            <w:pPr>
              <w:pStyle w:val="tableentry"/>
            </w:pPr>
            <w:r w:rsidRPr="005B6FBD">
              <w:t>8</w:t>
            </w:r>
          </w:p>
        </w:tc>
        <w:tc>
          <w:tcPr>
            <w:tcW w:w="5002" w:type="dxa"/>
            <w:hideMark/>
          </w:tcPr>
          <w:p w14:paraId="3D9AF277" w14:textId="77777777" w:rsidR="007E7AFB" w:rsidRPr="005B6FBD" w:rsidRDefault="007E7AFB" w:rsidP="00A6731A">
            <w:pPr>
              <w:pStyle w:val="tableentry"/>
            </w:pPr>
            <w:r w:rsidRPr="005B6FBD">
              <w:t xml:space="preserve"> Operation.OnOffStatus, Environment.TargetHumidity, Environment.CurrentHumidity </w:t>
            </w:r>
          </w:p>
        </w:tc>
      </w:tr>
      <w:tr w:rsidR="007E7AFB" w:rsidRPr="005B6FBD" w14:paraId="204E1678" w14:textId="77777777" w:rsidTr="007E7AFB">
        <w:trPr>
          <w:trHeight w:val="312"/>
        </w:trPr>
        <w:tc>
          <w:tcPr>
            <w:tcW w:w="2920" w:type="dxa"/>
            <w:hideMark/>
          </w:tcPr>
          <w:p w14:paraId="53E5E032" w14:textId="77777777" w:rsidR="007E7AFB" w:rsidRPr="005B6FBD" w:rsidRDefault="007E7AFB" w:rsidP="00A6731A">
            <w:pPr>
              <w:pStyle w:val="tableentry"/>
            </w:pPr>
            <w:r w:rsidRPr="005B6FBD">
              <w:t>Air Purifier</w:t>
            </w:r>
          </w:p>
        </w:tc>
        <w:tc>
          <w:tcPr>
            <w:tcW w:w="698" w:type="dxa"/>
            <w:hideMark/>
          </w:tcPr>
          <w:p w14:paraId="34D6AFE9" w14:textId="77777777" w:rsidR="007E7AFB" w:rsidRPr="005B6FBD" w:rsidRDefault="007E7AFB" w:rsidP="00A6731A">
            <w:pPr>
              <w:pStyle w:val="tableentry"/>
            </w:pPr>
            <w:r w:rsidRPr="005B6FBD">
              <w:t>9</w:t>
            </w:r>
          </w:p>
        </w:tc>
        <w:tc>
          <w:tcPr>
            <w:tcW w:w="5002" w:type="dxa"/>
            <w:hideMark/>
          </w:tcPr>
          <w:p w14:paraId="2B275E01" w14:textId="77777777" w:rsidR="007E7AFB" w:rsidRPr="005B6FBD" w:rsidRDefault="007E7AFB" w:rsidP="00A6731A">
            <w:pPr>
              <w:pStyle w:val="tableentry"/>
            </w:pPr>
            <w:r w:rsidRPr="005B6FBD">
              <w:t xml:space="preserve"> Operation.OnOffStatus </w:t>
            </w:r>
          </w:p>
        </w:tc>
      </w:tr>
      <w:tr w:rsidR="007E7AFB" w:rsidRPr="005B6FBD" w14:paraId="42129F9C" w14:textId="77777777" w:rsidTr="007E7AFB">
        <w:trPr>
          <w:trHeight w:val="45"/>
        </w:trPr>
        <w:tc>
          <w:tcPr>
            <w:tcW w:w="2920" w:type="dxa"/>
            <w:hideMark/>
          </w:tcPr>
          <w:p w14:paraId="6EC0C5B8" w14:textId="77777777" w:rsidR="007E7AFB" w:rsidRPr="005B6FBD" w:rsidRDefault="007E7AFB" w:rsidP="00A6731A">
            <w:pPr>
              <w:pStyle w:val="tableentry"/>
            </w:pPr>
            <w:r w:rsidRPr="005B6FBD">
              <w:t>Electric Fan</w:t>
            </w:r>
          </w:p>
        </w:tc>
        <w:tc>
          <w:tcPr>
            <w:tcW w:w="698" w:type="dxa"/>
            <w:hideMark/>
          </w:tcPr>
          <w:p w14:paraId="746E12A9" w14:textId="77777777" w:rsidR="007E7AFB" w:rsidRPr="005B6FBD" w:rsidRDefault="007E7AFB" w:rsidP="00A6731A">
            <w:pPr>
              <w:pStyle w:val="tableentry"/>
            </w:pPr>
            <w:r w:rsidRPr="005B6FBD">
              <w:t>10</w:t>
            </w:r>
          </w:p>
        </w:tc>
        <w:tc>
          <w:tcPr>
            <w:tcW w:w="5002" w:type="dxa"/>
            <w:hideMark/>
          </w:tcPr>
          <w:p w14:paraId="3DCED01C" w14:textId="77777777" w:rsidR="007E7AFB" w:rsidRPr="005B6FBD" w:rsidRDefault="007E7AFB" w:rsidP="00A6731A">
            <w:pPr>
              <w:pStyle w:val="tableentry"/>
            </w:pPr>
            <w:r w:rsidRPr="005B6FBD">
              <w:t xml:space="preserve"> Operation.OnOffStatus </w:t>
            </w:r>
          </w:p>
        </w:tc>
      </w:tr>
      <w:tr w:rsidR="007E7AFB" w:rsidRPr="005B6FBD" w14:paraId="165343DD" w14:textId="77777777" w:rsidTr="007E7AFB">
        <w:trPr>
          <w:trHeight w:val="263"/>
        </w:trPr>
        <w:tc>
          <w:tcPr>
            <w:tcW w:w="2920" w:type="dxa"/>
            <w:hideMark/>
          </w:tcPr>
          <w:p w14:paraId="5F81EA8D" w14:textId="77777777" w:rsidR="007E7AFB" w:rsidRPr="005B6FBD" w:rsidRDefault="007E7AFB" w:rsidP="00A6731A">
            <w:pPr>
              <w:pStyle w:val="tableentry"/>
            </w:pPr>
            <w:r w:rsidRPr="005B6FBD">
              <w:t>Air Quality Monitor</w:t>
            </w:r>
          </w:p>
        </w:tc>
        <w:tc>
          <w:tcPr>
            <w:tcW w:w="698" w:type="dxa"/>
            <w:hideMark/>
          </w:tcPr>
          <w:p w14:paraId="16101CFC" w14:textId="77777777" w:rsidR="007E7AFB" w:rsidRPr="005B6FBD" w:rsidRDefault="007E7AFB" w:rsidP="00A6731A">
            <w:pPr>
              <w:pStyle w:val="tableentry"/>
            </w:pPr>
            <w:r w:rsidRPr="005B6FBD">
              <w:t>11</w:t>
            </w:r>
          </w:p>
        </w:tc>
        <w:tc>
          <w:tcPr>
            <w:tcW w:w="5002" w:type="dxa"/>
            <w:hideMark/>
          </w:tcPr>
          <w:p w14:paraId="0334A965" w14:textId="77777777" w:rsidR="007E7AFB" w:rsidRPr="005B6FBD" w:rsidRDefault="007E7AFB" w:rsidP="00A6731A">
            <w:pPr>
              <w:pStyle w:val="tableentry"/>
            </w:pPr>
            <w:r w:rsidRPr="005B6FBD">
              <w:t xml:space="preserve"> At least one between Environment.CurrentAirQuality and Environment.CurrentAirQualityLevel </w:t>
            </w:r>
          </w:p>
        </w:tc>
      </w:tr>
      <w:tr w:rsidR="007E7AFB" w:rsidRPr="005B6FBD" w14:paraId="19487D0B" w14:textId="77777777" w:rsidTr="007E7AFB">
        <w:trPr>
          <w:trHeight w:val="45"/>
        </w:trPr>
        <w:tc>
          <w:tcPr>
            <w:tcW w:w="2920" w:type="dxa"/>
            <w:hideMark/>
          </w:tcPr>
          <w:p w14:paraId="135F234C" w14:textId="77777777" w:rsidR="007E7AFB" w:rsidRPr="005B6FBD" w:rsidRDefault="007E7AFB" w:rsidP="00A6731A">
            <w:pPr>
              <w:pStyle w:val="tableentry"/>
            </w:pPr>
            <w:r w:rsidRPr="005B6FBD">
              <w:lastRenderedPageBreak/>
              <w:t>Clothes Washer</w:t>
            </w:r>
          </w:p>
        </w:tc>
        <w:tc>
          <w:tcPr>
            <w:tcW w:w="698" w:type="dxa"/>
            <w:hideMark/>
          </w:tcPr>
          <w:p w14:paraId="43D9D2F5" w14:textId="77777777" w:rsidR="007E7AFB" w:rsidRPr="005B6FBD" w:rsidRDefault="007E7AFB" w:rsidP="00A6731A">
            <w:pPr>
              <w:pStyle w:val="tableentry"/>
            </w:pPr>
            <w:r w:rsidRPr="005B6FBD">
              <w:t>12</w:t>
            </w:r>
          </w:p>
        </w:tc>
        <w:tc>
          <w:tcPr>
            <w:tcW w:w="5002" w:type="dxa"/>
            <w:hideMark/>
          </w:tcPr>
          <w:p w14:paraId="167ECB43" w14:textId="77777777" w:rsidR="007E7AFB" w:rsidRPr="005B6FBD" w:rsidRDefault="007E7AFB" w:rsidP="00A6731A">
            <w:pPr>
              <w:pStyle w:val="tableentry"/>
            </w:pPr>
            <w:r w:rsidRPr="005B6FBD">
              <w:t xml:space="preserve"> Operation.OnOffStatus, Operation.CycleControl </w:t>
            </w:r>
          </w:p>
        </w:tc>
      </w:tr>
      <w:tr w:rsidR="007E7AFB" w:rsidRPr="005B6FBD" w14:paraId="1D3CD270" w14:textId="77777777" w:rsidTr="007E7AFB">
        <w:trPr>
          <w:trHeight w:val="45"/>
        </w:trPr>
        <w:tc>
          <w:tcPr>
            <w:tcW w:w="2920" w:type="dxa"/>
            <w:hideMark/>
          </w:tcPr>
          <w:p w14:paraId="0CF1CF37" w14:textId="77777777" w:rsidR="007E7AFB" w:rsidRPr="005B6FBD" w:rsidRDefault="007E7AFB" w:rsidP="00A6731A">
            <w:pPr>
              <w:pStyle w:val="tableentry"/>
            </w:pPr>
            <w:r w:rsidRPr="005B6FBD">
              <w:t>Clothes Dryer</w:t>
            </w:r>
          </w:p>
        </w:tc>
        <w:tc>
          <w:tcPr>
            <w:tcW w:w="698" w:type="dxa"/>
            <w:hideMark/>
          </w:tcPr>
          <w:p w14:paraId="33A717A5" w14:textId="77777777" w:rsidR="007E7AFB" w:rsidRPr="005B6FBD" w:rsidRDefault="007E7AFB" w:rsidP="00A6731A">
            <w:pPr>
              <w:pStyle w:val="tableentry"/>
            </w:pPr>
            <w:r w:rsidRPr="005B6FBD">
              <w:t>13</w:t>
            </w:r>
          </w:p>
        </w:tc>
        <w:tc>
          <w:tcPr>
            <w:tcW w:w="5002" w:type="dxa"/>
            <w:hideMark/>
          </w:tcPr>
          <w:p w14:paraId="2C42E44B" w14:textId="77777777" w:rsidR="007E7AFB" w:rsidRPr="005B6FBD" w:rsidRDefault="007E7AFB" w:rsidP="00A6731A">
            <w:pPr>
              <w:pStyle w:val="tableentry"/>
            </w:pPr>
            <w:r w:rsidRPr="005B6FBD">
              <w:t xml:space="preserve"> Operation.OnOffStatus, Operation.CycleControl </w:t>
            </w:r>
          </w:p>
        </w:tc>
      </w:tr>
      <w:tr w:rsidR="007E7AFB" w:rsidRPr="005B6FBD" w14:paraId="7AB14D42" w14:textId="77777777" w:rsidTr="007E7AFB">
        <w:trPr>
          <w:trHeight w:val="45"/>
        </w:trPr>
        <w:tc>
          <w:tcPr>
            <w:tcW w:w="2920" w:type="dxa"/>
            <w:hideMark/>
          </w:tcPr>
          <w:p w14:paraId="4161C736" w14:textId="77777777" w:rsidR="007E7AFB" w:rsidRPr="005B6FBD" w:rsidRDefault="007E7AFB" w:rsidP="00A6731A">
            <w:pPr>
              <w:pStyle w:val="tableentry"/>
            </w:pPr>
            <w:r w:rsidRPr="005B6FBD">
              <w:t>Clothes Washer-Dryer</w:t>
            </w:r>
          </w:p>
        </w:tc>
        <w:tc>
          <w:tcPr>
            <w:tcW w:w="698" w:type="dxa"/>
            <w:hideMark/>
          </w:tcPr>
          <w:p w14:paraId="5F24491E" w14:textId="77777777" w:rsidR="007E7AFB" w:rsidRPr="005B6FBD" w:rsidRDefault="007E7AFB" w:rsidP="00A6731A">
            <w:pPr>
              <w:pStyle w:val="tableentry"/>
            </w:pPr>
            <w:r w:rsidRPr="005B6FBD">
              <w:t>14</w:t>
            </w:r>
          </w:p>
        </w:tc>
        <w:tc>
          <w:tcPr>
            <w:tcW w:w="5002" w:type="dxa"/>
            <w:hideMark/>
          </w:tcPr>
          <w:p w14:paraId="0E15F053" w14:textId="77777777" w:rsidR="007E7AFB" w:rsidRPr="005B6FBD" w:rsidRDefault="007E7AFB" w:rsidP="00A6731A">
            <w:pPr>
              <w:pStyle w:val="tableentry"/>
            </w:pPr>
            <w:r w:rsidRPr="005B6FBD">
              <w:t xml:space="preserve"> Operation.OnOffStatus, Operation.CycleControl </w:t>
            </w:r>
          </w:p>
        </w:tc>
      </w:tr>
      <w:tr w:rsidR="007E7AFB" w:rsidRPr="005B6FBD" w14:paraId="3B41238A" w14:textId="77777777" w:rsidTr="007E7AFB">
        <w:trPr>
          <w:trHeight w:val="45"/>
        </w:trPr>
        <w:tc>
          <w:tcPr>
            <w:tcW w:w="2920" w:type="dxa"/>
            <w:hideMark/>
          </w:tcPr>
          <w:p w14:paraId="7EEDC426" w14:textId="77777777" w:rsidR="007E7AFB" w:rsidRPr="005B6FBD" w:rsidRDefault="007E7AFB" w:rsidP="00A6731A">
            <w:pPr>
              <w:pStyle w:val="tableentry"/>
            </w:pPr>
            <w:r w:rsidRPr="005B6FBD">
              <w:t>Dish Washer</w:t>
            </w:r>
          </w:p>
        </w:tc>
        <w:tc>
          <w:tcPr>
            <w:tcW w:w="698" w:type="dxa"/>
            <w:hideMark/>
          </w:tcPr>
          <w:p w14:paraId="028AEAA8" w14:textId="77777777" w:rsidR="007E7AFB" w:rsidRPr="005B6FBD" w:rsidRDefault="007E7AFB" w:rsidP="00A6731A">
            <w:pPr>
              <w:pStyle w:val="tableentry"/>
            </w:pPr>
            <w:r w:rsidRPr="005B6FBD">
              <w:t>15</w:t>
            </w:r>
          </w:p>
        </w:tc>
        <w:tc>
          <w:tcPr>
            <w:tcW w:w="5002" w:type="dxa"/>
            <w:hideMark/>
          </w:tcPr>
          <w:p w14:paraId="2658E475" w14:textId="77777777" w:rsidR="007E7AFB" w:rsidRPr="005B6FBD" w:rsidRDefault="007E7AFB" w:rsidP="00A6731A">
            <w:pPr>
              <w:pStyle w:val="tableentry"/>
            </w:pPr>
            <w:r w:rsidRPr="005B6FBD">
              <w:t xml:space="preserve"> Operation.OnOffStatus, Operation.CycleControl </w:t>
            </w:r>
          </w:p>
        </w:tc>
      </w:tr>
      <w:tr w:rsidR="007E7AFB" w:rsidRPr="005B6FBD" w14:paraId="6940192C" w14:textId="77777777" w:rsidTr="007E7AFB">
        <w:trPr>
          <w:trHeight w:val="226"/>
        </w:trPr>
        <w:tc>
          <w:tcPr>
            <w:tcW w:w="2920" w:type="dxa"/>
            <w:hideMark/>
          </w:tcPr>
          <w:p w14:paraId="4CFD371B" w14:textId="77777777" w:rsidR="007E7AFB" w:rsidRPr="005B6FBD" w:rsidRDefault="007E7AFB" w:rsidP="00A6731A">
            <w:pPr>
              <w:pStyle w:val="tableentry"/>
            </w:pPr>
            <w:r w:rsidRPr="005B6FBD">
              <w:t>Robot Cleaner</w:t>
            </w:r>
          </w:p>
        </w:tc>
        <w:tc>
          <w:tcPr>
            <w:tcW w:w="698" w:type="dxa"/>
            <w:hideMark/>
          </w:tcPr>
          <w:p w14:paraId="2937D5B6" w14:textId="77777777" w:rsidR="007E7AFB" w:rsidRPr="005B6FBD" w:rsidRDefault="007E7AFB" w:rsidP="00A6731A">
            <w:pPr>
              <w:pStyle w:val="tableentry"/>
            </w:pPr>
            <w:r w:rsidRPr="005B6FBD">
              <w:t>16</w:t>
            </w:r>
          </w:p>
        </w:tc>
        <w:tc>
          <w:tcPr>
            <w:tcW w:w="5002" w:type="dxa"/>
            <w:hideMark/>
          </w:tcPr>
          <w:p w14:paraId="5E0E64DB" w14:textId="77777777" w:rsidR="007E7AFB" w:rsidRPr="005B6FBD" w:rsidRDefault="007E7AFB" w:rsidP="00A6731A">
            <w:pPr>
              <w:pStyle w:val="tableentry"/>
            </w:pPr>
            <w:r w:rsidRPr="005B6FBD">
              <w:t xml:space="preserve"> Operation.OnOffStatus, Operation.CycleControl </w:t>
            </w:r>
          </w:p>
        </w:tc>
      </w:tr>
      <w:tr w:rsidR="007E7AFB" w:rsidRPr="005B6FBD" w14:paraId="653741E7" w14:textId="77777777" w:rsidTr="007E7AFB">
        <w:trPr>
          <w:trHeight w:val="181"/>
        </w:trPr>
        <w:tc>
          <w:tcPr>
            <w:tcW w:w="2920" w:type="dxa"/>
            <w:hideMark/>
          </w:tcPr>
          <w:p w14:paraId="5B12913D" w14:textId="77777777" w:rsidR="007E7AFB" w:rsidRPr="005B6FBD" w:rsidRDefault="007E7AFB" w:rsidP="00A6731A">
            <w:pPr>
              <w:pStyle w:val="tableentry"/>
            </w:pPr>
            <w:r w:rsidRPr="005B6FBD">
              <w:t>Oven</w:t>
            </w:r>
          </w:p>
        </w:tc>
        <w:tc>
          <w:tcPr>
            <w:tcW w:w="698" w:type="dxa"/>
            <w:hideMark/>
          </w:tcPr>
          <w:p w14:paraId="725AAC58" w14:textId="77777777" w:rsidR="007E7AFB" w:rsidRPr="005B6FBD" w:rsidRDefault="007E7AFB" w:rsidP="00A6731A">
            <w:pPr>
              <w:pStyle w:val="tableentry"/>
            </w:pPr>
            <w:r w:rsidRPr="005B6FBD">
              <w:t>17</w:t>
            </w:r>
          </w:p>
        </w:tc>
        <w:tc>
          <w:tcPr>
            <w:tcW w:w="5002" w:type="dxa"/>
            <w:hideMark/>
          </w:tcPr>
          <w:p w14:paraId="1B92AE59" w14:textId="77777777" w:rsidR="007E7AFB" w:rsidRPr="005B6FBD" w:rsidRDefault="007E7AFB" w:rsidP="00A6731A">
            <w:pPr>
              <w:pStyle w:val="tableentry"/>
            </w:pPr>
            <w:r w:rsidRPr="005B6FBD">
              <w:t xml:space="preserve"> Operation.OnOffStatus, Operation.CycleControl </w:t>
            </w:r>
          </w:p>
        </w:tc>
      </w:tr>
      <w:tr w:rsidR="007E7AFB" w:rsidRPr="005B6FBD" w14:paraId="00133E08" w14:textId="77777777" w:rsidTr="007E7AFB">
        <w:trPr>
          <w:trHeight w:val="137"/>
        </w:trPr>
        <w:tc>
          <w:tcPr>
            <w:tcW w:w="2920" w:type="dxa"/>
            <w:hideMark/>
          </w:tcPr>
          <w:p w14:paraId="13E83641" w14:textId="77777777" w:rsidR="007E7AFB" w:rsidRPr="005B6FBD" w:rsidRDefault="007E7AFB" w:rsidP="00A6731A">
            <w:pPr>
              <w:pStyle w:val="tableentry"/>
            </w:pPr>
            <w:r w:rsidRPr="005B6FBD">
              <w:t>Cooker Hood</w:t>
            </w:r>
          </w:p>
        </w:tc>
        <w:tc>
          <w:tcPr>
            <w:tcW w:w="698" w:type="dxa"/>
            <w:hideMark/>
          </w:tcPr>
          <w:p w14:paraId="4E760E57" w14:textId="77777777" w:rsidR="007E7AFB" w:rsidRPr="005B6FBD" w:rsidRDefault="007E7AFB" w:rsidP="00A6731A">
            <w:pPr>
              <w:pStyle w:val="tableentry"/>
            </w:pPr>
            <w:r w:rsidRPr="005B6FBD">
              <w:t>18</w:t>
            </w:r>
          </w:p>
        </w:tc>
        <w:tc>
          <w:tcPr>
            <w:tcW w:w="5002" w:type="dxa"/>
            <w:hideMark/>
          </w:tcPr>
          <w:p w14:paraId="2210F853" w14:textId="77777777" w:rsidR="007E7AFB" w:rsidRPr="005B6FBD" w:rsidRDefault="007E7AFB" w:rsidP="00A6731A">
            <w:pPr>
              <w:pStyle w:val="tableentry"/>
            </w:pPr>
            <w:r w:rsidRPr="005B6FBD">
              <w:t xml:space="preserve"> Operation.OnOffStatus, Operation.HvacMode, Operation.FanSpeedLevel </w:t>
            </w:r>
          </w:p>
        </w:tc>
      </w:tr>
      <w:tr w:rsidR="007E7AFB" w:rsidRPr="005B6FBD" w14:paraId="1FCEB849" w14:textId="77777777" w:rsidTr="007E7AFB">
        <w:trPr>
          <w:trHeight w:val="312"/>
        </w:trPr>
        <w:tc>
          <w:tcPr>
            <w:tcW w:w="2920" w:type="dxa"/>
            <w:hideMark/>
          </w:tcPr>
          <w:p w14:paraId="7D3F5D05" w14:textId="77777777" w:rsidR="007E7AFB" w:rsidRPr="005B6FBD" w:rsidRDefault="007E7AFB" w:rsidP="00A6731A">
            <w:pPr>
              <w:pStyle w:val="tableentry"/>
            </w:pPr>
            <w:r w:rsidRPr="005B6FBD">
              <w:t>Cooktop</w:t>
            </w:r>
          </w:p>
        </w:tc>
        <w:tc>
          <w:tcPr>
            <w:tcW w:w="698" w:type="dxa"/>
            <w:hideMark/>
          </w:tcPr>
          <w:p w14:paraId="02E077CA" w14:textId="77777777" w:rsidR="007E7AFB" w:rsidRPr="005B6FBD" w:rsidRDefault="007E7AFB" w:rsidP="00A6731A">
            <w:pPr>
              <w:pStyle w:val="tableentry"/>
            </w:pPr>
            <w:r w:rsidRPr="005B6FBD">
              <w:t>19</w:t>
            </w:r>
          </w:p>
        </w:tc>
        <w:tc>
          <w:tcPr>
            <w:tcW w:w="5002" w:type="dxa"/>
            <w:hideMark/>
          </w:tcPr>
          <w:p w14:paraId="786041F1" w14:textId="77777777" w:rsidR="007E7AFB" w:rsidRPr="005B6FBD" w:rsidRDefault="007E7AFB" w:rsidP="00A6731A">
            <w:pPr>
              <w:pStyle w:val="tableentry"/>
            </w:pPr>
            <w:r w:rsidRPr="005B6FBD">
              <w:t xml:space="preserve"> Operation.HeatingZone </w:t>
            </w:r>
          </w:p>
        </w:tc>
      </w:tr>
      <w:tr w:rsidR="007E7AFB" w:rsidRPr="005B6FBD" w14:paraId="32F3288A" w14:textId="77777777" w:rsidTr="007E7AFB">
        <w:trPr>
          <w:trHeight w:val="312"/>
        </w:trPr>
        <w:tc>
          <w:tcPr>
            <w:tcW w:w="2920" w:type="dxa"/>
            <w:hideMark/>
          </w:tcPr>
          <w:p w14:paraId="58808B21" w14:textId="77777777" w:rsidR="007E7AFB" w:rsidRPr="005B6FBD" w:rsidRDefault="007E7AFB" w:rsidP="00A6731A">
            <w:pPr>
              <w:pStyle w:val="tableentry"/>
            </w:pPr>
            <w:r w:rsidRPr="005B6FBD">
              <w:t>FoodProbe</w:t>
            </w:r>
          </w:p>
        </w:tc>
        <w:tc>
          <w:tcPr>
            <w:tcW w:w="698" w:type="dxa"/>
            <w:hideMark/>
          </w:tcPr>
          <w:p w14:paraId="56665D2F" w14:textId="77777777" w:rsidR="007E7AFB" w:rsidRPr="005B6FBD" w:rsidRDefault="007E7AFB" w:rsidP="00A6731A">
            <w:pPr>
              <w:pStyle w:val="tableentry"/>
            </w:pPr>
            <w:r w:rsidRPr="005B6FBD">
              <w:t>20</w:t>
            </w:r>
          </w:p>
        </w:tc>
        <w:tc>
          <w:tcPr>
            <w:tcW w:w="5002" w:type="dxa"/>
            <w:hideMark/>
          </w:tcPr>
          <w:p w14:paraId="3011B901" w14:textId="77777777" w:rsidR="007E7AFB" w:rsidRPr="005B6FBD" w:rsidRDefault="007E7AFB" w:rsidP="00A6731A">
            <w:pPr>
              <w:pStyle w:val="tableentry"/>
            </w:pPr>
            <w:r w:rsidRPr="005B6FBD">
              <w:t xml:space="preserve"> Environment.TargetTemperature </w:t>
            </w:r>
          </w:p>
        </w:tc>
      </w:tr>
      <w:tr w:rsidR="007E7AFB" w:rsidRPr="005B6FBD" w14:paraId="539C7CCA" w14:textId="77777777" w:rsidTr="007E7AFB">
        <w:trPr>
          <w:trHeight w:val="105"/>
        </w:trPr>
        <w:tc>
          <w:tcPr>
            <w:tcW w:w="2920" w:type="dxa"/>
            <w:hideMark/>
          </w:tcPr>
          <w:p w14:paraId="3567136B" w14:textId="77777777" w:rsidR="007E7AFB" w:rsidRPr="005B6FBD" w:rsidRDefault="007E7AFB" w:rsidP="00A6731A">
            <w:pPr>
              <w:pStyle w:val="tableentry"/>
            </w:pPr>
            <w:r w:rsidRPr="005B6FBD">
              <w:t>Television</w:t>
            </w:r>
          </w:p>
        </w:tc>
        <w:tc>
          <w:tcPr>
            <w:tcW w:w="698" w:type="dxa"/>
            <w:hideMark/>
          </w:tcPr>
          <w:p w14:paraId="4E60CF2E" w14:textId="77777777" w:rsidR="007E7AFB" w:rsidRPr="005B6FBD" w:rsidRDefault="007E7AFB" w:rsidP="00A6731A">
            <w:pPr>
              <w:pStyle w:val="tableentry"/>
            </w:pPr>
            <w:r w:rsidRPr="005B6FBD">
              <w:t>21</w:t>
            </w:r>
          </w:p>
        </w:tc>
        <w:tc>
          <w:tcPr>
            <w:tcW w:w="5002" w:type="dxa"/>
            <w:hideMark/>
          </w:tcPr>
          <w:p w14:paraId="72F8F358" w14:textId="77777777" w:rsidR="007E7AFB" w:rsidRPr="005B6FBD" w:rsidRDefault="007E7AFB" w:rsidP="00A6731A">
            <w:pPr>
              <w:pStyle w:val="tableentry"/>
            </w:pPr>
            <w:r w:rsidRPr="005B6FBD">
              <w:t xml:space="preserve"> Operation.OnOffStatus, Operation.Channel, Operation.AudioVolume </w:t>
            </w:r>
          </w:p>
        </w:tc>
      </w:tr>
      <w:tr w:rsidR="007E7AFB" w:rsidRPr="005B6FBD" w14:paraId="6A3C06B3" w14:textId="77777777" w:rsidTr="007E7AFB">
        <w:trPr>
          <w:trHeight w:val="45"/>
        </w:trPr>
        <w:tc>
          <w:tcPr>
            <w:tcW w:w="2920" w:type="dxa"/>
            <w:hideMark/>
          </w:tcPr>
          <w:p w14:paraId="356C3B1C" w14:textId="77777777" w:rsidR="007E7AFB" w:rsidRPr="005B6FBD" w:rsidRDefault="007E7AFB" w:rsidP="00A6731A">
            <w:pPr>
              <w:pStyle w:val="tableentry"/>
            </w:pPr>
            <w:r w:rsidRPr="005B6FBD">
              <w:t>SetTopBox</w:t>
            </w:r>
          </w:p>
        </w:tc>
        <w:tc>
          <w:tcPr>
            <w:tcW w:w="698" w:type="dxa"/>
            <w:hideMark/>
          </w:tcPr>
          <w:p w14:paraId="14245FF7" w14:textId="77777777" w:rsidR="007E7AFB" w:rsidRPr="005B6FBD" w:rsidRDefault="007E7AFB" w:rsidP="00A6731A">
            <w:pPr>
              <w:pStyle w:val="tableentry"/>
            </w:pPr>
            <w:r w:rsidRPr="005B6FBD">
              <w:t>22</w:t>
            </w:r>
          </w:p>
        </w:tc>
        <w:tc>
          <w:tcPr>
            <w:tcW w:w="5002" w:type="dxa"/>
            <w:hideMark/>
          </w:tcPr>
          <w:p w14:paraId="52824273" w14:textId="77777777" w:rsidR="007E7AFB" w:rsidRPr="005B6FBD" w:rsidRDefault="007E7AFB" w:rsidP="00A6731A">
            <w:pPr>
              <w:pStyle w:val="tableentry"/>
            </w:pPr>
            <w:r w:rsidRPr="005B6FBD">
              <w:t xml:space="preserve"> Operation.OnOffStatus </w:t>
            </w:r>
          </w:p>
        </w:tc>
      </w:tr>
    </w:tbl>
    <w:p w14:paraId="1BD9E176" w14:textId="77777777" w:rsidR="00B306FE" w:rsidRPr="00416517" w:rsidRDefault="00B306FE" w:rsidP="00B306FE">
      <w:pPr>
        <w:pStyle w:val="resultsBody"/>
        <w:numPr>
          <w:ilvl w:val="0"/>
          <w:numId w:val="0"/>
        </w:numPr>
        <w:ind w:left="1080"/>
        <w:rPr>
          <w:lang w:eastAsia="ko-KR"/>
        </w:rPr>
      </w:pPr>
    </w:p>
    <w:p w14:paraId="10AB3CF1" w14:textId="77777777" w:rsidR="00B306FE" w:rsidRDefault="00B306FE" w:rsidP="00B306FE">
      <w:pPr>
        <w:spacing w:before="0" w:after="0" w:line="240" w:lineRule="auto"/>
        <w:ind w:left="0"/>
        <w:rPr>
          <w:rFonts w:cs="Arial"/>
          <w:sz w:val="36"/>
          <w:szCs w:val="36"/>
        </w:rPr>
      </w:pPr>
      <w:r>
        <w:br w:type="page"/>
      </w:r>
    </w:p>
    <w:p w14:paraId="144DB18F" w14:textId="77777777" w:rsidR="00EC0954" w:rsidRPr="0040035D" w:rsidRDefault="005641A6" w:rsidP="00EC0954">
      <w:pPr>
        <w:pStyle w:val="Heading2"/>
        <w:numPr>
          <w:ilvl w:val="1"/>
          <w:numId w:val="1"/>
        </w:numPr>
        <w:ind w:left="720" w:hanging="720"/>
      </w:pPr>
      <w:bookmarkStart w:id="20" w:name="_Toc458602107"/>
      <w:r>
        <w:lastRenderedPageBreak/>
        <w:t>CDM</w:t>
      </w:r>
      <w:r w:rsidR="007E7AFB">
        <w:t>-v1-</w:t>
      </w:r>
      <w:r w:rsidR="00EC0954" w:rsidRPr="008A4292">
        <w:t>AirRecirculationMode</w:t>
      </w:r>
      <w:r w:rsidR="00EC0954">
        <w:t xml:space="preserve"> Interface Test</w:t>
      </w:r>
      <w:bookmarkEnd w:id="20"/>
    </w:p>
    <w:p w14:paraId="03A183C9" w14:textId="77777777" w:rsidR="00EC0954" w:rsidRDefault="00EC0954" w:rsidP="00EC0954">
      <w:pPr>
        <w:pStyle w:val="midTitle"/>
      </w:pPr>
      <w:r>
        <w:t>Objective</w:t>
      </w:r>
    </w:p>
    <w:p w14:paraId="66495869"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A4292">
        <w:t>AirRecirculationMode</w:t>
      </w:r>
      <w:r>
        <w:t>interface of DUT.</w:t>
      </w:r>
    </w:p>
    <w:p w14:paraId="26D19C4C" w14:textId="77777777" w:rsidR="00EC0954" w:rsidRDefault="00EC0954" w:rsidP="00EC0954">
      <w:pPr>
        <w:pStyle w:val="midTitle"/>
      </w:pPr>
      <w:r>
        <w:t xml:space="preserve">Procedure </w:t>
      </w:r>
    </w:p>
    <w:p w14:paraId="5265D584" w14:textId="77777777" w:rsidR="00B765D1" w:rsidRDefault="00EC0954" w:rsidP="006836D1">
      <w:pPr>
        <w:pStyle w:val="procedureBody"/>
        <w:numPr>
          <w:ilvl w:val="0"/>
          <w:numId w:val="62"/>
        </w:numPr>
      </w:pPr>
      <w:r w:rsidRPr="006B24E2">
        <w:t>The test device listens for an About announcement from the application on the DUT.</w:t>
      </w:r>
    </w:p>
    <w:p w14:paraId="27BD14DA" w14:textId="77777777" w:rsidR="00EC0954" w:rsidRPr="006B24E2" w:rsidRDefault="00EC0954" w:rsidP="00EC0954">
      <w:pPr>
        <w:pStyle w:val="procedureBody"/>
      </w:pPr>
      <w:r w:rsidRPr="006B24E2">
        <w:t>After receiving an About announcement from the application, the test device joins a session with the application at the port specified in the received About announcement if there is AirRecirculationMode Interface on DUT.</w:t>
      </w:r>
    </w:p>
    <w:p w14:paraId="1BD5B841" w14:textId="77777777" w:rsidR="00EC0954" w:rsidRPr="002C0448" w:rsidRDefault="00EC0954" w:rsidP="00EC0954">
      <w:pPr>
        <w:pStyle w:val="procedureBody"/>
        <w:rPr>
          <w:rStyle w:val="Emphasis"/>
          <w:i w:val="0"/>
          <w:iCs w:val="0"/>
        </w:rPr>
      </w:pPr>
      <w:r w:rsidRPr="002C0448">
        <w:rPr>
          <w:rStyle w:val="Emphasis"/>
          <w:i w:val="0"/>
        </w:rPr>
        <w:t>Get initial values for all properties</w:t>
      </w:r>
      <w:r>
        <w:rPr>
          <w:rStyle w:val="Emphasis"/>
          <w:rFonts w:hint="eastAsia"/>
          <w:i w:val="0"/>
          <w:lang w:eastAsia="ko-KR"/>
        </w:rPr>
        <w:t>.</w:t>
      </w:r>
    </w:p>
    <w:p w14:paraId="710A4CE8" w14:textId="77777777" w:rsidR="00EC0954" w:rsidRPr="006B24E2" w:rsidRDefault="00EC0954" w:rsidP="00EC0954">
      <w:pPr>
        <w:pStyle w:val="procedureBody"/>
        <w:numPr>
          <w:ilvl w:val="1"/>
          <w:numId w:val="26"/>
        </w:numPr>
      </w:pPr>
      <w:r>
        <w:rPr>
          <w:rStyle w:val="Emphasis"/>
          <w:rFonts w:hint="eastAsia"/>
          <w:i w:val="0"/>
          <w:lang w:eastAsia="ko-KR"/>
        </w:rPr>
        <w:t>Retr</w:t>
      </w:r>
      <w:r>
        <w:rPr>
          <w:rStyle w:val="Emphasis"/>
          <w:i w:val="0"/>
          <w:lang w:eastAsia="ko-KR"/>
        </w:rPr>
        <w:t xml:space="preserve">ieve the </w:t>
      </w:r>
      <w:r w:rsidRPr="00245E6A">
        <w:rPr>
          <w:rStyle w:val="Emphasis"/>
          <w:i w:val="0"/>
        </w:rPr>
        <w:t>IsRecirculating property.</w:t>
      </w:r>
    </w:p>
    <w:p w14:paraId="3335626F" w14:textId="77777777" w:rsidR="00EC0954" w:rsidRPr="002C0448" w:rsidRDefault="00EC0954" w:rsidP="00EC0954">
      <w:pPr>
        <w:pStyle w:val="procedureBody"/>
        <w:rPr>
          <w:rStyle w:val="Emphasis"/>
          <w:i w:val="0"/>
          <w:iCs w:val="0"/>
        </w:rPr>
      </w:pPr>
      <w:r w:rsidRPr="002C0448">
        <w:rPr>
          <w:rStyle w:val="Emphasis"/>
          <w:i w:val="0"/>
        </w:rPr>
        <w:t xml:space="preserve">Initialize all </w:t>
      </w:r>
      <w:r>
        <w:rPr>
          <w:rFonts w:hint="eastAsia"/>
          <w:lang w:eastAsia="ko-KR"/>
        </w:rPr>
        <w:t xml:space="preserve">read-write </w:t>
      </w:r>
      <w:r w:rsidRPr="002C0448">
        <w:rPr>
          <w:rStyle w:val="Emphasis"/>
          <w:i w:val="0"/>
        </w:rPr>
        <w:t>properties</w:t>
      </w:r>
      <w:r>
        <w:rPr>
          <w:rStyle w:val="Emphasis"/>
          <w:rFonts w:hint="eastAsia"/>
          <w:i w:val="0"/>
          <w:lang w:eastAsia="ko-KR"/>
        </w:rPr>
        <w:t>.</w:t>
      </w:r>
    </w:p>
    <w:p w14:paraId="220E036F" w14:textId="77777777" w:rsidR="00EC0954" w:rsidRDefault="00BE4287" w:rsidP="00EC0954">
      <w:pPr>
        <w:pStyle w:val="procedureBody"/>
        <w:numPr>
          <w:ilvl w:val="1"/>
          <w:numId w:val="26"/>
        </w:numPr>
      </w:pPr>
      <w:r w:rsidRPr="00F90BDC">
        <w:t>Initialize</w:t>
      </w:r>
      <w:r w:rsidR="00AF68FF">
        <w:t xml:space="preserve"> </w:t>
      </w:r>
      <w:r w:rsidR="00EC0954">
        <w:rPr>
          <w:rStyle w:val="Emphasis"/>
          <w:i w:val="0"/>
        </w:rPr>
        <w:t xml:space="preserve">the </w:t>
      </w:r>
      <w:r w:rsidR="00EC0954" w:rsidRPr="00245E6A">
        <w:rPr>
          <w:rStyle w:val="Emphasis"/>
          <w:i w:val="0"/>
        </w:rPr>
        <w:t xml:space="preserve">IsRecirculating property </w:t>
      </w:r>
      <w:r w:rsidR="00EC0954">
        <w:rPr>
          <w:rStyle w:val="Emphasis"/>
          <w:i w:val="0"/>
        </w:rPr>
        <w:t>to</w:t>
      </w:r>
      <w:r w:rsidR="00877E44">
        <w:rPr>
          <w:rStyle w:val="Emphasis"/>
          <w:i w:val="0"/>
        </w:rPr>
        <w:t xml:space="preserve"> </w:t>
      </w:r>
      <w:r w:rsidR="00EC0954" w:rsidRPr="002C0448">
        <w:rPr>
          <w:rStyle w:val="Emphasis"/>
        </w:rPr>
        <w:t>true</w:t>
      </w:r>
      <w:r w:rsidR="00EC0954" w:rsidRPr="00245E6A">
        <w:rPr>
          <w:rStyle w:val="Emphasis"/>
          <w:i w:val="0"/>
        </w:rPr>
        <w:t>.</w:t>
      </w:r>
    </w:p>
    <w:p w14:paraId="0EA67B44" w14:textId="77777777" w:rsidR="00EC0954" w:rsidRDefault="00EC0954" w:rsidP="00EC0954">
      <w:pPr>
        <w:pStyle w:val="procedureBody"/>
      </w:pPr>
      <w:r>
        <w:rPr>
          <w:rStyle w:val="Emphasis"/>
          <w:rFonts w:hint="eastAsia"/>
          <w:i w:val="0"/>
          <w:iCs w:val="0"/>
        </w:rPr>
        <w:t>Set properties to valid value</w:t>
      </w:r>
      <w:r>
        <w:rPr>
          <w:rStyle w:val="Emphasis"/>
          <w:rFonts w:hint="eastAsia"/>
          <w:i w:val="0"/>
          <w:iCs w:val="0"/>
          <w:lang w:eastAsia="ko-KR"/>
        </w:rPr>
        <w:t>.</w:t>
      </w:r>
    </w:p>
    <w:p w14:paraId="23D38D30" w14:textId="77777777" w:rsidR="00EC0954" w:rsidRPr="006B24E2" w:rsidRDefault="00EC0954" w:rsidP="00EC0954">
      <w:pPr>
        <w:pStyle w:val="procedureBody"/>
        <w:numPr>
          <w:ilvl w:val="1"/>
          <w:numId w:val="26"/>
        </w:numPr>
      </w:pPr>
      <w:r>
        <w:rPr>
          <w:rStyle w:val="Emphasis"/>
          <w:i w:val="0"/>
        </w:rPr>
        <w:t>Set the IsRecirculating</w:t>
      </w:r>
      <w:r w:rsidRPr="00245E6A">
        <w:rPr>
          <w:rStyle w:val="Emphasis"/>
          <w:i w:val="0"/>
        </w:rPr>
        <w:t xml:space="preserve"> property </w:t>
      </w:r>
      <w:r>
        <w:rPr>
          <w:rStyle w:val="Emphasis"/>
          <w:i w:val="0"/>
        </w:rPr>
        <w:t xml:space="preserve">to </w:t>
      </w:r>
      <w:r w:rsidRPr="009F6AFB">
        <w:rPr>
          <w:rStyle w:val="Emphasis"/>
        </w:rPr>
        <w:t>false</w:t>
      </w:r>
      <w:r w:rsidRPr="00245E6A">
        <w:rPr>
          <w:rStyle w:val="Emphasis"/>
          <w:i w:val="0"/>
        </w:rPr>
        <w:t>.</w:t>
      </w:r>
    </w:p>
    <w:p w14:paraId="05DC27BC" w14:textId="77777777" w:rsidR="00EC0954" w:rsidRDefault="00EC0954" w:rsidP="00EC0954">
      <w:pPr>
        <w:pStyle w:val="procedureBody"/>
        <w:numPr>
          <w:ilvl w:val="2"/>
          <w:numId w:val="26"/>
        </w:numPr>
      </w:pPr>
      <w:r>
        <w:rPr>
          <w:rStyle w:val="Emphasis"/>
          <w:i w:val="0"/>
        </w:rPr>
        <w:t xml:space="preserve">Wait the PropertiesChanged signal for the </w:t>
      </w:r>
      <w:r w:rsidRPr="00245E6A">
        <w:rPr>
          <w:rStyle w:val="Emphasis"/>
          <w:i w:val="0"/>
        </w:rPr>
        <w:t>IsRecirculating</w:t>
      </w:r>
      <w:r>
        <w:rPr>
          <w:rStyle w:val="Emphasis"/>
          <w:i w:val="0"/>
        </w:rPr>
        <w:t xml:space="preserve"> property</w:t>
      </w:r>
      <w:r w:rsidRPr="00245E6A">
        <w:rPr>
          <w:rStyle w:val="Emphasis"/>
          <w:i w:val="0"/>
        </w:rPr>
        <w:t>.</w:t>
      </w:r>
    </w:p>
    <w:p w14:paraId="69ECFABC" w14:textId="77777777" w:rsidR="00EC0954" w:rsidRPr="006B24E2" w:rsidRDefault="00EC0954" w:rsidP="00EC0954">
      <w:pPr>
        <w:pStyle w:val="procedureBody"/>
        <w:numPr>
          <w:ilvl w:val="2"/>
          <w:numId w:val="26"/>
        </w:numPr>
      </w:pPr>
      <w:r w:rsidRPr="00245E6A">
        <w:rPr>
          <w:rStyle w:val="Emphasis"/>
          <w:i w:val="0"/>
        </w:rPr>
        <w:t>Get</w:t>
      </w:r>
      <w:r>
        <w:rPr>
          <w:rStyle w:val="Emphasis"/>
          <w:i w:val="0"/>
        </w:rPr>
        <w:t xml:space="preserve"> the IsRecirculating</w:t>
      </w:r>
      <w:r w:rsidRPr="00245E6A">
        <w:rPr>
          <w:rStyle w:val="Emphasis"/>
          <w:i w:val="0"/>
        </w:rPr>
        <w:t xml:space="preserve"> property.</w:t>
      </w:r>
    </w:p>
    <w:p w14:paraId="435BFB47" w14:textId="77777777" w:rsidR="00EC0954" w:rsidRPr="006B24E2" w:rsidRDefault="00EC0954" w:rsidP="00EC0954">
      <w:pPr>
        <w:pStyle w:val="procedureBody"/>
      </w:pPr>
      <w:r w:rsidRPr="006B24E2">
        <w:t>The test device leaves the session.</w:t>
      </w:r>
    </w:p>
    <w:p w14:paraId="3AC3ABBC" w14:textId="77777777" w:rsidR="00EC0954" w:rsidRPr="00881C0F" w:rsidRDefault="00EC0954" w:rsidP="00EC0954">
      <w:pPr>
        <w:pStyle w:val="midTitle"/>
        <w:rPr>
          <w:rStyle w:val="Emphasis"/>
          <w:i w:val="0"/>
          <w:iCs w:val="0"/>
        </w:rPr>
      </w:pPr>
      <w:r>
        <w:t>Expected results</w:t>
      </w:r>
    </w:p>
    <w:p w14:paraId="7FA01612" w14:textId="77777777" w:rsidR="00EC0954" w:rsidRPr="00D316BA" w:rsidRDefault="00EC0954" w:rsidP="00EC0954">
      <w:pPr>
        <w:pStyle w:val="resultsBody"/>
      </w:pPr>
      <w:r w:rsidRPr="00D316BA">
        <w:t>The test device receives an About announcement from the application on the DUT.</w:t>
      </w:r>
    </w:p>
    <w:p w14:paraId="3B7BBB62" w14:textId="77777777" w:rsidR="00EC0954" w:rsidRPr="00D316BA" w:rsidRDefault="00EC0954" w:rsidP="00EC0954">
      <w:pPr>
        <w:pStyle w:val="resultsBody"/>
      </w:pPr>
      <w:r w:rsidRPr="00D316BA">
        <w:t>The test device joins a session with the application at the port specified in the received About announcement.</w:t>
      </w:r>
    </w:p>
    <w:p w14:paraId="14D06869" w14:textId="77777777" w:rsidR="00EC0954" w:rsidRPr="00D316BA" w:rsidRDefault="00EC0954" w:rsidP="00EC0954">
      <w:pPr>
        <w:pStyle w:val="resultsBody"/>
      </w:pPr>
      <w:r w:rsidRPr="00D316BA">
        <w:t>Getting initial values for all properties are succeeded.</w:t>
      </w:r>
    </w:p>
    <w:p w14:paraId="1A423467" w14:textId="77777777" w:rsidR="00EC0954" w:rsidRPr="00D316BA" w:rsidRDefault="00EC0954" w:rsidP="00EC0954">
      <w:pPr>
        <w:pStyle w:val="resultsBody"/>
      </w:pPr>
      <w:r w:rsidRPr="00D316BA">
        <w:t xml:space="preserve">Setting initial values for all </w:t>
      </w:r>
      <w:r>
        <w:rPr>
          <w:rFonts w:hint="eastAsia"/>
          <w:lang w:eastAsia="ko-KR"/>
        </w:rPr>
        <w:t xml:space="preserve">read-write </w:t>
      </w:r>
      <w:r w:rsidRPr="00D316BA">
        <w:t>properties are succeeded</w:t>
      </w:r>
      <w:r>
        <w:rPr>
          <w:rFonts w:hint="eastAsia"/>
          <w:lang w:eastAsia="ko-KR"/>
        </w:rPr>
        <w:t>.</w:t>
      </w:r>
    </w:p>
    <w:p w14:paraId="78E105FE" w14:textId="77777777" w:rsidR="00EC0954" w:rsidRPr="00D316BA" w:rsidRDefault="00EC0954" w:rsidP="00EC0954">
      <w:pPr>
        <w:pStyle w:val="resultsBody"/>
      </w:pPr>
      <w:r w:rsidRPr="00D316BA">
        <w:t xml:space="preserve">Setting properties </w:t>
      </w:r>
      <w:r>
        <w:t>to</w:t>
      </w:r>
      <w:r w:rsidRPr="00D316BA">
        <w:t xml:space="preserve"> valid value are succeeded.</w:t>
      </w:r>
    </w:p>
    <w:p w14:paraId="6BAFD26A" w14:textId="77777777" w:rsidR="00EC0954" w:rsidRDefault="00EC0954" w:rsidP="00C62E25">
      <w:pPr>
        <w:pStyle w:val="resultsBody"/>
        <w:numPr>
          <w:ilvl w:val="1"/>
          <w:numId w:val="2"/>
        </w:numPr>
        <w:rPr>
          <w:rFonts w:cs="Arial"/>
          <w:sz w:val="36"/>
          <w:szCs w:val="36"/>
        </w:rPr>
      </w:pPr>
      <w:r w:rsidRPr="00D316BA">
        <w:t xml:space="preserve">The </w:t>
      </w:r>
      <w:r w:rsidRPr="00D316BA">
        <w:rPr>
          <w:rStyle w:val="Emphasis"/>
          <w:i w:val="0"/>
          <w:iCs w:val="0"/>
        </w:rPr>
        <w:t>IsRecirculating</w:t>
      </w:r>
      <w:r>
        <w:rPr>
          <w:rStyle w:val="Emphasis"/>
          <w:i w:val="0"/>
          <w:iCs w:val="0"/>
        </w:rPr>
        <w:t xml:space="preserve"> property</w:t>
      </w:r>
      <w:r>
        <w:t xml:space="preserve"> is set to </w:t>
      </w:r>
      <w:r w:rsidRPr="00D316BA">
        <w:rPr>
          <w:i/>
        </w:rPr>
        <w:t>false</w:t>
      </w:r>
      <w:r>
        <w:t xml:space="preserve">, </w:t>
      </w:r>
      <w:r w:rsidRPr="00740C32">
        <w:t>and the PropertiesChanged signal is received</w:t>
      </w:r>
      <w:r>
        <w:t>.</w:t>
      </w:r>
    </w:p>
    <w:p w14:paraId="53281123" w14:textId="77777777" w:rsidR="00EC0954" w:rsidRDefault="00EC0954" w:rsidP="00EC0954">
      <w:pPr>
        <w:spacing w:before="0" w:after="0" w:line="240" w:lineRule="auto"/>
        <w:ind w:left="0"/>
        <w:rPr>
          <w:rFonts w:cs="Arial"/>
          <w:sz w:val="36"/>
          <w:szCs w:val="36"/>
        </w:rPr>
      </w:pPr>
      <w:r>
        <w:br w:type="page"/>
      </w:r>
    </w:p>
    <w:p w14:paraId="43264375" w14:textId="77777777" w:rsidR="000B0C1D" w:rsidRDefault="005641A6" w:rsidP="000B0C1D">
      <w:pPr>
        <w:pStyle w:val="Heading2"/>
        <w:numPr>
          <w:ilvl w:val="1"/>
          <w:numId w:val="1"/>
        </w:numPr>
        <w:ind w:left="720" w:hanging="720"/>
      </w:pPr>
      <w:bookmarkStart w:id="21" w:name="_Toc453163613"/>
      <w:bookmarkStart w:id="22" w:name="_Toc458602108"/>
      <w:r>
        <w:lastRenderedPageBreak/>
        <w:t>CDM</w:t>
      </w:r>
      <w:r w:rsidR="007E7AFB">
        <w:t>-v1-Alerts Interface Test</w:t>
      </w:r>
      <w:bookmarkEnd w:id="21"/>
      <w:bookmarkEnd w:id="22"/>
    </w:p>
    <w:p w14:paraId="2DF6ADE1" w14:textId="77777777" w:rsidR="000B0C1D" w:rsidRDefault="000B0C1D" w:rsidP="000B0C1D">
      <w:pPr>
        <w:pStyle w:val="midTitle"/>
      </w:pPr>
      <w:r>
        <w:t>Objective</w:t>
      </w:r>
    </w:p>
    <w:p w14:paraId="6B796A6D" w14:textId="77777777" w:rsidR="000B0C1D" w:rsidRDefault="000B0C1D" w:rsidP="000B0C1D">
      <w:pPr>
        <w:pStyle w:val="Body0"/>
      </w:pPr>
      <w:r w:rsidRPr="007A4302">
        <w:t xml:space="preserve">Verify </w:t>
      </w:r>
      <w:r>
        <w:t xml:space="preserve">the properties, methods and signals of </w:t>
      </w:r>
      <w:r w:rsidRPr="007A4302">
        <w:t xml:space="preserve">the </w:t>
      </w:r>
      <w:r>
        <w:t>Alerts</w:t>
      </w:r>
      <w:r>
        <w:rPr>
          <w:rFonts w:hint="eastAsia"/>
          <w:lang w:eastAsia="ko-KR"/>
        </w:rPr>
        <w:t xml:space="preserve"> </w:t>
      </w:r>
      <w:r>
        <w:t>Interface of DUT.</w:t>
      </w:r>
    </w:p>
    <w:p w14:paraId="2BF4C1B3" w14:textId="77777777" w:rsidR="000B0C1D" w:rsidRDefault="000B0C1D" w:rsidP="000B0C1D">
      <w:pPr>
        <w:pStyle w:val="midTitle"/>
      </w:pPr>
      <w:r>
        <w:t xml:space="preserve">Procedure </w:t>
      </w:r>
    </w:p>
    <w:p w14:paraId="67B7AB4B" w14:textId="77777777" w:rsidR="000B0C1D" w:rsidRPr="006B24E2" w:rsidRDefault="000B0C1D" w:rsidP="000B0C1D">
      <w:pPr>
        <w:pStyle w:val="procedureBody"/>
        <w:numPr>
          <w:ilvl w:val="0"/>
          <w:numId w:val="29"/>
        </w:numPr>
      </w:pPr>
      <w:r w:rsidRPr="006B24E2">
        <w:t>The test device listens for an About announcement from the application on the DUT.</w:t>
      </w:r>
    </w:p>
    <w:p w14:paraId="0C335017" w14:textId="77777777" w:rsidR="000B0C1D" w:rsidRPr="006B24E2" w:rsidRDefault="000B0C1D" w:rsidP="000B0C1D">
      <w:pPr>
        <w:pStyle w:val="procedureBody"/>
      </w:pPr>
      <w:r w:rsidRPr="006B24E2">
        <w:t xml:space="preserve">After receiving an About announcement from the application, the test device joins a session with the application at the port specified in the received About announcement if there is </w:t>
      </w:r>
      <w:r>
        <w:t>Alerts</w:t>
      </w:r>
      <w:r w:rsidR="001109CE">
        <w:rPr>
          <w:rFonts w:hint="eastAsia"/>
          <w:lang w:eastAsia="ko-KR"/>
        </w:rPr>
        <w:t xml:space="preserve"> </w:t>
      </w:r>
      <w:r>
        <w:t xml:space="preserve">Interface </w:t>
      </w:r>
      <w:r w:rsidRPr="006B24E2">
        <w:t>on DUT.</w:t>
      </w:r>
    </w:p>
    <w:p w14:paraId="27942ECA" w14:textId="77777777" w:rsidR="000B0C1D" w:rsidRPr="002C0448" w:rsidRDefault="000B0C1D" w:rsidP="000B0C1D">
      <w:pPr>
        <w:pStyle w:val="procedureBody"/>
        <w:rPr>
          <w:rStyle w:val="Emphasis"/>
          <w:i w:val="0"/>
          <w:iCs w:val="0"/>
        </w:rPr>
      </w:pPr>
      <w:r w:rsidRPr="002C0448">
        <w:rPr>
          <w:rStyle w:val="Emphasis"/>
          <w:i w:val="0"/>
        </w:rPr>
        <w:t>Get initial values for all properties</w:t>
      </w:r>
      <w:r>
        <w:rPr>
          <w:rStyle w:val="Emphasis"/>
          <w:rFonts w:hint="eastAsia"/>
          <w:i w:val="0"/>
          <w:lang w:eastAsia="ko-KR"/>
        </w:rPr>
        <w:t>.</w:t>
      </w:r>
    </w:p>
    <w:p w14:paraId="7AD3CA34" w14:textId="77777777" w:rsidR="000B0C1D" w:rsidRPr="00282CE2" w:rsidRDefault="000B0C1D" w:rsidP="000B0C1D">
      <w:pPr>
        <w:pStyle w:val="procedureBody"/>
        <w:numPr>
          <w:ilvl w:val="1"/>
          <w:numId w:val="26"/>
        </w:numPr>
        <w:rPr>
          <w:rStyle w:val="Emphasis"/>
          <w:i w:val="0"/>
          <w:iCs w:val="0"/>
        </w:rPr>
      </w:pPr>
      <w:r>
        <w:rPr>
          <w:rStyle w:val="Emphasis"/>
          <w:rFonts w:hint="eastAsia"/>
          <w:i w:val="0"/>
          <w:lang w:eastAsia="ko-KR"/>
        </w:rPr>
        <w:t>Retr</w:t>
      </w:r>
      <w:r>
        <w:rPr>
          <w:rStyle w:val="Emphasis"/>
          <w:i w:val="0"/>
          <w:lang w:eastAsia="ko-KR"/>
        </w:rPr>
        <w:t xml:space="preserve">ieve the </w:t>
      </w:r>
      <w:r>
        <w:rPr>
          <w:rStyle w:val="Emphasis"/>
          <w:i w:val="0"/>
        </w:rPr>
        <w:t>Alerts</w:t>
      </w:r>
      <w:r w:rsidRPr="00245E6A">
        <w:rPr>
          <w:rStyle w:val="Emphasis"/>
          <w:i w:val="0"/>
        </w:rPr>
        <w:t xml:space="preserve"> property.</w:t>
      </w:r>
    </w:p>
    <w:p w14:paraId="2A013064" w14:textId="77777777" w:rsidR="000B0C1D" w:rsidRDefault="000B0C1D" w:rsidP="000B0C1D">
      <w:pPr>
        <w:pStyle w:val="procedureBody"/>
      </w:pPr>
      <w:r>
        <w:rPr>
          <w:rFonts w:hint="eastAsia"/>
          <w:lang w:eastAsia="ko-KR"/>
        </w:rPr>
        <w:t xml:space="preserve">Call method </w:t>
      </w:r>
      <w:r>
        <w:rPr>
          <w:lang w:eastAsia="ko-KR"/>
        </w:rPr>
        <w:t>with invalid params</w:t>
      </w:r>
    </w:p>
    <w:p w14:paraId="0AAA3DC7" w14:textId="77777777" w:rsidR="000B0C1D" w:rsidRPr="00245E6A" w:rsidRDefault="000B0C1D" w:rsidP="000B0C1D">
      <w:pPr>
        <w:pStyle w:val="procedureBody"/>
        <w:numPr>
          <w:ilvl w:val="1"/>
          <w:numId w:val="26"/>
        </w:numPr>
      </w:pPr>
      <w:r>
        <w:t xml:space="preserve">Call </w:t>
      </w:r>
      <w:r>
        <w:rPr>
          <w:rFonts w:hint="eastAsia"/>
          <w:lang w:eastAsia="ko-KR"/>
        </w:rPr>
        <w:t xml:space="preserve">the </w:t>
      </w:r>
      <w:r>
        <w:t>GetAlertsCodesDescription method with invalid param “</w:t>
      </w:r>
      <w:r w:rsidRPr="00FF6B95">
        <w:rPr>
          <w:i/>
        </w:rPr>
        <w:t>invalid_lang</w:t>
      </w:r>
      <w:r>
        <w:t xml:space="preserve">” </w:t>
      </w:r>
    </w:p>
    <w:p w14:paraId="4010BFC7" w14:textId="77777777" w:rsidR="000B0C1D" w:rsidRPr="00245E6A" w:rsidRDefault="000B0C1D" w:rsidP="000B0C1D">
      <w:pPr>
        <w:pStyle w:val="procedureBody"/>
        <w:numPr>
          <w:ilvl w:val="1"/>
          <w:numId w:val="26"/>
        </w:numPr>
      </w:pPr>
      <w:r>
        <w:t xml:space="preserve">Call </w:t>
      </w:r>
      <w:r>
        <w:rPr>
          <w:rFonts w:hint="eastAsia"/>
          <w:lang w:eastAsia="ko-KR"/>
        </w:rPr>
        <w:t xml:space="preserve">the </w:t>
      </w:r>
      <w:r>
        <w:t>AcknowledgeAlert method with invalid value “</w:t>
      </w:r>
      <w:r w:rsidRPr="00FF6B95">
        <w:rPr>
          <w:i/>
        </w:rPr>
        <w:t>OutOfAlertsProperty</w:t>
      </w:r>
      <w:r>
        <w:t>”</w:t>
      </w:r>
      <w:r>
        <w:rPr>
          <w:rFonts w:hint="eastAsia"/>
          <w:lang w:eastAsia="ko-KR"/>
        </w:rPr>
        <w:t>.</w:t>
      </w:r>
    </w:p>
    <w:p w14:paraId="5D9A0FE1" w14:textId="77777777" w:rsidR="000B0C1D" w:rsidRDefault="000B0C1D" w:rsidP="000B0C1D">
      <w:pPr>
        <w:pStyle w:val="procedureBody"/>
      </w:pPr>
      <w:r>
        <w:rPr>
          <w:rFonts w:hint="eastAsia"/>
          <w:lang w:eastAsia="ko-KR"/>
        </w:rPr>
        <w:t xml:space="preserve">Call method </w:t>
      </w:r>
      <w:r>
        <w:rPr>
          <w:lang w:eastAsia="ko-KR"/>
        </w:rPr>
        <w:t>with valid params</w:t>
      </w:r>
      <w:r>
        <w:rPr>
          <w:rFonts w:hint="eastAsia"/>
          <w:lang w:eastAsia="ko-KR"/>
        </w:rPr>
        <w:t>.</w:t>
      </w:r>
    </w:p>
    <w:p w14:paraId="7A601BBA" w14:textId="77777777" w:rsidR="000B0C1D" w:rsidRDefault="000B0C1D" w:rsidP="000B0C1D">
      <w:pPr>
        <w:pStyle w:val="procedureBody"/>
        <w:numPr>
          <w:ilvl w:val="1"/>
          <w:numId w:val="26"/>
        </w:numPr>
      </w:pPr>
      <w:r>
        <w:t xml:space="preserve">Call </w:t>
      </w:r>
      <w:r>
        <w:rPr>
          <w:rFonts w:hint="eastAsia"/>
          <w:lang w:eastAsia="ko-KR"/>
        </w:rPr>
        <w:t xml:space="preserve">the </w:t>
      </w:r>
      <w:r>
        <w:t xml:space="preserve">GetAlertsCodesDescription method with valid param “en” </w:t>
      </w:r>
    </w:p>
    <w:p w14:paraId="5414AB7A" w14:textId="5D5234C5" w:rsidR="000B0C1D" w:rsidRDefault="00112A0A" w:rsidP="000B0C1D">
      <w:pPr>
        <w:pStyle w:val="procedureBody"/>
        <w:numPr>
          <w:ilvl w:val="1"/>
          <w:numId w:val="26"/>
        </w:numPr>
      </w:pPr>
      <w:r>
        <w:t>If size of Alerts &gt; 0, c</w:t>
      </w:r>
      <w:r w:rsidR="000B0C1D">
        <w:t xml:space="preserve">all the AcknowledgeAlert method with the </w:t>
      </w:r>
      <w:r w:rsidR="000B0C1D" w:rsidRPr="00FF6B95">
        <w:rPr>
          <w:i/>
        </w:rPr>
        <w:t>1</w:t>
      </w:r>
      <w:r w:rsidR="000B0C1D" w:rsidRPr="00FF6B95">
        <w:rPr>
          <w:i/>
          <w:vertAlign w:val="superscript"/>
        </w:rPr>
        <w:t>st</w:t>
      </w:r>
      <w:r w:rsidR="000B0C1D" w:rsidRPr="00FF6B95">
        <w:rPr>
          <w:i/>
        </w:rPr>
        <w:t xml:space="preserve"> </w:t>
      </w:r>
      <w:r w:rsidR="000B0C1D">
        <w:rPr>
          <w:i/>
        </w:rPr>
        <w:t>item from Ale</w:t>
      </w:r>
      <w:r w:rsidR="000B0C1D" w:rsidRPr="00FF6B95">
        <w:rPr>
          <w:i/>
        </w:rPr>
        <w:t>rts</w:t>
      </w:r>
      <w:r w:rsidR="000B0C1D">
        <w:rPr>
          <w:i/>
        </w:rPr>
        <w:t xml:space="preserve"> p</w:t>
      </w:r>
      <w:r w:rsidR="000B0C1D" w:rsidRPr="00FF6B95">
        <w:rPr>
          <w:i/>
        </w:rPr>
        <w:t>roperty</w:t>
      </w:r>
    </w:p>
    <w:p w14:paraId="3803395E" w14:textId="77777777" w:rsidR="000B0C1D" w:rsidRPr="00245E6A" w:rsidRDefault="000B0C1D" w:rsidP="000B0C1D">
      <w:pPr>
        <w:pStyle w:val="procedureBody"/>
        <w:numPr>
          <w:ilvl w:val="1"/>
          <w:numId w:val="26"/>
        </w:numPr>
      </w:pPr>
      <w:r>
        <w:t>Call AcknowledgeAllAlerts method.</w:t>
      </w:r>
    </w:p>
    <w:p w14:paraId="6EBCA104" w14:textId="77777777" w:rsidR="000B0C1D" w:rsidRPr="006B24E2" w:rsidRDefault="000B0C1D" w:rsidP="000B0C1D">
      <w:pPr>
        <w:pStyle w:val="procedureBody"/>
      </w:pPr>
      <w:r w:rsidRPr="006B24E2">
        <w:t>The test device leaves the session.</w:t>
      </w:r>
    </w:p>
    <w:p w14:paraId="5579F66F" w14:textId="77777777" w:rsidR="000B0C1D" w:rsidRPr="00881C0F" w:rsidRDefault="000B0C1D" w:rsidP="000B0C1D">
      <w:pPr>
        <w:pStyle w:val="midTitle"/>
        <w:rPr>
          <w:rStyle w:val="Emphasis"/>
          <w:i w:val="0"/>
          <w:iCs w:val="0"/>
        </w:rPr>
      </w:pPr>
      <w:r>
        <w:t>Expected results</w:t>
      </w:r>
    </w:p>
    <w:p w14:paraId="42EFF463" w14:textId="77777777" w:rsidR="000B0C1D" w:rsidRPr="00D316BA" w:rsidRDefault="000B0C1D" w:rsidP="000B0C1D">
      <w:pPr>
        <w:pStyle w:val="resultsBody"/>
      </w:pPr>
      <w:r w:rsidRPr="00D316BA">
        <w:t>The test device receives an About announcement from the application on the DUT.</w:t>
      </w:r>
    </w:p>
    <w:p w14:paraId="0A7F61AB" w14:textId="77777777" w:rsidR="000B0C1D" w:rsidRPr="00D316BA" w:rsidRDefault="000B0C1D" w:rsidP="000B0C1D">
      <w:pPr>
        <w:pStyle w:val="resultsBody"/>
      </w:pPr>
      <w:r w:rsidRPr="00D316BA">
        <w:t>The test device joins a session with the application at the port specified in the received About announcement.</w:t>
      </w:r>
    </w:p>
    <w:p w14:paraId="53D29F95" w14:textId="77777777" w:rsidR="000B0C1D" w:rsidRPr="00D316BA" w:rsidRDefault="000B0C1D" w:rsidP="000B0C1D">
      <w:pPr>
        <w:pStyle w:val="resultsBody"/>
      </w:pPr>
      <w:r w:rsidRPr="00D316BA">
        <w:t>Getting initial values for all properties are succeeded.</w:t>
      </w:r>
    </w:p>
    <w:p w14:paraId="5240F563" w14:textId="77777777" w:rsidR="000B0C1D" w:rsidRDefault="000B0C1D" w:rsidP="000B0C1D">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14:paraId="2112C423" w14:textId="77777777" w:rsidR="000B0C1D" w:rsidRPr="009512E8" w:rsidRDefault="000B0C1D" w:rsidP="000B0C1D">
      <w:pPr>
        <w:pStyle w:val="resultsBody"/>
        <w:numPr>
          <w:ilvl w:val="1"/>
          <w:numId w:val="2"/>
        </w:numPr>
        <w:rPr>
          <w:iCs/>
        </w:rPr>
      </w:pPr>
      <w:r>
        <w:rPr>
          <w:rFonts w:hint="eastAsia"/>
          <w:iCs/>
          <w:lang w:eastAsia="ko-KR"/>
        </w:rPr>
        <w:t>T</w:t>
      </w:r>
      <w:r>
        <w:rPr>
          <w:iCs/>
          <w:lang w:eastAsia="ko-KR"/>
        </w:rPr>
        <w:t xml:space="preserve">he </w:t>
      </w:r>
      <w:r>
        <w:t xml:space="preserve">GetAlertsCodesDescription method </w:t>
      </w:r>
      <w:r>
        <w:rPr>
          <w:rFonts w:hint="eastAsia"/>
          <w:lang w:eastAsia="ko-KR"/>
        </w:rPr>
        <w:t xml:space="preserve">call </w:t>
      </w:r>
      <w:r>
        <w:t>with the invalid “</w:t>
      </w:r>
      <w:r w:rsidRPr="00FF6B95">
        <w:rPr>
          <w:i/>
        </w:rPr>
        <w:t>invalid_lang</w:t>
      </w:r>
      <w:r>
        <w:t>” is failed, and returns “</w:t>
      </w:r>
      <w:r w:rsidRPr="000E2449">
        <w:t>org.alljoyn.Error.</w:t>
      </w:r>
      <w:r>
        <w:t>LanguageNotSupported” error.</w:t>
      </w:r>
    </w:p>
    <w:p w14:paraId="67FB3F24" w14:textId="77777777" w:rsidR="000B0C1D" w:rsidRPr="00682BD0" w:rsidRDefault="000B0C1D" w:rsidP="000B0C1D">
      <w:pPr>
        <w:pStyle w:val="resultsBody"/>
        <w:numPr>
          <w:ilvl w:val="1"/>
          <w:numId w:val="2"/>
        </w:numPr>
      </w:pPr>
      <w:r w:rsidRPr="00682BD0">
        <w:rPr>
          <w:rFonts w:hint="eastAsia"/>
        </w:rPr>
        <w:t>T</w:t>
      </w:r>
      <w:r w:rsidRPr="00682BD0">
        <w:t xml:space="preserve">he </w:t>
      </w:r>
      <w:r>
        <w:t>AcknowledgeAlert method</w:t>
      </w:r>
      <w:r>
        <w:rPr>
          <w:rFonts w:hint="eastAsia"/>
        </w:rPr>
        <w:t xml:space="preserve"> call</w:t>
      </w:r>
      <w:r>
        <w:t xml:space="preserve"> with invalid value </w:t>
      </w:r>
      <w:r w:rsidRPr="00682BD0">
        <w:rPr>
          <w:i/>
        </w:rPr>
        <w:t>“OutOfAlertsProperty”</w:t>
      </w:r>
      <w:r>
        <w:t xml:space="preserve"> is succeeded </w:t>
      </w:r>
    </w:p>
    <w:p w14:paraId="2CB22C69" w14:textId="77777777" w:rsidR="000B0C1D" w:rsidRDefault="000B0C1D" w:rsidP="000B0C1D">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14:paraId="4A5E73F0" w14:textId="77777777" w:rsidR="000B0C1D" w:rsidRPr="00682BD0" w:rsidRDefault="000B0C1D" w:rsidP="000B0C1D">
      <w:pPr>
        <w:pStyle w:val="resultsBody"/>
        <w:numPr>
          <w:ilvl w:val="1"/>
          <w:numId w:val="2"/>
        </w:numPr>
      </w:pPr>
      <w:r w:rsidRPr="00682BD0">
        <w:rPr>
          <w:rFonts w:hint="eastAsia"/>
        </w:rPr>
        <w:t>T</w:t>
      </w:r>
      <w:r w:rsidRPr="00682BD0">
        <w:t xml:space="preserve">he </w:t>
      </w:r>
      <w:r>
        <w:t xml:space="preserve">GetAlertsCodesDescription method </w:t>
      </w:r>
      <w:r>
        <w:rPr>
          <w:rFonts w:hint="eastAsia"/>
        </w:rPr>
        <w:t xml:space="preserve">call </w:t>
      </w:r>
      <w:r>
        <w:t>with the valid “</w:t>
      </w:r>
      <w:r w:rsidRPr="00682BD0">
        <w:t>en</w:t>
      </w:r>
      <w:r>
        <w:t>” is succeeded.</w:t>
      </w:r>
    </w:p>
    <w:p w14:paraId="24929615" w14:textId="77777777" w:rsidR="000B0C1D" w:rsidRPr="00682BD0" w:rsidRDefault="000B0C1D" w:rsidP="000B0C1D">
      <w:pPr>
        <w:pStyle w:val="resultsBody"/>
        <w:numPr>
          <w:ilvl w:val="1"/>
          <w:numId w:val="2"/>
        </w:numPr>
      </w:pPr>
      <w:r w:rsidRPr="00682BD0">
        <w:rPr>
          <w:rFonts w:hint="eastAsia"/>
        </w:rPr>
        <w:t>T</w:t>
      </w:r>
      <w:r w:rsidRPr="00682BD0">
        <w:t xml:space="preserve">he </w:t>
      </w:r>
      <w:r>
        <w:t>AcknowledgeAlert method</w:t>
      </w:r>
      <w:r>
        <w:rPr>
          <w:rFonts w:hint="eastAsia"/>
        </w:rPr>
        <w:t xml:space="preserve"> call</w:t>
      </w:r>
      <w:r>
        <w:t xml:space="preserve"> with invalid value </w:t>
      </w:r>
      <w:r w:rsidRPr="00FF6B95">
        <w:rPr>
          <w:i/>
        </w:rPr>
        <w:t>1</w:t>
      </w:r>
      <w:r w:rsidRPr="00FF6B95">
        <w:rPr>
          <w:i/>
          <w:vertAlign w:val="superscript"/>
        </w:rPr>
        <w:t>st</w:t>
      </w:r>
      <w:r w:rsidRPr="00FF6B95">
        <w:rPr>
          <w:i/>
        </w:rPr>
        <w:t xml:space="preserve"> </w:t>
      </w:r>
      <w:r>
        <w:rPr>
          <w:i/>
        </w:rPr>
        <w:t>item from Ale</w:t>
      </w:r>
      <w:r w:rsidRPr="00FF6B95">
        <w:rPr>
          <w:i/>
        </w:rPr>
        <w:t>rts</w:t>
      </w:r>
      <w:r>
        <w:rPr>
          <w:i/>
        </w:rPr>
        <w:t xml:space="preserve"> p</w:t>
      </w:r>
      <w:r w:rsidRPr="00FF6B95">
        <w:rPr>
          <w:i/>
        </w:rPr>
        <w:t>roperty</w:t>
      </w:r>
      <w:r>
        <w:t xml:space="preserve"> is succeeded.</w:t>
      </w:r>
    </w:p>
    <w:p w14:paraId="26945994" w14:textId="77777777" w:rsidR="000B0C1D" w:rsidRPr="00682BD0" w:rsidRDefault="000B0C1D" w:rsidP="000B0C1D">
      <w:pPr>
        <w:pStyle w:val="resultsBody"/>
        <w:numPr>
          <w:ilvl w:val="1"/>
          <w:numId w:val="2"/>
        </w:numPr>
      </w:pPr>
      <w:r w:rsidRPr="00682BD0">
        <w:t xml:space="preserve">The </w:t>
      </w:r>
      <w:r>
        <w:t>AcknowledgeAllAlerts method is succeeded.</w:t>
      </w:r>
    </w:p>
    <w:p w14:paraId="243D5437" w14:textId="77777777" w:rsidR="007E7AFB" w:rsidRDefault="007E7AFB">
      <w:pPr>
        <w:spacing w:before="0" w:after="0" w:line="240" w:lineRule="auto"/>
        <w:ind w:left="0"/>
        <w:rPr>
          <w:rFonts w:cs="Arial"/>
          <w:sz w:val="36"/>
          <w:szCs w:val="36"/>
        </w:rPr>
      </w:pPr>
    </w:p>
    <w:p w14:paraId="5FD48677" w14:textId="77777777" w:rsidR="00EC0954" w:rsidRPr="0040035D" w:rsidRDefault="005641A6" w:rsidP="00EC0954">
      <w:pPr>
        <w:pStyle w:val="Heading2"/>
        <w:numPr>
          <w:ilvl w:val="1"/>
          <w:numId w:val="1"/>
        </w:numPr>
        <w:ind w:left="720" w:hanging="720"/>
      </w:pPr>
      <w:bookmarkStart w:id="23" w:name="_Toc458602109"/>
      <w:r>
        <w:t>CDM</w:t>
      </w:r>
      <w:r w:rsidR="007E7AFB">
        <w:t>-v1-</w:t>
      </w:r>
      <w:r w:rsidR="00EC0954" w:rsidRPr="00843A35">
        <w:t>AudioVideoInput</w:t>
      </w:r>
      <w:r w:rsidR="00EC0954">
        <w:t xml:space="preserve"> Interface Test</w:t>
      </w:r>
      <w:bookmarkEnd w:id="23"/>
    </w:p>
    <w:p w14:paraId="77375DD1" w14:textId="77777777" w:rsidR="00EC0954" w:rsidRDefault="00EC0954" w:rsidP="00EC0954">
      <w:pPr>
        <w:pStyle w:val="midTitle"/>
      </w:pPr>
      <w:r>
        <w:t>Objective</w:t>
      </w:r>
    </w:p>
    <w:p w14:paraId="22170BEB"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43A35">
        <w:t>AudioVideoInput</w:t>
      </w:r>
      <w:r>
        <w:t xml:space="preserve"> interface of DUT</w:t>
      </w:r>
      <w:r w:rsidRPr="007A4302">
        <w:t>.</w:t>
      </w:r>
    </w:p>
    <w:p w14:paraId="69310CE9" w14:textId="77777777" w:rsidR="00EC0954" w:rsidRDefault="00EC0954" w:rsidP="00EC0954">
      <w:pPr>
        <w:pStyle w:val="midTitle"/>
      </w:pPr>
      <w:r>
        <w:t xml:space="preserve">Procedure </w:t>
      </w:r>
    </w:p>
    <w:p w14:paraId="19C93EFB" w14:textId="77777777" w:rsidR="00B765D1" w:rsidRDefault="00EC0954" w:rsidP="006836D1">
      <w:pPr>
        <w:pStyle w:val="procedureBody"/>
        <w:numPr>
          <w:ilvl w:val="0"/>
          <w:numId w:val="63"/>
        </w:numPr>
      </w:pPr>
      <w:r w:rsidRPr="000733C0">
        <w:t>The test device listens for an About announcement from the application on the DUT.</w:t>
      </w:r>
    </w:p>
    <w:p w14:paraId="5881F215" w14:textId="77777777" w:rsidR="00EC0954" w:rsidRPr="000733C0" w:rsidRDefault="00EC0954" w:rsidP="00EC0954">
      <w:pPr>
        <w:pStyle w:val="procedureBody"/>
      </w:pPr>
      <w:r w:rsidRPr="000733C0">
        <w:t>After receiving an About announcement from the application, the test device joins a session with the application at the port specified in the received About announcement if there is AudioVideoInput Interface on DUT.</w:t>
      </w:r>
    </w:p>
    <w:p w14:paraId="0C30F3BD" w14:textId="77777777" w:rsidR="00EC0954" w:rsidRDefault="00EC0954" w:rsidP="00EC0954">
      <w:pPr>
        <w:pStyle w:val="procedureBody"/>
      </w:pPr>
      <w:r w:rsidRPr="000733C0">
        <w:t>Get initial values for all properties</w:t>
      </w:r>
      <w:r>
        <w:rPr>
          <w:rFonts w:hint="eastAsia"/>
          <w:lang w:eastAsia="ko-KR"/>
        </w:rPr>
        <w:t>.</w:t>
      </w:r>
    </w:p>
    <w:p w14:paraId="4D03408C" w14:textId="77777777" w:rsidR="00EC0954" w:rsidRPr="000733C0" w:rsidRDefault="00EC0954" w:rsidP="00EC0954">
      <w:pPr>
        <w:pStyle w:val="procedureBody"/>
        <w:numPr>
          <w:ilvl w:val="1"/>
          <w:numId w:val="26"/>
        </w:numPr>
      </w:pPr>
      <w:r>
        <w:t>Retrieve the InputSourceId</w:t>
      </w:r>
      <w:r w:rsidRPr="000733C0">
        <w:t xml:space="preserve"> property. </w:t>
      </w:r>
    </w:p>
    <w:p w14:paraId="10D01F1E" w14:textId="77777777" w:rsidR="00EC0954" w:rsidRPr="000733C0" w:rsidRDefault="00EC0954" w:rsidP="00EC0954">
      <w:pPr>
        <w:pStyle w:val="procedureBody"/>
        <w:numPr>
          <w:ilvl w:val="1"/>
          <w:numId w:val="26"/>
        </w:numPr>
      </w:pPr>
      <w:r>
        <w:t>Retrieve the SupportedInputSources</w:t>
      </w:r>
      <w:r w:rsidRPr="000733C0">
        <w:t xml:space="preserve"> property.</w:t>
      </w:r>
    </w:p>
    <w:p w14:paraId="1B4676BA" w14:textId="77777777" w:rsidR="00EC0954" w:rsidRDefault="00EC0954" w:rsidP="00EC0954">
      <w:pPr>
        <w:pStyle w:val="procedureBody"/>
      </w:pPr>
      <w:r>
        <w:t xml:space="preserve">Initialize all </w:t>
      </w:r>
      <w:r>
        <w:rPr>
          <w:rFonts w:hint="eastAsia"/>
          <w:lang w:eastAsia="ko-KR"/>
        </w:rPr>
        <w:t xml:space="preserve">read-write </w:t>
      </w:r>
      <w:r>
        <w:t>properties</w:t>
      </w:r>
      <w:r>
        <w:rPr>
          <w:rFonts w:hint="eastAsia"/>
          <w:lang w:eastAsia="ko-KR"/>
        </w:rPr>
        <w:t>.</w:t>
      </w:r>
    </w:p>
    <w:p w14:paraId="79457337" w14:textId="77777777" w:rsidR="00EC0954" w:rsidRDefault="00BE4287" w:rsidP="00EC0954">
      <w:pPr>
        <w:pStyle w:val="procedureBody"/>
        <w:numPr>
          <w:ilvl w:val="1"/>
          <w:numId w:val="26"/>
        </w:numPr>
      </w:pPr>
      <w:r>
        <w:t xml:space="preserve">Initialize </w:t>
      </w:r>
      <w:r w:rsidR="00EC0954">
        <w:t>the InputSourceId</w:t>
      </w:r>
      <w:r w:rsidR="00EC0954" w:rsidRPr="000733C0">
        <w:t xml:space="preserve"> property </w:t>
      </w:r>
      <w:r w:rsidR="00EC0954">
        <w:t>to</w:t>
      </w:r>
      <w:r w:rsidR="00EC0954" w:rsidRPr="000733C0">
        <w:t xml:space="preserve"> the 1</w:t>
      </w:r>
      <w:r w:rsidR="00EC0954" w:rsidRPr="00C50EC3">
        <w:rPr>
          <w:vertAlign w:val="superscript"/>
        </w:rPr>
        <w:t>st</w:t>
      </w:r>
      <w:r w:rsidR="00771F0A">
        <w:t xml:space="preserve"> i</w:t>
      </w:r>
      <w:r w:rsidR="00EC0954">
        <w:t>tem of the SupportedInputSources</w:t>
      </w:r>
      <w:r w:rsidR="00EC0954" w:rsidRPr="000733C0">
        <w:t>.</w:t>
      </w:r>
    </w:p>
    <w:p w14:paraId="78620747" w14:textId="77777777" w:rsidR="00EC0954" w:rsidRPr="000733C0" w:rsidRDefault="00EC0954" w:rsidP="00EC0954">
      <w:pPr>
        <w:pStyle w:val="procedureBody"/>
      </w:pPr>
      <w:r w:rsidRPr="00AB23EA">
        <w:t>Set properties to invalid value</w:t>
      </w:r>
      <w:r>
        <w:rPr>
          <w:rFonts w:hint="eastAsia"/>
          <w:lang w:eastAsia="ko-KR"/>
        </w:rPr>
        <w:t>.</w:t>
      </w:r>
    </w:p>
    <w:p w14:paraId="63BE2A33" w14:textId="77777777" w:rsidR="00EC0954" w:rsidRPr="000733C0" w:rsidRDefault="00EC0954" w:rsidP="00EC0954">
      <w:pPr>
        <w:pStyle w:val="procedureBody"/>
        <w:numPr>
          <w:ilvl w:val="1"/>
          <w:numId w:val="26"/>
        </w:numPr>
      </w:pPr>
      <w:r w:rsidRPr="000733C0">
        <w:t>Set</w:t>
      </w:r>
      <w:r>
        <w:t xml:space="preserve"> the InputSourceId</w:t>
      </w:r>
      <w:r w:rsidRPr="000733C0">
        <w:t xml:space="preserve"> property </w:t>
      </w:r>
      <w:r>
        <w:t>to</w:t>
      </w:r>
      <w:r w:rsidRPr="000733C0">
        <w:t xml:space="preserve"> an invalid </w:t>
      </w:r>
      <w:r w:rsidRPr="000733C0">
        <w:rPr>
          <w:rFonts w:hint="eastAsia"/>
        </w:rPr>
        <w:t>value</w:t>
      </w:r>
      <w:r w:rsidRPr="000733C0">
        <w:t>.</w:t>
      </w:r>
    </w:p>
    <w:p w14:paraId="1165C6AA" w14:textId="77777777" w:rsidR="00EC0954" w:rsidRPr="000733C0" w:rsidRDefault="00EC0954" w:rsidP="00EC0954">
      <w:pPr>
        <w:pStyle w:val="procedureBody"/>
        <w:numPr>
          <w:ilvl w:val="2"/>
          <w:numId w:val="26"/>
        </w:numPr>
      </w:pPr>
      <w:r>
        <w:t>Get the InputSourceId property.</w:t>
      </w:r>
    </w:p>
    <w:p w14:paraId="08831CF6" w14:textId="77777777" w:rsidR="00EC0954" w:rsidRDefault="00EC0954" w:rsidP="00EC0954">
      <w:pPr>
        <w:pStyle w:val="procedureBody"/>
      </w:pPr>
      <w:r w:rsidRPr="00C50EC3">
        <w:t>Set properties to valid value</w:t>
      </w:r>
      <w:r>
        <w:rPr>
          <w:rFonts w:hint="eastAsia"/>
          <w:lang w:eastAsia="ko-KR"/>
        </w:rPr>
        <w:t>.</w:t>
      </w:r>
    </w:p>
    <w:p w14:paraId="28FABB7F" w14:textId="77777777" w:rsidR="00EC0954" w:rsidRDefault="00EC0954" w:rsidP="00EC0954">
      <w:pPr>
        <w:pStyle w:val="procedureBody"/>
        <w:numPr>
          <w:ilvl w:val="1"/>
          <w:numId w:val="26"/>
        </w:numPr>
      </w:pPr>
      <w:r>
        <w:t xml:space="preserve">If </w:t>
      </w:r>
      <w:r w:rsidRPr="00143DDC">
        <w:rPr>
          <w:i/>
        </w:rPr>
        <w:t>size of SupportedInputSources</w:t>
      </w:r>
      <w:r w:rsidRPr="00143DDC">
        <w:rPr>
          <w:rFonts w:hint="eastAsia"/>
          <w:i/>
          <w:lang w:eastAsia="ko-KR"/>
        </w:rPr>
        <w:t>!=</w:t>
      </w:r>
      <w:r w:rsidRPr="00143DDC">
        <w:rPr>
          <w:i/>
        </w:rPr>
        <w:t>1</w:t>
      </w:r>
      <w:r>
        <w:t xml:space="preserve">, set </w:t>
      </w:r>
      <w:r w:rsidR="00771F0A">
        <w:t xml:space="preserve">the </w:t>
      </w:r>
      <w:r>
        <w:t xml:space="preserve">InputSourceId property to </w:t>
      </w:r>
      <w:r w:rsidRPr="00143DDC">
        <w:rPr>
          <w:i/>
        </w:rPr>
        <w:t>2</w:t>
      </w:r>
      <w:r w:rsidRPr="00143DDC">
        <w:rPr>
          <w:i/>
          <w:vertAlign w:val="superscript"/>
        </w:rPr>
        <w:t>nd</w:t>
      </w:r>
      <w:r w:rsidRPr="00143DDC">
        <w:rPr>
          <w:i/>
        </w:rPr>
        <w:t xml:space="preserve"> item of SupportedInputSources</w:t>
      </w:r>
      <w:r>
        <w:t>.</w:t>
      </w:r>
    </w:p>
    <w:p w14:paraId="35F7BE78" w14:textId="77777777" w:rsidR="00EC0954" w:rsidRDefault="00EC0954" w:rsidP="00EC0954">
      <w:pPr>
        <w:pStyle w:val="procedureBody"/>
        <w:numPr>
          <w:ilvl w:val="2"/>
          <w:numId w:val="26"/>
        </w:numPr>
      </w:pPr>
      <w:r>
        <w:t>Wait the PropertiesChanged signal for the InputSourceId property.</w:t>
      </w:r>
    </w:p>
    <w:p w14:paraId="7C52D86F" w14:textId="77777777" w:rsidR="00EC0954" w:rsidRDefault="00EC0954" w:rsidP="00EC0954">
      <w:pPr>
        <w:pStyle w:val="procedureBody"/>
        <w:numPr>
          <w:ilvl w:val="2"/>
          <w:numId w:val="26"/>
        </w:numPr>
      </w:pPr>
      <w:r>
        <w:t>Get the InputSourceId property</w:t>
      </w:r>
      <w:r>
        <w:rPr>
          <w:rFonts w:hint="eastAsia"/>
          <w:lang w:eastAsia="ko-KR"/>
        </w:rPr>
        <w:t>.</w:t>
      </w:r>
    </w:p>
    <w:p w14:paraId="1146082C" w14:textId="77777777" w:rsidR="00EC0954" w:rsidRPr="006B24E2" w:rsidRDefault="00EC0954" w:rsidP="00EC0954">
      <w:pPr>
        <w:pStyle w:val="procedureBody"/>
      </w:pPr>
      <w:r w:rsidRPr="006B24E2">
        <w:t>The test device leaves the session.</w:t>
      </w:r>
    </w:p>
    <w:p w14:paraId="46B43E8D" w14:textId="77777777" w:rsidR="00EC0954" w:rsidRPr="00881C0F" w:rsidRDefault="00EC0954" w:rsidP="00EC0954">
      <w:pPr>
        <w:pStyle w:val="midTitle"/>
        <w:rPr>
          <w:rStyle w:val="Emphasis"/>
          <w:i w:val="0"/>
          <w:iCs w:val="0"/>
        </w:rPr>
      </w:pPr>
      <w:r>
        <w:t>Expected results</w:t>
      </w:r>
    </w:p>
    <w:p w14:paraId="0BD07467" w14:textId="77777777" w:rsidR="00EC0954" w:rsidRPr="0098552C" w:rsidRDefault="00EC0954" w:rsidP="00EC0954">
      <w:pPr>
        <w:pStyle w:val="resultsBody"/>
      </w:pPr>
      <w:r w:rsidRPr="0098552C">
        <w:t>The test device receives an About announcement from the application on the DUT.</w:t>
      </w:r>
    </w:p>
    <w:p w14:paraId="570E4A57" w14:textId="77777777" w:rsidR="00EC0954" w:rsidRDefault="00EC0954" w:rsidP="00EC0954">
      <w:pPr>
        <w:pStyle w:val="resultsBody"/>
      </w:pPr>
      <w:r w:rsidRPr="0098552C">
        <w:t>The test device joins a session with the application at the port specified in the received About announcement.</w:t>
      </w:r>
    </w:p>
    <w:p w14:paraId="5A46CAEA" w14:textId="77777777" w:rsidR="00EC0954" w:rsidRDefault="00EC0954" w:rsidP="00EC0954">
      <w:pPr>
        <w:pStyle w:val="resultsBody"/>
        <w:rPr>
          <w:rStyle w:val="Emphasis"/>
          <w:i w:val="0"/>
          <w:iCs w:val="0"/>
        </w:rPr>
      </w:pPr>
      <w:r>
        <w:rPr>
          <w:rStyle w:val="Emphasis"/>
          <w:i w:val="0"/>
          <w:iCs w:val="0"/>
        </w:rPr>
        <w:t>Getting initial values for all properties are succeeded.</w:t>
      </w:r>
    </w:p>
    <w:p w14:paraId="68E34EA5"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734CEF66" w14:textId="77777777" w:rsidR="00EC0954" w:rsidRDefault="00EC0954" w:rsidP="00EC0954">
      <w:pPr>
        <w:pStyle w:val="resultsBody"/>
      </w:pPr>
      <w:r>
        <w:rPr>
          <w:rFonts w:hint="eastAsia"/>
        </w:rPr>
        <w:t xml:space="preserve">The result of setting properties with invalid value is </w:t>
      </w:r>
      <w:r>
        <w:t>failed.</w:t>
      </w:r>
    </w:p>
    <w:p w14:paraId="698905A0" w14:textId="77777777" w:rsidR="00EC0954" w:rsidRDefault="00EC0954" w:rsidP="00EC0954">
      <w:pPr>
        <w:pStyle w:val="resultsBody"/>
        <w:numPr>
          <w:ilvl w:val="1"/>
          <w:numId w:val="2"/>
        </w:numPr>
      </w:pPr>
      <w:r w:rsidRPr="000733C0">
        <w:t>Set</w:t>
      </w:r>
      <w:r>
        <w:t>ting the InputSourceId</w:t>
      </w:r>
      <w:r w:rsidRPr="000733C0">
        <w:t xml:space="preserve"> property </w:t>
      </w:r>
      <w:r>
        <w:t>to</w:t>
      </w:r>
      <w:r w:rsidRPr="000733C0">
        <w:t xml:space="preserve"> an invalid </w:t>
      </w:r>
      <w:r w:rsidRPr="000733C0">
        <w:rPr>
          <w:rFonts w:hint="eastAsia"/>
        </w:rPr>
        <w:t>value</w:t>
      </w:r>
      <w:r>
        <w:t xml:space="preserve"> is failed.</w:t>
      </w:r>
    </w:p>
    <w:p w14:paraId="48A9C8C8" w14:textId="77777777" w:rsidR="00EC0954" w:rsidRDefault="00EC0954" w:rsidP="00EC0954">
      <w:pPr>
        <w:pStyle w:val="resultsBody"/>
        <w:numPr>
          <w:ilvl w:val="1"/>
          <w:numId w:val="2"/>
        </w:numPr>
      </w:pPr>
      <w:r>
        <w:rPr>
          <w:lang w:eastAsia="ko-KR"/>
        </w:rPr>
        <w:t>The current InputSourceId is 1</w:t>
      </w:r>
      <w:r w:rsidRPr="00C85A93">
        <w:rPr>
          <w:vertAlign w:val="superscript"/>
          <w:lang w:eastAsia="ko-KR"/>
        </w:rPr>
        <w:t>st</w:t>
      </w:r>
      <w:r>
        <w:rPr>
          <w:lang w:eastAsia="ko-KR"/>
        </w:rPr>
        <w:t xml:space="preserve"> item of SupportedInputSources.</w:t>
      </w:r>
    </w:p>
    <w:p w14:paraId="34886B96" w14:textId="77777777" w:rsidR="00EC0954" w:rsidRDefault="00EC0954" w:rsidP="00EC0954">
      <w:pPr>
        <w:pStyle w:val="resultsBody"/>
      </w:pPr>
      <w:r>
        <w:lastRenderedPageBreak/>
        <w:t>Setting properties to valid value are succeeded.</w:t>
      </w:r>
    </w:p>
    <w:p w14:paraId="7094258B" w14:textId="77777777" w:rsidR="00EC0954" w:rsidRDefault="00EC0954" w:rsidP="00EC0954">
      <w:pPr>
        <w:pStyle w:val="procedureBody"/>
        <w:numPr>
          <w:ilvl w:val="1"/>
          <w:numId w:val="2"/>
        </w:numPr>
      </w:pPr>
      <w:r w:rsidRPr="004C7E4F">
        <w:t>If</w:t>
      </w:r>
      <w:r w:rsidRPr="00143DDC">
        <w:rPr>
          <w:i/>
        </w:rPr>
        <w:t xml:space="preserve"> size of SupportedInputSources</w:t>
      </w:r>
      <w:r w:rsidRPr="00143DDC">
        <w:rPr>
          <w:rFonts w:hint="eastAsia"/>
          <w:i/>
          <w:lang w:eastAsia="ko-KR"/>
        </w:rPr>
        <w:t xml:space="preserve"> !=</w:t>
      </w:r>
      <w:r w:rsidRPr="00143DDC">
        <w:rPr>
          <w:i/>
        </w:rPr>
        <w:t xml:space="preserve"> 1</w:t>
      </w:r>
      <w:r>
        <w:t xml:space="preserve">, the InputSourceId property is set to </w:t>
      </w:r>
      <w:r w:rsidRPr="00143DDC">
        <w:rPr>
          <w:i/>
        </w:rPr>
        <w:t>2</w:t>
      </w:r>
      <w:r w:rsidRPr="00143DDC">
        <w:rPr>
          <w:i/>
          <w:vertAlign w:val="superscript"/>
        </w:rPr>
        <w:t>nd</w:t>
      </w:r>
      <w:r w:rsidRPr="00143DDC">
        <w:rPr>
          <w:i/>
        </w:rPr>
        <w:t xml:space="preserve"> item of SupportedInputSources</w:t>
      </w:r>
      <w:r>
        <w:t>, and the PropertiesChanged signal is received.</w:t>
      </w:r>
    </w:p>
    <w:p w14:paraId="7E712D58" w14:textId="77777777" w:rsidR="00EC0954" w:rsidRPr="0040035D" w:rsidRDefault="005641A6" w:rsidP="00EC0954">
      <w:pPr>
        <w:pStyle w:val="Heading2"/>
        <w:numPr>
          <w:ilvl w:val="1"/>
          <w:numId w:val="1"/>
        </w:numPr>
        <w:ind w:left="720" w:hanging="720"/>
      </w:pPr>
      <w:bookmarkStart w:id="24" w:name="_Toc458602110"/>
      <w:r>
        <w:t>CDM</w:t>
      </w:r>
      <w:r w:rsidR="007E7AFB">
        <w:t>-v1-</w:t>
      </w:r>
      <w:r w:rsidR="00EC0954" w:rsidRPr="00A024E4">
        <w:t>AudioVolume</w:t>
      </w:r>
      <w:r w:rsidR="00EC0954">
        <w:t xml:space="preserve"> Interface Test</w:t>
      </w:r>
      <w:bookmarkEnd w:id="24"/>
    </w:p>
    <w:p w14:paraId="56E57FE1" w14:textId="77777777" w:rsidR="00EC0954" w:rsidRDefault="00EC0954" w:rsidP="00EC0954">
      <w:pPr>
        <w:pStyle w:val="midTitle"/>
      </w:pPr>
      <w:r>
        <w:t>Objective</w:t>
      </w:r>
    </w:p>
    <w:p w14:paraId="3D67BEC5" w14:textId="77777777" w:rsidR="00EC0954" w:rsidRDefault="00EC0954" w:rsidP="00EC0954">
      <w:pPr>
        <w:pStyle w:val="Body0"/>
      </w:pPr>
      <w:r w:rsidRPr="007A4302">
        <w:t xml:space="preserve">Verify </w:t>
      </w:r>
      <w:r>
        <w:t xml:space="preserve">the properties, methods and signals of </w:t>
      </w:r>
      <w:r w:rsidRPr="007A4302">
        <w:t xml:space="preserve">the </w:t>
      </w:r>
      <w:r w:rsidRPr="00A024E4">
        <w:t>AudioVolume</w:t>
      </w:r>
      <w:r>
        <w:t xml:space="preserve"> interface of DUT</w:t>
      </w:r>
      <w:r w:rsidRPr="007A4302">
        <w:t>.</w:t>
      </w:r>
    </w:p>
    <w:p w14:paraId="500E51D9" w14:textId="77777777" w:rsidR="00EC0954" w:rsidRDefault="00EC0954" w:rsidP="00EC0954">
      <w:pPr>
        <w:pStyle w:val="midTitle"/>
      </w:pPr>
      <w:r>
        <w:t xml:space="preserve">Procedure </w:t>
      </w:r>
    </w:p>
    <w:p w14:paraId="5066DA35" w14:textId="77777777" w:rsidR="00EC0954" w:rsidRPr="002F5855" w:rsidRDefault="00EC0954" w:rsidP="00705359">
      <w:pPr>
        <w:pStyle w:val="procedureBody"/>
        <w:numPr>
          <w:ilvl w:val="0"/>
          <w:numId w:val="43"/>
        </w:numPr>
      </w:pPr>
      <w:r w:rsidRPr="002F5855">
        <w:t xml:space="preserve">The test device listens for an About announcement from the application on the DUT. </w:t>
      </w:r>
    </w:p>
    <w:p w14:paraId="14CDFE12" w14:textId="77777777" w:rsidR="00EC0954" w:rsidRPr="002F5855" w:rsidRDefault="00EC0954" w:rsidP="00EC0954">
      <w:pPr>
        <w:pStyle w:val="procedureBody"/>
        <w:numPr>
          <w:ilvl w:val="0"/>
          <w:numId w:val="29"/>
        </w:numPr>
      </w:pPr>
      <w:r w:rsidRPr="002F5855">
        <w:t>After receiving an About announcement from the application, the test device joins a session with the application at the port specified in the received About announcement if there is AudioVolume Interface on DUT.</w:t>
      </w:r>
    </w:p>
    <w:p w14:paraId="3D98B1B6" w14:textId="77777777" w:rsidR="00EC0954" w:rsidRDefault="00EC0954" w:rsidP="00EC0954">
      <w:pPr>
        <w:pStyle w:val="procedureBody"/>
        <w:numPr>
          <w:ilvl w:val="0"/>
          <w:numId w:val="29"/>
        </w:numPr>
      </w:pPr>
      <w:r w:rsidRPr="002F5855">
        <w:t>Get initial values for all properties</w:t>
      </w:r>
      <w:r>
        <w:rPr>
          <w:rFonts w:hint="eastAsia"/>
          <w:lang w:eastAsia="ko-KR"/>
        </w:rPr>
        <w:t>.</w:t>
      </w:r>
    </w:p>
    <w:p w14:paraId="25E65D4C" w14:textId="77777777" w:rsidR="00EC0954" w:rsidRPr="002F5855" w:rsidRDefault="00EC0954" w:rsidP="00EC0954">
      <w:pPr>
        <w:pStyle w:val="procedureBody"/>
        <w:numPr>
          <w:ilvl w:val="1"/>
          <w:numId w:val="29"/>
        </w:numPr>
      </w:pPr>
      <w:r>
        <w:t>Ret</w:t>
      </w:r>
      <w:r w:rsidR="005E6C2B">
        <w:t>r</w:t>
      </w:r>
      <w:r>
        <w:t xml:space="preserve">ieve the </w:t>
      </w:r>
      <w:r w:rsidRPr="002F5855">
        <w:t xml:space="preserve">Volume property. </w:t>
      </w:r>
    </w:p>
    <w:p w14:paraId="1195FFB5" w14:textId="77777777" w:rsidR="00EC0954" w:rsidRPr="002F5855" w:rsidRDefault="00EC0954" w:rsidP="00EC0954">
      <w:pPr>
        <w:pStyle w:val="procedureBody"/>
        <w:numPr>
          <w:ilvl w:val="1"/>
          <w:numId w:val="29"/>
        </w:numPr>
      </w:pPr>
      <w:r>
        <w:t>Ret</w:t>
      </w:r>
      <w:r w:rsidR="005E6C2B">
        <w:t>r</w:t>
      </w:r>
      <w:r>
        <w:t>ieve the MaxVolume</w:t>
      </w:r>
      <w:r w:rsidRPr="002F5855">
        <w:t xml:space="preserve"> property. </w:t>
      </w:r>
    </w:p>
    <w:p w14:paraId="427F8717" w14:textId="77777777" w:rsidR="00EC0954" w:rsidRPr="002F5855" w:rsidRDefault="00EC0954" w:rsidP="00EC0954">
      <w:pPr>
        <w:pStyle w:val="procedureBody"/>
        <w:numPr>
          <w:ilvl w:val="1"/>
          <w:numId w:val="29"/>
        </w:numPr>
      </w:pPr>
      <w:r>
        <w:t>Ret</w:t>
      </w:r>
      <w:r w:rsidR="005E6C2B">
        <w:t>r</w:t>
      </w:r>
      <w:r>
        <w:t>ieve the Mute</w:t>
      </w:r>
      <w:r w:rsidRPr="002F5855">
        <w:t xml:space="preserve"> property.</w:t>
      </w:r>
    </w:p>
    <w:p w14:paraId="316E4A02" w14:textId="77777777" w:rsidR="00EC0954" w:rsidRDefault="00EC0954" w:rsidP="00EC0954">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14:paraId="6F1A0198" w14:textId="77777777"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Volume property </w:t>
      </w:r>
      <w:r w:rsidR="00EC0954">
        <w:t>to</w:t>
      </w:r>
      <w:r w:rsidR="00836598">
        <w:t xml:space="preserve"> </w:t>
      </w:r>
      <w:r w:rsidR="00EC0954" w:rsidRPr="007C05B2">
        <w:rPr>
          <w:i/>
        </w:rPr>
        <w:t>0</w:t>
      </w:r>
      <w:r w:rsidR="00EC0954" w:rsidRPr="002F5855">
        <w:t xml:space="preserve">. </w:t>
      </w:r>
    </w:p>
    <w:p w14:paraId="53BC2060" w14:textId="77777777"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Mute property </w:t>
      </w:r>
      <w:r w:rsidR="00EC0954">
        <w:t xml:space="preserve">to </w:t>
      </w:r>
      <w:r w:rsidR="00EC0954" w:rsidRPr="007C05B2">
        <w:rPr>
          <w:i/>
        </w:rPr>
        <w:t>false</w:t>
      </w:r>
      <w:r w:rsidR="00EC0954" w:rsidRPr="002F5855">
        <w:t xml:space="preserve">. </w:t>
      </w:r>
    </w:p>
    <w:p w14:paraId="7332DBF6" w14:textId="77777777" w:rsidR="00EC0954" w:rsidRPr="002F5855" w:rsidRDefault="00EC0954" w:rsidP="00EC0954">
      <w:pPr>
        <w:pStyle w:val="procedureBody"/>
        <w:numPr>
          <w:ilvl w:val="0"/>
          <w:numId w:val="29"/>
        </w:numPr>
      </w:pPr>
      <w:r w:rsidRPr="007C05B2">
        <w:t>Set properties to valid value</w:t>
      </w:r>
      <w:r>
        <w:rPr>
          <w:rFonts w:hint="eastAsia"/>
          <w:lang w:eastAsia="ko-KR"/>
        </w:rPr>
        <w:t>.</w:t>
      </w:r>
    </w:p>
    <w:p w14:paraId="012D6B73" w14:textId="77777777" w:rsidR="00EC0954" w:rsidRPr="002F5855" w:rsidRDefault="00EC0954" w:rsidP="00EC0954">
      <w:pPr>
        <w:pStyle w:val="procedureBody"/>
        <w:numPr>
          <w:ilvl w:val="1"/>
          <w:numId w:val="29"/>
        </w:numPr>
      </w:pPr>
      <w:r w:rsidRPr="002F5855">
        <w:t>Set</w:t>
      </w:r>
      <w:r>
        <w:t xml:space="preserve"> the Volume</w:t>
      </w:r>
      <w:r w:rsidRPr="002F5855">
        <w:t xml:space="preserve"> property </w:t>
      </w:r>
      <w:r>
        <w:t>to</w:t>
      </w:r>
      <w:r w:rsidRPr="002F5855">
        <w:rPr>
          <w:rFonts w:hint="eastAsia"/>
        </w:rPr>
        <w:t>value</w:t>
      </w:r>
      <w:r w:rsidRPr="00335E82">
        <w:rPr>
          <w:rFonts w:hint="eastAsia"/>
          <w:i/>
          <w:lang w:eastAsia="ko-KR"/>
        </w:rPr>
        <w:t>1</w:t>
      </w:r>
      <w:r w:rsidRPr="002F5855">
        <w:t>.</w:t>
      </w:r>
    </w:p>
    <w:p w14:paraId="467FD0A7" w14:textId="77777777" w:rsidR="00EC0954" w:rsidRDefault="00EC0954" w:rsidP="00EC0954">
      <w:pPr>
        <w:pStyle w:val="procedureBody"/>
        <w:numPr>
          <w:ilvl w:val="2"/>
          <w:numId w:val="29"/>
        </w:numPr>
      </w:pPr>
      <w:r>
        <w:t>W</w:t>
      </w:r>
      <w:r w:rsidRPr="002F5855">
        <w:t xml:space="preserve">ait </w:t>
      </w:r>
      <w:r>
        <w:t xml:space="preserve">the PropertiesChanged signal for the </w:t>
      </w:r>
      <w:r w:rsidRPr="002F5855">
        <w:t>Volume</w:t>
      </w:r>
      <w:r>
        <w:t xml:space="preserve"> property</w:t>
      </w:r>
      <w:r w:rsidRPr="002F5855">
        <w:t>.</w:t>
      </w:r>
    </w:p>
    <w:p w14:paraId="30746126" w14:textId="77777777" w:rsidR="00EC0954" w:rsidRPr="002F5855" w:rsidRDefault="00EC0954" w:rsidP="00EC0954">
      <w:pPr>
        <w:pStyle w:val="procedureBody"/>
        <w:numPr>
          <w:ilvl w:val="2"/>
          <w:numId w:val="29"/>
        </w:numPr>
      </w:pPr>
      <w:r>
        <w:t>Get the Volume property</w:t>
      </w:r>
      <w:r>
        <w:rPr>
          <w:rFonts w:hint="eastAsia"/>
          <w:lang w:eastAsia="ko-KR"/>
        </w:rPr>
        <w:t>.</w:t>
      </w:r>
    </w:p>
    <w:p w14:paraId="7BBFC2DF" w14:textId="77777777" w:rsidR="00EC0954" w:rsidRPr="002F5855" w:rsidRDefault="00EC0954" w:rsidP="00EC0954">
      <w:pPr>
        <w:pStyle w:val="procedureBody"/>
        <w:numPr>
          <w:ilvl w:val="1"/>
          <w:numId w:val="29"/>
        </w:numPr>
      </w:pPr>
      <w:r w:rsidRPr="002F5855">
        <w:t>Set</w:t>
      </w:r>
      <w:r>
        <w:t xml:space="preserve"> the </w:t>
      </w:r>
      <w:r w:rsidRPr="002F5855">
        <w:t xml:space="preserve">Mute property </w:t>
      </w:r>
      <w:r>
        <w:t>to</w:t>
      </w:r>
      <w:r w:rsidR="00836598">
        <w:t xml:space="preserve"> </w:t>
      </w:r>
      <w:r w:rsidRPr="008B1E34">
        <w:rPr>
          <w:i/>
        </w:rPr>
        <w:t>true</w:t>
      </w:r>
      <w:r w:rsidRPr="002F5855">
        <w:t>.</w:t>
      </w:r>
    </w:p>
    <w:p w14:paraId="06A3DD93" w14:textId="77777777" w:rsidR="00EC0954" w:rsidRDefault="00EC0954" w:rsidP="00EC0954">
      <w:pPr>
        <w:pStyle w:val="procedureBody"/>
        <w:numPr>
          <w:ilvl w:val="2"/>
          <w:numId w:val="29"/>
        </w:numPr>
      </w:pPr>
      <w:r>
        <w:t>W</w:t>
      </w:r>
      <w:r w:rsidRPr="002F5855">
        <w:t xml:space="preserve">ait </w:t>
      </w:r>
      <w:r>
        <w:t xml:space="preserve">the PropertiesChanged signal for the </w:t>
      </w:r>
      <w:r w:rsidRPr="002F5855">
        <w:t>Mute</w:t>
      </w:r>
      <w:r>
        <w:t xml:space="preserve"> property</w:t>
      </w:r>
      <w:r w:rsidRPr="002F5855">
        <w:t>.</w:t>
      </w:r>
    </w:p>
    <w:p w14:paraId="57780DEB" w14:textId="77777777" w:rsidR="00EC0954" w:rsidRPr="002F5855" w:rsidRDefault="00EC0954" w:rsidP="00EC0954">
      <w:pPr>
        <w:pStyle w:val="procedureBody"/>
        <w:numPr>
          <w:ilvl w:val="2"/>
          <w:numId w:val="29"/>
        </w:numPr>
      </w:pPr>
      <w:r>
        <w:t>Get the Mute property</w:t>
      </w:r>
      <w:r>
        <w:rPr>
          <w:rFonts w:hint="eastAsia"/>
          <w:lang w:eastAsia="ko-KR"/>
        </w:rPr>
        <w:t>.</w:t>
      </w:r>
    </w:p>
    <w:p w14:paraId="33BACF15" w14:textId="77777777" w:rsidR="00EC0954" w:rsidRDefault="00EC0954" w:rsidP="00EC0954">
      <w:pPr>
        <w:pStyle w:val="procedureBody"/>
        <w:numPr>
          <w:ilvl w:val="0"/>
          <w:numId w:val="29"/>
        </w:numPr>
      </w:pPr>
      <w:r>
        <w:t>Set properties to invalid value</w:t>
      </w:r>
      <w:r>
        <w:rPr>
          <w:rFonts w:hint="eastAsia"/>
          <w:lang w:eastAsia="ko-KR"/>
        </w:rPr>
        <w:t>.</w:t>
      </w:r>
    </w:p>
    <w:p w14:paraId="20A722E3" w14:textId="77777777" w:rsidR="00EC0954" w:rsidRPr="002F5855" w:rsidRDefault="00EC0954" w:rsidP="00EC0954">
      <w:pPr>
        <w:pStyle w:val="procedureBody"/>
        <w:numPr>
          <w:ilvl w:val="1"/>
          <w:numId w:val="29"/>
        </w:numPr>
      </w:pPr>
      <w:r>
        <w:rPr>
          <w:lang w:eastAsia="ko-KR"/>
        </w:rPr>
        <w:t>I</w:t>
      </w:r>
      <w:r>
        <w:rPr>
          <w:rFonts w:hint="eastAsia"/>
          <w:lang w:eastAsia="ko-KR"/>
        </w:rPr>
        <w:t xml:space="preserve">f </w:t>
      </w:r>
      <w:r w:rsidRPr="00E67012">
        <w:rPr>
          <w:rFonts w:hint="eastAsia"/>
          <w:i/>
          <w:lang w:eastAsia="ko-KR"/>
        </w:rPr>
        <w:t>MaxVolume != UINT8_MAX</w:t>
      </w:r>
      <w:r>
        <w:rPr>
          <w:rFonts w:hint="eastAsia"/>
          <w:lang w:eastAsia="ko-KR"/>
        </w:rPr>
        <w:t xml:space="preserve">, </w:t>
      </w:r>
      <w:r w:rsidRPr="002F5855">
        <w:t>Set</w:t>
      </w:r>
      <w:r>
        <w:t xml:space="preserve"> the </w:t>
      </w:r>
      <w:r w:rsidRPr="002F5855">
        <w:t xml:space="preserve">Volume property </w:t>
      </w:r>
      <w:r>
        <w:t>to</w:t>
      </w:r>
      <w:r w:rsidR="00836598">
        <w:t xml:space="preserve"> </w:t>
      </w:r>
      <w:r w:rsidRPr="007C05B2">
        <w:rPr>
          <w:i/>
        </w:rPr>
        <w:t>MaxVolume + 1</w:t>
      </w:r>
      <w:r>
        <w:rPr>
          <w:i/>
        </w:rPr>
        <w:t>.</w:t>
      </w:r>
    </w:p>
    <w:p w14:paraId="46F2122A" w14:textId="77777777" w:rsidR="00EC0954" w:rsidRDefault="00EC0954" w:rsidP="00EC0954">
      <w:pPr>
        <w:pStyle w:val="procedureBody"/>
        <w:numPr>
          <w:ilvl w:val="2"/>
          <w:numId w:val="29"/>
        </w:numPr>
      </w:pPr>
      <w:r>
        <w:t>Wait</w:t>
      </w:r>
      <w:r w:rsidR="00836598">
        <w:t xml:space="preserve"> </w:t>
      </w:r>
      <w:r>
        <w:t xml:space="preserve">the PropertiesChanged signal for the </w:t>
      </w:r>
      <w:r w:rsidRPr="002F5855">
        <w:t>Volume</w:t>
      </w:r>
      <w:r>
        <w:t xml:space="preserve"> property</w:t>
      </w:r>
      <w:r w:rsidRPr="002F5855">
        <w:t>.</w:t>
      </w:r>
    </w:p>
    <w:p w14:paraId="4FAFBBD6" w14:textId="77777777" w:rsidR="00EC0954" w:rsidRDefault="00EC0954" w:rsidP="00EC0954">
      <w:pPr>
        <w:pStyle w:val="procedureBody"/>
        <w:numPr>
          <w:ilvl w:val="2"/>
          <w:numId w:val="29"/>
        </w:numPr>
      </w:pPr>
      <w:r w:rsidRPr="002F5855">
        <w:t>Get</w:t>
      </w:r>
      <w:r>
        <w:t xml:space="preserve"> the Volume</w:t>
      </w:r>
      <w:r w:rsidRPr="002F5855">
        <w:t xml:space="preserve"> property.</w:t>
      </w:r>
    </w:p>
    <w:p w14:paraId="23C5CDC5" w14:textId="77777777" w:rsidR="00EC0954" w:rsidRPr="002F5855" w:rsidRDefault="00EC0954" w:rsidP="00EC0954">
      <w:pPr>
        <w:pStyle w:val="procedureBody"/>
        <w:numPr>
          <w:ilvl w:val="0"/>
          <w:numId w:val="29"/>
        </w:numPr>
      </w:pPr>
      <w:r w:rsidRPr="002F5855">
        <w:t>The test device leaves the session.</w:t>
      </w:r>
    </w:p>
    <w:p w14:paraId="7673CDEA" w14:textId="77777777" w:rsidR="00EC0954" w:rsidRPr="00881C0F" w:rsidRDefault="00EC0954" w:rsidP="00EC0954">
      <w:pPr>
        <w:pStyle w:val="subhead"/>
        <w:rPr>
          <w:rStyle w:val="Emphasis"/>
          <w:i w:val="0"/>
          <w:iCs w:val="0"/>
        </w:rPr>
      </w:pPr>
      <w:r>
        <w:t>Expected results</w:t>
      </w:r>
    </w:p>
    <w:p w14:paraId="53AF718F" w14:textId="77777777" w:rsidR="00EC0954" w:rsidRDefault="00EC0954" w:rsidP="00EC0954">
      <w:pPr>
        <w:pStyle w:val="resultsBody"/>
      </w:pPr>
      <w:r>
        <w:t>The test device receives an About announcement from the application on the DUT.</w:t>
      </w:r>
    </w:p>
    <w:p w14:paraId="0CA455FE" w14:textId="77777777" w:rsidR="00EC0954" w:rsidRDefault="00EC0954" w:rsidP="00EC0954">
      <w:pPr>
        <w:pStyle w:val="resultsBody"/>
        <w:rPr>
          <w:iCs/>
        </w:rPr>
      </w:pPr>
      <w:r w:rsidRPr="00881C0F">
        <w:rPr>
          <w:iCs/>
        </w:rPr>
        <w:lastRenderedPageBreak/>
        <w:t>The test device joins a session with the application at the port specified in the received About announcement.</w:t>
      </w:r>
    </w:p>
    <w:p w14:paraId="178398FD" w14:textId="77777777" w:rsidR="00EC0954" w:rsidRDefault="00EC0954" w:rsidP="00EC0954">
      <w:pPr>
        <w:pStyle w:val="resultsBody"/>
      </w:pPr>
      <w:r>
        <w:t>Getting initial values for all properties are succeeded.</w:t>
      </w:r>
    </w:p>
    <w:p w14:paraId="2E90DFBA"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06E3B6CB" w14:textId="77777777" w:rsidR="00EC0954" w:rsidRPr="00F460B1" w:rsidRDefault="00EC0954" w:rsidP="00EC0954">
      <w:pPr>
        <w:pStyle w:val="resultsBody"/>
        <w:rPr>
          <w:iCs/>
        </w:rPr>
      </w:pPr>
      <w:r>
        <w:t xml:space="preserve">Setting properties </w:t>
      </w:r>
      <w:r>
        <w:rPr>
          <w:rFonts w:hint="eastAsia"/>
          <w:lang w:eastAsia="ko-KR"/>
        </w:rPr>
        <w:t>to</w:t>
      </w:r>
      <w:r>
        <w:t xml:space="preserve"> valid value are succeeded</w:t>
      </w:r>
      <w:r>
        <w:rPr>
          <w:rFonts w:hint="eastAsia"/>
          <w:lang w:eastAsia="ko-KR"/>
        </w:rPr>
        <w:t>.</w:t>
      </w:r>
    </w:p>
    <w:p w14:paraId="68E84383" w14:textId="77777777" w:rsidR="00EC0954" w:rsidRDefault="00EC0954" w:rsidP="00EC0954">
      <w:pPr>
        <w:pStyle w:val="bulletlv1"/>
        <w:numPr>
          <w:ilvl w:val="1"/>
          <w:numId w:val="2"/>
        </w:numPr>
        <w:rPr>
          <w:rStyle w:val="Emphasis"/>
          <w:i w:val="0"/>
          <w:iCs w:val="0"/>
        </w:rPr>
      </w:pPr>
      <w:r>
        <w:t xml:space="preserve">The </w:t>
      </w:r>
      <w:r w:rsidRPr="00F460B1">
        <w:rPr>
          <w:rStyle w:val="Emphasis"/>
          <w:i w:val="0"/>
        </w:rPr>
        <w:t>Volume</w:t>
      </w:r>
      <w:r>
        <w:t xml:space="preserve"> property is set to </w:t>
      </w:r>
      <w:r w:rsidRPr="00335E82">
        <w:rPr>
          <w:rFonts w:hint="eastAsia"/>
          <w:i/>
          <w:lang w:eastAsia="ko-KR"/>
        </w:rPr>
        <w:t>1</w:t>
      </w:r>
      <w:r w:rsidR="004625CF">
        <w:t>,</w:t>
      </w:r>
      <w:r w:rsidR="004625CF">
        <w:rPr>
          <w:rStyle w:val="Emphasis"/>
          <w:i w:val="0"/>
          <w:iCs w:val="0"/>
        </w:rPr>
        <w:t xml:space="preserve"> and</w:t>
      </w:r>
      <w:r>
        <w:rPr>
          <w:rStyle w:val="Emphasis"/>
          <w:i w:val="0"/>
          <w:iCs w:val="0"/>
        </w:rPr>
        <w:t xml:space="preserve"> the PropertiesChanged signal is received.</w:t>
      </w:r>
    </w:p>
    <w:p w14:paraId="3172FA84" w14:textId="77777777" w:rsidR="00EC0954" w:rsidRDefault="00EC0954" w:rsidP="00EC0954">
      <w:pPr>
        <w:pStyle w:val="resultsBody"/>
        <w:numPr>
          <w:ilvl w:val="1"/>
          <w:numId w:val="2"/>
        </w:numPr>
      </w:pPr>
      <w:r>
        <w:t xml:space="preserve">The </w:t>
      </w:r>
      <w:r w:rsidRPr="00F460B1">
        <w:rPr>
          <w:rStyle w:val="Emphasis"/>
          <w:i w:val="0"/>
        </w:rPr>
        <w:t>Mute</w:t>
      </w:r>
      <w:r>
        <w:t xml:space="preserve"> property is set to </w:t>
      </w:r>
      <w:r w:rsidRPr="00B37126">
        <w:rPr>
          <w:i/>
        </w:rPr>
        <w:t>true</w:t>
      </w:r>
      <w:r>
        <w:t xml:space="preserve">, </w:t>
      </w:r>
      <w:r>
        <w:rPr>
          <w:rStyle w:val="Emphasis"/>
          <w:i w:val="0"/>
          <w:iCs w:val="0"/>
        </w:rPr>
        <w:t>and the PropertiesChanged signal is received.</w:t>
      </w:r>
    </w:p>
    <w:p w14:paraId="23017272" w14:textId="77777777" w:rsidR="00EC0954" w:rsidRDefault="00EC0954" w:rsidP="00EC0954">
      <w:pPr>
        <w:pStyle w:val="resultsBody"/>
        <w:rPr>
          <w:iCs/>
        </w:rPr>
      </w:pPr>
      <w:r w:rsidRPr="00F460B1">
        <w:rPr>
          <w:iCs/>
        </w:rPr>
        <w:t xml:space="preserve">The result of setting properties </w:t>
      </w:r>
      <w:r>
        <w:rPr>
          <w:iCs/>
        </w:rPr>
        <w:t>to</w:t>
      </w:r>
      <w:r w:rsidRPr="00F460B1">
        <w:rPr>
          <w:iCs/>
        </w:rPr>
        <w:t xml:space="preserve"> invalid value is as follows.</w:t>
      </w:r>
    </w:p>
    <w:p w14:paraId="099046C0" w14:textId="77777777" w:rsidR="00EC0954" w:rsidRPr="005E6C2B" w:rsidRDefault="00EC0954" w:rsidP="005E6C2B">
      <w:pPr>
        <w:pStyle w:val="bulletlv1"/>
        <w:numPr>
          <w:ilvl w:val="1"/>
          <w:numId w:val="2"/>
        </w:numPr>
      </w:pPr>
      <w:r>
        <w:rPr>
          <w:lang w:eastAsia="ko-KR"/>
        </w:rPr>
        <w:t>I</w:t>
      </w:r>
      <w:r>
        <w:rPr>
          <w:rFonts w:hint="eastAsia"/>
          <w:lang w:eastAsia="ko-KR"/>
        </w:rPr>
        <w:t xml:space="preserve">f </w:t>
      </w:r>
      <w:r w:rsidRPr="00046BB4">
        <w:rPr>
          <w:rFonts w:hint="eastAsia"/>
          <w:i/>
          <w:lang w:eastAsia="ko-KR"/>
        </w:rPr>
        <w:t>MaxVolume != 1</w:t>
      </w:r>
      <w:r>
        <w:rPr>
          <w:rFonts w:hint="eastAsia"/>
          <w:lang w:eastAsia="ko-KR"/>
        </w:rPr>
        <w:t xml:space="preserve">, </w:t>
      </w:r>
      <w:r>
        <w:rPr>
          <w:iCs/>
        </w:rPr>
        <w:t>T</w:t>
      </w:r>
      <w:r w:rsidRPr="00F460B1">
        <w:rPr>
          <w:iCs/>
        </w:rPr>
        <w:t xml:space="preserve">he Volume property </w:t>
      </w:r>
      <w:r>
        <w:rPr>
          <w:iCs/>
        </w:rPr>
        <w:t xml:space="preserve">is set </w:t>
      </w:r>
      <w:r w:rsidRPr="00F460B1">
        <w:rPr>
          <w:iCs/>
        </w:rPr>
        <w:t xml:space="preserve">to </w:t>
      </w:r>
      <w:r w:rsidRPr="00335E82">
        <w:rPr>
          <w:i/>
          <w:iCs/>
        </w:rPr>
        <w:t>MaxVolume</w:t>
      </w:r>
      <w:r w:rsidR="004625CF">
        <w:rPr>
          <w:i/>
          <w:iCs/>
        </w:rPr>
        <w:t xml:space="preserve"> </w:t>
      </w:r>
      <w:r>
        <w:rPr>
          <w:rStyle w:val="Emphasis"/>
          <w:i w:val="0"/>
          <w:iCs w:val="0"/>
        </w:rPr>
        <w:t>and the PropertiesChanged signal is received.</w:t>
      </w:r>
    </w:p>
    <w:p w14:paraId="7EF6E43A" w14:textId="77777777" w:rsidR="00EC0954" w:rsidRDefault="00EC0954" w:rsidP="00EC0954">
      <w:pPr>
        <w:spacing w:before="0" w:after="0" w:line="240" w:lineRule="auto"/>
        <w:ind w:left="0"/>
        <w:rPr>
          <w:rFonts w:cs="Arial"/>
          <w:sz w:val="36"/>
          <w:szCs w:val="36"/>
        </w:rPr>
      </w:pPr>
      <w:r>
        <w:br w:type="page"/>
      </w:r>
    </w:p>
    <w:p w14:paraId="609E72EA" w14:textId="77777777" w:rsidR="00EC0954" w:rsidRPr="0040035D" w:rsidRDefault="005641A6" w:rsidP="00EC0954">
      <w:pPr>
        <w:pStyle w:val="Heading2"/>
        <w:numPr>
          <w:ilvl w:val="1"/>
          <w:numId w:val="1"/>
        </w:numPr>
        <w:ind w:left="720" w:hanging="720"/>
      </w:pPr>
      <w:bookmarkStart w:id="25" w:name="_Toc458602111"/>
      <w:r>
        <w:lastRenderedPageBreak/>
        <w:t>CDM</w:t>
      </w:r>
      <w:r w:rsidR="007E7AFB">
        <w:t>-v1-</w:t>
      </w:r>
      <w:r w:rsidR="00EC0954" w:rsidRPr="001919A5">
        <w:t>BatteryStatus</w:t>
      </w:r>
      <w:r w:rsidR="00EC0954">
        <w:t xml:space="preserve"> Interface Test</w:t>
      </w:r>
      <w:bookmarkEnd w:id="25"/>
    </w:p>
    <w:p w14:paraId="39AB5FF0" w14:textId="77777777" w:rsidR="00EC0954" w:rsidRDefault="00EC0954" w:rsidP="00EC0954">
      <w:pPr>
        <w:pStyle w:val="midTitle"/>
      </w:pPr>
      <w:r>
        <w:t>Objective</w:t>
      </w:r>
    </w:p>
    <w:p w14:paraId="7E8C475C" w14:textId="77777777" w:rsidR="00EC0954" w:rsidRDefault="00EC0954" w:rsidP="00EC0954">
      <w:pPr>
        <w:pStyle w:val="Body0"/>
      </w:pPr>
      <w:r w:rsidRPr="007A4302">
        <w:t xml:space="preserve">Verify </w:t>
      </w:r>
      <w:r>
        <w:t xml:space="preserve">the properties, methods and signals of </w:t>
      </w:r>
      <w:r w:rsidRPr="007A4302">
        <w:t xml:space="preserve">the </w:t>
      </w:r>
      <w:r w:rsidRPr="001919A5">
        <w:t>BatteryStatus</w:t>
      </w:r>
      <w:r>
        <w:t xml:space="preserve"> interface of DUT.</w:t>
      </w:r>
    </w:p>
    <w:p w14:paraId="669A9812" w14:textId="77777777" w:rsidR="00EC0954" w:rsidRDefault="00EC0954" w:rsidP="00EC0954">
      <w:pPr>
        <w:pStyle w:val="midTitle"/>
      </w:pPr>
      <w:r>
        <w:t xml:space="preserve">Procedure </w:t>
      </w:r>
    </w:p>
    <w:p w14:paraId="53C8C9EC" w14:textId="77777777" w:rsidR="00EC0954" w:rsidRPr="006B24E2" w:rsidRDefault="00EC0954" w:rsidP="00705359">
      <w:pPr>
        <w:pStyle w:val="procedureBody"/>
        <w:numPr>
          <w:ilvl w:val="0"/>
          <w:numId w:val="44"/>
        </w:numPr>
      </w:pPr>
      <w:r w:rsidRPr="006B24E2">
        <w:t>The test device listens for an About announcement from the application on the DUT.</w:t>
      </w:r>
    </w:p>
    <w:p w14:paraId="58F74557"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919A5">
        <w:t>BatteryStatus</w:t>
      </w:r>
      <w:r w:rsidR="004625CF">
        <w:t xml:space="preserve"> </w:t>
      </w:r>
      <w:r w:rsidRPr="006B24E2">
        <w:t>Interface on DUT.</w:t>
      </w:r>
    </w:p>
    <w:p w14:paraId="212BF5F2" w14:textId="77777777" w:rsidR="00EC0954" w:rsidRDefault="00EC0954" w:rsidP="00EC0954">
      <w:pPr>
        <w:pStyle w:val="procedureBody"/>
        <w:numPr>
          <w:ilvl w:val="0"/>
          <w:numId w:val="29"/>
        </w:numPr>
      </w:pPr>
      <w:r w:rsidRPr="00F460B1">
        <w:t>Get initial values for all properties</w:t>
      </w:r>
      <w:r>
        <w:rPr>
          <w:rFonts w:hint="eastAsia"/>
          <w:lang w:eastAsia="ko-KR"/>
        </w:rPr>
        <w:t>.</w:t>
      </w:r>
    </w:p>
    <w:p w14:paraId="2E870880" w14:textId="77777777" w:rsidR="00EC0954" w:rsidRPr="006B24E2" w:rsidRDefault="00EC0954" w:rsidP="00EC0954">
      <w:pPr>
        <w:pStyle w:val="procedureBody"/>
        <w:numPr>
          <w:ilvl w:val="1"/>
          <w:numId w:val="29"/>
        </w:numPr>
      </w:pPr>
      <w:r>
        <w:t>Retrieve the CurrentValue</w:t>
      </w:r>
      <w:r w:rsidRPr="00F460B1">
        <w:t xml:space="preserve"> property.</w:t>
      </w:r>
    </w:p>
    <w:p w14:paraId="0D5DEA33" w14:textId="77777777" w:rsidR="00EC0954" w:rsidRDefault="00EC0954" w:rsidP="00EC0954">
      <w:pPr>
        <w:pStyle w:val="procedureBody"/>
        <w:numPr>
          <w:ilvl w:val="1"/>
          <w:numId w:val="29"/>
        </w:numPr>
        <w:rPr>
          <w:lang w:eastAsia="ko-KR"/>
        </w:rPr>
      </w:pPr>
      <w:r>
        <w:t xml:space="preserve">Retrieve the </w:t>
      </w:r>
      <w:r w:rsidRPr="006A04A2">
        <w:t>IsCharging</w:t>
      </w:r>
      <w:r w:rsidRPr="00F460B1">
        <w:t xml:space="preserve"> property.</w:t>
      </w:r>
    </w:p>
    <w:p w14:paraId="66EE55E1" w14:textId="77777777" w:rsidR="00EC0954" w:rsidRDefault="00EC0954" w:rsidP="00EC0954">
      <w:pPr>
        <w:pStyle w:val="procedureBody"/>
        <w:numPr>
          <w:ilvl w:val="0"/>
          <w:numId w:val="29"/>
        </w:numPr>
        <w:rPr>
          <w:lang w:eastAsia="ko-KR"/>
        </w:rPr>
      </w:pPr>
      <w:r w:rsidRPr="006B24E2">
        <w:t>The test device leaves</w:t>
      </w:r>
      <w:r w:rsidR="00877E44">
        <w:t xml:space="preserve"> </w:t>
      </w:r>
      <w:r w:rsidRPr="006B24E2">
        <w:t>session.</w:t>
      </w:r>
    </w:p>
    <w:p w14:paraId="60619125" w14:textId="77777777" w:rsidR="00EC0954" w:rsidRPr="00881C0F" w:rsidRDefault="00EC0954" w:rsidP="00EC0954">
      <w:pPr>
        <w:pStyle w:val="subhead"/>
        <w:rPr>
          <w:rStyle w:val="Emphasis"/>
          <w:i w:val="0"/>
          <w:iCs w:val="0"/>
        </w:rPr>
      </w:pPr>
      <w:r>
        <w:t>Expected results</w:t>
      </w:r>
    </w:p>
    <w:p w14:paraId="1A0A34AD" w14:textId="77777777" w:rsidR="00EC0954" w:rsidRDefault="00EC0954" w:rsidP="00EC0954">
      <w:pPr>
        <w:pStyle w:val="resultsBody"/>
        <w:tabs>
          <w:tab w:val="clear" w:pos="1080"/>
        </w:tabs>
      </w:pPr>
      <w:r>
        <w:t>The test device receives an About announcement from the application on the DUT.</w:t>
      </w:r>
    </w:p>
    <w:p w14:paraId="14938A78" w14:textId="77777777"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14:paraId="7B33EB37" w14:textId="77777777" w:rsidR="00EC0954" w:rsidRDefault="00EC0954" w:rsidP="00EC0954">
      <w:pPr>
        <w:pStyle w:val="resultsBody"/>
      </w:pPr>
      <w:r w:rsidRPr="00B959F1">
        <w:rPr>
          <w:rStyle w:val="Emphasis"/>
          <w:rFonts w:hint="eastAsia"/>
          <w:i w:val="0"/>
        </w:rPr>
        <w:t xml:space="preserve">Getting initial </w:t>
      </w:r>
      <w:r>
        <w:rPr>
          <w:rStyle w:val="Emphasis"/>
          <w:rFonts w:hint="eastAsia"/>
          <w:i w:val="0"/>
          <w:lang w:eastAsia="ko-KR"/>
        </w:rPr>
        <w:t>value</w:t>
      </w:r>
      <w:r w:rsidRPr="00B959F1">
        <w:rPr>
          <w:rStyle w:val="Emphasis"/>
          <w:rFonts w:hint="eastAsia"/>
          <w:i w:val="0"/>
        </w:rPr>
        <w:t xml:space="preserve"> for all properties are succeeded.</w:t>
      </w:r>
    </w:p>
    <w:p w14:paraId="11D3A414" w14:textId="77777777" w:rsidR="00EC0954" w:rsidRDefault="00EC0954" w:rsidP="00EC0954">
      <w:pPr>
        <w:spacing w:before="0" w:after="0" w:line="240" w:lineRule="auto"/>
        <w:ind w:left="0"/>
        <w:rPr>
          <w:rFonts w:cs="Arial"/>
          <w:sz w:val="36"/>
          <w:szCs w:val="36"/>
        </w:rPr>
      </w:pPr>
      <w:r>
        <w:br w:type="page"/>
      </w:r>
    </w:p>
    <w:p w14:paraId="7F4A59EB" w14:textId="77777777" w:rsidR="00EC0954" w:rsidRPr="0040035D" w:rsidRDefault="005641A6" w:rsidP="00EC0954">
      <w:pPr>
        <w:pStyle w:val="Heading2"/>
        <w:numPr>
          <w:ilvl w:val="1"/>
          <w:numId w:val="1"/>
        </w:numPr>
        <w:ind w:left="720" w:hanging="720"/>
      </w:pPr>
      <w:bookmarkStart w:id="26" w:name="_Toc458602112"/>
      <w:r>
        <w:lastRenderedPageBreak/>
        <w:t>CDM</w:t>
      </w:r>
      <w:r w:rsidR="007E7AFB">
        <w:t>-v1-</w:t>
      </w:r>
      <w:r w:rsidR="00EC0954">
        <w:t>Channel Interface Test</w:t>
      </w:r>
      <w:bookmarkEnd w:id="26"/>
    </w:p>
    <w:p w14:paraId="62689796" w14:textId="77777777" w:rsidR="00EC0954" w:rsidRDefault="00EC0954" w:rsidP="00EC0954">
      <w:pPr>
        <w:pStyle w:val="midTitle"/>
      </w:pPr>
      <w:r>
        <w:t>Objective</w:t>
      </w:r>
    </w:p>
    <w:p w14:paraId="618C4236" w14:textId="77777777" w:rsidR="00EC0954" w:rsidRDefault="00EC0954" w:rsidP="00EC0954">
      <w:pPr>
        <w:pStyle w:val="Body0"/>
      </w:pPr>
      <w:r w:rsidRPr="007A4302">
        <w:t xml:space="preserve">Verify </w:t>
      </w:r>
      <w:r>
        <w:t xml:space="preserve">the properties, methods and signals of </w:t>
      </w:r>
      <w:r w:rsidRPr="007A4302">
        <w:t xml:space="preserve">the </w:t>
      </w:r>
      <w:r>
        <w:t>Channel interface of DUT.</w:t>
      </w:r>
    </w:p>
    <w:p w14:paraId="5CD500F6" w14:textId="77777777" w:rsidR="00EC0954" w:rsidRDefault="00EC0954" w:rsidP="00EC0954">
      <w:pPr>
        <w:pStyle w:val="midTitle"/>
      </w:pPr>
      <w:r>
        <w:t xml:space="preserve">Procedure </w:t>
      </w:r>
    </w:p>
    <w:p w14:paraId="7292B40E" w14:textId="77777777" w:rsidR="00EC0954" w:rsidRPr="006B24E2" w:rsidRDefault="00EC0954" w:rsidP="00705359">
      <w:pPr>
        <w:pStyle w:val="procedureBody"/>
        <w:numPr>
          <w:ilvl w:val="0"/>
          <w:numId w:val="45"/>
        </w:numPr>
      </w:pPr>
      <w:r w:rsidRPr="006B24E2">
        <w:t>The test device listens for an About announcement from the application on the DUT.</w:t>
      </w:r>
    </w:p>
    <w:p w14:paraId="0112835D"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 xml:space="preserve">Channel </w:t>
      </w:r>
      <w:r w:rsidRPr="006B24E2">
        <w:t>Interface on DUT.</w:t>
      </w:r>
    </w:p>
    <w:p w14:paraId="3E462714" w14:textId="77777777" w:rsidR="00EC0954" w:rsidRDefault="00EC0954" w:rsidP="00EC0954">
      <w:pPr>
        <w:pStyle w:val="procedureBody"/>
        <w:numPr>
          <w:ilvl w:val="0"/>
          <w:numId w:val="29"/>
        </w:numPr>
      </w:pPr>
      <w:bookmarkStart w:id="27" w:name="_Ref445735518"/>
      <w:r w:rsidRPr="00590DBE">
        <w:t>Get initial values for all properties</w:t>
      </w:r>
      <w:r>
        <w:t>.</w:t>
      </w:r>
    </w:p>
    <w:p w14:paraId="24560F1F" w14:textId="77777777" w:rsidR="00EC0954" w:rsidRPr="006B24E2" w:rsidRDefault="00EC0954" w:rsidP="00EC0954">
      <w:pPr>
        <w:pStyle w:val="procedureBody"/>
        <w:numPr>
          <w:ilvl w:val="1"/>
          <w:numId w:val="29"/>
        </w:numPr>
      </w:pPr>
      <w:r>
        <w:rPr>
          <w:rStyle w:val="Emphasis"/>
          <w:rFonts w:hint="eastAsia"/>
          <w:i w:val="0"/>
          <w:iCs w:val="0"/>
        </w:rPr>
        <w:t xml:space="preserve">Retrieve the </w:t>
      </w:r>
      <w:r>
        <w:t>ChannelId</w:t>
      </w:r>
      <w:r w:rsidRPr="00590DBE">
        <w:t xml:space="preserve"> property.</w:t>
      </w:r>
      <w:bookmarkEnd w:id="27"/>
    </w:p>
    <w:p w14:paraId="148EE9F0" w14:textId="77777777" w:rsidR="00EC0954" w:rsidRPr="00245E6A" w:rsidRDefault="00EC0954" w:rsidP="00EC0954">
      <w:pPr>
        <w:pStyle w:val="procedureBody"/>
        <w:numPr>
          <w:ilvl w:val="1"/>
          <w:numId w:val="29"/>
        </w:numPr>
      </w:pPr>
      <w:r>
        <w:rPr>
          <w:rStyle w:val="Emphasis"/>
          <w:rFonts w:hint="eastAsia"/>
          <w:i w:val="0"/>
          <w:iCs w:val="0"/>
        </w:rPr>
        <w:t xml:space="preserve">Retrieve the </w:t>
      </w:r>
      <w:r>
        <w:t>TotalNumberOfChannels</w:t>
      </w:r>
      <w:r w:rsidRPr="00590DBE">
        <w:t xml:space="preserve"> property.</w:t>
      </w:r>
    </w:p>
    <w:p w14:paraId="49B14F37" w14:textId="77777777" w:rsidR="00EC0954" w:rsidRPr="00245E6A" w:rsidRDefault="00EC0954" w:rsidP="00EC0954">
      <w:pPr>
        <w:pStyle w:val="procedureBody"/>
        <w:numPr>
          <w:ilvl w:val="1"/>
          <w:numId w:val="29"/>
        </w:numPr>
      </w:pPr>
      <w:r>
        <w:t xml:space="preserve">Calls </w:t>
      </w:r>
      <w:r w:rsidRPr="005D6B76">
        <w:t>GetChannelList</w:t>
      </w:r>
      <w:r>
        <w:t xml:space="preserve"> method with following</w:t>
      </w:r>
      <w:r>
        <w:rPr>
          <w:rFonts w:hint="eastAsia"/>
          <w:lang w:eastAsia="ko-KR"/>
        </w:rPr>
        <w:t>.</w:t>
      </w:r>
    </w:p>
    <w:p w14:paraId="3238BF35" w14:textId="77777777" w:rsidR="00EC0954" w:rsidRPr="00245E6A" w:rsidRDefault="00EC0954" w:rsidP="00EC0954">
      <w:pPr>
        <w:pStyle w:val="procedureBody"/>
        <w:numPr>
          <w:ilvl w:val="2"/>
          <w:numId w:val="29"/>
        </w:numPr>
      </w:pPr>
      <w:r w:rsidRPr="00245E6A">
        <w:t xml:space="preserve">startingRecord = </w:t>
      </w:r>
      <w:r w:rsidRPr="00B1018A">
        <w:rPr>
          <w:i/>
        </w:rPr>
        <w:t>0</w:t>
      </w:r>
    </w:p>
    <w:p w14:paraId="460C2002" w14:textId="77777777" w:rsidR="00EC0954" w:rsidRPr="00B1018A" w:rsidRDefault="00EC0954" w:rsidP="00EC0954">
      <w:pPr>
        <w:pStyle w:val="procedureBody"/>
        <w:numPr>
          <w:ilvl w:val="2"/>
          <w:numId w:val="29"/>
        </w:numPr>
        <w:rPr>
          <w:i/>
        </w:rPr>
      </w:pPr>
      <w:r w:rsidRPr="00245E6A">
        <w:t>numRecords =</w:t>
      </w:r>
      <w:r w:rsidRPr="00B1018A">
        <w:rPr>
          <w:rFonts w:hint="eastAsia"/>
          <w:i/>
          <w:lang w:eastAsia="ko-KR"/>
        </w:rPr>
        <w:t xml:space="preserve">min(100, </w:t>
      </w:r>
      <w:r w:rsidRPr="00B1018A">
        <w:rPr>
          <w:i/>
        </w:rPr>
        <w:t>TotalNumberOfChannels</w:t>
      </w:r>
      <w:r w:rsidRPr="00B1018A">
        <w:rPr>
          <w:rFonts w:hint="eastAsia"/>
          <w:i/>
          <w:lang w:eastAsia="ko-KR"/>
        </w:rPr>
        <w:t>)</w:t>
      </w:r>
    </w:p>
    <w:p w14:paraId="5A34B8B4" w14:textId="77777777" w:rsidR="00EC0954" w:rsidRDefault="00EC0954" w:rsidP="00EC0954">
      <w:pPr>
        <w:pStyle w:val="procedureBody"/>
        <w:numPr>
          <w:ilvl w:val="0"/>
          <w:numId w:val="29"/>
        </w:numPr>
      </w:pPr>
      <w:r w:rsidRPr="00EF6254">
        <w:t xml:space="preserve">Initialize all </w:t>
      </w:r>
      <w:r>
        <w:rPr>
          <w:rFonts w:hint="eastAsia"/>
          <w:lang w:eastAsia="ko-KR"/>
        </w:rPr>
        <w:t xml:space="preserve">read-write </w:t>
      </w:r>
      <w:r w:rsidRPr="00EF6254">
        <w:t>propertie</w:t>
      </w:r>
      <w:r>
        <w:t>s</w:t>
      </w:r>
      <w:r>
        <w:rPr>
          <w:rFonts w:hint="eastAsia"/>
          <w:lang w:eastAsia="ko-KR"/>
        </w:rPr>
        <w:t>.</w:t>
      </w:r>
    </w:p>
    <w:p w14:paraId="339EB246" w14:textId="77777777" w:rsidR="00EC0954" w:rsidRDefault="00BE4287" w:rsidP="00EC0954">
      <w:pPr>
        <w:pStyle w:val="procedureBody"/>
        <w:numPr>
          <w:ilvl w:val="1"/>
          <w:numId w:val="29"/>
        </w:numPr>
      </w:pPr>
      <w:r>
        <w:t>Initialize</w:t>
      </w:r>
      <w:r w:rsidR="00EC0954">
        <w:t xml:space="preserve"> the ChannelId property to the </w:t>
      </w:r>
      <w:r w:rsidR="00EC0954" w:rsidRPr="00B1018A">
        <w:rPr>
          <w:i/>
        </w:rPr>
        <w:t>1st item of the ChannelList</w:t>
      </w:r>
      <w:r w:rsidR="00EC0954">
        <w:t>.</w:t>
      </w:r>
    </w:p>
    <w:p w14:paraId="6A29FBF2" w14:textId="77777777" w:rsidR="00EC0954" w:rsidRPr="00712FE3" w:rsidRDefault="00EC0954" w:rsidP="00EC0954">
      <w:pPr>
        <w:pStyle w:val="procedureBody"/>
        <w:numPr>
          <w:ilvl w:val="0"/>
          <w:numId w:val="29"/>
        </w:numPr>
      </w:pPr>
      <w:r w:rsidRPr="00712FE3">
        <w:t>Set properties to invalid value</w:t>
      </w:r>
      <w:r>
        <w:rPr>
          <w:rFonts w:hint="eastAsia"/>
          <w:lang w:eastAsia="ko-KR"/>
        </w:rPr>
        <w:t>.</w:t>
      </w:r>
    </w:p>
    <w:p w14:paraId="67B36EEB" w14:textId="77777777" w:rsidR="00EC0954" w:rsidRPr="0067719B" w:rsidRDefault="00EC0954" w:rsidP="00EC0954">
      <w:pPr>
        <w:pStyle w:val="procedureBody"/>
        <w:numPr>
          <w:ilvl w:val="1"/>
          <w:numId w:val="29"/>
        </w:numPr>
        <w:rPr>
          <w:i/>
        </w:rPr>
      </w:pPr>
      <w:r>
        <w:t xml:space="preserve">Set the ChannelId property to </w:t>
      </w:r>
      <w:r w:rsidRPr="0067719B">
        <w:rPr>
          <w:i/>
        </w:rPr>
        <w:t>“Invalid_ChannelId”.</w:t>
      </w:r>
    </w:p>
    <w:p w14:paraId="69B31ECF" w14:textId="77777777" w:rsidR="00EC0954" w:rsidRDefault="00EC0954" w:rsidP="00EC0954">
      <w:pPr>
        <w:pStyle w:val="procedureBody"/>
        <w:numPr>
          <w:ilvl w:val="2"/>
          <w:numId w:val="29"/>
        </w:numPr>
      </w:pPr>
      <w:r>
        <w:t>Get the ChannelId property.</w:t>
      </w:r>
    </w:p>
    <w:p w14:paraId="17B1EB8E" w14:textId="77777777" w:rsidR="00EC0954" w:rsidRDefault="00EC0954" w:rsidP="00EC0954">
      <w:pPr>
        <w:pStyle w:val="procedureBody"/>
        <w:numPr>
          <w:ilvl w:val="0"/>
          <w:numId w:val="29"/>
        </w:numPr>
      </w:pPr>
      <w:r w:rsidRPr="00F227F6">
        <w:t>Set properties to valid value</w:t>
      </w:r>
      <w:r>
        <w:rPr>
          <w:rFonts w:hint="eastAsia"/>
          <w:lang w:eastAsia="ko-KR"/>
        </w:rPr>
        <w:t>.</w:t>
      </w:r>
    </w:p>
    <w:p w14:paraId="1FA65FD5" w14:textId="77777777" w:rsidR="00EC0954" w:rsidRDefault="00EC0954" w:rsidP="00EC0954">
      <w:pPr>
        <w:pStyle w:val="procedureBody"/>
        <w:numPr>
          <w:ilvl w:val="1"/>
          <w:numId w:val="29"/>
        </w:numPr>
      </w:pPr>
      <w:r w:rsidRPr="00590DBE">
        <w:t xml:space="preserve">If </w:t>
      </w:r>
      <w:r w:rsidRPr="0067719B">
        <w:t>TotalNumberOfChannels&gt;</w:t>
      </w:r>
      <w:r w:rsidRPr="0067719B">
        <w:rPr>
          <w:i/>
        </w:rPr>
        <w:t>1</w:t>
      </w:r>
      <w:r>
        <w:t xml:space="preserve">, set the ChannelId property to the </w:t>
      </w:r>
      <w:r w:rsidRPr="00B1018A">
        <w:rPr>
          <w:i/>
        </w:rPr>
        <w:t>2</w:t>
      </w:r>
      <w:r w:rsidRPr="00B1018A">
        <w:rPr>
          <w:i/>
          <w:vertAlign w:val="superscript"/>
        </w:rPr>
        <w:t>nd</w:t>
      </w:r>
      <w:r w:rsidRPr="00B1018A">
        <w:rPr>
          <w:i/>
        </w:rPr>
        <w:t xml:space="preserve"> item of the ChannelList</w:t>
      </w:r>
      <w:r>
        <w:t>.</w:t>
      </w:r>
    </w:p>
    <w:p w14:paraId="4CB73F87" w14:textId="77777777" w:rsidR="00EC0954" w:rsidRDefault="00EC0954" w:rsidP="00EC0954">
      <w:pPr>
        <w:pStyle w:val="procedureBody"/>
        <w:numPr>
          <w:ilvl w:val="2"/>
          <w:numId w:val="29"/>
        </w:numPr>
      </w:pPr>
      <w:r>
        <w:t xml:space="preserve">Wait the PropertiesChanged signal for the </w:t>
      </w:r>
      <w:r w:rsidRPr="00590DBE">
        <w:t>Channel</w:t>
      </w:r>
      <w:r>
        <w:t xml:space="preserve"> property</w:t>
      </w:r>
      <w:r w:rsidRPr="00590DBE">
        <w:t>.</w:t>
      </w:r>
    </w:p>
    <w:p w14:paraId="2D0CED05" w14:textId="77777777" w:rsidR="00EC0954" w:rsidRDefault="00EC0954" w:rsidP="00EC0954">
      <w:pPr>
        <w:pStyle w:val="procedureBody"/>
        <w:numPr>
          <w:ilvl w:val="2"/>
          <w:numId w:val="29"/>
        </w:numPr>
      </w:pPr>
      <w:r>
        <w:t>Get the Channel property.</w:t>
      </w:r>
    </w:p>
    <w:p w14:paraId="63ED9D86" w14:textId="77777777" w:rsidR="00EC0954" w:rsidRDefault="00EC0954" w:rsidP="00EC0954">
      <w:pPr>
        <w:pStyle w:val="procedureBody"/>
        <w:numPr>
          <w:ilvl w:val="0"/>
          <w:numId w:val="29"/>
        </w:numPr>
      </w:pPr>
      <w:r>
        <w:rPr>
          <w:rFonts w:hint="eastAsia"/>
          <w:lang w:eastAsia="ko-KR"/>
        </w:rPr>
        <w:t xml:space="preserve">Call method </w:t>
      </w:r>
      <w:r>
        <w:rPr>
          <w:lang w:eastAsia="ko-KR"/>
        </w:rPr>
        <w:t>with invalid params</w:t>
      </w:r>
    </w:p>
    <w:p w14:paraId="2DC10D2D" w14:textId="77777777"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r w:rsidRPr="00245E6A">
        <w:t>startingRecord</w:t>
      </w:r>
      <w:r w:rsidR="004625CF">
        <w:t xml:space="preserve"> </w:t>
      </w:r>
      <w:r>
        <w:t>param as following</w:t>
      </w:r>
      <w:r>
        <w:rPr>
          <w:rFonts w:hint="eastAsia"/>
          <w:lang w:eastAsia="ko-KR"/>
        </w:rPr>
        <w:t>.</w:t>
      </w:r>
    </w:p>
    <w:p w14:paraId="6223359C" w14:textId="77777777" w:rsidR="00EC0954" w:rsidRPr="0067719B" w:rsidRDefault="00EC0954" w:rsidP="00EC0954">
      <w:pPr>
        <w:pStyle w:val="procedureBody"/>
        <w:numPr>
          <w:ilvl w:val="2"/>
          <w:numId w:val="29"/>
        </w:numPr>
        <w:rPr>
          <w:i/>
        </w:rPr>
      </w:pPr>
      <w:r w:rsidRPr="00245E6A">
        <w:t xml:space="preserve">startingRecord = </w:t>
      </w:r>
      <w:r w:rsidRPr="0067719B">
        <w:rPr>
          <w:i/>
        </w:rPr>
        <w:t>TotalNumberOfChannels + 1</w:t>
      </w:r>
    </w:p>
    <w:p w14:paraId="7BCC9FB3" w14:textId="77777777" w:rsidR="00EC0954" w:rsidRPr="00245E6A" w:rsidRDefault="00EC0954" w:rsidP="00EC0954">
      <w:pPr>
        <w:pStyle w:val="procedureBody"/>
        <w:numPr>
          <w:ilvl w:val="2"/>
          <w:numId w:val="29"/>
        </w:numPr>
      </w:pPr>
      <w:r w:rsidRPr="00245E6A">
        <w:t xml:space="preserve">numRecords = </w:t>
      </w:r>
      <w:r w:rsidRPr="0067719B">
        <w:rPr>
          <w:i/>
        </w:rPr>
        <w:t>50</w:t>
      </w:r>
    </w:p>
    <w:p w14:paraId="741783CB" w14:textId="77777777"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numRecord</w:t>
      </w:r>
      <w:r w:rsidR="00262B97">
        <w:t>s</w:t>
      </w:r>
      <w:r w:rsidR="004625CF">
        <w:t xml:space="preserve"> </w:t>
      </w:r>
      <w:r>
        <w:t>param as following</w:t>
      </w:r>
      <w:r>
        <w:rPr>
          <w:rFonts w:hint="eastAsia"/>
          <w:lang w:eastAsia="ko-KR"/>
        </w:rPr>
        <w:t>.</w:t>
      </w:r>
    </w:p>
    <w:p w14:paraId="452806FF" w14:textId="77777777" w:rsidR="00EC0954" w:rsidRPr="0067719B" w:rsidRDefault="00EC0954" w:rsidP="00EC0954">
      <w:pPr>
        <w:pStyle w:val="procedureBody"/>
        <w:numPr>
          <w:ilvl w:val="2"/>
          <w:numId w:val="29"/>
        </w:numPr>
        <w:rPr>
          <w:i/>
        </w:rPr>
      </w:pPr>
      <w:r w:rsidRPr="00245E6A">
        <w:t xml:space="preserve">startingRecord = </w:t>
      </w:r>
      <w:r w:rsidRPr="0067719B">
        <w:rPr>
          <w:i/>
        </w:rPr>
        <w:t>max(0, TotalNumberOfChannels – 50)</w:t>
      </w:r>
    </w:p>
    <w:p w14:paraId="2BA12F0B" w14:textId="77777777" w:rsidR="00EC0954" w:rsidRPr="00245E6A" w:rsidRDefault="00EC0954" w:rsidP="00EC0954">
      <w:pPr>
        <w:pStyle w:val="procedureBody"/>
        <w:numPr>
          <w:ilvl w:val="2"/>
          <w:numId w:val="29"/>
        </w:numPr>
      </w:pPr>
      <w:r w:rsidRPr="00245E6A">
        <w:t xml:space="preserve">numRecords = </w:t>
      </w:r>
      <w:r w:rsidRPr="0067719B">
        <w:rPr>
          <w:i/>
        </w:rPr>
        <w:t>100</w:t>
      </w:r>
    </w:p>
    <w:p w14:paraId="61967AA2" w14:textId="77777777" w:rsidR="00EC0954" w:rsidRDefault="00EC0954" w:rsidP="00EC0954">
      <w:pPr>
        <w:pStyle w:val="procedureBody"/>
        <w:numPr>
          <w:ilvl w:val="0"/>
          <w:numId w:val="29"/>
        </w:numPr>
      </w:pPr>
      <w:r>
        <w:rPr>
          <w:rFonts w:hint="eastAsia"/>
          <w:lang w:eastAsia="ko-KR"/>
        </w:rPr>
        <w:t xml:space="preserve">Call method </w:t>
      </w:r>
      <w:r>
        <w:rPr>
          <w:lang w:eastAsia="ko-KR"/>
        </w:rPr>
        <w:t>with valid params</w:t>
      </w:r>
      <w:r>
        <w:rPr>
          <w:rFonts w:hint="eastAsia"/>
          <w:lang w:eastAsia="ko-KR"/>
        </w:rPr>
        <w:t>.</w:t>
      </w:r>
    </w:p>
    <w:p w14:paraId="64EB772F" w14:textId="77777777" w:rsidR="00EC0954" w:rsidRDefault="00EC0954" w:rsidP="00EC0954">
      <w:pPr>
        <w:pStyle w:val="procedureBody"/>
        <w:numPr>
          <w:ilvl w:val="1"/>
          <w:numId w:val="29"/>
        </w:numPr>
      </w:pPr>
      <w:r>
        <w:rPr>
          <w:rFonts w:hint="eastAsia"/>
          <w:lang w:eastAsia="ko-KR"/>
        </w:rPr>
        <w:t>Call the GetChannelList method with valid startingRecord</w:t>
      </w:r>
      <w:r w:rsidR="004625CF">
        <w:rPr>
          <w:lang w:eastAsia="ko-KR"/>
        </w:rPr>
        <w:t xml:space="preserve"> </w:t>
      </w:r>
      <w:r>
        <w:rPr>
          <w:rFonts w:hint="eastAsia"/>
          <w:lang w:eastAsia="ko-KR"/>
        </w:rPr>
        <w:t xml:space="preserve">param as </w:t>
      </w:r>
      <w:r>
        <w:rPr>
          <w:lang w:eastAsia="ko-KR"/>
        </w:rPr>
        <w:t>following</w:t>
      </w:r>
      <w:r>
        <w:rPr>
          <w:rFonts w:hint="eastAsia"/>
          <w:lang w:eastAsia="ko-KR"/>
        </w:rPr>
        <w:t>.</w:t>
      </w:r>
    </w:p>
    <w:p w14:paraId="38483A37" w14:textId="77777777" w:rsidR="00EC0954" w:rsidRDefault="00EC0954" w:rsidP="00EC0954">
      <w:pPr>
        <w:pStyle w:val="procedureBody"/>
        <w:numPr>
          <w:ilvl w:val="2"/>
          <w:numId w:val="29"/>
        </w:numPr>
      </w:pPr>
      <w:r>
        <w:rPr>
          <w:rFonts w:hint="eastAsia"/>
          <w:lang w:eastAsia="ko-KR"/>
        </w:rPr>
        <w:lastRenderedPageBreak/>
        <w:t xml:space="preserve">startingRecord = </w:t>
      </w:r>
      <w:r w:rsidRPr="00F86C45">
        <w:rPr>
          <w:rFonts w:hint="eastAsia"/>
          <w:i/>
          <w:lang w:eastAsia="ko-KR"/>
        </w:rPr>
        <w:t>0</w:t>
      </w:r>
    </w:p>
    <w:p w14:paraId="45EE1849" w14:textId="77777777" w:rsidR="00EC0954" w:rsidRPr="00F86C45" w:rsidRDefault="00EC0954" w:rsidP="00EC0954">
      <w:pPr>
        <w:pStyle w:val="procedureBody"/>
        <w:numPr>
          <w:ilvl w:val="2"/>
          <w:numId w:val="29"/>
        </w:numPr>
        <w:rPr>
          <w:i/>
        </w:rPr>
      </w:pPr>
      <w:r>
        <w:rPr>
          <w:rFonts w:hint="eastAsia"/>
          <w:lang w:eastAsia="ko-KR"/>
        </w:rPr>
        <w:t xml:space="preserve">numRecords = </w:t>
      </w:r>
      <w:r w:rsidRPr="00F86C45">
        <w:rPr>
          <w:rFonts w:hint="eastAsia"/>
          <w:i/>
          <w:lang w:eastAsia="ko-KR"/>
        </w:rPr>
        <w:t>min(100, TotalNumberOfChannels)</w:t>
      </w:r>
    </w:p>
    <w:p w14:paraId="5A268D39" w14:textId="77777777" w:rsidR="00EC0954" w:rsidRPr="006B24E2" w:rsidRDefault="00EC0954" w:rsidP="00EC0954">
      <w:pPr>
        <w:pStyle w:val="procedureBody"/>
        <w:numPr>
          <w:ilvl w:val="0"/>
          <w:numId w:val="29"/>
        </w:numPr>
      </w:pPr>
      <w:r w:rsidRPr="006B24E2">
        <w:t>The test device leaves the session.</w:t>
      </w:r>
    </w:p>
    <w:p w14:paraId="1404A258" w14:textId="77777777" w:rsidR="00EC0954" w:rsidRPr="00881C0F" w:rsidRDefault="00EC0954" w:rsidP="00EC0954">
      <w:pPr>
        <w:pStyle w:val="subhead"/>
        <w:rPr>
          <w:rStyle w:val="Emphasis"/>
          <w:i w:val="0"/>
          <w:iCs w:val="0"/>
        </w:rPr>
      </w:pPr>
      <w:r>
        <w:t>Expected results</w:t>
      </w:r>
    </w:p>
    <w:p w14:paraId="10D4CD42" w14:textId="77777777" w:rsidR="00EC0954" w:rsidRDefault="00EC0954" w:rsidP="00EC0954">
      <w:pPr>
        <w:pStyle w:val="resultsBody"/>
        <w:tabs>
          <w:tab w:val="clear" w:pos="1080"/>
        </w:tabs>
      </w:pPr>
      <w:r>
        <w:t>The test device receives an About announcement from the application on the DUT.</w:t>
      </w:r>
    </w:p>
    <w:p w14:paraId="4ED314CC" w14:textId="77777777"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14:paraId="12D1BC51" w14:textId="77777777" w:rsidR="00EC0954" w:rsidRDefault="00EC0954" w:rsidP="00EC0954">
      <w:pPr>
        <w:pStyle w:val="resultsBody"/>
        <w:tabs>
          <w:tab w:val="clear" w:pos="1080"/>
        </w:tabs>
      </w:pPr>
      <w:r w:rsidRPr="00141232">
        <w:t>Getting initial values for all properties are succeeded</w:t>
      </w:r>
      <w:r>
        <w:t>.</w:t>
      </w:r>
    </w:p>
    <w:p w14:paraId="1332199D"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040D59A1" w14:textId="77777777" w:rsidR="00EC0954" w:rsidRPr="008E5DA0" w:rsidRDefault="00EC0954" w:rsidP="00EC0954">
      <w:pPr>
        <w:pStyle w:val="resultsBody"/>
        <w:rPr>
          <w:iCs/>
        </w:rPr>
      </w:pPr>
      <w:r>
        <w:t>Setting properties to invalid value are failed</w:t>
      </w:r>
      <w:r>
        <w:rPr>
          <w:rFonts w:hint="eastAsia"/>
          <w:lang w:eastAsia="ko-KR"/>
        </w:rPr>
        <w:t>.</w:t>
      </w:r>
    </w:p>
    <w:p w14:paraId="0F3434CE" w14:textId="77777777" w:rsidR="00EC0954" w:rsidRPr="000E2449" w:rsidRDefault="00EC0954" w:rsidP="00EC0954">
      <w:pPr>
        <w:pStyle w:val="resultsBody"/>
        <w:numPr>
          <w:ilvl w:val="1"/>
          <w:numId w:val="2"/>
        </w:numPr>
        <w:rPr>
          <w:iCs/>
        </w:rPr>
      </w:pPr>
      <w:r>
        <w:rPr>
          <w:lang w:eastAsia="ko-KR"/>
        </w:rPr>
        <w:t xml:space="preserve">Set the ChannelId property to </w:t>
      </w:r>
      <w:r w:rsidRPr="00A252EC">
        <w:rPr>
          <w:i/>
          <w:lang w:eastAsia="ko-KR"/>
        </w:rPr>
        <w:t>“Invalid_ChannelId”</w:t>
      </w:r>
      <w:r>
        <w:rPr>
          <w:lang w:eastAsia="ko-KR"/>
        </w:rPr>
        <w:t xml:space="preserve"> is failed, and the current ChannelId keeps the </w:t>
      </w:r>
      <w:r w:rsidRPr="00271504">
        <w:rPr>
          <w:i/>
          <w:lang w:eastAsia="ko-KR"/>
        </w:rPr>
        <w:t>1</w:t>
      </w:r>
      <w:r w:rsidRPr="00271504">
        <w:rPr>
          <w:i/>
          <w:vertAlign w:val="superscript"/>
          <w:lang w:eastAsia="ko-KR"/>
        </w:rPr>
        <w:t>st</w:t>
      </w:r>
      <w:r w:rsidRPr="00271504">
        <w:rPr>
          <w:i/>
          <w:lang w:eastAsia="ko-KR"/>
        </w:rPr>
        <w:t xml:space="preserve"> item of ChannelList</w:t>
      </w:r>
      <w:r>
        <w:rPr>
          <w:lang w:eastAsia="ko-KR"/>
        </w:rPr>
        <w:t>.</w:t>
      </w:r>
    </w:p>
    <w:p w14:paraId="60DA88F8" w14:textId="77777777" w:rsidR="00EC0954" w:rsidRPr="008E5DA0" w:rsidRDefault="00EC0954" w:rsidP="00EC0954">
      <w:pPr>
        <w:pStyle w:val="resultsBody"/>
        <w:rPr>
          <w:iCs/>
        </w:rPr>
      </w:pPr>
      <w:r>
        <w:t>Setting properties to valid value are succeeded.</w:t>
      </w:r>
    </w:p>
    <w:p w14:paraId="3AC56C88" w14:textId="77777777" w:rsidR="00EC0954" w:rsidRPr="000E2449" w:rsidRDefault="00EC0954" w:rsidP="00EC0954">
      <w:pPr>
        <w:pStyle w:val="resultsBody"/>
        <w:numPr>
          <w:ilvl w:val="1"/>
          <w:numId w:val="2"/>
        </w:numPr>
        <w:rPr>
          <w:iCs/>
        </w:rPr>
      </w:pPr>
      <w:r>
        <w:rPr>
          <w:lang w:eastAsia="ko-KR"/>
        </w:rPr>
        <w:t xml:space="preserve">The ChannelId property is set to the </w:t>
      </w:r>
      <w:r w:rsidRPr="00905B16">
        <w:rPr>
          <w:i/>
          <w:lang w:eastAsia="ko-KR"/>
        </w:rPr>
        <w:t>2</w:t>
      </w:r>
      <w:r w:rsidRPr="00905B16">
        <w:rPr>
          <w:i/>
          <w:vertAlign w:val="superscript"/>
          <w:lang w:eastAsia="ko-KR"/>
        </w:rPr>
        <w:t>nd</w:t>
      </w:r>
      <w:r w:rsidRPr="00905B16">
        <w:rPr>
          <w:i/>
          <w:lang w:eastAsia="ko-KR"/>
        </w:rPr>
        <w:t xml:space="preserve"> item of ChannelList</w:t>
      </w:r>
      <w:r>
        <w:rPr>
          <w:lang w:eastAsia="ko-KR"/>
        </w:rPr>
        <w:t>, and the PropertiesChanged signal is received.</w:t>
      </w:r>
    </w:p>
    <w:p w14:paraId="42E18076" w14:textId="77777777"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14:paraId="600A0DA6" w14:textId="77777777" w:rsidR="00EC0954" w:rsidRPr="009512E8"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 </w:t>
      </w:r>
      <w:r>
        <w:rPr>
          <w:rFonts w:hint="eastAsia"/>
          <w:lang w:eastAsia="ko-KR"/>
        </w:rPr>
        <w:t xml:space="preserve">call </w:t>
      </w:r>
      <w:r>
        <w:t xml:space="preserve">with the invalid </w:t>
      </w:r>
      <w:r w:rsidRPr="00245E6A">
        <w:t>startingRecord</w:t>
      </w:r>
      <w:r w:rsidR="004625CF">
        <w:t xml:space="preserve"> </w:t>
      </w:r>
      <w:r>
        <w:t>param is failed, and returns “</w:t>
      </w:r>
      <w:r w:rsidRPr="000E2449">
        <w:t>org.alljoyn.Error.InvalidValue</w:t>
      </w:r>
      <w:r>
        <w:t>” error.</w:t>
      </w:r>
    </w:p>
    <w:p w14:paraId="7CBA90E3" w14:textId="77777777" w:rsidR="00EC0954"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w:t>
      </w:r>
      <w:r>
        <w:rPr>
          <w:rFonts w:hint="eastAsia"/>
          <w:lang w:eastAsia="ko-KR"/>
        </w:rPr>
        <w:t xml:space="preserve"> call</w:t>
      </w:r>
      <w:r>
        <w:t xml:space="preserve"> with invalid numRecords</w:t>
      </w:r>
      <w:r w:rsidR="004625CF">
        <w:t xml:space="preserve"> </w:t>
      </w:r>
      <w:r>
        <w:t xml:space="preserve">param is succeeded and returns a channel list that has </w:t>
      </w:r>
      <w:r w:rsidRPr="00254193">
        <w:rPr>
          <w:rStyle w:val="Emphasis"/>
        </w:rPr>
        <w:t xml:space="preserve">TotalNumberOfChannels – </w:t>
      </w:r>
      <w:r w:rsidRPr="00254193">
        <w:rPr>
          <w:i/>
          <w:iCs/>
        </w:rPr>
        <w:t>startingRecord</w:t>
      </w:r>
      <w:r>
        <w:rPr>
          <w:iCs/>
        </w:rPr>
        <w:t xml:space="preserve"> size.</w:t>
      </w:r>
    </w:p>
    <w:p w14:paraId="1C5550C6" w14:textId="77777777"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valid params is as following:</w:t>
      </w:r>
    </w:p>
    <w:p w14:paraId="10087C99" w14:textId="77777777" w:rsidR="00EC0954" w:rsidRPr="00B745D5" w:rsidRDefault="00EC0954" w:rsidP="00EC0954">
      <w:pPr>
        <w:pStyle w:val="resultsBody"/>
        <w:numPr>
          <w:ilvl w:val="1"/>
          <w:numId w:val="2"/>
        </w:numPr>
        <w:rPr>
          <w:i/>
          <w:iCs/>
        </w:rPr>
      </w:pPr>
      <w:r w:rsidRPr="00A252EC">
        <w:rPr>
          <w:i/>
          <w:iCs/>
          <w:lang w:eastAsia="ko-KR"/>
        </w:rPr>
        <w:t>M</w:t>
      </w:r>
      <w:r w:rsidRPr="00A252EC">
        <w:rPr>
          <w:rFonts w:hint="eastAsia"/>
          <w:i/>
          <w:iCs/>
          <w:lang w:eastAsia="ko-KR"/>
        </w:rPr>
        <w:t>in(100, TotalNumberOfChannels)</w:t>
      </w:r>
      <w:r>
        <w:rPr>
          <w:rFonts w:hint="eastAsia"/>
          <w:iCs/>
          <w:lang w:eastAsia="ko-KR"/>
        </w:rPr>
        <w:t xml:space="preserve"> channels are returned from </w:t>
      </w:r>
      <w:r w:rsidRPr="00B745D5">
        <w:rPr>
          <w:rFonts w:hint="eastAsia"/>
          <w:i/>
          <w:iCs/>
          <w:lang w:eastAsia="ko-KR"/>
        </w:rPr>
        <w:t>1</w:t>
      </w:r>
      <w:r w:rsidRPr="00B745D5">
        <w:rPr>
          <w:rFonts w:hint="eastAsia"/>
          <w:i/>
          <w:iCs/>
          <w:vertAlign w:val="superscript"/>
          <w:lang w:eastAsia="ko-KR"/>
        </w:rPr>
        <w:t>st</w:t>
      </w:r>
      <w:r w:rsidRPr="00B745D5">
        <w:rPr>
          <w:rFonts w:hint="eastAsia"/>
          <w:i/>
          <w:iCs/>
          <w:lang w:eastAsia="ko-KR"/>
        </w:rPr>
        <w:t xml:space="preserve"> item of ChannelList</w:t>
      </w:r>
      <w:r>
        <w:rPr>
          <w:rFonts w:hint="eastAsia"/>
          <w:i/>
          <w:iCs/>
          <w:lang w:eastAsia="ko-KR"/>
        </w:rPr>
        <w:t>.</w:t>
      </w:r>
    </w:p>
    <w:p w14:paraId="30A0A3B1" w14:textId="77777777" w:rsidR="00EC0954" w:rsidRDefault="00EC0954" w:rsidP="00EC0954">
      <w:pPr>
        <w:spacing w:before="0" w:after="0" w:line="240" w:lineRule="auto"/>
        <w:ind w:left="0"/>
        <w:rPr>
          <w:rFonts w:cs="Arial"/>
          <w:sz w:val="36"/>
          <w:szCs w:val="36"/>
        </w:rPr>
      </w:pPr>
      <w:r>
        <w:br w:type="page"/>
      </w:r>
    </w:p>
    <w:p w14:paraId="1DB49A4A" w14:textId="77777777" w:rsidR="00EC0954" w:rsidRPr="0040035D" w:rsidRDefault="005641A6" w:rsidP="00EC0954">
      <w:pPr>
        <w:pStyle w:val="Heading2"/>
        <w:numPr>
          <w:ilvl w:val="1"/>
          <w:numId w:val="1"/>
        </w:numPr>
        <w:ind w:left="720" w:hanging="720"/>
      </w:pPr>
      <w:bookmarkStart w:id="28" w:name="_Toc458602113"/>
      <w:r>
        <w:lastRenderedPageBreak/>
        <w:t>CDM</w:t>
      </w:r>
      <w:r w:rsidR="007E7AFB">
        <w:t>-v1-</w:t>
      </w:r>
      <w:r w:rsidR="00EC0954" w:rsidRPr="008F106C">
        <w:t>ClimateControlMode</w:t>
      </w:r>
      <w:r w:rsidR="00EC0954">
        <w:t xml:space="preserve"> Interface Test</w:t>
      </w:r>
      <w:bookmarkEnd w:id="28"/>
    </w:p>
    <w:p w14:paraId="348FCC52" w14:textId="77777777" w:rsidR="00EC0954" w:rsidRDefault="00EC0954" w:rsidP="00EC0954">
      <w:pPr>
        <w:pStyle w:val="midTitle"/>
      </w:pPr>
      <w:r>
        <w:t>Objective</w:t>
      </w:r>
    </w:p>
    <w:p w14:paraId="0B9E2B8D"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F106C">
        <w:t>ClimateControlMode</w:t>
      </w:r>
      <w:r>
        <w:t xml:space="preserve"> interface of DUT.</w:t>
      </w:r>
    </w:p>
    <w:p w14:paraId="4DF977D2" w14:textId="77777777" w:rsidR="00EC0954" w:rsidRDefault="00EC0954" w:rsidP="00EC0954">
      <w:pPr>
        <w:pStyle w:val="midTitle"/>
      </w:pPr>
      <w:r>
        <w:t xml:space="preserve">Procedure </w:t>
      </w:r>
    </w:p>
    <w:p w14:paraId="76768495" w14:textId="77777777" w:rsidR="00EC0954" w:rsidRPr="006B24E2" w:rsidRDefault="00EC0954" w:rsidP="00705359">
      <w:pPr>
        <w:pStyle w:val="procedureBody"/>
        <w:numPr>
          <w:ilvl w:val="0"/>
          <w:numId w:val="46"/>
        </w:numPr>
      </w:pPr>
      <w:r w:rsidRPr="006B24E2">
        <w:t>The test device listens for an About announcement from the application on the DUT.</w:t>
      </w:r>
    </w:p>
    <w:p w14:paraId="3BC94B67"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8F106C">
        <w:t>ClimateControlMode</w:t>
      </w:r>
      <w:r w:rsidR="004625CF">
        <w:t xml:space="preserve"> </w:t>
      </w:r>
      <w:r w:rsidRPr="006B24E2">
        <w:t>Interface on DUT.</w:t>
      </w:r>
    </w:p>
    <w:p w14:paraId="345E9140" w14:textId="77777777" w:rsidR="00EC0954" w:rsidRPr="000D39D9" w:rsidRDefault="00EC0954" w:rsidP="00EC0954">
      <w:pPr>
        <w:pStyle w:val="procedureBody"/>
        <w:numPr>
          <w:ilvl w:val="0"/>
          <w:numId w:val="29"/>
        </w:numPr>
      </w:pPr>
      <w:r w:rsidRPr="000D39D9">
        <w:rPr>
          <w:iCs/>
        </w:rPr>
        <w:t>Get initial values for all properties</w:t>
      </w:r>
      <w:r>
        <w:rPr>
          <w:iCs/>
        </w:rPr>
        <w:t>.</w:t>
      </w:r>
    </w:p>
    <w:p w14:paraId="2AF70E22" w14:textId="77777777" w:rsidR="00EC0954" w:rsidRPr="006B24E2" w:rsidRDefault="00EC0954" w:rsidP="00EC0954">
      <w:pPr>
        <w:pStyle w:val="procedureBody"/>
        <w:numPr>
          <w:ilvl w:val="1"/>
          <w:numId w:val="29"/>
        </w:numPr>
      </w:pPr>
      <w:r>
        <w:rPr>
          <w:iCs/>
        </w:rPr>
        <w:t xml:space="preserve">Retrieve the </w:t>
      </w:r>
      <w:r w:rsidRPr="000D39D9">
        <w:rPr>
          <w:iCs/>
        </w:rPr>
        <w:t>Mode property.</w:t>
      </w:r>
    </w:p>
    <w:p w14:paraId="62E5E592" w14:textId="77777777" w:rsidR="00EC0954" w:rsidRPr="000D39D9" w:rsidRDefault="00EC0954" w:rsidP="00EC0954">
      <w:pPr>
        <w:pStyle w:val="procedureBody"/>
        <w:numPr>
          <w:ilvl w:val="1"/>
          <w:numId w:val="29"/>
        </w:numPr>
      </w:pPr>
      <w:r>
        <w:rPr>
          <w:iCs/>
        </w:rPr>
        <w:t>Retrieve the SupportedModes</w:t>
      </w:r>
      <w:r w:rsidRPr="000D39D9">
        <w:rPr>
          <w:iCs/>
        </w:rPr>
        <w:t xml:space="preserve"> property.</w:t>
      </w:r>
    </w:p>
    <w:p w14:paraId="28A50D39" w14:textId="77777777" w:rsidR="00EC0954" w:rsidRPr="000D39D9" w:rsidRDefault="00EC0954" w:rsidP="00EC0954">
      <w:pPr>
        <w:pStyle w:val="procedureBody"/>
        <w:numPr>
          <w:ilvl w:val="1"/>
          <w:numId w:val="29"/>
        </w:numPr>
        <w:rPr>
          <w:iCs/>
        </w:rPr>
      </w:pPr>
      <w:r>
        <w:rPr>
          <w:iCs/>
        </w:rPr>
        <w:t>Retrieve the OperationalState</w:t>
      </w:r>
      <w:r w:rsidRPr="000D39D9">
        <w:rPr>
          <w:iCs/>
        </w:rPr>
        <w:t xml:space="preserve"> property.</w:t>
      </w:r>
    </w:p>
    <w:p w14:paraId="5EF90EDC" w14:textId="77777777" w:rsidR="00EC0954" w:rsidRDefault="00EC0954" w:rsidP="00EC0954">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14:paraId="13BBEEE2" w14:textId="77777777" w:rsidR="00EC0954" w:rsidRPr="000D39D9" w:rsidRDefault="00BE4287" w:rsidP="00EC0954">
      <w:pPr>
        <w:pStyle w:val="procedureBody"/>
        <w:numPr>
          <w:ilvl w:val="1"/>
          <w:numId w:val="29"/>
        </w:numPr>
        <w:rPr>
          <w:iCs/>
        </w:rPr>
      </w:pPr>
      <w:r>
        <w:t xml:space="preserve">Initialize </w:t>
      </w:r>
      <w:r w:rsidR="00EC0954">
        <w:rPr>
          <w:rFonts w:hint="eastAsia"/>
          <w:iCs/>
          <w:lang w:eastAsia="ko-KR"/>
        </w:rPr>
        <w:t>the</w:t>
      </w:r>
      <w:r w:rsidR="00EC0954">
        <w:rPr>
          <w:iCs/>
        </w:rPr>
        <w:t xml:space="preserve"> Mode</w:t>
      </w:r>
      <w:r w:rsidR="00EC0954" w:rsidRPr="000D39D9">
        <w:rPr>
          <w:iCs/>
        </w:rPr>
        <w:t xml:space="preserve"> property </w:t>
      </w:r>
      <w:r w:rsidR="00EC0954">
        <w:rPr>
          <w:iCs/>
        </w:rPr>
        <w:t>to</w:t>
      </w:r>
      <w:r w:rsidR="00EC0954" w:rsidRPr="000D39D9">
        <w:rPr>
          <w:iCs/>
        </w:rPr>
        <w:t xml:space="preserve"> the </w:t>
      </w:r>
      <w:r w:rsidR="00EC0954" w:rsidRPr="00974788">
        <w:rPr>
          <w:i/>
          <w:iCs/>
        </w:rPr>
        <w:t>1</w:t>
      </w:r>
      <w:r w:rsidR="00EC0954" w:rsidRPr="00974788">
        <w:rPr>
          <w:i/>
          <w:iCs/>
          <w:vertAlign w:val="superscript"/>
        </w:rPr>
        <w:t>st</w:t>
      </w:r>
      <w:r w:rsidR="00EC0954" w:rsidRPr="00974788">
        <w:rPr>
          <w:i/>
          <w:iCs/>
        </w:rPr>
        <w:t xml:space="preserve"> item of SupportedModes</w:t>
      </w:r>
      <w:r w:rsidR="00EC0954" w:rsidRPr="000D39D9">
        <w:rPr>
          <w:iCs/>
        </w:rPr>
        <w:t>.</w:t>
      </w:r>
    </w:p>
    <w:p w14:paraId="2BC8093A" w14:textId="77777777" w:rsidR="00EC0954" w:rsidRPr="004B04F2" w:rsidRDefault="00EC0954" w:rsidP="00EC0954">
      <w:pPr>
        <w:pStyle w:val="procedureBody"/>
        <w:numPr>
          <w:ilvl w:val="0"/>
          <w:numId w:val="29"/>
        </w:numPr>
        <w:rPr>
          <w:iCs/>
        </w:rPr>
      </w:pPr>
      <w:r w:rsidRPr="004B04F2">
        <w:rPr>
          <w:iCs/>
        </w:rPr>
        <w:t>Set properties to invalid value</w:t>
      </w:r>
      <w:r>
        <w:rPr>
          <w:rFonts w:hint="eastAsia"/>
          <w:iCs/>
          <w:lang w:eastAsia="ko-KR"/>
        </w:rPr>
        <w:t>.</w:t>
      </w:r>
    </w:p>
    <w:p w14:paraId="3416C798" w14:textId="77777777" w:rsidR="00EC0954" w:rsidRDefault="00EC0954" w:rsidP="00EC0954">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to</w:t>
      </w:r>
      <w:r w:rsidR="00836598">
        <w:rPr>
          <w:iCs/>
        </w:rPr>
        <w:t xml:space="preserve"> </w:t>
      </w:r>
      <w:r w:rsidRPr="00A252EC">
        <w:rPr>
          <w:i/>
          <w:iCs/>
        </w:rPr>
        <w:t>0xFF</w:t>
      </w:r>
      <w:r>
        <w:rPr>
          <w:iCs/>
        </w:rPr>
        <w:t>(not supported</w:t>
      </w:r>
      <w:r w:rsidRPr="000D39D9">
        <w:rPr>
          <w:iCs/>
        </w:rPr>
        <w:t>).</w:t>
      </w:r>
    </w:p>
    <w:p w14:paraId="68F3DDAB" w14:textId="77777777" w:rsidR="00EC0954" w:rsidRPr="000D39D9" w:rsidRDefault="00EC0954" w:rsidP="00EC0954">
      <w:pPr>
        <w:pStyle w:val="procedureBody"/>
        <w:numPr>
          <w:ilvl w:val="2"/>
          <w:numId w:val="29"/>
        </w:numPr>
        <w:rPr>
          <w:iCs/>
        </w:rPr>
      </w:pPr>
      <w:r>
        <w:rPr>
          <w:iCs/>
        </w:rPr>
        <w:t>Get the Mode property.</w:t>
      </w:r>
    </w:p>
    <w:p w14:paraId="6E8BE5F3" w14:textId="77777777" w:rsidR="00EC0954" w:rsidRPr="00D806FA" w:rsidRDefault="00EC0954" w:rsidP="00EC0954">
      <w:pPr>
        <w:pStyle w:val="procedureBody"/>
        <w:numPr>
          <w:ilvl w:val="0"/>
          <w:numId w:val="29"/>
        </w:numPr>
        <w:rPr>
          <w:iCs/>
        </w:rPr>
      </w:pPr>
      <w:r w:rsidRPr="00D806FA">
        <w:rPr>
          <w:iCs/>
        </w:rPr>
        <w:t>Set properties to valid value</w:t>
      </w:r>
      <w:r>
        <w:rPr>
          <w:rFonts w:hint="eastAsia"/>
          <w:iCs/>
          <w:lang w:eastAsia="ko-KR"/>
        </w:rPr>
        <w:t>.</w:t>
      </w:r>
    </w:p>
    <w:p w14:paraId="08018CA6" w14:textId="77777777" w:rsidR="00EC0954" w:rsidRPr="000D39D9" w:rsidRDefault="00EC0954" w:rsidP="00EC0954">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14:paraId="3E7D690A" w14:textId="77777777" w:rsidR="00EC0954" w:rsidRDefault="00EC0954" w:rsidP="00EC0954">
      <w:pPr>
        <w:pStyle w:val="procedureBody"/>
        <w:numPr>
          <w:ilvl w:val="2"/>
          <w:numId w:val="29"/>
        </w:numPr>
        <w:rPr>
          <w:iCs/>
        </w:rPr>
      </w:pPr>
      <w:r>
        <w:rPr>
          <w:iCs/>
        </w:rPr>
        <w:t>Wait</w:t>
      </w:r>
      <w:r w:rsidR="004625CF">
        <w:rPr>
          <w:iCs/>
        </w:rPr>
        <w:t xml:space="preserve"> </w:t>
      </w:r>
      <w:r>
        <w:rPr>
          <w:iCs/>
        </w:rPr>
        <w:t xml:space="preserve">the PropertiesChanged signal for the </w:t>
      </w:r>
      <w:r w:rsidRPr="000D39D9">
        <w:rPr>
          <w:iCs/>
        </w:rPr>
        <w:t>Mode</w:t>
      </w:r>
      <w:r>
        <w:rPr>
          <w:iCs/>
        </w:rPr>
        <w:t xml:space="preserve"> property</w:t>
      </w:r>
      <w:r w:rsidRPr="000D39D9">
        <w:rPr>
          <w:iCs/>
        </w:rPr>
        <w:t>.</w:t>
      </w:r>
    </w:p>
    <w:p w14:paraId="6C3368F7" w14:textId="77777777" w:rsidR="00EC0954" w:rsidRPr="000D39D9" w:rsidRDefault="00EC0954" w:rsidP="00EC0954">
      <w:pPr>
        <w:pStyle w:val="procedureBody"/>
        <w:numPr>
          <w:ilvl w:val="2"/>
          <w:numId w:val="29"/>
        </w:numPr>
        <w:rPr>
          <w:iCs/>
        </w:rPr>
      </w:pPr>
      <w:r>
        <w:rPr>
          <w:iCs/>
        </w:rPr>
        <w:t>Get the Mode property</w:t>
      </w:r>
    </w:p>
    <w:p w14:paraId="0B4EBEC0" w14:textId="77777777" w:rsidR="00EC0954" w:rsidRPr="006B24E2" w:rsidRDefault="00EC0954" w:rsidP="00EC0954">
      <w:pPr>
        <w:pStyle w:val="procedureBody"/>
        <w:numPr>
          <w:ilvl w:val="0"/>
          <w:numId w:val="29"/>
        </w:numPr>
      </w:pPr>
      <w:r w:rsidRPr="006B24E2">
        <w:t>The test device leaves the session.</w:t>
      </w:r>
    </w:p>
    <w:p w14:paraId="66F87855" w14:textId="77777777" w:rsidR="00EC0954" w:rsidRPr="00881C0F" w:rsidRDefault="00EC0954" w:rsidP="00EC0954">
      <w:pPr>
        <w:pStyle w:val="subhead"/>
        <w:rPr>
          <w:rStyle w:val="Emphasis"/>
          <w:i w:val="0"/>
          <w:iCs w:val="0"/>
        </w:rPr>
      </w:pPr>
      <w:r>
        <w:t>Expected results</w:t>
      </w:r>
    </w:p>
    <w:p w14:paraId="652D31A3" w14:textId="77777777" w:rsidR="00EC0954" w:rsidRDefault="00EC0954" w:rsidP="00EC0954">
      <w:pPr>
        <w:pStyle w:val="resultsBody"/>
      </w:pPr>
      <w:r>
        <w:t>The test device receives an About announcement from the application on the DUT.</w:t>
      </w:r>
    </w:p>
    <w:p w14:paraId="11D6357A" w14:textId="77777777" w:rsidR="00EC0954" w:rsidRDefault="00EC0954" w:rsidP="00EC0954">
      <w:pPr>
        <w:pStyle w:val="resultsBody"/>
        <w:rPr>
          <w:iCs/>
        </w:rPr>
      </w:pPr>
      <w:r w:rsidRPr="00881C0F">
        <w:rPr>
          <w:iCs/>
        </w:rPr>
        <w:t>The test device joins a session with the application at the port specified in the received About announcement.</w:t>
      </w:r>
    </w:p>
    <w:p w14:paraId="61CE3514" w14:textId="77777777" w:rsidR="00EC0954" w:rsidRDefault="00EC0954" w:rsidP="00EC0954">
      <w:pPr>
        <w:pStyle w:val="resultsBody"/>
      </w:pPr>
      <w:r>
        <w:t>Getting initial values for all properties are succeeded.</w:t>
      </w:r>
    </w:p>
    <w:p w14:paraId="3ED71D1A"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p>
    <w:p w14:paraId="5D844A4E" w14:textId="77777777" w:rsidR="00EC0954" w:rsidRPr="00006126" w:rsidRDefault="00EC0954" w:rsidP="00EC0954">
      <w:pPr>
        <w:pStyle w:val="resultsBody"/>
        <w:rPr>
          <w:iCs/>
        </w:rPr>
      </w:pPr>
      <w:r>
        <w:t>Setting properties to invalid value are failed.</w:t>
      </w:r>
    </w:p>
    <w:p w14:paraId="372386B3" w14:textId="77777777" w:rsidR="00EC0954" w:rsidRDefault="00EC0954" w:rsidP="00EC0954">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(not supported)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14:paraId="68F35E3C" w14:textId="77777777" w:rsidR="00EC0954" w:rsidRPr="00F62515" w:rsidRDefault="00EC0954" w:rsidP="00EC0954">
      <w:pPr>
        <w:pStyle w:val="resultsBody"/>
        <w:rPr>
          <w:iCs/>
        </w:rPr>
      </w:pPr>
      <w:r>
        <w:t>Setting properties to valid value are succeeded.</w:t>
      </w:r>
    </w:p>
    <w:p w14:paraId="5B732280" w14:textId="77777777" w:rsidR="00EC0954" w:rsidRPr="00DE4982" w:rsidRDefault="00EC0954" w:rsidP="00EC0954">
      <w:pPr>
        <w:pStyle w:val="resultsBody"/>
        <w:numPr>
          <w:ilvl w:val="1"/>
          <w:numId w:val="2"/>
        </w:numPr>
        <w:rPr>
          <w:iCs/>
        </w:rPr>
      </w:pPr>
      <w:r w:rsidRPr="000D39D9">
        <w:rPr>
          <w:iCs/>
        </w:rPr>
        <w:lastRenderedPageBreak/>
        <w:t xml:space="preserve">If </w:t>
      </w:r>
      <w:r w:rsidRPr="009C63AC">
        <w:rPr>
          <w:i/>
          <w:iCs/>
        </w:rPr>
        <w:t>size of SupportedModes&gt; 1</w:t>
      </w:r>
      <w:r>
        <w:rPr>
          <w:iCs/>
        </w:rPr>
        <w:t xml:space="preserve">, </w:t>
      </w:r>
      <w:r>
        <w:t xml:space="preserve">the </w:t>
      </w:r>
      <w:r w:rsidRPr="008F106C">
        <w:rPr>
          <w:rStyle w:val="Emphasis"/>
          <w:i w:val="0"/>
        </w:rPr>
        <w:t>Mode</w:t>
      </w:r>
      <w:r>
        <w:t xml:space="preserve"> property is </w:t>
      </w:r>
      <w:r w:rsidRPr="009C63AC">
        <w:rPr>
          <w:i/>
        </w:rPr>
        <w:t>2</w:t>
      </w:r>
      <w:r w:rsidRPr="009C63AC">
        <w:rPr>
          <w:i/>
          <w:vertAlign w:val="superscript"/>
        </w:rPr>
        <w:t>nd</w:t>
      </w:r>
      <w:r w:rsidRPr="009C63AC">
        <w:rPr>
          <w:i/>
        </w:rPr>
        <w:t xml:space="preserve"> item of the SupportedModes</w:t>
      </w:r>
      <w:r>
        <w:t xml:space="preserve"> and the PropertiesChanged signal is received.</w:t>
      </w:r>
    </w:p>
    <w:p w14:paraId="6AFF6842" w14:textId="77777777" w:rsidR="008B026B" w:rsidRDefault="008B026B">
      <w:pPr>
        <w:spacing w:before="0" w:after="0" w:line="240" w:lineRule="auto"/>
        <w:ind w:left="0"/>
        <w:rPr>
          <w:rFonts w:cs="Arial"/>
          <w:sz w:val="36"/>
          <w:szCs w:val="36"/>
        </w:rPr>
      </w:pPr>
      <w:r>
        <w:br w:type="page"/>
      </w:r>
    </w:p>
    <w:p w14:paraId="634F8B0F" w14:textId="77777777" w:rsidR="008B026B" w:rsidRDefault="005641A6" w:rsidP="008B026B">
      <w:pPr>
        <w:pStyle w:val="Heading2"/>
        <w:numPr>
          <w:ilvl w:val="1"/>
          <w:numId w:val="1"/>
        </w:numPr>
        <w:ind w:left="720" w:hanging="720"/>
      </w:pPr>
      <w:bookmarkStart w:id="29" w:name="_Toc458602114"/>
      <w:r>
        <w:lastRenderedPageBreak/>
        <w:t>CDM</w:t>
      </w:r>
      <w:r w:rsidR="007E7AFB">
        <w:t>-v1-</w:t>
      </w:r>
      <w:r w:rsidR="008B026B" w:rsidRPr="00F42AB8">
        <w:t>ClosedStatus</w:t>
      </w:r>
      <w:r w:rsidR="008B026B">
        <w:t xml:space="preserve"> Interface Test</w:t>
      </w:r>
      <w:bookmarkEnd w:id="29"/>
    </w:p>
    <w:p w14:paraId="7D96AB9E" w14:textId="77777777" w:rsidR="00FA5380" w:rsidRDefault="00FA5380" w:rsidP="00FA5380">
      <w:pPr>
        <w:pStyle w:val="midTitle"/>
      </w:pPr>
      <w:r>
        <w:t>Objective</w:t>
      </w:r>
    </w:p>
    <w:p w14:paraId="1842BF31" w14:textId="77777777" w:rsidR="00FA5380" w:rsidRDefault="00FA5380" w:rsidP="00FA5380">
      <w:pPr>
        <w:pStyle w:val="Body0"/>
      </w:pPr>
      <w:r w:rsidRPr="007A4302">
        <w:t xml:space="preserve">Verify </w:t>
      </w:r>
      <w:r>
        <w:t xml:space="preserve">the properties, methods and signals of </w:t>
      </w:r>
      <w:r w:rsidRPr="007A4302">
        <w:t xml:space="preserve">the </w:t>
      </w:r>
      <w:r>
        <w:t>Closed</w:t>
      </w:r>
      <w:r w:rsidRPr="001919A5">
        <w:t>Status</w:t>
      </w:r>
      <w:r>
        <w:t xml:space="preserve"> interface of DUT.</w:t>
      </w:r>
    </w:p>
    <w:p w14:paraId="53AD78C4" w14:textId="77777777" w:rsidR="00FA5380" w:rsidRDefault="00FA5380" w:rsidP="00FA5380">
      <w:pPr>
        <w:pStyle w:val="midTitle"/>
      </w:pPr>
      <w:r>
        <w:t xml:space="preserve">Procedure </w:t>
      </w:r>
    </w:p>
    <w:p w14:paraId="40FED95C" w14:textId="77777777" w:rsidR="00FA5380" w:rsidRPr="006B24E2" w:rsidRDefault="00FA5380" w:rsidP="00FA5380">
      <w:pPr>
        <w:pStyle w:val="procedureBody"/>
        <w:numPr>
          <w:ilvl w:val="0"/>
          <w:numId w:val="47"/>
        </w:numPr>
      </w:pPr>
      <w:r w:rsidRPr="006B24E2">
        <w:t>The test device listens for an About announcement from the application on the DUT.</w:t>
      </w:r>
    </w:p>
    <w:p w14:paraId="0BE57651"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Closed</w:t>
      </w:r>
      <w:r w:rsidRPr="001919A5">
        <w:t>Status</w:t>
      </w:r>
      <w:r w:rsidR="004625CF">
        <w:t xml:space="preserve"> </w:t>
      </w:r>
      <w:r w:rsidRPr="006B24E2">
        <w:t>Interface on DUT.</w:t>
      </w:r>
    </w:p>
    <w:p w14:paraId="7CF8B75F"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6C9FAF52" w14:textId="77777777" w:rsidR="00FA5380" w:rsidRDefault="00FA5380" w:rsidP="00FA5380">
      <w:pPr>
        <w:pStyle w:val="procedureBody"/>
        <w:numPr>
          <w:ilvl w:val="1"/>
          <w:numId w:val="29"/>
        </w:numPr>
        <w:rPr>
          <w:lang w:eastAsia="ko-KR"/>
        </w:rPr>
      </w:pPr>
      <w:r>
        <w:t>Retrieve the IsClosed</w:t>
      </w:r>
      <w:r w:rsidRPr="00F460B1">
        <w:t xml:space="preserve"> property.</w:t>
      </w:r>
    </w:p>
    <w:p w14:paraId="4515C7B6" w14:textId="77777777" w:rsidR="00FA5380" w:rsidRDefault="00FA5380" w:rsidP="00FA5380">
      <w:pPr>
        <w:pStyle w:val="procedureBody"/>
        <w:numPr>
          <w:ilvl w:val="0"/>
          <w:numId w:val="29"/>
        </w:numPr>
        <w:rPr>
          <w:lang w:eastAsia="ko-KR"/>
        </w:rPr>
      </w:pPr>
      <w:r w:rsidRPr="006B24E2">
        <w:t>The test device leaves</w:t>
      </w:r>
      <w:r w:rsidR="004625CF">
        <w:t xml:space="preserve"> </w:t>
      </w:r>
      <w:r w:rsidRPr="006B24E2">
        <w:t>session.</w:t>
      </w:r>
    </w:p>
    <w:p w14:paraId="6F9B72BF" w14:textId="77777777" w:rsidR="00FA5380" w:rsidRPr="00881C0F" w:rsidRDefault="00FA5380" w:rsidP="00FA5380">
      <w:pPr>
        <w:pStyle w:val="subhead"/>
        <w:rPr>
          <w:rStyle w:val="Emphasis"/>
          <w:i w:val="0"/>
          <w:iCs w:val="0"/>
        </w:rPr>
      </w:pPr>
      <w:r>
        <w:t>Expected results</w:t>
      </w:r>
    </w:p>
    <w:p w14:paraId="398DFD3A" w14:textId="77777777" w:rsidR="00FA5380" w:rsidRDefault="00FA5380" w:rsidP="00FA5380">
      <w:pPr>
        <w:pStyle w:val="resultsBody"/>
        <w:tabs>
          <w:tab w:val="clear" w:pos="1080"/>
        </w:tabs>
      </w:pPr>
      <w:r>
        <w:t>The test device receives an About announcement from the application on the DUT.</w:t>
      </w:r>
    </w:p>
    <w:p w14:paraId="17386D05"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6ABB0F36" w14:textId="77777777" w:rsidR="00FA5380" w:rsidRDefault="00FA5380" w:rsidP="00FA5380">
      <w:pPr>
        <w:pStyle w:val="resultsBody"/>
      </w:pPr>
      <w:r w:rsidRPr="00B959F1">
        <w:rPr>
          <w:rStyle w:val="Emphasis"/>
          <w:rFonts w:hint="eastAsia"/>
          <w:i w:val="0"/>
        </w:rPr>
        <w:t xml:space="preserve">Getting initial </w:t>
      </w:r>
      <w:r>
        <w:rPr>
          <w:rStyle w:val="Emphasis"/>
          <w:rFonts w:hint="eastAsia"/>
          <w:i w:val="0"/>
          <w:lang w:eastAsia="ko-KR"/>
        </w:rPr>
        <w:t>value</w:t>
      </w:r>
      <w:r w:rsidRPr="00B959F1">
        <w:rPr>
          <w:rStyle w:val="Emphasis"/>
          <w:rFonts w:hint="eastAsia"/>
          <w:i w:val="0"/>
        </w:rPr>
        <w:t xml:space="preserve"> for all properties </w:t>
      </w:r>
      <w:r w:rsidR="00125245">
        <w:rPr>
          <w:rStyle w:val="Emphasis"/>
          <w:i w:val="0"/>
        </w:rPr>
        <w:t>is</w:t>
      </w:r>
      <w:r w:rsidRPr="00B959F1">
        <w:rPr>
          <w:rStyle w:val="Emphasis"/>
          <w:rFonts w:hint="eastAsia"/>
          <w:i w:val="0"/>
        </w:rPr>
        <w:t xml:space="preserve"> succeeded.</w:t>
      </w:r>
    </w:p>
    <w:p w14:paraId="254385E0" w14:textId="77777777" w:rsidR="00FA5380" w:rsidRPr="00FA5380" w:rsidRDefault="00FA5380" w:rsidP="00FA5380">
      <w:pPr>
        <w:pStyle w:val="body"/>
      </w:pPr>
    </w:p>
    <w:p w14:paraId="2A73B480" w14:textId="77777777" w:rsidR="008B026B" w:rsidRDefault="008B026B">
      <w:pPr>
        <w:spacing w:before="0" w:after="0" w:line="240" w:lineRule="auto"/>
        <w:ind w:left="0"/>
        <w:rPr>
          <w:rFonts w:cs="Arial"/>
          <w:sz w:val="36"/>
          <w:szCs w:val="36"/>
        </w:rPr>
      </w:pPr>
      <w:r>
        <w:br w:type="page"/>
      </w:r>
    </w:p>
    <w:p w14:paraId="33E048F9" w14:textId="77777777" w:rsidR="007E7AFB" w:rsidRDefault="005641A6" w:rsidP="007E7AFB">
      <w:pPr>
        <w:pStyle w:val="Heading2"/>
        <w:numPr>
          <w:ilvl w:val="1"/>
          <w:numId w:val="1"/>
        </w:numPr>
        <w:ind w:left="630" w:hanging="630"/>
        <w:rPr>
          <w:lang w:eastAsia="ko-KR"/>
        </w:rPr>
      </w:pPr>
      <w:bookmarkStart w:id="30" w:name="_Toc453163620"/>
      <w:bookmarkStart w:id="31" w:name="_Toc458602115"/>
      <w:r>
        <w:lastRenderedPageBreak/>
        <w:t>CDM</w:t>
      </w:r>
      <w:r w:rsidR="007E7AFB">
        <w:t>-v1-</w:t>
      </w:r>
      <w:r w:rsidR="007E7AFB">
        <w:rPr>
          <w:rFonts w:hint="eastAsia"/>
          <w:lang w:eastAsia="ko-KR"/>
        </w:rPr>
        <w:t>CurrentAirQuality</w:t>
      </w:r>
      <w:r w:rsidR="007E7AFB">
        <w:rPr>
          <w:lang w:eastAsia="ko-KR"/>
        </w:rPr>
        <w:t xml:space="preserve"> </w:t>
      </w:r>
      <w:r w:rsidR="007E7AFB" w:rsidRPr="00F90BDC">
        <w:t>Interface Test</w:t>
      </w:r>
      <w:bookmarkEnd w:id="30"/>
      <w:bookmarkEnd w:id="31"/>
    </w:p>
    <w:p w14:paraId="3E5C5452" w14:textId="77777777" w:rsidR="007E7AFB" w:rsidRDefault="007E7AFB" w:rsidP="007E7AFB">
      <w:pPr>
        <w:pStyle w:val="midTitle"/>
      </w:pPr>
      <w:r>
        <w:t>Objective</w:t>
      </w:r>
    </w:p>
    <w:p w14:paraId="771B9BC9" w14:textId="77777777"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w:t>
      </w:r>
      <w:r>
        <w:rPr>
          <w:lang w:eastAsia="ko-KR"/>
        </w:rPr>
        <w:t xml:space="preserve"> </w:t>
      </w:r>
      <w:r>
        <w:t>interface of DUT</w:t>
      </w:r>
      <w:r>
        <w:rPr>
          <w:rFonts w:hint="eastAsia"/>
          <w:lang w:eastAsia="ko-KR"/>
        </w:rPr>
        <w:t>.</w:t>
      </w:r>
    </w:p>
    <w:p w14:paraId="79347197" w14:textId="77777777" w:rsidR="007E7AFB" w:rsidRDefault="007E7AFB" w:rsidP="007E7AFB">
      <w:pPr>
        <w:pStyle w:val="midTitle"/>
      </w:pPr>
      <w:r>
        <w:t xml:space="preserve">Procedure </w:t>
      </w:r>
    </w:p>
    <w:p w14:paraId="6BF6AC8F" w14:textId="77777777" w:rsidR="00B765D1" w:rsidRDefault="007E7AFB" w:rsidP="006836D1">
      <w:pPr>
        <w:pStyle w:val="procedureBody"/>
        <w:numPr>
          <w:ilvl w:val="0"/>
          <w:numId w:val="66"/>
        </w:numPr>
      </w:pPr>
      <w:r>
        <w:t>The test device listens for an About announcement from the application on the DUT.</w:t>
      </w:r>
    </w:p>
    <w:p w14:paraId="7146C9C8" w14:textId="77777777"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14:paraId="43B7E3C9" w14:textId="77777777" w:rsidR="007E7AFB" w:rsidRDefault="007E7AFB" w:rsidP="007E7AFB">
      <w:pPr>
        <w:pStyle w:val="procedureBody"/>
        <w:numPr>
          <w:ilvl w:val="0"/>
          <w:numId w:val="29"/>
        </w:numPr>
      </w:pPr>
      <w:r w:rsidRPr="0060122C">
        <w:t>Get initial values for all properties.</w:t>
      </w:r>
    </w:p>
    <w:p w14:paraId="00AA5FAE" w14:textId="77777777"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14:paraId="23253888" w14:textId="77777777" w:rsidR="007E7AFB" w:rsidRDefault="007E7AFB" w:rsidP="007E7AFB">
      <w:pPr>
        <w:pStyle w:val="procedureBody"/>
        <w:numPr>
          <w:ilvl w:val="1"/>
          <w:numId w:val="26"/>
        </w:numPr>
      </w:pPr>
      <w:r w:rsidRPr="0060122C">
        <w:t xml:space="preserve">Retrieve the </w:t>
      </w:r>
      <w:r>
        <w:rPr>
          <w:rFonts w:hint="eastAsia"/>
          <w:lang w:eastAsia="ko-KR"/>
        </w:rPr>
        <w:t xml:space="preserve">CurrentValue </w:t>
      </w:r>
      <w:r w:rsidRPr="0060122C">
        <w:t>property.</w:t>
      </w:r>
    </w:p>
    <w:p w14:paraId="65F67439" w14:textId="77777777" w:rsidR="007E7AFB" w:rsidRDefault="007E7AFB" w:rsidP="007E7AFB">
      <w:pPr>
        <w:pStyle w:val="procedureBody"/>
        <w:numPr>
          <w:ilvl w:val="1"/>
          <w:numId w:val="26"/>
        </w:numPr>
      </w:pPr>
      <w:r w:rsidRPr="0060122C">
        <w:t xml:space="preserve">Retrieve the </w:t>
      </w:r>
      <w:r>
        <w:rPr>
          <w:rFonts w:hint="eastAsia"/>
          <w:lang w:eastAsia="ko-KR"/>
        </w:rPr>
        <w:t>MaxValue</w:t>
      </w:r>
      <w:r w:rsidRPr="0060122C">
        <w:t xml:space="preserve"> property.</w:t>
      </w:r>
    </w:p>
    <w:p w14:paraId="3AD5AA9A" w14:textId="77777777" w:rsidR="007E7AFB" w:rsidRDefault="007E7AFB" w:rsidP="007E7AFB">
      <w:pPr>
        <w:pStyle w:val="procedureBody"/>
        <w:numPr>
          <w:ilvl w:val="1"/>
          <w:numId w:val="26"/>
        </w:numPr>
      </w:pPr>
      <w:r w:rsidRPr="0060122C">
        <w:t xml:space="preserve">Retrieve the </w:t>
      </w:r>
      <w:r>
        <w:rPr>
          <w:rFonts w:hint="eastAsia"/>
          <w:lang w:eastAsia="ko-KR"/>
        </w:rPr>
        <w:t>MinValue</w:t>
      </w:r>
      <w:r w:rsidRPr="0060122C">
        <w:t xml:space="preserve"> property.</w:t>
      </w:r>
    </w:p>
    <w:p w14:paraId="31FEA9B7" w14:textId="77777777" w:rsidR="007E7AFB" w:rsidRDefault="007E7AFB" w:rsidP="007E7AFB">
      <w:pPr>
        <w:pStyle w:val="procedureBody"/>
        <w:numPr>
          <w:ilvl w:val="1"/>
          <w:numId w:val="26"/>
        </w:numPr>
      </w:pPr>
      <w:r w:rsidRPr="0060122C">
        <w:t xml:space="preserve">Retrieve the </w:t>
      </w:r>
      <w:r>
        <w:rPr>
          <w:rFonts w:hint="eastAsia"/>
          <w:lang w:eastAsia="ko-KR"/>
        </w:rPr>
        <w:t>Precision</w:t>
      </w:r>
      <w:r w:rsidRPr="0060122C">
        <w:t xml:space="preserve"> property.</w:t>
      </w:r>
    </w:p>
    <w:p w14:paraId="11C1AE2B" w14:textId="77777777" w:rsidR="007E7AFB" w:rsidRDefault="007E7AFB" w:rsidP="007E7AFB">
      <w:pPr>
        <w:pStyle w:val="procedureBody"/>
        <w:numPr>
          <w:ilvl w:val="1"/>
          <w:numId w:val="26"/>
        </w:numPr>
      </w:pPr>
      <w:r w:rsidRPr="0060122C">
        <w:t xml:space="preserve">Retrieve the </w:t>
      </w:r>
      <w:r>
        <w:rPr>
          <w:rFonts w:hint="eastAsia"/>
          <w:lang w:eastAsia="ko-KR"/>
        </w:rPr>
        <w:t>UpdateMinTime</w:t>
      </w:r>
      <w:r w:rsidRPr="0060122C">
        <w:t xml:space="preserve"> property.</w:t>
      </w:r>
    </w:p>
    <w:p w14:paraId="4E43758C" w14:textId="77777777" w:rsidR="007E7AFB" w:rsidRDefault="007E7AFB" w:rsidP="007E7AFB">
      <w:pPr>
        <w:pStyle w:val="procedureBody"/>
        <w:numPr>
          <w:ilvl w:val="0"/>
          <w:numId w:val="29"/>
        </w:numPr>
      </w:pPr>
      <w:r>
        <w:t>The test device leaves the session.</w:t>
      </w:r>
    </w:p>
    <w:p w14:paraId="0D01521B" w14:textId="77777777" w:rsidR="007E7AFB" w:rsidRPr="00881C0F" w:rsidRDefault="007E7AFB" w:rsidP="007E7AFB">
      <w:pPr>
        <w:pStyle w:val="midTitle"/>
        <w:rPr>
          <w:rStyle w:val="Emphasis"/>
          <w:i w:val="0"/>
          <w:iCs w:val="0"/>
        </w:rPr>
      </w:pPr>
      <w:r>
        <w:t>Expected results</w:t>
      </w:r>
    </w:p>
    <w:p w14:paraId="06B78BE9" w14:textId="77777777" w:rsidR="007E7AFB" w:rsidRPr="00F90BDC" w:rsidRDefault="007E7AFB" w:rsidP="007E7AFB">
      <w:pPr>
        <w:pStyle w:val="resultsBody"/>
      </w:pPr>
      <w:r w:rsidRPr="00F90BDC">
        <w:t>The test device receives an About announcement from the application on the DUT.</w:t>
      </w:r>
    </w:p>
    <w:p w14:paraId="4A7F22AA" w14:textId="77777777" w:rsidR="007E7AFB" w:rsidRPr="00F90BDC" w:rsidRDefault="007E7AFB" w:rsidP="007E7AFB">
      <w:pPr>
        <w:pStyle w:val="resultsBody"/>
      </w:pPr>
      <w:r w:rsidRPr="00F90BDC">
        <w:t>The test device joins a session with the application at the port specified in the received About announcement.</w:t>
      </w:r>
    </w:p>
    <w:p w14:paraId="0A61B65E" w14:textId="77777777" w:rsidR="007E7AFB" w:rsidRDefault="007E7AFB" w:rsidP="007E7AFB">
      <w:pPr>
        <w:pStyle w:val="resultsBody"/>
        <w:rPr>
          <w:rStyle w:val="Emphasis"/>
          <w:i w:val="0"/>
          <w:iCs w:val="0"/>
          <w:lang w:eastAsia="ko-KR"/>
        </w:rPr>
      </w:pPr>
      <w:r w:rsidRPr="00DE2490">
        <w:rPr>
          <w:rStyle w:val="Emphasis"/>
          <w:i w:val="0"/>
          <w:iCs w:val="0"/>
        </w:rPr>
        <w:t>Getting initial values for all properties are succeeded.</w:t>
      </w:r>
    </w:p>
    <w:p w14:paraId="619DE91F" w14:textId="77777777" w:rsidR="007E7AFB" w:rsidRPr="00BE3A83" w:rsidRDefault="007E7AFB" w:rsidP="007E7AFB">
      <w:pPr>
        <w:pStyle w:val="body"/>
        <w:rPr>
          <w:lang w:eastAsia="ko-KR"/>
        </w:rPr>
      </w:pPr>
    </w:p>
    <w:p w14:paraId="02053437" w14:textId="77777777" w:rsidR="007E7AFB" w:rsidRDefault="007E7AFB">
      <w:pPr>
        <w:spacing w:before="0" w:after="0" w:line="240" w:lineRule="auto"/>
        <w:ind w:left="0"/>
        <w:rPr>
          <w:rFonts w:cs="Arial"/>
          <w:sz w:val="36"/>
          <w:szCs w:val="36"/>
        </w:rPr>
      </w:pPr>
      <w:bookmarkStart w:id="32" w:name="_Toc453163621"/>
      <w:r>
        <w:br w:type="page"/>
      </w:r>
    </w:p>
    <w:p w14:paraId="1CB0CF51" w14:textId="77777777" w:rsidR="007E7AFB" w:rsidRDefault="005641A6" w:rsidP="007E7AFB">
      <w:pPr>
        <w:pStyle w:val="Heading2"/>
        <w:numPr>
          <w:ilvl w:val="1"/>
          <w:numId w:val="1"/>
        </w:numPr>
        <w:ind w:left="630" w:hanging="630"/>
        <w:rPr>
          <w:lang w:eastAsia="ko-KR"/>
        </w:rPr>
      </w:pPr>
      <w:bookmarkStart w:id="33" w:name="_Toc458602116"/>
      <w:r>
        <w:lastRenderedPageBreak/>
        <w:t>CDM</w:t>
      </w:r>
      <w:r w:rsidR="007E7AFB">
        <w:t>-v1-</w:t>
      </w:r>
      <w:r w:rsidR="007E7AFB">
        <w:rPr>
          <w:rFonts w:hint="eastAsia"/>
          <w:lang w:eastAsia="ko-KR"/>
        </w:rPr>
        <w:t>CurrentAirQuality</w:t>
      </w:r>
      <w:r w:rsidR="007E7AFB">
        <w:rPr>
          <w:lang w:eastAsia="ko-KR"/>
        </w:rPr>
        <w:t xml:space="preserve">Level </w:t>
      </w:r>
      <w:r w:rsidR="007E7AFB" w:rsidRPr="00F90BDC">
        <w:t>Interface Test</w:t>
      </w:r>
      <w:bookmarkEnd w:id="32"/>
      <w:bookmarkEnd w:id="33"/>
    </w:p>
    <w:p w14:paraId="460E05C8" w14:textId="77777777" w:rsidR="007E7AFB" w:rsidRDefault="007E7AFB" w:rsidP="007E7AFB">
      <w:pPr>
        <w:pStyle w:val="midTitle"/>
      </w:pPr>
      <w:r>
        <w:t>Objective</w:t>
      </w:r>
    </w:p>
    <w:p w14:paraId="2300B2B5" w14:textId="77777777"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CurrentAirQualityLevel</w:t>
      </w:r>
      <w:r>
        <w:rPr>
          <w:lang w:eastAsia="ko-KR"/>
        </w:rPr>
        <w:t xml:space="preserve"> </w:t>
      </w:r>
      <w:r>
        <w:t>interface of DUT</w:t>
      </w:r>
      <w:r>
        <w:rPr>
          <w:rFonts w:hint="eastAsia"/>
          <w:lang w:eastAsia="ko-KR"/>
        </w:rPr>
        <w:t>.</w:t>
      </w:r>
    </w:p>
    <w:p w14:paraId="6CD4968E" w14:textId="77777777" w:rsidR="007E7AFB" w:rsidRDefault="007E7AFB" w:rsidP="007E7AFB">
      <w:pPr>
        <w:pStyle w:val="midTitle"/>
      </w:pPr>
      <w:r>
        <w:t xml:space="preserve">Procedure </w:t>
      </w:r>
    </w:p>
    <w:p w14:paraId="32A0A665" w14:textId="77777777" w:rsidR="00B765D1" w:rsidRDefault="007E7AFB" w:rsidP="006836D1">
      <w:pPr>
        <w:pStyle w:val="procedureBody"/>
        <w:numPr>
          <w:ilvl w:val="0"/>
          <w:numId w:val="65"/>
        </w:numPr>
      </w:pPr>
      <w:r>
        <w:t>The test device listens for an About announcement from the application on the DUT.</w:t>
      </w:r>
    </w:p>
    <w:p w14:paraId="581C3E3E" w14:textId="77777777"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CurrentAirQualityLevel</w:t>
      </w:r>
      <w:r>
        <w:rPr>
          <w:lang w:eastAsia="ko-KR"/>
        </w:rPr>
        <w:t xml:space="preserve"> </w:t>
      </w:r>
      <w:r>
        <w:t>Interface on DUT.</w:t>
      </w:r>
    </w:p>
    <w:p w14:paraId="4E8CAA49" w14:textId="77777777" w:rsidR="007E7AFB" w:rsidRDefault="007E7AFB" w:rsidP="007E7AFB">
      <w:pPr>
        <w:pStyle w:val="procedureBody"/>
        <w:numPr>
          <w:ilvl w:val="0"/>
          <w:numId w:val="29"/>
        </w:numPr>
      </w:pPr>
      <w:r w:rsidRPr="0060122C">
        <w:t>Get initial values for all properties.</w:t>
      </w:r>
    </w:p>
    <w:p w14:paraId="056DA397" w14:textId="77777777"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14:paraId="5A298F00" w14:textId="77777777" w:rsidR="007E7AFB" w:rsidRDefault="007E7AFB" w:rsidP="007E7AFB">
      <w:pPr>
        <w:pStyle w:val="procedureBody"/>
        <w:numPr>
          <w:ilvl w:val="1"/>
          <w:numId w:val="26"/>
        </w:numPr>
      </w:pPr>
      <w:r w:rsidRPr="0060122C">
        <w:t xml:space="preserve">Retrieve the </w:t>
      </w:r>
      <w:r>
        <w:rPr>
          <w:rFonts w:hint="eastAsia"/>
          <w:lang w:eastAsia="ko-KR"/>
        </w:rPr>
        <w:t xml:space="preserve">CurrentLevel </w:t>
      </w:r>
      <w:r w:rsidRPr="0060122C">
        <w:t>property.</w:t>
      </w:r>
    </w:p>
    <w:p w14:paraId="075FE738" w14:textId="77777777" w:rsidR="007E7AFB" w:rsidRDefault="007E7AFB" w:rsidP="007E7AFB">
      <w:pPr>
        <w:pStyle w:val="procedureBody"/>
        <w:numPr>
          <w:ilvl w:val="1"/>
          <w:numId w:val="26"/>
        </w:numPr>
      </w:pPr>
      <w:r w:rsidRPr="0060122C">
        <w:t xml:space="preserve">Retrieve the </w:t>
      </w:r>
      <w:r>
        <w:rPr>
          <w:rFonts w:hint="eastAsia"/>
          <w:lang w:eastAsia="ko-KR"/>
        </w:rPr>
        <w:t xml:space="preserve">MaxLevel </w:t>
      </w:r>
      <w:r w:rsidRPr="0060122C">
        <w:t>property.</w:t>
      </w:r>
    </w:p>
    <w:p w14:paraId="0535F842" w14:textId="77777777" w:rsidR="007E7AFB" w:rsidRDefault="007E7AFB" w:rsidP="007E7AFB">
      <w:pPr>
        <w:pStyle w:val="procedureBody"/>
        <w:numPr>
          <w:ilvl w:val="0"/>
          <w:numId w:val="29"/>
        </w:numPr>
      </w:pPr>
      <w:r>
        <w:t>The test device leaves the session.</w:t>
      </w:r>
    </w:p>
    <w:p w14:paraId="0281B633" w14:textId="77777777" w:rsidR="007E7AFB" w:rsidRPr="00881C0F" w:rsidRDefault="007E7AFB" w:rsidP="007E7AFB">
      <w:pPr>
        <w:pStyle w:val="midTitle"/>
        <w:rPr>
          <w:rStyle w:val="Emphasis"/>
          <w:i w:val="0"/>
          <w:iCs w:val="0"/>
        </w:rPr>
      </w:pPr>
      <w:r>
        <w:t>Expected results</w:t>
      </w:r>
    </w:p>
    <w:p w14:paraId="45377B2C" w14:textId="77777777" w:rsidR="007E7AFB" w:rsidRPr="00F90BDC" w:rsidRDefault="007E7AFB" w:rsidP="007E7AFB">
      <w:pPr>
        <w:pStyle w:val="resultsBody"/>
      </w:pPr>
      <w:r w:rsidRPr="00F90BDC">
        <w:t>The test device receives an About announcement from the application on the DUT.</w:t>
      </w:r>
    </w:p>
    <w:p w14:paraId="7C7D2D1C" w14:textId="77777777" w:rsidR="007E7AFB" w:rsidRPr="00F90BDC" w:rsidRDefault="007E7AFB" w:rsidP="007E7AFB">
      <w:pPr>
        <w:pStyle w:val="resultsBody"/>
      </w:pPr>
      <w:r w:rsidRPr="00F90BDC">
        <w:t>The test device joins a session with the application at the port specified in the received About announcement.</w:t>
      </w:r>
    </w:p>
    <w:p w14:paraId="6938921E" w14:textId="77777777" w:rsidR="007E7AFB" w:rsidRDefault="007E7AFB" w:rsidP="007E7AFB">
      <w:pPr>
        <w:pStyle w:val="resultsBody"/>
      </w:pPr>
      <w:r w:rsidRPr="00DE2490">
        <w:rPr>
          <w:rStyle w:val="Emphasis"/>
          <w:i w:val="0"/>
          <w:iCs w:val="0"/>
        </w:rPr>
        <w:t>Getting initial values for all properties are succeeded.</w:t>
      </w:r>
    </w:p>
    <w:p w14:paraId="3A4A67FC" w14:textId="77777777" w:rsidR="007E7AFB" w:rsidRDefault="007E7AFB">
      <w:pPr>
        <w:spacing w:before="0" w:after="0" w:line="240" w:lineRule="auto"/>
        <w:ind w:left="0"/>
        <w:rPr>
          <w:rFonts w:cs="Arial"/>
          <w:sz w:val="36"/>
          <w:szCs w:val="36"/>
        </w:rPr>
      </w:pPr>
      <w:r>
        <w:br w:type="page"/>
      </w:r>
    </w:p>
    <w:p w14:paraId="5383F547" w14:textId="77777777" w:rsidR="007E7AFB" w:rsidRDefault="005641A6" w:rsidP="007E7AFB">
      <w:pPr>
        <w:pStyle w:val="Heading2"/>
        <w:numPr>
          <w:ilvl w:val="1"/>
          <w:numId w:val="1"/>
        </w:numPr>
        <w:ind w:left="630" w:hanging="630"/>
      </w:pPr>
      <w:bookmarkStart w:id="34" w:name="_Toc453163622"/>
      <w:bookmarkStart w:id="35" w:name="_Toc458602117"/>
      <w:r>
        <w:lastRenderedPageBreak/>
        <w:t>CDM</w:t>
      </w:r>
      <w:r w:rsidR="007E7AFB">
        <w:t>-v1-</w:t>
      </w:r>
      <w:r w:rsidR="007E7AFB">
        <w:rPr>
          <w:rFonts w:hint="eastAsia"/>
          <w:lang w:eastAsia="ko-KR"/>
        </w:rPr>
        <w:t>Current</w:t>
      </w:r>
      <w:r w:rsidR="007E7AFB">
        <w:rPr>
          <w:lang w:eastAsia="ko-KR"/>
        </w:rPr>
        <w:t xml:space="preserve">Humidity </w:t>
      </w:r>
      <w:r w:rsidR="007E7AFB" w:rsidRPr="00F90BDC">
        <w:t>Interface Test</w:t>
      </w:r>
      <w:bookmarkEnd w:id="34"/>
      <w:bookmarkEnd w:id="35"/>
    </w:p>
    <w:p w14:paraId="0865909E" w14:textId="77777777" w:rsidR="007E7AFB" w:rsidRDefault="007E7AFB" w:rsidP="007E7AFB">
      <w:pPr>
        <w:pStyle w:val="midTitle"/>
      </w:pPr>
      <w:r>
        <w:t>Objective</w:t>
      </w:r>
    </w:p>
    <w:p w14:paraId="3B69BF7C" w14:textId="77777777"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sidRPr="00167C8C">
        <w:rPr>
          <w:lang w:eastAsia="ko-KR"/>
        </w:rPr>
        <w:t xml:space="preserve">CurrentHumidity </w:t>
      </w:r>
      <w:r>
        <w:t>interface of DUT</w:t>
      </w:r>
      <w:r>
        <w:rPr>
          <w:rFonts w:hint="eastAsia"/>
          <w:lang w:eastAsia="ko-KR"/>
        </w:rPr>
        <w:t>.</w:t>
      </w:r>
    </w:p>
    <w:p w14:paraId="62E3D9D4" w14:textId="77777777" w:rsidR="007E7AFB" w:rsidRDefault="007E7AFB" w:rsidP="007E7AFB">
      <w:pPr>
        <w:pStyle w:val="midTitle"/>
      </w:pPr>
      <w:r>
        <w:t xml:space="preserve">Procedure </w:t>
      </w:r>
    </w:p>
    <w:p w14:paraId="5A28756D" w14:textId="77777777" w:rsidR="00B765D1" w:rsidRDefault="007E7AFB" w:rsidP="006836D1">
      <w:pPr>
        <w:pStyle w:val="procedureBody"/>
        <w:numPr>
          <w:ilvl w:val="0"/>
          <w:numId w:val="64"/>
        </w:numPr>
      </w:pPr>
      <w:r>
        <w:t>The test device listens for an About announcement from the application on the DUT.</w:t>
      </w:r>
    </w:p>
    <w:p w14:paraId="5D2DC783" w14:textId="77777777"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167C8C">
        <w:t xml:space="preserve">CurrentHumidity </w:t>
      </w:r>
      <w:r>
        <w:t>Interface on DUT.</w:t>
      </w:r>
    </w:p>
    <w:p w14:paraId="404BE287" w14:textId="77777777" w:rsidR="007E7AFB" w:rsidRDefault="007E7AFB" w:rsidP="007E7AFB">
      <w:pPr>
        <w:pStyle w:val="procedureBody"/>
        <w:numPr>
          <w:ilvl w:val="0"/>
          <w:numId w:val="29"/>
        </w:numPr>
      </w:pPr>
      <w:r w:rsidRPr="0060122C">
        <w:t>Get initial values for all properties.</w:t>
      </w:r>
    </w:p>
    <w:p w14:paraId="3A3E2B23" w14:textId="77777777" w:rsidR="007E7AFB" w:rsidRDefault="007E7AFB" w:rsidP="007E7AFB">
      <w:pPr>
        <w:pStyle w:val="procedureBody"/>
        <w:numPr>
          <w:ilvl w:val="1"/>
          <w:numId w:val="29"/>
        </w:numPr>
      </w:pPr>
      <w:r w:rsidRPr="0060122C">
        <w:t xml:space="preserve">Retrieve the </w:t>
      </w:r>
      <w:r>
        <w:rPr>
          <w:rFonts w:hint="eastAsia"/>
        </w:rPr>
        <w:t>CurrentValue</w:t>
      </w:r>
      <w:r w:rsidRPr="0060122C">
        <w:t xml:space="preserve"> property.</w:t>
      </w:r>
    </w:p>
    <w:p w14:paraId="7E09AC3C" w14:textId="77777777" w:rsidR="007E7AFB" w:rsidRDefault="007E7AFB" w:rsidP="007E7AFB">
      <w:pPr>
        <w:pStyle w:val="procedureBody"/>
        <w:numPr>
          <w:ilvl w:val="1"/>
          <w:numId w:val="29"/>
        </w:numPr>
      </w:pPr>
      <w:r w:rsidRPr="0060122C">
        <w:t xml:space="preserve">Retrieve the </w:t>
      </w:r>
      <w:r>
        <w:t>MaxValue</w:t>
      </w:r>
      <w:r w:rsidRPr="0060122C">
        <w:t xml:space="preserve"> property.</w:t>
      </w:r>
    </w:p>
    <w:p w14:paraId="542187C9" w14:textId="77777777" w:rsidR="007E7AFB" w:rsidRDefault="007E7AFB" w:rsidP="007E7AFB">
      <w:pPr>
        <w:pStyle w:val="procedureBody"/>
        <w:numPr>
          <w:ilvl w:val="0"/>
          <w:numId w:val="29"/>
        </w:numPr>
      </w:pPr>
      <w:r>
        <w:t>The test device leaves the session.</w:t>
      </w:r>
    </w:p>
    <w:p w14:paraId="25630BF4" w14:textId="77777777" w:rsidR="007E7AFB" w:rsidRPr="00881C0F" w:rsidRDefault="007E7AFB" w:rsidP="007E7AFB">
      <w:pPr>
        <w:pStyle w:val="midTitle"/>
        <w:rPr>
          <w:rStyle w:val="Emphasis"/>
          <w:i w:val="0"/>
          <w:iCs w:val="0"/>
        </w:rPr>
      </w:pPr>
      <w:r>
        <w:t>Expected results</w:t>
      </w:r>
    </w:p>
    <w:p w14:paraId="63CE52A0" w14:textId="77777777" w:rsidR="007E7AFB" w:rsidRPr="00F90BDC" w:rsidRDefault="007E7AFB" w:rsidP="007E7AFB">
      <w:pPr>
        <w:pStyle w:val="resultsBody"/>
      </w:pPr>
      <w:r w:rsidRPr="00F90BDC">
        <w:t>The test device receives an About announcement from the application on the DUT.</w:t>
      </w:r>
    </w:p>
    <w:p w14:paraId="7D44ACCC" w14:textId="77777777" w:rsidR="007E7AFB" w:rsidRPr="00F90BDC" w:rsidRDefault="007E7AFB" w:rsidP="007E7AFB">
      <w:pPr>
        <w:pStyle w:val="resultsBody"/>
      </w:pPr>
      <w:r w:rsidRPr="00F90BDC">
        <w:t>The test device joins a session with the application at the port specified in the received About announcement.</w:t>
      </w:r>
    </w:p>
    <w:p w14:paraId="4EA604CC" w14:textId="77777777" w:rsidR="007E7AFB" w:rsidRDefault="007E7AFB" w:rsidP="007E7AFB">
      <w:pPr>
        <w:pStyle w:val="resultsBody"/>
        <w:rPr>
          <w:lang w:eastAsia="ko-KR"/>
        </w:rPr>
      </w:pPr>
      <w:r w:rsidRPr="00DE2490">
        <w:rPr>
          <w:rStyle w:val="Emphasis"/>
          <w:i w:val="0"/>
          <w:iCs w:val="0"/>
        </w:rPr>
        <w:t>Getting initial values for all properties are succeeded.</w:t>
      </w:r>
    </w:p>
    <w:p w14:paraId="5212D528" w14:textId="77777777" w:rsidR="007E7AFB" w:rsidRDefault="007E7AFB" w:rsidP="007E7AFB">
      <w:pPr>
        <w:spacing w:before="0" w:after="0" w:line="240" w:lineRule="auto"/>
        <w:ind w:left="0"/>
        <w:rPr>
          <w:rFonts w:cs="Arial"/>
          <w:sz w:val="36"/>
          <w:szCs w:val="36"/>
        </w:rPr>
      </w:pPr>
      <w:r>
        <w:br w:type="page"/>
      </w:r>
    </w:p>
    <w:p w14:paraId="37885193" w14:textId="77777777" w:rsidR="008B026B" w:rsidRPr="0040035D" w:rsidRDefault="005641A6" w:rsidP="008B026B">
      <w:pPr>
        <w:pStyle w:val="Heading2"/>
        <w:numPr>
          <w:ilvl w:val="1"/>
          <w:numId w:val="1"/>
        </w:numPr>
        <w:ind w:left="720" w:hanging="720"/>
      </w:pPr>
      <w:bookmarkStart w:id="36" w:name="_Toc458602118"/>
      <w:r>
        <w:lastRenderedPageBreak/>
        <w:t>CDM</w:t>
      </w:r>
      <w:r w:rsidR="007E7AFB">
        <w:t>-v1-</w:t>
      </w:r>
      <w:r w:rsidR="008B026B" w:rsidRPr="00561DC5">
        <w:t>CurrentPower</w:t>
      </w:r>
      <w:r w:rsidR="008B026B">
        <w:t xml:space="preserve"> Interface Test</w:t>
      </w:r>
      <w:bookmarkEnd w:id="36"/>
    </w:p>
    <w:p w14:paraId="03AE396A" w14:textId="77777777" w:rsidR="008B026B" w:rsidRDefault="008B026B" w:rsidP="004A6514">
      <w:pPr>
        <w:pStyle w:val="midTitle"/>
      </w:pPr>
      <w:r>
        <w:t>Objective</w:t>
      </w:r>
    </w:p>
    <w:p w14:paraId="4DDD5626" w14:textId="77777777" w:rsidR="008B026B" w:rsidRDefault="008B026B" w:rsidP="004A6514">
      <w:pPr>
        <w:pStyle w:val="Body0"/>
      </w:pPr>
      <w:r w:rsidRPr="007A4302">
        <w:t xml:space="preserve">Verify </w:t>
      </w:r>
      <w:r>
        <w:t xml:space="preserve">the properties, methods and signals of </w:t>
      </w:r>
      <w:r w:rsidRPr="007A4302">
        <w:t xml:space="preserve">the </w:t>
      </w:r>
      <w:r w:rsidRPr="00561DC5">
        <w:t>CurrentPower</w:t>
      </w:r>
      <w:r>
        <w:t xml:space="preserve"> interface of DUT</w:t>
      </w:r>
      <w:r w:rsidR="008E75A5">
        <w:t>.</w:t>
      </w:r>
    </w:p>
    <w:p w14:paraId="3F3EC3F3" w14:textId="77777777" w:rsidR="008B026B" w:rsidRDefault="008B026B" w:rsidP="004A6514">
      <w:pPr>
        <w:pStyle w:val="midTitle"/>
      </w:pPr>
      <w:r>
        <w:t xml:space="preserve">Procedure </w:t>
      </w:r>
    </w:p>
    <w:p w14:paraId="65F01A71" w14:textId="77777777" w:rsidR="008B026B" w:rsidRPr="006B24E2" w:rsidRDefault="008B026B" w:rsidP="00705359">
      <w:pPr>
        <w:pStyle w:val="procedureBody"/>
        <w:numPr>
          <w:ilvl w:val="0"/>
          <w:numId w:val="30"/>
        </w:numPr>
      </w:pPr>
      <w:r w:rsidRPr="006B24E2">
        <w:t>The test device listens for an About announcement from the application on the DUT.</w:t>
      </w:r>
    </w:p>
    <w:p w14:paraId="473340BC" w14:textId="77777777" w:rsidR="008B026B" w:rsidRPr="006B24E2" w:rsidRDefault="008B026B" w:rsidP="00705359">
      <w:pPr>
        <w:pStyle w:val="procedureBody"/>
        <w:numPr>
          <w:ilvl w:val="0"/>
          <w:numId w:val="30"/>
        </w:numPr>
      </w:pPr>
      <w:r w:rsidRPr="006B24E2">
        <w:t xml:space="preserve">After receiving an About announcement from the application, the test device joins a session with the application at the port specified in the received About announcement if there is </w:t>
      </w:r>
      <w:r w:rsidRPr="00561DC5">
        <w:t>CurrentPower</w:t>
      </w:r>
      <w:r w:rsidR="004625CF">
        <w:t xml:space="preserve"> </w:t>
      </w:r>
      <w:r w:rsidRPr="006B24E2">
        <w:t>Interface on DUT.</w:t>
      </w:r>
    </w:p>
    <w:p w14:paraId="1447446A" w14:textId="77777777" w:rsidR="004A6514" w:rsidRDefault="004A6514" w:rsidP="00705359">
      <w:pPr>
        <w:pStyle w:val="procedureBody"/>
        <w:numPr>
          <w:ilvl w:val="0"/>
          <w:numId w:val="30"/>
        </w:numPr>
      </w:pPr>
      <w:r w:rsidRPr="004A6514">
        <w:t>Get initial values for all properties</w:t>
      </w:r>
      <w:r>
        <w:t>.</w:t>
      </w:r>
    </w:p>
    <w:p w14:paraId="0D18615D" w14:textId="77777777" w:rsidR="008B026B" w:rsidRPr="006B24E2" w:rsidRDefault="004A6514" w:rsidP="00705359">
      <w:pPr>
        <w:pStyle w:val="procedureBody"/>
        <w:numPr>
          <w:ilvl w:val="1"/>
          <w:numId w:val="30"/>
        </w:numPr>
      </w:pPr>
      <w:r>
        <w:t xml:space="preserve">Retrieve the </w:t>
      </w:r>
      <w:r w:rsidR="008B026B" w:rsidRPr="004A6514">
        <w:t>CurrentPower property.</w:t>
      </w:r>
    </w:p>
    <w:p w14:paraId="7B5BF1DE" w14:textId="77777777" w:rsidR="008B026B" w:rsidRPr="00F42AB8" w:rsidRDefault="004A6514" w:rsidP="00705359">
      <w:pPr>
        <w:pStyle w:val="procedureBody"/>
        <w:numPr>
          <w:ilvl w:val="1"/>
          <w:numId w:val="30"/>
        </w:numPr>
      </w:pPr>
      <w:r>
        <w:t xml:space="preserve">Retrieve the </w:t>
      </w:r>
      <w:r w:rsidR="008B026B" w:rsidRPr="004A6514">
        <w:t>Precision property.</w:t>
      </w:r>
    </w:p>
    <w:p w14:paraId="115ABDA0" w14:textId="77777777" w:rsidR="008B026B" w:rsidRPr="00F42AB8" w:rsidRDefault="004A6514" w:rsidP="00705359">
      <w:pPr>
        <w:pStyle w:val="procedureBody"/>
        <w:numPr>
          <w:ilvl w:val="1"/>
          <w:numId w:val="30"/>
        </w:numPr>
      </w:pPr>
      <w:r>
        <w:t>Retrieve the UpdateMinTime</w:t>
      </w:r>
      <w:r w:rsidR="008B026B" w:rsidRPr="004A6514">
        <w:t xml:space="preserve"> property.</w:t>
      </w:r>
    </w:p>
    <w:p w14:paraId="61294CDC" w14:textId="77777777" w:rsidR="008B026B" w:rsidRPr="006B24E2" w:rsidRDefault="008B026B" w:rsidP="00705359">
      <w:pPr>
        <w:pStyle w:val="procedureBody"/>
        <w:numPr>
          <w:ilvl w:val="0"/>
          <w:numId w:val="30"/>
        </w:numPr>
      </w:pPr>
      <w:r w:rsidRPr="006B24E2">
        <w:t>The test device leaves the session.</w:t>
      </w:r>
    </w:p>
    <w:p w14:paraId="0876746F" w14:textId="77777777" w:rsidR="008B026B" w:rsidRPr="00881C0F" w:rsidRDefault="008B026B" w:rsidP="008B026B">
      <w:pPr>
        <w:pStyle w:val="subhead"/>
        <w:rPr>
          <w:rStyle w:val="Emphasis"/>
          <w:i w:val="0"/>
          <w:iCs w:val="0"/>
        </w:rPr>
      </w:pPr>
      <w:r>
        <w:t>Expected results</w:t>
      </w:r>
    </w:p>
    <w:p w14:paraId="435D7800" w14:textId="77777777" w:rsidR="008B026B" w:rsidRDefault="008B026B" w:rsidP="004A6514">
      <w:pPr>
        <w:pStyle w:val="resultsBody"/>
      </w:pPr>
      <w:r>
        <w:t>The test device receives an About announcement from the application on the DUT.</w:t>
      </w:r>
    </w:p>
    <w:p w14:paraId="73D1823F" w14:textId="77777777" w:rsidR="008B026B" w:rsidRDefault="008B026B" w:rsidP="004A6514">
      <w:pPr>
        <w:pStyle w:val="resultsBody"/>
        <w:rPr>
          <w:iCs/>
        </w:rPr>
      </w:pPr>
      <w:r w:rsidRPr="00881C0F">
        <w:rPr>
          <w:iCs/>
        </w:rPr>
        <w:t>The test device joins a session with the application at the port specified in the received About announcement.</w:t>
      </w:r>
    </w:p>
    <w:p w14:paraId="477E9A74" w14:textId="77777777" w:rsidR="008B026B" w:rsidRDefault="0073001E" w:rsidP="0073001E">
      <w:pPr>
        <w:pStyle w:val="resultsBody"/>
      </w:pPr>
      <w:r w:rsidRPr="0073001E">
        <w:t>Getting initial values for all properties are succeeded</w:t>
      </w:r>
      <w:r>
        <w:t>.</w:t>
      </w:r>
    </w:p>
    <w:p w14:paraId="5EF83FD0" w14:textId="77777777" w:rsidR="00B56B65" w:rsidRDefault="00B56B65">
      <w:pPr>
        <w:spacing w:before="0" w:after="0" w:line="240" w:lineRule="auto"/>
        <w:ind w:left="0"/>
        <w:rPr>
          <w:rFonts w:cs="Arial"/>
          <w:sz w:val="36"/>
          <w:szCs w:val="36"/>
        </w:rPr>
      </w:pPr>
      <w:r>
        <w:br w:type="page"/>
      </w:r>
    </w:p>
    <w:p w14:paraId="74B4E913" w14:textId="77777777" w:rsidR="00DB0B4F" w:rsidRDefault="005641A6" w:rsidP="00DB0B4F">
      <w:pPr>
        <w:pStyle w:val="Heading2"/>
        <w:numPr>
          <w:ilvl w:val="1"/>
          <w:numId w:val="1"/>
        </w:numPr>
        <w:ind w:left="630" w:hanging="630"/>
        <w:rPr>
          <w:lang w:eastAsia="ko-KR"/>
        </w:rPr>
      </w:pPr>
      <w:bookmarkStart w:id="37" w:name="_Toc458602119"/>
      <w:r>
        <w:lastRenderedPageBreak/>
        <w:t>CDM</w:t>
      </w:r>
      <w:r w:rsidR="007E7AFB">
        <w:t>-v1-</w:t>
      </w:r>
      <w:r w:rsidR="00DB0B4F">
        <w:rPr>
          <w:rFonts w:hint="eastAsia"/>
          <w:lang w:eastAsia="ko-KR"/>
        </w:rPr>
        <w:t>CurrentTemperature</w:t>
      </w:r>
      <w:r w:rsidR="004625CF">
        <w:rPr>
          <w:lang w:eastAsia="ko-KR"/>
        </w:rPr>
        <w:t xml:space="preserve"> </w:t>
      </w:r>
      <w:r w:rsidR="00DB0B4F">
        <w:t>Interface Test</w:t>
      </w:r>
      <w:bookmarkEnd w:id="37"/>
    </w:p>
    <w:p w14:paraId="5B5E67ED" w14:textId="77777777" w:rsidR="00DB0B4F" w:rsidRDefault="00DB0B4F" w:rsidP="00DB0B4F">
      <w:pPr>
        <w:pStyle w:val="midTitle"/>
      </w:pPr>
      <w:r>
        <w:t>Objective</w:t>
      </w:r>
    </w:p>
    <w:p w14:paraId="4FC5C9D6" w14:textId="77777777" w:rsidR="00DB0B4F" w:rsidRDefault="00DB0B4F" w:rsidP="00DB0B4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CurrentTemperature</w:t>
      </w:r>
      <w:r w:rsidR="004625CF">
        <w:rPr>
          <w:lang w:eastAsia="ko-KR"/>
        </w:rPr>
        <w:t xml:space="preserve"> </w:t>
      </w:r>
      <w:r>
        <w:t>interface of DUT</w:t>
      </w:r>
      <w:r>
        <w:rPr>
          <w:rFonts w:hint="eastAsia"/>
          <w:lang w:eastAsia="ko-KR"/>
        </w:rPr>
        <w:t>.</w:t>
      </w:r>
    </w:p>
    <w:p w14:paraId="71DCEF4E" w14:textId="77777777" w:rsidR="00DB0B4F" w:rsidRDefault="00DB0B4F" w:rsidP="00DB0B4F">
      <w:pPr>
        <w:pStyle w:val="midTitle"/>
      </w:pPr>
      <w:r>
        <w:t xml:space="preserve">Procedure </w:t>
      </w:r>
    </w:p>
    <w:p w14:paraId="43D57800" w14:textId="77777777" w:rsidR="00DB0B4F" w:rsidRDefault="00DB0B4F" w:rsidP="00705359">
      <w:pPr>
        <w:pStyle w:val="procedureBody"/>
        <w:numPr>
          <w:ilvl w:val="0"/>
          <w:numId w:val="35"/>
        </w:numPr>
      </w:pPr>
      <w:r>
        <w:t>The test device listens for an About announcement from the application on the DUT.</w:t>
      </w:r>
    </w:p>
    <w:p w14:paraId="6F696ACB" w14:textId="77777777" w:rsidR="00DB0B4F" w:rsidRDefault="00DB0B4F" w:rsidP="00705359">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CurrentTemperature</w:t>
      </w:r>
      <w:r>
        <w:t xml:space="preserve"> Interface on DUT.</w:t>
      </w:r>
    </w:p>
    <w:p w14:paraId="3A32E2EF" w14:textId="77777777" w:rsidR="00DB0B4F" w:rsidRDefault="00DB0B4F" w:rsidP="00705359">
      <w:pPr>
        <w:pStyle w:val="procedureBody"/>
        <w:numPr>
          <w:ilvl w:val="0"/>
          <w:numId w:val="35"/>
        </w:numPr>
      </w:pPr>
      <w:r w:rsidRPr="0060122C">
        <w:t>Get initial values for all properties.</w:t>
      </w:r>
    </w:p>
    <w:p w14:paraId="4D38C7F6" w14:textId="77777777" w:rsidR="00DB0B4F" w:rsidRDefault="00DB0B4F" w:rsidP="00A53F44">
      <w:pPr>
        <w:pStyle w:val="procedureBody"/>
        <w:numPr>
          <w:ilvl w:val="1"/>
          <w:numId w:val="26"/>
        </w:numPr>
      </w:pPr>
      <w:r w:rsidRPr="0060122C">
        <w:t xml:space="preserve">Retrieve the </w:t>
      </w:r>
      <w:r>
        <w:rPr>
          <w:rFonts w:hint="eastAsia"/>
          <w:lang w:eastAsia="ko-KR"/>
        </w:rPr>
        <w:t>CurrentValue</w:t>
      </w:r>
      <w:r w:rsidRPr="0060122C">
        <w:t xml:space="preserve"> property.</w:t>
      </w:r>
    </w:p>
    <w:p w14:paraId="165BF9BE" w14:textId="77777777" w:rsidR="00DB0B4F" w:rsidRDefault="00DB0B4F" w:rsidP="00A53F44">
      <w:pPr>
        <w:pStyle w:val="procedureBody"/>
        <w:numPr>
          <w:ilvl w:val="1"/>
          <w:numId w:val="26"/>
        </w:numPr>
      </w:pPr>
      <w:r w:rsidRPr="0060122C">
        <w:t xml:space="preserve">Retrieve the </w:t>
      </w:r>
      <w:r>
        <w:rPr>
          <w:rFonts w:hint="eastAsia"/>
          <w:lang w:eastAsia="ko-KR"/>
        </w:rPr>
        <w:t>Precision</w:t>
      </w:r>
      <w:r w:rsidRPr="0060122C">
        <w:t xml:space="preserve"> property.</w:t>
      </w:r>
    </w:p>
    <w:p w14:paraId="6188AB8A" w14:textId="77777777" w:rsidR="00DB0B4F" w:rsidRDefault="00DB0B4F" w:rsidP="00A53F44">
      <w:pPr>
        <w:pStyle w:val="procedureBody"/>
        <w:numPr>
          <w:ilvl w:val="1"/>
          <w:numId w:val="26"/>
        </w:numPr>
      </w:pPr>
      <w:r w:rsidRPr="0060122C">
        <w:t xml:space="preserve">Retrieve the </w:t>
      </w:r>
      <w:r>
        <w:rPr>
          <w:rFonts w:hint="eastAsia"/>
          <w:lang w:eastAsia="ko-KR"/>
        </w:rPr>
        <w:t>UpdateMinTime</w:t>
      </w:r>
      <w:r w:rsidRPr="0060122C">
        <w:t xml:space="preserve"> property.</w:t>
      </w:r>
    </w:p>
    <w:p w14:paraId="5329ABD7" w14:textId="77777777" w:rsidR="00DB0B4F" w:rsidRDefault="00DB0B4F" w:rsidP="00705359">
      <w:pPr>
        <w:pStyle w:val="procedureBody"/>
        <w:numPr>
          <w:ilvl w:val="0"/>
          <w:numId w:val="35"/>
        </w:numPr>
      </w:pPr>
      <w:r>
        <w:t>The test device leaves the session.</w:t>
      </w:r>
    </w:p>
    <w:p w14:paraId="00B247BA" w14:textId="77777777" w:rsidR="00DB0B4F" w:rsidRPr="00881C0F" w:rsidRDefault="00DB0B4F" w:rsidP="00DB0B4F">
      <w:pPr>
        <w:pStyle w:val="midTitle"/>
        <w:rPr>
          <w:rStyle w:val="Emphasis"/>
          <w:i w:val="0"/>
          <w:iCs w:val="0"/>
        </w:rPr>
      </w:pPr>
      <w:r>
        <w:t>Expected results</w:t>
      </w:r>
    </w:p>
    <w:p w14:paraId="52765E45" w14:textId="77777777" w:rsidR="00DB0B4F" w:rsidRPr="00F90BDC" w:rsidRDefault="00DB0B4F" w:rsidP="00DB0B4F">
      <w:pPr>
        <w:pStyle w:val="resultsBody"/>
      </w:pPr>
      <w:r w:rsidRPr="00F90BDC">
        <w:t>The test device receives an About announcement from the application on the DUT.</w:t>
      </w:r>
    </w:p>
    <w:p w14:paraId="220B63A6" w14:textId="77777777" w:rsidR="00DB0B4F" w:rsidRPr="00F90BDC" w:rsidRDefault="00DB0B4F" w:rsidP="00DB0B4F">
      <w:pPr>
        <w:pStyle w:val="resultsBody"/>
      </w:pPr>
      <w:r w:rsidRPr="00F90BDC">
        <w:t>The test device joins a session with the application at the port specified in the received About announcement.</w:t>
      </w:r>
    </w:p>
    <w:p w14:paraId="29FA896F" w14:textId="77777777" w:rsidR="00DB0B4F" w:rsidRPr="00296428" w:rsidRDefault="00DB0B4F" w:rsidP="00DB0B4F">
      <w:pPr>
        <w:pStyle w:val="resultsBody"/>
        <w:rPr>
          <w:lang w:eastAsia="ko-KR"/>
        </w:rPr>
      </w:pPr>
      <w:r w:rsidRPr="00DE2490">
        <w:rPr>
          <w:rStyle w:val="Emphasis"/>
          <w:i w:val="0"/>
          <w:iCs w:val="0"/>
        </w:rPr>
        <w:t>Getting initial values for all properties are succeeded.</w:t>
      </w:r>
    </w:p>
    <w:p w14:paraId="0B772EA9" w14:textId="77777777" w:rsidR="00A95E86" w:rsidRDefault="00A95E86">
      <w:pPr>
        <w:spacing w:before="0" w:after="0" w:line="240" w:lineRule="auto"/>
        <w:ind w:left="0"/>
        <w:rPr>
          <w:rFonts w:cs="Arial"/>
          <w:sz w:val="36"/>
          <w:szCs w:val="36"/>
        </w:rPr>
      </w:pPr>
      <w:r>
        <w:br w:type="page"/>
      </w:r>
    </w:p>
    <w:p w14:paraId="7645B9DF" w14:textId="77777777" w:rsidR="00C738D6" w:rsidRDefault="005641A6" w:rsidP="000B4AEB">
      <w:pPr>
        <w:pStyle w:val="Heading2"/>
        <w:numPr>
          <w:ilvl w:val="1"/>
          <w:numId w:val="1"/>
        </w:numPr>
        <w:ind w:left="720" w:hanging="720"/>
      </w:pPr>
      <w:bookmarkStart w:id="38" w:name="_Toc458602120"/>
      <w:r>
        <w:lastRenderedPageBreak/>
        <w:t>CDM</w:t>
      </w:r>
      <w:r w:rsidR="007E7AFB">
        <w:t>-v1-</w:t>
      </w:r>
      <w:r w:rsidR="00901756" w:rsidRPr="00B72822">
        <w:t>CycleControl</w:t>
      </w:r>
      <w:r w:rsidR="00901756">
        <w:t xml:space="preserve"> Interface Test</w:t>
      </w:r>
      <w:bookmarkEnd w:id="38"/>
    </w:p>
    <w:p w14:paraId="6BF88DDB" w14:textId="77777777" w:rsidR="0001396F" w:rsidRDefault="0001396F" w:rsidP="0001396F">
      <w:pPr>
        <w:pStyle w:val="midTitle"/>
      </w:pPr>
      <w:r>
        <w:t>Objective</w:t>
      </w:r>
    </w:p>
    <w:p w14:paraId="3966EF7D" w14:textId="77777777" w:rsidR="0001396F" w:rsidRDefault="0001396F" w:rsidP="0001396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lang w:eastAsia="ko-KR"/>
        </w:rPr>
        <w:t xml:space="preserve">CycleControl </w:t>
      </w:r>
      <w:r>
        <w:t>interface of DUT</w:t>
      </w:r>
      <w:r>
        <w:rPr>
          <w:rFonts w:hint="eastAsia"/>
          <w:lang w:eastAsia="ko-KR"/>
        </w:rPr>
        <w:t>.</w:t>
      </w:r>
    </w:p>
    <w:p w14:paraId="3CFE5BA9" w14:textId="77777777" w:rsidR="0001396F" w:rsidRDefault="0001396F" w:rsidP="0001396F">
      <w:pPr>
        <w:pStyle w:val="midTitle"/>
      </w:pPr>
      <w:r>
        <w:t xml:space="preserve">Procedure </w:t>
      </w:r>
    </w:p>
    <w:p w14:paraId="050F46A7" w14:textId="77777777" w:rsidR="0001396F" w:rsidRDefault="0001396F" w:rsidP="00FD2236">
      <w:pPr>
        <w:pStyle w:val="procedureBody"/>
        <w:numPr>
          <w:ilvl w:val="0"/>
          <w:numId w:val="53"/>
        </w:numPr>
      </w:pPr>
      <w:r>
        <w:t>The test device listens for an About announcement from the application on the DUT.</w:t>
      </w:r>
    </w:p>
    <w:p w14:paraId="3616297E" w14:textId="77777777" w:rsidR="0001396F" w:rsidRDefault="0001396F" w:rsidP="0001396F">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CycleControl</w:t>
      </w:r>
      <w:r>
        <w:t xml:space="preserve"> Interface on DUT.</w:t>
      </w:r>
    </w:p>
    <w:p w14:paraId="0B42A2CA" w14:textId="77777777" w:rsidR="0001396F" w:rsidRDefault="0001396F" w:rsidP="0001396F">
      <w:pPr>
        <w:pStyle w:val="procedureBody"/>
        <w:numPr>
          <w:ilvl w:val="0"/>
          <w:numId w:val="35"/>
        </w:numPr>
      </w:pPr>
      <w:r w:rsidRPr="0060122C">
        <w:t>Get initial values for all properties.</w:t>
      </w:r>
    </w:p>
    <w:p w14:paraId="166BD4F6" w14:textId="77777777" w:rsidR="0001396F" w:rsidRDefault="0001396F" w:rsidP="0001396F">
      <w:pPr>
        <w:pStyle w:val="procedureBody"/>
        <w:numPr>
          <w:ilvl w:val="1"/>
          <w:numId w:val="26"/>
        </w:numPr>
      </w:pPr>
      <w:r w:rsidRPr="0060122C">
        <w:t xml:space="preserve">Retrieve the </w:t>
      </w:r>
      <w:r>
        <w:rPr>
          <w:lang w:eastAsia="ko-KR"/>
        </w:rPr>
        <w:t>OperationalState</w:t>
      </w:r>
      <w:r w:rsidRPr="0060122C">
        <w:t xml:space="preserve"> property.</w:t>
      </w:r>
    </w:p>
    <w:p w14:paraId="41D58FF9" w14:textId="77777777" w:rsidR="0001396F" w:rsidRDefault="0001396F" w:rsidP="0001396F">
      <w:pPr>
        <w:pStyle w:val="procedureBody"/>
        <w:numPr>
          <w:ilvl w:val="1"/>
          <w:numId w:val="26"/>
        </w:numPr>
      </w:pPr>
      <w:r w:rsidRPr="0060122C">
        <w:t xml:space="preserve">Retrieve the </w:t>
      </w:r>
      <w:r>
        <w:rPr>
          <w:lang w:eastAsia="ko-KR"/>
        </w:rPr>
        <w:t>SupportedOperationalStates</w:t>
      </w:r>
      <w:r w:rsidRPr="0060122C">
        <w:t xml:space="preserve"> property.</w:t>
      </w:r>
    </w:p>
    <w:p w14:paraId="39011C8C" w14:textId="77777777" w:rsidR="0001396F" w:rsidRDefault="0001396F" w:rsidP="0001396F">
      <w:pPr>
        <w:pStyle w:val="procedureBody"/>
        <w:numPr>
          <w:ilvl w:val="1"/>
          <w:numId w:val="26"/>
        </w:numPr>
      </w:pPr>
      <w:r w:rsidRPr="0060122C">
        <w:t xml:space="preserve">Retrieve the </w:t>
      </w:r>
      <w:r>
        <w:rPr>
          <w:lang w:eastAsia="ko-KR"/>
        </w:rPr>
        <w:t>SupportedOperationalCommands</w:t>
      </w:r>
      <w:r w:rsidRPr="0060122C">
        <w:t xml:space="preserve"> property.</w:t>
      </w:r>
    </w:p>
    <w:p w14:paraId="7AB0FF92" w14:textId="77777777" w:rsidR="0001396F" w:rsidRDefault="0001396F" w:rsidP="0001396F">
      <w:pPr>
        <w:pStyle w:val="procedureBody"/>
      </w:pPr>
      <w:r>
        <w:rPr>
          <w:rFonts w:hint="eastAsia"/>
          <w:lang w:eastAsia="ko-KR"/>
        </w:rPr>
        <w:t xml:space="preserve">Call method </w:t>
      </w:r>
      <w:r>
        <w:rPr>
          <w:lang w:eastAsia="ko-KR"/>
        </w:rPr>
        <w:t>with invalid param</w:t>
      </w:r>
      <w:r w:rsidR="000F6692">
        <w:rPr>
          <w:lang w:eastAsia="ko-KR"/>
        </w:rPr>
        <w:t>eter</w:t>
      </w:r>
      <w:r>
        <w:rPr>
          <w:lang w:eastAsia="ko-KR"/>
        </w:rPr>
        <w:t>s</w:t>
      </w:r>
    </w:p>
    <w:p w14:paraId="734986A3" w14:textId="77777777"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invalid value “</w:t>
      </w:r>
      <w:r w:rsidRPr="0001396F">
        <w:rPr>
          <w:i/>
        </w:rPr>
        <w:t>Uns</w:t>
      </w:r>
      <w:r w:rsidR="00125245">
        <w:rPr>
          <w:i/>
        </w:rPr>
        <w:t>u</w:t>
      </w:r>
      <w:r w:rsidRPr="0001396F">
        <w:rPr>
          <w:i/>
        </w:rPr>
        <w:t>pportedCommand</w:t>
      </w:r>
      <w:r>
        <w:t>”</w:t>
      </w:r>
      <w:r>
        <w:rPr>
          <w:rFonts w:hint="eastAsia"/>
          <w:lang w:eastAsia="ko-KR"/>
        </w:rPr>
        <w:t>.</w:t>
      </w:r>
    </w:p>
    <w:p w14:paraId="66BF0C21" w14:textId="77777777" w:rsidR="0001396F" w:rsidRDefault="0001396F" w:rsidP="0001396F">
      <w:pPr>
        <w:pStyle w:val="procedureBody"/>
      </w:pPr>
      <w:r>
        <w:rPr>
          <w:rFonts w:hint="eastAsia"/>
          <w:lang w:eastAsia="ko-KR"/>
        </w:rPr>
        <w:t xml:space="preserve">Call method </w:t>
      </w:r>
      <w:r>
        <w:rPr>
          <w:lang w:eastAsia="ko-KR"/>
        </w:rPr>
        <w:t>with valid param</w:t>
      </w:r>
      <w:r w:rsidR="000F6692">
        <w:rPr>
          <w:lang w:eastAsia="ko-KR"/>
        </w:rPr>
        <w:t>eter</w:t>
      </w:r>
      <w:r>
        <w:rPr>
          <w:lang w:eastAsia="ko-KR"/>
        </w:rPr>
        <w:t>s</w:t>
      </w:r>
      <w:r>
        <w:rPr>
          <w:rFonts w:hint="eastAsia"/>
          <w:lang w:eastAsia="ko-KR"/>
        </w:rPr>
        <w:t>.</w:t>
      </w:r>
    </w:p>
    <w:p w14:paraId="4A414400" w14:textId="77777777" w:rsidR="0001396F" w:rsidRPr="00245E6A" w:rsidRDefault="0001396F" w:rsidP="0001396F">
      <w:pPr>
        <w:pStyle w:val="procedureBody"/>
        <w:numPr>
          <w:ilvl w:val="1"/>
          <w:numId w:val="26"/>
        </w:numPr>
      </w:pPr>
      <w:r>
        <w:t xml:space="preserve">Call </w:t>
      </w:r>
      <w:r>
        <w:rPr>
          <w:rFonts w:hint="eastAsia"/>
          <w:lang w:eastAsia="ko-KR"/>
        </w:rPr>
        <w:t xml:space="preserve">the </w:t>
      </w:r>
      <w:r>
        <w:t xml:space="preserve">ExecuteCommand method with </w:t>
      </w:r>
      <w:r w:rsidR="00A16A99">
        <w:t>1</w:t>
      </w:r>
      <w:r w:rsidR="00A16A99" w:rsidRPr="00A16A99">
        <w:rPr>
          <w:vertAlign w:val="superscript"/>
        </w:rPr>
        <w:t>st</w:t>
      </w:r>
      <w:r w:rsidR="00A16A99">
        <w:t xml:space="preserve"> item of the SupportedOperationalCommands.</w:t>
      </w:r>
    </w:p>
    <w:p w14:paraId="44DA9110" w14:textId="77777777" w:rsidR="0001396F" w:rsidRPr="006B24E2" w:rsidRDefault="0001396F" w:rsidP="0001396F">
      <w:pPr>
        <w:pStyle w:val="procedureBody"/>
      </w:pPr>
      <w:r w:rsidRPr="006B24E2">
        <w:t>The test device leaves the session.</w:t>
      </w:r>
    </w:p>
    <w:p w14:paraId="0FFBDD38" w14:textId="77777777" w:rsidR="0001396F" w:rsidRPr="00881C0F" w:rsidRDefault="0001396F" w:rsidP="0001396F">
      <w:pPr>
        <w:pStyle w:val="midTitle"/>
        <w:rPr>
          <w:rStyle w:val="Emphasis"/>
          <w:i w:val="0"/>
          <w:iCs w:val="0"/>
        </w:rPr>
      </w:pPr>
      <w:r>
        <w:t>Expected results</w:t>
      </w:r>
    </w:p>
    <w:p w14:paraId="4C626EFB" w14:textId="77777777" w:rsidR="0001396F" w:rsidRPr="00F90BDC" w:rsidRDefault="0001396F" w:rsidP="0001396F">
      <w:pPr>
        <w:pStyle w:val="resultsBody"/>
      </w:pPr>
      <w:r w:rsidRPr="00F90BDC">
        <w:t>The test device receives an About announcement from the application on the DUT.</w:t>
      </w:r>
    </w:p>
    <w:p w14:paraId="77487184" w14:textId="77777777" w:rsidR="0001396F" w:rsidRPr="00F90BDC" w:rsidRDefault="0001396F" w:rsidP="0001396F">
      <w:pPr>
        <w:pStyle w:val="resultsBody"/>
      </w:pPr>
      <w:r w:rsidRPr="00F90BDC">
        <w:t>The test device joins a session with the application at the port specified in the received About announcement.</w:t>
      </w:r>
    </w:p>
    <w:p w14:paraId="3137C918" w14:textId="77777777" w:rsidR="0001396F" w:rsidRDefault="0001396F" w:rsidP="0001396F">
      <w:pPr>
        <w:pStyle w:val="resultsBody"/>
        <w:rPr>
          <w:rStyle w:val="Emphasis"/>
          <w:i w:val="0"/>
          <w:iCs w:val="0"/>
          <w:lang w:eastAsia="ko-KR"/>
        </w:rPr>
      </w:pPr>
      <w:r w:rsidRPr="00DE2490">
        <w:rPr>
          <w:rStyle w:val="Emphasis"/>
          <w:i w:val="0"/>
          <w:iCs w:val="0"/>
        </w:rPr>
        <w:t>Getting initial values for all properties are succeeded.</w:t>
      </w:r>
    </w:p>
    <w:p w14:paraId="442A662D" w14:textId="77777777" w:rsidR="0001396F" w:rsidRPr="00125245" w:rsidRDefault="0001396F" w:rsidP="00125245">
      <w:pPr>
        <w:pStyle w:val="resultsBody"/>
      </w:pPr>
      <w:r>
        <w:rPr>
          <w:lang w:eastAsia="ko-KR"/>
        </w:rPr>
        <w:t xml:space="preserve">The result of </w:t>
      </w:r>
      <w:r>
        <w:rPr>
          <w:rFonts w:hint="eastAsia"/>
          <w:lang w:eastAsia="ko-KR"/>
        </w:rPr>
        <w:t xml:space="preserve">method call </w:t>
      </w:r>
      <w:r>
        <w:rPr>
          <w:lang w:eastAsia="ko-KR"/>
        </w:rPr>
        <w:t>with invalid param</w:t>
      </w:r>
      <w:r w:rsidR="000F6692">
        <w:rPr>
          <w:lang w:eastAsia="ko-KR"/>
        </w:rPr>
        <w:t>eter</w:t>
      </w:r>
      <w:r>
        <w:rPr>
          <w:lang w:eastAsia="ko-KR"/>
        </w:rPr>
        <w:t>s is</w:t>
      </w:r>
      <w:r w:rsidR="00A16A99">
        <w:rPr>
          <w:lang w:eastAsia="ko-KR"/>
        </w:rPr>
        <w:t xml:space="preserve"> failed and returns “</w:t>
      </w:r>
      <w:r w:rsidR="00A16A99" w:rsidRPr="00A16A99">
        <w:rPr>
          <w:i/>
          <w:lang w:eastAsia="ko-KR"/>
        </w:rPr>
        <w:t>org.alljoyn.Error.InvalidValue</w:t>
      </w:r>
      <w:r w:rsidR="00A16A99">
        <w:rPr>
          <w:lang w:eastAsia="ko-KR"/>
        </w:rPr>
        <w:t>” error.</w:t>
      </w:r>
    </w:p>
    <w:p w14:paraId="299E98A0" w14:textId="77777777" w:rsidR="0001396F" w:rsidRPr="00B745D5" w:rsidRDefault="0001396F" w:rsidP="00C51730">
      <w:pPr>
        <w:pStyle w:val="resultsBody"/>
        <w:rPr>
          <w:i/>
          <w:iCs/>
        </w:rPr>
      </w:pPr>
      <w:r>
        <w:rPr>
          <w:lang w:eastAsia="ko-KR"/>
        </w:rPr>
        <w:t xml:space="preserve">The result of </w:t>
      </w:r>
      <w:r>
        <w:rPr>
          <w:rFonts w:hint="eastAsia"/>
          <w:lang w:eastAsia="ko-KR"/>
        </w:rPr>
        <w:t xml:space="preserve">method call </w:t>
      </w:r>
      <w:r>
        <w:rPr>
          <w:lang w:eastAsia="ko-KR"/>
        </w:rPr>
        <w:t xml:space="preserve">with valid </w:t>
      </w:r>
      <w:r w:rsidR="00125245">
        <w:rPr>
          <w:lang w:eastAsia="ko-KR"/>
        </w:rPr>
        <w:t>param</w:t>
      </w:r>
      <w:r w:rsidR="000F6692">
        <w:rPr>
          <w:lang w:eastAsia="ko-KR"/>
        </w:rPr>
        <w:t>eter</w:t>
      </w:r>
      <w:r w:rsidR="00125245">
        <w:rPr>
          <w:lang w:eastAsia="ko-KR"/>
        </w:rPr>
        <w:t xml:space="preserve">s </w:t>
      </w:r>
      <w:r>
        <w:rPr>
          <w:lang w:eastAsia="ko-KR"/>
        </w:rPr>
        <w:t xml:space="preserve">is </w:t>
      </w:r>
      <w:r w:rsidR="00C51730" w:rsidRPr="00DE2490">
        <w:rPr>
          <w:rStyle w:val="Emphasis"/>
          <w:i w:val="0"/>
          <w:iCs w:val="0"/>
        </w:rPr>
        <w:t>succeeded</w:t>
      </w:r>
      <w:r w:rsidR="00C51730">
        <w:rPr>
          <w:rStyle w:val="Emphasis"/>
          <w:i w:val="0"/>
          <w:iCs w:val="0"/>
        </w:rPr>
        <w:t>.</w:t>
      </w:r>
    </w:p>
    <w:p w14:paraId="44520884" w14:textId="77777777" w:rsidR="0038559A" w:rsidRDefault="0038559A" w:rsidP="0038559A">
      <w:pPr>
        <w:spacing w:before="0" w:after="0" w:line="240" w:lineRule="auto"/>
        <w:ind w:left="0"/>
        <w:rPr>
          <w:rFonts w:cs="Arial"/>
          <w:sz w:val="36"/>
          <w:szCs w:val="36"/>
        </w:rPr>
      </w:pPr>
      <w:r>
        <w:br w:type="page"/>
      </w:r>
    </w:p>
    <w:p w14:paraId="1A1D9A5B" w14:textId="77777777" w:rsidR="00C738D6" w:rsidRDefault="005641A6" w:rsidP="00C738D6">
      <w:pPr>
        <w:pStyle w:val="Heading2"/>
        <w:numPr>
          <w:ilvl w:val="1"/>
          <w:numId w:val="1"/>
        </w:numPr>
        <w:ind w:left="720" w:hanging="720"/>
      </w:pPr>
      <w:bookmarkStart w:id="39" w:name="_Toc458602121"/>
      <w:r>
        <w:lastRenderedPageBreak/>
        <w:t>CDM</w:t>
      </w:r>
      <w:r w:rsidR="007E7AFB">
        <w:t>-v1-</w:t>
      </w:r>
      <w:r w:rsidR="00C738D6" w:rsidRPr="009704BF">
        <w:t>DishWashingCyclePhase</w:t>
      </w:r>
      <w:r w:rsidR="00C738D6">
        <w:t xml:space="preserve"> Interface Test</w:t>
      </w:r>
      <w:bookmarkEnd w:id="39"/>
    </w:p>
    <w:p w14:paraId="7CB745D5" w14:textId="77777777" w:rsidR="003E519A" w:rsidRDefault="003E519A" w:rsidP="003E519A">
      <w:pPr>
        <w:pStyle w:val="subhead"/>
      </w:pPr>
      <w:r>
        <w:t>Objective</w:t>
      </w:r>
    </w:p>
    <w:p w14:paraId="1DFF0619" w14:textId="77777777" w:rsidR="003E519A" w:rsidRDefault="003E519A" w:rsidP="003E519A">
      <w:pPr>
        <w:pStyle w:val="body"/>
        <w:tabs>
          <w:tab w:val="left" w:pos="7740"/>
        </w:tabs>
      </w:pPr>
      <w:r w:rsidRPr="007A4302">
        <w:rPr>
          <w:iCs/>
        </w:rPr>
        <w:t xml:space="preserve">Verify </w:t>
      </w:r>
      <w:r>
        <w:rPr>
          <w:iCs/>
        </w:rPr>
        <w:t xml:space="preserve">the properties, methods and signals of </w:t>
      </w:r>
      <w:r w:rsidRPr="007A4302">
        <w:rPr>
          <w:iCs/>
        </w:rPr>
        <w:t xml:space="preserve">the </w:t>
      </w:r>
      <w:r w:rsidR="00F23D2F">
        <w:t>DishWashingCyclePhase</w:t>
      </w:r>
      <w:r w:rsidR="00F23D2F">
        <w:rPr>
          <w:rFonts w:hint="eastAsia"/>
          <w:lang w:eastAsia="ko-KR"/>
        </w:rPr>
        <w:t xml:space="preserve"> interface </w:t>
      </w:r>
      <w:r>
        <w:rPr>
          <w:iCs/>
        </w:rPr>
        <w:t>of DUT</w:t>
      </w:r>
      <w:r w:rsidRPr="007A4302">
        <w:rPr>
          <w:iCs/>
        </w:rPr>
        <w:t>.</w:t>
      </w:r>
    </w:p>
    <w:p w14:paraId="5B99C186" w14:textId="77777777" w:rsidR="003E519A" w:rsidRDefault="003E519A" w:rsidP="003E519A">
      <w:pPr>
        <w:pStyle w:val="subhead"/>
        <w:tabs>
          <w:tab w:val="left" w:pos="7740"/>
        </w:tabs>
      </w:pPr>
      <w:r>
        <w:t xml:space="preserve">Procedure </w:t>
      </w:r>
    </w:p>
    <w:p w14:paraId="34A226B8" w14:textId="77777777" w:rsidR="003E519A" w:rsidRPr="006B24E2" w:rsidRDefault="003E519A" w:rsidP="003E519A">
      <w:pPr>
        <w:pStyle w:val="procedureBody"/>
        <w:numPr>
          <w:ilvl w:val="0"/>
          <w:numId w:val="40"/>
        </w:numPr>
      </w:pPr>
      <w:r w:rsidRPr="006B24E2">
        <w:t>The test device listens for an About announcement from the application on the DUT.</w:t>
      </w:r>
    </w:p>
    <w:p w14:paraId="4BB4300B" w14:textId="77777777" w:rsidR="003E519A" w:rsidRPr="006B24E2" w:rsidRDefault="003E519A" w:rsidP="003E519A">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DishWashingCyclePhase</w:t>
      </w:r>
      <w:r w:rsidR="004625CF">
        <w:t xml:space="preserve"> </w:t>
      </w:r>
      <w:r w:rsidRPr="006B24E2">
        <w:t>Interface on DUT.</w:t>
      </w:r>
    </w:p>
    <w:p w14:paraId="5AA3EF9C" w14:textId="77777777" w:rsidR="003E519A" w:rsidRDefault="003E519A" w:rsidP="003E519A">
      <w:pPr>
        <w:pStyle w:val="procedureBody"/>
        <w:numPr>
          <w:ilvl w:val="0"/>
          <w:numId w:val="29"/>
        </w:numPr>
      </w:pPr>
      <w:r w:rsidRPr="005E4D55">
        <w:t>Get initial values for all properties</w:t>
      </w:r>
      <w:r>
        <w:rPr>
          <w:rFonts w:hint="eastAsia"/>
          <w:lang w:eastAsia="ko-KR"/>
        </w:rPr>
        <w:t>.</w:t>
      </w:r>
    </w:p>
    <w:p w14:paraId="5E2C16CD" w14:textId="77777777" w:rsidR="003E519A" w:rsidRDefault="003E519A" w:rsidP="003E519A">
      <w:pPr>
        <w:pStyle w:val="procedureBody"/>
        <w:numPr>
          <w:ilvl w:val="1"/>
          <w:numId w:val="29"/>
        </w:numPr>
      </w:pPr>
      <w:r>
        <w:t xml:space="preserve">Retrieve the </w:t>
      </w:r>
      <w:r w:rsidRPr="00090222">
        <w:t>CyclePhase</w:t>
      </w:r>
      <w:r>
        <w:t xml:space="preserve"> property</w:t>
      </w:r>
      <w:r w:rsidRPr="00F60E7F">
        <w:t>.</w:t>
      </w:r>
    </w:p>
    <w:p w14:paraId="5C739C39" w14:textId="77777777" w:rsidR="003E519A" w:rsidRDefault="003E519A" w:rsidP="003E519A">
      <w:pPr>
        <w:pStyle w:val="procedureBody"/>
        <w:numPr>
          <w:ilvl w:val="1"/>
          <w:numId w:val="29"/>
        </w:numPr>
      </w:pPr>
      <w:r>
        <w:t xml:space="preserve">Retrieve the </w:t>
      </w:r>
      <w:r w:rsidRPr="00090222">
        <w:t>SupportedCyclePhases</w:t>
      </w:r>
      <w:r>
        <w:t xml:space="preserve"> property</w:t>
      </w:r>
      <w:r w:rsidRPr="00F60E7F">
        <w:t>.</w:t>
      </w:r>
    </w:p>
    <w:p w14:paraId="5A3D2A2C" w14:textId="77777777" w:rsidR="003E519A" w:rsidRDefault="003E519A" w:rsidP="003E519A">
      <w:pPr>
        <w:pStyle w:val="procedureBody"/>
        <w:numPr>
          <w:ilvl w:val="0"/>
          <w:numId w:val="29"/>
        </w:numPr>
      </w:pPr>
      <w:r>
        <w:t>Call method with invalid param</w:t>
      </w:r>
      <w:r w:rsidR="000F6692">
        <w:t>eter</w:t>
      </w:r>
      <w:r>
        <w:t>.</w:t>
      </w:r>
    </w:p>
    <w:p w14:paraId="7787B04C" w14:textId="77777777" w:rsidR="003E519A" w:rsidRDefault="003E519A" w:rsidP="003E519A">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2B835D67" w14:textId="77777777" w:rsidR="003E519A" w:rsidRDefault="003E519A" w:rsidP="003E519A">
      <w:pPr>
        <w:pStyle w:val="procedureBody"/>
        <w:numPr>
          <w:ilvl w:val="0"/>
          <w:numId w:val="29"/>
        </w:numPr>
      </w:pPr>
      <w:r>
        <w:rPr>
          <w:rFonts w:hint="eastAsia"/>
          <w:lang w:eastAsia="ko-KR"/>
        </w:rPr>
        <w:t>Call method with valid param.</w:t>
      </w:r>
    </w:p>
    <w:p w14:paraId="69A313C1" w14:textId="77777777" w:rsidR="003E519A" w:rsidRPr="006B24E2" w:rsidRDefault="003E519A" w:rsidP="003E519A">
      <w:pPr>
        <w:pStyle w:val="procedureBody"/>
        <w:numPr>
          <w:ilvl w:val="1"/>
          <w:numId w:val="29"/>
        </w:numPr>
      </w:pPr>
      <w:r>
        <w:t xml:space="preserve">Call the GetVendorPhasesDescription method with </w:t>
      </w:r>
      <w:r w:rsidRPr="0092324B">
        <w:rPr>
          <w:i/>
        </w:rPr>
        <w:t>“en”</w:t>
      </w:r>
      <w:r>
        <w:t>.</w:t>
      </w:r>
    </w:p>
    <w:p w14:paraId="3039BD10" w14:textId="77777777" w:rsidR="003E519A" w:rsidRPr="006B24E2" w:rsidRDefault="003E519A" w:rsidP="003E519A">
      <w:pPr>
        <w:pStyle w:val="procedureBody"/>
        <w:numPr>
          <w:ilvl w:val="0"/>
          <w:numId w:val="29"/>
        </w:numPr>
      </w:pPr>
      <w:r w:rsidRPr="006B24E2">
        <w:t>The test device leaves the session.</w:t>
      </w:r>
    </w:p>
    <w:p w14:paraId="3216E282" w14:textId="77777777" w:rsidR="003E519A" w:rsidRPr="00881C0F" w:rsidRDefault="003E519A" w:rsidP="003E519A">
      <w:pPr>
        <w:pStyle w:val="subhead"/>
        <w:rPr>
          <w:rStyle w:val="Emphasis"/>
          <w:i w:val="0"/>
          <w:iCs w:val="0"/>
        </w:rPr>
      </w:pPr>
      <w:r>
        <w:t>Expected results</w:t>
      </w:r>
    </w:p>
    <w:p w14:paraId="32FC6AF2" w14:textId="77777777" w:rsidR="003E519A" w:rsidRDefault="003E519A" w:rsidP="003E519A">
      <w:pPr>
        <w:pStyle w:val="resultsBody"/>
      </w:pPr>
      <w:r>
        <w:t>The test device receives an About announcement from the application on the DUT.</w:t>
      </w:r>
    </w:p>
    <w:p w14:paraId="189F97F7" w14:textId="77777777" w:rsidR="003E519A" w:rsidRDefault="003E519A" w:rsidP="003E519A">
      <w:pPr>
        <w:pStyle w:val="resultsBody"/>
        <w:rPr>
          <w:iCs/>
        </w:rPr>
      </w:pPr>
      <w:r w:rsidRPr="00881C0F">
        <w:rPr>
          <w:iCs/>
        </w:rPr>
        <w:t>The test device joins a session with the application at the port specified in the received About announcement.</w:t>
      </w:r>
    </w:p>
    <w:p w14:paraId="3D958E3C" w14:textId="77777777" w:rsidR="003E519A" w:rsidRPr="00775404" w:rsidRDefault="003E519A" w:rsidP="003E519A">
      <w:pPr>
        <w:pStyle w:val="resultsBody"/>
      </w:pPr>
      <w:r w:rsidRPr="00775404">
        <w:t>Getting initial values for all properties are succeeded.</w:t>
      </w:r>
    </w:p>
    <w:p w14:paraId="2D7E73C8" w14:textId="77777777" w:rsidR="003E519A" w:rsidRDefault="003E519A" w:rsidP="003E519A">
      <w:pPr>
        <w:pStyle w:val="resultsBody"/>
        <w:rPr>
          <w:iCs/>
        </w:rPr>
      </w:pPr>
      <w:r>
        <w:rPr>
          <w:rFonts w:hint="eastAsia"/>
          <w:iCs/>
          <w:lang w:eastAsia="ko-KR"/>
        </w:rPr>
        <w:t>Method call</w:t>
      </w:r>
      <w:r>
        <w:rPr>
          <w:iCs/>
        </w:rPr>
        <w:t xml:space="preserve"> with invalid param</w:t>
      </w:r>
      <w:r w:rsidR="000F6692">
        <w:rPr>
          <w:iCs/>
        </w:rPr>
        <w:t>eter</w:t>
      </w:r>
      <w:r>
        <w:rPr>
          <w:iCs/>
        </w:rPr>
        <w:t xml:space="preserve"> is failed</w:t>
      </w:r>
      <w:r w:rsidR="00A16A99" w:rsidRPr="00A16A99">
        <w:t xml:space="preserve"> </w:t>
      </w:r>
      <w:r w:rsidR="00A16A99">
        <w:t>and returns “</w:t>
      </w:r>
      <w:r w:rsidR="00A16A99" w:rsidRPr="00A16A99">
        <w:rPr>
          <w:i/>
        </w:rPr>
        <w:t>org.alljoyn.Error.</w:t>
      </w:r>
      <w:r w:rsidR="00A16A99" w:rsidRPr="00A16A99">
        <w:rPr>
          <w:rFonts w:hint="eastAsia"/>
          <w:i/>
          <w:lang w:eastAsia="ko-KR"/>
        </w:rPr>
        <w:t>LanguageNotSupported</w:t>
      </w:r>
      <w:r w:rsidR="00A16A99">
        <w:t>” error.</w:t>
      </w:r>
    </w:p>
    <w:p w14:paraId="672C8D48" w14:textId="77777777" w:rsidR="003E519A" w:rsidRPr="00B20E4C" w:rsidRDefault="003E519A" w:rsidP="003E519A">
      <w:pPr>
        <w:pStyle w:val="resultsBody"/>
        <w:rPr>
          <w:iCs/>
        </w:rPr>
      </w:pPr>
      <w:r>
        <w:rPr>
          <w:rFonts w:hint="eastAsia"/>
          <w:iCs/>
          <w:lang w:eastAsia="ko-KR"/>
        </w:rPr>
        <w:t xml:space="preserve">Method call </w:t>
      </w:r>
      <w:r>
        <w:rPr>
          <w:iCs/>
        </w:rPr>
        <w:t>with valid param</w:t>
      </w:r>
      <w:r w:rsidR="000F6692">
        <w:rPr>
          <w:iCs/>
        </w:rPr>
        <w:t>eter</w:t>
      </w:r>
      <w:r>
        <w:rPr>
          <w:iCs/>
        </w:rPr>
        <w:t xml:space="preserve"> is succeeded.</w:t>
      </w:r>
    </w:p>
    <w:p w14:paraId="3334E3E4" w14:textId="77777777" w:rsidR="00AE4270" w:rsidRDefault="00AE4270">
      <w:pPr>
        <w:spacing w:before="0" w:after="0" w:line="240" w:lineRule="auto"/>
        <w:ind w:left="0"/>
        <w:rPr>
          <w:rFonts w:cs="Arial"/>
          <w:sz w:val="36"/>
          <w:szCs w:val="36"/>
        </w:rPr>
      </w:pPr>
      <w:r>
        <w:br w:type="page"/>
      </w:r>
    </w:p>
    <w:p w14:paraId="0F17686A" w14:textId="77777777" w:rsidR="00AD5081" w:rsidRDefault="005641A6" w:rsidP="00AD5081">
      <w:pPr>
        <w:pStyle w:val="Heading2"/>
        <w:numPr>
          <w:ilvl w:val="1"/>
          <w:numId w:val="1"/>
        </w:numPr>
        <w:ind w:left="720" w:hanging="720"/>
      </w:pPr>
      <w:bookmarkStart w:id="40" w:name="_Toc458602122"/>
      <w:r>
        <w:lastRenderedPageBreak/>
        <w:t>CDM</w:t>
      </w:r>
      <w:r w:rsidR="007E7AFB">
        <w:t>-v1-</w:t>
      </w:r>
      <w:r w:rsidR="00AD5081" w:rsidRPr="009704BF">
        <w:t>EnergyUsage</w:t>
      </w:r>
      <w:r w:rsidR="00AD5081">
        <w:t xml:space="preserve"> Interface Test</w:t>
      </w:r>
      <w:bookmarkEnd w:id="40"/>
    </w:p>
    <w:p w14:paraId="100D6208" w14:textId="77777777" w:rsidR="00AE4270" w:rsidRDefault="00AE4270" w:rsidP="00AE4270">
      <w:pPr>
        <w:pStyle w:val="midTitle"/>
      </w:pPr>
      <w:r>
        <w:t>Objective</w:t>
      </w:r>
    </w:p>
    <w:p w14:paraId="6C76973C" w14:textId="77777777" w:rsidR="00AE4270" w:rsidRDefault="00AE4270" w:rsidP="00AE4270">
      <w:pPr>
        <w:pStyle w:val="Body0"/>
      </w:pPr>
      <w:r w:rsidRPr="007A4302">
        <w:t xml:space="preserve">Verify </w:t>
      </w:r>
      <w:r>
        <w:t xml:space="preserve">the properties, methods and signals of </w:t>
      </w:r>
      <w:r w:rsidRPr="007A4302">
        <w:t xml:space="preserve">the </w:t>
      </w:r>
      <w:r w:rsidRPr="009704BF">
        <w:t>EnergyUsage</w:t>
      </w:r>
      <w:r>
        <w:t xml:space="preserve"> interface of DUT.</w:t>
      </w:r>
    </w:p>
    <w:p w14:paraId="1C94B9D5" w14:textId="77777777" w:rsidR="00AE4270" w:rsidRDefault="00AE4270" w:rsidP="00AE4270">
      <w:pPr>
        <w:pStyle w:val="midTitle"/>
      </w:pPr>
      <w:r>
        <w:t xml:space="preserve">Procedure </w:t>
      </w:r>
    </w:p>
    <w:p w14:paraId="10A9DC8D" w14:textId="77777777" w:rsidR="00AE4270" w:rsidRPr="006B24E2" w:rsidRDefault="00AE4270" w:rsidP="00705359">
      <w:pPr>
        <w:pStyle w:val="procedureBody"/>
        <w:numPr>
          <w:ilvl w:val="0"/>
          <w:numId w:val="31"/>
        </w:numPr>
      </w:pPr>
      <w:r w:rsidRPr="006B24E2">
        <w:t>The test device listens for an About announcement from the application on the DUT.</w:t>
      </w:r>
    </w:p>
    <w:p w14:paraId="5F7EBB3A" w14:textId="77777777" w:rsidR="00AE4270" w:rsidRPr="006B24E2" w:rsidRDefault="00AE4270" w:rsidP="00705359">
      <w:pPr>
        <w:pStyle w:val="procedureBody"/>
        <w:numPr>
          <w:ilvl w:val="0"/>
          <w:numId w:val="31"/>
        </w:numPr>
      </w:pPr>
      <w:r w:rsidRPr="006B24E2">
        <w:t xml:space="preserve">After receiving an About announcement from the application, the test device joins a session with the application at the port specified in the received About announcement if there is </w:t>
      </w:r>
      <w:r w:rsidRPr="009704BF">
        <w:t>EnergyUsage</w:t>
      </w:r>
      <w:r w:rsidR="004625CF">
        <w:t xml:space="preserve"> </w:t>
      </w:r>
      <w:r w:rsidRPr="006B24E2">
        <w:t>Interface on DUT.</w:t>
      </w:r>
    </w:p>
    <w:p w14:paraId="1BE18E24" w14:textId="77777777" w:rsidR="00AE4270" w:rsidRDefault="00AE4270" w:rsidP="00705359">
      <w:pPr>
        <w:pStyle w:val="procedureBody"/>
        <w:numPr>
          <w:ilvl w:val="0"/>
          <w:numId w:val="31"/>
        </w:numPr>
      </w:pPr>
      <w:r w:rsidRPr="004A6514">
        <w:t>Get initial values for all properties</w:t>
      </w:r>
      <w:r>
        <w:t>.</w:t>
      </w:r>
    </w:p>
    <w:p w14:paraId="3716CE66" w14:textId="77777777" w:rsidR="00AE4270" w:rsidRPr="006B24E2" w:rsidRDefault="00AE4270" w:rsidP="00705359">
      <w:pPr>
        <w:pStyle w:val="procedureBody"/>
        <w:numPr>
          <w:ilvl w:val="1"/>
          <w:numId w:val="31"/>
        </w:numPr>
      </w:pPr>
      <w:r>
        <w:t>Retrieve the CumulativeEnergy</w:t>
      </w:r>
      <w:r w:rsidRPr="004A6514">
        <w:t xml:space="preserve"> property.</w:t>
      </w:r>
    </w:p>
    <w:p w14:paraId="00F8F84C" w14:textId="77777777" w:rsidR="00AE4270" w:rsidRPr="00F42AB8" w:rsidRDefault="00AE4270" w:rsidP="00705359">
      <w:pPr>
        <w:pStyle w:val="procedureBody"/>
        <w:numPr>
          <w:ilvl w:val="1"/>
          <w:numId w:val="31"/>
        </w:numPr>
      </w:pPr>
      <w:r>
        <w:t xml:space="preserve">Retrieve the </w:t>
      </w:r>
      <w:r w:rsidRPr="004A6514">
        <w:t>Precision property.</w:t>
      </w:r>
    </w:p>
    <w:p w14:paraId="6A5A3BE5" w14:textId="77777777" w:rsidR="00AE4270" w:rsidRPr="00F42AB8" w:rsidRDefault="00AE4270" w:rsidP="00705359">
      <w:pPr>
        <w:pStyle w:val="procedureBody"/>
        <w:numPr>
          <w:ilvl w:val="1"/>
          <w:numId w:val="31"/>
        </w:numPr>
      </w:pPr>
      <w:r>
        <w:t>Retrieve the UpdateMinTime</w:t>
      </w:r>
      <w:r w:rsidRPr="004A6514">
        <w:t xml:space="preserve"> property.</w:t>
      </w:r>
    </w:p>
    <w:p w14:paraId="22B8BA8D" w14:textId="77777777" w:rsidR="002D1DAF" w:rsidRDefault="002D1DAF" w:rsidP="00705359">
      <w:pPr>
        <w:pStyle w:val="procedureBody"/>
        <w:numPr>
          <w:ilvl w:val="0"/>
          <w:numId w:val="31"/>
        </w:numPr>
      </w:pPr>
      <w:r>
        <w:rPr>
          <w:rFonts w:hint="eastAsia"/>
          <w:lang w:eastAsia="ko-KR"/>
        </w:rPr>
        <w:t>Call method</w:t>
      </w:r>
      <w:r w:rsidR="00D84874">
        <w:rPr>
          <w:rFonts w:hint="eastAsia"/>
          <w:lang w:eastAsia="ko-KR"/>
        </w:rPr>
        <w:t>.</w:t>
      </w:r>
    </w:p>
    <w:p w14:paraId="23D989EB" w14:textId="77777777" w:rsidR="002D1DAF" w:rsidRDefault="002D1DAF" w:rsidP="00705359">
      <w:pPr>
        <w:pStyle w:val="procedureBody"/>
        <w:numPr>
          <w:ilvl w:val="1"/>
          <w:numId w:val="31"/>
        </w:numPr>
      </w:pPr>
      <w:r>
        <w:rPr>
          <w:rFonts w:hint="eastAsia"/>
          <w:lang w:eastAsia="ko-KR"/>
        </w:rPr>
        <w:t xml:space="preserve">Call </w:t>
      </w:r>
      <w:r w:rsidR="00B0430C">
        <w:rPr>
          <w:rFonts w:hint="eastAsia"/>
          <w:lang w:eastAsia="ko-KR"/>
        </w:rPr>
        <w:t xml:space="preserve">the </w:t>
      </w:r>
      <w:r>
        <w:rPr>
          <w:rFonts w:hint="eastAsia"/>
          <w:lang w:eastAsia="ko-KR"/>
        </w:rPr>
        <w:t>ResetCumulativeEnergy method</w:t>
      </w:r>
      <w:r w:rsidR="00D84874">
        <w:rPr>
          <w:rFonts w:hint="eastAsia"/>
          <w:lang w:eastAsia="ko-KR"/>
        </w:rPr>
        <w:t>.</w:t>
      </w:r>
    </w:p>
    <w:p w14:paraId="6B8CB5EA" w14:textId="77777777" w:rsidR="00BD1F45" w:rsidRDefault="00666BEE" w:rsidP="00705359">
      <w:pPr>
        <w:pStyle w:val="procedureBody"/>
        <w:numPr>
          <w:ilvl w:val="2"/>
          <w:numId w:val="31"/>
        </w:numPr>
      </w:pPr>
      <w:r>
        <w:rPr>
          <w:rFonts w:hint="eastAsia"/>
          <w:lang w:eastAsia="ko-KR"/>
        </w:rPr>
        <w:t xml:space="preserve">If </w:t>
      </w:r>
      <w:r w:rsidRPr="00666BEE">
        <w:rPr>
          <w:rFonts w:hint="eastAsia"/>
          <w:i/>
          <w:lang w:eastAsia="ko-KR"/>
        </w:rPr>
        <w:t>CumulativeEnergy != 0.0</w:t>
      </w:r>
      <w:r>
        <w:rPr>
          <w:rFonts w:hint="eastAsia"/>
          <w:lang w:eastAsia="ko-KR"/>
        </w:rPr>
        <w:t>, w</w:t>
      </w:r>
      <w:r w:rsidR="00BD1F45">
        <w:t xml:space="preserve">ait the PropertiesChanged signal for the </w:t>
      </w:r>
      <w:r w:rsidR="00BD1F45">
        <w:rPr>
          <w:rFonts w:hint="eastAsia"/>
          <w:lang w:eastAsia="ko-KR"/>
        </w:rPr>
        <w:t>ResetCumulativeEnergy</w:t>
      </w:r>
      <w:r w:rsidR="004625CF">
        <w:rPr>
          <w:lang w:eastAsia="ko-KR"/>
        </w:rPr>
        <w:t xml:space="preserve"> </w:t>
      </w:r>
      <w:r w:rsidR="00BD1F45">
        <w:t>property.</w:t>
      </w:r>
    </w:p>
    <w:p w14:paraId="102BBF08" w14:textId="77777777" w:rsidR="00BD1F45" w:rsidRDefault="00BD1F45" w:rsidP="00705359">
      <w:pPr>
        <w:pStyle w:val="procedureBody"/>
        <w:numPr>
          <w:ilvl w:val="2"/>
          <w:numId w:val="31"/>
        </w:numPr>
      </w:pPr>
      <w:r>
        <w:t xml:space="preserve">Get the </w:t>
      </w:r>
      <w:r>
        <w:rPr>
          <w:rFonts w:hint="eastAsia"/>
          <w:lang w:eastAsia="ko-KR"/>
        </w:rPr>
        <w:t>CumulativeEnergy</w:t>
      </w:r>
      <w:r w:rsidR="004625CF">
        <w:rPr>
          <w:lang w:eastAsia="ko-KR"/>
        </w:rPr>
        <w:t xml:space="preserve"> </w:t>
      </w:r>
      <w:r>
        <w:t>property.</w:t>
      </w:r>
    </w:p>
    <w:p w14:paraId="794C5478" w14:textId="77777777" w:rsidR="00AE4270" w:rsidRPr="006B24E2" w:rsidRDefault="00AE4270" w:rsidP="00705359">
      <w:pPr>
        <w:pStyle w:val="procedureBody"/>
        <w:numPr>
          <w:ilvl w:val="0"/>
          <w:numId w:val="31"/>
        </w:numPr>
      </w:pPr>
      <w:r w:rsidRPr="006B24E2">
        <w:t>The test device leaves the session.</w:t>
      </w:r>
    </w:p>
    <w:p w14:paraId="00517323" w14:textId="77777777" w:rsidR="00AE4270" w:rsidRPr="00881C0F" w:rsidRDefault="00AE4270" w:rsidP="00AE4270">
      <w:pPr>
        <w:pStyle w:val="subhead"/>
        <w:rPr>
          <w:rStyle w:val="Emphasis"/>
          <w:i w:val="0"/>
          <w:iCs w:val="0"/>
        </w:rPr>
      </w:pPr>
      <w:r>
        <w:t>Expected results</w:t>
      </w:r>
    </w:p>
    <w:p w14:paraId="4FBABCC9" w14:textId="77777777" w:rsidR="00AE4270" w:rsidRDefault="00AE4270" w:rsidP="00AE4270">
      <w:pPr>
        <w:pStyle w:val="resultsBody"/>
      </w:pPr>
      <w:r>
        <w:t>The test device receives an About announcement from the application on the DUT.</w:t>
      </w:r>
    </w:p>
    <w:p w14:paraId="49E95844" w14:textId="77777777" w:rsidR="00AE4270" w:rsidRDefault="00AE4270" w:rsidP="00AE4270">
      <w:pPr>
        <w:pStyle w:val="resultsBody"/>
        <w:rPr>
          <w:iCs/>
        </w:rPr>
      </w:pPr>
      <w:r w:rsidRPr="00881C0F">
        <w:rPr>
          <w:iCs/>
        </w:rPr>
        <w:t>The test device joins a session with the application at the port specified in the received About announcement.</w:t>
      </w:r>
    </w:p>
    <w:p w14:paraId="17EC0A7D" w14:textId="77777777" w:rsidR="00AE4270" w:rsidRDefault="00AE4270" w:rsidP="00AE4270">
      <w:pPr>
        <w:pStyle w:val="resultsBody"/>
      </w:pPr>
      <w:r w:rsidRPr="0073001E">
        <w:t>Getting initial values for all properties are succeeded</w:t>
      </w:r>
      <w:r>
        <w:t>.</w:t>
      </w:r>
    </w:p>
    <w:p w14:paraId="555B1275" w14:textId="35BF55FD" w:rsidR="008E75A5" w:rsidRPr="008E75A5" w:rsidRDefault="00B0430C" w:rsidP="00B009E2">
      <w:pPr>
        <w:pStyle w:val="resultsBody"/>
        <w:numPr>
          <w:ilvl w:val="1"/>
          <w:numId w:val="24"/>
        </w:numPr>
      </w:pPr>
      <w:r>
        <w:rPr>
          <w:rFonts w:hint="eastAsia"/>
          <w:lang w:eastAsia="ko-KR"/>
        </w:rPr>
        <w:t>The ResetCumulativeEnergy m</w:t>
      </w:r>
      <w:r w:rsidR="00BD1F45">
        <w:rPr>
          <w:rFonts w:hint="eastAsia"/>
          <w:lang w:eastAsia="ko-KR"/>
        </w:rPr>
        <w:t>ethod call</w:t>
      </w:r>
      <w:r w:rsidR="004F2D0E">
        <w:rPr>
          <w:rFonts w:hint="eastAsia"/>
          <w:lang w:eastAsia="ko-KR"/>
        </w:rPr>
        <w:t xml:space="preserve"> is </w:t>
      </w:r>
      <w:r w:rsidR="004625CF">
        <w:rPr>
          <w:lang w:eastAsia="ko-KR"/>
        </w:rPr>
        <w:t>succeeded.</w:t>
      </w:r>
      <w:r w:rsidR="004625CF">
        <w:t xml:space="preserve"> The</w:t>
      </w:r>
      <w:r w:rsidR="004F2D0E">
        <w:t xml:space="preserve"> </w:t>
      </w:r>
      <w:r w:rsidR="004F2D0E">
        <w:rPr>
          <w:rFonts w:hint="eastAsia"/>
          <w:lang w:eastAsia="ko-KR"/>
        </w:rPr>
        <w:t>CumulativeEnergy</w:t>
      </w:r>
      <w:r w:rsidR="004625CF">
        <w:rPr>
          <w:lang w:eastAsia="ko-KR"/>
        </w:rPr>
        <w:t xml:space="preserve"> </w:t>
      </w:r>
      <w:r w:rsidR="004F2D0E">
        <w:t xml:space="preserve">property is set to </w:t>
      </w:r>
      <w:r w:rsidR="004F2D0E" w:rsidRPr="00E253CB">
        <w:rPr>
          <w:rFonts w:hint="eastAsia"/>
          <w:i/>
          <w:lang w:eastAsia="ko-KR"/>
        </w:rPr>
        <w:t>0</w:t>
      </w:r>
      <w:r w:rsidR="004625CF">
        <w:t>,</w:t>
      </w:r>
      <w:r w:rsidR="004625CF">
        <w:rPr>
          <w:rStyle w:val="Emphasis"/>
          <w:i w:val="0"/>
          <w:iCs w:val="0"/>
        </w:rPr>
        <w:t xml:space="preserve"> and</w:t>
      </w:r>
      <w:r w:rsidR="004F2D0E">
        <w:rPr>
          <w:rStyle w:val="Emphasis"/>
          <w:i w:val="0"/>
          <w:iCs w:val="0"/>
        </w:rPr>
        <w:t xml:space="preserve"> the PropertiesChanged signal is received.</w:t>
      </w:r>
    </w:p>
    <w:p w14:paraId="21E0036C" w14:textId="77777777" w:rsidR="00EE0557" w:rsidRDefault="00EE0557">
      <w:pPr>
        <w:spacing w:before="0" w:after="0" w:line="240" w:lineRule="auto"/>
        <w:ind w:left="0"/>
        <w:rPr>
          <w:rFonts w:cs="Arial"/>
          <w:sz w:val="36"/>
          <w:szCs w:val="36"/>
        </w:rPr>
      </w:pPr>
      <w:r>
        <w:br w:type="page"/>
      </w:r>
    </w:p>
    <w:p w14:paraId="29F015CF" w14:textId="77777777" w:rsidR="00EE0557" w:rsidRPr="0040035D" w:rsidRDefault="005641A6" w:rsidP="00EE0557">
      <w:pPr>
        <w:pStyle w:val="Heading2"/>
        <w:numPr>
          <w:ilvl w:val="1"/>
          <w:numId w:val="1"/>
        </w:numPr>
        <w:ind w:left="720" w:hanging="720"/>
      </w:pPr>
      <w:bookmarkStart w:id="41" w:name="_Toc458602123"/>
      <w:r>
        <w:lastRenderedPageBreak/>
        <w:t>CDM</w:t>
      </w:r>
      <w:r w:rsidR="007E7AFB">
        <w:t>-v1-</w:t>
      </w:r>
      <w:r w:rsidR="00EE0557" w:rsidRPr="009704BF">
        <w:t>FanSpeedLevel</w:t>
      </w:r>
      <w:r w:rsidR="00EE0557">
        <w:t xml:space="preserve"> Interface Test</w:t>
      </w:r>
      <w:bookmarkEnd w:id="41"/>
    </w:p>
    <w:p w14:paraId="7A817C4A" w14:textId="77777777" w:rsidR="00EE0557" w:rsidRDefault="00EE0557" w:rsidP="00EE0557">
      <w:pPr>
        <w:pStyle w:val="midTitle"/>
      </w:pPr>
      <w:r>
        <w:t>Objective</w:t>
      </w:r>
    </w:p>
    <w:p w14:paraId="548A17C5" w14:textId="77777777" w:rsidR="00EE0557" w:rsidRDefault="00EE0557" w:rsidP="00EE0557">
      <w:pPr>
        <w:pStyle w:val="Body0"/>
      </w:pPr>
      <w:r w:rsidRPr="007A4302">
        <w:t xml:space="preserve">Verify </w:t>
      </w:r>
      <w:r>
        <w:t xml:space="preserve">the properties, methods and signals of </w:t>
      </w:r>
      <w:r w:rsidRPr="007A4302">
        <w:t xml:space="preserve">the </w:t>
      </w:r>
      <w:r w:rsidRPr="009704BF">
        <w:t>FanSpeedLevel</w:t>
      </w:r>
      <w:r>
        <w:t xml:space="preserve"> interface of DUT</w:t>
      </w:r>
      <w:r w:rsidRPr="007A4302">
        <w:t>.</w:t>
      </w:r>
    </w:p>
    <w:p w14:paraId="50BEC831" w14:textId="77777777" w:rsidR="00EE0557" w:rsidRDefault="00EE0557" w:rsidP="00EE0557">
      <w:pPr>
        <w:pStyle w:val="midTitle"/>
      </w:pPr>
      <w:r>
        <w:t xml:space="preserve">Procedure </w:t>
      </w:r>
    </w:p>
    <w:p w14:paraId="4212E1A8" w14:textId="77777777" w:rsidR="00EE0557" w:rsidRPr="006B24E2" w:rsidRDefault="00EE0557" w:rsidP="00705359">
      <w:pPr>
        <w:pStyle w:val="procedureBody"/>
        <w:numPr>
          <w:ilvl w:val="0"/>
          <w:numId w:val="32"/>
        </w:numPr>
      </w:pPr>
      <w:r w:rsidRPr="006B24E2">
        <w:t>The test device listens for an About announcement from the application on the DUT.</w:t>
      </w:r>
    </w:p>
    <w:p w14:paraId="6967CC69" w14:textId="77777777" w:rsidR="00EE0557" w:rsidRPr="006B24E2" w:rsidRDefault="00EE0557" w:rsidP="00705359">
      <w:pPr>
        <w:pStyle w:val="procedureBody"/>
        <w:numPr>
          <w:ilvl w:val="0"/>
          <w:numId w:val="32"/>
        </w:numPr>
      </w:pPr>
      <w:r w:rsidRPr="006B24E2">
        <w:t xml:space="preserve">After receiving an About announcement from the application, the test device joins a session with the application at the port specified in the received About announcement if there is </w:t>
      </w:r>
      <w:r w:rsidRPr="009704BF">
        <w:t>FanSpeedLevel</w:t>
      </w:r>
      <w:r w:rsidR="004625CF">
        <w:t xml:space="preserve"> </w:t>
      </w:r>
      <w:r w:rsidRPr="006B24E2">
        <w:t>Interface on DUT.</w:t>
      </w:r>
    </w:p>
    <w:p w14:paraId="4E19C4F1" w14:textId="77777777" w:rsidR="00E7650A" w:rsidRDefault="00E7650A" w:rsidP="00705359">
      <w:pPr>
        <w:pStyle w:val="procedureBody"/>
        <w:numPr>
          <w:ilvl w:val="0"/>
          <w:numId w:val="32"/>
        </w:numPr>
      </w:pPr>
      <w:r w:rsidRPr="00E7650A">
        <w:t>Get initial values for all properties</w:t>
      </w:r>
      <w:r w:rsidR="001878CA">
        <w:rPr>
          <w:rFonts w:hint="eastAsia"/>
          <w:lang w:eastAsia="ko-KR"/>
        </w:rPr>
        <w:t>.</w:t>
      </w:r>
    </w:p>
    <w:p w14:paraId="4DA52180" w14:textId="77777777" w:rsidR="00EE0557" w:rsidRPr="006B24E2" w:rsidRDefault="00E7650A" w:rsidP="00705359">
      <w:pPr>
        <w:pStyle w:val="procedureBody"/>
        <w:numPr>
          <w:ilvl w:val="1"/>
          <w:numId w:val="32"/>
        </w:numPr>
      </w:pPr>
      <w:r>
        <w:rPr>
          <w:rStyle w:val="Emphasis"/>
          <w:rFonts w:hint="eastAsia"/>
          <w:i w:val="0"/>
          <w:iCs w:val="0"/>
        </w:rPr>
        <w:t xml:space="preserve">Retrieve the </w:t>
      </w:r>
      <w:r w:rsidR="00EE0557" w:rsidRPr="00F60E7F">
        <w:t>FanSpeedLevel property.</w:t>
      </w:r>
    </w:p>
    <w:p w14:paraId="5302FE12" w14:textId="77777777" w:rsidR="00EE0557" w:rsidRPr="00F42AB8" w:rsidRDefault="00E7650A" w:rsidP="00705359">
      <w:pPr>
        <w:pStyle w:val="procedureBody"/>
        <w:numPr>
          <w:ilvl w:val="1"/>
          <w:numId w:val="32"/>
        </w:numPr>
      </w:pPr>
      <w:r>
        <w:rPr>
          <w:rStyle w:val="Emphasis"/>
          <w:rFonts w:hint="eastAsia"/>
          <w:i w:val="0"/>
          <w:iCs w:val="0"/>
        </w:rPr>
        <w:t xml:space="preserve">Retrieve the </w:t>
      </w:r>
      <w:r w:rsidR="00EE0557" w:rsidRPr="00F60E7F">
        <w:t>MaxFanSpeedLevel property.</w:t>
      </w:r>
    </w:p>
    <w:p w14:paraId="34D9D8D3" w14:textId="77777777" w:rsidR="00EE0557" w:rsidRDefault="00E7650A" w:rsidP="00705359">
      <w:pPr>
        <w:pStyle w:val="procedureBody"/>
        <w:numPr>
          <w:ilvl w:val="1"/>
          <w:numId w:val="32"/>
        </w:numPr>
      </w:pPr>
      <w:r>
        <w:rPr>
          <w:rStyle w:val="Emphasis"/>
          <w:rFonts w:hint="eastAsia"/>
          <w:i w:val="0"/>
          <w:iCs w:val="0"/>
        </w:rPr>
        <w:t xml:space="preserve">Retrieve the </w:t>
      </w:r>
      <w:r>
        <w:t>AutoMode</w:t>
      </w:r>
      <w:r w:rsidR="00EE0557" w:rsidRPr="00F60E7F">
        <w:t xml:space="preserve"> property.</w:t>
      </w:r>
    </w:p>
    <w:p w14:paraId="245FD9CA" w14:textId="77777777" w:rsidR="008E4EC8" w:rsidRDefault="008E4EC8" w:rsidP="00705359">
      <w:pPr>
        <w:pStyle w:val="procedureBody"/>
        <w:numPr>
          <w:ilvl w:val="0"/>
          <w:numId w:val="32"/>
        </w:numPr>
      </w:pPr>
      <w:r>
        <w:t xml:space="preserve">Initialize all </w:t>
      </w:r>
      <w:r w:rsidR="00BD1F45">
        <w:rPr>
          <w:rFonts w:hint="eastAsia"/>
          <w:lang w:eastAsia="ko-KR"/>
        </w:rPr>
        <w:t xml:space="preserve">read-write </w:t>
      </w:r>
      <w:r>
        <w:t>properties</w:t>
      </w:r>
      <w:r w:rsidR="001878CA">
        <w:rPr>
          <w:rFonts w:hint="eastAsia"/>
          <w:lang w:eastAsia="ko-KR"/>
        </w:rPr>
        <w:t>.</w:t>
      </w:r>
    </w:p>
    <w:p w14:paraId="0C32EAA2" w14:textId="77777777" w:rsidR="00EE0557" w:rsidRDefault="00BE4287" w:rsidP="00705359">
      <w:pPr>
        <w:pStyle w:val="procedureBody"/>
        <w:numPr>
          <w:ilvl w:val="1"/>
          <w:numId w:val="32"/>
        </w:numPr>
      </w:pPr>
      <w:r>
        <w:t xml:space="preserve">Initialize </w:t>
      </w:r>
      <w:r w:rsidR="008E4EC8">
        <w:t xml:space="preserve">the </w:t>
      </w:r>
      <w:r w:rsidR="008E4EC8">
        <w:rPr>
          <w:rFonts w:hint="eastAsia"/>
        </w:rPr>
        <w:t>FanSpeedLevel</w:t>
      </w:r>
      <w:r w:rsidR="00EE0557">
        <w:rPr>
          <w:rFonts w:hint="eastAsia"/>
        </w:rPr>
        <w:t xml:space="preserve"> property </w:t>
      </w:r>
      <w:r w:rsidR="008E4EC8">
        <w:t>to</w:t>
      </w:r>
      <w:r w:rsidR="00836598">
        <w:t xml:space="preserve"> </w:t>
      </w:r>
      <w:r w:rsidR="00927533" w:rsidRPr="00E253CB">
        <w:rPr>
          <w:i/>
        </w:rPr>
        <w:t>0x0</w:t>
      </w:r>
      <w:r w:rsidR="008E4EC8" w:rsidRPr="00E253CB">
        <w:rPr>
          <w:i/>
        </w:rPr>
        <w:t>1</w:t>
      </w:r>
      <w:r w:rsidR="00EE0557">
        <w:t>.</w:t>
      </w:r>
    </w:p>
    <w:p w14:paraId="186010EF" w14:textId="77777777" w:rsidR="002007B7" w:rsidRDefault="002007B7" w:rsidP="00705359">
      <w:pPr>
        <w:pStyle w:val="procedureBody"/>
        <w:numPr>
          <w:ilvl w:val="1"/>
          <w:numId w:val="32"/>
        </w:numPr>
      </w:pPr>
      <w:r w:rsidRPr="00EE0557">
        <w:t>If Auto</w:t>
      </w:r>
      <w:r>
        <w:t xml:space="preserve">Mode != </w:t>
      </w:r>
      <w:r w:rsidRPr="00E253CB">
        <w:rPr>
          <w:i/>
        </w:rPr>
        <w:t>0xFF</w:t>
      </w:r>
      <w:r>
        <w:t xml:space="preserve">(not supported), </w:t>
      </w:r>
      <w:r w:rsidR="00BE4287">
        <w:rPr>
          <w:rFonts w:hint="eastAsia"/>
          <w:lang w:eastAsia="ko-KR"/>
        </w:rPr>
        <w:t>i</w:t>
      </w:r>
      <w:r w:rsidR="00BE4287">
        <w:t xml:space="preserve">nitialize </w:t>
      </w:r>
      <w:r>
        <w:t xml:space="preserve">AutoMode property to </w:t>
      </w:r>
      <w:r w:rsidRPr="00E253CB">
        <w:rPr>
          <w:i/>
        </w:rPr>
        <w:t>0x00</w:t>
      </w:r>
      <w:r w:rsidR="00BD1F45">
        <w:rPr>
          <w:rFonts w:hint="eastAsia"/>
          <w:lang w:eastAsia="ko-KR"/>
        </w:rPr>
        <w:t>(Off)</w:t>
      </w:r>
      <w:r>
        <w:t>.</w:t>
      </w:r>
    </w:p>
    <w:p w14:paraId="387670A0" w14:textId="77777777" w:rsidR="00932677" w:rsidRDefault="00932677" w:rsidP="00705359">
      <w:pPr>
        <w:pStyle w:val="procedureBody"/>
        <w:numPr>
          <w:ilvl w:val="0"/>
          <w:numId w:val="32"/>
        </w:numPr>
      </w:pPr>
      <w:r>
        <w:t>Set properties to invalid value</w:t>
      </w:r>
      <w:r w:rsidR="001878CA">
        <w:rPr>
          <w:rFonts w:hint="eastAsia"/>
          <w:lang w:eastAsia="ko-KR"/>
        </w:rPr>
        <w:t>.</w:t>
      </w:r>
    </w:p>
    <w:p w14:paraId="32CB6EC3" w14:textId="77777777" w:rsidR="00EE0557" w:rsidRDefault="000C1EE4" w:rsidP="00705359">
      <w:pPr>
        <w:pStyle w:val="procedureBody"/>
        <w:numPr>
          <w:ilvl w:val="1"/>
          <w:numId w:val="32"/>
        </w:numPr>
      </w:pPr>
      <w:r>
        <w:t xml:space="preserve">If </w:t>
      </w:r>
      <w:r w:rsidRPr="00DD163F">
        <w:rPr>
          <w:i/>
        </w:rPr>
        <w:t>MaxFanSpeedLevel != UINT8_MAX</w:t>
      </w:r>
      <w:r>
        <w:t xml:space="preserve">, </w:t>
      </w:r>
      <w:r w:rsidR="004625CF">
        <w:t>set the</w:t>
      </w:r>
      <w:r>
        <w:t xml:space="preserve"> </w:t>
      </w:r>
      <w:r w:rsidR="00932677">
        <w:rPr>
          <w:rFonts w:hint="eastAsia"/>
        </w:rPr>
        <w:t>FanSpeedLevel</w:t>
      </w:r>
      <w:r w:rsidR="00EE0557">
        <w:rPr>
          <w:rFonts w:hint="eastAsia"/>
        </w:rPr>
        <w:t xml:space="preserve"> property </w:t>
      </w:r>
      <w:r w:rsidR="00932677">
        <w:t>to</w:t>
      </w:r>
      <w:r w:rsidR="004625CF">
        <w:t xml:space="preserve"> </w:t>
      </w:r>
      <w:r w:rsidR="00EE0557" w:rsidRPr="00932677">
        <w:rPr>
          <w:i/>
        </w:rPr>
        <w:t>MaxFanSpeedLevel + 1</w:t>
      </w:r>
      <w:r w:rsidR="00EE0557">
        <w:t>.</w:t>
      </w:r>
    </w:p>
    <w:p w14:paraId="4164F100" w14:textId="77777777" w:rsidR="00BF35AE" w:rsidRDefault="00BF35AE" w:rsidP="00B009E2">
      <w:pPr>
        <w:pStyle w:val="procedureBody"/>
        <w:numPr>
          <w:ilvl w:val="2"/>
          <w:numId w:val="29"/>
        </w:numPr>
      </w:pPr>
      <w:r>
        <w:t xml:space="preserve">Get the </w:t>
      </w:r>
      <w:r>
        <w:rPr>
          <w:rFonts w:hint="eastAsia"/>
        </w:rPr>
        <w:t>FanSpeedLevel property</w:t>
      </w:r>
      <w:r>
        <w:t>.</w:t>
      </w:r>
    </w:p>
    <w:p w14:paraId="587E75C0" w14:textId="77777777" w:rsidR="00EE0557" w:rsidRDefault="00EE0557" w:rsidP="00705359">
      <w:pPr>
        <w:pStyle w:val="procedureBody"/>
        <w:numPr>
          <w:ilvl w:val="1"/>
          <w:numId w:val="32"/>
        </w:numPr>
      </w:pPr>
      <w:r>
        <w:rPr>
          <w:rFonts w:hint="eastAsia"/>
        </w:rPr>
        <w:t>Set</w:t>
      </w:r>
      <w:r w:rsidR="00200EA4">
        <w:t xml:space="preserve"> the </w:t>
      </w:r>
      <w:r>
        <w:rPr>
          <w:rFonts w:hint="eastAsia"/>
        </w:rPr>
        <w:t>F</w:t>
      </w:r>
      <w:r w:rsidR="00200EA4">
        <w:rPr>
          <w:rFonts w:hint="eastAsia"/>
        </w:rPr>
        <w:t>anSpeedLevel</w:t>
      </w:r>
      <w:r>
        <w:rPr>
          <w:rFonts w:hint="eastAsia"/>
        </w:rPr>
        <w:t xml:space="preserve"> property </w:t>
      </w:r>
      <w:r w:rsidR="00200EA4">
        <w:t xml:space="preserve">to </w:t>
      </w:r>
      <w:r w:rsidR="00200EA4" w:rsidRPr="002C79FB">
        <w:rPr>
          <w:i/>
        </w:rPr>
        <w:t>0x00</w:t>
      </w:r>
      <w:r>
        <w:t xml:space="preserve"> (</w:t>
      </w:r>
      <w:r w:rsidR="00200EA4">
        <w:t>Off</w:t>
      </w:r>
      <w:r>
        <w:t>).</w:t>
      </w:r>
    </w:p>
    <w:p w14:paraId="06781E0C" w14:textId="77777777" w:rsidR="00927533" w:rsidRDefault="00EB2333" w:rsidP="00B009E2">
      <w:pPr>
        <w:pStyle w:val="procedureBody"/>
        <w:numPr>
          <w:ilvl w:val="2"/>
          <w:numId w:val="29"/>
        </w:numPr>
      </w:pPr>
      <w:r>
        <w:rPr>
          <w:rFonts w:hint="eastAsia"/>
          <w:lang w:eastAsia="ko-KR"/>
        </w:rPr>
        <w:t>Get the FanSpeedLevel property.</w:t>
      </w:r>
    </w:p>
    <w:p w14:paraId="492556ED" w14:textId="77777777" w:rsidR="00654C58" w:rsidRDefault="00654C58"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0xFF</w:t>
      </w:r>
      <w:r>
        <w:t>(not supported).</w:t>
      </w:r>
    </w:p>
    <w:p w14:paraId="38848E27" w14:textId="77777777" w:rsidR="004B316A" w:rsidRDefault="004B316A" w:rsidP="00B009E2">
      <w:pPr>
        <w:pStyle w:val="procedureBody"/>
        <w:numPr>
          <w:ilvl w:val="2"/>
          <w:numId w:val="29"/>
        </w:numPr>
      </w:pPr>
      <w:r>
        <w:t>Get the AutoMode property.</w:t>
      </w:r>
    </w:p>
    <w:p w14:paraId="504E2FA8" w14:textId="77777777" w:rsidR="0055416F" w:rsidRDefault="0055416F"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0x02</w:t>
      </w:r>
      <w:r>
        <w:t>.</w:t>
      </w:r>
    </w:p>
    <w:p w14:paraId="6287106D" w14:textId="77777777" w:rsidR="004B316A" w:rsidRDefault="004B316A" w:rsidP="00B009E2">
      <w:pPr>
        <w:pStyle w:val="procedureBody"/>
        <w:numPr>
          <w:ilvl w:val="2"/>
          <w:numId w:val="29"/>
        </w:numPr>
      </w:pPr>
      <w:r>
        <w:t>Get the AutoMode property.</w:t>
      </w:r>
    </w:p>
    <w:p w14:paraId="728E21FA" w14:textId="77777777" w:rsidR="00DF19A5" w:rsidRDefault="00DF19A5" w:rsidP="00705359">
      <w:pPr>
        <w:pStyle w:val="procedureBody"/>
        <w:numPr>
          <w:ilvl w:val="0"/>
          <w:numId w:val="32"/>
        </w:numPr>
      </w:pPr>
      <w:r>
        <w:t>Set properties to valid value</w:t>
      </w:r>
    </w:p>
    <w:p w14:paraId="51BA61BD" w14:textId="77777777" w:rsidR="00EE0557" w:rsidRDefault="00EE0557" w:rsidP="00705359">
      <w:pPr>
        <w:pStyle w:val="procedureBody"/>
        <w:numPr>
          <w:ilvl w:val="1"/>
          <w:numId w:val="32"/>
        </w:numPr>
      </w:pPr>
      <w:r w:rsidRPr="00EE0557">
        <w:t xml:space="preserve">If </w:t>
      </w:r>
      <w:r w:rsidRPr="005E1CCD">
        <w:rPr>
          <w:i/>
        </w:rPr>
        <w:t>MaxFanSpeedLevel</w:t>
      </w:r>
      <w:r w:rsidR="008857F8" w:rsidRPr="005E1CCD">
        <w:rPr>
          <w:i/>
        </w:rPr>
        <w:t>&gt; 1</w:t>
      </w:r>
      <w:r w:rsidR="008857F8">
        <w:t>, s</w:t>
      </w:r>
      <w:r>
        <w:t>et</w:t>
      </w:r>
      <w:r w:rsidR="008857F8">
        <w:t xml:space="preserve"> the FanSpeedLevel</w:t>
      </w:r>
      <w:r>
        <w:t xml:space="preserve"> property </w:t>
      </w:r>
      <w:r w:rsidR="008857F8">
        <w:t>to</w:t>
      </w:r>
      <w:r w:rsidR="008857F8" w:rsidRPr="00E253CB">
        <w:rPr>
          <w:i/>
        </w:rPr>
        <w:t>2</w:t>
      </w:r>
      <w:r>
        <w:t>.</w:t>
      </w:r>
    </w:p>
    <w:p w14:paraId="76447B7B" w14:textId="77777777" w:rsidR="00EE0557" w:rsidRDefault="004625CF" w:rsidP="00705359">
      <w:pPr>
        <w:pStyle w:val="procedureBody"/>
        <w:numPr>
          <w:ilvl w:val="2"/>
          <w:numId w:val="32"/>
        </w:numPr>
      </w:pPr>
      <w:r>
        <w:t>Wait the</w:t>
      </w:r>
      <w:r w:rsidR="00570715">
        <w:t xml:space="preserve"> PropertiesChanged signal for the </w:t>
      </w:r>
      <w:r w:rsidR="00EE0557">
        <w:t>FanSpeedLevel</w:t>
      </w:r>
      <w:r w:rsidR="00570715">
        <w:t xml:space="preserve"> property</w:t>
      </w:r>
      <w:r w:rsidR="00EE0557">
        <w:t>.</w:t>
      </w:r>
    </w:p>
    <w:p w14:paraId="3C420622" w14:textId="77777777" w:rsidR="00EE0557" w:rsidRDefault="00EE0557" w:rsidP="00705359">
      <w:pPr>
        <w:pStyle w:val="procedureBody"/>
        <w:numPr>
          <w:ilvl w:val="2"/>
          <w:numId w:val="32"/>
        </w:numPr>
      </w:pPr>
      <w:r>
        <w:t>Get</w:t>
      </w:r>
      <w:r w:rsidR="00C16F6E">
        <w:t xml:space="preserve"> the FanSpeedLevel</w:t>
      </w:r>
      <w:r>
        <w:t xml:space="preserve"> property.</w:t>
      </w:r>
    </w:p>
    <w:p w14:paraId="4BF22848" w14:textId="77777777" w:rsidR="00EE0557" w:rsidRDefault="00B75B4F" w:rsidP="00705359">
      <w:pPr>
        <w:pStyle w:val="procedureBody"/>
        <w:numPr>
          <w:ilvl w:val="1"/>
          <w:numId w:val="32"/>
        </w:numPr>
      </w:pPr>
      <w:r>
        <w:rPr>
          <w:lang w:eastAsia="ko-KR"/>
        </w:rPr>
        <w:t>I</w:t>
      </w:r>
      <w:r>
        <w:rPr>
          <w:rFonts w:hint="eastAsia"/>
          <w:lang w:eastAsia="ko-KR"/>
        </w:rPr>
        <w:t xml:space="preserve">f </w:t>
      </w:r>
      <w:r>
        <w:rPr>
          <w:lang w:eastAsia="ko-KR"/>
        </w:rPr>
        <w:t xml:space="preserve">AutoMode != </w:t>
      </w:r>
      <w:r w:rsidRPr="00E253CB">
        <w:rPr>
          <w:i/>
          <w:lang w:eastAsia="ko-KR"/>
        </w:rPr>
        <w:t>0xFF</w:t>
      </w:r>
      <w:r>
        <w:rPr>
          <w:lang w:eastAsia="ko-KR"/>
        </w:rPr>
        <w:t xml:space="preserve">, </w:t>
      </w:r>
      <w:r>
        <w:rPr>
          <w:rFonts w:hint="eastAsia"/>
        </w:rPr>
        <w:t>s</w:t>
      </w:r>
      <w:r w:rsidR="00EE0557">
        <w:rPr>
          <w:rFonts w:hint="eastAsia"/>
        </w:rPr>
        <w:t>et</w:t>
      </w:r>
      <w:r>
        <w:t xml:space="preserve"> the </w:t>
      </w:r>
      <w:r>
        <w:rPr>
          <w:rFonts w:hint="eastAsia"/>
        </w:rPr>
        <w:t>AutoMode</w:t>
      </w:r>
      <w:r w:rsidR="00EE0557">
        <w:rPr>
          <w:rFonts w:hint="eastAsia"/>
        </w:rPr>
        <w:t xml:space="preserve"> property </w:t>
      </w:r>
      <w:r>
        <w:t xml:space="preserve">to </w:t>
      </w:r>
      <w:r w:rsidRPr="00E253CB">
        <w:rPr>
          <w:i/>
        </w:rPr>
        <w:t>0x01</w:t>
      </w:r>
      <w:r w:rsidR="001878CA">
        <w:rPr>
          <w:rFonts w:hint="eastAsia"/>
          <w:i/>
          <w:lang w:eastAsia="ko-KR"/>
        </w:rPr>
        <w:t>.</w:t>
      </w:r>
    </w:p>
    <w:p w14:paraId="24003B82" w14:textId="77777777" w:rsidR="005878AC" w:rsidRDefault="005878AC" w:rsidP="00705359">
      <w:pPr>
        <w:pStyle w:val="procedureBody"/>
        <w:numPr>
          <w:ilvl w:val="2"/>
          <w:numId w:val="32"/>
        </w:numPr>
      </w:pPr>
      <w:r>
        <w:t xml:space="preserve">Wait the PropertiesChanged signal for the </w:t>
      </w:r>
      <w:r>
        <w:rPr>
          <w:rFonts w:hint="eastAsia"/>
        </w:rPr>
        <w:t>AutoMode</w:t>
      </w:r>
      <w:r w:rsidR="004625CF">
        <w:t xml:space="preserve"> </w:t>
      </w:r>
      <w:r>
        <w:t>property.</w:t>
      </w:r>
    </w:p>
    <w:p w14:paraId="37F7AC8A" w14:textId="77777777" w:rsidR="005878AC" w:rsidRDefault="005878AC" w:rsidP="00705359">
      <w:pPr>
        <w:pStyle w:val="procedureBody"/>
        <w:numPr>
          <w:ilvl w:val="2"/>
          <w:numId w:val="32"/>
        </w:numPr>
      </w:pPr>
      <w:r>
        <w:t xml:space="preserve">Get the </w:t>
      </w:r>
      <w:r>
        <w:rPr>
          <w:rFonts w:hint="eastAsia"/>
        </w:rPr>
        <w:t>AutoMode</w:t>
      </w:r>
      <w:r w:rsidR="004625CF">
        <w:t xml:space="preserve"> </w:t>
      </w:r>
      <w:r>
        <w:t>property.</w:t>
      </w:r>
    </w:p>
    <w:p w14:paraId="33A2FA75" w14:textId="77777777" w:rsidR="00EE0557" w:rsidRPr="006B24E2" w:rsidRDefault="00EE0557" w:rsidP="00705359">
      <w:pPr>
        <w:pStyle w:val="procedureBody"/>
        <w:numPr>
          <w:ilvl w:val="0"/>
          <w:numId w:val="32"/>
        </w:numPr>
      </w:pPr>
      <w:r w:rsidRPr="006B24E2">
        <w:t>The test device leaves the session.</w:t>
      </w:r>
    </w:p>
    <w:p w14:paraId="0E6F298E" w14:textId="77777777" w:rsidR="00EE0557" w:rsidRPr="00881C0F" w:rsidRDefault="00EE0557" w:rsidP="00EE0557">
      <w:pPr>
        <w:pStyle w:val="subhead"/>
        <w:rPr>
          <w:rStyle w:val="Emphasis"/>
          <w:i w:val="0"/>
          <w:iCs w:val="0"/>
        </w:rPr>
      </w:pPr>
      <w:r>
        <w:lastRenderedPageBreak/>
        <w:t>Expected results</w:t>
      </w:r>
    </w:p>
    <w:p w14:paraId="5999F843" w14:textId="77777777" w:rsidR="00EE0557" w:rsidRDefault="00EE0557" w:rsidP="00EE0557">
      <w:pPr>
        <w:pStyle w:val="resultsBody"/>
      </w:pPr>
      <w:r>
        <w:t>The test device receives an About announcement from the application on the DUT.</w:t>
      </w:r>
    </w:p>
    <w:p w14:paraId="02D60DB7" w14:textId="77777777" w:rsidR="00EE0557" w:rsidRDefault="00EE0557" w:rsidP="00EE0557">
      <w:pPr>
        <w:pStyle w:val="resultsBody"/>
        <w:rPr>
          <w:iCs/>
        </w:rPr>
      </w:pPr>
      <w:r w:rsidRPr="00881C0F">
        <w:rPr>
          <w:iCs/>
        </w:rPr>
        <w:t>The test device joins a session with the application at the port specified in the received About announcement.</w:t>
      </w:r>
    </w:p>
    <w:p w14:paraId="68D8E41E" w14:textId="77777777" w:rsidR="00DC5F4E" w:rsidRDefault="00DC5F4E" w:rsidP="00DC5F4E">
      <w:pPr>
        <w:pStyle w:val="resultsBody"/>
        <w:rPr>
          <w:rStyle w:val="Emphasis"/>
          <w:i w:val="0"/>
          <w:iCs w:val="0"/>
        </w:rPr>
      </w:pPr>
      <w:r>
        <w:rPr>
          <w:rStyle w:val="Emphasis"/>
          <w:i w:val="0"/>
          <w:iCs w:val="0"/>
        </w:rPr>
        <w:t>Getting initial values for all properties are succeeded.</w:t>
      </w:r>
    </w:p>
    <w:p w14:paraId="63B44D68" w14:textId="77777777" w:rsidR="00DC5F4E" w:rsidRDefault="00DC5F4E" w:rsidP="00DC5F4E">
      <w:pPr>
        <w:pStyle w:val="resultsBody"/>
      </w:pPr>
      <w:r>
        <w:t xml:space="preserve">Setting initial values for all </w:t>
      </w:r>
      <w:r w:rsidR="00CF0ED2">
        <w:rPr>
          <w:rFonts w:hint="eastAsia"/>
          <w:lang w:eastAsia="ko-KR"/>
        </w:rPr>
        <w:t xml:space="preserve">read-write </w:t>
      </w:r>
      <w:r>
        <w:t>properties are succeeded</w:t>
      </w:r>
      <w:r w:rsidR="001878CA">
        <w:rPr>
          <w:rFonts w:hint="eastAsia"/>
          <w:lang w:eastAsia="ko-KR"/>
        </w:rPr>
        <w:t>.</w:t>
      </w:r>
    </w:p>
    <w:p w14:paraId="170A7EF4" w14:textId="77777777" w:rsidR="00AB2A8D" w:rsidRDefault="00DC5F4E" w:rsidP="00AB2A8D">
      <w:pPr>
        <w:pStyle w:val="resultsBody"/>
      </w:pPr>
      <w:r>
        <w:t xml:space="preserve">Setting properties </w:t>
      </w:r>
      <w:r w:rsidR="002D361C">
        <w:t xml:space="preserve">to </w:t>
      </w:r>
      <w:r>
        <w:t>invalid value are failed.</w:t>
      </w:r>
    </w:p>
    <w:p w14:paraId="08B506E6" w14:textId="77777777" w:rsidR="00AB2A8D" w:rsidRDefault="006134EE" w:rsidP="00B009E2">
      <w:pPr>
        <w:pStyle w:val="resultsBody"/>
        <w:numPr>
          <w:ilvl w:val="1"/>
          <w:numId w:val="2"/>
        </w:numPr>
      </w:pPr>
      <w:r>
        <w:t xml:space="preserve">If </w:t>
      </w:r>
      <w:r w:rsidRPr="00D33B18">
        <w:rPr>
          <w:i/>
        </w:rPr>
        <w:t>MaxFanSpeedLevel != UINT8_MAX</w:t>
      </w:r>
      <w:r>
        <w:t xml:space="preserve">, Setting the FanSpeedLevel property to </w:t>
      </w:r>
      <w:r w:rsidRPr="00D33B18">
        <w:rPr>
          <w:i/>
        </w:rPr>
        <w:t>MaxFanSpeedLevel + 1</w:t>
      </w:r>
      <w:r>
        <w:t xml:space="preserve"> is failed and </w:t>
      </w:r>
      <w:r w:rsidR="004625CF">
        <w:t>the</w:t>
      </w:r>
      <w:r w:rsidR="004625CF">
        <w:rPr>
          <w:lang w:eastAsia="ko-KR"/>
        </w:rPr>
        <w:t xml:space="preserve"> current</w:t>
      </w:r>
      <w:r w:rsidR="00AB2A8D">
        <w:rPr>
          <w:rFonts w:hint="eastAsia"/>
          <w:lang w:eastAsia="ko-KR"/>
        </w:rPr>
        <w:t xml:space="preserve"> </w:t>
      </w:r>
      <w:r w:rsidR="00AB2A8D">
        <w:t>FanSpeedLevel</w:t>
      </w:r>
      <w:r w:rsidR="004625CF">
        <w:t xml:space="preserve"> </w:t>
      </w:r>
      <w:r>
        <w:t xml:space="preserve">property </w:t>
      </w:r>
      <w:r w:rsidR="00AB2A8D">
        <w:rPr>
          <w:rFonts w:hint="eastAsia"/>
          <w:lang w:eastAsia="ko-KR"/>
        </w:rPr>
        <w:t xml:space="preserve">is </w:t>
      </w:r>
      <w:r w:rsidRPr="00AB2A8D">
        <w:rPr>
          <w:i/>
        </w:rPr>
        <w:t>0x01</w:t>
      </w:r>
      <w:r w:rsidR="00AB2A8D">
        <w:rPr>
          <w:rFonts w:hint="eastAsia"/>
          <w:lang w:eastAsia="ko-KR"/>
        </w:rPr>
        <w:t>.</w:t>
      </w:r>
    </w:p>
    <w:p w14:paraId="23D65822" w14:textId="77777777" w:rsidR="006134EE" w:rsidRDefault="006134EE" w:rsidP="00B009E2">
      <w:pPr>
        <w:pStyle w:val="resultsBody"/>
        <w:numPr>
          <w:ilvl w:val="1"/>
          <w:numId w:val="2"/>
        </w:numPr>
      </w:pPr>
      <w:r>
        <w:t xml:space="preserve">Setting the FanSpeedLevel property to </w:t>
      </w:r>
      <w:r w:rsidRPr="00AB2A8D">
        <w:rPr>
          <w:i/>
        </w:rPr>
        <w:t>0x00</w:t>
      </w:r>
      <w:r>
        <w:t>(Off) is failed and the</w:t>
      </w:r>
      <w:r w:rsidR="004625CF">
        <w:t xml:space="preserve"> </w:t>
      </w:r>
      <w:r>
        <w:t xml:space="preserve">FanSpeedLevel property is </w:t>
      </w:r>
      <w:r w:rsidRPr="00AB2A8D">
        <w:rPr>
          <w:i/>
        </w:rPr>
        <w:t>0x01</w:t>
      </w:r>
      <w:r>
        <w:t>.</w:t>
      </w:r>
    </w:p>
    <w:p w14:paraId="70FFDB21" w14:textId="77777777" w:rsidR="006134EE" w:rsidRDefault="006134EE" w:rsidP="00B009E2">
      <w:pPr>
        <w:pStyle w:val="resultsBody"/>
        <w:numPr>
          <w:ilvl w:val="1"/>
          <w:numId w:val="2"/>
        </w:numPr>
      </w:pPr>
      <w:r>
        <w:t>Set</w:t>
      </w:r>
      <w:r w:rsidR="00A864C6">
        <w:t>ting</w:t>
      </w:r>
      <w:r>
        <w:t xml:space="preserve"> the property to </w:t>
      </w:r>
      <w:r w:rsidRPr="00AB2A8D">
        <w:rPr>
          <w:i/>
        </w:rPr>
        <w:t>0xFF</w:t>
      </w:r>
      <w:r>
        <w:t>(not supported)</w:t>
      </w:r>
      <w:r w:rsidR="00A864C6">
        <w:t xml:space="preserve"> is failed</w:t>
      </w:r>
      <w:r>
        <w:t>.</w:t>
      </w:r>
    </w:p>
    <w:p w14:paraId="22866578" w14:textId="77777777" w:rsidR="00A864C6" w:rsidRDefault="00A864C6" w:rsidP="00B009E2">
      <w:pPr>
        <w:pStyle w:val="resultsBody"/>
        <w:numPr>
          <w:ilvl w:val="2"/>
          <w:numId w:val="2"/>
        </w:numPr>
      </w:pPr>
      <w:r>
        <w:t xml:space="preserve">If </w:t>
      </w:r>
      <w:r w:rsidRPr="00AB2A8D">
        <w:rPr>
          <w:i/>
        </w:rPr>
        <w:t>AutoMode != 0xFF</w:t>
      </w:r>
      <w:r>
        <w:t xml:space="preserve"> then the current AutoMode is </w:t>
      </w:r>
      <w:r w:rsidR="00A15E63" w:rsidRPr="00AB2A8D">
        <w:rPr>
          <w:i/>
        </w:rPr>
        <w:t>0x00</w:t>
      </w:r>
      <w:r>
        <w:t>.</w:t>
      </w:r>
    </w:p>
    <w:p w14:paraId="18EF7667" w14:textId="77777777" w:rsidR="00A864C6" w:rsidRDefault="00A864C6" w:rsidP="00B009E2">
      <w:pPr>
        <w:pStyle w:val="resultsBody"/>
        <w:numPr>
          <w:ilvl w:val="2"/>
          <w:numId w:val="2"/>
        </w:numPr>
      </w:pPr>
      <w:r>
        <w:t xml:space="preserve">Else the current AutoMode is </w:t>
      </w:r>
      <w:r w:rsidRPr="00AB2A8D">
        <w:rPr>
          <w:i/>
        </w:rPr>
        <w:t>0xFF</w:t>
      </w:r>
      <w:r>
        <w:t>.</w:t>
      </w:r>
    </w:p>
    <w:p w14:paraId="359DFDAC" w14:textId="77777777" w:rsidR="006134EE" w:rsidRDefault="006134EE" w:rsidP="00B009E2">
      <w:pPr>
        <w:pStyle w:val="resultsBody"/>
        <w:numPr>
          <w:ilvl w:val="1"/>
          <w:numId w:val="2"/>
        </w:numPr>
      </w:pPr>
      <w:r>
        <w:t>Set</w:t>
      </w:r>
      <w:r w:rsidR="003D0345">
        <w:t>ting</w:t>
      </w:r>
      <w:r>
        <w:t xml:space="preserve"> the AutoMode property to </w:t>
      </w:r>
      <w:r w:rsidRPr="00AB2A8D">
        <w:rPr>
          <w:i/>
        </w:rPr>
        <w:t>0x02</w:t>
      </w:r>
      <w:r w:rsidR="003D0345">
        <w:t xml:space="preserve"> is failed</w:t>
      </w:r>
      <w:r>
        <w:t>.</w:t>
      </w:r>
    </w:p>
    <w:p w14:paraId="0919886E" w14:textId="77777777" w:rsidR="003D0345" w:rsidRDefault="003D0345" w:rsidP="003D0345">
      <w:pPr>
        <w:pStyle w:val="resultsBody"/>
        <w:numPr>
          <w:ilvl w:val="2"/>
          <w:numId w:val="2"/>
        </w:numPr>
      </w:pPr>
      <w:r>
        <w:t>If AutoMode != 0xFF then the current AutoMode</w:t>
      </w:r>
      <w:r w:rsidR="004625CF">
        <w:t xml:space="preserve"> </w:t>
      </w:r>
      <w:r w:rsidR="00DD7462">
        <w:t xml:space="preserve">is </w:t>
      </w:r>
      <w:r w:rsidR="00DD7462" w:rsidRPr="00AB2A8D">
        <w:rPr>
          <w:i/>
        </w:rPr>
        <w:t>0x00</w:t>
      </w:r>
      <w:r>
        <w:t>.</w:t>
      </w:r>
    </w:p>
    <w:p w14:paraId="33938861" w14:textId="77777777" w:rsidR="003D0345" w:rsidRDefault="003D0345" w:rsidP="00B959F1">
      <w:pPr>
        <w:pStyle w:val="resultsBody"/>
        <w:numPr>
          <w:ilvl w:val="2"/>
          <w:numId w:val="2"/>
        </w:numPr>
      </w:pPr>
      <w:r>
        <w:t xml:space="preserve">Else the current AutoMode is </w:t>
      </w:r>
      <w:r w:rsidRPr="00AB2A8D">
        <w:rPr>
          <w:i/>
        </w:rPr>
        <w:t>0xFF</w:t>
      </w:r>
      <w:r w:rsidR="001878CA">
        <w:rPr>
          <w:rFonts w:hint="eastAsia"/>
          <w:i/>
          <w:lang w:eastAsia="ko-KR"/>
        </w:rPr>
        <w:t>.</w:t>
      </w:r>
    </w:p>
    <w:p w14:paraId="3DE3AF5B" w14:textId="77777777" w:rsidR="00DC5F4E" w:rsidRDefault="00DC5F4E" w:rsidP="00DC5F4E">
      <w:pPr>
        <w:pStyle w:val="resultsBody"/>
      </w:pPr>
      <w:r>
        <w:t xml:space="preserve">Setting properties </w:t>
      </w:r>
      <w:r w:rsidR="002D361C">
        <w:t>to</w:t>
      </w:r>
      <w:r>
        <w:t xml:space="preserve"> valid value are succeeded.</w:t>
      </w:r>
    </w:p>
    <w:p w14:paraId="62CAFFC9" w14:textId="77777777" w:rsidR="00DC5F4E" w:rsidRDefault="00DC5F4E" w:rsidP="00A53F44">
      <w:pPr>
        <w:pStyle w:val="bulletlv1"/>
        <w:numPr>
          <w:ilvl w:val="1"/>
          <w:numId w:val="24"/>
        </w:numPr>
        <w:rPr>
          <w:rStyle w:val="Emphasis"/>
          <w:i w:val="0"/>
          <w:iCs w:val="0"/>
        </w:rPr>
      </w:pPr>
      <w:r w:rsidRPr="00EE0557">
        <w:t xml:space="preserve">If </w:t>
      </w:r>
      <w:r w:rsidRPr="005E1CCD">
        <w:rPr>
          <w:i/>
        </w:rPr>
        <w:t>MaxFanSpeedLevel&gt; 1</w:t>
      </w:r>
      <w:r>
        <w:t>, the FanSpeedLevel</w:t>
      </w:r>
      <w:r w:rsidR="00A124B1">
        <w:t xml:space="preserve"> </w:t>
      </w:r>
      <w:r w:rsidR="004625CF">
        <w:t>property</w:t>
      </w:r>
      <w:r w:rsidR="004625CF">
        <w:rPr>
          <w:rStyle w:val="Emphasis"/>
          <w:i w:val="0"/>
          <w:iCs w:val="0"/>
        </w:rPr>
        <w:t xml:space="preserve"> is</w:t>
      </w:r>
      <w:r>
        <w:rPr>
          <w:rStyle w:val="Emphasis"/>
          <w:i w:val="0"/>
          <w:iCs w:val="0"/>
        </w:rPr>
        <w:t xml:space="preserve"> set to </w:t>
      </w:r>
      <w:r w:rsidRPr="00992496">
        <w:rPr>
          <w:rStyle w:val="Emphasis"/>
          <w:iCs w:val="0"/>
        </w:rPr>
        <w:t>2</w:t>
      </w:r>
      <w:r>
        <w:rPr>
          <w:rStyle w:val="Emphasis"/>
          <w:i w:val="0"/>
          <w:iCs w:val="0"/>
        </w:rPr>
        <w:t>, and the PropertiesChanged signal is received.</w:t>
      </w:r>
    </w:p>
    <w:p w14:paraId="20C3B809" w14:textId="77777777" w:rsidR="00123B1D" w:rsidRDefault="00123B1D" w:rsidP="004E040C">
      <w:pPr>
        <w:pStyle w:val="bulletlv1"/>
        <w:numPr>
          <w:ilvl w:val="2"/>
          <w:numId w:val="2"/>
        </w:numPr>
        <w:tabs>
          <w:tab w:val="clear" w:pos="2160"/>
          <w:tab w:val="num" w:pos="1940"/>
        </w:tabs>
        <w:rPr>
          <w:rStyle w:val="Emphasis"/>
          <w:rFonts w:cs="Arial"/>
          <w:i w:val="0"/>
          <w:iCs w:val="0"/>
        </w:rPr>
      </w:pPr>
      <w:r>
        <w:rPr>
          <w:rStyle w:val="Emphasis"/>
          <w:i w:val="0"/>
          <w:iCs w:val="0"/>
        </w:rPr>
        <w:t xml:space="preserve">The current FanSpeedLevel property is </w:t>
      </w:r>
      <w:r w:rsidRPr="00992496">
        <w:rPr>
          <w:rStyle w:val="Emphasis"/>
          <w:iCs w:val="0"/>
        </w:rPr>
        <w:t>2</w:t>
      </w:r>
      <w:r w:rsidR="008A2CDD" w:rsidRPr="00992496">
        <w:rPr>
          <w:rStyle w:val="Emphasis"/>
          <w:iCs w:val="0"/>
        </w:rPr>
        <w:t>.</w:t>
      </w:r>
    </w:p>
    <w:p w14:paraId="0F77E7F8" w14:textId="77777777" w:rsidR="00DC5F4E" w:rsidRDefault="00A124B1" w:rsidP="00A53F44">
      <w:pPr>
        <w:pStyle w:val="bulletlv1"/>
        <w:numPr>
          <w:ilvl w:val="1"/>
          <w:numId w:val="24"/>
        </w:numPr>
        <w:rPr>
          <w:rStyle w:val="Emphasis"/>
          <w:i w:val="0"/>
          <w:iCs w:val="0"/>
        </w:rPr>
      </w:pPr>
      <w:r>
        <w:rPr>
          <w:lang w:eastAsia="ko-KR"/>
        </w:rPr>
        <w:t>I</w:t>
      </w:r>
      <w:r>
        <w:rPr>
          <w:rFonts w:hint="eastAsia"/>
          <w:lang w:eastAsia="ko-KR"/>
        </w:rPr>
        <w:t xml:space="preserve">f </w:t>
      </w:r>
      <w:r w:rsidRPr="00992496">
        <w:rPr>
          <w:i/>
          <w:lang w:eastAsia="ko-KR"/>
        </w:rPr>
        <w:t>AutoMode != 0xFF</w:t>
      </w:r>
      <w:r>
        <w:rPr>
          <w:lang w:eastAsia="ko-KR"/>
        </w:rPr>
        <w:t>,</w:t>
      </w:r>
      <w:r w:rsidR="004625CF">
        <w:rPr>
          <w:lang w:eastAsia="ko-KR"/>
        </w:rPr>
        <w:t xml:space="preserve"> </w:t>
      </w:r>
      <w:r>
        <w:rPr>
          <w:rStyle w:val="Emphasis"/>
          <w:i w:val="0"/>
          <w:iCs w:val="0"/>
        </w:rPr>
        <w:t xml:space="preserve">the </w:t>
      </w:r>
      <w:r>
        <w:rPr>
          <w:lang w:eastAsia="ko-KR"/>
        </w:rPr>
        <w:t>AutoMode</w:t>
      </w:r>
      <w:r w:rsidR="004625CF">
        <w:rPr>
          <w:lang w:eastAsia="ko-KR"/>
        </w:rPr>
        <w:t xml:space="preserve"> </w:t>
      </w:r>
      <w:r>
        <w:rPr>
          <w:rStyle w:val="Emphasis"/>
          <w:i w:val="0"/>
          <w:iCs w:val="0"/>
        </w:rPr>
        <w:t xml:space="preserve">property </w:t>
      </w:r>
      <w:r w:rsidR="00DC5F4E">
        <w:rPr>
          <w:rStyle w:val="Emphasis"/>
          <w:i w:val="0"/>
          <w:iCs w:val="0"/>
        </w:rPr>
        <w:t xml:space="preserve">is set to </w:t>
      </w:r>
      <w:r w:rsidRPr="00992496">
        <w:rPr>
          <w:rStyle w:val="Emphasis"/>
          <w:iCs w:val="0"/>
        </w:rPr>
        <w:t>0x01</w:t>
      </w:r>
      <w:r w:rsidR="00DC5F4E">
        <w:rPr>
          <w:rStyle w:val="Emphasis"/>
          <w:i w:val="0"/>
          <w:iCs w:val="0"/>
        </w:rPr>
        <w:t xml:space="preserve"> and the PropertiesChanged signal is received.</w:t>
      </w:r>
    </w:p>
    <w:p w14:paraId="060ADF80" w14:textId="77777777" w:rsidR="008A2CDD" w:rsidRDefault="008A2CDD" w:rsidP="00B009E2">
      <w:pPr>
        <w:pStyle w:val="bulletlv1"/>
        <w:numPr>
          <w:ilvl w:val="2"/>
          <w:numId w:val="2"/>
        </w:numPr>
        <w:rPr>
          <w:rStyle w:val="Emphasis"/>
          <w:rFonts w:cs="Arial"/>
          <w:i w:val="0"/>
          <w:iCs w:val="0"/>
        </w:rPr>
      </w:pPr>
      <w:r>
        <w:rPr>
          <w:rStyle w:val="Emphasis"/>
          <w:i w:val="0"/>
          <w:iCs w:val="0"/>
        </w:rPr>
        <w:t xml:space="preserve">The current AutoMode is </w:t>
      </w:r>
      <w:r w:rsidRPr="00992496">
        <w:rPr>
          <w:rStyle w:val="Emphasis"/>
          <w:iCs w:val="0"/>
        </w:rPr>
        <w:t>0x01</w:t>
      </w:r>
      <w:r>
        <w:rPr>
          <w:rStyle w:val="Emphasis"/>
          <w:i w:val="0"/>
          <w:iCs w:val="0"/>
        </w:rPr>
        <w:t>.</w:t>
      </w:r>
    </w:p>
    <w:p w14:paraId="6A2CF323" w14:textId="77777777" w:rsidR="00A124B1" w:rsidRDefault="00A124B1">
      <w:pPr>
        <w:spacing w:before="0" w:after="0" w:line="240" w:lineRule="auto"/>
        <w:ind w:left="0"/>
        <w:rPr>
          <w:rFonts w:cs="Arial"/>
          <w:sz w:val="36"/>
          <w:szCs w:val="36"/>
        </w:rPr>
      </w:pPr>
      <w:r>
        <w:br w:type="page"/>
      </w:r>
    </w:p>
    <w:p w14:paraId="5978640C" w14:textId="77777777" w:rsidR="007E7AFB" w:rsidRDefault="005641A6" w:rsidP="007E7AFB">
      <w:pPr>
        <w:pStyle w:val="Heading2"/>
        <w:numPr>
          <w:ilvl w:val="1"/>
          <w:numId w:val="1"/>
        </w:numPr>
        <w:ind w:left="630" w:hanging="630"/>
      </w:pPr>
      <w:bookmarkStart w:id="42" w:name="_Toc453163629"/>
      <w:bookmarkStart w:id="43" w:name="_Toc458602124"/>
      <w:r>
        <w:lastRenderedPageBreak/>
        <w:t>CDM</w:t>
      </w:r>
      <w:r w:rsidR="007E7AFB">
        <w:t>-v1-</w:t>
      </w:r>
      <w:r w:rsidR="007E7AFB">
        <w:rPr>
          <w:lang w:eastAsia="ko-KR"/>
        </w:rPr>
        <w:t xml:space="preserve">FilterStatus </w:t>
      </w:r>
      <w:r w:rsidR="007E7AFB" w:rsidRPr="00F90BDC">
        <w:t>Interface Test</w:t>
      </w:r>
      <w:bookmarkEnd w:id="42"/>
      <w:bookmarkEnd w:id="43"/>
    </w:p>
    <w:p w14:paraId="7AA3147F" w14:textId="77777777" w:rsidR="008E1722" w:rsidRDefault="008E1722" w:rsidP="008E1722">
      <w:pPr>
        <w:pStyle w:val="midTitle"/>
      </w:pPr>
      <w:r>
        <w:t>Objective</w:t>
      </w:r>
    </w:p>
    <w:p w14:paraId="5D563ACE" w14:textId="77777777" w:rsidR="008E1722" w:rsidRDefault="008E1722" w:rsidP="008E1722">
      <w:pPr>
        <w:pStyle w:val="Body0"/>
      </w:pPr>
      <w:r>
        <w:t>Verify the properties, methods and signals of the FilterStatus interface of DUT.</w:t>
      </w:r>
    </w:p>
    <w:p w14:paraId="501AD59D" w14:textId="77777777" w:rsidR="008E1722" w:rsidRDefault="008E1722" w:rsidP="008E1722">
      <w:pPr>
        <w:pStyle w:val="midTitle"/>
      </w:pPr>
      <w:r>
        <w:t xml:space="preserve">Procedure </w:t>
      </w:r>
    </w:p>
    <w:p w14:paraId="3081CDA4" w14:textId="77777777" w:rsidR="008E1722" w:rsidRDefault="008E1722" w:rsidP="008E1722">
      <w:pPr>
        <w:pStyle w:val="procedureBody"/>
        <w:numPr>
          <w:ilvl w:val="0"/>
          <w:numId w:val="58"/>
        </w:numPr>
      </w:pPr>
      <w:r>
        <w:t>The test device listens for an About announcement from the application on the DUT.</w:t>
      </w:r>
    </w:p>
    <w:p w14:paraId="7EBACBBD" w14:textId="77777777" w:rsidR="008E1722" w:rsidRDefault="008E1722" w:rsidP="008E1722">
      <w:pPr>
        <w:pStyle w:val="procedureBody"/>
      </w:pPr>
      <w:r>
        <w:t>After receiving an About announcement from the application, the test device joins a session with the application at the port specified in the received About announcement if there is FilterStatus Interface on DUT.</w:t>
      </w:r>
    </w:p>
    <w:p w14:paraId="5F271695" w14:textId="77777777" w:rsidR="008E1722" w:rsidRDefault="008E1722" w:rsidP="008E1722">
      <w:pPr>
        <w:pStyle w:val="procedureBody"/>
      </w:pPr>
      <w:r>
        <w:t>Get initial values for all properties.</w:t>
      </w:r>
    </w:p>
    <w:p w14:paraId="799A34F5" w14:textId="77777777" w:rsidR="008E1722" w:rsidRDefault="008E1722" w:rsidP="008E1722">
      <w:pPr>
        <w:pStyle w:val="procedureBody"/>
        <w:numPr>
          <w:ilvl w:val="1"/>
          <w:numId w:val="26"/>
        </w:numPr>
      </w:pPr>
      <w:r>
        <w:t>Retrieve the ExpectedLifeInDays property.</w:t>
      </w:r>
    </w:p>
    <w:p w14:paraId="2BEE8B40" w14:textId="77777777" w:rsidR="008E1722" w:rsidRDefault="008E1722" w:rsidP="008E1722">
      <w:pPr>
        <w:pStyle w:val="procedureBody"/>
        <w:numPr>
          <w:ilvl w:val="1"/>
          <w:numId w:val="26"/>
        </w:numPr>
      </w:pPr>
      <w:r>
        <w:t>Retrieve the IsCleanable property.</w:t>
      </w:r>
    </w:p>
    <w:p w14:paraId="7960CD9E" w14:textId="77777777" w:rsidR="008E1722" w:rsidRDefault="008E1722" w:rsidP="008E1722">
      <w:pPr>
        <w:pStyle w:val="procedureBody"/>
        <w:numPr>
          <w:ilvl w:val="1"/>
          <w:numId w:val="26"/>
        </w:numPr>
      </w:pPr>
      <w:r>
        <w:t>Retrieve the OrderPercentage property.</w:t>
      </w:r>
    </w:p>
    <w:p w14:paraId="11BD2F85" w14:textId="77777777" w:rsidR="008E1722" w:rsidRDefault="008E1722" w:rsidP="008E1722">
      <w:pPr>
        <w:pStyle w:val="procedureBody"/>
        <w:numPr>
          <w:ilvl w:val="1"/>
          <w:numId w:val="26"/>
        </w:numPr>
      </w:pPr>
      <w:r>
        <w:t>Retrieve the Manufacturer property.</w:t>
      </w:r>
    </w:p>
    <w:p w14:paraId="21D4C461" w14:textId="77777777" w:rsidR="008E1722" w:rsidRDefault="008E1722" w:rsidP="008E1722">
      <w:pPr>
        <w:pStyle w:val="procedureBody"/>
        <w:numPr>
          <w:ilvl w:val="1"/>
          <w:numId w:val="26"/>
        </w:numPr>
      </w:pPr>
      <w:r>
        <w:t>Retrieve the PartNumber property.</w:t>
      </w:r>
    </w:p>
    <w:p w14:paraId="7A7E8684" w14:textId="77777777" w:rsidR="008E1722" w:rsidRDefault="008E1722" w:rsidP="008E1722">
      <w:pPr>
        <w:pStyle w:val="procedureBody"/>
        <w:numPr>
          <w:ilvl w:val="1"/>
          <w:numId w:val="26"/>
        </w:numPr>
      </w:pPr>
      <w:r>
        <w:t>Retrieve the Url property.</w:t>
      </w:r>
    </w:p>
    <w:p w14:paraId="62FB6884" w14:textId="77777777" w:rsidR="008E1722" w:rsidRDefault="008E1722" w:rsidP="008E1722">
      <w:pPr>
        <w:pStyle w:val="procedureBody"/>
        <w:numPr>
          <w:ilvl w:val="1"/>
          <w:numId w:val="26"/>
        </w:numPr>
      </w:pPr>
      <w:r>
        <w:t>Retrieve the LifeRemaining property.</w:t>
      </w:r>
    </w:p>
    <w:p w14:paraId="61E585D0" w14:textId="77777777" w:rsidR="008E1722" w:rsidRDefault="008E1722" w:rsidP="008E1722">
      <w:pPr>
        <w:pStyle w:val="procedureBody"/>
      </w:pPr>
      <w:r>
        <w:t>The test device leaves the session.</w:t>
      </w:r>
    </w:p>
    <w:p w14:paraId="3D4B720D" w14:textId="77777777" w:rsidR="008E1722" w:rsidRDefault="008E1722" w:rsidP="008E1722">
      <w:pPr>
        <w:pStyle w:val="midTitle"/>
      </w:pPr>
      <w:r>
        <w:t>Expected results</w:t>
      </w:r>
    </w:p>
    <w:p w14:paraId="12632F5F" w14:textId="77777777" w:rsidR="008E1722" w:rsidRDefault="008E1722" w:rsidP="008E1722">
      <w:pPr>
        <w:pStyle w:val="resultsBody"/>
      </w:pPr>
      <w:r>
        <w:t>The test device receives an About announcement from the application on the DUT.</w:t>
      </w:r>
    </w:p>
    <w:p w14:paraId="021D1067" w14:textId="77777777" w:rsidR="008E1722" w:rsidRDefault="008E1722" w:rsidP="008E1722">
      <w:pPr>
        <w:pStyle w:val="resultsBody"/>
      </w:pPr>
      <w:r>
        <w:t>The test device joins a session with the application at the port specified in the received About announcement.</w:t>
      </w:r>
    </w:p>
    <w:p w14:paraId="300AFE6F" w14:textId="77777777" w:rsidR="008E1722" w:rsidRPr="008E1722" w:rsidRDefault="008E1722" w:rsidP="008E1722">
      <w:pPr>
        <w:pStyle w:val="resultsBody"/>
      </w:pPr>
      <w:r>
        <w:t>Getting initial values for all properties is succeeded.</w:t>
      </w:r>
    </w:p>
    <w:p w14:paraId="30CFB8F3" w14:textId="77777777" w:rsidR="007E7AFB" w:rsidRDefault="007E7AFB">
      <w:pPr>
        <w:spacing w:before="0" w:after="0" w:line="240" w:lineRule="auto"/>
        <w:ind w:left="0"/>
        <w:rPr>
          <w:rFonts w:cs="Arial"/>
          <w:sz w:val="36"/>
          <w:szCs w:val="36"/>
        </w:rPr>
      </w:pPr>
      <w:r>
        <w:br w:type="page"/>
      </w:r>
    </w:p>
    <w:p w14:paraId="2BF71DD7" w14:textId="77777777" w:rsidR="00A124B1" w:rsidRPr="00CF775A" w:rsidRDefault="005641A6" w:rsidP="00A124B1">
      <w:pPr>
        <w:pStyle w:val="Heading2"/>
        <w:numPr>
          <w:ilvl w:val="1"/>
          <w:numId w:val="1"/>
        </w:numPr>
        <w:ind w:left="720" w:hanging="720"/>
        <w:rPr>
          <w:rStyle w:val="Emphasis"/>
          <w:i w:val="0"/>
          <w:iCs w:val="0"/>
        </w:rPr>
      </w:pPr>
      <w:bookmarkStart w:id="44" w:name="_Toc458602125"/>
      <w:r>
        <w:lastRenderedPageBreak/>
        <w:t>CDM</w:t>
      </w:r>
      <w:r w:rsidR="007E7AFB">
        <w:t>-v1-</w:t>
      </w:r>
      <w:r w:rsidR="00A124B1">
        <w:t>HeatingZone Interface Test</w:t>
      </w:r>
      <w:bookmarkEnd w:id="44"/>
    </w:p>
    <w:p w14:paraId="42409999" w14:textId="77777777" w:rsidR="006124EC" w:rsidRDefault="006124EC" w:rsidP="006124EC">
      <w:pPr>
        <w:pStyle w:val="midTitle"/>
      </w:pPr>
      <w:r>
        <w:t>Objective</w:t>
      </w:r>
    </w:p>
    <w:p w14:paraId="435149EA" w14:textId="77777777" w:rsidR="006124EC" w:rsidRDefault="006124EC" w:rsidP="006124EC">
      <w:pPr>
        <w:pStyle w:val="Body0"/>
      </w:pPr>
      <w:r w:rsidRPr="007A4302">
        <w:t xml:space="preserve">Verify </w:t>
      </w:r>
      <w:r>
        <w:t xml:space="preserve">the properties, methods and signals of </w:t>
      </w:r>
      <w:r w:rsidRPr="007A4302">
        <w:t xml:space="preserve">the </w:t>
      </w:r>
      <w:r>
        <w:t>HeatingZone interface of DUT.</w:t>
      </w:r>
    </w:p>
    <w:p w14:paraId="208D6CDA" w14:textId="77777777" w:rsidR="006124EC" w:rsidRDefault="006124EC" w:rsidP="006124EC">
      <w:pPr>
        <w:pStyle w:val="midTitle"/>
      </w:pPr>
      <w:r>
        <w:t xml:space="preserve">Procedure </w:t>
      </w:r>
    </w:p>
    <w:p w14:paraId="6C95AEAD" w14:textId="77777777" w:rsidR="006124EC" w:rsidRPr="006B24E2" w:rsidRDefault="006124EC" w:rsidP="006124EC">
      <w:pPr>
        <w:pStyle w:val="procedureBody"/>
        <w:numPr>
          <w:ilvl w:val="0"/>
          <w:numId w:val="48"/>
        </w:numPr>
      </w:pPr>
      <w:r w:rsidRPr="006B24E2">
        <w:t>The test device listens for an About announcement from the application on the DUT.</w:t>
      </w:r>
    </w:p>
    <w:p w14:paraId="455B07A0" w14:textId="77777777" w:rsidR="006124EC" w:rsidRPr="006B24E2" w:rsidRDefault="006124EC" w:rsidP="006124E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HeatingZone</w:t>
      </w:r>
      <w:r w:rsidR="004625CF">
        <w:t xml:space="preserve"> </w:t>
      </w:r>
      <w:r w:rsidRPr="006B24E2">
        <w:t>Interface on DUT.</w:t>
      </w:r>
    </w:p>
    <w:p w14:paraId="50406ACD" w14:textId="77777777" w:rsidR="006124EC" w:rsidRDefault="006124EC" w:rsidP="006124EC">
      <w:pPr>
        <w:pStyle w:val="procedureBody"/>
        <w:numPr>
          <w:ilvl w:val="0"/>
          <w:numId w:val="29"/>
        </w:numPr>
      </w:pPr>
      <w:r w:rsidRPr="00F460B1">
        <w:t>Get initial values for all properties</w:t>
      </w:r>
      <w:r>
        <w:rPr>
          <w:rFonts w:hint="eastAsia"/>
          <w:lang w:eastAsia="ko-KR"/>
        </w:rPr>
        <w:t>.</w:t>
      </w:r>
    </w:p>
    <w:p w14:paraId="524E26F8" w14:textId="77777777" w:rsidR="006124EC" w:rsidRDefault="006124EC" w:rsidP="006124EC">
      <w:pPr>
        <w:pStyle w:val="procedureBody"/>
        <w:numPr>
          <w:ilvl w:val="1"/>
          <w:numId w:val="29"/>
        </w:numPr>
        <w:rPr>
          <w:lang w:eastAsia="ko-KR"/>
        </w:rPr>
      </w:pPr>
      <w:r>
        <w:t xml:space="preserve">Retrieve the NumberOfHeatingZones </w:t>
      </w:r>
      <w:r w:rsidRPr="00F460B1">
        <w:t>property.</w:t>
      </w:r>
    </w:p>
    <w:p w14:paraId="1B39D289" w14:textId="77777777" w:rsidR="006124EC" w:rsidRDefault="006124EC" w:rsidP="006124EC">
      <w:pPr>
        <w:pStyle w:val="procedureBody"/>
        <w:numPr>
          <w:ilvl w:val="1"/>
          <w:numId w:val="29"/>
        </w:numPr>
        <w:rPr>
          <w:lang w:eastAsia="ko-KR"/>
        </w:rPr>
      </w:pPr>
      <w:r>
        <w:t xml:space="preserve">Retrieve the MaxHeatingLevels </w:t>
      </w:r>
      <w:r w:rsidRPr="00F460B1">
        <w:t>property.</w:t>
      </w:r>
    </w:p>
    <w:p w14:paraId="144E8E77" w14:textId="77777777" w:rsidR="006124EC" w:rsidRDefault="006124EC" w:rsidP="006124EC">
      <w:pPr>
        <w:pStyle w:val="procedureBody"/>
        <w:numPr>
          <w:ilvl w:val="1"/>
          <w:numId w:val="29"/>
        </w:numPr>
        <w:rPr>
          <w:lang w:eastAsia="ko-KR"/>
        </w:rPr>
      </w:pPr>
      <w:r>
        <w:t xml:space="preserve">Retrieve the HeatingLevels </w:t>
      </w:r>
      <w:r w:rsidRPr="00F460B1">
        <w:t>property.</w:t>
      </w:r>
    </w:p>
    <w:p w14:paraId="24BC23A7" w14:textId="77777777" w:rsidR="006124EC" w:rsidRDefault="006124EC" w:rsidP="006124EC">
      <w:pPr>
        <w:pStyle w:val="procedureBody"/>
        <w:numPr>
          <w:ilvl w:val="0"/>
          <w:numId w:val="29"/>
        </w:numPr>
        <w:rPr>
          <w:lang w:eastAsia="ko-KR"/>
        </w:rPr>
      </w:pPr>
      <w:r w:rsidRPr="006B24E2">
        <w:t>The test device leaves</w:t>
      </w:r>
      <w:r w:rsidR="004625CF">
        <w:t xml:space="preserve"> </w:t>
      </w:r>
      <w:r w:rsidRPr="006B24E2">
        <w:t>session.</w:t>
      </w:r>
    </w:p>
    <w:p w14:paraId="60B08EE3" w14:textId="77777777" w:rsidR="006124EC" w:rsidRPr="00881C0F" w:rsidRDefault="006124EC" w:rsidP="006124EC">
      <w:pPr>
        <w:pStyle w:val="subhead"/>
        <w:rPr>
          <w:rStyle w:val="Emphasis"/>
          <w:i w:val="0"/>
          <w:iCs w:val="0"/>
        </w:rPr>
      </w:pPr>
      <w:r>
        <w:t>Expected results</w:t>
      </w:r>
    </w:p>
    <w:p w14:paraId="706696C5" w14:textId="77777777" w:rsidR="006124EC" w:rsidRDefault="006124EC" w:rsidP="006124EC">
      <w:pPr>
        <w:pStyle w:val="resultsBody"/>
        <w:tabs>
          <w:tab w:val="clear" w:pos="1080"/>
        </w:tabs>
      </w:pPr>
      <w:r>
        <w:t>The test device receives an About announcement from the application on the DUT.</w:t>
      </w:r>
    </w:p>
    <w:p w14:paraId="2AB2EA85" w14:textId="77777777" w:rsidR="006124EC" w:rsidRDefault="006124EC" w:rsidP="006124EC">
      <w:pPr>
        <w:pStyle w:val="resultsBody"/>
        <w:tabs>
          <w:tab w:val="clear" w:pos="1080"/>
        </w:tabs>
        <w:rPr>
          <w:iCs/>
        </w:rPr>
      </w:pPr>
      <w:r w:rsidRPr="00881C0F">
        <w:rPr>
          <w:iCs/>
        </w:rPr>
        <w:t>The test device joins a session with the application at the port specified in the received About announcement.</w:t>
      </w:r>
    </w:p>
    <w:p w14:paraId="2CDBB9F9" w14:textId="77777777" w:rsidR="006124EC" w:rsidRDefault="006124EC" w:rsidP="006124EC">
      <w:pPr>
        <w:pStyle w:val="resultsBody"/>
      </w:pPr>
      <w:r w:rsidRPr="00B959F1">
        <w:rPr>
          <w:rStyle w:val="Emphasis"/>
          <w:rFonts w:hint="eastAsia"/>
          <w:i w:val="0"/>
        </w:rPr>
        <w:t xml:space="preserve">Getting initial </w:t>
      </w:r>
      <w:r>
        <w:rPr>
          <w:rStyle w:val="Emphasis"/>
          <w:rFonts w:hint="eastAsia"/>
          <w:i w:val="0"/>
          <w:lang w:eastAsia="ko-KR"/>
        </w:rPr>
        <w:t>value</w:t>
      </w:r>
      <w:r w:rsidRPr="00B959F1">
        <w:rPr>
          <w:rStyle w:val="Emphasis"/>
          <w:rFonts w:hint="eastAsia"/>
          <w:i w:val="0"/>
        </w:rPr>
        <w:t xml:space="preserve"> for all properties </w:t>
      </w:r>
      <w:r w:rsidR="006E24B8">
        <w:rPr>
          <w:rStyle w:val="Emphasis"/>
          <w:i w:val="0"/>
        </w:rPr>
        <w:t xml:space="preserve">is </w:t>
      </w:r>
      <w:r w:rsidRPr="00B959F1">
        <w:rPr>
          <w:rStyle w:val="Emphasis"/>
          <w:rFonts w:hint="eastAsia"/>
          <w:i w:val="0"/>
        </w:rPr>
        <w:t>succeeded.</w:t>
      </w:r>
    </w:p>
    <w:p w14:paraId="047A4E24" w14:textId="77777777" w:rsidR="00D64FAD" w:rsidRDefault="00D64FAD">
      <w:pPr>
        <w:spacing w:before="0" w:after="0" w:line="240" w:lineRule="auto"/>
        <w:ind w:left="0"/>
        <w:rPr>
          <w:rFonts w:cs="Arial"/>
          <w:sz w:val="36"/>
          <w:szCs w:val="36"/>
        </w:rPr>
      </w:pPr>
      <w:r>
        <w:br w:type="page"/>
      </w:r>
    </w:p>
    <w:p w14:paraId="631475E5" w14:textId="77777777" w:rsidR="00A124B1" w:rsidRDefault="005641A6" w:rsidP="00A124B1">
      <w:pPr>
        <w:pStyle w:val="Heading2"/>
        <w:numPr>
          <w:ilvl w:val="1"/>
          <w:numId w:val="1"/>
        </w:numPr>
        <w:ind w:left="720" w:hanging="720"/>
      </w:pPr>
      <w:bookmarkStart w:id="45" w:name="_Toc458602126"/>
      <w:r>
        <w:lastRenderedPageBreak/>
        <w:t>CDM</w:t>
      </w:r>
      <w:r w:rsidR="007E7AFB">
        <w:t>-v1-</w:t>
      </w:r>
      <w:r w:rsidR="00A124B1">
        <w:t>Hid Interface Test</w:t>
      </w:r>
      <w:bookmarkEnd w:id="45"/>
    </w:p>
    <w:p w14:paraId="22FBC296" w14:textId="77777777" w:rsidR="004D5F26" w:rsidRDefault="004D5F26" w:rsidP="004D5F26">
      <w:pPr>
        <w:pStyle w:val="midTitle"/>
      </w:pPr>
      <w:r>
        <w:t>Objective</w:t>
      </w:r>
    </w:p>
    <w:p w14:paraId="2F64B9A7" w14:textId="77777777" w:rsidR="004D5F26" w:rsidRDefault="004D5F26" w:rsidP="004D5F26">
      <w:pPr>
        <w:pStyle w:val="Body0"/>
      </w:pPr>
      <w:r w:rsidRPr="007A4302">
        <w:t xml:space="preserve">Verify </w:t>
      </w:r>
      <w:r>
        <w:t xml:space="preserve">the properties, methods and signals of </w:t>
      </w:r>
      <w:r w:rsidRPr="007A4302">
        <w:t xml:space="preserve">the </w:t>
      </w:r>
      <w:r>
        <w:t>Hid interface of DUT.</w:t>
      </w:r>
    </w:p>
    <w:p w14:paraId="4633083F" w14:textId="77777777" w:rsidR="004D5F26" w:rsidRDefault="004D5F26" w:rsidP="004D5F26">
      <w:pPr>
        <w:pStyle w:val="midTitle"/>
      </w:pPr>
      <w:r>
        <w:t xml:space="preserve">Procedure </w:t>
      </w:r>
    </w:p>
    <w:p w14:paraId="2ED024CA" w14:textId="77777777" w:rsidR="004D5F26" w:rsidRPr="006B24E2" w:rsidRDefault="004D5F26" w:rsidP="00705359">
      <w:pPr>
        <w:pStyle w:val="procedureBody"/>
        <w:numPr>
          <w:ilvl w:val="0"/>
          <w:numId w:val="33"/>
        </w:numPr>
      </w:pPr>
      <w:r w:rsidRPr="006B24E2">
        <w:t>The test device listens for an About announcement from the application on the DUT.</w:t>
      </w:r>
    </w:p>
    <w:p w14:paraId="0220334D" w14:textId="77777777" w:rsidR="004D5F26" w:rsidRPr="006B24E2" w:rsidRDefault="004D5F26" w:rsidP="00705359">
      <w:pPr>
        <w:pStyle w:val="procedureBody"/>
        <w:numPr>
          <w:ilvl w:val="0"/>
          <w:numId w:val="33"/>
        </w:numPr>
      </w:pPr>
      <w:r w:rsidRPr="006B24E2">
        <w:t xml:space="preserve">After receiving an About announcement from the application, the test device joins a session with the application at the port specified in the received About announcement if there is </w:t>
      </w:r>
      <w:r>
        <w:t xml:space="preserve">Hid </w:t>
      </w:r>
      <w:r w:rsidRPr="006B24E2">
        <w:t>Interface on DUT.</w:t>
      </w:r>
    </w:p>
    <w:p w14:paraId="285CC340" w14:textId="77777777" w:rsidR="004D5F26" w:rsidRDefault="004D5F26" w:rsidP="00705359">
      <w:pPr>
        <w:pStyle w:val="procedureBody"/>
        <w:numPr>
          <w:ilvl w:val="0"/>
          <w:numId w:val="33"/>
        </w:numPr>
      </w:pPr>
      <w:r w:rsidRPr="004A6514">
        <w:t>Get initial values for all properties</w:t>
      </w:r>
      <w:r>
        <w:t>.</w:t>
      </w:r>
    </w:p>
    <w:p w14:paraId="09BB4386" w14:textId="77777777" w:rsidR="004D5F26" w:rsidRPr="006B24E2" w:rsidRDefault="004D5F26" w:rsidP="00705359">
      <w:pPr>
        <w:pStyle w:val="procedureBody"/>
        <w:numPr>
          <w:ilvl w:val="1"/>
          <w:numId w:val="33"/>
        </w:numPr>
      </w:pPr>
      <w:r>
        <w:t>Retrieve the SupportedEvents</w:t>
      </w:r>
      <w:r w:rsidRPr="004A6514">
        <w:t xml:space="preserve"> property.</w:t>
      </w:r>
    </w:p>
    <w:p w14:paraId="701A2AEB" w14:textId="77777777" w:rsidR="00B2192D" w:rsidRDefault="00AB1D45" w:rsidP="00705359">
      <w:pPr>
        <w:pStyle w:val="procedureBody"/>
        <w:numPr>
          <w:ilvl w:val="0"/>
          <w:numId w:val="33"/>
        </w:numPr>
      </w:pPr>
      <w:r>
        <w:rPr>
          <w:rFonts w:hint="eastAsia"/>
          <w:lang w:eastAsia="ko-KR"/>
        </w:rPr>
        <w:t>Call method</w:t>
      </w:r>
    </w:p>
    <w:p w14:paraId="36ED5EE6" w14:textId="77777777" w:rsidR="00B2192D" w:rsidRDefault="00037AC6" w:rsidP="00705359">
      <w:pPr>
        <w:pStyle w:val="procedureBody"/>
        <w:numPr>
          <w:ilvl w:val="1"/>
          <w:numId w:val="33"/>
        </w:numPr>
      </w:pPr>
      <w:r>
        <w:rPr>
          <w:rFonts w:hint="eastAsia"/>
          <w:lang w:eastAsia="ko-KR"/>
        </w:rPr>
        <w:t xml:space="preserve">If </w:t>
      </w:r>
      <w:r w:rsidRPr="00037AC6">
        <w:rPr>
          <w:rFonts w:hint="eastAsia"/>
          <w:i/>
          <w:lang w:eastAsia="ko-KR"/>
        </w:rPr>
        <w:t>size of Suppor</w:t>
      </w:r>
      <w:r w:rsidR="00FF53D1">
        <w:rPr>
          <w:rFonts w:hint="eastAsia"/>
          <w:i/>
          <w:lang w:eastAsia="ko-KR"/>
        </w:rPr>
        <w:t>ted</w:t>
      </w:r>
      <w:r w:rsidRPr="00037AC6">
        <w:rPr>
          <w:rFonts w:hint="eastAsia"/>
          <w:i/>
          <w:lang w:eastAsia="ko-KR"/>
        </w:rPr>
        <w:t>Events&gt; 1</w:t>
      </w:r>
      <w:r>
        <w:rPr>
          <w:rFonts w:hint="eastAsia"/>
          <w:lang w:eastAsia="ko-KR"/>
        </w:rPr>
        <w:t xml:space="preserve">, </w:t>
      </w:r>
      <w:r w:rsidR="00597645">
        <w:rPr>
          <w:lang w:eastAsia="ko-KR"/>
        </w:rPr>
        <w:t>c</w:t>
      </w:r>
      <w:r w:rsidR="00597645">
        <w:rPr>
          <w:rFonts w:hint="eastAsia"/>
          <w:lang w:eastAsia="ko-KR"/>
        </w:rPr>
        <w:t xml:space="preserve">all </w:t>
      </w:r>
      <w:r w:rsidR="00B2192D">
        <w:rPr>
          <w:rFonts w:hint="eastAsia"/>
          <w:lang w:eastAsia="ko-KR"/>
        </w:rPr>
        <w:t>the InjectEvents</w:t>
      </w:r>
      <w:r w:rsidR="00B0430C">
        <w:rPr>
          <w:rFonts w:hint="eastAsia"/>
          <w:lang w:eastAsia="ko-KR"/>
        </w:rPr>
        <w:t xml:space="preserve"> method</w:t>
      </w:r>
      <w:r w:rsidR="00B2192D">
        <w:rPr>
          <w:rFonts w:hint="eastAsia"/>
          <w:lang w:eastAsia="ko-KR"/>
        </w:rPr>
        <w:t xml:space="preserve"> with 1</w:t>
      </w:r>
      <w:r w:rsidR="00B2192D" w:rsidRPr="00B009E2">
        <w:rPr>
          <w:rFonts w:hint="eastAsia"/>
          <w:vertAlign w:val="superscript"/>
          <w:lang w:eastAsia="ko-KR"/>
        </w:rPr>
        <w:t>st</w:t>
      </w:r>
      <w:r w:rsidR="00B2192D">
        <w:rPr>
          <w:rFonts w:hint="eastAsia"/>
          <w:lang w:eastAsia="ko-KR"/>
        </w:rPr>
        <w:t xml:space="preserve"> item of SupportedInputEvent</w:t>
      </w:r>
      <w:r w:rsidR="00AB1D45">
        <w:rPr>
          <w:rFonts w:hint="eastAsia"/>
          <w:lang w:eastAsia="ko-KR"/>
        </w:rPr>
        <w:t>s</w:t>
      </w:r>
      <w:r w:rsidR="001878CA">
        <w:rPr>
          <w:rFonts w:hint="eastAsia"/>
          <w:lang w:eastAsia="ko-KR"/>
        </w:rPr>
        <w:t>.</w:t>
      </w:r>
    </w:p>
    <w:p w14:paraId="4B5E7C30" w14:textId="77777777" w:rsidR="004D5F26" w:rsidRPr="006B24E2" w:rsidRDefault="004D5F26" w:rsidP="00705359">
      <w:pPr>
        <w:pStyle w:val="procedureBody"/>
        <w:numPr>
          <w:ilvl w:val="0"/>
          <w:numId w:val="33"/>
        </w:numPr>
      </w:pPr>
      <w:r w:rsidRPr="006B24E2">
        <w:t>The test device leaves the session.</w:t>
      </w:r>
    </w:p>
    <w:p w14:paraId="02CF2717" w14:textId="77777777" w:rsidR="004D5F26" w:rsidRPr="00881C0F" w:rsidRDefault="004D5F26" w:rsidP="004D5F26">
      <w:pPr>
        <w:pStyle w:val="subhead"/>
        <w:rPr>
          <w:rStyle w:val="Emphasis"/>
          <w:i w:val="0"/>
          <w:iCs w:val="0"/>
        </w:rPr>
      </w:pPr>
      <w:r>
        <w:t>Expected results</w:t>
      </w:r>
    </w:p>
    <w:p w14:paraId="601B552D" w14:textId="77777777" w:rsidR="004D5F26" w:rsidRDefault="004D5F26" w:rsidP="004D5F26">
      <w:pPr>
        <w:pStyle w:val="resultsBody"/>
      </w:pPr>
      <w:r>
        <w:t>The test device receives an About announcement from the application on the DUT.</w:t>
      </w:r>
    </w:p>
    <w:p w14:paraId="139F858E" w14:textId="77777777" w:rsidR="004D5F26" w:rsidRDefault="004D5F26" w:rsidP="004D5F26">
      <w:pPr>
        <w:pStyle w:val="resultsBody"/>
        <w:rPr>
          <w:iCs/>
        </w:rPr>
      </w:pPr>
      <w:r w:rsidRPr="00881C0F">
        <w:rPr>
          <w:iCs/>
        </w:rPr>
        <w:t>The test device joins a session with the application at the port specified in the received About announcement.</w:t>
      </w:r>
    </w:p>
    <w:p w14:paraId="69D359C5" w14:textId="77777777" w:rsidR="004D5F26" w:rsidRDefault="004D5F26" w:rsidP="004D5F26">
      <w:pPr>
        <w:pStyle w:val="resultsBody"/>
      </w:pPr>
      <w:r w:rsidRPr="0073001E">
        <w:t>Getting initial values for all properties are succeeded</w:t>
      </w:r>
      <w:r>
        <w:t>.</w:t>
      </w:r>
    </w:p>
    <w:p w14:paraId="6C27DBD1" w14:textId="77777777" w:rsidR="00AB1D45" w:rsidRDefault="00B0430C" w:rsidP="004D5F26">
      <w:pPr>
        <w:pStyle w:val="resultsBody"/>
      </w:pPr>
      <w:r>
        <w:rPr>
          <w:rFonts w:hint="eastAsia"/>
          <w:lang w:eastAsia="ko-KR"/>
        </w:rPr>
        <w:t>The InjectEvents m</w:t>
      </w:r>
      <w:r w:rsidR="00AB1D45">
        <w:rPr>
          <w:rFonts w:hint="eastAsia"/>
          <w:lang w:eastAsia="ko-KR"/>
        </w:rPr>
        <w:t>ethod call is succeeded.</w:t>
      </w:r>
    </w:p>
    <w:p w14:paraId="5028C76D" w14:textId="77777777" w:rsidR="004D5F26" w:rsidRPr="004D5F26" w:rsidRDefault="004D5F26" w:rsidP="004D5F26">
      <w:pPr>
        <w:pStyle w:val="body"/>
      </w:pPr>
    </w:p>
    <w:p w14:paraId="47778D05" w14:textId="77777777" w:rsidR="00D64FAD" w:rsidRDefault="00D64FAD">
      <w:pPr>
        <w:spacing w:before="0" w:after="0" w:line="240" w:lineRule="auto"/>
        <w:ind w:left="0"/>
        <w:rPr>
          <w:rFonts w:cs="Arial"/>
          <w:sz w:val="36"/>
          <w:szCs w:val="36"/>
        </w:rPr>
      </w:pPr>
      <w:r>
        <w:br w:type="page"/>
      </w:r>
    </w:p>
    <w:p w14:paraId="5069CC49" w14:textId="77777777" w:rsidR="007E7AFB" w:rsidRDefault="005641A6" w:rsidP="007E7AFB">
      <w:pPr>
        <w:pStyle w:val="Heading2"/>
        <w:numPr>
          <w:ilvl w:val="1"/>
          <w:numId w:val="1"/>
        </w:numPr>
        <w:ind w:left="630" w:hanging="630"/>
      </w:pPr>
      <w:bookmarkStart w:id="46" w:name="_Toc453163632"/>
      <w:bookmarkStart w:id="47" w:name="_Toc458602127"/>
      <w:r>
        <w:lastRenderedPageBreak/>
        <w:t>CDM</w:t>
      </w:r>
      <w:r w:rsidR="007E7AFB">
        <w:t>-v1-</w:t>
      </w:r>
      <w:r w:rsidR="007E7AFB">
        <w:rPr>
          <w:lang w:eastAsia="ko-KR"/>
        </w:rPr>
        <w:t xml:space="preserve">HvacFanMode </w:t>
      </w:r>
      <w:r w:rsidR="007E7AFB" w:rsidRPr="00F90BDC">
        <w:t>Interface Test</w:t>
      </w:r>
      <w:bookmarkEnd w:id="46"/>
      <w:bookmarkEnd w:id="47"/>
    </w:p>
    <w:p w14:paraId="05CEF3B3" w14:textId="77777777" w:rsidR="007E7AFB" w:rsidRDefault="007E7AFB" w:rsidP="007E7AFB">
      <w:pPr>
        <w:pStyle w:val="midTitle"/>
      </w:pPr>
      <w:r>
        <w:t>Objective</w:t>
      </w:r>
    </w:p>
    <w:p w14:paraId="6F67D212" w14:textId="77777777" w:rsidR="007E7AFB" w:rsidRDefault="007E7AFB" w:rsidP="007E7AFB">
      <w:pPr>
        <w:pStyle w:val="Body0"/>
      </w:pPr>
      <w:r w:rsidRPr="007A4302">
        <w:t xml:space="preserve">Verify </w:t>
      </w:r>
      <w:r>
        <w:t xml:space="preserve">the properties, methods and signals of </w:t>
      </w:r>
      <w:r w:rsidRPr="007A4302">
        <w:t xml:space="preserve">the </w:t>
      </w:r>
      <w:r w:rsidRPr="00167C8C">
        <w:t xml:space="preserve">HvacFanMode </w:t>
      </w:r>
      <w:r>
        <w:t>interface of DUT.</w:t>
      </w:r>
    </w:p>
    <w:p w14:paraId="7CF2F7A5" w14:textId="77777777" w:rsidR="007E7AFB" w:rsidRDefault="007E7AFB" w:rsidP="007E7AFB">
      <w:pPr>
        <w:pStyle w:val="midTitle"/>
      </w:pPr>
      <w:r>
        <w:t xml:space="preserve">Procedure </w:t>
      </w:r>
    </w:p>
    <w:p w14:paraId="10135F91" w14:textId="77777777" w:rsidR="00B765D1" w:rsidRDefault="007E7AFB" w:rsidP="006836D1">
      <w:pPr>
        <w:pStyle w:val="procedureBody"/>
        <w:numPr>
          <w:ilvl w:val="0"/>
          <w:numId w:val="67"/>
        </w:numPr>
      </w:pPr>
      <w:r w:rsidRPr="006B24E2">
        <w:t>The test device listens for an About announcement from the application on the DUT.</w:t>
      </w:r>
    </w:p>
    <w:p w14:paraId="5246036F" w14:textId="77777777" w:rsidR="007E7AFB" w:rsidRPr="006B24E2" w:rsidRDefault="007E7AFB" w:rsidP="007E7AFB">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67C8C">
        <w:t xml:space="preserve">HvacFanMode </w:t>
      </w:r>
      <w:r w:rsidRPr="006B24E2">
        <w:t>Interface on DUT.</w:t>
      </w:r>
    </w:p>
    <w:p w14:paraId="62FE9748" w14:textId="77777777" w:rsidR="007E7AFB" w:rsidRPr="000D39D9" w:rsidRDefault="007E7AFB" w:rsidP="007E7AFB">
      <w:pPr>
        <w:pStyle w:val="procedureBody"/>
        <w:numPr>
          <w:ilvl w:val="0"/>
          <w:numId w:val="29"/>
        </w:numPr>
      </w:pPr>
      <w:r w:rsidRPr="00167C8C">
        <w:t>Get initial values for all properties.</w:t>
      </w:r>
    </w:p>
    <w:p w14:paraId="5BFE9CD1" w14:textId="77777777" w:rsidR="007E7AFB" w:rsidRPr="006B24E2" w:rsidRDefault="007E7AFB" w:rsidP="007E7AFB">
      <w:pPr>
        <w:pStyle w:val="procedureBody"/>
        <w:numPr>
          <w:ilvl w:val="1"/>
          <w:numId w:val="29"/>
        </w:numPr>
      </w:pPr>
      <w:r>
        <w:rPr>
          <w:iCs/>
        </w:rPr>
        <w:t xml:space="preserve">Retrieve the </w:t>
      </w:r>
      <w:r w:rsidRPr="000D39D9">
        <w:rPr>
          <w:iCs/>
        </w:rPr>
        <w:t>Mode property.</w:t>
      </w:r>
    </w:p>
    <w:p w14:paraId="51D2DAD6" w14:textId="77777777" w:rsidR="007E7AFB" w:rsidRPr="000D39D9" w:rsidRDefault="007E7AFB" w:rsidP="007E7AFB">
      <w:pPr>
        <w:pStyle w:val="procedureBody"/>
        <w:numPr>
          <w:ilvl w:val="1"/>
          <w:numId w:val="29"/>
        </w:numPr>
      </w:pPr>
      <w:r>
        <w:rPr>
          <w:iCs/>
        </w:rPr>
        <w:t>Retrieve the SupportedModes</w:t>
      </w:r>
      <w:r w:rsidRPr="000D39D9">
        <w:rPr>
          <w:iCs/>
        </w:rPr>
        <w:t xml:space="preserve"> property.</w:t>
      </w:r>
    </w:p>
    <w:p w14:paraId="21222693" w14:textId="77777777" w:rsidR="007E7AFB" w:rsidRDefault="007E7AFB" w:rsidP="007E7AFB">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14:paraId="362E9F48" w14:textId="77777777" w:rsidR="007E7AFB" w:rsidRPr="000D39D9" w:rsidRDefault="007E7AFB" w:rsidP="007E7AFB">
      <w:pPr>
        <w:pStyle w:val="procedureBody"/>
        <w:numPr>
          <w:ilvl w:val="1"/>
          <w:numId w:val="29"/>
        </w:numPr>
        <w:rPr>
          <w:iCs/>
        </w:rPr>
      </w:pPr>
      <w:r>
        <w:t xml:space="preserve">Initialize </w:t>
      </w:r>
      <w:r>
        <w:rPr>
          <w:rFonts w:hint="eastAsia"/>
          <w:iCs/>
          <w:lang w:eastAsia="ko-KR"/>
        </w:rPr>
        <w:t>the</w:t>
      </w:r>
      <w:r>
        <w:rPr>
          <w:iCs/>
        </w:rPr>
        <w:t xml:space="preserve"> Mode</w:t>
      </w:r>
      <w:r w:rsidRPr="000D39D9">
        <w:rPr>
          <w:iCs/>
        </w:rPr>
        <w:t xml:space="preserve"> property </w:t>
      </w:r>
      <w:r>
        <w:rPr>
          <w:iCs/>
        </w:rPr>
        <w:t>to</w:t>
      </w:r>
      <w:r w:rsidRPr="000D39D9">
        <w:rPr>
          <w:iCs/>
        </w:rPr>
        <w:t xml:space="preserve"> the </w:t>
      </w:r>
      <w:r w:rsidRPr="00974788">
        <w:rPr>
          <w:i/>
          <w:iCs/>
        </w:rPr>
        <w:t>1</w:t>
      </w:r>
      <w:r w:rsidRPr="00974788">
        <w:rPr>
          <w:i/>
          <w:iCs/>
          <w:vertAlign w:val="superscript"/>
        </w:rPr>
        <w:t>st</w:t>
      </w:r>
      <w:r w:rsidRPr="00974788">
        <w:rPr>
          <w:i/>
          <w:iCs/>
        </w:rPr>
        <w:t xml:space="preserve"> item of SupportedModes</w:t>
      </w:r>
      <w:r w:rsidRPr="000D39D9">
        <w:rPr>
          <w:iCs/>
        </w:rPr>
        <w:t>.</w:t>
      </w:r>
    </w:p>
    <w:p w14:paraId="35A16ABE" w14:textId="77777777" w:rsidR="007E7AFB" w:rsidRPr="004B04F2" w:rsidRDefault="007E7AFB" w:rsidP="007E7AFB">
      <w:pPr>
        <w:pStyle w:val="procedureBody"/>
        <w:numPr>
          <w:ilvl w:val="0"/>
          <w:numId w:val="29"/>
        </w:numPr>
        <w:rPr>
          <w:iCs/>
        </w:rPr>
      </w:pPr>
      <w:r w:rsidRPr="004B04F2">
        <w:rPr>
          <w:iCs/>
        </w:rPr>
        <w:t>Set properties to invalid value</w:t>
      </w:r>
      <w:r>
        <w:rPr>
          <w:rFonts w:hint="eastAsia"/>
          <w:iCs/>
          <w:lang w:eastAsia="ko-KR"/>
        </w:rPr>
        <w:t>.</w:t>
      </w:r>
    </w:p>
    <w:p w14:paraId="0C88CFD9" w14:textId="77777777" w:rsidR="007E7AFB" w:rsidRDefault="007E7AFB" w:rsidP="007E7AFB">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 xml:space="preserve">to </w:t>
      </w:r>
      <w:r>
        <w:rPr>
          <w:i/>
          <w:iCs/>
        </w:rPr>
        <w:t>0xFF</w:t>
      </w:r>
      <w:r w:rsidRPr="000D39D9">
        <w:rPr>
          <w:iCs/>
        </w:rPr>
        <w:t>.</w:t>
      </w:r>
    </w:p>
    <w:p w14:paraId="779A5C9E" w14:textId="77777777" w:rsidR="007E7AFB" w:rsidRPr="000D39D9" w:rsidRDefault="007E7AFB" w:rsidP="007E7AFB">
      <w:pPr>
        <w:pStyle w:val="procedureBody"/>
        <w:numPr>
          <w:ilvl w:val="2"/>
          <w:numId w:val="29"/>
        </w:numPr>
        <w:rPr>
          <w:iCs/>
        </w:rPr>
      </w:pPr>
      <w:r>
        <w:rPr>
          <w:iCs/>
        </w:rPr>
        <w:t>Get the Mode property.</w:t>
      </w:r>
    </w:p>
    <w:p w14:paraId="77E020B7" w14:textId="77777777" w:rsidR="007E7AFB" w:rsidRPr="00D806FA" w:rsidRDefault="007E7AFB" w:rsidP="007E7AFB">
      <w:pPr>
        <w:pStyle w:val="procedureBody"/>
        <w:numPr>
          <w:ilvl w:val="0"/>
          <w:numId w:val="29"/>
        </w:numPr>
        <w:rPr>
          <w:iCs/>
        </w:rPr>
      </w:pPr>
      <w:r w:rsidRPr="00D806FA">
        <w:rPr>
          <w:iCs/>
        </w:rPr>
        <w:t>Set properties to valid value</w:t>
      </w:r>
      <w:r>
        <w:rPr>
          <w:rFonts w:hint="eastAsia"/>
          <w:iCs/>
          <w:lang w:eastAsia="ko-KR"/>
        </w:rPr>
        <w:t>.</w:t>
      </w:r>
    </w:p>
    <w:p w14:paraId="6C540E7B" w14:textId="77777777" w:rsidR="007E7AFB" w:rsidRPr="000D39D9" w:rsidRDefault="007E7AFB" w:rsidP="007E7AFB">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14:paraId="6FBC6437" w14:textId="77777777" w:rsidR="007E7AFB" w:rsidRDefault="007E7AFB" w:rsidP="007E7AFB">
      <w:pPr>
        <w:pStyle w:val="procedureBody"/>
        <w:numPr>
          <w:ilvl w:val="2"/>
          <w:numId w:val="29"/>
        </w:numPr>
        <w:rPr>
          <w:iCs/>
        </w:rPr>
      </w:pPr>
      <w:r>
        <w:rPr>
          <w:iCs/>
        </w:rPr>
        <w:t xml:space="preserve">Wait the PropertiesChanged signal for the </w:t>
      </w:r>
      <w:r w:rsidRPr="000D39D9">
        <w:rPr>
          <w:iCs/>
        </w:rPr>
        <w:t>Mode</w:t>
      </w:r>
      <w:r>
        <w:rPr>
          <w:iCs/>
        </w:rPr>
        <w:t xml:space="preserve"> property</w:t>
      </w:r>
      <w:r w:rsidRPr="000D39D9">
        <w:rPr>
          <w:iCs/>
        </w:rPr>
        <w:t>.</w:t>
      </w:r>
    </w:p>
    <w:p w14:paraId="295D8299" w14:textId="77777777" w:rsidR="007E7AFB" w:rsidRPr="000D39D9" w:rsidRDefault="007E7AFB" w:rsidP="007E7AFB">
      <w:pPr>
        <w:pStyle w:val="procedureBody"/>
        <w:numPr>
          <w:ilvl w:val="2"/>
          <w:numId w:val="29"/>
        </w:numPr>
        <w:rPr>
          <w:iCs/>
        </w:rPr>
      </w:pPr>
      <w:r>
        <w:rPr>
          <w:iCs/>
        </w:rPr>
        <w:t>Get the Mode property</w:t>
      </w:r>
    </w:p>
    <w:p w14:paraId="036801BA" w14:textId="77777777" w:rsidR="007E7AFB" w:rsidRPr="006B24E2" w:rsidRDefault="007E7AFB" w:rsidP="007E7AFB">
      <w:pPr>
        <w:pStyle w:val="procedureBody"/>
        <w:numPr>
          <w:ilvl w:val="0"/>
          <w:numId w:val="29"/>
        </w:numPr>
      </w:pPr>
      <w:r w:rsidRPr="006B24E2">
        <w:t>The test device leaves the session.</w:t>
      </w:r>
    </w:p>
    <w:p w14:paraId="4816DD64" w14:textId="77777777" w:rsidR="007E7AFB" w:rsidRPr="00881C0F" w:rsidRDefault="007E7AFB" w:rsidP="007E7AFB">
      <w:pPr>
        <w:pStyle w:val="subhead"/>
        <w:rPr>
          <w:rStyle w:val="Emphasis"/>
          <w:i w:val="0"/>
          <w:iCs w:val="0"/>
        </w:rPr>
      </w:pPr>
      <w:r>
        <w:t>Expected results</w:t>
      </w:r>
    </w:p>
    <w:p w14:paraId="30380E3C" w14:textId="77777777" w:rsidR="007E7AFB" w:rsidRDefault="007E7AFB" w:rsidP="007E7AFB">
      <w:pPr>
        <w:pStyle w:val="resultsBody"/>
      </w:pPr>
      <w:r>
        <w:t>The test device receives an About announcement from the application on the DUT.</w:t>
      </w:r>
    </w:p>
    <w:p w14:paraId="7186E385" w14:textId="77777777" w:rsidR="007E7AFB" w:rsidRDefault="007E7AFB" w:rsidP="007E7AFB">
      <w:pPr>
        <w:pStyle w:val="resultsBody"/>
        <w:rPr>
          <w:iCs/>
        </w:rPr>
      </w:pPr>
      <w:r w:rsidRPr="00881C0F">
        <w:rPr>
          <w:iCs/>
        </w:rPr>
        <w:t>The test device joins a session with the application at the port specified in the received About announcement.</w:t>
      </w:r>
    </w:p>
    <w:p w14:paraId="5ED34958" w14:textId="77777777" w:rsidR="007E7AFB" w:rsidRDefault="007E7AFB" w:rsidP="007E7AFB">
      <w:pPr>
        <w:pStyle w:val="resultsBody"/>
      </w:pPr>
      <w:r>
        <w:t>Getting initial values for all properties are succeeded.</w:t>
      </w:r>
    </w:p>
    <w:p w14:paraId="6AB1A1B0" w14:textId="77777777" w:rsidR="007E7AFB" w:rsidRDefault="007E7AFB" w:rsidP="007E7AFB">
      <w:pPr>
        <w:pStyle w:val="resultsBody"/>
      </w:pPr>
      <w:r>
        <w:t xml:space="preserve">Setting initial values for all </w:t>
      </w:r>
      <w:r>
        <w:rPr>
          <w:rFonts w:hint="eastAsia"/>
          <w:lang w:eastAsia="ko-KR"/>
        </w:rPr>
        <w:t xml:space="preserve">read-write </w:t>
      </w:r>
      <w:r>
        <w:t>properties are succeeded</w:t>
      </w:r>
    </w:p>
    <w:p w14:paraId="3B94CC48" w14:textId="77777777" w:rsidR="007E7AFB" w:rsidRPr="00006126" w:rsidRDefault="007E7AFB" w:rsidP="007E7AFB">
      <w:pPr>
        <w:pStyle w:val="resultsBody"/>
        <w:rPr>
          <w:iCs/>
        </w:rPr>
      </w:pPr>
      <w:r>
        <w:t>Setting properties to invalid value are failed.</w:t>
      </w:r>
    </w:p>
    <w:p w14:paraId="566DBCD9" w14:textId="77777777" w:rsidR="007E7AFB" w:rsidRDefault="007E7AFB" w:rsidP="007E7AFB">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14:paraId="4AF2B0BD" w14:textId="77777777" w:rsidR="007E7AFB" w:rsidRPr="00F62515" w:rsidRDefault="007E7AFB" w:rsidP="007E7AFB">
      <w:pPr>
        <w:pStyle w:val="resultsBody"/>
        <w:rPr>
          <w:iCs/>
        </w:rPr>
      </w:pPr>
      <w:r>
        <w:t>Setting properties to valid value are succeeded.</w:t>
      </w:r>
    </w:p>
    <w:p w14:paraId="5B732FAE" w14:textId="77777777" w:rsidR="007E7AFB" w:rsidRDefault="007E7AFB" w:rsidP="007E7AFB">
      <w:pPr>
        <w:pStyle w:val="resultsBody"/>
        <w:numPr>
          <w:ilvl w:val="1"/>
          <w:numId w:val="2"/>
        </w:numPr>
      </w:pPr>
      <w:r w:rsidRPr="00167C8C">
        <w:rPr>
          <w:iCs/>
        </w:rPr>
        <w:t xml:space="preserve">If </w:t>
      </w:r>
      <w:r w:rsidRPr="00167C8C">
        <w:rPr>
          <w:i/>
          <w:iCs/>
        </w:rPr>
        <w:t>size of SupportedModes&gt; 1</w:t>
      </w:r>
      <w:r w:rsidRPr="00167C8C">
        <w:rPr>
          <w:iCs/>
        </w:rPr>
        <w:t xml:space="preserve">, </w:t>
      </w:r>
      <w:r>
        <w:t xml:space="preserve">the </w:t>
      </w:r>
      <w:r w:rsidRPr="00167C8C">
        <w:rPr>
          <w:rStyle w:val="Emphasis"/>
          <w:i w:val="0"/>
        </w:rPr>
        <w:t>Mode</w:t>
      </w:r>
      <w:r>
        <w:t xml:space="preserve"> property is </w:t>
      </w:r>
      <w:r w:rsidRPr="00167C8C">
        <w:rPr>
          <w:i/>
        </w:rPr>
        <w:t>2</w:t>
      </w:r>
      <w:r w:rsidRPr="00167C8C">
        <w:rPr>
          <w:i/>
          <w:vertAlign w:val="superscript"/>
        </w:rPr>
        <w:t>nd</w:t>
      </w:r>
      <w:r w:rsidRPr="00167C8C">
        <w:rPr>
          <w:i/>
        </w:rPr>
        <w:t xml:space="preserve"> item of the SupportedModes</w:t>
      </w:r>
      <w:r>
        <w:t xml:space="preserve"> and the PropertiesChanged signal is received.</w:t>
      </w:r>
    </w:p>
    <w:p w14:paraId="6CF90B10" w14:textId="77777777" w:rsidR="00D64FAD" w:rsidRDefault="005641A6" w:rsidP="00877C8B">
      <w:pPr>
        <w:pStyle w:val="Heading2"/>
        <w:numPr>
          <w:ilvl w:val="1"/>
          <w:numId w:val="1"/>
        </w:numPr>
        <w:ind w:left="720" w:hanging="720"/>
      </w:pPr>
      <w:bookmarkStart w:id="48" w:name="_Toc458602128"/>
      <w:r>
        <w:lastRenderedPageBreak/>
        <w:t>CDM</w:t>
      </w:r>
      <w:r w:rsidR="007E7AFB">
        <w:t>-v1-</w:t>
      </w:r>
      <w:r w:rsidR="008D5EA3" w:rsidRPr="006176A6">
        <w:t>LaundryCyclePhase</w:t>
      </w:r>
      <w:r w:rsidR="008D5EA3">
        <w:t xml:space="preserve"> Interface Test</w:t>
      </w:r>
      <w:bookmarkEnd w:id="48"/>
    </w:p>
    <w:p w14:paraId="292A5163" w14:textId="77777777" w:rsidR="001E2E25" w:rsidRDefault="001E2E25" w:rsidP="001E2E25">
      <w:pPr>
        <w:pStyle w:val="subhead"/>
      </w:pPr>
      <w:r>
        <w:t>Objective</w:t>
      </w:r>
    </w:p>
    <w:p w14:paraId="5780FE15" w14:textId="77777777"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LaundryCyclePhase</w:t>
      </w:r>
      <w:r w:rsidR="004625CF">
        <w:t xml:space="preserve"> </w:t>
      </w:r>
      <w:r w:rsidR="00193AF4">
        <w:rPr>
          <w:rFonts w:hint="eastAsia"/>
          <w:lang w:eastAsia="ko-KR"/>
        </w:rPr>
        <w:t xml:space="preserve">interface </w:t>
      </w:r>
      <w:r>
        <w:rPr>
          <w:iCs/>
        </w:rPr>
        <w:t>of DUT</w:t>
      </w:r>
      <w:r w:rsidRPr="007A4302">
        <w:rPr>
          <w:iCs/>
        </w:rPr>
        <w:t>.</w:t>
      </w:r>
    </w:p>
    <w:p w14:paraId="0AA05189" w14:textId="77777777" w:rsidR="001E2E25" w:rsidRDefault="001E2E25" w:rsidP="001E2E25">
      <w:pPr>
        <w:pStyle w:val="subhead"/>
        <w:tabs>
          <w:tab w:val="left" w:pos="7740"/>
        </w:tabs>
      </w:pPr>
      <w:r>
        <w:t xml:space="preserve">Procedure </w:t>
      </w:r>
    </w:p>
    <w:p w14:paraId="4364A972" w14:textId="77777777" w:rsidR="00B765D1" w:rsidRDefault="001E2E25" w:rsidP="006836D1">
      <w:pPr>
        <w:pStyle w:val="procedureBody"/>
        <w:numPr>
          <w:ilvl w:val="0"/>
          <w:numId w:val="68"/>
        </w:numPr>
      </w:pPr>
      <w:r w:rsidRPr="006B24E2">
        <w:t>The test device listens for an About announcement from the application on the DUT.</w:t>
      </w:r>
    </w:p>
    <w:p w14:paraId="07C5487E" w14:textId="77777777"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6A04A2">
        <w:t>LaundryCyclePhase</w:t>
      </w:r>
      <w:r w:rsidR="004625CF">
        <w:t xml:space="preserve"> </w:t>
      </w:r>
      <w:r w:rsidRPr="006A04A2">
        <w:t>Interface</w:t>
      </w:r>
      <w:r w:rsidRPr="006B24E2">
        <w:t xml:space="preserve"> on DUT.</w:t>
      </w:r>
    </w:p>
    <w:p w14:paraId="367AC797" w14:textId="77777777" w:rsidR="001E2E25" w:rsidRDefault="001E2E25" w:rsidP="001E2E25">
      <w:pPr>
        <w:pStyle w:val="procedureBody"/>
        <w:numPr>
          <w:ilvl w:val="0"/>
          <w:numId w:val="29"/>
        </w:numPr>
      </w:pPr>
      <w:r w:rsidRPr="005E4D55">
        <w:t>Get initial values for all properties</w:t>
      </w:r>
      <w:r>
        <w:rPr>
          <w:rFonts w:hint="eastAsia"/>
          <w:lang w:eastAsia="ko-KR"/>
        </w:rPr>
        <w:t>.</w:t>
      </w:r>
    </w:p>
    <w:p w14:paraId="1F47C014" w14:textId="77777777"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14:paraId="1EA0790A" w14:textId="77777777"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14:paraId="0D5029D6" w14:textId="77777777" w:rsidR="001E2E25" w:rsidRDefault="001E2E25" w:rsidP="001E2E25">
      <w:pPr>
        <w:pStyle w:val="procedureBody"/>
        <w:numPr>
          <w:ilvl w:val="0"/>
          <w:numId w:val="29"/>
        </w:numPr>
      </w:pPr>
      <w:r>
        <w:t>Call method with invalid param</w:t>
      </w:r>
      <w:r w:rsidR="00E4399B">
        <w:t>eter</w:t>
      </w:r>
      <w:r>
        <w:t>.</w:t>
      </w:r>
    </w:p>
    <w:p w14:paraId="5761A8DE" w14:textId="77777777"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58983A58" w14:textId="77777777" w:rsidR="001E2E25" w:rsidRDefault="001E2E25" w:rsidP="001E2E25">
      <w:pPr>
        <w:pStyle w:val="procedureBody"/>
        <w:numPr>
          <w:ilvl w:val="0"/>
          <w:numId w:val="29"/>
        </w:numPr>
      </w:pPr>
      <w:r>
        <w:rPr>
          <w:rFonts w:hint="eastAsia"/>
          <w:lang w:eastAsia="ko-KR"/>
        </w:rPr>
        <w:t>Call method with valid param</w:t>
      </w:r>
      <w:r w:rsidR="00E4399B">
        <w:rPr>
          <w:lang w:eastAsia="ko-KR"/>
        </w:rPr>
        <w:t>eter</w:t>
      </w:r>
      <w:r>
        <w:rPr>
          <w:rFonts w:hint="eastAsia"/>
          <w:lang w:eastAsia="ko-KR"/>
        </w:rPr>
        <w:t>.</w:t>
      </w:r>
    </w:p>
    <w:p w14:paraId="630318CF" w14:textId="77777777"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14:paraId="08DBAB0C" w14:textId="77777777" w:rsidR="001E2E25" w:rsidRPr="006B24E2" w:rsidRDefault="001E2E25" w:rsidP="001E2E25">
      <w:pPr>
        <w:pStyle w:val="procedureBody"/>
        <w:numPr>
          <w:ilvl w:val="0"/>
          <w:numId w:val="29"/>
        </w:numPr>
      </w:pPr>
      <w:r w:rsidRPr="006B24E2">
        <w:t>The test device leaves the session.</w:t>
      </w:r>
    </w:p>
    <w:p w14:paraId="6E3DA9C6" w14:textId="77777777" w:rsidR="001E2E25" w:rsidRPr="00881C0F" w:rsidRDefault="001E2E25" w:rsidP="001E2E25">
      <w:pPr>
        <w:pStyle w:val="subhead"/>
        <w:rPr>
          <w:rStyle w:val="Emphasis"/>
          <w:i w:val="0"/>
          <w:iCs w:val="0"/>
        </w:rPr>
      </w:pPr>
      <w:r>
        <w:t>Expected results</w:t>
      </w:r>
    </w:p>
    <w:p w14:paraId="4EA6F688" w14:textId="77777777" w:rsidR="001E2E25" w:rsidRDefault="001E2E25" w:rsidP="001E2E25">
      <w:pPr>
        <w:pStyle w:val="resultsBody"/>
      </w:pPr>
      <w:r>
        <w:t>The test device receives an About announcement from the application on the DUT.</w:t>
      </w:r>
    </w:p>
    <w:p w14:paraId="764CA4EE" w14:textId="77777777" w:rsidR="001E2E25" w:rsidRDefault="001E2E25" w:rsidP="001E2E25">
      <w:pPr>
        <w:pStyle w:val="resultsBody"/>
        <w:rPr>
          <w:iCs/>
        </w:rPr>
      </w:pPr>
      <w:r w:rsidRPr="00881C0F">
        <w:rPr>
          <w:iCs/>
        </w:rPr>
        <w:t>The test device joins a session with the application at the port specified in the received About announcement.</w:t>
      </w:r>
    </w:p>
    <w:p w14:paraId="75604361" w14:textId="77777777" w:rsidR="001E2E25" w:rsidRPr="00775404" w:rsidRDefault="001E2E25" w:rsidP="001E2E25">
      <w:pPr>
        <w:pStyle w:val="resultsBody"/>
      </w:pPr>
      <w:r w:rsidRPr="00775404">
        <w:t>Getting initial values for all properties are succeeded.</w:t>
      </w:r>
    </w:p>
    <w:p w14:paraId="0905E970" w14:textId="77777777" w:rsidR="001E2E25" w:rsidRDefault="00A16A99" w:rsidP="001E2E25">
      <w:pPr>
        <w:pStyle w:val="resultsBody"/>
        <w:rPr>
          <w:iCs/>
        </w:rPr>
      </w:pPr>
      <w:r>
        <w:rPr>
          <w:rFonts w:hint="eastAsia"/>
          <w:iCs/>
          <w:lang w:eastAsia="ko-KR"/>
        </w:rPr>
        <w:t>Method call</w:t>
      </w:r>
      <w:r>
        <w:rPr>
          <w:iCs/>
        </w:rPr>
        <w:t xml:space="preserve"> with invalid param</w:t>
      </w:r>
      <w:r w:rsidR="00E4399B">
        <w:rPr>
          <w:iCs/>
        </w:rPr>
        <w:t>eter</w:t>
      </w:r>
      <w:r>
        <w:rPr>
          <w:iCs/>
        </w:rPr>
        <w:t xml:space="preserve">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14:paraId="42D91147" w14:textId="77777777" w:rsidR="001E2E25" w:rsidRPr="00B20E4C" w:rsidRDefault="001E2E25" w:rsidP="001E2E25">
      <w:pPr>
        <w:pStyle w:val="resultsBody"/>
        <w:rPr>
          <w:iCs/>
        </w:rPr>
      </w:pPr>
      <w:r>
        <w:rPr>
          <w:rFonts w:hint="eastAsia"/>
          <w:iCs/>
          <w:lang w:eastAsia="ko-KR"/>
        </w:rPr>
        <w:t xml:space="preserve">Method call </w:t>
      </w:r>
      <w:r>
        <w:rPr>
          <w:iCs/>
        </w:rPr>
        <w:t>with valid param</w:t>
      </w:r>
      <w:r w:rsidR="00E4399B">
        <w:rPr>
          <w:iCs/>
        </w:rPr>
        <w:t>eter</w:t>
      </w:r>
      <w:r>
        <w:rPr>
          <w:iCs/>
        </w:rPr>
        <w:t xml:space="preserve"> is succeeded.</w:t>
      </w:r>
    </w:p>
    <w:p w14:paraId="1C78B559" w14:textId="77777777" w:rsidR="00877C8B" w:rsidRDefault="00877C8B">
      <w:pPr>
        <w:spacing w:before="0" w:after="0" w:line="240" w:lineRule="auto"/>
        <w:ind w:left="0"/>
        <w:rPr>
          <w:rFonts w:cs="Arial"/>
          <w:sz w:val="36"/>
          <w:szCs w:val="36"/>
        </w:rPr>
      </w:pPr>
      <w:r>
        <w:br w:type="page"/>
      </w:r>
    </w:p>
    <w:p w14:paraId="5DD1E807" w14:textId="77777777" w:rsidR="00327516" w:rsidRPr="00F90BDC" w:rsidRDefault="005641A6" w:rsidP="00327516">
      <w:pPr>
        <w:pStyle w:val="Heading2"/>
        <w:numPr>
          <w:ilvl w:val="1"/>
          <w:numId w:val="1"/>
        </w:numPr>
        <w:ind w:left="630" w:hanging="630"/>
      </w:pPr>
      <w:bookmarkStart w:id="49" w:name="_Toc458602129"/>
      <w:bookmarkStart w:id="50" w:name="_Toc453163634"/>
      <w:r>
        <w:lastRenderedPageBreak/>
        <w:t>CDM</w:t>
      </w:r>
      <w:r w:rsidR="00327516">
        <w:t>-v1-</w:t>
      </w:r>
      <w:r w:rsidR="00327516">
        <w:rPr>
          <w:lang w:eastAsia="ko-KR"/>
        </w:rPr>
        <w:t xml:space="preserve">MoistureOutputLevel </w:t>
      </w:r>
      <w:r w:rsidR="00327516" w:rsidRPr="00F90BDC">
        <w:t>Interface Test</w:t>
      </w:r>
      <w:bookmarkEnd w:id="49"/>
    </w:p>
    <w:p w14:paraId="58BF466F" w14:textId="77777777" w:rsidR="00327516" w:rsidRDefault="00327516" w:rsidP="00327516">
      <w:pPr>
        <w:pStyle w:val="midTitle"/>
      </w:pPr>
      <w:r>
        <w:t>Objective</w:t>
      </w:r>
    </w:p>
    <w:p w14:paraId="3CFDEDC3" w14:textId="77777777" w:rsidR="00327516" w:rsidRDefault="00327516" w:rsidP="00327516">
      <w:pPr>
        <w:pStyle w:val="Body0"/>
      </w:pPr>
      <w:r w:rsidRPr="007A4302">
        <w:t xml:space="preserve">Verify </w:t>
      </w:r>
      <w:r>
        <w:t xml:space="preserve">the properties, methods and signals of </w:t>
      </w:r>
      <w:r w:rsidRPr="007A4302">
        <w:t xml:space="preserve">the </w:t>
      </w:r>
      <w:r>
        <w:rPr>
          <w:rFonts w:hint="eastAsia"/>
          <w:lang w:eastAsia="ko-KR"/>
        </w:rPr>
        <w:t>MoistureOutputLevel</w:t>
      </w:r>
      <w:r>
        <w:t xml:space="preserve"> interface of DUT</w:t>
      </w:r>
      <w:r w:rsidRPr="007A4302">
        <w:t>.</w:t>
      </w:r>
    </w:p>
    <w:p w14:paraId="749718B8" w14:textId="77777777" w:rsidR="00327516" w:rsidRDefault="00327516" w:rsidP="00327516">
      <w:pPr>
        <w:pStyle w:val="midTitle"/>
      </w:pPr>
      <w:r>
        <w:t xml:space="preserve">Procedure </w:t>
      </w:r>
    </w:p>
    <w:p w14:paraId="639C449A" w14:textId="77777777" w:rsidR="00B765D1" w:rsidRDefault="00327516" w:rsidP="006836D1">
      <w:pPr>
        <w:pStyle w:val="procedureBody"/>
        <w:numPr>
          <w:ilvl w:val="0"/>
          <w:numId w:val="69"/>
        </w:numPr>
      </w:pPr>
      <w:r w:rsidRPr="002F5855">
        <w:t xml:space="preserve">The test device listens for an About announcement from the application on the DUT. </w:t>
      </w:r>
    </w:p>
    <w:p w14:paraId="7D00A83A" w14:textId="77777777" w:rsidR="00327516" w:rsidRPr="002F5855" w:rsidRDefault="00327516" w:rsidP="00327516">
      <w:pPr>
        <w:pStyle w:val="procedureBody"/>
        <w:numPr>
          <w:ilvl w:val="0"/>
          <w:numId w:val="29"/>
        </w:numPr>
      </w:pPr>
      <w:r w:rsidRPr="002F5855">
        <w:t xml:space="preserve">After receiving an About announcement from the application, the test device joins a session with the application at the port specified in the received About announcement if there is </w:t>
      </w:r>
      <w:r>
        <w:rPr>
          <w:rFonts w:hint="eastAsia"/>
          <w:lang w:eastAsia="ko-KR"/>
        </w:rPr>
        <w:t>MoistureOutputLevel</w:t>
      </w:r>
      <w:r w:rsidRPr="002F5855">
        <w:t xml:space="preserve"> Interface on DUT.</w:t>
      </w:r>
    </w:p>
    <w:p w14:paraId="1D42A292" w14:textId="77777777" w:rsidR="00327516" w:rsidRDefault="00327516" w:rsidP="00327516">
      <w:pPr>
        <w:pStyle w:val="procedureBody"/>
        <w:numPr>
          <w:ilvl w:val="0"/>
          <w:numId w:val="29"/>
        </w:numPr>
      </w:pPr>
      <w:r w:rsidRPr="002F5855">
        <w:t>Get initial values for all properties</w:t>
      </w:r>
      <w:r>
        <w:rPr>
          <w:rFonts w:hint="eastAsia"/>
          <w:lang w:eastAsia="ko-KR"/>
        </w:rPr>
        <w:t>.</w:t>
      </w:r>
    </w:p>
    <w:p w14:paraId="20638B4A" w14:textId="77777777" w:rsidR="00327516" w:rsidRPr="002F5855" w:rsidRDefault="00327516" w:rsidP="00327516">
      <w:pPr>
        <w:pStyle w:val="procedureBody"/>
        <w:numPr>
          <w:ilvl w:val="1"/>
          <w:numId w:val="29"/>
        </w:numPr>
      </w:pPr>
      <w:r>
        <w:t xml:space="preserve">Retrieve the </w:t>
      </w:r>
      <w:r>
        <w:rPr>
          <w:rFonts w:hint="eastAsia"/>
          <w:lang w:eastAsia="ko-KR"/>
        </w:rPr>
        <w:t>MoistureOutputLevel</w:t>
      </w:r>
      <w:r w:rsidRPr="002F5855">
        <w:t xml:space="preserve"> property. </w:t>
      </w:r>
    </w:p>
    <w:p w14:paraId="25E35DF7" w14:textId="77777777" w:rsidR="00327516" w:rsidRPr="002F5855" w:rsidRDefault="00327516" w:rsidP="00327516">
      <w:pPr>
        <w:pStyle w:val="procedureBody"/>
        <w:numPr>
          <w:ilvl w:val="1"/>
          <w:numId w:val="29"/>
        </w:numPr>
      </w:pPr>
      <w:r>
        <w:t>Retrieve the Max</w:t>
      </w:r>
      <w:r>
        <w:rPr>
          <w:rFonts w:hint="eastAsia"/>
          <w:lang w:eastAsia="ko-KR"/>
        </w:rPr>
        <w:t>MoistureOutputLevel</w:t>
      </w:r>
      <w:r w:rsidRPr="002F5855">
        <w:t xml:space="preserve"> property. </w:t>
      </w:r>
    </w:p>
    <w:p w14:paraId="1E989C88" w14:textId="77777777" w:rsidR="00327516" w:rsidRPr="002F5855" w:rsidRDefault="00327516" w:rsidP="00327516">
      <w:pPr>
        <w:pStyle w:val="procedureBody"/>
        <w:numPr>
          <w:ilvl w:val="1"/>
          <w:numId w:val="29"/>
        </w:numPr>
      </w:pPr>
      <w:r>
        <w:t xml:space="preserve">Retrieve the </w:t>
      </w:r>
      <w:r>
        <w:rPr>
          <w:rFonts w:hint="eastAsia"/>
          <w:lang w:eastAsia="ko-KR"/>
        </w:rPr>
        <w:t>AutoMode</w:t>
      </w:r>
      <w:r w:rsidRPr="002F5855">
        <w:t xml:space="preserve"> property.</w:t>
      </w:r>
    </w:p>
    <w:p w14:paraId="5FB9D20A" w14:textId="77777777" w:rsidR="00327516" w:rsidRDefault="00327516" w:rsidP="00327516">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14:paraId="76BBB228" w14:textId="77777777" w:rsidR="00327516" w:rsidRPr="002F5855" w:rsidRDefault="00327516" w:rsidP="00327516">
      <w:pPr>
        <w:pStyle w:val="procedureBody"/>
        <w:numPr>
          <w:ilvl w:val="1"/>
          <w:numId w:val="29"/>
        </w:numPr>
      </w:pPr>
      <w:r>
        <w:t xml:space="preserve">Initialize the </w:t>
      </w:r>
      <w:r>
        <w:rPr>
          <w:rFonts w:hint="eastAsia"/>
          <w:lang w:eastAsia="ko-KR"/>
        </w:rPr>
        <w:t>MoistureOutputLevel</w:t>
      </w:r>
      <w:r w:rsidRPr="002F5855">
        <w:t xml:space="preserve"> property </w:t>
      </w:r>
      <w:r>
        <w:t xml:space="preserve">to </w:t>
      </w:r>
      <w:r w:rsidRPr="007C05B2">
        <w:rPr>
          <w:i/>
        </w:rPr>
        <w:t>0</w:t>
      </w:r>
      <w:r w:rsidRPr="002F5855">
        <w:t xml:space="preserve">. </w:t>
      </w:r>
    </w:p>
    <w:p w14:paraId="19AE9149" w14:textId="77777777" w:rsidR="00327516" w:rsidRDefault="00327516" w:rsidP="00327516">
      <w:pPr>
        <w:pStyle w:val="procedureBody"/>
        <w:numPr>
          <w:ilvl w:val="1"/>
          <w:numId w:val="29"/>
        </w:numPr>
      </w:pPr>
      <w:r>
        <w:t xml:space="preserve">Initialize the </w:t>
      </w:r>
      <w:r>
        <w:rPr>
          <w:rFonts w:hint="eastAsia"/>
          <w:lang w:eastAsia="ko-KR"/>
        </w:rPr>
        <w:t>AutoMode</w:t>
      </w:r>
      <w:r w:rsidRPr="002F5855">
        <w:t xml:space="preserve"> property </w:t>
      </w:r>
      <w:r>
        <w:t xml:space="preserve">to </w:t>
      </w:r>
      <w:r>
        <w:rPr>
          <w:rFonts w:hint="eastAsia"/>
          <w:i/>
          <w:lang w:eastAsia="ko-KR"/>
        </w:rPr>
        <w:t>0</w:t>
      </w:r>
      <w:r>
        <w:t>.</w:t>
      </w:r>
    </w:p>
    <w:p w14:paraId="59084E99" w14:textId="77777777" w:rsidR="00327516" w:rsidRPr="00C53A02" w:rsidRDefault="00327516" w:rsidP="00327516">
      <w:pPr>
        <w:pStyle w:val="procedureBody"/>
        <w:numPr>
          <w:ilvl w:val="0"/>
          <w:numId w:val="29"/>
        </w:numPr>
      </w:pPr>
      <w:r w:rsidRPr="00C53A02">
        <w:t>Set properties to invalid value</w:t>
      </w:r>
      <w:r w:rsidRPr="00C53A02">
        <w:rPr>
          <w:rFonts w:hint="eastAsia"/>
        </w:rPr>
        <w:t>.</w:t>
      </w:r>
    </w:p>
    <w:p w14:paraId="2EBC1C73" w14:textId="77777777" w:rsidR="00327516" w:rsidRPr="00C53A02" w:rsidRDefault="00327516" w:rsidP="00327516">
      <w:pPr>
        <w:pStyle w:val="procedureBody"/>
        <w:numPr>
          <w:ilvl w:val="1"/>
          <w:numId w:val="29"/>
        </w:numPr>
      </w:pPr>
      <w:r w:rsidRPr="00C53A02">
        <w:t>I</w:t>
      </w:r>
      <w:r w:rsidRPr="00C53A02">
        <w:rPr>
          <w:rFonts w:hint="eastAsia"/>
        </w:rPr>
        <w:t xml:space="preserve">f </w:t>
      </w:r>
      <w:r>
        <w:t>Max</w:t>
      </w:r>
      <w:r>
        <w:rPr>
          <w:rFonts w:hint="eastAsia"/>
          <w:lang w:eastAsia="ko-KR"/>
        </w:rPr>
        <w:t xml:space="preserve">MoistureOutputLevel </w:t>
      </w:r>
      <w:r w:rsidRPr="00C53A02">
        <w:rPr>
          <w:rFonts w:hint="eastAsia"/>
        </w:rPr>
        <w:t xml:space="preserve">!= </w:t>
      </w:r>
      <w:r w:rsidRPr="00867AA0">
        <w:rPr>
          <w:rFonts w:hint="eastAsia"/>
          <w:i/>
        </w:rPr>
        <w:t>UINT8_MAX</w:t>
      </w:r>
      <w:r w:rsidRPr="00C53A02">
        <w:rPr>
          <w:rFonts w:hint="eastAsia"/>
        </w:rPr>
        <w:t xml:space="preserve">, </w:t>
      </w:r>
      <w:r w:rsidRPr="00C53A02">
        <w:t>Set</w:t>
      </w:r>
      <w:r>
        <w:t xml:space="preserve"> the</w:t>
      </w:r>
      <w:r>
        <w:rPr>
          <w:rFonts w:hint="eastAsia"/>
          <w:lang w:eastAsia="ko-KR"/>
        </w:rPr>
        <w:t xml:space="preserve"> MoistureOutputLevel</w:t>
      </w:r>
      <w:r w:rsidRPr="002F5855">
        <w:t xml:space="preserve"> </w:t>
      </w:r>
      <w:r w:rsidRPr="00C53A02">
        <w:t xml:space="preserve">property to </w:t>
      </w:r>
      <w:r>
        <w:t>Max</w:t>
      </w:r>
      <w:r>
        <w:rPr>
          <w:rFonts w:hint="eastAsia"/>
          <w:lang w:eastAsia="ko-KR"/>
        </w:rPr>
        <w:t>MoistureOutputLevel</w:t>
      </w:r>
      <w:r w:rsidRPr="002F5855">
        <w:t xml:space="preserve"> </w:t>
      </w:r>
      <w:r w:rsidRPr="00C53A02">
        <w:t xml:space="preserve">+ </w:t>
      </w:r>
      <w:r w:rsidRPr="00867AA0">
        <w:rPr>
          <w:i/>
        </w:rPr>
        <w:t>1</w:t>
      </w:r>
      <w:r w:rsidRPr="00C53A02">
        <w:t>.</w:t>
      </w:r>
    </w:p>
    <w:p w14:paraId="019C2B97" w14:textId="77777777" w:rsidR="00327516" w:rsidRDefault="00327516" w:rsidP="00327516">
      <w:pPr>
        <w:pStyle w:val="procedureBody"/>
        <w:numPr>
          <w:ilvl w:val="2"/>
          <w:numId w:val="29"/>
        </w:numPr>
      </w:pPr>
      <w:r w:rsidRPr="00C53A02">
        <w:t xml:space="preserve">Get the </w:t>
      </w:r>
      <w:r>
        <w:rPr>
          <w:rFonts w:hint="eastAsia"/>
          <w:lang w:eastAsia="ko-KR"/>
        </w:rPr>
        <w:t>MoistureOutputLevel</w:t>
      </w:r>
      <w:r w:rsidRPr="002F5855">
        <w:t xml:space="preserve"> </w:t>
      </w:r>
      <w:r w:rsidRPr="00C53A02">
        <w:t>property.</w:t>
      </w:r>
    </w:p>
    <w:p w14:paraId="5F410217" w14:textId="77777777" w:rsidR="00327516" w:rsidRPr="00F90BDC" w:rsidRDefault="00327516" w:rsidP="00327516">
      <w:pPr>
        <w:pStyle w:val="procedureBody"/>
        <w:numPr>
          <w:ilvl w:val="1"/>
          <w:numId w:val="29"/>
        </w:numPr>
        <w:rPr>
          <w:rStyle w:val="Emphasis"/>
          <w:i w:val="0"/>
        </w:rPr>
      </w:pPr>
      <w:r w:rsidRPr="00F90BDC">
        <w:rPr>
          <w:rStyle w:val="Emphasis"/>
          <w:i w:val="0"/>
          <w:iCs w:val="0"/>
          <w:lang w:eastAsia="ko-KR"/>
        </w:rPr>
        <w:t xml:space="preserve">Set the </w:t>
      </w:r>
      <w:r w:rsidRPr="008F63C8">
        <w:rPr>
          <w:rStyle w:val="Emphasis"/>
          <w:i w:val="0"/>
        </w:rPr>
        <w:t>AutoMode</w:t>
      </w:r>
      <w:r w:rsidRPr="00F90BDC">
        <w:rPr>
          <w:rStyle w:val="Emphasis"/>
          <w:i w:val="0"/>
          <w:iCs w:val="0"/>
          <w:lang w:eastAsia="ko-KR"/>
        </w:rPr>
        <w:t xml:space="preserve"> property to </w:t>
      </w:r>
      <w:r w:rsidRPr="00AB340D">
        <w:rPr>
          <w:rStyle w:val="Emphasis"/>
          <w:iCs w:val="0"/>
          <w:lang w:eastAsia="ko-KR"/>
        </w:rPr>
        <w:t>2</w:t>
      </w:r>
      <w:r>
        <w:rPr>
          <w:rStyle w:val="Emphasis"/>
          <w:rFonts w:hint="eastAsia"/>
          <w:iCs w:val="0"/>
          <w:lang w:eastAsia="ko-KR"/>
        </w:rPr>
        <w:t>.</w:t>
      </w:r>
    </w:p>
    <w:p w14:paraId="5BFA1C13" w14:textId="77777777" w:rsidR="00327516" w:rsidRPr="00F90BDC" w:rsidRDefault="00327516" w:rsidP="00327516">
      <w:pPr>
        <w:pStyle w:val="procedureBody"/>
        <w:numPr>
          <w:ilvl w:val="2"/>
          <w:numId w:val="29"/>
        </w:numPr>
        <w:rPr>
          <w:rStyle w:val="Emphasis"/>
          <w:i w:val="0"/>
        </w:rPr>
      </w:pPr>
      <w:r w:rsidRPr="00F90BDC">
        <w:rPr>
          <w:rStyle w:val="Emphasis"/>
          <w:i w:val="0"/>
          <w:iCs w:val="0"/>
          <w:lang w:eastAsia="ko-KR"/>
        </w:rPr>
        <w:t xml:space="preserve">Get </w:t>
      </w:r>
      <w:r w:rsidRPr="008F63C8">
        <w:rPr>
          <w:rStyle w:val="Emphasis"/>
          <w:i w:val="0"/>
        </w:rPr>
        <w:t>the</w:t>
      </w:r>
      <w:r>
        <w:rPr>
          <w:rStyle w:val="Emphasis"/>
          <w:rFonts w:hint="eastAsia"/>
          <w:i w:val="0"/>
          <w:iCs w:val="0"/>
          <w:lang w:eastAsia="ko-KR"/>
        </w:rPr>
        <w:t xml:space="preserve"> </w:t>
      </w:r>
      <w:r w:rsidRPr="00F90BDC">
        <w:rPr>
          <w:rStyle w:val="Emphasis"/>
          <w:i w:val="0"/>
          <w:iCs w:val="0"/>
          <w:lang w:eastAsia="ko-KR"/>
        </w:rPr>
        <w:t>AutoMode property</w:t>
      </w:r>
      <w:r>
        <w:rPr>
          <w:rStyle w:val="Emphasis"/>
          <w:rFonts w:hint="eastAsia"/>
          <w:i w:val="0"/>
          <w:iCs w:val="0"/>
          <w:lang w:eastAsia="ko-KR"/>
        </w:rPr>
        <w:t>.</w:t>
      </w:r>
    </w:p>
    <w:p w14:paraId="2513E38A" w14:textId="77777777" w:rsidR="00327516" w:rsidRPr="002F5855" w:rsidRDefault="00327516" w:rsidP="00327516">
      <w:pPr>
        <w:pStyle w:val="procedureBody"/>
        <w:numPr>
          <w:ilvl w:val="0"/>
          <w:numId w:val="29"/>
        </w:numPr>
      </w:pPr>
      <w:r w:rsidRPr="007C05B2">
        <w:t>Set properties to valid value</w:t>
      </w:r>
      <w:r>
        <w:rPr>
          <w:rFonts w:hint="eastAsia"/>
          <w:lang w:eastAsia="ko-KR"/>
        </w:rPr>
        <w:t>.</w:t>
      </w:r>
    </w:p>
    <w:p w14:paraId="070CE86C" w14:textId="77777777" w:rsidR="00327516" w:rsidRPr="002F5855" w:rsidRDefault="00327516" w:rsidP="00327516">
      <w:pPr>
        <w:pStyle w:val="procedureBody"/>
        <w:numPr>
          <w:ilvl w:val="1"/>
          <w:numId w:val="29"/>
        </w:numPr>
      </w:pPr>
      <w:r>
        <w:rPr>
          <w:rFonts w:hint="eastAsia"/>
          <w:lang w:eastAsia="ko-KR"/>
        </w:rPr>
        <w:t xml:space="preserve">If MaxMoistureOutputLevel &gt;= </w:t>
      </w:r>
      <w:r w:rsidRPr="00867AA0">
        <w:rPr>
          <w:rFonts w:hint="eastAsia"/>
          <w:i/>
          <w:lang w:eastAsia="ko-KR"/>
        </w:rPr>
        <w:t>1</w:t>
      </w:r>
      <w:r>
        <w:rPr>
          <w:rFonts w:hint="eastAsia"/>
          <w:lang w:eastAsia="ko-KR"/>
        </w:rPr>
        <w:t xml:space="preserve">, </w:t>
      </w:r>
      <w:r w:rsidRPr="002F5855">
        <w:t>Set</w:t>
      </w:r>
      <w:r>
        <w:t xml:space="preserve"> the </w:t>
      </w:r>
      <w:r>
        <w:rPr>
          <w:rFonts w:hint="eastAsia"/>
          <w:lang w:eastAsia="ko-KR"/>
        </w:rPr>
        <w:t>MoistureOutputLevel</w:t>
      </w:r>
      <w:r w:rsidRPr="002F5855">
        <w:t xml:space="preserve"> property </w:t>
      </w:r>
      <w:r>
        <w:t>to</w:t>
      </w:r>
      <w:r>
        <w:rPr>
          <w:rFonts w:hint="eastAsia"/>
          <w:lang w:eastAsia="ko-KR"/>
        </w:rPr>
        <w:t xml:space="preserve"> </w:t>
      </w:r>
      <w:r w:rsidRPr="002F5855">
        <w:rPr>
          <w:rFonts w:hint="eastAsia"/>
        </w:rPr>
        <w:t>value</w:t>
      </w:r>
      <w:r>
        <w:rPr>
          <w:rFonts w:hint="eastAsia"/>
          <w:lang w:eastAsia="ko-KR"/>
        </w:rPr>
        <w:t xml:space="preserve"> </w:t>
      </w:r>
      <w:r w:rsidRPr="00335E82">
        <w:rPr>
          <w:rFonts w:hint="eastAsia"/>
          <w:i/>
          <w:lang w:eastAsia="ko-KR"/>
        </w:rPr>
        <w:t>1</w:t>
      </w:r>
      <w:r w:rsidRPr="002F5855">
        <w:t>.</w:t>
      </w:r>
    </w:p>
    <w:p w14:paraId="153D2F0F" w14:textId="77777777" w:rsidR="00327516" w:rsidRDefault="00327516" w:rsidP="00327516">
      <w:pPr>
        <w:pStyle w:val="procedureBody"/>
        <w:numPr>
          <w:ilvl w:val="2"/>
          <w:numId w:val="29"/>
        </w:numPr>
      </w:pPr>
      <w:r>
        <w:t>W</w:t>
      </w:r>
      <w:r w:rsidRPr="002F5855">
        <w:t xml:space="preserve">ait </w:t>
      </w:r>
      <w:r>
        <w:t xml:space="preserve">the PropertiesChanged signal for the </w:t>
      </w:r>
      <w:r>
        <w:rPr>
          <w:rFonts w:hint="eastAsia"/>
          <w:lang w:eastAsia="ko-KR"/>
        </w:rPr>
        <w:t>MoistureOutputLevel</w:t>
      </w:r>
      <w:r w:rsidRPr="002F5855">
        <w:t xml:space="preserve"> </w:t>
      </w:r>
      <w:r>
        <w:t>property</w:t>
      </w:r>
      <w:r w:rsidRPr="002F5855">
        <w:t>.</w:t>
      </w:r>
    </w:p>
    <w:p w14:paraId="67431249" w14:textId="77777777" w:rsidR="00327516" w:rsidRPr="002F5855" w:rsidRDefault="00327516" w:rsidP="00327516">
      <w:pPr>
        <w:pStyle w:val="procedureBody"/>
        <w:numPr>
          <w:ilvl w:val="2"/>
          <w:numId w:val="29"/>
        </w:numPr>
      </w:pPr>
      <w:r>
        <w:t xml:space="preserve">Get the </w:t>
      </w:r>
      <w:r>
        <w:rPr>
          <w:rFonts w:hint="eastAsia"/>
          <w:lang w:eastAsia="ko-KR"/>
        </w:rPr>
        <w:t>MoistureOutputLevel</w:t>
      </w:r>
      <w:r w:rsidRPr="002F5855">
        <w:t xml:space="preserve"> </w:t>
      </w:r>
      <w:r>
        <w:t>property</w:t>
      </w:r>
      <w:r>
        <w:rPr>
          <w:rFonts w:hint="eastAsia"/>
          <w:lang w:eastAsia="ko-KR"/>
        </w:rPr>
        <w:t>.</w:t>
      </w:r>
    </w:p>
    <w:p w14:paraId="1321716F" w14:textId="77777777" w:rsidR="00327516" w:rsidRPr="001A67CD" w:rsidRDefault="00327516" w:rsidP="00327516">
      <w:pPr>
        <w:pStyle w:val="procedureBody"/>
        <w:numPr>
          <w:ilvl w:val="1"/>
          <w:numId w:val="29"/>
        </w:numPr>
        <w:rPr>
          <w:rStyle w:val="Emphasis"/>
          <w:i w:val="0"/>
          <w:iCs w:val="0"/>
          <w:lang w:eastAsia="ko-KR"/>
        </w:rPr>
      </w:pPr>
      <w:r w:rsidRPr="00F90BDC">
        <w:rPr>
          <w:rStyle w:val="Emphasis"/>
          <w:i w:val="0"/>
          <w:iCs w:val="0"/>
          <w:lang w:eastAsia="ko-KR"/>
        </w:rPr>
        <w:t xml:space="preserve">If </w:t>
      </w:r>
      <w:r w:rsidRPr="00AB340D">
        <w:rPr>
          <w:rStyle w:val="Emphasis"/>
          <w:iCs w:val="0"/>
          <w:lang w:eastAsia="ko-KR"/>
        </w:rPr>
        <w:t>AutoMode != 0x</w:t>
      </w:r>
      <w:r>
        <w:rPr>
          <w:rStyle w:val="Emphasis"/>
          <w:rFonts w:hint="eastAsia"/>
          <w:iCs w:val="0"/>
          <w:lang w:eastAsia="ko-KR"/>
        </w:rPr>
        <w:t>FF</w:t>
      </w:r>
      <w:r w:rsidRPr="00F90BDC">
        <w:rPr>
          <w:rStyle w:val="Emphasis"/>
          <w:i w:val="0"/>
          <w:iCs w:val="0"/>
          <w:lang w:eastAsia="ko-KR"/>
        </w:rPr>
        <w:t xml:space="preserve">, Set </w:t>
      </w:r>
      <w:r>
        <w:rPr>
          <w:rStyle w:val="Emphasis"/>
          <w:i w:val="0"/>
          <w:iCs w:val="0"/>
          <w:lang w:eastAsia="ko-KR"/>
        </w:rPr>
        <w:t xml:space="preserve">the </w:t>
      </w:r>
      <w:r w:rsidRPr="00F90BDC">
        <w:rPr>
          <w:rStyle w:val="Emphasis"/>
          <w:i w:val="0"/>
          <w:iCs w:val="0"/>
          <w:lang w:eastAsia="ko-KR"/>
        </w:rPr>
        <w:t xml:space="preserve">AutoMode property to </w:t>
      </w:r>
      <w:r w:rsidRPr="00AB340D">
        <w:rPr>
          <w:rStyle w:val="Emphasis"/>
          <w:iCs w:val="0"/>
          <w:lang w:eastAsia="ko-KR"/>
        </w:rPr>
        <w:t>1</w:t>
      </w:r>
      <w:r w:rsidRPr="00F90BDC">
        <w:rPr>
          <w:rStyle w:val="Emphasis"/>
          <w:i w:val="0"/>
          <w:iCs w:val="0"/>
          <w:lang w:eastAsia="ko-KR"/>
        </w:rPr>
        <w:t>(On).</w:t>
      </w:r>
    </w:p>
    <w:p w14:paraId="05096CEB" w14:textId="77777777" w:rsidR="00327516" w:rsidRPr="001A67CD" w:rsidRDefault="00327516" w:rsidP="00327516">
      <w:pPr>
        <w:pStyle w:val="procedureBody"/>
        <w:numPr>
          <w:ilvl w:val="2"/>
          <w:numId w:val="29"/>
        </w:numPr>
        <w:rPr>
          <w:rStyle w:val="Emphasis"/>
          <w:i w:val="0"/>
          <w:iCs w:val="0"/>
          <w:lang w:eastAsia="ko-KR"/>
        </w:rPr>
      </w:pPr>
      <w:r w:rsidRPr="00F90BDC">
        <w:rPr>
          <w:rStyle w:val="Emphasis"/>
          <w:i w:val="0"/>
          <w:iCs w:val="0"/>
          <w:lang w:eastAsia="ko-KR"/>
        </w:rPr>
        <w:t xml:space="preserve">Wait the PropertiesChanged signal for </w:t>
      </w:r>
      <w:r>
        <w:rPr>
          <w:rStyle w:val="Emphasis"/>
          <w:i w:val="0"/>
          <w:iCs w:val="0"/>
          <w:lang w:eastAsia="ko-KR"/>
        </w:rPr>
        <w:t xml:space="preserve">the </w:t>
      </w:r>
      <w:r w:rsidRPr="00F90BDC">
        <w:rPr>
          <w:rStyle w:val="Emphasis"/>
          <w:i w:val="0"/>
          <w:iCs w:val="0"/>
          <w:lang w:eastAsia="ko-KR"/>
        </w:rPr>
        <w:t>AutoMode property</w:t>
      </w:r>
      <w:r>
        <w:rPr>
          <w:rStyle w:val="Emphasis"/>
          <w:rFonts w:hint="eastAsia"/>
          <w:i w:val="0"/>
          <w:iCs w:val="0"/>
          <w:lang w:eastAsia="ko-KR"/>
        </w:rPr>
        <w:t>.</w:t>
      </w:r>
    </w:p>
    <w:p w14:paraId="55A432AF" w14:textId="77777777" w:rsidR="00327516" w:rsidRPr="001A67CD" w:rsidRDefault="00327516" w:rsidP="00327516">
      <w:pPr>
        <w:pStyle w:val="procedureBody"/>
        <w:numPr>
          <w:ilvl w:val="2"/>
          <w:numId w:val="29"/>
        </w:numPr>
        <w:rPr>
          <w:rStyle w:val="Emphasis"/>
          <w:i w:val="0"/>
          <w:iCs w:val="0"/>
          <w:lang w:eastAsia="ko-KR"/>
        </w:rPr>
      </w:pPr>
      <w:r w:rsidRPr="00F90BDC">
        <w:rPr>
          <w:rStyle w:val="Emphasis"/>
          <w:i w:val="0"/>
          <w:iCs w:val="0"/>
          <w:lang w:eastAsia="ko-KR"/>
        </w:rPr>
        <w:t>Get the AutoMode property</w:t>
      </w:r>
      <w:r>
        <w:rPr>
          <w:rStyle w:val="Emphasis"/>
          <w:rFonts w:hint="eastAsia"/>
          <w:i w:val="0"/>
          <w:iCs w:val="0"/>
          <w:lang w:eastAsia="ko-KR"/>
        </w:rPr>
        <w:t>.</w:t>
      </w:r>
    </w:p>
    <w:p w14:paraId="17395013" w14:textId="77777777" w:rsidR="00327516" w:rsidRPr="002F5855" w:rsidRDefault="00327516" w:rsidP="00327516">
      <w:pPr>
        <w:pStyle w:val="procedureBody"/>
        <w:numPr>
          <w:ilvl w:val="0"/>
          <w:numId w:val="29"/>
        </w:numPr>
      </w:pPr>
      <w:r w:rsidRPr="002F5855">
        <w:t>The test device leaves the session.</w:t>
      </w:r>
    </w:p>
    <w:p w14:paraId="0CC19CFB" w14:textId="77777777" w:rsidR="00327516" w:rsidRPr="00881C0F" w:rsidRDefault="00327516" w:rsidP="00327516">
      <w:pPr>
        <w:pStyle w:val="subhead"/>
        <w:rPr>
          <w:rStyle w:val="Emphasis"/>
          <w:i w:val="0"/>
          <w:iCs w:val="0"/>
        </w:rPr>
      </w:pPr>
      <w:r>
        <w:t>Expected results</w:t>
      </w:r>
    </w:p>
    <w:p w14:paraId="7AB005DF" w14:textId="77777777" w:rsidR="00327516" w:rsidRDefault="00327516" w:rsidP="00327516">
      <w:pPr>
        <w:pStyle w:val="resultsBody"/>
      </w:pPr>
      <w:r>
        <w:t>The test device receives an About announcement from the application on the DUT.</w:t>
      </w:r>
    </w:p>
    <w:p w14:paraId="4DDE4129" w14:textId="77777777" w:rsidR="00327516" w:rsidRDefault="00327516" w:rsidP="00327516">
      <w:pPr>
        <w:pStyle w:val="resultsBody"/>
        <w:rPr>
          <w:iCs/>
        </w:rPr>
      </w:pPr>
      <w:r w:rsidRPr="00881C0F">
        <w:rPr>
          <w:iCs/>
        </w:rPr>
        <w:t>The test device joins a session with the application at the port specified in the received About announcement.</w:t>
      </w:r>
    </w:p>
    <w:p w14:paraId="62769331" w14:textId="77777777" w:rsidR="00327516" w:rsidRDefault="00327516" w:rsidP="00327516">
      <w:pPr>
        <w:pStyle w:val="resultsBody"/>
      </w:pPr>
      <w:r>
        <w:lastRenderedPageBreak/>
        <w:t>Getting initial values for all properties are succeeded.</w:t>
      </w:r>
    </w:p>
    <w:p w14:paraId="79F99BB5" w14:textId="77777777" w:rsidR="00327516" w:rsidRDefault="00327516" w:rsidP="00327516">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77D777F2" w14:textId="77777777" w:rsidR="00327516" w:rsidRDefault="00327516" w:rsidP="00327516">
      <w:pPr>
        <w:pStyle w:val="resultsBody"/>
        <w:rPr>
          <w:iCs/>
        </w:rPr>
      </w:pPr>
      <w:r>
        <w:t>Setting properties to invalid value are failed</w:t>
      </w:r>
      <w:r w:rsidRPr="00F460B1">
        <w:rPr>
          <w:iCs/>
        </w:rPr>
        <w:t>.</w:t>
      </w:r>
    </w:p>
    <w:p w14:paraId="20216F3C" w14:textId="77777777" w:rsidR="00327516" w:rsidRDefault="00327516" w:rsidP="00327516">
      <w:pPr>
        <w:pStyle w:val="resultsBody"/>
        <w:numPr>
          <w:ilvl w:val="1"/>
          <w:numId w:val="2"/>
        </w:numPr>
        <w:rPr>
          <w:iCs/>
        </w:rPr>
      </w:pPr>
      <w:r>
        <w:rPr>
          <w:rFonts w:hint="eastAsia"/>
          <w:iCs/>
          <w:lang w:eastAsia="ko-KR"/>
        </w:rPr>
        <w:t xml:space="preserve">Setting the MoistureOuputLevel to </w:t>
      </w:r>
      <w:r>
        <w:t>Max</w:t>
      </w:r>
      <w:r>
        <w:rPr>
          <w:rFonts w:hint="eastAsia"/>
          <w:lang w:eastAsia="ko-KR"/>
        </w:rPr>
        <w:t>MoistureOutputLevel</w:t>
      </w:r>
      <w:r w:rsidRPr="002F5855">
        <w:t xml:space="preserve"> </w:t>
      </w:r>
      <w:r w:rsidRPr="00C53A02">
        <w:t xml:space="preserve">+ </w:t>
      </w:r>
      <w:r w:rsidRPr="00867AA0">
        <w:rPr>
          <w:i/>
        </w:rPr>
        <w:t>1</w:t>
      </w:r>
      <w:r>
        <w:rPr>
          <w:rFonts w:hint="eastAsia"/>
          <w:lang w:eastAsia="ko-KR"/>
        </w:rPr>
        <w:t xml:space="preserve"> is failed and current </w:t>
      </w:r>
      <w:r>
        <w:rPr>
          <w:rFonts w:hint="eastAsia"/>
          <w:iCs/>
          <w:lang w:eastAsia="ko-KR"/>
        </w:rPr>
        <w:t xml:space="preserve">MoistureOuputLevel keeps </w:t>
      </w:r>
      <w:r w:rsidRPr="00867AA0">
        <w:rPr>
          <w:rFonts w:hint="eastAsia"/>
          <w:i/>
          <w:iCs/>
          <w:lang w:eastAsia="ko-KR"/>
        </w:rPr>
        <w:t>0</w:t>
      </w:r>
      <w:r>
        <w:rPr>
          <w:rFonts w:hint="eastAsia"/>
          <w:iCs/>
          <w:lang w:eastAsia="ko-KR"/>
        </w:rPr>
        <w:t>.</w:t>
      </w:r>
    </w:p>
    <w:p w14:paraId="3DB50F10" w14:textId="77777777" w:rsidR="00327516" w:rsidRPr="00F90BDC" w:rsidRDefault="00327516" w:rsidP="00327516">
      <w:pPr>
        <w:pStyle w:val="bulletlv1"/>
        <w:numPr>
          <w:ilvl w:val="1"/>
          <w:numId w:val="2"/>
        </w:numPr>
        <w:rPr>
          <w:rStyle w:val="Emphasis"/>
          <w:i w:val="0"/>
          <w:iCs w:val="0"/>
        </w:rPr>
      </w:pPr>
      <w:r w:rsidRPr="00F90BDC">
        <w:rPr>
          <w:rStyle w:val="Emphasis"/>
          <w:i w:val="0"/>
          <w:iCs w:val="0"/>
        </w:rPr>
        <w:t xml:space="preserve">Setting </w:t>
      </w:r>
      <w:r>
        <w:rPr>
          <w:rStyle w:val="Emphasis"/>
          <w:rFonts w:hint="eastAsia"/>
          <w:i w:val="0"/>
          <w:iCs w:val="0"/>
          <w:lang w:eastAsia="ko-KR"/>
        </w:rPr>
        <w:t>the</w:t>
      </w:r>
      <w:r>
        <w:rPr>
          <w:rStyle w:val="Emphasis"/>
          <w:i w:val="0"/>
          <w:iCs w:val="0"/>
          <w:lang w:eastAsia="ko-KR"/>
        </w:rPr>
        <w:t xml:space="preserve"> </w:t>
      </w:r>
      <w:r w:rsidRPr="00F90BDC">
        <w:rPr>
          <w:rStyle w:val="Emphasis"/>
          <w:i w:val="0"/>
          <w:iCs w:val="0"/>
        </w:rPr>
        <w:t>AutoMode</w:t>
      </w:r>
      <w:r>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to </w:t>
      </w:r>
      <w:r w:rsidRPr="00867AA0">
        <w:rPr>
          <w:rStyle w:val="Emphasis"/>
          <w:iCs w:val="0"/>
        </w:rPr>
        <w:t>2</w:t>
      </w:r>
      <w:r w:rsidRPr="00F90BDC">
        <w:rPr>
          <w:rStyle w:val="Emphasis"/>
          <w:i w:val="0"/>
          <w:iCs w:val="0"/>
        </w:rPr>
        <w:t xml:space="preserve"> is failed and current AutoMode keeps </w:t>
      </w:r>
      <w:r w:rsidRPr="002D2B42">
        <w:rPr>
          <w:rStyle w:val="Emphasis"/>
          <w:iCs w:val="0"/>
        </w:rPr>
        <w:t>1</w:t>
      </w:r>
      <w:r w:rsidRPr="00F90BDC">
        <w:rPr>
          <w:rStyle w:val="Emphasis"/>
          <w:i w:val="0"/>
          <w:iCs w:val="0"/>
        </w:rPr>
        <w:t>.</w:t>
      </w:r>
    </w:p>
    <w:p w14:paraId="660FB07A" w14:textId="77777777" w:rsidR="00327516" w:rsidRPr="00F460B1" w:rsidRDefault="00327516" w:rsidP="00327516">
      <w:pPr>
        <w:pStyle w:val="resultsBody"/>
        <w:rPr>
          <w:iCs/>
        </w:rPr>
      </w:pPr>
      <w:r>
        <w:t xml:space="preserve">Setting properties </w:t>
      </w:r>
      <w:r>
        <w:rPr>
          <w:rFonts w:hint="eastAsia"/>
          <w:lang w:eastAsia="ko-KR"/>
        </w:rPr>
        <w:t>to</w:t>
      </w:r>
      <w:r>
        <w:t xml:space="preserve"> valid value are succeeded</w:t>
      </w:r>
      <w:r>
        <w:rPr>
          <w:rFonts w:hint="eastAsia"/>
          <w:lang w:eastAsia="ko-KR"/>
        </w:rPr>
        <w:t>.</w:t>
      </w:r>
    </w:p>
    <w:p w14:paraId="02F22618" w14:textId="77777777" w:rsidR="00327516" w:rsidRDefault="00327516" w:rsidP="00327516">
      <w:pPr>
        <w:pStyle w:val="bulletlv1"/>
        <w:numPr>
          <w:ilvl w:val="1"/>
          <w:numId w:val="2"/>
        </w:numPr>
        <w:rPr>
          <w:rStyle w:val="Emphasis"/>
          <w:i w:val="0"/>
          <w:iCs w:val="0"/>
        </w:rPr>
      </w:pPr>
      <w:r>
        <w:t xml:space="preserve">The </w:t>
      </w:r>
      <w:r>
        <w:rPr>
          <w:rFonts w:hint="eastAsia"/>
          <w:iCs/>
          <w:lang w:eastAsia="ko-KR"/>
        </w:rPr>
        <w:t xml:space="preserve">MoistureOuputLevel </w:t>
      </w:r>
      <w:r>
        <w:t xml:space="preserve">property is set to </w:t>
      </w:r>
      <w:r w:rsidRPr="00335E82">
        <w:rPr>
          <w:rFonts w:hint="eastAsia"/>
          <w:i/>
          <w:lang w:eastAsia="ko-KR"/>
        </w:rPr>
        <w:t>1</w:t>
      </w:r>
      <w:r>
        <w:t>,</w:t>
      </w:r>
      <w:r>
        <w:rPr>
          <w:rStyle w:val="Emphasis"/>
          <w:i w:val="0"/>
          <w:iCs w:val="0"/>
        </w:rPr>
        <w:t xml:space="preserve"> and the PropertiesChanged signal is received.</w:t>
      </w:r>
    </w:p>
    <w:p w14:paraId="1EAC1E2B" w14:textId="77777777" w:rsidR="007E7AFB" w:rsidRPr="00327516" w:rsidRDefault="00327516" w:rsidP="00327516">
      <w:pPr>
        <w:pStyle w:val="resultsBody"/>
        <w:numPr>
          <w:ilvl w:val="1"/>
          <w:numId w:val="2"/>
        </w:numPr>
      </w:pPr>
      <w:r>
        <w:t xml:space="preserve">The </w:t>
      </w:r>
      <w:r w:rsidRPr="00F90BDC">
        <w:rPr>
          <w:rStyle w:val="Emphasis"/>
          <w:i w:val="0"/>
          <w:iCs w:val="0"/>
        </w:rPr>
        <w:t>AutoMode</w:t>
      </w:r>
      <w:r>
        <w:rPr>
          <w:rStyle w:val="Emphasis"/>
          <w:i w:val="0"/>
          <w:iCs w:val="0"/>
        </w:rPr>
        <w:t xml:space="preserve"> </w:t>
      </w:r>
      <w:r>
        <w:t xml:space="preserve">property is set to </w:t>
      </w:r>
      <w:r>
        <w:rPr>
          <w:rFonts w:hint="eastAsia"/>
          <w:i/>
          <w:lang w:eastAsia="ko-KR"/>
        </w:rPr>
        <w:t>1</w:t>
      </w:r>
      <w:r>
        <w:t xml:space="preserve">, </w:t>
      </w:r>
      <w:r>
        <w:rPr>
          <w:rStyle w:val="Emphasis"/>
          <w:i w:val="0"/>
          <w:iCs w:val="0"/>
        </w:rPr>
        <w:t>and the PropertiesChanged signal is received.</w:t>
      </w:r>
      <w:bookmarkEnd w:id="50"/>
      <w:r w:rsidR="007E7AFB">
        <w:br w:type="page"/>
      </w:r>
    </w:p>
    <w:p w14:paraId="4C0E1AFC" w14:textId="77777777" w:rsidR="008D5EA3" w:rsidRDefault="005641A6" w:rsidP="008D5EA3">
      <w:pPr>
        <w:pStyle w:val="Heading2"/>
        <w:numPr>
          <w:ilvl w:val="1"/>
          <w:numId w:val="1"/>
        </w:numPr>
        <w:ind w:left="720" w:hanging="720"/>
      </w:pPr>
      <w:bookmarkStart w:id="51" w:name="_Toc458602130"/>
      <w:r>
        <w:lastRenderedPageBreak/>
        <w:t>CDM</w:t>
      </w:r>
      <w:r w:rsidR="007E7AFB">
        <w:t>-v1-</w:t>
      </w:r>
      <w:r w:rsidR="008D5EA3">
        <w:t>OffControl Interface Test</w:t>
      </w:r>
      <w:bookmarkEnd w:id="51"/>
    </w:p>
    <w:p w14:paraId="542E0B57" w14:textId="77777777" w:rsidR="00877C8B" w:rsidRDefault="00877C8B" w:rsidP="00877C8B">
      <w:pPr>
        <w:pStyle w:val="midTitle"/>
      </w:pPr>
      <w:r>
        <w:t>Objective</w:t>
      </w:r>
    </w:p>
    <w:p w14:paraId="0575E1A0" w14:textId="77777777" w:rsidR="00877C8B" w:rsidRDefault="00877C8B" w:rsidP="00877C8B">
      <w:pPr>
        <w:pStyle w:val="Body0"/>
      </w:pPr>
      <w:r w:rsidRPr="007A4302">
        <w:t xml:space="preserve">Verify </w:t>
      </w:r>
      <w:r>
        <w:t xml:space="preserve">the properties, methods and signals of </w:t>
      </w:r>
      <w:r w:rsidRPr="007A4302">
        <w:t xml:space="preserve">the </w:t>
      </w:r>
      <w:r>
        <w:t>OffControl interface of DUT.</w:t>
      </w:r>
    </w:p>
    <w:p w14:paraId="165D6283" w14:textId="77777777" w:rsidR="00877C8B" w:rsidRDefault="00877C8B" w:rsidP="00877C8B">
      <w:pPr>
        <w:pStyle w:val="midTitle"/>
      </w:pPr>
      <w:r>
        <w:t xml:space="preserve">Procedure </w:t>
      </w:r>
    </w:p>
    <w:p w14:paraId="1798F596" w14:textId="77777777" w:rsidR="00877C8B" w:rsidRPr="006B24E2" w:rsidRDefault="00877C8B" w:rsidP="00705359">
      <w:pPr>
        <w:pStyle w:val="procedureBody"/>
        <w:numPr>
          <w:ilvl w:val="0"/>
          <w:numId w:val="34"/>
        </w:numPr>
      </w:pPr>
      <w:r w:rsidRPr="006B24E2">
        <w:t>The test device listens for an About announcement from the application on the DUT.</w:t>
      </w:r>
    </w:p>
    <w:p w14:paraId="62124598" w14:textId="77777777" w:rsidR="00877C8B" w:rsidRPr="006B24E2" w:rsidRDefault="00877C8B" w:rsidP="00705359">
      <w:pPr>
        <w:pStyle w:val="procedureBody"/>
        <w:numPr>
          <w:ilvl w:val="0"/>
          <w:numId w:val="34"/>
        </w:numPr>
      </w:pPr>
      <w:r w:rsidRPr="006B24E2">
        <w:t xml:space="preserve">After receiving an About announcement from the application, the test device joins a session with the application at the port specified in the received About announcement if there is </w:t>
      </w:r>
      <w:r>
        <w:t>OffControl</w:t>
      </w:r>
      <w:r w:rsidR="004625CF">
        <w:t xml:space="preserve"> </w:t>
      </w:r>
      <w:r w:rsidRPr="006B24E2">
        <w:t>Interface on DUT.</w:t>
      </w:r>
    </w:p>
    <w:p w14:paraId="7204CAB5" w14:textId="77777777" w:rsidR="00877C8B" w:rsidRDefault="00877C8B" w:rsidP="00705359">
      <w:pPr>
        <w:pStyle w:val="procedureBody"/>
        <w:numPr>
          <w:ilvl w:val="0"/>
          <w:numId w:val="34"/>
        </w:numPr>
      </w:pPr>
      <w:r>
        <w:t>Call method.</w:t>
      </w:r>
    </w:p>
    <w:p w14:paraId="3CE17093" w14:textId="77777777" w:rsidR="00877C8B" w:rsidRPr="006B24E2" w:rsidRDefault="00877C8B" w:rsidP="00705359">
      <w:pPr>
        <w:pStyle w:val="procedureBody"/>
        <w:numPr>
          <w:ilvl w:val="1"/>
          <w:numId w:val="34"/>
        </w:numPr>
      </w:pPr>
      <w:r>
        <w:t>Call the SwitchOff method</w:t>
      </w:r>
      <w:r w:rsidRPr="004A6514">
        <w:t>.</w:t>
      </w:r>
    </w:p>
    <w:p w14:paraId="2FA883C1" w14:textId="77777777" w:rsidR="00877C8B" w:rsidRPr="006B24E2" w:rsidRDefault="00877C8B" w:rsidP="00705359">
      <w:pPr>
        <w:pStyle w:val="procedureBody"/>
        <w:numPr>
          <w:ilvl w:val="0"/>
          <w:numId w:val="34"/>
        </w:numPr>
      </w:pPr>
      <w:r w:rsidRPr="006B24E2">
        <w:t>The test device leaves the session.</w:t>
      </w:r>
    </w:p>
    <w:p w14:paraId="6ED36079" w14:textId="77777777" w:rsidR="00877C8B" w:rsidRPr="00881C0F" w:rsidRDefault="00877C8B" w:rsidP="00877C8B">
      <w:pPr>
        <w:pStyle w:val="subhead"/>
        <w:rPr>
          <w:rStyle w:val="Emphasis"/>
          <w:i w:val="0"/>
          <w:iCs w:val="0"/>
        </w:rPr>
      </w:pPr>
      <w:r>
        <w:t>Expected results</w:t>
      </w:r>
    </w:p>
    <w:p w14:paraId="3E28E83C" w14:textId="77777777" w:rsidR="00877C8B" w:rsidRDefault="00877C8B" w:rsidP="00877C8B">
      <w:pPr>
        <w:pStyle w:val="resultsBody"/>
      </w:pPr>
      <w:r>
        <w:t>The test device receives an About announcement from the application on the DUT.</w:t>
      </w:r>
    </w:p>
    <w:p w14:paraId="42621D63" w14:textId="77777777" w:rsidR="00877C8B" w:rsidRDefault="00877C8B" w:rsidP="00877C8B">
      <w:pPr>
        <w:pStyle w:val="resultsBody"/>
        <w:rPr>
          <w:iCs/>
        </w:rPr>
      </w:pPr>
      <w:r w:rsidRPr="00881C0F">
        <w:rPr>
          <w:iCs/>
        </w:rPr>
        <w:t>The test device joins a session with the application at the port specified in the received About announcement.</w:t>
      </w:r>
    </w:p>
    <w:p w14:paraId="490E45C4" w14:textId="77777777" w:rsidR="00877C8B" w:rsidRDefault="00B0430C" w:rsidP="00877C8B">
      <w:pPr>
        <w:pStyle w:val="resultsBody"/>
      </w:pPr>
      <w:r>
        <w:rPr>
          <w:rFonts w:hint="eastAsia"/>
          <w:lang w:eastAsia="ko-KR"/>
        </w:rPr>
        <w:t xml:space="preserve">The </w:t>
      </w:r>
      <w:r w:rsidR="00863AF1">
        <w:t>SwitchOff</w:t>
      </w:r>
      <w:r w:rsidR="00630DB4">
        <w:t xml:space="preserve"> </w:t>
      </w:r>
      <w:r w:rsidR="00BF3BB0">
        <w:t>method</w:t>
      </w:r>
      <w:r w:rsidR="00630DB4">
        <w:t xml:space="preserve"> </w:t>
      </w:r>
      <w:r>
        <w:rPr>
          <w:rFonts w:hint="eastAsia"/>
          <w:lang w:eastAsia="ko-KR"/>
        </w:rPr>
        <w:t xml:space="preserve">call </w:t>
      </w:r>
      <w:r w:rsidR="00BF3BB0">
        <w:t>is</w:t>
      </w:r>
      <w:r w:rsidR="00877C8B" w:rsidRPr="0073001E">
        <w:t xml:space="preserve"> succeeded</w:t>
      </w:r>
      <w:r w:rsidR="00877C8B">
        <w:t>.</w:t>
      </w:r>
    </w:p>
    <w:p w14:paraId="43975222" w14:textId="77777777" w:rsidR="00877C8B" w:rsidRPr="00877C8B" w:rsidRDefault="00877C8B" w:rsidP="00877C8B">
      <w:pPr>
        <w:pStyle w:val="body"/>
      </w:pPr>
    </w:p>
    <w:p w14:paraId="1F36CBB4" w14:textId="77777777" w:rsidR="009C3FF6" w:rsidRDefault="009C3FF6">
      <w:pPr>
        <w:spacing w:before="0" w:after="0" w:line="240" w:lineRule="auto"/>
        <w:ind w:left="0"/>
        <w:rPr>
          <w:rFonts w:cs="Arial"/>
          <w:sz w:val="36"/>
          <w:szCs w:val="36"/>
        </w:rPr>
      </w:pPr>
      <w:r>
        <w:br w:type="page"/>
      </w:r>
    </w:p>
    <w:p w14:paraId="14317AB5" w14:textId="77777777" w:rsidR="004813AC" w:rsidRDefault="005641A6" w:rsidP="004813AC">
      <w:pPr>
        <w:pStyle w:val="Heading2"/>
        <w:numPr>
          <w:ilvl w:val="1"/>
          <w:numId w:val="1"/>
        </w:numPr>
        <w:ind w:left="720" w:hanging="720"/>
      </w:pPr>
      <w:bookmarkStart w:id="52" w:name="_Toc458602131"/>
      <w:bookmarkEnd w:id="17"/>
      <w:r>
        <w:lastRenderedPageBreak/>
        <w:t>CDM</w:t>
      </w:r>
      <w:r w:rsidR="007E7AFB">
        <w:t>-v1-</w:t>
      </w:r>
      <w:r w:rsidR="004813AC">
        <w:t>OnControl Interface Test</w:t>
      </w:r>
      <w:bookmarkEnd w:id="52"/>
    </w:p>
    <w:p w14:paraId="493D1BB7" w14:textId="77777777" w:rsidR="004813AC" w:rsidRDefault="004813AC" w:rsidP="004813AC">
      <w:pPr>
        <w:pStyle w:val="midTitle"/>
      </w:pPr>
      <w:r>
        <w:t>Objective</w:t>
      </w:r>
    </w:p>
    <w:p w14:paraId="485D0A88" w14:textId="77777777" w:rsidR="004813AC" w:rsidRDefault="004813AC" w:rsidP="004813AC">
      <w:pPr>
        <w:pStyle w:val="Body0"/>
      </w:pPr>
      <w:r w:rsidRPr="007A4302">
        <w:t xml:space="preserve">Verify </w:t>
      </w:r>
      <w:r>
        <w:t xml:space="preserve">the properties, methods and signals of </w:t>
      </w:r>
      <w:r w:rsidRPr="007A4302">
        <w:t xml:space="preserve">the </w:t>
      </w:r>
      <w:r>
        <w:t>OnControl interface of DUT.</w:t>
      </w:r>
    </w:p>
    <w:p w14:paraId="3469CF16" w14:textId="77777777" w:rsidR="004813AC" w:rsidRDefault="004813AC" w:rsidP="004813AC">
      <w:pPr>
        <w:pStyle w:val="midTitle"/>
      </w:pPr>
      <w:r>
        <w:t xml:space="preserve">Procedure </w:t>
      </w:r>
    </w:p>
    <w:p w14:paraId="5A3A4400" w14:textId="77777777" w:rsidR="004813AC" w:rsidRPr="006B24E2" w:rsidRDefault="004813AC" w:rsidP="00705359">
      <w:pPr>
        <w:pStyle w:val="procedureBody"/>
        <w:numPr>
          <w:ilvl w:val="0"/>
          <w:numId w:val="36"/>
        </w:numPr>
      </w:pPr>
      <w:r w:rsidRPr="006B24E2">
        <w:t>The test device listens for an About announcement from the application on the DUT.</w:t>
      </w:r>
    </w:p>
    <w:p w14:paraId="084F9902"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OnControl</w:t>
      </w:r>
      <w:r w:rsidR="00630DB4">
        <w:t xml:space="preserve"> </w:t>
      </w:r>
      <w:r w:rsidRPr="006B24E2">
        <w:t>Interface on DUT.</w:t>
      </w:r>
    </w:p>
    <w:p w14:paraId="70AD8F81" w14:textId="77777777" w:rsidR="004813AC" w:rsidRDefault="004813AC" w:rsidP="004813AC">
      <w:pPr>
        <w:pStyle w:val="procedureBody"/>
        <w:numPr>
          <w:ilvl w:val="0"/>
          <w:numId w:val="29"/>
        </w:numPr>
      </w:pPr>
      <w:r>
        <w:t>Call method.</w:t>
      </w:r>
    </w:p>
    <w:p w14:paraId="4D674764" w14:textId="77777777" w:rsidR="004813AC" w:rsidRPr="006B24E2" w:rsidRDefault="004813AC" w:rsidP="004813AC">
      <w:pPr>
        <w:pStyle w:val="procedureBody"/>
        <w:numPr>
          <w:ilvl w:val="1"/>
          <w:numId w:val="29"/>
        </w:numPr>
      </w:pPr>
      <w:r>
        <w:t>Call the SwitchOn method</w:t>
      </w:r>
      <w:r w:rsidRPr="004A6514">
        <w:t>.</w:t>
      </w:r>
    </w:p>
    <w:p w14:paraId="0E2AA72A" w14:textId="77777777" w:rsidR="004813AC" w:rsidRPr="006B24E2" w:rsidRDefault="004813AC" w:rsidP="004813AC">
      <w:pPr>
        <w:pStyle w:val="procedureBody"/>
        <w:numPr>
          <w:ilvl w:val="0"/>
          <w:numId w:val="29"/>
        </w:numPr>
      </w:pPr>
      <w:r w:rsidRPr="006B24E2">
        <w:t>The test device leaves the session.</w:t>
      </w:r>
    </w:p>
    <w:p w14:paraId="155BB5F3" w14:textId="77777777" w:rsidR="004813AC" w:rsidRPr="00881C0F" w:rsidRDefault="004813AC" w:rsidP="004813AC">
      <w:pPr>
        <w:pStyle w:val="subhead"/>
        <w:rPr>
          <w:rStyle w:val="Emphasis"/>
          <w:i w:val="0"/>
          <w:iCs w:val="0"/>
        </w:rPr>
      </w:pPr>
      <w:r>
        <w:t>Expected results</w:t>
      </w:r>
    </w:p>
    <w:p w14:paraId="7A5FEDE3" w14:textId="77777777" w:rsidR="004813AC" w:rsidRDefault="004813AC" w:rsidP="004813AC">
      <w:pPr>
        <w:pStyle w:val="resultsBody"/>
      </w:pPr>
      <w:r>
        <w:t>The test device receives an About announcement from the application on the DUT.</w:t>
      </w:r>
    </w:p>
    <w:p w14:paraId="4D3609A9"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2D1D7D53" w14:textId="77777777" w:rsidR="004813AC" w:rsidRDefault="004813AC" w:rsidP="004813AC">
      <w:pPr>
        <w:pStyle w:val="resultsBody"/>
      </w:pPr>
      <w:r>
        <w:rPr>
          <w:rFonts w:hint="eastAsia"/>
          <w:lang w:eastAsia="ko-KR"/>
        </w:rPr>
        <w:t xml:space="preserve">The </w:t>
      </w:r>
      <w:r>
        <w:t>SwitchOn method</w:t>
      </w:r>
      <w:r w:rsidR="00630DB4">
        <w:t xml:space="preserve"> </w:t>
      </w:r>
      <w:r>
        <w:rPr>
          <w:rFonts w:hint="eastAsia"/>
          <w:lang w:eastAsia="ko-KR"/>
        </w:rPr>
        <w:t xml:space="preserve">call </w:t>
      </w:r>
      <w:r>
        <w:t>is</w:t>
      </w:r>
      <w:r w:rsidRPr="0073001E">
        <w:t xml:space="preserve"> succeeded</w:t>
      </w:r>
      <w:r>
        <w:t>.</w:t>
      </w:r>
    </w:p>
    <w:p w14:paraId="5F5DA654" w14:textId="77777777" w:rsidR="004813AC" w:rsidRDefault="004813AC" w:rsidP="004813AC">
      <w:pPr>
        <w:spacing w:before="0" w:after="0" w:line="240" w:lineRule="auto"/>
        <w:ind w:left="0"/>
        <w:rPr>
          <w:rFonts w:cs="Arial"/>
          <w:sz w:val="36"/>
          <w:szCs w:val="36"/>
        </w:rPr>
      </w:pPr>
      <w:r>
        <w:br w:type="page"/>
      </w:r>
    </w:p>
    <w:p w14:paraId="26C2C1CE" w14:textId="77777777" w:rsidR="004813AC" w:rsidRDefault="005641A6" w:rsidP="004813AC">
      <w:pPr>
        <w:pStyle w:val="Heading2"/>
        <w:numPr>
          <w:ilvl w:val="1"/>
          <w:numId w:val="1"/>
        </w:numPr>
        <w:ind w:left="720" w:hanging="720"/>
      </w:pPr>
      <w:bookmarkStart w:id="53" w:name="_Toc458602132"/>
      <w:r>
        <w:lastRenderedPageBreak/>
        <w:t>CDM</w:t>
      </w:r>
      <w:r w:rsidR="007E7AFB">
        <w:t>-v1-</w:t>
      </w:r>
      <w:r w:rsidR="004813AC">
        <w:t>OnOffStatus Interface Test</w:t>
      </w:r>
      <w:bookmarkEnd w:id="53"/>
    </w:p>
    <w:p w14:paraId="1891B4C9" w14:textId="77777777" w:rsidR="004813AC" w:rsidRDefault="004813AC" w:rsidP="004813AC">
      <w:pPr>
        <w:pStyle w:val="midTitle"/>
      </w:pPr>
      <w:r>
        <w:t>Objective</w:t>
      </w:r>
    </w:p>
    <w:p w14:paraId="28D1384C" w14:textId="77777777" w:rsidR="004813AC" w:rsidRDefault="004813AC" w:rsidP="004813AC">
      <w:pPr>
        <w:pStyle w:val="Body0"/>
      </w:pPr>
      <w:r w:rsidRPr="007A4302">
        <w:t xml:space="preserve">Verify </w:t>
      </w:r>
      <w:r>
        <w:t xml:space="preserve">the properties, methods and signals of </w:t>
      </w:r>
      <w:r w:rsidRPr="007A4302">
        <w:t xml:space="preserve">the </w:t>
      </w:r>
      <w:r>
        <w:t>OnOffStatus interface of DUT.</w:t>
      </w:r>
    </w:p>
    <w:p w14:paraId="7D6974B4" w14:textId="77777777" w:rsidR="004813AC" w:rsidRDefault="004813AC" w:rsidP="004813AC">
      <w:pPr>
        <w:pStyle w:val="midTitle"/>
      </w:pPr>
      <w:r>
        <w:t xml:space="preserve">Procedure </w:t>
      </w:r>
    </w:p>
    <w:p w14:paraId="51AF06F7" w14:textId="77777777" w:rsidR="004813AC" w:rsidRPr="006B24E2" w:rsidRDefault="004813AC" w:rsidP="00705359">
      <w:pPr>
        <w:pStyle w:val="procedureBody"/>
        <w:numPr>
          <w:ilvl w:val="0"/>
          <w:numId w:val="37"/>
        </w:numPr>
      </w:pPr>
      <w:r w:rsidRPr="006B24E2">
        <w:t>The test device listens for an About announcement from the application on the DUT.</w:t>
      </w:r>
    </w:p>
    <w:p w14:paraId="42AB0906"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OnOffStatus</w:t>
      </w:r>
      <w:r w:rsidR="00630DB4">
        <w:t xml:space="preserve"> </w:t>
      </w:r>
      <w:r w:rsidRPr="006B24E2">
        <w:t>Interface on DUT.</w:t>
      </w:r>
    </w:p>
    <w:p w14:paraId="3685F61C" w14:textId="77777777" w:rsidR="004813AC" w:rsidRPr="00622CD7" w:rsidRDefault="004813AC" w:rsidP="004813AC">
      <w:pPr>
        <w:pStyle w:val="procedureBody"/>
        <w:numPr>
          <w:ilvl w:val="0"/>
          <w:numId w:val="29"/>
        </w:numPr>
        <w:rPr>
          <w:i/>
          <w:iCs/>
        </w:rPr>
      </w:pPr>
      <w:r w:rsidRPr="00622CD7">
        <w:t>Get initial values for all properties.</w:t>
      </w:r>
    </w:p>
    <w:p w14:paraId="4C3F5C39" w14:textId="1F0B4D0C" w:rsidR="004813AC" w:rsidRDefault="004813AC" w:rsidP="004813AC">
      <w:pPr>
        <w:pStyle w:val="procedureBody"/>
        <w:numPr>
          <w:ilvl w:val="1"/>
          <w:numId w:val="29"/>
        </w:numPr>
      </w:pPr>
      <w:r>
        <w:rPr>
          <w:rFonts w:hint="eastAsia"/>
          <w:lang w:eastAsia="ko-KR"/>
        </w:rPr>
        <w:t xml:space="preserve">Retrieve the </w:t>
      </w:r>
      <w:bookmarkStart w:id="54" w:name="_GoBack"/>
      <w:bookmarkEnd w:id="54"/>
      <w:r w:rsidR="00855E5F">
        <w:rPr>
          <w:lang w:eastAsia="ko-KR"/>
        </w:rPr>
        <w:t>IsOn</w:t>
      </w:r>
      <w:r w:rsidR="00855E5F">
        <w:rPr>
          <w:rFonts w:hint="eastAsia"/>
          <w:lang w:eastAsia="ko-KR"/>
        </w:rPr>
        <w:t xml:space="preserve"> </w:t>
      </w:r>
      <w:r>
        <w:rPr>
          <w:rFonts w:hint="eastAsia"/>
          <w:lang w:eastAsia="ko-KR"/>
        </w:rPr>
        <w:t>property.</w:t>
      </w:r>
    </w:p>
    <w:p w14:paraId="35C1DE8F" w14:textId="77777777" w:rsidR="004813AC" w:rsidRPr="006B24E2" w:rsidRDefault="004813AC" w:rsidP="004813AC">
      <w:pPr>
        <w:pStyle w:val="procedureBody"/>
        <w:numPr>
          <w:ilvl w:val="0"/>
          <w:numId w:val="29"/>
        </w:numPr>
      </w:pPr>
      <w:r w:rsidRPr="006B24E2">
        <w:t>The test device leaves the session.</w:t>
      </w:r>
    </w:p>
    <w:p w14:paraId="6983E458" w14:textId="77777777" w:rsidR="004813AC" w:rsidRPr="00881C0F" w:rsidRDefault="004813AC" w:rsidP="004813AC">
      <w:pPr>
        <w:pStyle w:val="subhead"/>
        <w:rPr>
          <w:rStyle w:val="Emphasis"/>
          <w:i w:val="0"/>
          <w:iCs w:val="0"/>
        </w:rPr>
      </w:pPr>
      <w:r>
        <w:t>Expected results</w:t>
      </w:r>
    </w:p>
    <w:p w14:paraId="03DC005B" w14:textId="77777777" w:rsidR="004813AC" w:rsidRDefault="004813AC" w:rsidP="004813AC">
      <w:pPr>
        <w:pStyle w:val="resultsBody"/>
      </w:pPr>
      <w:r>
        <w:t>The test device receives an About announcement from the application on the DUT.</w:t>
      </w:r>
    </w:p>
    <w:p w14:paraId="2A064441"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4D7536FF" w14:textId="77777777" w:rsidR="004813AC" w:rsidRDefault="004813AC" w:rsidP="004813AC">
      <w:pPr>
        <w:pStyle w:val="resultsBody"/>
        <w:rPr>
          <w:iCs/>
        </w:rPr>
      </w:pPr>
      <w:r>
        <w:rPr>
          <w:rStyle w:val="Emphasis"/>
          <w:rFonts w:hint="eastAsia"/>
          <w:i w:val="0"/>
          <w:iCs w:val="0"/>
        </w:rPr>
        <w:t xml:space="preserve">Getting initial values for all properties </w:t>
      </w:r>
      <w:r w:rsidR="004B096B">
        <w:rPr>
          <w:rStyle w:val="Emphasis"/>
          <w:i w:val="0"/>
          <w:iCs w:val="0"/>
        </w:rPr>
        <w:t>is</w:t>
      </w:r>
      <w:r>
        <w:rPr>
          <w:rStyle w:val="Emphasis"/>
          <w:rFonts w:hint="eastAsia"/>
          <w:i w:val="0"/>
          <w:iCs w:val="0"/>
        </w:rPr>
        <w:t xml:space="preserve"> succeeded</w:t>
      </w:r>
      <w:r>
        <w:rPr>
          <w:rStyle w:val="Emphasis"/>
          <w:i w:val="0"/>
          <w:iCs w:val="0"/>
        </w:rPr>
        <w:t>.</w:t>
      </w:r>
    </w:p>
    <w:p w14:paraId="24CBB61F" w14:textId="77777777" w:rsidR="004813AC" w:rsidRDefault="004813AC" w:rsidP="004813AC">
      <w:pPr>
        <w:spacing w:before="0" w:after="0" w:line="240" w:lineRule="auto"/>
        <w:ind w:left="0"/>
        <w:rPr>
          <w:rFonts w:cs="Arial"/>
          <w:sz w:val="36"/>
          <w:szCs w:val="36"/>
        </w:rPr>
      </w:pPr>
      <w:r>
        <w:br w:type="page"/>
      </w:r>
    </w:p>
    <w:p w14:paraId="361682CD" w14:textId="77777777" w:rsidR="004813AC" w:rsidRDefault="005641A6" w:rsidP="004813AC">
      <w:pPr>
        <w:pStyle w:val="Heading2"/>
        <w:numPr>
          <w:ilvl w:val="1"/>
          <w:numId w:val="1"/>
        </w:numPr>
        <w:ind w:left="720" w:hanging="720"/>
      </w:pPr>
      <w:bookmarkStart w:id="55" w:name="_Toc458602133"/>
      <w:r>
        <w:lastRenderedPageBreak/>
        <w:t>CDM</w:t>
      </w:r>
      <w:r w:rsidR="007E7AFB">
        <w:t>-v1-</w:t>
      </w:r>
      <w:r w:rsidR="004813AC" w:rsidRPr="00D166D1">
        <w:rPr>
          <w:lang w:eastAsia="ko-KR"/>
        </w:rPr>
        <w:t>OvenCyclePhase</w:t>
      </w:r>
      <w:r w:rsidR="00630DB4">
        <w:rPr>
          <w:lang w:eastAsia="ko-KR"/>
        </w:rPr>
        <w:t xml:space="preserve"> </w:t>
      </w:r>
      <w:r w:rsidR="004813AC" w:rsidRPr="00F90BDC">
        <w:t>Interface Test</w:t>
      </w:r>
      <w:bookmarkEnd w:id="55"/>
    </w:p>
    <w:p w14:paraId="18A4CD83" w14:textId="77777777" w:rsidR="001E2E25" w:rsidRDefault="001E2E25" w:rsidP="001E2E25">
      <w:pPr>
        <w:pStyle w:val="subhead"/>
      </w:pPr>
      <w:r>
        <w:t>Objective</w:t>
      </w:r>
    </w:p>
    <w:p w14:paraId="056CE8AB" w14:textId="77777777"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OvenCyclePhase</w:t>
      </w:r>
      <w:r w:rsidR="00630DB4">
        <w:t xml:space="preserve"> </w:t>
      </w:r>
      <w:r w:rsidR="00342A51">
        <w:rPr>
          <w:rFonts w:hint="eastAsia"/>
          <w:lang w:eastAsia="ko-KR"/>
        </w:rPr>
        <w:t xml:space="preserve">interface </w:t>
      </w:r>
      <w:r>
        <w:rPr>
          <w:iCs/>
        </w:rPr>
        <w:t>of DUT</w:t>
      </w:r>
      <w:r w:rsidRPr="007A4302">
        <w:rPr>
          <w:iCs/>
        </w:rPr>
        <w:t>.</w:t>
      </w:r>
    </w:p>
    <w:p w14:paraId="3E26A5F0" w14:textId="77777777" w:rsidR="001E2E25" w:rsidRDefault="001E2E25" w:rsidP="001E2E25">
      <w:pPr>
        <w:pStyle w:val="subhead"/>
        <w:tabs>
          <w:tab w:val="left" w:pos="7740"/>
        </w:tabs>
      </w:pPr>
      <w:r>
        <w:t xml:space="preserve">Procedure </w:t>
      </w:r>
    </w:p>
    <w:p w14:paraId="6BB8BC68" w14:textId="77777777" w:rsidR="001E2E25" w:rsidRPr="006B24E2" w:rsidRDefault="001E2E25" w:rsidP="00FD2236">
      <w:pPr>
        <w:pStyle w:val="procedureBody"/>
        <w:numPr>
          <w:ilvl w:val="0"/>
          <w:numId w:val="56"/>
        </w:numPr>
      </w:pPr>
      <w:r w:rsidRPr="006B24E2">
        <w:t>The test device listens for an About announcement from the application on the DUT.</w:t>
      </w:r>
    </w:p>
    <w:p w14:paraId="2920C1EA" w14:textId="77777777"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OvenCyclePhase</w:t>
      </w:r>
      <w:r w:rsidR="00630DB4">
        <w:t xml:space="preserve"> </w:t>
      </w:r>
      <w:r w:rsidRPr="006B24E2">
        <w:t>Interface on DUT.</w:t>
      </w:r>
    </w:p>
    <w:p w14:paraId="68BC09A5" w14:textId="77777777" w:rsidR="001E2E25" w:rsidRDefault="001E2E25" w:rsidP="001E2E25">
      <w:pPr>
        <w:pStyle w:val="procedureBody"/>
        <w:numPr>
          <w:ilvl w:val="0"/>
          <w:numId w:val="29"/>
        </w:numPr>
      </w:pPr>
      <w:r w:rsidRPr="005E4D55">
        <w:t>Get initial values for all properties</w:t>
      </w:r>
      <w:r>
        <w:rPr>
          <w:rFonts w:hint="eastAsia"/>
          <w:lang w:eastAsia="ko-KR"/>
        </w:rPr>
        <w:t>.</w:t>
      </w:r>
    </w:p>
    <w:p w14:paraId="10CADE67" w14:textId="77777777"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14:paraId="51C2D8A1" w14:textId="77777777"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14:paraId="3AFD6FB5" w14:textId="77777777" w:rsidR="001E2E25" w:rsidRDefault="001E2E25" w:rsidP="001E2E25">
      <w:pPr>
        <w:pStyle w:val="procedureBody"/>
        <w:numPr>
          <w:ilvl w:val="0"/>
          <w:numId w:val="29"/>
        </w:numPr>
      </w:pPr>
      <w:r>
        <w:t>Call method with invalid param</w:t>
      </w:r>
      <w:r w:rsidR="00E4399B">
        <w:t>eter</w:t>
      </w:r>
      <w:r>
        <w:t>.</w:t>
      </w:r>
    </w:p>
    <w:p w14:paraId="27B336B7" w14:textId="77777777"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2146DAA8" w14:textId="77777777" w:rsidR="001E2E25" w:rsidRDefault="001E2E25" w:rsidP="001E2E25">
      <w:pPr>
        <w:pStyle w:val="procedureBody"/>
        <w:numPr>
          <w:ilvl w:val="0"/>
          <w:numId w:val="29"/>
        </w:numPr>
      </w:pPr>
      <w:r>
        <w:rPr>
          <w:rFonts w:hint="eastAsia"/>
          <w:lang w:eastAsia="ko-KR"/>
        </w:rPr>
        <w:t>Call method with valid param</w:t>
      </w:r>
      <w:r w:rsidR="00E4399B">
        <w:rPr>
          <w:lang w:eastAsia="ko-KR"/>
        </w:rPr>
        <w:t>eter</w:t>
      </w:r>
      <w:r>
        <w:rPr>
          <w:rFonts w:hint="eastAsia"/>
          <w:lang w:eastAsia="ko-KR"/>
        </w:rPr>
        <w:t>.</w:t>
      </w:r>
    </w:p>
    <w:p w14:paraId="363F2025" w14:textId="77777777"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14:paraId="2EC0FF5D" w14:textId="77777777" w:rsidR="001E2E25" w:rsidRPr="006B24E2" w:rsidRDefault="001E2E25" w:rsidP="001E2E25">
      <w:pPr>
        <w:pStyle w:val="procedureBody"/>
        <w:numPr>
          <w:ilvl w:val="0"/>
          <w:numId w:val="29"/>
        </w:numPr>
      </w:pPr>
      <w:r w:rsidRPr="006B24E2">
        <w:t>The test device leaves the session.</w:t>
      </w:r>
    </w:p>
    <w:p w14:paraId="3D11570C" w14:textId="77777777" w:rsidR="001E2E25" w:rsidRPr="00881C0F" w:rsidRDefault="001E2E25" w:rsidP="001E2E25">
      <w:pPr>
        <w:pStyle w:val="subhead"/>
        <w:rPr>
          <w:rStyle w:val="Emphasis"/>
          <w:i w:val="0"/>
          <w:iCs w:val="0"/>
        </w:rPr>
      </w:pPr>
      <w:r>
        <w:t>Expected results</w:t>
      </w:r>
    </w:p>
    <w:p w14:paraId="5D452D0B" w14:textId="77777777" w:rsidR="001E2E25" w:rsidRDefault="001E2E25" w:rsidP="001E2E25">
      <w:pPr>
        <w:pStyle w:val="resultsBody"/>
      </w:pPr>
      <w:r>
        <w:t>The test device receives an About announcement from the application on the DUT.</w:t>
      </w:r>
    </w:p>
    <w:p w14:paraId="41DDD5FD" w14:textId="77777777" w:rsidR="001E2E25" w:rsidRDefault="001E2E25" w:rsidP="001E2E25">
      <w:pPr>
        <w:pStyle w:val="resultsBody"/>
        <w:rPr>
          <w:iCs/>
        </w:rPr>
      </w:pPr>
      <w:r w:rsidRPr="00881C0F">
        <w:rPr>
          <w:iCs/>
        </w:rPr>
        <w:t>The test device joins a session with the application at the port specified in the received About announcement.</w:t>
      </w:r>
    </w:p>
    <w:p w14:paraId="76672053" w14:textId="77777777" w:rsidR="001E2E25" w:rsidRPr="00775404" w:rsidRDefault="001E2E25" w:rsidP="001E2E25">
      <w:pPr>
        <w:pStyle w:val="resultsBody"/>
      </w:pPr>
      <w:r w:rsidRPr="00775404">
        <w:t>Getting initial values for all properties are succeeded.</w:t>
      </w:r>
    </w:p>
    <w:p w14:paraId="6D50130D" w14:textId="77777777" w:rsidR="001E2E25" w:rsidRDefault="00A16A99" w:rsidP="001E2E25">
      <w:pPr>
        <w:pStyle w:val="resultsBody"/>
        <w:rPr>
          <w:iCs/>
        </w:rPr>
      </w:pPr>
      <w:r>
        <w:rPr>
          <w:rFonts w:hint="eastAsia"/>
          <w:iCs/>
          <w:lang w:eastAsia="ko-KR"/>
        </w:rPr>
        <w:t>Method call</w:t>
      </w:r>
      <w:r>
        <w:rPr>
          <w:iCs/>
        </w:rPr>
        <w:t xml:space="preserve"> with invalid param</w:t>
      </w:r>
      <w:r w:rsidR="00E4399B">
        <w:rPr>
          <w:iCs/>
        </w:rPr>
        <w:t>eter</w:t>
      </w:r>
      <w:r>
        <w:rPr>
          <w:iCs/>
        </w:rPr>
        <w:t xml:space="preserve">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14:paraId="33F7C027" w14:textId="77777777" w:rsidR="001E2E25" w:rsidRPr="00B20E4C" w:rsidRDefault="001E2E25" w:rsidP="001E2E25">
      <w:pPr>
        <w:pStyle w:val="resultsBody"/>
        <w:rPr>
          <w:iCs/>
        </w:rPr>
      </w:pPr>
      <w:r>
        <w:rPr>
          <w:rFonts w:hint="eastAsia"/>
          <w:iCs/>
          <w:lang w:eastAsia="ko-KR"/>
        </w:rPr>
        <w:t xml:space="preserve">Method call </w:t>
      </w:r>
      <w:r>
        <w:rPr>
          <w:iCs/>
        </w:rPr>
        <w:t>with valid param</w:t>
      </w:r>
      <w:r w:rsidR="00E4399B">
        <w:rPr>
          <w:iCs/>
        </w:rPr>
        <w:t>eter</w:t>
      </w:r>
      <w:r>
        <w:rPr>
          <w:iCs/>
        </w:rPr>
        <w:t xml:space="preserve"> is succeeded.</w:t>
      </w:r>
    </w:p>
    <w:p w14:paraId="42935755" w14:textId="77777777" w:rsidR="0067414F" w:rsidRDefault="0067414F" w:rsidP="0067414F">
      <w:pPr>
        <w:spacing w:before="0" w:after="0" w:line="240" w:lineRule="auto"/>
        <w:ind w:left="0"/>
        <w:rPr>
          <w:rFonts w:cs="Arial"/>
          <w:sz w:val="36"/>
          <w:szCs w:val="36"/>
        </w:rPr>
      </w:pPr>
      <w:r>
        <w:br w:type="page"/>
      </w:r>
    </w:p>
    <w:p w14:paraId="298A3671" w14:textId="77777777" w:rsidR="007E7AFB" w:rsidRDefault="005641A6" w:rsidP="007E7AFB">
      <w:pPr>
        <w:pStyle w:val="Heading2"/>
        <w:numPr>
          <w:ilvl w:val="1"/>
          <w:numId w:val="1"/>
        </w:numPr>
        <w:ind w:left="630" w:hanging="630"/>
      </w:pPr>
      <w:bookmarkStart w:id="56" w:name="_Toc453163639"/>
      <w:bookmarkStart w:id="57" w:name="_Toc458602134"/>
      <w:r>
        <w:lastRenderedPageBreak/>
        <w:t>CDM</w:t>
      </w:r>
      <w:r w:rsidR="007E7AFB">
        <w:t>-v1-</w:t>
      </w:r>
      <w:r w:rsidR="007E7AFB">
        <w:rPr>
          <w:lang w:eastAsia="ko-KR"/>
        </w:rPr>
        <w:t xml:space="preserve">PlugInUnits </w:t>
      </w:r>
      <w:r w:rsidR="007E7AFB" w:rsidRPr="00F90BDC">
        <w:t>Interface Test</w:t>
      </w:r>
      <w:bookmarkEnd w:id="56"/>
      <w:bookmarkEnd w:id="57"/>
    </w:p>
    <w:p w14:paraId="3657495E" w14:textId="77777777" w:rsidR="007E7AFB" w:rsidRDefault="007E7AFB" w:rsidP="007E7AFB">
      <w:pPr>
        <w:pStyle w:val="midTitle"/>
        <w:ind w:left="0" w:firstLine="630"/>
      </w:pPr>
      <w:r>
        <w:t>Objective</w:t>
      </w:r>
    </w:p>
    <w:p w14:paraId="4DA67D74" w14:textId="77777777"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PlugInUnits</w:t>
      </w:r>
      <w:r>
        <w:rPr>
          <w:lang w:eastAsia="ko-KR"/>
        </w:rPr>
        <w:t xml:space="preserve"> </w:t>
      </w:r>
      <w:r>
        <w:t>interface of DUT</w:t>
      </w:r>
      <w:r>
        <w:rPr>
          <w:rFonts w:hint="eastAsia"/>
          <w:lang w:eastAsia="ko-KR"/>
        </w:rPr>
        <w:t>.</w:t>
      </w:r>
    </w:p>
    <w:p w14:paraId="0727B0F9" w14:textId="77777777" w:rsidR="007E7AFB" w:rsidRDefault="007E7AFB" w:rsidP="007E7AFB">
      <w:pPr>
        <w:pStyle w:val="midTitle"/>
      </w:pPr>
      <w:r>
        <w:t xml:space="preserve">Procedure </w:t>
      </w:r>
    </w:p>
    <w:p w14:paraId="18BCEE2B" w14:textId="77777777" w:rsidR="00B765D1" w:rsidRDefault="007E7AFB" w:rsidP="006836D1">
      <w:pPr>
        <w:pStyle w:val="procedureBody"/>
        <w:numPr>
          <w:ilvl w:val="0"/>
          <w:numId w:val="70"/>
        </w:numPr>
      </w:pPr>
      <w:r>
        <w:t>The test device listens for an About announcement from the application on the DUT.</w:t>
      </w:r>
    </w:p>
    <w:p w14:paraId="23099375" w14:textId="77777777"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14:paraId="416AACF2" w14:textId="77777777" w:rsidR="007E7AFB" w:rsidRDefault="007E7AFB" w:rsidP="007E7AFB">
      <w:pPr>
        <w:pStyle w:val="procedureBody"/>
        <w:numPr>
          <w:ilvl w:val="0"/>
          <w:numId w:val="29"/>
        </w:numPr>
      </w:pPr>
      <w:r w:rsidRPr="0060122C">
        <w:t>Get initial values for all properties.</w:t>
      </w:r>
    </w:p>
    <w:p w14:paraId="347997A8" w14:textId="77777777" w:rsidR="007E7AFB" w:rsidRDefault="007E7AFB" w:rsidP="007E7AFB">
      <w:pPr>
        <w:pStyle w:val="procedureBody"/>
        <w:numPr>
          <w:ilvl w:val="1"/>
          <w:numId w:val="26"/>
        </w:numPr>
      </w:pPr>
      <w:r w:rsidRPr="0060122C">
        <w:t xml:space="preserve">Retrieve the </w:t>
      </w:r>
      <w:r>
        <w:rPr>
          <w:rFonts w:hint="eastAsia"/>
          <w:lang w:eastAsia="ko-KR"/>
        </w:rPr>
        <w:t xml:space="preserve">PlugInUnits </w:t>
      </w:r>
      <w:r w:rsidRPr="0060122C">
        <w:t>property.</w:t>
      </w:r>
    </w:p>
    <w:p w14:paraId="37BBD668" w14:textId="77777777" w:rsidR="007E7AFB" w:rsidRDefault="007E7AFB" w:rsidP="007E7AFB">
      <w:pPr>
        <w:pStyle w:val="procedureBody"/>
        <w:numPr>
          <w:ilvl w:val="0"/>
          <w:numId w:val="29"/>
        </w:numPr>
      </w:pPr>
      <w:r>
        <w:t>The test device leaves the session.</w:t>
      </w:r>
    </w:p>
    <w:p w14:paraId="3C1D2D79" w14:textId="77777777" w:rsidR="007E7AFB" w:rsidRPr="00881C0F" w:rsidRDefault="007E7AFB" w:rsidP="007E7AFB">
      <w:pPr>
        <w:pStyle w:val="midTitle"/>
        <w:rPr>
          <w:rStyle w:val="Emphasis"/>
          <w:i w:val="0"/>
          <w:iCs w:val="0"/>
        </w:rPr>
      </w:pPr>
      <w:r>
        <w:t>Expected results</w:t>
      </w:r>
    </w:p>
    <w:p w14:paraId="46663EB1" w14:textId="77777777" w:rsidR="007E7AFB" w:rsidRPr="00F90BDC" w:rsidRDefault="007E7AFB" w:rsidP="007E7AFB">
      <w:pPr>
        <w:pStyle w:val="resultsBody"/>
      </w:pPr>
      <w:r w:rsidRPr="00F90BDC">
        <w:t>The test device receives an About announcement from the application on the DUT.</w:t>
      </w:r>
    </w:p>
    <w:p w14:paraId="5B7FEDEE" w14:textId="77777777" w:rsidR="007E7AFB" w:rsidRPr="00F90BDC" w:rsidRDefault="007E7AFB" w:rsidP="007E7AFB">
      <w:pPr>
        <w:pStyle w:val="resultsBody"/>
      </w:pPr>
      <w:r w:rsidRPr="00F90BDC">
        <w:t>The test device joins a session with the application at the port specified in the received About announcement.</w:t>
      </w:r>
    </w:p>
    <w:p w14:paraId="55D7B74D" w14:textId="77777777" w:rsidR="007E7AFB" w:rsidRDefault="007E7AFB" w:rsidP="007E7AFB">
      <w:pPr>
        <w:pStyle w:val="resultsBody"/>
        <w:rPr>
          <w:rStyle w:val="Emphasis"/>
          <w:i w:val="0"/>
          <w:iCs w:val="0"/>
          <w:lang w:eastAsia="ko-KR"/>
        </w:rPr>
      </w:pPr>
      <w:r w:rsidRPr="00DE2490">
        <w:rPr>
          <w:rStyle w:val="Emphasis"/>
          <w:i w:val="0"/>
          <w:iCs w:val="0"/>
        </w:rPr>
        <w:t>Getting initial values for all properties are succeeded.</w:t>
      </w:r>
    </w:p>
    <w:p w14:paraId="4F9FD7C5" w14:textId="77777777" w:rsidR="007E7AFB" w:rsidRDefault="007E7AFB">
      <w:pPr>
        <w:spacing w:before="0" w:after="0" w:line="240" w:lineRule="auto"/>
        <w:ind w:left="0"/>
        <w:rPr>
          <w:rFonts w:cs="Arial"/>
          <w:sz w:val="36"/>
          <w:szCs w:val="36"/>
        </w:rPr>
      </w:pPr>
      <w:r>
        <w:br w:type="page"/>
      </w:r>
    </w:p>
    <w:p w14:paraId="42256F64" w14:textId="77777777" w:rsidR="004813AC" w:rsidRDefault="005641A6" w:rsidP="004813AC">
      <w:pPr>
        <w:pStyle w:val="Heading2"/>
        <w:numPr>
          <w:ilvl w:val="1"/>
          <w:numId w:val="1"/>
        </w:numPr>
        <w:ind w:left="720" w:hanging="720"/>
      </w:pPr>
      <w:bookmarkStart w:id="58" w:name="_Toc458602135"/>
      <w:r>
        <w:lastRenderedPageBreak/>
        <w:t>CDM</w:t>
      </w:r>
      <w:r w:rsidR="007E7AFB">
        <w:t>-v1-</w:t>
      </w:r>
      <w:r w:rsidR="004813AC" w:rsidRPr="00D166D1">
        <w:rPr>
          <w:lang w:eastAsia="ko-KR"/>
        </w:rPr>
        <w:t>RapidMode</w:t>
      </w:r>
      <w:r w:rsidR="00630DB4">
        <w:rPr>
          <w:lang w:eastAsia="ko-KR"/>
        </w:rPr>
        <w:t xml:space="preserve"> </w:t>
      </w:r>
      <w:r w:rsidR="004813AC" w:rsidRPr="00F90BDC">
        <w:t>Interface Test</w:t>
      </w:r>
      <w:bookmarkEnd w:id="58"/>
    </w:p>
    <w:p w14:paraId="312F2C77" w14:textId="77777777" w:rsidR="00FA5380" w:rsidRDefault="00FA5380" w:rsidP="00FA5380">
      <w:pPr>
        <w:pStyle w:val="midTitle"/>
      </w:pPr>
      <w:r>
        <w:t>Objective</w:t>
      </w:r>
    </w:p>
    <w:p w14:paraId="79C9A299" w14:textId="77777777" w:rsidR="00FA5380" w:rsidRDefault="00FA5380" w:rsidP="00FA5380">
      <w:pPr>
        <w:pStyle w:val="Body0"/>
      </w:pPr>
      <w:r w:rsidRPr="007A4302">
        <w:t xml:space="preserve">Verify </w:t>
      </w:r>
      <w:r>
        <w:t xml:space="preserve">the properties, methods and signals of </w:t>
      </w:r>
      <w:r w:rsidRPr="007A4302">
        <w:t xml:space="preserve">the </w:t>
      </w:r>
      <w:r>
        <w:t>RapidMode interface of DUT.</w:t>
      </w:r>
    </w:p>
    <w:p w14:paraId="476FD1D3" w14:textId="77777777" w:rsidR="00FA5380" w:rsidRDefault="00FA5380" w:rsidP="00FA5380">
      <w:pPr>
        <w:pStyle w:val="midTitle"/>
      </w:pPr>
      <w:r>
        <w:t xml:space="preserve">Procedure </w:t>
      </w:r>
    </w:p>
    <w:p w14:paraId="27D16A70" w14:textId="77777777" w:rsidR="00FA5380" w:rsidRPr="006B24E2" w:rsidRDefault="00FA5380" w:rsidP="00FD2236">
      <w:pPr>
        <w:pStyle w:val="procedureBody"/>
        <w:numPr>
          <w:ilvl w:val="0"/>
          <w:numId w:val="55"/>
        </w:numPr>
      </w:pPr>
      <w:r w:rsidRPr="006B24E2">
        <w:t>The test device listens for an About announcement from the application on the DUT.</w:t>
      </w:r>
    </w:p>
    <w:p w14:paraId="27ED1BE9"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RapidMode</w:t>
      </w:r>
      <w:r w:rsidR="00630DB4">
        <w:t xml:space="preserve"> </w:t>
      </w:r>
      <w:r w:rsidRPr="006B24E2">
        <w:t>Interface on DUT.</w:t>
      </w:r>
    </w:p>
    <w:p w14:paraId="4E548F96"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1D155472" w14:textId="77777777" w:rsidR="00FA5380" w:rsidRDefault="00FA5380" w:rsidP="00FA5380">
      <w:pPr>
        <w:pStyle w:val="procedureBody"/>
        <w:numPr>
          <w:ilvl w:val="1"/>
          <w:numId w:val="29"/>
        </w:numPr>
        <w:rPr>
          <w:lang w:eastAsia="ko-KR"/>
        </w:rPr>
      </w:pPr>
      <w:r>
        <w:t>Retrieve the RapidMode</w:t>
      </w:r>
      <w:r w:rsidRPr="00F460B1">
        <w:t xml:space="preserve"> property.</w:t>
      </w:r>
    </w:p>
    <w:p w14:paraId="565562EB" w14:textId="77777777" w:rsidR="00AA67B1" w:rsidRPr="00F90BDC" w:rsidRDefault="00AA67B1" w:rsidP="00AA67B1">
      <w:pPr>
        <w:pStyle w:val="procedureBody"/>
        <w:numPr>
          <w:ilvl w:val="0"/>
          <w:numId w:val="29"/>
        </w:numPr>
        <w:rPr>
          <w:rStyle w:val="Emphasis"/>
          <w:i w:val="0"/>
        </w:rPr>
      </w:pPr>
      <w:r w:rsidRPr="00F90BDC">
        <w:t>Initialize</w:t>
      </w:r>
      <w:r w:rsidRPr="00F90BDC">
        <w:rPr>
          <w:rStyle w:val="Emphasis"/>
          <w:i w:val="0"/>
          <w:iCs w:val="0"/>
          <w:lang w:eastAsia="ko-KR"/>
        </w:rPr>
        <w:t xml:space="preserve"> all </w:t>
      </w:r>
      <w:r>
        <w:rPr>
          <w:rStyle w:val="Emphasis"/>
          <w:rFonts w:hint="eastAsia"/>
          <w:i w:val="0"/>
          <w:iCs w:val="0"/>
          <w:lang w:eastAsia="ko-KR"/>
        </w:rPr>
        <w:t xml:space="preserve">read-write </w:t>
      </w:r>
      <w:r w:rsidRPr="00F90BDC">
        <w:rPr>
          <w:rStyle w:val="Emphasis"/>
          <w:i w:val="0"/>
          <w:iCs w:val="0"/>
          <w:lang w:eastAsia="ko-KR"/>
        </w:rPr>
        <w:t>properties</w:t>
      </w:r>
      <w:r>
        <w:rPr>
          <w:rStyle w:val="Emphasis"/>
          <w:rFonts w:hint="eastAsia"/>
          <w:i w:val="0"/>
          <w:iCs w:val="0"/>
          <w:lang w:eastAsia="ko-KR"/>
        </w:rPr>
        <w:t>.</w:t>
      </w:r>
    </w:p>
    <w:p w14:paraId="24C0B27B" w14:textId="77777777" w:rsidR="00AA67B1" w:rsidRPr="00F90BDC" w:rsidRDefault="00AA67B1" w:rsidP="00AA67B1">
      <w:pPr>
        <w:pStyle w:val="procedureBody"/>
        <w:numPr>
          <w:ilvl w:val="1"/>
          <w:numId w:val="26"/>
        </w:numPr>
        <w:rPr>
          <w:rStyle w:val="Emphasis"/>
          <w:i w:val="0"/>
        </w:rPr>
      </w:pPr>
      <w:r>
        <w:t xml:space="preserve">Initialize </w:t>
      </w:r>
      <w:r w:rsidRPr="00F90BDC">
        <w:rPr>
          <w:rStyle w:val="Emphasis"/>
          <w:i w:val="0"/>
        </w:rPr>
        <w:t xml:space="preserve">the </w:t>
      </w:r>
      <w:r>
        <w:t>RapidMode</w:t>
      </w:r>
      <w:r w:rsidR="00630DB4">
        <w:t xml:space="preserve"> </w:t>
      </w:r>
      <w:r>
        <w:rPr>
          <w:rStyle w:val="Emphasis"/>
          <w:i w:val="0"/>
        </w:rPr>
        <w:t xml:space="preserve">to </w:t>
      </w:r>
      <w:r w:rsidRPr="000B0C56">
        <w:rPr>
          <w:rStyle w:val="Emphasis"/>
        </w:rPr>
        <w:t>false</w:t>
      </w:r>
      <w:r w:rsidRPr="00F90BDC">
        <w:rPr>
          <w:rStyle w:val="Emphasis"/>
          <w:i w:val="0"/>
        </w:rPr>
        <w:t>.</w:t>
      </w:r>
    </w:p>
    <w:p w14:paraId="0F8BDBBF" w14:textId="77777777" w:rsidR="00AA67B1" w:rsidRPr="00F90BDC" w:rsidRDefault="00AA67B1" w:rsidP="00AA67B1">
      <w:pPr>
        <w:pStyle w:val="procedureBody"/>
        <w:numPr>
          <w:ilvl w:val="0"/>
          <w:numId w:val="29"/>
        </w:numPr>
        <w:rPr>
          <w:rStyle w:val="Emphasis"/>
          <w:i w:val="0"/>
        </w:rPr>
      </w:pPr>
      <w:r w:rsidRPr="00F90BDC">
        <w:t>Set</w:t>
      </w:r>
      <w:r w:rsidRPr="00F90BDC">
        <w:rPr>
          <w:rStyle w:val="Emphasis"/>
          <w:i w:val="0"/>
          <w:iCs w:val="0"/>
          <w:lang w:eastAsia="ko-KR"/>
        </w:rPr>
        <w:t xml:space="preserve"> properties to valid value</w:t>
      </w:r>
      <w:r>
        <w:rPr>
          <w:rStyle w:val="Emphasis"/>
          <w:rFonts w:hint="eastAsia"/>
          <w:i w:val="0"/>
          <w:iCs w:val="0"/>
          <w:lang w:eastAsia="ko-KR"/>
        </w:rPr>
        <w:t>.</w:t>
      </w:r>
    </w:p>
    <w:p w14:paraId="0379F7AC" w14:textId="77777777" w:rsidR="00AA67B1" w:rsidRPr="00F90BDC" w:rsidRDefault="00AA67B1" w:rsidP="00AA67B1">
      <w:pPr>
        <w:pStyle w:val="procedureBody"/>
        <w:numPr>
          <w:ilvl w:val="1"/>
          <w:numId w:val="26"/>
        </w:numPr>
        <w:rPr>
          <w:rStyle w:val="Emphasis"/>
          <w:i w:val="0"/>
        </w:rPr>
      </w:pPr>
      <w:r w:rsidRPr="00F90BDC">
        <w:rPr>
          <w:rStyle w:val="Emphasis"/>
          <w:i w:val="0"/>
          <w:iCs w:val="0"/>
          <w:lang w:eastAsia="ko-KR"/>
        </w:rPr>
        <w:t xml:space="preserve">Set the </w:t>
      </w:r>
      <w:r>
        <w:t>RapidMode</w:t>
      </w:r>
      <w:r w:rsidR="00630DB4">
        <w:t xml:space="preserve"> </w:t>
      </w:r>
      <w:r>
        <w:rPr>
          <w:rStyle w:val="Emphasis"/>
          <w:i w:val="0"/>
          <w:iCs w:val="0"/>
          <w:lang w:eastAsia="ko-KR"/>
        </w:rPr>
        <w:t xml:space="preserve">to </w:t>
      </w:r>
      <w:r w:rsidRPr="002E0588">
        <w:rPr>
          <w:rStyle w:val="Emphasis"/>
          <w:iCs w:val="0"/>
          <w:lang w:eastAsia="ko-KR"/>
        </w:rPr>
        <w:t>true</w:t>
      </w:r>
      <w:r w:rsidRPr="00F90BDC">
        <w:rPr>
          <w:rStyle w:val="Emphasis"/>
          <w:i w:val="0"/>
          <w:iCs w:val="0"/>
          <w:lang w:eastAsia="ko-KR"/>
        </w:rPr>
        <w:t>.</w:t>
      </w:r>
    </w:p>
    <w:p w14:paraId="791F2752" w14:textId="77777777" w:rsidR="00AA67B1" w:rsidRPr="00F90BDC" w:rsidRDefault="00AA67B1" w:rsidP="00AA67B1">
      <w:pPr>
        <w:pStyle w:val="procedureBody"/>
        <w:numPr>
          <w:ilvl w:val="2"/>
          <w:numId w:val="26"/>
        </w:numPr>
        <w:rPr>
          <w:rStyle w:val="Emphasis"/>
          <w:i w:val="0"/>
        </w:rPr>
      </w:pPr>
      <w:r w:rsidRPr="00F90BDC">
        <w:rPr>
          <w:rStyle w:val="Emphasis"/>
          <w:i w:val="0"/>
        </w:rPr>
        <w:t xml:space="preserve">Wait the PropertiesChanged signal for </w:t>
      </w:r>
      <w:r>
        <w:t>RapidMode</w:t>
      </w:r>
      <w:r w:rsidR="00630DB4">
        <w:t xml:space="preserve"> </w:t>
      </w:r>
      <w:r w:rsidRPr="00F90BDC">
        <w:rPr>
          <w:rStyle w:val="Emphasis"/>
          <w:i w:val="0"/>
        </w:rPr>
        <w:t>property</w:t>
      </w:r>
      <w:r>
        <w:rPr>
          <w:rStyle w:val="Emphasis"/>
          <w:rFonts w:hint="eastAsia"/>
          <w:i w:val="0"/>
          <w:lang w:eastAsia="ko-KR"/>
        </w:rPr>
        <w:t>.</w:t>
      </w:r>
    </w:p>
    <w:p w14:paraId="3B346A94" w14:textId="77777777" w:rsidR="00AA67B1" w:rsidRPr="00F90BDC" w:rsidRDefault="00AA67B1" w:rsidP="00AA67B1">
      <w:pPr>
        <w:pStyle w:val="procedureBody"/>
        <w:numPr>
          <w:ilvl w:val="2"/>
          <w:numId w:val="26"/>
        </w:numPr>
        <w:rPr>
          <w:rStyle w:val="Emphasis"/>
          <w:i w:val="0"/>
        </w:rPr>
      </w:pPr>
      <w:r w:rsidRPr="00F90BDC">
        <w:rPr>
          <w:rStyle w:val="Emphasis"/>
          <w:i w:val="0"/>
        </w:rPr>
        <w:t xml:space="preserve">Get the </w:t>
      </w:r>
      <w:r>
        <w:t>RapidMode</w:t>
      </w:r>
      <w:r w:rsidR="00630DB4">
        <w:t xml:space="preserve"> </w:t>
      </w:r>
      <w:r w:rsidRPr="00F90BDC">
        <w:rPr>
          <w:rStyle w:val="Emphasis"/>
          <w:i w:val="0"/>
        </w:rPr>
        <w:t>property</w:t>
      </w:r>
      <w:r>
        <w:rPr>
          <w:rStyle w:val="Emphasis"/>
          <w:rFonts w:hint="eastAsia"/>
          <w:i w:val="0"/>
          <w:lang w:eastAsia="ko-KR"/>
        </w:rPr>
        <w:t>.</w:t>
      </w:r>
    </w:p>
    <w:p w14:paraId="64E977EB" w14:textId="77777777"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14:paraId="6BAA6F80" w14:textId="77777777" w:rsidR="00FA5380" w:rsidRPr="00881C0F" w:rsidRDefault="00FA5380" w:rsidP="00FA5380">
      <w:pPr>
        <w:pStyle w:val="subhead"/>
        <w:rPr>
          <w:rStyle w:val="Emphasis"/>
          <w:i w:val="0"/>
          <w:iCs w:val="0"/>
        </w:rPr>
      </w:pPr>
      <w:r>
        <w:t>Expected results</w:t>
      </w:r>
    </w:p>
    <w:p w14:paraId="04846861" w14:textId="77777777" w:rsidR="00FA5380" w:rsidRDefault="00FA5380" w:rsidP="00FA5380">
      <w:pPr>
        <w:pStyle w:val="resultsBody"/>
        <w:tabs>
          <w:tab w:val="clear" w:pos="1080"/>
        </w:tabs>
      </w:pPr>
      <w:r>
        <w:t>The test device receives an About announcement from the application on the DUT.</w:t>
      </w:r>
    </w:p>
    <w:p w14:paraId="66A513D9"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65F75807" w14:textId="77777777" w:rsidR="00FA5380" w:rsidRPr="00AA67B1" w:rsidRDefault="00FA5380" w:rsidP="00FA5380">
      <w:pPr>
        <w:pStyle w:val="resultsBody"/>
        <w:rPr>
          <w:rStyle w:val="Emphasis"/>
          <w:i w:val="0"/>
          <w:iCs w:val="0"/>
        </w:rPr>
      </w:pPr>
      <w:r w:rsidRPr="00B959F1">
        <w:rPr>
          <w:rStyle w:val="Emphasis"/>
          <w:rFonts w:hint="eastAsia"/>
          <w:i w:val="0"/>
        </w:rPr>
        <w:t xml:space="preserve">Getting initial </w:t>
      </w:r>
      <w:r>
        <w:rPr>
          <w:rStyle w:val="Emphasis"/>
          <w:rFonts w:hint="eastAsia"/>
          <w:i w:val="0"/>
          <w:lang w:eastAsia="ko-KR"/>
        </w:rPr>
        <w:t>value</w:t>
      </w:r>
      <w:r w:rsidRPr="00B959F1">
        <w:rPr>
          <w:rStyle w:val="Emphasis"/>
          <w:rFonts w:hint="eastAsia"/>
          <w:i w:val="0"/>
        </w:rPr>
        <w:t xml:space="preserve"> for all properties are succeeded.</w:t>
      </w:r>
    </w:p>
    <w:p w14:paraId="5CF8E978" w14:textId="77777777" w:rsidR="00AA67B1" w:rsidRPr="00F90BDC" w:rsidRDefault="00AA67B1" w:rsidP="00AA67B1">
      <w:pPr>
        <w:pStyle w:val="resultsBody"/>
      </w:pPr>
      <w:r w:rsidRPr="00F90BDC">
        <w:t xml:space="preserve">Setting initial values for all </w:t>
      </w:r>
      <w:r>
        <w:rPr>
          <w:rFonts w:hint="eastAsia"/>
          <w:lang w:eastAsia="ko-KR"/>
        </w:rPr>
        <w:t xml:space="preserve">read-write </w:t>
      </w:r>
      <w:r w:rsidRPr="00F90BDC">
        <w:t>properties are succeeded</w:t>
      </w:r>
    </w:p>
    <w:p w14:paraId="54219422" w14:textId="77777777" w:rsidR="00AA67B1" w:rsidRPr="00F90BDC" w:rsidRDefault="00AA67B1" w:rsidP="00AA67B1">
      <w:pPr>
        <w:pStyle w:val="resultsBody"/>
        <w:numPr>
          <w:ilvl w:val="0"/>
          <w:numId w:val="28"/>
        </w:numPr>
      </w:pPr>
      <w:r w:rsidRPr="00F90BDC">
        <w:t xml:space="preserve">Setting properties </w:t>
      </w:r>
      <w:r>
        <w:t>to</w:t>
      </w:r>
      <w:r w:rsidRPr="00F90BDC">
        <w:t xml:space="preserve"> valid value are succeeded.</w:t>
      </w:r>
    </w:p>
    <w:p w14:paraId="273CB9A4" w14:textId="77777777" w:rsidR="00AA67B1" w:rsidRDefault="00AA67B1" w:rsidP="00AA67B1">
      <w:pPr>
        <w:pStyle w:val="resultsBody"/>
        <w:numPr>
          <w:ilvl w:val="1"/>
          <w:numId w:val="28"/>
        </w:numPr>
      </w:pPr>
      <w:r>
        <w:rPr>
          <w:rStyle w:val="Emphasis"/>
          <w:rFonts w:hint="eastAsia"/>
          <w:i w:val="0"/>
          <w:lang w:eastAsia="ko-KR"/>
        </w:rPr>
        <w:t xml:space="preserve">The </w:t>
      </w:r>
      <w:r>
        <w:t>RapidMode</w:t>
      </w:r>
      <w:r w:rsidR="009A17B1">
        <w:t xml:space="preserve"> </w:t>
      </w:r>
      <w:r w:rsidR="00630DB4">
        <w:t>is</w:t>
      </w:r>
      <w:r w:rsidR="00630DB4">
        <w:rPr>
          <w:rStyle w:val="Emphasis"/>
          <w:i w:val="0"/>
          <w:iCs w:val="0"/>
        </w:rPr>
        <w:t xml:space="preserve"> set</w:t>
      </w:r>
      <w:r>
        <w:rPr>
          <w:rStyle w:val="Emphasis"/>
          <w:i w:val="0"/>
          <w:iCs w:val="0"/>
        </w:rPr>
        <w:t xml:space="preserve"> to </w:t>
      </w:r>
      <w:r w:rsidRPr="00121CBD">
        <w:rPr>
          <w:rStyle w:val="Emphasis"/>
          <w:iCs w:val="0"/>
        </w:rPr>
        <w:t>true</w:t>
      </w:r>
      <w:r w:rsidRPr="00F90BDC">
        <w:rPr>
          <w:rStyle w:val="Emphasis"/>
          <w:i w:val="0"/>
          <w:iCs w:val="0"/>
        </w:rPr>
        <w:t>, and the PropertiesChanged signal is received.</w:t>
      </w:r>
    </w:p>
    <w:p w14:paraId="5FAA8186" w14:textId="77777777" w:rsidR="00FA5380" w:rsidRDefault="00FA5380" w:rsidP="00FA5380">
      <w:pPr>
        <w:pStyle w:val="resultsBody"/>
        <w:rPr>
          <w:rFonts w:cs="Arial"/>
          <w:sz w:val="36"/>
          <w:szCs w:val="36"/>
        </w:rPr>
      </w:pPr>
      <w:r>
        <w:br w:type="page"/>
      </w:r>
    </w:p>
    <w:p w14:paraId="2B37CD52" w14:textId="77777777" w:rsidR="00327516" w:rsidRPr="00314C86" w:rsidRDefault="005641A6" w:rsidP="00327516">
      <w:pPr>
        <w:pStyle w:val="Heading2"/>
        <w:numPr>
          <w:ilvl w:val="1"/>
          <w:numId w:val="1"/>
        </w:numPr>
        <w:ind w:left="630" w:hanging="630"/>
      </w:pPr>
      <w:bookmarkStart w:id="59" w:name="_Toc453163641"/>
      <w:bookmarkStart w:id="60" w:name="_Toc458602136"/>
      <w:r>
        <w:lastRenderedPageBreak/>
        <w:t>CDM</w:t>
      </w:r>
      <w:r w:rsidR="00327516">
        <w:t>-v1-</w:t>
      </w:r>
      <w:r w:rsidR="00327516">
        <w:rPr>
          <w:lang w:eastAsia="ko-KR"/>
        </w:rPr>
        <w:t xml:space="preserve">RapidModeTimed </w:t>
      </w:r>
      <w:r w:rsidR="00327516" w:rsidRPr="00F90BDC">
        <w:t>Interface Test</w:t>
      </w:r>
      <w:bookmarkEnd w:id="59"/>
      <w:bookmarkEnd w:id="60"/>
    </w:p>
    <w:p w14:paraId="16CC7BE3" w14:textId="77777777" w:rsidR="00327516" w:rsidRDefault="00327516" w:rsidP="00327516">
      <w:pPr>
        <w:pStyle w:val="midTitle"/>
      </w:pPr>
      <w:r>
        <w:t>Objective</w:t>
      </w:r>
    </w:p>
    <w:p w14:paraId="3DB976AD" w14:textId="77777777" w:rsidR="00327516" w:rsidRDefault="00327516" w:rsidP="00327516">
      <w:pPr>
        <w:pStyle w:val="Body0"/>
      </w:pPr>
      <w:r w:rsidRPr="007A4302">
        <w:t xml:space="preserve">Verify </w:t>
      </w:r>
      <w:r>
        <w:t xml:space="preserve">the properties, methods and signals of </w:t>
      </w:r>
      <w:r w:rsidRPr="007A4302">
        <w:t xml:space="preserve">the </w:t>
      </w:r>
      <w:r>
        <w:rPr>
          <w:rFonts w:hint="eastAsia"/>
          <w:lang w:eastAsia="ko-KR"/>
        </w:rPr>
        <w:t xml:space="preserve">RapidModeTimed </w:t>
      </w:r>
      <w:r>
        <w:t>interface of DUT</w:t>
      </w:r>
      <w:r w:rsidRPr="007A4302">
        <w:t>.</w:t>
      </w:r>
    </w:p>
    <w:p w14:paraId="0F0AA211" w14:textId="77777777" w:rsidR="00327516" w:rsidRDefault="00327516" w:rsidP="00327516">
      <w:pPr>
        <w:pStyle w:val="midTitle"/>
      </w:pPr>
      <w:r>
        <w:t xml:space="preserve">Procedure </w:t>
      </w:r>
    </w:p>
    <w:p w14:paraId="25F82A23" w14:textId="77777777" w:rsidR="00B765D1" w:rsidRDefault="00327516" w:rsidP="006836D1">
      <w:pPr>
        <w:pStyle w:val="procedureBody"/>
        <w:numPr>
          <w:ilvl w:val="0"/>
          <w:numId w:val="71"/>
        </w:numPr>
      </w:pPr>
      <w:r w:rsidRPr="002F5855">
        <w:t xml:space="preserve">The test device listens for an About announcement from the application on the DUT. </w:t>
      </w:r>
    </w:p>
    <w:p w14:paraId="3C7550E3" w14:textId="77777777" w:rsidR="00327516" w:rsidRPr="002F5855" w:rsidRDefault="00327516" w:rsidP="00327516">
      <w:pPr>
        <w:pStyle w:val="procedureBody"/>
        <w:numPr>
          <w:ilvl w:val="0"/>
          <w:numId w:val="29"/>
        </w:numPr>
      </w:pPr>
      <w:r w:rsidRPr="002F5855">
        <w:t xml:space="preserve">After receiving an About announcement from the application, the test device joins a session with the application at the port specified in the received About announcement if there is </w:t>
      </w:r>
      <w:r>
        <w:rPr>
          <w:rFonts w:hint="eastAsia"/>
          <w:lang w:eastAsia="ko-KR"/>
        </w:rPr>
        <w:t xml:space="preserve">RapidModeTimed </w:t>
      </w:r>
      <w:r w:rsidRPr="002F5855">
        <w:t>Interface on DUT.</w:t>
      </w:r>
    </w:p>
    <w:p w14:paraId="7BACFBF0" w14:textId="77777777" w:rsidR="00327516" w:rsidRDefault="00327516" w:rsidP="00327516">
      <w:pPr>
        <w:pStyle w:val="procedureBody"/>
        <w:numPr>
          <w:ilvl w:val="0"/>
          <w:numId w:val="29"/>
        </w:numPr>
      </w:pPr>
      <w:r w:rsidRPr="002F5855">
        <w:t>Get initial values for all properties</w:t>
      </w:r>
      <w:r>
        <w:rPr>
          <w:rFonts w:hint="eastAsia"/>
          <w:lang w:eastAsia="ko-KR"/>
        </w:rPr>
        <w:t>.</w:t>
      </w:r>
    </w:p>
    <w:p w14:paraId="364A2079" w14:textId="77777777" w:rsidR="00327516" w:rsidRPr="002F5855" w:rsidRDefault="00327516" w:rsidP="00327516">
      <w:pPr>
        <w:pStyle w:val="procedureBody"/>
        <w:numPr>
          <w:ilvl w:val="1"/>
          <w:numId w:val="29"/>
        </w:numPr>
      </w:pPr>
      <w:r>
        <w:t xml:space="preserve">Retrieve the </w:t>
      </w:r>
      <w:r>
        <w:rPr>
          <w:rFonts w:hint="eastAsia"/>
          <w:lang w:eastAsia="ko-KR"/>
        </w:rPr>
        <w:t>RapidModeMinutesRemaining</w:t>
      </w:r>
      <w:r>
        <w:t xml:space="preserve"> property.</w:t>
      </w:r>
    </w:p>
    <w:p w14:paraId="54CC8637" w14:textId="77777777" w:rsidR="00327516" w:rsidRPr="002F5855" w:rsidRDefault="00327516" w:rsidP="00327516">
      <w:pPr>
        <w:pStyle w:val="procedureBody"/>
        <w:numPr>
          <w:ilvl w:val="1"/>
          <w:numId w:val="29"/>
        </w:numPr>
      </w:pPr>
      <w:r>
        <w:t>Retrieve the Max</w:t>
      </w:r>
      <w:r>
        <w:rPr>
          <w:rFonts w:hint="eastAsia"/>
          <w:lang w:eastAsia="ko-KR"/>
        </w:rPr>
        <w:t>SetMinutes</w:t>
      </w:r>
      <w:r>
        <w:t xml:space="preserve"> property.</w:t>
      </w:r>
    </w:p>
    <w:p w14:paraId="4545D807" w14:textId="77777777" w:rsidR="00327516" w:rsidRDefault="00327516" w:rsidP="00327516">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14:paraId="237D5B89" w14:textId="77777777" w:rsidR="00327516" w:rsidRPr="002F5855" w:rsidRDefault="00327516" w:rsidP="00327516">
      <w:pPr>
        <w:pStyle w:val="procedureBody"/>
        <w:numPr>
          <w:ilvl w:val="1"/>
          <w:numId w:val="29"/>
        </w:numPr>
      </w:pPr>
      <w:r>
        <w:t xml:space="preserve">Initialize the </w:t>
      </w:r>
      <w:r>
        <w:rPr>
          <w:rFonts w:hint="eastAsia"/>
          <w:lang w:eastAsia="ko-KR"/>
        </w:rPr>
        <w:t>RapidModeMinutesRemaining</w:t>
      </w:r>
      <w:r w:rsidRPr="002F5855">
        <w:t xml:space="preserve"> property </w:t>
      </w:r>
      <w:r>
        <w:t xml:space="preserve">to </w:t>
      </w:r>
      <w:r w:rsidRPr="007C05B2">
        <w:rPr>
          <w:i/>
        </w:rPr>
        <w:t>0</w:t>
      </w:r>
      <w:r>
        <w:t>.</w:t>
      </w:r>
    </w:p>
    <w:p w14:paraId="1B2D6C31" w14:textId="77777777" w:rsidR="00327516" w:rsidRDefault="00327516" w:rsidP="00327516">
      <w:pPr>
        <w:pStyle w:val="procedureBody"/>
        <w:numPr>
          <w:ilvl w:val="0"/>
          <w:numId w:val="29"/>
        </w:numPr>
      </w:pPr>
      <w:r w:rsidRPr="007C05B2">
        <w:t xml:space="preserve">Set properties to </w:t>
      </w:r>
      <w:r>
        <w:rPr>
          <w:rFonts w:hint="eastAsia"/>
          <w:lang w:eastAsia="ko-KR"/>
        </w:rPr>
        <w:t>in</w:t>
      </w:r>
      <w:r w:rsidRPr="007C05B2">
        <w:t>valid value</w:t>
      </w:r>
      <w:r>
        <w:rPr>
          <w:rFonts w:hint="eastAsia"/>
          <w:lang w:eastAsia="ko-KR"/>
        </w:rPr>
        <w:t>.</w:t>
      </w:r>
    </w:p>
    <w:p w14:paraId="389C49FA" w14:textId="77777777" w:rsidR="00327516" w:rsidRPr="002F5855" w:rsidRDefault="00327516" w:rsidP="00327516">
      <w:pPr>
        <w:pStyle w:val="procedureBody"/>
        <w:numPr>
          <w:ilvl w:val="1"/>
          <w:numId w:val="29"/>
        </w:numPr>
      </w:pPr>
      <w:r>
        <w:rPr>
          <w:lang w:eastAsia="ko-KR"/>
        </w:rPr>
        <w:t>I</w:t>
      </w:r>
      <w:r>
        <w:rPr>
          <w:rFonts w:hint="eastAsia"/>
          <w:lang w:eastAsia="ko-KR"/>
        </w:rPr>
        <w:t xml:space="preserve">f </w:t>
      </w:r>
      <w:r w:rsidRPr="00980E83">
        <w:t>Max</w:t>
      </w:r>
      <w:r w:rsidRPr="00980E83">
        <w:rPr>
          <w:lang w:eastAsia="ko-KR"/>
        </w:rPr>
        <w:t>SetMinutes !</w:t>
      </w:r>
      <w:r w:rsidRPr="00806940">
        <w:rPr>
          <w:lang w:eastAsia="ko-KR"/>
        </w:rPr>
        <w:t>=</w:t>
      </w:r>
      <w:r>
        <w:rPr>
          <w:rFonts w:hint="eastAsia"/>
          <w:i/>
          <w:lang w:eastAsia="ko-KR"/>
        </w:rPr>
        <w:t xml:space="preserve"> UINT16</w:t>
      </w:r>
      <w:r w:rsidRPr="00E67012">
        <w:rPr>
          <w:rFonts w:hint="eastAsia"/>
          <w:i/>
          <w:lang w:eastAsia="ko-KR"/>
        </w:rPr>
        <w:t>_MAX</w:t>
      </w:r>
      <w:r>
        <w:rPr>
          <w:rFonts w:hint="eastAsia"/>
          <w:lang w:eastAsia="ko-KR"/>
        </w:rPr>
        <w:t xml:space="preserve">, </w:t>
      </w:r>
      <w:r w:rsidRPr="002F5855">
        <w:t>Set</w:t>
      </w:r>
      <w:r>
        <w:t xml:space="preserve"> the </w:t>
      </w:r>
      <w:r>
        <w:rPr>
          <w:rFonts w:hint="eastAsia"/>
          <w:lang w:eastAsia="ko-KR"/>
        </w:rPr>
        <w:t>RapidModeMinutesRemaining</w:t>
      </w:r>
      <w:r w:rsidRPr="002F5855">
        <w:t xml:space="preserve"> property </w:t>
      </w:r>
      <w:r>
        <w:t>to Max</w:t>
      </w:r>
      <w:r>
        <w:rPr>
          <w:rFonts w:hint="eastAsia"/>
          <w:lang w:eastAsia="ko-KR"/>
        </w:rPr>
        <w:t xml:space="preserve">SetMinutes </w:t>
      </w:r>
      <w:r w:rsidRPr="007C05B2">
        <w:rPr>
          <w:i/>
        </w:rPr>
        <w:t>+ 1</w:t>
      </w:r>
      <w:r>
        <w:rPr>
          <w:i/>
        </w:rPr>
        <w:t>.</w:t>
      </w:r>
    </w:p>
    <w:p w14:paraId="5ECEBBCF" w14:textId="77777777" w:rsidR="00327516" w:rsidRPr="002F5855" w:rsidRDefault="00327516" w:rsidP="00806940">
      <w:pPr>
        <w:pStyle w:val="procedureBody"/>
        <w:numPr>
          <w:ilvl w:val="2"/>
          <w:numId w:val="29"/>
        </w:numPr>
      </w:pPr>
      <w:r w:rsidRPr="002F5855">
        <w:t>Get</w:t>
      </w:r>
      <w:r>
        <w:t xml:space="preserve"> the </w:t>
      </w:r>
      <w:r>
        <w:rPr>
          <w:rFonts w:hint="eastAsia"/>
          <w:lang w:eastAsia="ko-KR"/>
        </w:rPr>
        <w:t>RapidModeMinutesRemaining</w:t>
      </w:r>
      <w:r w:rsidRPr="002F5855">
        <w:t xml:space="preserve"> property.</w:t>
      </w:r>
    </w:p>
    <w:p w14:paraId="3C07D2AF" w14:textId="77777777" w:rsidR="00327516" w:rsidRDefault="00327516" w:rsidP="00327516">
      <w:pPr>
        <w:pStyle w:val="procedureBody"/>
        <w:numPr>
          <w:ilvl w:val="0"/>
          <w:numId w:val="29"/>
        </w:numPr>
      </w:pPr>
      <w:r>
        <w:t>Set properties to valid value</w:t>
      </w:r>
      <w:r>
        <w:rPr>
          <w:rFonts w:hint="eastAsia"/>
          <w:lang w:eastAsia="ko-KR"/>
        </w:rPr>
        <w:t>.</w:t>
      </w:r>
    </w:p>
    <w:p w14:paraId="132A5F4A" w14:textId="77777777" w:rsidR="00327516" w:rsidRPr="002F5855" w:rsidRDefault="00327516" w:rsidP="00327516">
      <w:pPr>
        <w:pStyle w:val="procedureBody"/>
        <w:numPr>
          <w:ilvl w:val="1"/>
          <w:numId w:val="29"/>
        </w:numPr>
      </w:pPr>
      <w:r>
        <w:rPr>
          <w:rFonts w:hint="eastAsia"/>
          <w:lang w:eastAsia="ko-KR"/>
        </w:rPr>
        <w:t xml:space="preserve">If MaxSetMinutes &gt;= </w:t>
      </w:r>
      <w:r w:rsidRPr="00806940">
        <w:rPr>
          <w:i/>
          <w:lang w:eastAsia="ko-KR"/>
        </w:rPr>
        <w:t>1</w:t>
      </w:r>
      <w:r>
        <w:rPr>
          <w:rFonts w:hint="eastAsia"/>
          <w:lang w:eastAsia="ko-KR"/>
        </w:rPr>
        <w:t xml:space="preserve">, </w:t>
      </w:r>
      <w:r w:rsidRPr="002F5855">
        <w:t>Set</w:t>
      </w:r>
      <w:r>
        <w:t xml:space="preserve"> the </w:t>
      </w:r>
      <w:r>
        <w:rPr>
          <w:rFonts w:hint="eastAsia"/>
          <w:lang w:eastAsia="ko-KR"/>
        </w:rPr>
        <w:t>RapidModeMinutesRemaining</w:t>
      </w:r>
      <w:r w:rsidRPr="002F5855">
        <w:t xml:space="preserve"> property </w:t>
      </w:r>
      <w:r>
        <w:t>to</w:t>
      </w:r>
      <w:r>
        <w:rPr>
          <w:rFonts w:hint="eastAsia"/>
          <w:lang w:eastAsia="ko-KR"/>
        </w:rPr>
        <w:t xml:space="preserve"> </w:t>
      </w:r>
      <w:r w:rsidRPr="002F5855">
        <w:rPr>
          <w:rFonts w:hint="eastAsia"/>
        </w:rPr>
        <w:t>value</w:t>
      </w:r>
      <w:r>
        <w:rPr>
          <w:rFonts w:hint="eastAsia"/>
          <w:lang w:eastAsia="ko-KR"/>
        </w:rPr>
        <w:t xml:space="preserve"> </w:t>
      </w:r>
      <w:r w:rsidRPr="00335E82">
        <w:rPr>
          <w:rFonts w:hint="eastAsia"/>
          <w:i/>
          <w:lang w:eastAsia="ko-KR"/>
        </w:rPr>
        <w:t>1</w:t>
      </w:r>
      <w:r w:rsidRPr="002F5855">
        <w:t>.</w:t>
      </w:r>
    </w:p>
    <w:p w14:paraId="5B9659F2" w14:textId="77777777" w:rsidR="00327516" w:rsidRDefault="00327516" w:rsidP="00327516">
      <w:pPr>
        <w:pStyle w:val="procedureBody"/>
        <w:numPr>
          <w:ilvl w:val="2"/>
          <w:numId w:val="29"/>
        </w:numPr>
      </w:pPr>
      <w:r>
        <w:t>W</w:t>
      </w:r>
      <w:r w:rsidRPr="002F5855">
        <w:t xml:space="preserve">ait </w:t>
      </w:r>
      <w:r>
        <w:t xml:space="preserve">the PropertiesChanged signal for the </w:t>
      </w:r>
      <w:r>
        <w:rPr>
          <w:rFonts w:hint="eastAsia"/>
          <w:lang w:eastAsia="ko-KR"/>
        </w:rPr>
        <w:t>RapidModeMinutesRemaining</w:t>
      </w:r>
      <w:r w:rsidRPr="002F5855">
        <w:t xml:space="preserve"> </w:t>
      </w:r>
      <w:r>
        <w:t>property</w:t>
      </w:r>
      <w:r w:rsidRPr="002F5855">
        <w:t>.</w:t>
      </w:r>
    </w:p>
    <w:p w14:paraId="32057E5E" w14:textId="77777777" w:rsidR="00327516" w:rsidRPr="002F5855" w:rsidRDefault="00327516" w:rsidP="00327516">
      <w:pPr>
        <w:pStyle w:val="procedureBody"/>
        <w:numPr>
          <w:ilvl w:val="2"/>
          <w:numId w:val="29"/>
        </w:numPr>
      </w:pPr>
      <w:r>
        <w:t xml:space="preserve">Get the </w:t>
      </w:r>
      <w:r>
        <w:rPr>
          <w:rFonts w:hint="eastAsia"/>
          <w:lang w:eastAsia="ko-KR"/>
        </w:rPr>
        <w:t>RapidModeMinutesRemaining</w:t>
      </w:r>
      <w:r w:rsidRPr="002F5855">
        <w:t xml:space="preserve"> </w:t>
      </w:r>
      <w:r>
        <w:t>property</w:t>
      </w:r>
      <w:r>
        <w:rPr>
          <w:rFonts w:hint="eastAsia"/>
          <w:lang w:eastAsia="ko-KR"/>
        </w:rPr>
        <w:t>.</w:t>
      </w:r>
    </w:p>
    <w:p w14:paraId="17CDB3BE" w14:textId="77777777" w:rsidR="00327516" w:rsidRPr="002F5855" w:rsidRDefault="00327516" w:rsidP="00327516">
      <w:pPr>
        <w:pStyle w:val="procedureBody"/>
        <w:numPr>
          <w:ilvl w:val="0"/>
          <w:numId w:val="29"/>
        </w:numPr>
      </w:pPr>
      <w:r w:rsidRPr="002F5855">
        <w:t>The test device leaves the session.</w:t>
      </w:r>
    </w:p>
    <w:p w14:paraId="49754076" w14:textId="77777777" w:rsidR="00327516" w:rsidRPr="00881C0F" w:rsidRDefault="00327516" w:rsidP="00327516">
      <w:pPr>
        <w:pStyle w:val="subhead"/>
        <w:rPr>
          <w:rStyle w:val="Emphasis"/>
          <w:i w:val="0"/>
          <w:iCs w:val="0"/>
        </w:rPr>
      </w:pPr>
      <w:r>
        <w:t>Expected results</w:t>
      </w:r>
    </w:p>
    <w:p w14:paraId="3236D0CD" w14:textId="77777777" w:rsidR="00327516" w:rsidRDefault="00327516" w:rsidP="00327516">
      <w:pPr>
        <w:pStyle w:val="resultsBody"/>
      </w:pPr>
      <w:r>
        <w:t>The test device receives an About announcement from the application on the DUT.</w:t>
      </w:r>
    </w:p>
    <w:p w14:paraId="7BF50B75" w14:textId="77777777" w:rsidR="00327516" w:rsidRDefault="00327516" w:rsidP="00327516">
      <w:pPr>
        <w:pStyle w:val="resultsBody"/>
        <w:rPr>
          <w:iCs/>
        </w:rPr>
      </w:pPr>
      <w:r w:rsidRPr="00881C0F">
        <w:rPr>
          <w:iCs/>
        </w:rPr>
        <w:t>The test device joins a session with the application at the port specified in the received About announcement.</w:t>
      </w:r>
    </w:p>
    <w:p w14:paraId="02C5702F" w14:textId="77777777" w:rsidR="00327516" w:rsidRDefault="00327516" w:rsidP="00327516">
      <w:pPr>
        <w:pStyle w:val="resultsBody"/>
      </w:pPr>
      <w:r>
        <w:t>Getting initial values for all properties are succeeded.</w:t>
      </w:r>
    </w:p>
    <w:p w14:paraId="6B6D651B" w14:textId="77777777" w:rsidR="00327516" w:rsidRDefault="00327516" w:rsidP="00327516">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5ECCB931" w14:textId="77777777" w:rsidR="00327516" w:rsidRDefault="00327516" w:rsidP="00327516">
      <w:pPr>
        <w:pStyle w:val="resultsBody"/>
        <w:rPr>
          <w:iCs/>
        </w:rPr>
      </w:pPr>
      <w:r>
        <w:t>Setting properties to invalid value are failed</w:t>
      </w:r>
      <w:r w:rsidRPr="00F460B1">
        <w:rPr>
          <w:iCs/>
        </w:rPr>
        <w:t>.</w:t>
      </w:r>
    </w:p>
    <w:p w14:paraId="6EE96B6F" w14:textId="77777777" w:rsidR="00327516" w:rsidRDefault="00327516" w:rsidP="00327516">
      <w:pPr>
        <w:pStyle w:val="resultsBody"/>
        <w:numPr>
          <w:ilvl w:val="1"/>
          <w:numId w:val="2"/>
        </w:numPr>
        <w:rPr>
          <w:iCs/>
        </w:rPr>
      </w:pPr>
      <w:r>
        <w:rPr>
          <w:rFonts w:hint="eastAsia"/>
          <w:iCs/>
          <w:lang w:eastAsia="ko-KR"/>
        </w:rPr>
        <w:t xml:space="preserve">Setting the </w:t>
      </w:r>
      <w:r>
        <w:rPr>
          <w:rFonts w:hint="eastAsia"/>
          <w:lang w:eastAsia="ko-KR"/>
        </w:rPr>
        <w:t>RapidModeMinutesRemaining</w:t>
      </w:r>
      <w:r w:rsidRPr="002F5855">
        <w:t xml:space="preserve"> </w:t>
      </w:r>
      <w:r>
        <w:rPr>
          <w:rFonts w:hint="eastAsia"/>
          <w:iCs/>
          <w:lang w:eastAsia="ko-KR"/>
        </w:rPr>
        <w:t xml:space="preserve">to </w:t>
      </w:r>
      <w:r w:rsidRPr="005D6126">
        <w:t>Max</w:t>
      </w:r>
      <w:r w:rsidRPr="005D6126">
        <w:rPr>
          <w:rFonts w:hint="eastAsia"/>
          <w:lang w:eastAsia="ko-KR"/>
        </w:rPr>
        <w:t xml:space="preserve">SetMinutes </w:t>
      </w:r>
      <w:r w:rsidRPr="00C53A02">
        <w:t xml:space="preserve">+ </w:t>
      </w:r>
      <w:r w:rsidRPr="00867AA0">
        <w:rPr>
          <w:i/>
        </w:rPr>
        <w:t>1</w:t>
      </w:r>
      <w:r>
        <w:rPr>
          <w:rFonts w:hint="eastAsia"/>
          <w:lang w:eastAsia="ko-KR"/>
        </w:rPr>
        <w:t xml:space="preserve"> is failed and current RapidModeMinutesRemaining</w:t>
      </w:r>
      <w:r w:rsidRPr="002F5855">
        <w:t xml:space="preserve"> </w:t>
      </w:r>
      <w:r>
        <w:rPr>
          <w:rFonts w:hint="eastAsia"/>
          <w:iCs/>
          <w:lang w:eastAsia="ko-KR"/>
        </w:rPr>
        <w:t xml:space="preserve">keeps </w:t>
      </w:r>
      <w:r w:rsidRPr="00867AA0">
        <w:rPr>
          <w:rFonts w:hint="eastAsia"/>
          <w:i/>
          <w:iCs/>
          <w:lang w:eastAsia="ko-KR"/>
        </w:rPr>
        <w:t>0</w:t>
      </w:r>
      <w:r>
        <w:rPr>
          <w:rFonts w:hint="eastAsia"/>
          <w:iCs/>
          <w:lang w:eastAsia="ko-KR"/>
        </w:rPr>
        <w:t>.</w:t>
      </w:r>
    </w:p>
    <w:p w14:paraId="0BCB6AFA" w14:textId="77777777" w:rsidR="00327516" w:rsidRPr="00F460B1" w:rsidRDefault="00327516" w:rsidP="00327516">
      <w:pPr>
        <w:pStyle w:val="resultsBody"/>
        <w:rPr>
          <w:iCs/>
        </w:rPr>
      </w:pPr>
      <w:r>
        <w:t xml:space="preserve">Setting properties </w:t>
      </w:r>
      <w:r>
        <w:rPr>
          <w:rFonts w:hint="eastAsia"/>
          <w:lang w:eastAsia="ko-KR"/>
        </w:rPr>
        <w:t>to</w:t>
      </w:r>
      <w:r>
        <w:t xml:space="preserve"> valid value are succeeded</w:t>
      </w:r>
      <w:r>
        <w:rPr>
          <w:rFonts w:hint="eastAsia"/>
          <w:lang w:eastAsia="ko-KR"/>
        </w:rPr>
        <w:t>.</w:t>
      </w:r>
    </w:p>
    <w:p w14:paraId="15D3B0CB" w14:textId="77777777" w:rsidR="00327516" w:rsidRDefault="00327516" w:rsidP="00327516">
      <w:pPr>
        <w:pStyle w:val="bulletlv1"/>
        <w:numPr>
          <w:ilvl w:val="1"/>
          <w:numId w:val="2"/>
        </w:numPr>
        <w:rPr>
          <w:rStyle w:val="Emphasis"/>
          <w:i w:val="0"/>
          <w:iCs w:val="0"/>
        </w:rPr>
      </w:pPr>
      <w:r>
        <w:lastRenderedPageBreak/>
        <w:t xml:space="preserve">The </w:t>
      </w:r>
      <w:r>
        <w:rPr>
          <w:rFonts w:hint="eastAsia"/>
          <w:lang w:eastAsia="ko-KR"/>
        </w:rPr>
        <w:t>RapidModeMinutesRemaining</w:t>
      </w:r>
      <w:r w:rsidRPr="002F5855">
        <w:t xml:space="preserve"> </w:t>
      </w:r>
      <w:r>
        <w:t xml:space="preserve">property is set to </w:t>
      </w:r>
      <w:r w:rsidRPr="00335E82">
        <w:rPr>
          <w:rFonts w:hint="eastAsia"/>
          <w:i/>
          <w:lang w:eastAsia="ko-KR"/>
        </w:rPr>
        <w:t>1</w:t>
      </w:r>
      <w:r>
        <w:t>,</w:t>
      </w:r>
      <w:r>
        <w:rPr>
          <w:rStyle w:val="Emphasis"/>
          <w:i w:val="0"/>
          <w:iCs w:val="0"/>
        </w:rPr>
        <w:t xml:space="preserve"> and the PropertiesChanged signal is received.</w:t>
      </w:r>
    </w:p>
    <w:p w14:paraId="75322985" w14:textId="77777777" w:rsidR="007E7AFB" w:rsidRDefault="007E7AFB">
      <w:pPr>
        <w:spacing w:before="0" w:after="0" w:line="240" w:lineRule="auto"/>
        <w:ind w:left="0"/>
        <w:rPr>
          <w:rFonts w:cs="Arial"/>
          <w:sz w:val="36"/>
          <w:szCs w:val="36"/>
        </w:rPr>
      </w:pPr>
      <w:r>
        <w:br w:type="page"/>
      </w:r>
    </w:p>
    <w:p w14:paraId="206FC1FD" w14:textId="77777777" w:rsidR="004813AC" w:rsidRDefault="005641A6" w:rsidP="004813AC">
      <w:pPr>
        <w:pStyle w:val="Heading2"/>
        <w:numPr>
          <w:ilvl w:val="1"/>
          <w:numId w:val="1"/>
        </w:numPr>
        <w:ind w:left="720" w:hanging="720"/>
      </w:pPr>
      <w:bookmarkStart w:id="61" w:name="_Toc458602137"/>
      <w:r>
        <w:lastRenderedPageBreak/>
        <w:t>CDM</w:t>
      </w:r>
      <w:r w:rsidR="007E7AFB">
        <w:t>-v1-</w:t>
      </w:r>
      <w:r w:rsidR="004813AC" w:rsidRPr="00D166D1">
        <w:rPr>
          <w:lang w:eastAsia="ko-KR"/>
        </w:rPr>
        <w:t>RemoteControllability</w:t>
      </w:r>
      <w:r w:rsidR="00630DB4">
        <w:rPr>
          <w:lang w:eastAsia="ko-KR"/>
        </w:rPr>
        <w:t xml:space="preserve"> </w:t>
      </w:r>
      <w:r w:rsidR="004813AC" w:rsidRPr="00F90BDC">
        <w:t>Interface Test</w:t>
      </w:r>
      <w:bookmarkEnd w:id="61"/>
    </w:p>
    <w:p w14:paraId="7A71C552" w14:textId="77777777" w:rsidR="00FA5380" w:rsidRDefault="00FA5380" w:rsidP="00FA5380">
      <w:pPr>
        <w:pStyle w:val="midTitle"/>
      </w:pPr>
      <w:r>
        <w:t>Objective</w:t>
      </w:r>
    </w:p>
    <w:p w14:paraId="79ABE6C0" w14:textId="77777777" w:rsidR="00FA5380" w:rsidRDefault="00FA5380" w:rsidP="00FA5380">
      <w:pPr>
        <w:pStyle w:val="Body0"/>
      </w:pPr>
      <w:r w:rsidRPr="007A4302">
        <w:t xml:space="preserve">Verify </w:t>
      </w:r>
      <w:r>
        <w:t xml:space="preserve">the properties, methods and signals of </w:t>
      </w:r>
      <w:r w:rsidRPr="007A4302">
        <w:t xml:space="preserve">the </w:t>
      </w:r>
      <w:r>
        <w:t>RemoteControllaibily interface of DUT.</w:t>
      </w:r>
    </w:p>
    <w:p w14:paraId="52C05FA4" w14:textId="77777777" w:rsidR="00FA5380" w:rsidRDefault="00FA5380" w:rsidP="00FA5380">
      <w:pPr>
        <w:pStyle w:val="midTitle"/>
      </w:pPr>
      <w:r>
        <w:t xml:space="preserve">Procedure </w:t>
      </w:r>
    </w:p>
    <w:p w14:paraId="3921F537" w14:textId="77777777" w:rsidR="00FA5380" w:rsidRPr="006B24E2" w:rsidRDefault="00FA5380" w:rsidP="00FA5380">
      <w:pPr>
        <w:pStyle w:val="procedureBody"/>
        <w:numPr>
          <w:ilvl w:val="0"/>
          <w:numId w:val="49"/>
        </w:numPr>
      </w:pPr>
      <w:r w:rsidRPr="006B24E2">
        <w:t>The test device listens for an About announcement from the application on the DUT.</w:t>
      </w:r>
    </w:p>
    <w:p w14:paraId="66C90244"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RemoteControllaibily</w:t>
      </w:r>
      <w:r w:rsidR="00630DB4">
        <w:t xml:space="preserve"> </w:t>
      </w:r>
      <w:r w:rsidRPr="006B24E2">
        <w:t>Interface on DUT.</w:t>
      </w:r>
    </w:p>
    <w:p w14:paraId="4868C8E3"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76EF92AA" w14:textId="77777777" w:rsidR="00FA5380" w:rsidRDefault="00FA5380" w:rsidP="00FA5380">
      <w:pPr>
        <w:pStyle w:val="procedureBody"/>
        <w:numPr>
          <w:ilvl w:val="1"/>
          <w:numId w:val="29"/>
        </w:numPr>
        <w:rPr>
          <w:lang w:eastAsia="ko-KR"/>
        </w:rPr>
      </w:pPr>
      <w:r>
        <w:t>Retrieve the IsControllable</w:t>
      </w:r>
      <w:r w:rsidRPr="00F460B1">
        <w:t xml:space="preserve"> property.</w:t>
      </w:r>
    </w:p>
    <w:p w14:paraId="5FDA7AAB" w14:textId="77777777"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14:paraId="5BA0D626" w14:textId="77777777" w:rsidR="00FA5380" w:rsidRPr="00881C0F" w:rsidRDefault="00FA5380" w:rsidP="00FA5380">
      <w:pPr>
        <w:pStyle w:val="subhead"/>
        <w:rPr>
          <w:rStyle w:val="Emphasis"/>
          <w:i w:val="0"/>
          <w:iCs w:val="0"/>
        </w:rPr>
      </w:pPr>
      <w:r>
        <w:t>Expected results</w:t>
      </w:r>
    </w:p>
    <w:p w14:paraId="44445C73" w14:textId="77777777" w:rsidR="00FA5380" w:rsidRDefault="00FA5380" w:rsidP="00FA5380">
      <w:pPr>
        <w:pStyle w:val="resultsBody"/>
        <w:tabs>
          <w:tab w:val="clear" w:pos="1080"/>
        </w:tabs>
      </w:pPr>
      <w:r>
        <w:t>The test device receives an About announcement from the application on the DUT.</w:t>
      </w:r>
    </w:p>
    <w:p w14:paraId="0D9B9028"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23F602FC" w14:textId="77777777" w:rsidR="00FA5380" w:rsidRDefault="00FA5380" w:rsidP="00FA5380">
      <w:pPr>
        <w:pStyle w:val="resultsBody"/>
      </w:pPr>
      <w:r w:rsidRPr="00B959F1">
        <w:rPr>
          <w:rStyle w:val="Emphasis"/>
          <w:rFonts w:hint="eastAsia"/>
          <w:i w:val="0"/>
        </w:rPr>
        <w:t xml:space="preserve">Getting initial </w:t>
      </w:r>
      <w:r>
        <w:rPr>
          <w:rStyle w:val="Emphasis"/>
          <w:rFonts w:hint="eastAsia"/>
          <w:i w:val="0"/>
          <w:lang w:eastAsia="ko-KR"/>
        </w:rPr>
        <w:t>value</w:t>
      </w:r>
      <w:r w:rsidRPr="00B959F1">
        <w:rPr>
          <w:rStyle w:val="Emphasis"/>
          <w:rFonts w:hint="eastAsia"/>
          <w:i w:val="0"/>
        </w:rPr>
        <w:t xml:space="preserve"> for all properties </w:t>
      </w:r>
      <w:r w:rsidR="00EE7D46">
        <w:rPr>
          <w:rStyle w:val="Emphasis"/>
          <w:i w:val="0"/>
        </w:rPr>
        <w:t>is</w:t>
      </w:r>
      <w:r w:rsidRPr="00B959F1">
        <w:rPr>
          <w:rStyle w:val="Emphasis"/>
          <w:rFonts w:hint="eastAsia"/>
          <w:i w:val="0"/>
        </w:rPr>
        <w:t xml:space="preserve"> succeeded.</w:t>
      </w:r>
    </w:p>
    <w:p w14:paraId="2FDD36B8" w14:textId="77777777" w:rsidR="004813AC" w:rsidRDefault="004813AC" w:rsidP="004813AC">
      <w:pPr>
        <w:spacing w:before="0" w:after="0" w:line="240" w:lineRule="auto"/>
        <w:ind w:left="0"/>
        <w:rPr>
          <w:rFonts w:cs="Arial"/>
          <w:sz w:val="36"/>
          <w:szCs w:val="36"/>
        </w:rPr>
      </w:pPr>
      <w:r>
        <w:br w:type="page"/>
      </w:r>
    </w:p>
    <w:p w14:paraId="5488FB06" w14:textId="77777777" w:rsidR="004813AC" w:rsidRDefault="005641A6" w:rsidP="004813AC">
      <w:pPr>
        <w:pStyle w:val="Heading2"/>
        <w:numPr>
          <w:ilvl w:val="1"/>
          <w:numId w:val="1"/>
        </w:numPr>
        <w:ind w:left="720" w:hanging="720"/>
      </w:pPr>
      <w:bookmarkStart w:id="62" w:name="_Toc458602138"/>
      <w:r>
        <w:lastRenderedPageBreak/>
        <w:t>CDM</w:t>
      </w:r>
      <w:r w:rsidR="007E7AFB">
        <w:t>-v1-</w:t>
      </w:r>
      <w:r w:rsidR="004813AC">
        <w:rPr>
          <w:lang w:eastAsia="ko-KR"/>
        </w:rPr>
        <w:t>RepeatMode</w:t>
      </w:r>
      <w:r w:rsidR="00630DB4">
        <w:rPr>
          <w:lang w:eastAsia="ko-KR"/>
        </w:rPr>
        <w:t xml:space="preserve"> </w:t>
      </w:r>
      <w:r w:rsidR="004813AC" w:rsidRPr="00F90BDC">
        <w:t>Interface Test</w:t>
      </w:r>
      <w:bookmarkEnd w:id="62"/>
    </w:p>
    <w:p w14:paraId="2612E847" w14:textId="77777777" w:rsidR="004813AC" w:rsidRPr="00F90BDC" w:rsidRDefault="004813AC" w:rsidP="004813AC">
      <w:pPr>
        <w:pStyle w:val="midTitle"/>
      </w:pPr>
      <w:r w:rsidRPr="00F90BDC">
        <w:t>Objective</w:t>
      </w:r>
    </w:p>
    <w:p w14:paraId="3E65B021" w14:textId="77777777" w:rsidR="004813AC" w:rsidRPr="00F90BDC" w:rsidRDefault="004813AC" w:rsidP="004813AC">
      <w:pPr>
        <w:pStyle w:val="Body0"/>
        <w:rPr>
          <w:lang w:eastAsia="ko-KR"/>
        </w:rPr>
      </w:pPr>
      <w:r w:rsidRPr="00F90BDC">
        <w:t xml:space="preserve">Verify the properties, methods and signals of the </w:t>
      </w:r>
      <w:r>
        <w:rPr>
          <w:lang w:eastAsia="ko-KR"/>
        </w:rPr>
        <w:t>RepeatMode</w:t>
      </w:r>
      <w:r w:rsidR="00630DB4">
        <w:rPr>
          <w:lang w:eastAsia="ko-KR"/>
        </w:rPr>
        <w:t xml:space="preserve"> </w:t>
      </w:r>
      <w:r w:rsidRPr="00F90BDC">
        <w:t>interface of DUT</w:t>
      </w:r>
      <w:r w:rsidRPr="00F90BDC">
        <w:rPr>
          <w:lang w:eastAsia="ko-KR"/>
        </w:rPr>
        <w:t>.</w:t>
      </w:r>
    </w:p>
    <w:p w14:paraId="5E22AEA3" w14:textId="77777777" w:rsidR="004813AC" w:rsidRPr="00F90BDC" w:rsidRDefault="004813AC" w:rsidP="004813AC">
      <w:pPr>
        <w:pStyle w:val="midTitle"/>
      </w:pPr>
      <w:r w:rsidRPr="00F90BDC">
        <w:t xml:space="preserve">Procedure </w:t>
      </w:r>
    </w:p>
    <w:p w14:paraId="73929C72" w14:textId="77777777" w:rsidR="004813AC" w:rsidRPr="00F90BDC" w:rsidRDefault="004813AC" w:rsidP="00705359">
      <w:pPr>
        <w:pStyle w:val="procedureBody"/>
        <w:numPr>
          <w:ilvl w:val="0"/>
          <w:numId w:val="38"/>
        </w:numPr>
      </w:pPr>
      <w:r w:rsidRPr="00F90BDC">
        <w:t>The test device listens for an About announcement from the application on the DUT.</w:t>
      </w:r>
    </w:p>
    <w:p w14:paraId="5A88BD92" w14:textId="77777777"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Pr>
          <w:lang w:eastAsia="ko-KR"/>
        </w:rPr>
        <w:t>RepeatMode</w:t>
      </w:r>
      <w:r w:rsidR="00630DB4">
        <w:rPr>
          <w:lang w:eastAsia="ko-KR"/>
        </w:rPr>
        <w:t xml:space="preserve"> </w:t>
      </w:r>
      <w:r w:rsidRPr="00F90BDC">
        <w:t>Interface on DUT.</w:t>
      </w:r>
    </w:p>
    <w:p w14:paraId="4ADD6321" w14:textId="77777777" w:rsidR="004813AC" w:rsidRPr="007C1244" w:rsidRDefault="004813AC" w:rsidP="004813AC">
      <w:pPr>
        <w:pStyle w:val="procedureBody"/>
        <w:numPr>
          <w:ilvl w:val="0"/>
          <w:numId w:val="29"/>
        </w:numPr>
        <w:rPr>
          <w:iCs/>
        </w:rPr>
      </w:pPr>
      <w:r w:rsidRPr="00F90BDC">
        <w:t>Get initial values for all properties</w:t>
      </w:r>
      <w:r w:rsidRPr="007C1244">
        <w:t>.</w:t>
      </w:r>
    </w:p>
    <w:p w14:paraId="2A30C1B4" w14:textId="77777777" w:rsidR="004813AC" w:rsidRPr="00F90BDC" w:rsidRDefault="004813AC" w:rsidP="004813AC">
      <w:pPr>
        <w:pStyle w:val="procedureBody"/>
        <w:numPr>
          <w:ilvl w:val="1"/>
          <w:numId w:val="26"/>
        </w:numPr>
        <w:rPr>
          <w:rStyle w:val="Emphasis"/>
          <w:i w:val="0"/>
        </w:rPr>
      </w:pPr>
      <w:r w:rsidRPr="00F90BDC">
        <w:rPr>
          <w:rStyle w:val="Emphasis"/>
          <w:i w:val="0"/>
        </w:rPr>
        <w:t xml:space="preserve">Retrieve the </w:t>
      </w:r>
      <w:r>
        <w:rPr>
          <w:rStyle w:val="Emphasis"/>
          <w:i w:val="0"/>
        </w:rPr>
        <w:t>RepeatMode</w:t>
      </w:r>
      <w:r w:rsidRPr="00F90BDC">
        <w:rPr>
          <w:rStyle w:val="Emphasis"/>
          <w:i w:val="0"/>
        </w:rPr>
        <w:t xml:space="preserve"> property.</w:t>
      </w:r>
    </w:p>
    <w:p w14:paraId="2B83F2A1" w14:textId="77777777" w:rsidR="004813AC" w:rsidRPr="00F90BDC" w:rsidRDefault="004813AC" w:rsidP="004813AC">
      <w:pPr>
        <w:pStyle w:val="procedureBody"/>
        <w:numPr>
          <w:ilvl w:val="0"/>
          <w:numId w:val="29"/>
        </w:numPr>
        <w:rPr>
          <w:rStyle w:val="Emphasis"/>
          <w:i w:val="0"/>
        </w:rPr>
      </w:pPr>
      <w:r w:rsidRPr="00F90BDC">
        <w:t>Initialize</w:t>
      </w:r>
      <w:r w:rsidRPr="00F90BDC">
        <w:rPr>
          <w:rStyle w:val="Emphasis"/>
          <w:i w:val="0"/>
          <w:iCs w:val="0"/>
          <w:lang w:eastAsia="ko-KR"/>
        </w:rPr>
        <w:t xml:space="preserve"> all </w:t>
      </w:r>
      <w:r>
        <w:rPr>
          <w:rFonts w:hint="eastAsia"/>
          <w:lang w:eastAsia="ko-KR"/>
        </w:rPr>
        <w:t xml:space="preserve">read-write </w:t>
      </w:r>
      <w:r w:rsidRPr="00F90BDC">
        <w:rPr>
          <w:rStyle w:val="Emphasis"/>
          <w:i w:val="0"/>
          <w:iCs w:val="0"/>
          <w:lang w:eastAsia="ko-KR"/>
        </w:rPr>
        <w:t>properties</w:t>
      </w:r>
      <w:r>
        <w:rPr>
          <w:rStyle w:val="Emphasis"/>
          <w:rFonts w:hint="eastAsia"/>
          <w:i w:val="0"/>
          <w:iCs w:val="0"/>
          <w:lang w:eastAsia="ko-KR"/>
        </w:rPr>
        <w:t>.</w:t>
      </w:r>
    </w:p>
    <w:p w14:paraId="7FFFD4F7" w14:textId="77777777" w:rsidR="004813AC" w:rsidRPr="00F90BDC" w:rsidRDefault="00BE4287" w:rsidP="004813AC">
      <w:pPr>
        <w:pStyle w:val="procedureBody"/>
        <w:numPr>
          <w:ilvl w:val="1"/>
          <w:numId w:val="26"/>
        </w:numPr>
        <w:rPr>
          <w:rStyle w:val="Emphasis"/>
          <w:i w:val="0"/>
        </w:rPr>
      </w:pPr>
      <w:r>
        <w:t xml:space="preserve">Initialize </w:t>
      </w:r>
      <w:r w:rsidR="004813AC" w:rsidRPr="00F90BDC">
        <w:rPr>
          <w:rStyle w:val="Emphasis"/>
          <w:i w:val="0"/>
        </w:rPr>
        <w:t xml:space="preserve">the </w:t>
      </w:r>
      <w:r w:rsidR="004813AC">
        <w:rPr>
          <w:rStyle w:val="Emphasis"/>
          <w:i w:val="0"/>
        </w:rPr>
        <w:t>RepeatMode</w:t>
      </w:r>
      <w:r w:rsidR="00630DB4">
        <w:rPr>
          <w:rStyle w:val="Emphasis"/>
          <w:i w:val="0"/>
        </w:rPr>
        <w:t xml:space="preserve"> </w:t>
      </w:r>
      <w:r w:rsidR="004813AC">
        <w:rPr>
          <w:rStyle w:val="Emphasis"/>
          <w:i w:val="0"/>
        </w:rPr>
        <w:t xml:space="preserve">property to </w:t>
      </w:r>
      <w:r w:rsidR="004813AC" w:rsidRPr="000B0C56">
        <w:rPr>
          <w:rStyle w:val="Emphasis"/>
        </w:rPr>
        <w:t>false</w:t>
      </w:r>
      <w:r w:rsidR="004813AC" w:rsidRPr="00F90BDC">
        <w:rPr>
          <w:rStyle w:val="Emphasis"/>
          <w:i w:val="0"/>
        </w:rPr>
        <w:t>.</w:t>
      </w:r>
    </w:p>
    <w:p w14:paraId="1499F6B4" w14:textId="77777777" w:rsidR="004813AC" w:rsidRPr="00F90BDC" w:rsidRDefault="004813AC" w:rsidP="004813AC">
      <w:pPr>
        <w:pStyle w:val="procedureBody"/>
        <w:numPr>
          <w:ilvl w:val="0"/>
          <w:numId w:val="29"/>
        </w:numPr>
        <w:rPr>
          <w:rStyle w:val="Emphasis"/>
          <w:i w:val="0"/>
        </w:rPr>
      </w:pPr>
      <w:r w:rsidRPr="00F90BDC">
        <w:t>Set</w:t>
      </w:r>
      <w:r w:rsidRPr="00F90BDC">
        <w:rPr>
          <w:rStyle w:val="Emphasis"/>
          <w:i w:val="0"/>
          <w:iCs w:val="0"/>
          <w:lang w:eastAsia="ko-KR"/>
        </w:rPr>
        <w:t xml:space="preserve"> properties to valid value</w:t>
      </w:r>
      <w:r>
        <w:rPr>
          <w:rStyle w:val="Emphasis"/>
          <w:rFonts w:hint="eastAsia"/>
          <w:i w:val="0"/>
          <w:iCs w:val="0"/>
          <w:lang w:eastAsia="ko-KR"/>
        </w:rPr>
        <w:t>.</w:t>
      </w:r>
    </w:p>
    <w:p w14:paraId="719A0B50" w14:textId="77777777" w:rsidR="004813AC" w:rsidRPr="00F90BDC" w:rsidRDefault="004813AC" w:rsidP="004813AC">
      <w:pPr>
        <w:pStyle w:val="procedureBody"/>
        <w:numPr>
          <w:ilvl w:val="1"/>
          <w:numId w:val="26"/>
        </w:numPr>
        <w:rPr>
          <w:rStyle w:val="Emphasis"/>
          <w:i w:val="0"/>
        </w:rPr>
      </w:pPr>
      <w:r w:rsidRPr="00F90BDC">
        <w:rPr>
          <w:rStyle w:val="Emphasis"/>
          <w:i w:val="0"/>
          <w:iCs w:val="0"/>
          <w:lang w:eastAsia="ko-KR"/>
        </w:rPr>
        <w:t xml:space="preserve">Set the </w:t>
      </w:r>
      <w:r>
        <w:rPr>
          <w:rStyle w:val="Emphasis"/>
          <w:i w:val="0"/>
        </w:rPr>
        <w:t>RepeatMode</w:t>
      </w:r>
      <w:r w:rsidR="00630DB4">
        <w:rPr>
          <w:rStyle w:val="Emphasis"/>
          <w:i w:val="0"/>
        </w:rPr>
        <w:t xml:space="preserve"> </w:t>
      </w:r>
      <w:r>
        <w:rPr>
          <w:rStyle w:val="Emphasis"/>
          <w:i w:val="0"/>
          <w:iCs w:val="0"/>
          <w:lang w:eastAsia="ko-KR"/>
        </w:rPr>
        <w:t xml:space="preserve">property to </w:t>
      </w:r>
      <w:r w:rsidRPr="002E0588">
        <w:rPr>
          <w:rStyle w:val="Emphasis"/>
          <w:iCs w:val="0"/>
          <w:lang w:eastAsia="ko-KR"/>
        </w:rPr>
        <w:t>true</w:t>
      </w:r>
      <w:r w:rsidRPr="00F90BDC">
        <w:rPr>
          <w:rStyle w:val="Emphasis"/>
          <w:i w:val="0"/>
          <w:iCs w:val="0"/>
          <w:lang w:eastAsia="ko-KR"/>
        </w:rPr>
        <w:t>.</w:t>
      </w:r>
    </w:p>
    <w:p w14:paraId="3DB0F78B" w14:textId="77777777" w:rsidR="004813AC" w:rsidRPr="00F90BDC" w:rsidRDefault="004813AC" w:rsidP="004813AC">
      <w:pPr>
        <w:pStyle w:val="procedureBody"/>
        <w:numPr>
          <w:ilvl w:val="2"/>
          <w:numId w:val="26"/>
        </w:numPr>
        <w:rPr>
          <w:rStyle w:val="Emphasis"/>
          <w:i w:val="0"/>
        </w:rPr>
      </w:pPr>
      <w:r w:rsidRPr="00F90BDC">
        <w:rPr>
          <w:rStyle w:val="Emphasis"/>
          <w:i w:val="0"/>
        </w:rPr>
        <w:t xml:space="preserve">Wait the PropertiesChanged signal for </w:t>
      </w:r>
      <w:r>
        <w:rPr>
          <w:rStyle w:val="Emphasis"/>
          <w:i w:val="0"/>
        </w:rPr>
        <w:t>RepeatMode</w:t>
      </w:r>
      <w:r w:rsidRPr="00F90BDC">
        <w:rPr>
          <w:rStyle w:val="Emphasis"/>
          <w:i w:val="0"/>
        </w:rPr>
        <w:t xml:space="preserve"> property</w:t>
      </w:r>
    </w:p>
    <w:p w14:paraId="49157686" w14:textId="77777777" w:rsidR="004813AC" w:rsidRPr="00F90BDC" w:rsidRDefault="004813AC" w:rsidP="004813AC">
      <w:pPr>
        <w:pStyle w:val="procedureBody"/>
        <w:numPr>
          <w:ilvl w:val="2"/>
          <w:numId w:val="26"/>
        </w:numPr>
        <w:rPr>
          <w:rStyle w:val="Emphasis"/>
          <w:i w:val="0"/>
        </w:rPr>
      </w:pPr>
      <w:r w:rsidRPr="00F90BDC">
        <w:rPr>
          <w:rStyle w:val="Emphasis"/>
          <w:i w:val="0"/>
        </w:rPr>
        <w:t xml:space="preserve">Get the </w:t>
      </w:r>
      <w:r>
        <w:rPr>
          <w:rStyle w:val="Emphasis"/>
          <w:i w:val="0"/>
        </w:rPr>
        <w:t>RepeatMode</w:t>
      </w:r>
      <w:r w:rsidRPr="00F90BDC">
        <w:rPr>
          <w:rStyle w:val="Emphasis"/>
          <w:i w:val="0"/>
        </w:rPr>
        <w:t xml:space="preserve"> property</w:t>
      </w:r>
    </w:p>
    <w:p w14:paraId="5770C327" w14:textId="77777777" w:rsidR="004813AC" w:rsidRPr="00F90BDC" w:rsidRDefault="004813AC" w:rsidP="004813AC">
      <w:pPr>
        <w:pStyle w:val="procedureBody"/>
        <w:numPr>
          <w:ilvl w:val="0"/>
          <w:numId w:val="29"/>
        </w:numPr>
      </w:pPr>
      <w:r w:rsidRPr="00F90BDC">
        <w:t xml:space="preserve">The </w:t>
      </w:r>
      <w:r w:rsidRPr="00A93DD9">
        <w:rPr>
          <w:rStyle w:val="Emphasis"/>
          <w:lang w:eastAsia="ko-KR"/>
        </w:rPr>
        <w:t>test</w:t>
      </w:r>
      <w:r w:rsidRPr="00F90BDC">
        <w:t xml:space="preserve"> device leaves the session.</w:t>
      </w:r>
    </w:p>
    <w:p w14:paraId="1BFB8C28" w14:textId="77777777" w:rsidR="004813AC" w:rsidRPr="00F90BDC" w:rsidRDefault="004813AC" w:rsidP="004813AC">
      <w:pPr>
        <w:pStyle w:val="midTitle"/>
        <w:rPr>
          <w:rStyle w:val="Emphasis"/>
          <w:i w:val="0"/>
          <w:iCs w:val="0"/>
        </w:rPr>
      </w:pPr>
      <w:r w:rsidRPr="00F90BDC">
        <w:t>Expected results</w:t>
      </w:r>
    </w:p>
    <w:p w14:paraId="1C3C9DF8" w14:textId="77777777" w:rsidR="004813AC" w:rsidRPr="00F90BDC" w:rsidRDefault="004813AC" w:rsidP="004813AC">
      <w:pPr>
        <w:pStyle w:val="resultsBody"/>
      </w:pPr>
      <w:r w:rsidRPr="00F90BDC">
        <w:t>The test device receives an About announcement from the application on the DUT.</w:t>
      </w:r>
    </w:p>
    <w:p w14:paraId="5C84F8DA" w14:textId="77777777" w:rsidR="004813AC" w:rsidRPr="00F90BDC" w:rsidRDefault="004813AC" w:rsidP="004813AC">
      <w:pPr>
        <w:pStyle w:val="resultsBody"/>
      </w:pPr>
      <w:r w:rsidRPr="00F90BDC">
        <w:t>The test device joins a session with the application at the port specified in the received About announcement.</w:t>
      </w:r>
    </w:p>
    <w:p w14:paraId="744BA127" w14:textId="77777777" w:rsidR="004813AC" w:rsidRPr="00F90BDC" w:rsidRDefault="004813AC" w:rsidP="004813AC">
      <w:pPr>
        <w:pStyle w:val="resultsBody"/>
        <w:rPr>
          <w:rStyle w:val="Emphasis"/>
          <w:i w:val="0"/>
          <w:iCs w:val="0"/>
        </w:rPr>
      </w:pPr>
      <w:r w:rsidRPr="00F90BDC">
        <w:rPr>
          <w:rStyle w:val="Emphasis"/>
          <w:i w:val="0"/>
          <w:iCs w:val="0"/>
        </w:rPr>
        <w:t>Getting initial values for all properties are succeeded.</w:t>
      </w:r>
    </w:p>
    <w:p w14:paraId="14724CD5"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14:paraId="7FFA3E00"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3E296FCD" w14:textId="77777777" w:rsidR="004813AC" w:rsidRPr="00F90BDC" w:rsidRDefault="004813AC" w:rsidP="004813AC">
      <w:pPr>
        <w:pStyle w:val="resultsBody"/>
        <w:numPr>
          <w:ilvl w:val="1"/>
          <w:numId w:val="28"/>
        </w:numPr>
        <w:rPr>
          <w:rStyle w:val="Emphasis"/>
          <w:i w:val="0"/>
          <w:iCs w:val="0"/>
        </w:rPr>
      </w:pPr>
      <w:r>
        <w:rPr>
          <w:rStyle w:val="Emphasis"/>
          <w:rFonts w:hint="eastAsia"/>
          <w:i w:val="0"/>
          <w:lang w:eastAsia="ko-KR"/>
        </w:rPr>
        <w:t xml:space="preserve">The </w:t>
      </w:r>
      <w:r>
        <w:rPr>
          <w:rStyle w:val="Emphasis"/>
          <w:i w:val="0"/>
        </w:rPr>
        <w:t>RepeatMode</w:t>
      </w:r>
      <w:r w:rsidR="007530C8">
        <w:rPr>
          <w:rStyle w:val="Emphasis"/>
          <w:i w:val="0"/>
        </w:rPr>
        <w:t xml:space="preserve"> property </w:t>
      </w:r>
      <w:r>
        <w:rPr>
          <w:rStyle w:val="Emphasis"/>
          <w:i w:val="0"/>
          <w:iCs w:val="0"/>
        </w:rPr>
        <w:t xml:space="preserve">is set to </w:t>
      </w:r>
      <w:r w:rsidRPr="00121CBD">
        <w:rPr>
          <w:rStyle w:val="Emphasis"/>
          <w:iCs w:val="0"/>
        </w:rPr>
        <w:t>true</w:t>
      </w:r>
      <w:r w:rsidRPr="00F90BDC">
        <w:rPr>
          <w:rStyle w:val="Emphasis"/>
          <w:i w:val="0"/>
          <w:iCs w:val="0"/>
        </w:rPr>
        <w:t>, and the PropertiesChanged signal is received.</w:t>
      </w:r>
    </w:p>
    <w:p w14:paraId="56B2D13B" w14:textId="77777777" w:rsidR="004813AC" w:rsidRDefault="004813AC" w:rsidP="004813AC">
      <w:pPr>
        <w:spacing w:before="0" w:after="0" w:line="240" w:lineRule="auto"/>
        <w:ind w:left="0"/>
        <w:rPr>
          <w:rFonts w:cs="Arial"/>
          <w:sz w:val="36"/>
          <w:szCs w:val="36"/>
        </w:rPr>
      </w:pPr>
      <w:r>
        <w:br w:type="page"/>
      </w:r>
    </w:p>
    <w:p w14:paraId="2511A265" w14:textId="77777777" w:rsidR="004813AC" w:rsidRDefault="005641A6" w:rsidP="004813AC">
      <w:pPr>
        <w:pStyle w:val="Heading2"/>
        <w:numPr>
          <w:ilvl w:val="1"/>
          <w:numId w:val="1"/>
        </w:numPr>
        <w:ind w:left="630" w:hanging="630"/>
      </w:pPr>
      <w:bookmarkStart w:id="63" w:name="_Toc458602139"/>
      <w:r>
        <w:lastRenderedPageBreak/>
        <w:t>CDM</w:t>
      </w:r>
      <w:r w:rsidR="007E7AFB">
        <w:t>-v1-</w:t>
      </w:r>
      <w:r w:rsidR="004813AC" w:rsidRPr="00736971">
        <w:t>ResouceSaving</w:t>
      </w:r>
      <w:r w:rsidR="00630DB4">
        <w:t xml:space="preserve"> </w:t>
      </w:r>
      <w:r w:rsidR="004813AC" w:rsidRPr="00F90BDC">
        <w:t>Interface Test</w:t>
      </w:r>
      <w:bookmarkEnd w:id="63"/>
    </w:p>
    <w:p w14:paraId="308FCDFD" w14:textId="77777777" w:rsidR="004813AC" w:rsidRPr="00F90BDC" w:rsidRDefault="004813AC" w:rsidP="004813AC">
      <w:pPr>
        <w:pStyle w:val="midTitle"/>
      </w:pPr>
      <w:r w:rsidRPr="00F90BDC">
        <w:t>Objective</w:t>
      </w:r>
    </w:p>
    <w:p w14:paraId="17DE3FD3" w14:textId="77777777" w:rsidR="004813AC" w:rsidRPr="00F90BDC" w:rsidRDefault="004813AC" w:rsidP="004813AC">
      <w:pPr>
        <w:pStyle w:val="Body0"/>
        <w:rPr>
          <w:lang w:eastAsia="ko-KR"/>
        </w:rPr>
      </w:pPr>
      <w:r w:rsidRPr="00F90BDC">
        <w:t xml:space="preserve">Verify the properties, methods and signals of the </w:t>
      </w:r>
      <w:r w:rsidRPr="00736971">
        <w:t>ResouceSaving</w:t>
      </w:r>
      <w:r w:rsidR="00630DB4">
        <w:t xml:space="preserve"> </w:t>
      </w:r>
      <w:r w:rsidRPr="00F90BDC">
        <w:t>interface of DUT</w:t>
      </w:r>
      <w:r w:rsidRPr="00F90BDC">
        <w:rPr>
          <w:lang w:eastAsia="ko-KR"/>
        </w:rPr>
        <w:t>.</w:t>
      </w:r>
    </w:p>
    <w:p w14:paraId="44433E1F" w14:textId="77777777" w:rsidR="004813AC" w:rsidRPr="00F90BDC" w:rsidRDefault="004813AC" w:rsidP="004813AC">
      <w:pPr>
        <w:pStyle w:val="midTitle"/>
      </w:pPr>
      <w:r w:rsidRPr="00F90BDC">
        <w:t xml:space="preserve">Procedure </w:t>
      </w:r>
    </w:p>
    <w:p w14:paraId="62B2F524" w14:textId="77777777" w:rsidR="004813AC" w:rsidRPr="00F90BDC" w:rsidRDefault="004813AC" w:rsidP="00705359">
      <w:pPr>
        <w:pStyle w:val="procedureBody"/>
        <w:numPr>
          <w:ilvl w:val="0"/>
          <w:numId w:val="39"/>
        </w:numPr>
      </w:pPr>
      <w:r w:rsidRPr="00F90BDC">
        <w:t>The test device listens for an About announcement from the application on the DUT.</w:t>
      </w:r>
    </w:p>
    <w:p w14:paraId="067343AB" w14:textId="77777777"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sidRPr="00736971">
        <w:t>ResouceSaving</w:t>
      </w:r>
      <w:r w:rsidR="00630DB4">
        <w:t xml:space="preserve"> </w:t>
      </w:r>
      <w:r w:rsidRPr="00F90BDC">
        <w:t>Interface on DUT.</w:t>
      </w:r>
    </w:p>
    <w:p w14:paraId="0EF7A594" w14:textId="77777777" w:rsidR="004813AC" w:rsidRPr="007C1244" w:rsidRDefault="004813AC" w:rsidP="004813AC">
      <w:pPr>
        <w:pStyle w:val="procedureBody"/>
        <w:numPr>
          <w:ilvl w:val="0"/>
          <w:numId w:val="29"/>
        </w:numPr>
        <w:rPr>
          <w:iCs/>
        </w:rPr>
      </w:pPr>
      <w:r w:rsidRPr="00F90BDC">
        <w:t>Get initial values for all properties</w:t>
      </w:r>
      <w:r w:rsidRPr="007C1244">
        <w:t>.</w:t>
      </w:r>
    </w:p>
    <w:p w14:paraId="4D97E9EB" w14:textId="77777777" w:rsidR="004813AC" w:rsidRPr="00F90BDC" w:rsidRDefault="004813AC" w:rsidP="004813AC">
      <w:pPr>
        <w:pStyle w:val="procedureBody"/>
        <w:numPr>
          <w:ilvl w:val="1"/>
          <w:numId w:val="26"/>
        </w:numPr>
        <w:rPr>
          <w:rStyle w:val="Emphasis"/>
          <w:i w:val="0"/>
        </w:rPr>
      </w:pPr>
      <w:r w:rsidRPr="00F90BDC">
        <w:rPr>
          <w:rStyle w:val="Emphasis"/>
          <w:i w:val="0"/>
        </w:rPr>
        <w:t xml:space="preserve">Retrieve the </w:t>
      </w:r>
      <w:r>
        <w:rPr>
          <w:rStyle w:val="Emphasis"/>
          <w:i w:val="0"/>
        </w:rPr>
        <w:t>ResourceSavingMode</w:t>
      </w:r>
      <w:r w:rsidRPr="00F90BDC">
        <w:rPr>
          <w:rStyle w:val="Emphasis"/>
          <w:i w:val="0"/>
        </w:rPr>
        <w:t xml:space="preserve"> property.</w:t>
      </w:r>
    </w:p>
    <w:p w14:paraId="57F5BD54" w14:textId="77777777" w:rsidR="004813AC" w:rsidRPr="00F90BDC" w:rsidRDefault="004813AC" w:rsidP="004813AC">
      <w:pPr>
        <w:pStyle w:val="procedureBody"/>
        <w:numPr>
          <w:ilvl w:val="0"/>
          <w:numId w:val="29"/>
        </w:numPr>
        <w:rPr>
          <w:rStyle w:val="Emphasis"/>
          <w:i w:val="0"/>
        </w:rPr>
      </w:pPr>
      <w:r w:rsidRPr="00F90BDC">
        <w:t>Initialize</w:t>
      </w:r>
      <w:r w:rsidRPr="00F90BDC">
        <w:rPr>
          <w:rStyle w:val="Emphasis"/>
          <w:i w:val="0"/>
          <w:iCs w:val="0"/>
          <w:lang w:eastAsia="ko-KR"/>
        </w:rPr>
        <w:t xml:space="preserve"> all </w:t>
      </w:r>
      <w:r>
        <w:rPr>
          <w:rStyle w:val="Emphasis"/>
          <w:rFonts w:hint="eastAsia"/>
          <w:i w:val="0"/>
          <w:iCs w:val="0"/>
          <w:lang w:eastAsia="ko-KR"/>
        </w:rPr>
        <w:t xml:space="preserve">read-write </w:t>
      </w:r>
      <w:r w:rsidRPr="00F90BDC">
        <w:rPr>
          <w:rStyle w:val="Emphasis"/>
          <w:i w:val="0"/>
          <w:iCs w:val="0"/>
          <w:lang w:eastAsia="ko-KR"/>
        </w:rPr>
        <w:t>properties</w:t>
      </w:r>
      <w:r>
        <w:rPr>
          <w:rStyle w:val="Emphasis"/>
          <w:rFonts w:hint="eastAsia"/>
          <w:i w:val="0"/>
          <w:iCs w:val="0"/>
          <w:lang w:eastAsia="ko-KR"/>
        </w:rPr>
        <w:t>.</w:t>
      </w:r>
    </w:p>
    <w:p w14:paraId="096D1B02" w14:textId="77777777" w:rsidR="004813AC" w:rsidRPr="00F90BDC" w:rsidRDefault="00BE4287" w:rsidP="004813AC">
      <w:pPr>
        <w:pStyle w:val="procedureBody"/>
        <w:numPr>
          <w:ilvl w:val="1"/>
          <w:numId w:val="26"/>
        </w:numPr>
        <w:rPr>
          <w:rStyle w:val="Emphasis"/>
          <w:i w:val="0"/>
        </w:rPr>
      </w:pPr>
      <w:r>
        <w:t xml:space="preserve">Initialize </w:t>
      </w:r>
      <w:r w:rsidR="004813AC" w:rsidRPr="00F90BDC">
        <w:rPr>
          <w:rStyle w:val="Emphasis"/>
          <w:i w:val="0"/>
        </w:rPr>
        <w:t xml:space="preserve">the </w:t>
      </w:r>
      <w:r w:rsidR="004813AC">
        <w:rPr>
          <w:rStyle w:val="Emphasis"/>
          <w:i w:val="0"/>
        </w:rPr>
        <w:t>ResourceSavingMode</w:t>
      </w:r>
      <w:r w:rsidR="00630DB4">
        <w:rPr>
          <w:rStyle w:val="Emphasis"/>
          <w:i w:val="0"/>
        </w:rPr>
        <w:t xml:space="preserve"> </w:t>
      </w:r>
      <w:r w:rsidR="004813AC">
        <w:rPr>
          <w:rStyle w:val="Emphasis"/>
          <w:i w:val="0"/>
        </w:rPr>
        <w:t xml:space="preserve">property to </w:t>
      </w:r>
      <w:r w:rsidR="004813AC" w:rsidRPr="000B0C56">
        <w:rPr>
          <w:rStyle w:val="Emphasis"/>
        </w:rPr>
        <w:t>false</w:t>
      </w:r>
      <w:r w:rsidR="004813AC" w:rsidRPr="00F90BDC">
        <w:rPr>
          <w:rStyle w:val="Emphasis"/>
          <w:i w:val="0"/>
        </w:rPr>
        <w:t>.</w:t>
      </w:r>
    </w:p>
    <w:p w14:paraId="39B1C6E3" w14:textId="77777777" w:rsidR="004813AC" w:rsidRPr="00F90BDC" w:rsidRDefault="004813AC" w:rsidP="004813AC">
      <w:pPr>
        <w:pStyle w:val="procedureBody"/>
        <w:numPr>
          <w:ilvl w:val="0"/>
          <w:numId w:val="29"/>
        </w:numPr>
        <w:rPr>
          <w:rStyle w:val="Emphasis"/>
          <w:i w:val="0"/>
        </w:rPr>
      </w:pPr>
      <w:r w:rsidRPr="00F90BDC">
        <w:t>Set</w:t>
      </w:r>
      <w:r w:rsidRPr="00F90BDC">
        <w:rPr>
          <w:rStyle w:val="Emphasis"/>
          <w:i w:val="0"/>
          <w:iCs w:val="0"/>
          <w:lang w:eastAsia="ko-KR"/>
        </w:rPr>
        <w:t xml:space="preserve"> properties to valid value</w:t>
      </w:r>
      <w:r>
        <w:rPr>
          <w:rStyle w:val="Emphasis"/>
          <w:rFonts w:hint="eastAsia"/>
          <w:i w:val="0"/>
          <w:iCs w:val="0"/>
          <w:lang w:eastAsia="ko-KR"/>
        </w:rPr>
        <w:t>.</w:t>
      </w:r>
    </w:p>
    <w:p w14:paraId="7427BDEA" w14:textId="77777777" w:rsidR="004813AC" w:rsidRPr="00F90BDC" w:rsidRDefault="004813AC" w:rsidP="004813AC">
      <w:pPr>
        <w:pStyle w:val="procedureBody"/>
        <w:numPr>
          <w:ilvl w:val="1"/>
          <w:numId w:val="26"/>
        </w:numPr>
        <w:rPr>
          <w:rStyle w:val="Emphasis"/>
          <w:i w:val="0"/>
        </w:rPr>
      </w:pPr>
      <w:r w:rsidRPr="00F90BDC">
        <w:rPr>
          <w:rStyle w:val="Emphasis"/>
          <w:i w:val="0"/>
          <w:iCs w:val="0"/>
          <w:lang w:eastAsia="ko-KR"/>
        </w:rPr>
        <w:t xml:space="preserve">Set the </w:t>
      </w:r>
      <w:r>
        <w:rPr>
          <w:rStyle w:val="Emphasis"/>
          <w:i w:val="0"/>
        </w:rPr>
        <w:t>ResourceSavingMode</w:t>
      </w:r>
      <w:r w:rsidR="00630DB4">
        <w:rPr>
          <w:rStyle w:val="Emphasis"/>
          <w:i w:val="0"/>
        </w:rPr>
        <w:t xml:space="preserve"> </w:t>
      </w:r>
      <w:r>
        <w:rPr>
          <w:rStyle w:val="Emphasis"/>
          <w:i w:val="0"/>
          <w:iCs w:val="0"/>
          <w:lang w:eastAsia="ko-KR"/>
        </w:rPr>
        <w:t xml:space="preserve">property to </w:t>
      </w:r>
      <w:r w:rsidRPr="002E0588">
        <w:rPr>
          <w:rStyle w:val="Emphasis"/>
          <w:iCs w:val="0"/>
          <w:lang w:eastAsia="ko-KR"/>
        </w:rPr>
        <w:t>true</w:t>
      </w:r>
      <w:r w:rsidRPr="00F90BDC">
        <w:rPr>
          <w:rStyle w:val="Emphasis"/>
          <w:i w:val="0"/>
          <w:iCs w:val="0"/>
          <w:lang w:eastAsia="ko-KR"/>
        </w:rPr>
        <w:t>.</w:t>
      </w:r>
    </w:p>
    <w:p w14:paraId="33ADB6D7" w14:textId="77777777" w:rsidR="004813AC" w:rsidRPr="00F90BDC" w:rsidRDefault="004813AC" w:rsidP="004813AC">
      <w:pPr>
        <w:pStyle w:val="procedureBody"/>
        <w:numPr>
          <w:ilvl w:val="2"/>
          <w:numId w:val="26"/>
        </w:numPr>
        <w:rPr>
          <w:rStyle w:val="Emphasis"/>
          <w:i w:val="0"/>
        </w:rPr>
      </w:pPr>
      <w:r w:rsidRPr="00F90BDC">
        <w:rPr>
          <w:rStyle w:val="Emphasis"/>
          <w:i w:val="0"/>
        </w:rPr>
        <w:t xml:space="preserve">Wait the PropertiesChanged signal for </w:t>
      </w:r>
      <w:r>
        <w:rPr>
          <w:rStyle w:val="Emphasis"/>
          <w:i w:val="0"/>
        </w:rPr>
        <w:t>ResourceSavingMode</w:t>
      </w:r>
      <w:r w:rsidRPr="00F90BDC">
        <w:rPr>
          <w:rStyle w:val="Emphasis"/>
          <w:i w:val="0"/>
        </w:rPr>
        <w:t xml:space="preserve"> property</w:t>
      </w:r>
      <w:r>
        <w:rPr>
          <w:rStyle w:val="Emphasis"/>
          <w:rFonts w:hint="eastAsia"/>
          <w:i w:val="0"/>
          <w:lang w:eastAsia="ko-KR"/>
        </w:rPr>
        <w:t>.</w:t>
      </w:r>
    </w:p>
    <w:p w14:paraId="2A4C2143" w14:textId="77777777" w:rsidR="004813AC" w:rsidRPr="00F90BDC" w:rsidRDefault="004813AC" w:rsidP="004813AC">
      <w:pPr>
        <w:pStyle w:val="procedureBody"/>
        <w:numPr>
          <w:ilvl w:val="2"/>
          <w:numId w:val="26"/>
        </w:numPr>
        <w:rPr>
          <w:rStyle w:val="Emphasis"/>
          <w:i w:val="0"/>
        </w:rPr>
      </w:pPr>
      <w:r w:rsidRPr="00F90BDC">
        <w:rPr>
          <w:rStyle w:val="Emphasis"/>
          <w:i w:val="0"/>
        </w:rPr>
        <w:t xml:space="preserve">Get the </w:t>
      </w:r>
      <w:r>
        <w:rPr>
          <w:rStyle w:val="Emphasis"/>
          <w:i w:val="0"/>
        </w:rPr>
        <w:t>ResourceSavingMode</w:t>
      </w:r>
      <w:r w:rsidRPr="00F90BDC">
        <w:rPr>
          <w:rStyle w:val="Emphasis"/>
          <w:i w:val="0"/>
        </w:rPr>
        <w:t xml:space="preserve"> property</w:t>
      </w:r>
      <w:r>
        <w:rPr>
          <w:rStyle w:val="Emphasis"/>
          <w:rFonts w:hint="eastAsia"/>
          <w:i w:val="0"/>
          <w:lang w:eastAsia="ko-KR"/>
        </w:rPr>
        <w:t>.</w:t>
      </w:r>
    </w:p>
    <w:p w14:paraId="45A4C1EF" w14:textId="77777777" w:rsidR="004813AC" w:rsidRPr="00F90BDC" w:rsidRDefault="004813AC" w:rsidP="004813AC">
      <w:pPr>
        <w:pStyle w:val="procedureBody"/>
        <w:numPr>
          <w:ilvl w:val="0"/>
          <w:numId w:val="29"/>
        </w:numPr>
      </w:pPr>
      <w:r w:rsidRPr="00F90BDC">
        <w:t xml:space="preserve">The </w:t>
      </w:r>
      <w:r w:rsidRPr="00A93DD9">
        <w:rPr>
          <w:rStyle w:val="Emphasis"/>
          <w:lang w:eastAsia="ko-KR"/>
        </w:rPr>
        <w:t>test</w:t>
      </w:r>
      <w:r w:rsidRPr="00F90BDC">
        <w:t xml:space="preserve"> device leaves the session.</w:t>
      </w:r>
    </w:p>
    <w:p w14:paraId="5CB0C94F" w14:textId="77777777" w:rsidR="004813AC" w:rsidRPr="00F90BDC" w:rsidRDefault="004813AC" w:rsidP="004813AC">
      <w:pPr>
        <w:pStyle w:val="midTitle"/>
        <w:rPr>
          <w:rStyle w:val="Emphasis"/>
          <w:i w:val="0"/>
          <w:iCs w:val="0"/>
        </w:rPr>
      </w:pPr>
      <w:r w:rsidRPr="00F90BDC">
        <w:t>Expected results</w:t>
      </w:r>
    </w:p>
    <w:p w14:paraId="0527D397" w14:textId="77777777" w:rsidR="004813AC" w:rsidRPr="00F90BDC" w:rsidRDefault="004813AC" w:rsidP="004813AC">
      <w:pPr>
        <w:pStyle w:val="resultsBody"/>
      </w:pPr>
      <w:r w:rsidRPr="00F90BDC">
        <w:t>The test device receives an About announcement from the application on the DUT.</w:t>
      </w:r>
    </w:p>
    <w:p w14:paraId="63ECECF1" w14:textId="77777777" w:rsidR="004813AC" w:rsidRPr="00F90BDC" w:rsidRDefault="004813AC" w:rsidP="004813AC">
      <w:pPr>
        <w:pStyle w:val="resultsBody"/>
      </w:pPr>
      <w:r w:rsidRPr="00F90BDC">
        <w:t>The test device joins a session with the application at the port specified in the received About announcement.</w:t>
      </w:r>
    </w:p>
    <w:p w14:paraId="134AD662" w14:textId="77777777" w:rsidR="004813AC" w:rsidRPr="00F90BDC" w:rsidRDefault="004813AC" w:rsidP="004813AC">
      <w:pPr>
        <w:pStyle w:val="resultsBody"/>
        <w:rPr>
          <w:rStyle w:val="Emphasis"/>
          <w:i w:val="0"/>
          <w:iCs w:val="0"/>
        </w:rPr>
      </w:pPr>
      <w:r w:rsidRPr="00F90BDC">
        <w:rPr>
          <w:rStyle w:val="Emphasis"/>
          <w:i w:val="0"/>
          <w:iCs w:val="0"/>
        </w:rPr>
        <w:t>Getting initial values for all properties are succeeded.</w:t>
      </w:r>
    </w:p>
    <w:p w14:paraId="390F389B"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14:paraId="17FB6555"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226B2B3F" w14:textId="77777777" w:rsidR="004813AC" w:rsidRPr="00F90BDC" w:rsidRDefault="004813AC" w:rsidP="004813AC">
      <w:pPr>
        <w:pStyle w:val="resultsBody"/>
        <w:numPr>
          <w:ilvl w:val="1"/>
          <w:numId w:val="28"/>
        </w:numPr>
        <w:rPr>
          <w:rStyle w:val="Emphasis"/>
          <w:i w:val="0"/>
          <w:iCs w:val="0"/>
        </w:rPr>
      </w:pPr>
      <w:r>
        <w:rPr>
          <w:rStyle w:val="Emphasis"/>
          <w:rFonts w:hint="eastAsia"/>
          <w:i w:val="0"/>
          <w:lang w:eastAsia="ko-KR"/>
        </w:rPr>
        <w:t xml:space="preserve">The </w:t>
      </w:r>
      <w:r>
        <w:rPr>
          <w:rStyle w:val="Emphasis"/>
          <w:i w:val="0"/>
        </w:rPr>
        <w:t>Re</w:t>
      </w:r>
      <w:r>
        <w:rPr>
          <w:rStyle w:val="Emphasis"/>
          <w:rFonts w:hint="eastAsia"/>
          <w:i w:val="0"/>
          <w:lang w:eastAsia="ko-KR"/>
        </w:rPr>
        <w:t>sourceSaving</w:t>
      </w:r>
      <w:r>
        <w:rPr>
          <w:rStyle w:val="Emphasis"/>
          <w:i w:val="0"/>
        </w:rPr>
        <w:t>Mode</w:t>
      </w:r>
      <w:r w:rsidR="007530C8">
        <w:rPr>
          <w:rStyle w:val="Emphasis"/>
          <w:i w:val="0"/>
        </w:rPr>
        <w:t xml:space="preserve"> property </w:t>
      </w:r>
      <w:r>
        <w:rPr>
          <w:rStyle w:val="Emphasis"/>
          <w:i w:val="0"/>
          <w:iCs w:val="0"/>
        </w:rPr>
        <w:t xml:space="preserve">is set to </w:t>
      </w:r>
      <w:r w:rsidRPr="00121CBD">
        <w:rPr>
          <w:rStyle w:val="Emphasis"/>
          <w:iCs w:val="0"/>
        </w:rPr>
        <w:t>true</w:t>
      </w:r>
      <w:r w:rsidRPr="00F90BDC">
        <w:rPr>
          <w:rStyle w:val="Emphasis"/>
          <w:i w:val="0"/>
          <w:iCs w:val="0"/>
        </w:rPr>
        <w:t>, and the PropertiesChanged signal is received.</w:t>
      </w:r>
    </w:p>
    <w:p w14:paraId="0466E0AA" w14:textId="77777777" w:rsidR="004813AC" w:rsidRDefault="004813AC" w:rsidP="004813AC">
      <w:pPr>
        <w:spacing w:before="0" w:after="0" w:line="240" w:lineRule="auto"/>
        <w:ind w:left="0"/>
        <w:rPr>
          <w:rFonts w:cs="Arial"/>
          <w:sz w:val="36"/>
          <w:szCs w:val="36"/>
        </w:rPr>
      </w:pPr>
      <w:r>
        <w:br w:type="page"/>
      </w:r>
    </w:p>
    <w:p w14:paraId="79C585E3" w14:textId="77777777" w:rsidR="004813AC" w:rsidRDefault="005641A6" w:rsidP="004813AC">
      <w:pPr>
        <w:pStyle w:val="Heading2"/>
        <w:numPr>
          <w:ilvl w:val="1"/>
          <w:numId w:val="1"/>
        </w:numPr>
        <w:ind w:left="720" w:hanging="720"/>
      </w:pPr>
      <w:bookmarkStart w:id="64" w:name="_Toc458602140"/>
      <w:r>
        <w:lastRenderedPageBreak/>
        <w:t>CDM</w:t>
      </w:r>
      <w:r w:rsidR="007E7AFB">
        <w:t>-v1-</w:t>
      </w:r>
      <w:r w:rsidR="004813AC">
        <w:t>RobotCleaningCyclePhase Interface Test</w:t>
      </w:r>
      <w:bookmarkEnd w:id="64"/>
    </w:p>
    <w:p w14:paraId="29AE5525" w14:textId="77777777" w:rsidR="004813AC" w:rsidRDefault="004813AC" w:rsidP="004813AC">
      <w:pPr>
        <w:pStyle w:val="subhead"/>
      </w:pPr>
      <w:r>
        <w:t>Objective</w:t>
      </w:r>
    </w:p>
    <w:p w14:paraId="200533B3" w14:textId="77777777" w:rsidR="004813AC" w:rsidRDefault="004813AC" w:rsidP="004813AC">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RobotCleaningCyclePhase</w:t>
      </w:r>
      <w:r w:rsidR="00630DB4">
        <w:t xml:space="preserve"> </w:t>
      </w:r>
      <w:r w:rsidR="003D7BD9">
        <w:rPr>
          <w:rFonts w:hint="eastAsia"/>
          <w:lang w:eastAsia="ko-KR"/>
        </w:rPr>
        <w:t xml:space="preserve">interface </w:t>
      </w:r>
      <w:r>
        <w:rPr>
          <w:iCs/>
        </w:rPr>
        <w:t>of DUT</w:t>
      </w:r>
      <w:r w:rsidRPr="007A4302">
        <w:rPr>
          <w:iCs/>
        </w:rPr>
        <w:t>.</w:t>
      </w:r>
    </w:p>
    <w:p w14:paraId="029D29E8" w14:textId="77777777" w:rsidR="004813AC" w:rsidRDefault="004813AC" w:rsidP="004813AC">
      <w:pPr>
        <w:pStyle w:val="subhead"/>
        <w:tabs>
          <w:tab w:val="left" w:pos="7740"/>
        </w:tabs>
      </w:pPr>
      <w:r>
        <w:t xml:space="preserve">Procedure </w:t>
      </w:r>
    </w:p>
    <w:p w14:paraId="625D4E85" w14:textId="77777777" w:rsidR="00B765D1" w:rsidRDefault="004813AC" w:rsidP="006836D1">
      <w:pPr>
        <w:pStyle w:val="procedureBody"/>
        <w:numPr>
          <w:ilvl w:val="0"/>
          <w:numId w:val="72"/>
        </w:numPr>
      </w:pPr>
      <w:r w:rsidRPr="006B24E2">
        <w:t>The test device listens for an About announcement from the application on the DUT.</w:t>
      </w:r>
    </w:p>
    <w:p w14:paraId="309A28B9"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RobotCleaningCyclePhase</w:t>
      </w:r>
      <w:r w:rsidR="00630DB4">
        <w:t xml:space="preserve"> </w:t>
      </w:r>
      <w:r w:rsidRPr="006B24E2">
        <w:t>Interface on DUT.</w:t>
      </w:r>
    </w:p>
    <w:p w14:paraId="25191AF9" w14:textId="77777777" w:rsidR="004813AC" w:rsidRDefault="004813AC" w:rsidP="004813AC">
      <w:pPr>
        <w:pStyle w:val="procedureBody"/>
        <w:numPr>
          <w:ilvl w:val="0"/>
          <w:numId w:val="29"/>
        </w:numPr>
      </w:pPr>
      <w:r w:rsidRPr="005E4D55">
        <w:t>Get initial values for all properties</w:t>
      </w:r>
      <w:r>
        <w:rPr>
          <w:rFonts w:hint="eastAsia"/>
          <w:lang w:eastAsia="ko-KR"/>
        </w:rPr>
        <w:t>.</w:t>
      </w:r>
    </w:p>
    <w:p w14:paraId="4F2C8D29" w14:textId="77777777" w:rsidR="004813AC" w:rsidRDefault="004813AC" w:rsidP="004813AC">
      <w:pPr>
        <w:pStyle w:val="procedureBody"/>
        <w:numPr>
          <w:ilvl w:val="1"/>
          <w:numId w:val="29"/>
        </w:numPr>
      </w:pPr>
      <w:r>
        <w:t xml:space="preserve">Retrieve the </w:t>
      </w:r>
      <w:r w:rsidRPr="00090222">
        <w:t>CyclePhase</w:t>
      </w:r>
      <w:r w:rsidR="00630DB4">
        <w:t xml:space="preserve"> </w:t>
      </w:r>
      <w:r>
        <w:t>property</w:t>
      </w:r>
      <w:r w:rsidRPr="00F60E7F">
        <w:t>.</w:t>
      </w:r>
    </w:p>
    <w:p w14:paraId="7B303B67" w14:textId="77777777" w:rsidR="004813AC" w:rsidRDefault="004813AC" w:rsidP="004813AC">
      <w:pPr>
        <w:pStyle w:val="procedureBody"/>
        <w:numPr>
          <w:ilvl w:val="1"/>
          <w:numId w:val="29"/>
        </w:numPr>
      </w:pPr>
      <w:r>
        <w:t xml:space="preserve">Retrieve the </w:t>
      </w:r>
      <w:r w:rsidRPr="00090222">
        <w:t>SupportedCyclePhases</w:t>
      </w:r>
      <w:r w:rsidR="00630DB4">
        <w:t xml:space="preserve"> </w:t>
      </w:r>
      <w:r>
        <w:t>property</w:t>
      </w:r>
      <w:r w:rsidRPr="00F60E7F">
        <w:t>.</w:t>
      </w:r>
    </w:p>
    <w:p w14:paraId="0463D2A3" w14:textId="77777777" w:rsidR="004813AC" w:rsidRDefault="004813AC" w:rsidP="004813AC">
      <w:pPr>
        <w:pStyle w:val="procedureBody"/>
        <w:numPr>
          <w:ilvl w:val="0"/>
          <w:numId w:val="29"/>
        </w:numPr>
      </w:pPr>
      <w:r>
        <w:t>Call method with invalid param</w:t>
      </w:r>
      <w:r w:rsidR="00CC1B12">
        <w:t>eter</w:t>
      </w:r>
      <w:r>
        <w:t>.</w:t>
      </w:r>
    </w:p>
    <w:p w14:paraId="04946034" w14:textId="77777777" w:rsidR="004813AC" w:rsidRDefault="004813AC" w:rsidP="004813AC">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4B3B6C14" w14:textId="77777777" w:rsidR="004813AC" w:rsidRDefault="004813AC" w:rsidP="004813AC">
      <w:pPr>
        <w:pStyle w:val="procedureBody"/>
        <w:numPr>
          <w:ilvl w:val="0"/>
          <w:numId w:val="29"/>
        </w:numPr>
      </w:pPr>
      <w:r>
        <w:rPr>
          <w:rFonts w:hint="eastAsia"/>
          <w:lang w:eastAsia="ko-KR"/>
        </w:rPr>
        <w:t>Call method with valid param</w:t>
      </w:r>
      <w:r w:rsidR="00CC1B12">
        <w:rPr>
          <w:lang w:eastAsia="ko-KR"/>
        </w:rPr>
        <w:t>eter</w:t>
      </w:r>
      <w:r>
        <w:rPr>
          <w:rFonts w:hint="eastAsia"/>
          <w:lang w:eastAsia="ko-KR"/>
        </w:rPr>
        <w:t>.</w:t>
      </w:r>
    </w:p>
    <w:p w14:paraId="41AE1627" w14:textId="77777777" w:rsidR="004813AC" w:rsidRPr="006B24E2" w:rsidRDefault="004813AC" w:rsidP="004813AC">
      <w:pPr>
        <w:pStyle w:val="procedureBody"/>
        <w:numPr>
          <w:ilvl w:val="1"/>
          <w:numId w:val="29"/>
        </w:numPr>
      </w:pPr>
      <w:r>
        <w:t xml:space="preserve">Call the GetVendorPhasesDescription method with </w:t>
      </w:r>
      <w:r w:rsidRPr="0092324B">
        <w:rPr>
          <w:i/>
        </w:rPr>
        <w:t>“en”</w:t>
      </w:r>
      <w:r>
        <w:t>.</w:t>
      </w:r>
    </w:p>
    <w:p w14:paraId="4E94BCAB" w14:textId="77777777" w:rsidR="004813AC" w:rsidRPr="006B24E2" w:rsidRDefault="004813AC" w:rsidP="004813AC">
      <w:pPr>
        <w:pStyle w:val="procedureBody"/>
        <w:numPr>
          <w:ilvl w:val="0"/>
          <w:numId w:val="29"/>
        </w:numPr>
      </w:pPr>
      <w:r w:rsidRPr="006B24E2">
        <w:t>The test device leaves the session.</w:t>
      </w:r>
    </w:p>
    <w:p w14:paraId="3B16D88B" w14:textId="77777777" w:rsidR="004813AC" w:rsidRPr="00881C0F" w:rsidRDefault="004813AC" w:rsidP="004813AC">
      <w:pPr>
        <w:pStyle w:val="subhead"/>
        <w:rPr>
          <w:rStyle w:val="Emphasis"/>
          <w:i w:val="0"/>
          <w:iCs w:val="0"/>
        </w:rPr>
      </w:pPr>
      <w:r>
        <w:t>Expected results</w:t>
      </w:r>
    </w:p>
    <w:p w14:paraId="767E1FF7" w14:textId="77777777" w:rsidR="004813AC" w:rsidRDefault="004813AC" w:rsidP="004813AC">
      <w:pPr>
        <w:pStyle w:val="resultsBody"/>
      </w:pPr>
      <w:r>
        <w:t>The test device receives an About announcement from the application on the DUT.</w:t>
      </w:r>
    </w:p>
    <w:p w14:paraId="5F9D2DE8"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2BF6FBC4" w14:textId="77777777" w:rsidR="004813AC" w:rsidRPr="00775404" w:rsidRDefault="004813AC" w:rsidP="004813AC">
      <w:pPr>
        <w:pStyle w:val="resultsBody"/>
      </w:pPr>
      <w:r w:rsidRPr="00775404">
        <w:t>Getting initial values for all properties are succeeded.</w:t>
      </w:r>
    </w:p>
    <w:p w14:paraId="3D2569EA" w14:textId="77777777" w:rsidR="004813AC" w:rsidRDefault="00A16A99" w:rsidP="004813AC">
      <w:pPr>
        <w:pStyle w:val="resultsBody"/>
        <w:rPr>
          <w:iCs/>
        </w:rPr>
      </w:pPr>
      <w:r>
        <w:rPr>
          <w:rFonts w:hint="eastAsia"/>
          <w:iCs/>
          <w:lang w:eastAsia="ko-KR"/>
        </w:rPr>
        <w:t>Method call</w:t>
      </w:r>
      <w:r>
        <w:rPr>
          <w:iCs/>
        </w:rPr>
        <w:t xml:space="preserve"> with invalid param</w:t>
      </w:r>
      <w:r w:rsidR="00CC1B12">
        <w:rPr>
          <w:iCs/>
        </w:rPr>
        <w:t>eter</w:t>
      </w:r>
      <w:r>
        <w:rPr>
          <w:iCs/>
        </w:rPr>
        <w:t xml:space="preserve"> is failed</w:t>
      </w:r>
      <w:r w:rsidRPr="00A16A99">
        <w:t xml:space="preserve"> </w:t>
      </w:r>
      <w:r>
        <w:t>and returns “</w:t>
      </w:r>
      <w:r w:rsidRPr="00A16A99">
        <w:rPr>
          <w:i/>
        </w:rPr>
        <w:t>org.alljoyn.Error.</w:t>
      </w:r>
      <w:r w:rsidRPr="00A16A99">
        <w:rPr>
          <w:rFonts w:hint="eastAsia"/>
          <w:i/>
          <w:lang w:eastAsia="ko-KR"/>
        </w:rPr>
        <w:t>LanguageNotSupported</w:t>
      </w:r>
      <w:r>
        <w:t>” error</w:t>
      </w:r>
      <w:r w:rsidR="004813AC">
        <w:rPr>
          <w:iCs/>
        </w:rPr>
        <w:t>.</w:t>
      </w:r>
    </w:p>
    <w:p w14:paraId="5F5D1C6F" w14:textId="77777777" w:rsidR="004813AC" w:rsidRDefault="004813AC" w:rsidP="004813AC">
      <w:pPr>
        <w:pStyle w:val="resultsBody"/>
        <w:rPr>
          <w:iCs/>
        </w:rPr>
      </w:pPr>
      <w:r>
        <w:rPr>
          <w:rFonts w:hint="eastAsia"/>
          <w:iCs/>
          <w:lang w:eastAsia="ko-KR"/>
        </w:rPr>
        <w:t xml:space="preserve">Method call </w:t>
      </w:r>
      <w:r>
        <w:rPr>
          <w:iCs/>
        </w:rPr>
        <w:t>with valid param</w:t>
      </w:r>
      <w:r w:rsidR="00CC1B12">
        <w:rPr>
          <w:iCs/>
        </w:rPr>
        <w:t>eter</w:t>
      </w:r>
      <w:r>
        <w:rPr>
          <w:iCs/>
        </w:rPr>
        <w:t xml:space="preserve"> is succeeded.</w:t>
      </w:r>
    </w:p>
    <w:p w14:paraId="1218B3C8" w14:textId="77777777" w:rsidR="00A07360" w:rsidRDefault="00A07360" w:rsidP="00A07360">
      <w:pPr>
        <w:pStyle w:val="resultsBody"/>
        <w:numPr>
          <w:ilvl w:val="0"/>
          <w:numId w:val="0"/>
        </w:numPr>
        <w:rPr>
          <w:rFonts w:cs="Arial"/>
          <w:sz w:val="36"/>
          <w:szCs w:val="36"/>
        </w:rPr>
      </w:pPr>
      <w:r>
        <w:br w:type="page"/>
      </w:r>
    </w:p>
    <w:p w14:paraId="58B5B0E2" w14:textId="77777777" w:rsidR="004813AC" w:rsidRDefault="005641A6" w:rsidP="00A07360">
      <w:pPr>
        <w:pStyle w:val="Heading2"/>
        <w:numPr>
          <w:ilvl w:val="1"/>
          <w:numId w:val="1"/>
        </w:numPr>
        <w:ind w:left="630" w:hanging="630"/>
      </w:pPr>
      <w:bookmarkStart w:id="65" w:name="_Toc458602141"/>
      <w:r>
        <w:lastRenderedPageBreak/>
        <w:t>CDM</w:t>
      </w:r>
      <w:r w:rsidR="007E7AFB">
        <w:t>-v1-</w:t>
      </w:r>
      <w:r w:rsidR="004813AC" w:rsidRPr="007C7BFC">
        <w:t>SoilLevel</w:t>
      </w:r>
      <w:r w:rsidR="00630DB4">
        <w:t xml:space="preserve"> </w:t>
      </w:r>
      <w:r w:rsidR="004813AC" w:rsidRPr="00F90BDC">
        <w:t>Interface Test</w:t>
      </w:r>
      <w:bookmarkEnd w:id="65"/>
    </w:p>
    <w:p w14:paraId="4D4FB4E7" w14:textId="77777777" w:rsidR="00EC3682" w:rsidRDefault="00EC3682" w:rsidP="00EC3682">
      <w:pPr>
        <w:pStyle w:val="midTitle"/>
      </w:pPr>
      <w:r>
        <w:t>Objective</w:t>
      </w:r>
    </w:p>
    <w:p w14:paraId="05DBE3DA" w14:textId="77777777" w:rsidR="00EC3682" w:rsidRDefault="00EC3682" w:rsidP="00EC3682">
      <w:pPr>
        <w:pStyle w:val="Body0"/>
        <w:rPr>
          <w:lang w:eastAsia="ko-KR"/>
        </w:rPr>
      </w:pPr>
      <w:r w:rsidRPr="007A4302">
        <w:t xml:space="preserve">Verify </w:t>
      </w:r>
      <w:r>
        <w:t xml:space="preserve">the properties and signals of </w:t>
      </w:r>
      <w:r w:rsidRPr="007A4302">
        <w:t xml:space="preserve">the </w:t>
      </w:r>
      <w:r>
        <w:rPr>
          <w:lang w:eastAsia="ko-KR"/>
        </w:rPr>
        <w:t xml:space="preserve">SoilLevel </w:t>
      </w:r>
      <w:r>
        <w:t>interface of DUT</w:t>
      </w:r>
      <w:r>
        <w:rPr>
          <w:rFonts w:hint="eastAsia"/>
          <w:lang w:eastAsia="ko-KR"/>
        </w:rPr>
        <w:t>.</w:t>
      </w:r>
    </w:p>
    <w:p w14:paraId="5FC0E52E" w14:textId="77777777" w:rsidR="00EC3682" w:rsidRDefault="00EC3682" w:rsidP="00EC3682">
      <w:pPr>
        <w:pStyle w:val="midTitle"/>
      </w:pPr>
      <w:r>
        <w:t xml:space="preserve">Procedure </w:t>
      </w:r>
    </w:p>
    <w:p w14:paraId="0624FE64" w14:textId="77777777" w:rsidR="00EC3682" w:rsidRDefault="00EC3682" w:rsidP="00EC3682">
      <w:pPr>
        <w:pStyle w:val="procedureBody"/>
        <w:numPr>
          <w:ilvl w:val="0"/>
          <w:numId w:val="41"/>
        </w:numPr>
      </w:pPr>
      <w:r>
        <w:t>The test device listens for an About announcement from the application on the DUT.</w:t>
      </w:r>
    </w:p>
    <w:p w14:paraId="543FEC49" w14:textId="77777777" w:rsidR="00EC3682" w:rsidRDefault="00EC3682" w:rsidP="00EC3682">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SoilLevel</w:t>
      </w:r>
      <w:r w:rsidR="00630DB4">
        <w:rPr>
          <w:lang w:eastAsia="ko-KR"/>
        </w:rPr>
        <w:t xml:space="preserve"> </w:t>
      </w:r>
      <w:r>
        <w:t>Interface on DUT.</w:t>
      </w:r>
    </w:p>
    <w:p w14:paraId="3358A1EF" w14:textId="77777777" w:rsidR="00EC3682" w:rsidRDefault="00EC3682" w:rsidP="00EC3682">
      <w:pPr>
        <w:pStyle w:val="procedureBody"/>
        <w:numPr>
          <w:ilvl w:val="0"/>
          <w:numId w:val="29"/>
        </w:numPr>
      </w:pPr>
      <w:r w:rsidRPr="0060122C">
        <w:t>Get initial values for all properties.</w:t>
      </w:r>
    </w:p>
    <w:p w14:paraId="6A491980" w14:textId="77777777" w:rsidR="00EC3682" w:rsidRDefault="00EC3682" w:rsidP="00EC3682">
      <w:pPr>
        <w:pStyle w:val="procedureBody"/>
        <w:numPr>
          <w:ilvl w:val="1"/>
          <w:numId w:val="26"/>
        </w:numPr>
      </w:pPr>
      <w:r w:rsidRPr="0060122C">
        <w:t xml:space="preserve">Retrieve the </w:t>
      </w:r>
      <w:r w:rsidR="00FD2905">
        <w:rPr>
          <w:lang w:eastAsia="ko-KR"/>
        </w:rPr>
        <w:t>MaxLevel</w:t>
      </w:r>
      <w:r w:rsidRPr="0060122C">
        <w:t xml:space="preserve"> property.</w:t>
      </w:r>
    </w:p>
    <w:p w14:paraId="11642EE0" w14:textId="77777777" w:rsidR="00EC3682" w:rsidRDefault="00EC3682" w:rsidP="00EC3682">
      <w:pPr>
        <w:pStyle w:val="procedureBody"/>
        <w:numPr>
          <w:ilvl w:val="1"/>
          <w:numId w:val="26"/>
        </w:numPr>
      </w:pPr>
      <w:r w:rsidRPr="0060122C">
        <w:t xml:space="preserve">Retrieve the </w:t>
      </w:r>
      <w:r w:rsidR="00FD2905">
        <w:rPr>
          <w:lang w:eastAsia="ko-KR"/>
        </w:rPr>
        <w:t>TargetLevel</w:t>
      </w:r>
      <w:r w:rsidRPr="0060122C">
        <w:t xml:space="preserve"> property.</w:t>
      </w:r>
    </w:p>
    <w:p w14:paraId="4B670604" w14:textId="77777777" w:rsidR="00EC3682" w:rsidRDefault="00EC3682" w:rsidP="00EC3682">
      <w:pPr>
        <w:pStyle w:val="procedureBody"/>
        <w:numPr>
          <w:ilvl w:val="1"/>
          <w:numId w:val="26"/>
        </w:numPr>
      </w:pPr>
      <w:r w:rsidRPr="0060122C">
        <w:t xml:space="preserve">Retrieve the </w:t>
      </w:r>
      <w:r w:rsidR="00FD2905">
        <w:rPr>
          <w:lang w:eastAsia="ko-KR"/>
        </w:rPr>
        <w:t>SelectableLevels</w:t>
      </w:r>
      <w:r w:rsidRPr="0060122C">
        <w:t xml:space="preserve"> property.</w:t>
      </w:r>
    </w:p>
    <w:p w14:paraId="4A5E9B99" w14:textId="77777777" w:rsidR="00EC3682" w:rsidRPr="0060122C" w:rsidRDefault="00EC3682" w:rsidP="00EC3682">
      <w:pPr>
        <w:pStyle w:val="procedureBody"/>
        <w:numPr>
          <w:ilvl w:val="0"/>
          <w:numId w:val="29"/>
        </w:numPr>
        <w:rPr>
          <w:rStyle w:val="Emphasis"/>
        </w:rPr>
      </w:pPr>
      <w:r w:rsidRPr="00A95E86">
        <w:rPr>
          <w:iCs/>
        </w:rPr>
        <w:t>Initialize</w:t>
      </w:r>
      <w:r w:rsidRPr="004A1279">
        <w:rPr>
          <w:rStyle w:val="Emphasis"/>
          <w:i w:val="0"/>
        </w:rPr>
        <w:t xml:space="preserve"> all </w:t>
      </w:r>
      <w:r w:rsidRPr="004A1279">
        <w:rPr>
          <w:rStyle w:val="Emphasis"/>
          <w:rFonts w:hint="eastAsia"/>
          <w:i w:val="0"/>
          <w:lang w:eastAsia="ko-KR"/>
        </w:rPr>
        <w:t xml:space="preserve">read-write </w:t>
      </w:r>
      <w:r w:rsidRPr="004A1279">
        <w:rPr>
          <w:rStyle w:val="Emphasis"/>
          <w:i w:val="0"/>
        </w:rPr>
        <w:t>properties</w:t>
      </w:r>
      <w:r>
        <w:rPr>
          <w:rStyle w:val="Emphasis"/>
          <w:rFonts w:hint="eastAsia"/>
          <w:i w:val="0"/>
          <w:lang w:eastAsia="ko-KR"/>
        </w:rPr>
        <w:t>.</w:t>
      </w:r>
    </w:p>
    <w:p w14:paraId="2A8415C0" w14:textId="77777777" w:rsidR="00EC3682" w:rsidRPr="0060122C" w:rsidRDefault="00EC3682" w:rsidP="00EC3682">
      <w:pPr>
        <w:pStyle w:val="procedureBody"/>
        <w:numPr>
          <w:ilvl w:val="1"/>
          <w:numId w:val="26"/>
        </w:numPr>
        <w:rPr>
          <w:rStyle w:val="Emphasis"/>
        </w:rPr>
      </w:pPr>
      <w:r>
        <w:t xml:space="preserve">Initialize </w:t>
      </w:r>
      <w:r>
        <w:rPr>
          <w:rStyle w:val="Emphasis"/>
          <w:rFonts w:hint="eastAsia"/>
          <w:i w:val="0"/>
          <w:lang w:eastAsia="ko-KR"/>
        </w:rPr>
        <w:t>the Target</w:t>
      </w:r>
      <w:r w:rsidR="00FD2905">
        <w:rPr>
          <w:rStyle w:val="Emphasis"/>
          <w:i w:val="0"/>
          <w:lang w:eastAsia="ko-KR"/>
        </w:rPr>
        <w:t>Level</w:t>
      </w:r>
      <w:r>
        <w:rPr>
          <w:rStyle w:val="Emphasis"/>
          <w:rFonts w:hint="eastAsia"/>
          <w:i w:val="0"/>
          <w:lang w:eastAsia="ko-KR"/>
        </w:rPr>
        <w:t xml:space="preserve"> property to the </w:t>
      </w:r>
      <w:r w:rsidR="00FD2905">
        <w:rPr>
          <w:rStyle w:val="Emphasis"/>
          <w:i w:val="0"/>
          <w:lang w:eastAsia="ko-KR"/>
        </w:rPr>
        <w:t>0</w:t>
      </w:r>
      <w:r>
        <w:rPr>
          <w:rStyle w:val="Emphasis"/>
          <w:rFonts w:hint="eastAsia"/>
          <w:i w:val="0"/>
          <w:lang w:eastAsia="ko-KR"/>
        </w:rPr>
        <w:t>.</w:t>
      </w:r>
    </w:p>
    <w:p w14:paraId="28432012" w14:textId="77777777" w:rsidR="00EC3682" w:rsidRPr="00F55C7A" w:rsidRDefault="00EC3682" w:rsidP="00EC3682">
      <w:pPr>
        <w:pStyle w:val="procedureBody"/>
        <w:numPr>
          <w:ilvl w:val="0"/>
          <w:numId w:val="29"/>
        </w:numPr>
        <w:rPr>
          <w:rStyle w:val="Emphasis"/>
        </w:rPr>
      </w:pPr>
      <w:r>
        <w:rPr>
          <w:rStyle w:val="Emphasis"/>
          <w:i w:val="0"/>
        </w:rPr>
        <w:t xml:space="preserve">Set </w:t>
      </w:r>
      <w:r w:rsidRPr="00A95E86">
        <w:rPr>
          <w:iCs/>
        </w:rPr>
        <w:t>propert</w:t>
      </w:r>
      <w:r w:rsidRPr="00A95E86">
        <w:rPr>
          <w:rFonts w:hint="eastAsia"/>
          <w:iCs/>
        </w:rPr>
        <w:t>ies</w:t>
      </w:r>
      <w:r w:rsidRPr="00F55C7A">
        <w:rPr>
          <w:rStyle w:val="Emphasis"/>
          <w:i w:val="0"/>
        </w:rPr>
        <w:t xml:space="preserve"> to valid value</w:t>
      </w:r>
      <w:r>
        <w:rPr>
          <w:rStyle w:val="Emphasis"/>
          <w:rFonts w:hint="eastAsia"/>
          <w:i w:val="0"/>
          <w:lang w:eastAsia="ko-KR"/>
        </w:rPr>
        <w:t>.</w:t>
      </w:r>
    </w:p>
    <w:p w14:paraId="32322AA8" w14:textId="77777777" w:rsidR="00EC3682" w:rsidRDefault="00FD2905" w:rsidP="00EC3682">
      <w:pPr>
        <w:pStyle w:val="procedureBody"/>
        <w:numPr>
          <w:ilvl w:val="1"/>
          <w:numId w:val="26"/>
        </w:numPr>
        <w:rPr>
          <w:rStyle w:val="Emphasis"/>
          <w:i w:val="0"/>
        </w:rPr>
      </w:pPr>
      <w:r>
        <w:rPr>
          <w:rStyle w:val="Emphasis"/>
          <w:rFonts w:hint="eastAsia"/>
          <w:i w:val="0"/>
          <w:lang w:eastAsia="ko-KR"/>
        </w:rPr>
        <w:t>Set the Target</w:t>
      </w:r>
      <w:r>
        <w:rPr>
          <w:rStyle w:val="Emphasis"/>
          <w:i w:val="0"/>
          <w:lang w:eastAsia="ko-KR"/>
        </w:rPr>
        <w:t>Level</w:t>
      </w:r>
      <w:r w:rsidR="00EC3682">
        <w:rPr>
          <w:rStyle w:val="Emphasis"/>
          <w:rFonts w:hint="eastAsia"/>
          <w:i w:val="0"/>
          <w:lang w:eastAsia="ko-KR"/>
        </w:rPr>
        <w:t xml:space="preserve"> property to </w:t>
      </w:r>
      <w:r w:rsidR="0064196D">
        <w:rPr>
          <w:rStyle w:val="Emphasis"/>
          <w:lang w:eastAsia="ko-KR"/>
        </w:rPr>
        <w:t>“ValueFrom</w:t>
      </w:r>
      <w:r w:rsidR="0016301F">
        <w:rPr>
          <w:rStyle w:val="Emphasis"/>
          <w:lang w:eastAsia="ko-KR"/>
        </w:rPr>
        <w:t>SelectableLevels”</w:t>
      </w:r>
      <w:r w:rsidR="00EC3682">
        <w:rPr>
          <w:rStyle w:val="Emphasis"/>
          <w:rFonts w:hint="eastAsia"/>
          <w:lang w:eastAsia="ko-KR"/>
        </w:rPr>
        <w:t>.</w:t>
      </w:r>
    </w:p>
    <w:p w14:paraId="499B39E2" w14:textId="77777777" w:rsidR="00EC3682" w:rsidRDefault="00EC3682" w:rsidP="00EC3682">
      <w:pPr>
        <w:pStyle w:val="procedureBody"/>
        <w:numPr>
          <w:ilvl w:val="2"/>
          <w:numId w:val="26"/>
        </w:numPr>
        <w:rPr>
          <w:rStyle w:val="Emphasis"/>
          <w:i w:val="0"/>
        </w:rPr>
      </w:pPr>
      <w:r>
        <w:rPr>
          <w:rStyle w:val="Emphasis"/>
          <w:i w:val="0"/>
          <w:lang w:eastAsia="ko-KR"/>
        </w:rPr>
        <w:t>Wait the PropertiesChan</w:t>
      </w:r>
      <w:r w:rsidR="00FD2905">
        <w:rPr>
          <w:rStyle w:val="Emphasis"/>
          <w:i w:val="0"/>
          <w:lang w:eastAsia="ko-KR"/>
        </w:rPr>
        <w:t>ged signal for the TargetLevel</w:t>
      </w:r>
      <w:r>
        <w:rPr>
          <w:rStyle w:val="Emphasis"/>
          <w:i w:val="0"/>
          <w:lang w:eastAsia="ko-KR"/>
        </w:rPr>
        <w:t xml:space="preserve"> property.</w:t>
      </w:r>
    </w:p>
    <w:p w14:paraId="63087E8C" w14:textId="77777777" w:rsidR="00EC3682" w:rsidRDefault="00FD2905" w:rsidP="00EC3682">
      <w:pPr>
        <w:pStyle w:val="procedureBody"/>
        <w:numPr>
          <w:ilvl w:val="2"/>
          <w:numId w:val="26"/>
        </w:numPr>
        <w:rPr>
          <w:rStyle w:val="Emphasis"/>
          <w:i w:val="0"/>
        </w:rPr>
      </w:pPr>
      <w:r>
        <w:rPr>
          <w:rStyle w:val="Emphasis"/>
          <w:i w:val="0"/>
          <w:lang w:eastAsia="ko-KR"/>
        </w:rPr>
        <w:t>Get the TargetLevel</w:t>
      </w:r>
      <w:r w:rsidR="00EC3682">
        <w:rPr>
          <w:rStyle w:val="Emphasis"/>
          <w:i w:val="0"/>
          <w:lang w:eastAsia="ko-KR"/>
        </w:rPr>
        <w:t xml:space="preserve"> property.</w:t>
      </w:r>
    </w:p>
    <w:p w14:paraId="57EBACD4" w14:textId="77777777" w:rsidR="00EC3682" w:rsidRPr="004A1279" w:rsidRDefault="00EC3682" w:rsidP="00EC3682">
      <w:pPr>
        <w:pStyle w:val="procedureBody"/>
        <w:numPr>
          <w:ilvl w:val="0"/>
          <w:numId w:val="29"/>
        </w:numPr>
        <w:rPr>
          <w:rStyle w:val="Emphasis"/>
        </w:rPr>
      </w:pPr>
      <w:r>
        <w:rPr>
          <w:rStyle w:val="Emphasis"/>
          <w:rFonts w:hint="eastAsia"/>
          <w:i w:val="0"/>
          <w:lang w:eastAsia="ko-KR"/>
        </w:rPr>
        <w:t xml:space="preserve">Set </w:t>
      </w:r>
      <w:r w:rsidRPr="00A95E86">
        <w:rPr>
          <w:rFonts w:hint="eastAsia"/>
          <w:iCs/>
        </w:rPr>
        <w:t>properties</w:t>
      </w:r>
      <w:r>
        <w:rPr>
          <w:rStyle w:val="Emphasis"/>
          <w:rFonts w:hint="eastAsia"/>
          <w:i w:val="0"/>
          <w:lang w:eastAsia="ko-KR"/>
        </w:rPr>
        <w:t xml:space="preserve"> to invalid value</w:t>
      </w:r>
    </w:p>
    <w:p w14:paraId="07523768" w14:textId="77777777" w:rsidR="00FD2905" w:rsidRDefault="00FD2905" w:rsidP="00FD2905">
      <w:pPr>
        <w:pStyle w:val="procedureBody"/>
        <w:numPr>
          <w:ilvl w:val="1"/>
          <w:numId w:val="29"/>
        </w:numPr>
        <w:rPr>
          <w:rStyle w:val="Emphasis"/>
          <w:i w:val="0"/>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Pr>
          <w:rStyle w:val="Emphasis"/>
          <w:rFonts w:hint="eastAsia"/>
          <w:lang w:eastAsia="ko-KR"/>
        </w:rPr>
        <w:t>Max</w:t>
      </w:r>
      <w:r>
        <w:rPr>
          <w:rStyle w:val="Emphasis"/>
          <w:lang w:eastAsia="ko-KR"/>
        </w:rPr>
        <w:t>Level + 1</w:t>
      </w:r>
      <w:r>
        <w:rPr>
          <w:rStyle w:val="Emphasis"/>
          <w:rFonts w:hint="eastAsia"/>
          <w:lang w:eastAsia="ko-KR"/>
        </w:rPr>
        <w:t>.</w:t>
      </w:r>
    </w:p>
    <w:p w14:paraId="782443F4" w14:textId="77777777" w:rsidR="00FD2905" w:rsidRDefault="00FD2905" w:rsidP="00FD2905">
      <w:pPr>
        <w:pStyle w:val="procedureBody"/>
        <w:numPr>
          <w:ilvl w:val="2"/>
          <w:numId w:val="29"/>
        </w:numPr>
        <w:rPr>
          <w:rStyle w:val="Emphasis"/>
          <w:i w:val="0"/>
        </w:rPr>
      </w:pPr>
      <w:r>
        <w:rPr>
          <w:rStyle w:val="Emphasis"/>
          <w:i w:val="0"/>
          <w:lang w:eastAsia="ko-KR"/>
        </w:rPr>
        <w:t>Get the TargetLevel property.</w:t>
      </w:r>
    </w:p>
    <w:p w14:paraId="224FEA2B" w14:textId="77777777" w:rsidR="0016301F" w:rsidRDefault="0016301F" w:rsidP="0016301F">
      <w:pPr>
        <w:pStyle w:val="procedureBody"/>
        <w:numPr>
          <w:ilvl w:val="1"/>
          <w:numId w:val="29"/>
        </w:numPr>
        <w:rPr>
          <w:rStyle w:val="Emphasis"/>
          <w:i w:val="0"/>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Pr>
          <w:rStyle w:val="Emphasis"/>
          <w:i w:val="0"/>
          <w:lang w:eastAsia="ko-KR"/>
        </w:rPr>
        <w:t>“</w:t>
      </w:r>
      <w:r w:rsidR="0064196D">
        <w:rPr>
          <w:rStyle w:val="Emphasis"/>
          <w:lang w:eastAsia="ko-KR"/>
        </w:rPr>
        <w:t>ValueOutside</w:t>
      </w:r>
      <w:r>
        <w:rPr>
          <w:rStyle w:val="Emphasis"/>
          <w:lang w:eastAsia="ko-KR"/>
        </w:rPr>
        <w:t>SelectableLevels”</w:t>
      </w:r>
      <w:r>
        <w:rPr>
          <w:rStyle w:val="Emphasis"/>
          <w:rFonts w:hint="eastAsia"/>
          <w:lang w:eastAsia="ko-KR"/>
        </w:rPr>
        <w:t>.</w:t>
      </w:r>
    </w:p>
    <w:p w14:paraId="6ED73747" w14:textId="77777777" w:rsidR="0016301F" w:rsidRPr="0016301F" w:rsidRDefault="0016301F" w:rsidP="0016301F">
      <w:pPr>
        <w:pStyle w:val="procedureBody"/>
        <w:numPr>
          <w:ilvl w:val="2"/>
          <w:numId w:val="29"/>
        </w:numPr>
        <w:rPr>
          <w:rStyle w:val="Emphasis"/>
          <w:i w:val="0"/>
        </w:rPr>
      </w:pPr>
      <w:r>
        <w:rPr>
          <w:rStyle w:val="Emphasis"/>
          <w:i w:val="0"/>
          <w:lang w:eastAsia="ko-KR"/>
        </w:rPr>
        <w:t>Get the TargetLevel property.</w:t>
      </w:r>
    </w:p>
    <w:p w14:paraId="51709FD2" w14:textId="77777777" w:rsidR="00EC3682" w:rsidRDefault="00EC3682" w:rsidP="00EC3682">
      <w:pPr>
        <w:pStyle w:val="procedureBody"/>
        <w:numPr>
          <w:ilvl w:val="0"/>
          <w:numId w:val="29"/>
        </w:numPr>
      </w:pPr>
      <w:r>
        <w:t>The test device leaves the session.</w:t>
      </w:r>
    </w:p>
    <w:p w14:paraId="68B00D09" w14:textId="77777777" w:rsidR="00EC3682" w:rsidRPr="00881C0F" w:rsidRDefault="00EC3682" w:rsidP="00EC3682">
      <w:pPr>
        <w:pStyle w:val="midTitle"/>
        <w:rPr>
          <w:rStyle w:val="Emphasis"/>
          <w:i w:val="0"/>
          <w:iCs w:val="0"/>
        </w:rPr>
      </w:pPr>
      <w:r>
        <w:t>Expected results</w:t>
      </w:r>
    </w:p>
    <w:p w14:paraId="44F0F2A1" w14:textId="77777777" w:rsidR="00EC3682" w:rsidRPr="00F90BDC" w:rsidRDefault="00EC3682" w:rsidP="00EC3682">
      <w:pPr>
        <w:pStyle w:val="resultsBody"/>
      </w:pPr>
      <w:r w:rsidRPr="00F90BDC">
        <w:t>The test device receives an About announcement from the application on the DUT.</w:t>
      </w:r>
    </w:p>
    <w:p w14:paraId="6A98D497" w14:textId="77777777" w:rsidR="00EC3682" w:rsidRPr="00F90BDC" w:rsidRDefault="00EC3682" w:rsidP="00EC3682">
      <w:pPr>
        <w:pStyle w:val="resultsBody"/>
      </w:pPr>
      <w:r w:rsidRPr="00F90BDC">
        <w:t>The test device joins a session with the application at the port specified in the received About announcement.</w:t>
      </w:r>
    </w:p>
    <w:p w14:paraId="0420975A" w14:textId="77777777" w:rsidR="00EC3682" w:rsidRPr="00F90BDC" w:rsidRDefault="00EC3682" w:rsidP="00EC3682">
      <w:pPr>
        <w:pStyle w:val="resultsBody"/>
        <w:rPr>
          <w:rStyle w:val="Emphasis"/>
          <w:i w:val="0"/>
          <w:iCs w:val="0"/>
        </w:rPr>
      </w:pPr>
      <w:r w:rsidRPr="00F90BDC">
        <w:rPr>
          <w:rStyle w:val="Emphasis"/>
          <w:i w:val="0"/>
          <w:iCs w:val="0"/>
        </w:rPr>
        <w:t xml:space="preserve">Getting initial values for all properties </w:t>
      </w:r>
      <w:r w:rsidR="0003199F">
        <w:rPr>
          <w:rStyle w:val="Emphasis"/>
          <w:i w:val="0"/>
          <w:iCs w:val="0"/>
        </w:rPr>
        <w:t xml:space="preserve">is </w:t>
      </w:r>
      <w:r w:rsidRPr="00F90BDC">
        <w:rPr>
          <w:rStyle w:val="Emphasis"/>
          <w:i w:val="0"/>
          <w:iCs w:val="0"/>
        </w:rPr>
        <w:t>succeeded.</w:t>
      </w:r>
    </w:p>
    <w:p w14:paraId="715AF9C9" w14:textId="77777777" w:rsidR="00EC3682" w:rsidRPr="00F90BDC" w:rsidRDefault="00EC3682" w:rsidP="00EC3682">
      <w:pPr>
        <w:pStyle w:val="resultsBody"/>
      </w:pPr>
      <w:r w:rsidRPr="00F90BDC">
        <w:t xml:space="preserve">Setting initial values for all </w:t>
      </w:r>
      <w:r>
        <w:rPr>
          <w:rFonts w:hint="eastAsia"/>
          <w:lang w:eastAsia="ko-KR"/>
        </w:rPr>
        <w:t xml:space="preserve">read-write </w:t>
      </w:r>
      <w:r w:rsidRPr="00F90BDC">
        <w:t xml:space="preserve">properties </w:t>
      </w:r>
      <w:r w:rsidR="0003199F">
        <w:t>is</w:t>
      </w:r>
      <w:r w:rsidRPr="00F90BDC">
        <w:t xml:space="preserve"> succeeded</w:t>
      </w:r>
      <w:r>
        <w:rPr>
          <w:rFonts w:hint="eastAsia"/>
          <w:lang w:eastAsia="ko-KR"/>
        </w:rPr>
        <w:t>.</w:t>
      </w:r>
    </w:p>
    <w:p w14:paraId="4A2D86A9" w14:textId="77777777" w:rsidR="00EC3682" w:rsidRPr="00F90BDC" w:rsidRDefault="00EC3682" w:rsidP="00EC3682">
      <w:pPr>
        <w:pStyle w:val="resultsBody"/>
        <w:numPr>
          <w:ilvl w:val="0"/>
          <w:numId w:val="28"/>
        </w:numPr>
      </w:pPr>
      <w:r w:rsidRPr="00F90BDC">
        <w:t xml:space="preserve">Setting properties </w:t>
      </w:r>
      <w:r>
        <w:t>to</w:t>
      </w:r>
      <w:r w:rsidRPr="00F90BDC">
        <w:t xml:space="preserve"> valid value </w:t>
      </w:r>
      <w:r w:rsidR="0003199F">
        <w:t>is succeeded:</w:t>
      </w:r>
    </w:p>
    <w:p w14:paraId="4F93D7F0" w14:textId="77777777" w:rsidR="00EC3682" w:rsidRPr="00F90BDC" w:rsidRDefault="00EC3682" w:rsidP="00EC3682">
      <w:pPr>
        <w:pStyle w:val="resultsBody"/>
        <w:numPr>
          <w:ilvl w:val="1"/>
          <w:numId w:val="28"/>
        </w:numPr>
        <w:rPr>
          <w:rStyle w:val="Emphasis"/>
          <w:i w:val="0"/>
          <w:iCs w:val="0"/>
        </w:rPr>
      </w:pPr>
      <w:r>
        <w:rPr>
          <w:rStyle w:val="Emphasis"/>
          <w:rFonts w:hint="eastAsia"/>
          <w:i w:val="0"/>
          <w:lang w:eastAsia="ko-KR"/>
        </w:rPr>
        <w:t>The Target</w:t>
      </w:r>
      <w:r w:rsidR="00B55E50">
        <w:rPr>
          <w:rStyle w:val="Emphasis"/>
          <w:i w:val="0"/>
          <w:lang w:eastAsia="ko-KR"/>
        </w:rPr>
        <w:t>Level</w:t>
      </w:r>
      <w:r w:rsidR="00630DB4">
        <w:rPr>
          <w:rStyle w:val="Emphasis"/>
          <w:i w:val="0"/>
          <w:lang w:eastAsia="ko-KR"/>
        </w:rPr>
        <w:t xml:space="preserve"> </w:t>
      </w:r>
      <w:r>
        <w:rPr>
          <w:rStyle w:val="Emphasis"/>
          <w:i w:val="0"/>
          <w:iCs w:val="0"/>
        </w:rPr>
        <w:t xml:space="preserve">is set to </w:t>
      </w:r>
      <w:r w:rsidR="0016301F">
        <w:rPr>
          <w:rStyle w:val="Emphasis"/>
          <w:iCs w:val="0"/>
          <w:lang w:eastAsia="ko-KR"/>
        </w:rPr>
        <w:t>“</w:t>
      </w:r>
      <w:r w:rsidR="0064196D">
        <w:rPr>
          <w:rStyle w:val="Emphasis"/>
          <w:lang w:eastAsia="ko-KR"/>
        </w:rPr>
        <w:t>ValueFrom</w:t>
      </w:r>
      <w:r w:rsidR="0016301F">
        <w:rPr>
          <w:rStyle w:val="Emphasis"/>
          <w:lang w:eastAsia="ko-KR"/>
        </w:rPr>
        <w:t>SelectableLevels</w:t>
      </w:r>
      <w:r w:rsidR="0016301F">
        <w:rPr>
          <w:rStyle w:val="Emphasis"/>
          <w:iCs w:val="0"/>
          <w:lang w:eastAsia="ko-KR"/>
        </w:rPr>
        <w:t>”</w:t>
      </w:r>
      <w:r w:rsidRPr="00F90BDC">
        <w:rPr>
          <w:rStyle w:val="Emphasis"/>
          <w:i w:val="0"/>
          <w:iCs w:val="0"/>
        </w:rPr>
        <w:t>, and the PropertiesChanged signal is received.</w:t>
      </w:r>
    </w:p>
    <w:p w14:paraId="75CFE428" w14:textId="77777777" w:rsidR="00EC3682" w:rsidRPr="00F90BDC" w:rsidRDefault="00EC3682" w:rsidP="00EC3682">
      <w:pPr>
        <w:pStyle w:val="resultsBody"/>
        <w:numPr>
          <w:ilvl w:val="0"/>
          <w:numId w:val="28"/>
        </w:numPr>
      </w:pPr>
      <w:r w:rsidRPr="00F90BDC">
        <w:lastRenderedPageBreak/>
        <w:t xml:space="preserve">The result of setting properties </w:t>
      </w:r>
      <w:r>
        <w:t>to</w:t>
      </w:r>
      <w:r w:rsidRPr="00F90BDC">
        <w:t xml:space="preserve"> invalid value is as follows.</w:t>
      </w:r>
    </w:p>
    <w:p w14:paraId="4370C7CB" w14:textId="77777777" w:rsidR="0016301F" w:rsidRPr="0016301F" w:rsidRDefault="00B55E50" w:rsidP="00B55E50">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sidR="0016301F">
        <w:rPr>
          <w:i/>
          <w:lang w:eastAsia="ko-KR"/>
        </w:rPr>
        <w:t>“</w:t>
      </w:r>
      <w:r w:rsidR="0064196D">
        <w:rPr>
          <w:rStyle w:val="Emphasis"/>
          <w:lang w:eastAsia="ko-KR"/>
        </w:rPr>
        <w:t>ValueFrom</w:t>
      </w:r>
      <w:r w:rsidR="0016301F">
        <w:rPr>
          <w:rStyle w:val="Emphasis"/>
          <w:lang w:eastAsia="ko-KR"/>
        </w:rPr>
        <w:t>SelectableLevels</w:t>
      </w:r>
      <w:r w:rsidR="0016301F">
        <w:rPr>
          <w:i/>
          <w:lang w:eastAsia="ko-KR"/>
        </w:rPr>
        <w:t>”</w:t>
      </w:r>
    </w:p>
    <w:p w14:paraId="58AD9AED" w14:textId="77777777" w:rsidR="0016301F" w:rsidRPr="0016301F" w:rsidRDefault="0016301F" w:rsidP="00B55E50">
      <w:pPr>
        <w:pStyle w:val="resultsBody"/>
        <w:numPr>
          <w:ilvl w:val="1"/>
          <w:numId w:val="28"/>
        </w:numPr>
        <w:rPr>
          <w:rStyle w:val="Emphasis"/>
          <w:i w:val="0"/>
        </w:rPr>
      </w:pPr>
      <w:r>
        <w:rPr>
          <w:lang w:eastAsia="ko-KR"/>
        </w:rPr>
        <w:t>Set the TargetLevel property to “</w:t>
      </w:r>
      <w:r w:rsidR="0064196D">
        <w:rPr>
          <w:rStyle w:val="Emphasis"/>
          <w:lang w:eastAsia="ko-KR"/>
        </w:rPr>
        <w:t>ValueOutside</w:t>
      </w:r>
      <w:r>
        <w:rPr>
          <w:rStyle w:val="Emphasis"/>
          <w:lang w:eastAsia="ko-KR"/>
        </w:rPr>
        <w:t>SelectableLevels”</w:t>
      </w:r>
      <w:r>
        <w:rPr>
          <w:lang w:eastAsia="ko-KR"/>
        </w:rPr>
        <w:t xml:space="preserve"> is failed, and the current TargetLevel keeps the </w:t>
      </w:r>
      <w:r w:rsidRPr="0016301F">
        <w:rPr>
          <w:i/>
          <w:lang w:eastAsia="ko-KR"/>
        </w:rPr>
        <w:t>“</w:t>
      </w:r>
      <w:r w:rsidR="0064196D">
        <w:rPr>
          <w:rStyle w:val="Emphasis"/>
          <w:lang w:eastAsia="ko-KR"/>
        </w:rPr>
        <w:t>ValueFrom</w:t>
      </w:r>
      <w:r>
        <w:rPr>
          <w:rStyle w:val="Emphasis"/>
          <w:lang w:eastAsia="ko-KR"/>
        </w:rPr>
        <w:t>SelectableLevels”</w:t>
      </w:r>
    </w:p>
    <w:p w14:paraId="171D4A52" w14:textId="77777777" w:rsidR="00A07360" w:rsidRPr="0016301F" w:rsidRDefault="00A07360" w:rsidP="00B55E50">
      <w:pPr>
        <w:pStyle w:val="resultsBody"/>
        <w:numPr>
          <w:ilvl w:val="1"/>
          <w:numId w:val="28"/>
        </w:numPr>
        <w:rPr>
          <w:iCs/>
        </w:rPr>
      </w:pPr>
      <w:r>
        <w:br w:type="page"/>
      </w:r>
    </w:p>
    <w:p w14:paraId="59B8E58F" w14:textId="77777777" w:rsidR="004813AC" w:rsidRPr="00F90BDC" w:rsidRDefault="005641A6" w:rsidP="004813AC">
      <w:pPr>
        <w:pStyle w:val="Heading2"/>
        <w:numPr>
          <w:ilvl w:val="1"/>
          <w:numId w:val="1"/>
        </w:numPr>
        <w:ind w:left="720" w:hanging="720"/>
      </w:pPr>
      <w:bookmarkStart w:id="66" w:name="_Toc458602142"/>
      <w:r>
        <w:lastRenderedPageBreak/>
        <w:t>CDM</w:t>
      </w:r>
      <w:r w:rsidR="007E7AFB">
        <w:t>-v1-</w:t>
      </w:r>
      <w:r w:rsidR="004813AC" w:rsidRPr="00594A9B">
        <w:rPr>
          <w:lang w:eastAsia="ko-KR"/>
        </w:rPr>
        <w:t>SpinSpeedLevel</w:t>
      </w:r>
      <w:r w:rsidR="00630DB4">
        <w:rPr>
          <w:lang w:eastAsia="ko-KR"/>
        </w:rPr>
        <w:t xml:space="preserve"> </w:t>
      </w:r>
      <w:r w:rsidR="004813AC" w:rsidRPr="00F90BDC">
        <w:t>Interface Test</w:t>
      </w:r>
      <w:bookmarkEnd w:id="66"/>
    </w:p>
    <w:p w14:paraId="254B7A83" w14:textId="77777777" w:rsidR="0016301F" w:rsidRDefault="0016301F" w:rsidP="0016301F">
      <w:pPr>
        <w:pStyle w:val="midTitle"/>
      </w:pPr>
      <w:r>
        <w:t>Objective</w:t>
      </w:r>
    </w:p>
    <w:p w14:paraId="5BA7CC14" w14:textId="77777777" w:rsidR="0016301F" w:rsidRDefault="0016301F" w:rsidP="0016301F">
      <w:pPr>
        <w:pStyle w:val="Body0"/>
        <w:rPr>
          <w:lang w:eastAsia="ko-KR"/>
        </w:rPr>
      </w:pPr>
      <w:r w:rsidRPr="007A4302">
        <w:t xml:space="preserve">Verify </w:t>
      </w:r>
      <w:r>
        <w:t xml:space="preserve">the properties and signals of </w:t>
      </w:r>
      <w:r w:rsidRPr="007A4302">
        <w:t xml:space="preserve">the </w:t>
      </w:r>
      <w:r>
        <w:rPr>
          <w:lang w:eastAsia="ko-KR"/>
        </w:rPr>
        <w:t xml:space="preserve">SpinSpeedLevel </w:t>
      </w:r>
      <w:r>
        <w:t>interface of DUT</w:t>
      </w:r>
      <w:r>
        <w:rPr>
          <w:rFonts w:hint="eastAsia"/>
          <w:lang w:eastAsia="ko-KR"/>
        </w:rPr>
        <w:t>.</w:t>
      </w:r>
    </w:p>
    <w:p w14:paraId="4F4D08F6" w14:textId="77777777" w:rsidR="0016301F" w:rsidRDefault="0016301F" w:rsidP="0016301F">
      <w:pPr>
        <w:pStyle w:val="midTitle"/>
      </w:pPr>
      <w:r>
        <w:t xml:space="preserve">Procedure </w:t>
      </w:r>
    </w:p>
    <w:p w14:paraId="595D9C35" w14:textId="77777777" w:rsidR="0016301F" w:rsidRDefault="0016301F" w:rsidP="00FD2236">
      <w:pPr>
        <w:pStyle w:val="procedureBody"/>
        <w:numPr>
          <w:ilvl w:val="0"/>
          <w:numId w:val="50"/>
        </w:numPr>
      </w:pPr>
      <w:r>
        <w:t>The test device listens for an About announcement from the application on the DUT.</w:t>
      </w:r>
    </w:p>
    <w:p w14:paraId="773E8B19" w14:textId="77777777" w:rsidR="0016301F" w:rsidRDefault="0016301F" w:rsidP="0016301F">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SpinSpeedLevel</w:t>
      </w:r>
      <w:r w:rsidR="00630DB4">
        <w:rPr>
          <w:lang w:eastAsia="ko-KR"/>
        </w:rPr>
        <w:t xml:space="preserve"> </w:t>
      </w:r>
      <w:r>
        <w:t>Interface on DUT.</w:t>
      </w:r>
    </w:p>
    <w:p w14:paraId="356B22DD" w14:textId="77777777" w:rsidR="0016301F" w:rsidRDefault="0016301F" w:rsidP="0016301F">
      <w:pPr>
        <w:pStyle w:val="procedureBody"/>
        <w:numPr>
          <w:ilvl w:val="0"/>
          <w:numId w:val="29"/>
        </w:numPr>
      </w:pPr>
      <w:r w:rsidRPr="0060122C">
        <w:t>Get initial values for all properties.</w:t>
      </w:r>
    </w:p>
    <w:p w14:paraId="6A253799" w14:textId="77777777" w:rsidR="0016301F" w:rsidRDefault="0016301F" w:rsidP="0016301F">
      <w:pPr>
        <w:pStyle w:val="procedureBody"/>
        <w:numPr>
          <w:ilvl w:val="1"/>
          <w:numId w:val="26"/>
        </w:numPr>
      </w:pPr>
      <w:r w:rsidRPr="0060122C">
        <w:t xml:space="preserve">Retrieve the </w:t>
      </w:r>
      <w:r>
        <w:rPr>
          <w:lang w:eastAsia="ko-KR"/>
        </w:rPr>
        <w:t>MaxLevel</w:t>
      </w:r>
      <w:r w:rsidRPr="0060122C">
        <w:t xml:space="preserve"> property.</w:t>
      </w:r>
    </w:p>
    <w:p w14:paraId="30D2D514" w14:textId="77777777" w:rsidR="0016301F" w:rsidRDefault="0016301F" w:rsidP="0016301F">
      <w:pPr>
        <w:pStyle w:val="procedureBody"/>
        <w:numPr>
          <w:ilvl w:val="1"/>
          <w:numId w:val="26"/>
        </w:numPr>
      </w:pPr>
      <w:r w:rsidRPr="0060122C">
        <w:t xml:space="preserve">Retrieve the </w:t>
      </w:r>
      <w:r>
        <w:rPr>
          <w:lang w:eastAsia="ko-KR"/>
        </w:rPr>
        <w:t>TargetLevel</w:t>
      </w:r>
      <w:r w:rsidRPr="0060122C">
        <w:t xml:space="preserve"> property.</w:t>
      </w:r>
    </w:p>
    <w:p w14:paraId="23453AB5" w14:textId="77777777" w:rsidR="0016301F" w:rsidRDefault="0016301F" w:rsidP="0016301F">
      <w:pPr>
        <w:pStyle w:val="procedureBody"/>
        <w:numPr>
          <w:ilvl w:val="1"/>
          <w:numId w:val="26"/>
        </w:numPr>
      </w:pPr>
      <w:r w:rsidRPr="0060122C">
        <w:t xml:space="preserve">Retrieve the </w:t>
      </w:r>
      <w:r>
        <w:rPr>
          <w:lang w:eastAsia="ko-KR"/>
        </w:rPr>
        <w:t>SelectableLevels</w:t>
      </w:r>
      <w:r w:rsidRPr="0060122C">
        <w:t xml:space="preserve"> property.</w:t>
      </w:r>
    </w:p>
    <w:p w14:paraId="31E9EE72" w14:textId="77777777" w:rsidR="0016301F" w:rsidRPr="0060122C" w:rsidRDefault="0016301F" w:rsidP="0016301F">
      <w:pPr>
        <w:pStyle w:val="procedureBody"/>
        <w:numPr>
          <w:ilvl w:val="0"/>
          <w:numId w:val="29"/>
        </w:numPr>
        <w:rPr>
          <w:rStyle w:val="Emphasis"/>
        </w:rPr>
      </w:pPr>
      <w:r w:rsidRPr="00A95E86">
        <w:rPr>
          <w:iCs/>
        </w:rPr>
        <w:t>Initialize</w:t>
      </w:r>
      <w:r w:rsidRPr="004A1279">
        <w:rPr>
          <w:rStyle w:val="Emphasis"/>
          <w:i w:val="0"/>
        </w:rPr>
        <w:t xml:space="preserve"> all </w:t>
      </w:r>
      <w:r w:rsidRPr="004A1279">
        <w:rPr>
          <w:rStyle w:val="Emphasis"/>
          <w:rFonts w:hint="eastAsia"/>
          <w:i w:val="0"/>
          <w:lang w:eastAsia="ko-KR"/>
        </w:rPr>
        <w:t xml:space="preserve">read-write </w:t>
      </w:r>
      <w:r w:rsidRPr="004A1279">
        <w:rPr>
          <w:rStyle w:val="Emphasis"/>
          <w:i w:val="0"/>
        </w:rPr>
        <w:t>properties</w:t>
      </w:r>
      <w:r>
        <w:rPr>
          <w:rStyle w:val="Emphasis"/>
          <w:rFonts w:hint="eastAsia"/>
          <w:i w:val="0"/>
          <w:lang w:eastAsia="ko-KR"/>
        </w:rPr>
        <w:t>.</w:t>
      </w:r>
    </w:p>
    <w:p w14:paraId="766D6A32" w14:textId="77777777" w:rsidR="0016301F" w:rsidRPr="0060122C" w:rsidRDefault="0016301F" w:rsidP="0016301F">
      <w:pPr>
        <w:pStyle w:val="procedureBody"/>
        <w:numPr>
          <w:ilvl w:val="1"/>
          <w:numId w:val="26"/>
        </w:numPr>
        <w:rPr>
          <w:rStyle w:val="Emphasis"/>
        </w:rPr>
      </w:pPr>
      <w:r>
        <w:t xml:space="preserve">Initialize </w:t>
      </w:r>
      <w:r>
        <w:rPr>
          <w:rStyle w:val="Emphasis"/>
          <w:rFonts w:hint="eastAsia"/>
          <w:i w:val="0"/>
          <w:lang w:eastAsia="ko-KR"/>
        </w:rPr>
        <w:t>the Target</w:t>
      </w:r>
      <w:r>
        <w:rPr>
          <w:rStyle w:val="Emphasis"/>
          <w:i w:val="0"/>
          <w:lang w:eastAsia="ko-KR"/>
        </w:rPr>
        <w:t>Level</w:t>
      </w:r>
      <w:r>
        <w:rPr>
          <w:rStyle w:val="Emphasis"/>
          <w:rFonts w:hint="eastAsia"/>
          <w:i w:val="0"/>
          <w:lang w:eastAsia="ko-KR"/>
        </w:rPr>
        <w:t xml:space="preserve"> property to the </w:t>
      </w:r>
      <w:r>
        <w:rPr>
          <w:rStyle w:val="Emphasis"/>
          <w:i w:val="0"/>
          <w:lang w:eastAsia="ko-KR"/>
        </w:rPr>
        <w:t>0</w:t>
      </w:r>
      <w:r>
        <w:rPr>
          <w:rStyle w:val="Emphasis"/>
          <w:rFonts w:hint="eastAsia"/>
          <w:i w:val="0"/>
          <w:lang w:eastAsia="ko-KR"/>
        </w:rPr>
        <w:t>.</w:t>
      </w:r>
    </w:p>
    <w:p w14:paraId="5E8FF7C0" w14:textId="77777777" w:rsidR="0016301F" w:rsidRPr="00F55C7A" w:rsidRDefault="0016301F" w:rsidP="0016301F">
      <w:pPr>
        <w:pStyle w:val="procedureBody"/>
        <w:numPr>
          <w:ilvl w:val="0"/>
          <w:numId w:val="29"/>
        </w:numPr>
        <w:rPr>
          <w:rStyle w:val="Emphasis"/>
        </w:rPr>
      </w:pPr>
      <w:r>
        <w:rPr>
          <w:rStyle w:val="Emphasis"/>
          <w:i w:val="0"/>
        </w:rPr>
        <w:t xml:space="preserve">Set </w:t>
      </w:r>
      <w:r w:rsidRPr="00A95E86">
        <w:rPr>
          <w:iCs/>
        </w:rPr>
        <w:t>propert</w:t>
      </w:r>
      <w:r w:rsidRPr="00A95E86">
        <w:rPr>
          <w:rFonts w:hint="eastAsia"/>
          <w:iCs/>
        </w:rPr>
        <w:t>ies</w:t>
      </w:r>
      <w:r w:rsidRPr="00F55C7A">
        <w:rPr>
          <w:rStyle w:val="Emphasis"/>
          <w:i w:val="0"/>
        </w:rPr>
        <w:t xml:space="preserve"> to valid value</w:t>
      </w:r>
      <w:r>
        <w:rPr>
          <w:rStyle w:val="Emphasis"/>
          <w:rFonts w:hint="eastAsia"/>
          <w:i w:val="0"/>
          <w:lang w:eastAsia="ko-KR"/>
        </w:rPr>
        <w:t>.</w:t>
      </w:r>
    </w:p>
    <w:p w14:paraId="542056B1" w14:textId="77777777" w:rsidR="0016301F" w:rsidRDefault="0016301F" w:rsidP="0016301F">
      <w:pPr>
        <w:pStyle w:val="procedureBody"/>
        <w:numPr>
          <w:ilvl w:val="1"/>
          <w:numId w:val="26"/>
        </w:numPr>
        <w:rPr>
          <w:rStyle w:val="Emphasis"/>
          <w:i w:val="0"/>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sidR="00E82B42">
        <w:rPr>
          <w:rStyle w:val="Emphasis"/>
          <w:lang w:eastAsia="ko-KR"/>
        </w:rPr>
        <w:t>“ValueFrom</w:t>
      </w:r>
      <w:r>
        <w:rPr>
          <w:rStyle w:val="Emphasis"/>
          <w:lang w:eastAsia="ko-KR"/>
        </w:rPr>
        <w:t>SelectableLevels”</w:t>
      </w:r>
      <w:r>
        <w:rPr>
          <w:rStyle w:val="Emphasis"/>
          <w:rFonts w:hint="eastAsia"/>
          <w:lang w:eastAsia="ko-KR"/>
        </w:rPr>
        <w:t>.</w:t>
      </w:r>
    </w:p>
    <w:p w14:paraId="77AAAB40" w14:textId="77777777" w:rsidR="0016301F" w:rsidRDefault="0016301F" w:rsidP="0016301F">
      <w:pPr>
        <w:pStyle w:val="procedureBody"/>
        <w:numPr>
          <w:ilvl w:val="2"/>
          <w:numId w:val="26"/>
        </w:numPr>
        <w:rPr>
          <w:rStyle w:val="Emphasis"/>
          <w:i w:val="0"/>
        </w:rPr>
      </w:pPr>
      <w:r>
        <w:rPr>
          <w:rStyle w:val="Emphasis"/>
          <w:i w:val="0"/>
          <w:lang w:eastAsia="ko-KR"/>
        </w:rPr>
        <w:t>Wait the PropertiesChanged signal for the TargetLevel property.</w:t>
      </w:r>
    </w:p>
    <w:p w14:paraId="6978A61E" w14:textId="77777777" w:rsidR="0016301F" w:rsidRDefault="0016301F" w:rsidP="0016301F">
      <w:pPr>
        <w:pStyle w:val="procedureBody"/>
        <w:numPr>
          <w:ilvl w:val="2"/>
          <w:numId w:val="26"/>
        </w:numPr>
        <w:rPr>
          <w:rStyle w:val="Emphasis"/>
          <w:i w:val="0"/>
        </w:rPr>
      </w:pPr>
      <w:r>
        <w:rPr>
          <w:rStyle w:val="Emphasis"/>
          <w:i w:val="0"/>
          <w:lang w:eastAsia="ko-KR"/>
        </w:rPr>
        <w:t>Get the TargetLevel property.</w:t>
      </w:r>
    </w:p>
    <w:p w14:paraId="5489AE14" w14:textId="77777777" w:rsidR="0016301F" w:rsidRPr="004A1279" w:rsidRDefault="0016301F" w:rsidP="0016301F">
      <w:pPr>
        <w:pStyle w:val="procedureBody"/>
        <w:numPr>
          <w:ilvl w:val="0"/>
          <w:numId w:val="29"/>
        </w:numPr>
        <w:rPr>
          <w:rStyle w:val="Emphasis"/>
        </w:rPr>
      </w:pPr>
      <w:r>
        <w:rPr>
          <w:rStyle w:val="Emphasis"/>
          <w:rFonts w:hint="eastAsia"/>
          <w:i w:val="0"/>
          <w:lang w:eastAsia="ko-KR"/>
        </w:rPr>
        <w:t xml:space="preserve">Set </w:t>
      </w:r>
      <w:r w:rsidRPr="00A95E86">
        <w:rPr>
          <w:rFonts w:hint="eastAsia"/>
          <w:iCs/>
        </w:rPr>
        <w:t>properties</w:t>
      </w:r>
      <w:r>
        <w:rPr>
          <w:rStyle w:val="Emphasis"/>
          <w:rFonts w:hint="eastAsia"/>
          <w:i w:val="0"/>
          <w:lang w:eastAsia="ko-KR"/>
        </w:rPr>
        <w:t xml:space="preserve"> to invalid value</w:t>
      </w:r>
    </w:p>
    <w:p w14:paraId="40E825A9" w14:textId="77777777" w:rsidR="0016301F" w:rsidRDefault="0016301F" w:rsidP="0016301F">
      <w:pPr>
        <w:pStyle w:val="procedureBody"/>
        <w:numPr>
          <w:ilvl w:val="1"/>
          <w:numId w:val="29"/>
        </w:numPr>
        <w:rPr>
          <w:rStyle w:val="Emphasis"/>
          <w:i w:val="0"/>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Pr>
          <w:rStyle w:val="Emphasis"/>
          <w:rFonts w:hint="eastAsia"/>
          <w:lang w:eastAsia="ko-KR"/>
        </w:rPr>
        <w:t>Max</w:t>
      </w:r>
      <w:r>
        <w:rPr>
          <w:rStyle w:val="Emphasis"/>
          <w:lang w:eastAsia="ko-KR"/>
        </w:rPr>
        <w:t>Level + 1</w:t>
      </w:r>
      <w:r>
        <w:rPr>
          <w:rStyle w:val="Emphasis"/>
          <w:rFonts w:hint="eastAsia"/>
          <w:lang w:eastAsia="ko-KR"/>
        </w:rPr>
        <w:t>.</w:t>
      </w:r>
    </w:p>
    <w:p w14:paraId="24F9898E" w14:textId="77777777" w:rsidR="0016301F" w:rsidRDefault="0016301F" w:rsidP="0016301F">
      <w:pPr>
        <w:pStyle w:val="procedureBody"/>
        <w:numPr>
          <w:ilvl w:val="2"/>
          <w:numId w:val="29"/>
        </w:numPr>
        <w:rPr>
          <w:rStyle w:val="Emphasis"/>
          <w:i w:val="0"/>
        </w:rPr>
      </w:pPr>
      <w:r>
        <w:rPr>
          <w:rStyle w:val="Emphasis"/>
          <w:i w:val="0"/>
          <w:lang w:eastAsia="ko-KR"/>
        </w:rPr>
        <w:t>Get the TargetLevel property.</w:t>
      </w:r>
    </w:p>
    <w:p w14:paraId="141ED92A" w14:textId="77777777" w:rsidR="0016301F" w:rsidRDefault="0016301F" w:rsidP="0016301F">
      <w:pPr>
        <w:pStyle w:val="procedureBody"/>
        <w:numPr>
          <w:ilvl w:val="1"/>
          <w:numId w:val="29"/>
        </w:numPr>
        <w:rPr>
          <w:rStyle w:val="Emphasis"/>
          <w:i w:val="0"/>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Pr>
          <w:rStyle w:val="Emphasis"/>
          <w:i w:val="0"/>
          <w:lang w:eastAsia="ko-KR"/>
        </w:rPr>
        <w:t>“</w:t>
      </w:r>
      <w:r w:rsidR="00E82B42">
        <w:rPr>
          <w:rStyle w:val="Emphasis"/>
          <w:lang w:eastAsia="ko-KR"/>
        </w:rPr>
        <w:t>ValueOutside</w:t>
      </w:r>
      <w:r>
        <w:rPr>
          <w:rStyle w:val="Emphasis"/>
          <w:lang w:eastAsia="ko-KR"/>
        </w:rPr>
        <w:t>SelectableLevels”</w:t>
      </w:r>
      <w:r>
        <w:rPr>
          <w:rStyle w:val="Emphasis"/>
          <w:rFonts w:hint="eastAsia"/>
          <w:lang w:eastAsia="ko-KR"/>
        </w:rPr>
        <w:t>.</w:t>
      </w:r>
    </w:p>
    <w:p w14:paraId="7E7DEC28" w14:textId="77777777" w:rsidR="0016301F" w:rsidRPr="0016301F" w:rsidRDefault="0016301F" w:rsidP="0016301F">
      <w:pPr>
        <w:pStyle w:val="procedureBody"/>
        <w:numPr>
          <w:ilvl w:val="2"/>
          <w:numId w:val="29"/>
        </w:numPr>
        <w:rPr>
          <w:rStyle w:val="Emphasis"/>
          <w:i w:val="0"/>
        </w:rPr>
      </w:pPr>
      <w:r>
        <w:rPr>
          <w:rStyle w:val="Emphasis"/>
          <w:i w:val="0"/>
          <w:lang w:eastAsia="ko-KR"/>
        </w:rPr>
        <w:t>Get the TargetLevel property.</w:t>
      </w:r>
    </w:p>
    <w:p w14:paraId="3FD9BACF" w14:textId="77777777" w:rsidR="0016301F" w:rsidRDefault="0016301F" w:rsidP="0016301F">
      <w:pPr>
        <w:pStyle w:val="procedureBody"/>
        <w:numPr>
          <w:ilvl w:val="0"/>
          <w:numId w:val="29"/>
        </w:numPr>
      </w:pPr>
      <w:r>
        <w:t>The test device leaves the session.</w:t>
      </w:r>
    </w:p>
    <w:p w14:paraId="1EE06FD7" w14:textId="77777777" w:rsidR="0016301F" w:rsidRPr="00881C0F" w:rsidRDefault="0016301F" w:rsidP="0016301F">
      <w:pPr>
        <w:pStyle w:val="midTitle"/>
        <w:rPr>
          <w:rStyle w:val="Emphasis"/>
          <w:i w:val="0"/>
          <w:iCs w:val="0"/>
        </w:rPr>
      </w:pPr>
      <w:r>
        <w:t>Expected results</w:t>
      </w:r>
    </w:p>
    <w:p w14:paraId="232F6060" w14:textId="77777777" w:rsidR="0016301F" w:rsidRPr="00F90BDC" w:rsidRDefault="0016301F" w:rsidP="0016301F">
      <w:pPr>
        <w:pStyle w:val="resultsBody"/>
      </w:pPr>
      <w:r w:rsidRPr="00F90BDC">
        <w:t>The test device receives an About announcement from the application on the DUT.</w:t>
      </w:r>
    </w:p>
    <w:p w14:paraId="6B911179" w14:textId="77777777" w:rsidR="0016301F" w:rsidRPr="00F90BDC" w:rsidRDefault="0016301F" w:rsidP="0016301F">
      <w:pPr>
        <w:pStyle w:val="resultsBody"/>
      </w:pPr>
      <w:r w:rsidRPr="00F90BDC">
        <w:t>The test device joins a session with the application at the port specified in the received About announcement.</w:t>
      </w:r>
    </w:p>
    <w:p w14:paraId="37583D8D" w14:textId="77777777" w:rsidR="0016301F" w:rsidRPr="00F90BDC" w:rsidRDefault="0016301F" w:rsidP="0016301F">
      <w:pPr>
        <w:pStyle w:val="resultsBody"/>
        <w:rPr>
          <w:rStyle w:val="Emphasis"/>
          <w:i w:val="0"/>
          <w:iCs w:val="0"/>
        </w:rPr>
      </w:pPr>
      <w:r w:rsidRPr="00F90BDC">
        <w:rPr>
          <w:rStyle w:val="Emphasis"/>
          <w:i w:val="0"/>
          <w:iCs w:val="0"/>
        </w:rPr>
        <w:t xml:space="preserve">Getting initial values for all properties </w:t>
      </w:r>
      <w:r w:rsidR="0003199F">
        <w:rPr>
          <w:rStyle w:val="Emphasis"/>
          <w:i w:val="0"/>
          <w:iCs w:val="0"/>
        </w:rPr>
        <w:t>is</w:t>
      </w:r>
      <w:r w:rsidRPr="00F90BDC">
        <w:rPr>
          <w:rStyle w:val="Emphasis"/>
          <w:i w:val="0"/>
          <w:iCs w:val="0"/>
        </w:rPr>
        <w:t xml:space="preserve"> succeeded.</w:t>
      </w:r>
    </w:p>
    <w:p w14:paraId="4F3E27F5" w14:textId="77777777" w:rsidR="0016301F" w:rsidRPr="00F90BDC" w:rsidRDefault="0016301F" w:rsidP="0016301F">
      <w:pPr>
        <w:pStyle w:val="resultsBody"/>
      </w:pPr>
      <w:r w:rsidRPr="00F90BDC">
        <w:t xml:space="preserve">Setting initial values for all </w:t>
      </w:r>
      <w:r>
        <w:rPr>
          <w:rFonts w:hint="eastAsia"/>
          <w:lang w:eastAsia="ko-KR"/>
        </w:rPr>
        <w:t xml:space="preserve">read-write </w:t>
      </w:r>
      <w:r w:rsidRPr="00F90BDC">
        <w:t xml:space="preserve">properties </w:t>
      </w:r>
      <w:r w:rsidR="0003199F">
        <w:t xml:space="preserve">is </w:t>
      </w:r>
      <w:r w:rsidRPr="00F90BDC">
        <w:t>succeeded</w:t>
      </w:r>
      <w:r>
        <w:rPr>
          <w:rFonts w:hint="eastAsia"/>
          <w:lang w:eastAsia="ko-KR"/>
        </w:rPr>
        <w:t>.</w:t>
      </w:r>
    </w:p>
    <w:p w14:paraId="1E8FC4C3" w14:textId="77777777" w:rsidR="0016301F" w:rsidRPr="00F90BDC" w:rsidRDefault="0016301F" w:rsidP="0016301F">
      <w:pPr>
        <w:pStyle w:val="resultsBody"/>
        <w:numPr>
          <w:ilvl w:val="0"/>
          <w:numId w:val="28"/>
        </w:numPr>
      </w:pPr>
      <w:r w:rsidRPr="00F90BDC">
        <w:t xml:space="preserve">Setting properties </w:t>
      </w:r>
      <w:r>
        <w:t>to</w:t>
      </w:r>
      <w:r w:rsidRPr="00F90BDC">
        <w:t xml:space="preserve"> valid value </w:t>
      </w:r>
      <w:r w:rsidR="0003199F">
        <w:t>is succeeded:</w:t>
      </w:r>
    </w:p>
    <w:p w14:paraId="0C7C2FC1" w14:textId="77777777" w:rsidR="0016301F" w:rsidRPr="00F90BDC" w:rsidRDefault="0016301F" w:rsidP="0016301F">
      <w:pPr>
        <w:pStyle w:val="resultsBody"/>
        <w:numPr>
          <w:ilvl w:val="1"/>
          <w:numId w:val="28"/>
        </w:numPr>
        <w:rPr>
          <w:rStyle w:val="Emphasis"/>
          <w:i w:val="0"/>
          <w:iCs w:val="0"/>
        </w:rPr>
      </w:pPr>
      <w:r>
        <w:rPr>
          <w:rStyle w:val="Emphasis"/>
          <w:rFonts w:hint="eastAsia"/>
          <w:i w:val="0"/>
          <w:lang w:eastAsia="ko-KR"/>
        </w:rPr>
        <w:t>The Target</w:t>
      </w:r>
      <w:r>
        <w:rPr>
          <w:rStyle w:val="Emphasis"/>
          <w:i w:val="0"/>
          <w:lang w:eastAsia="ko-KR"/>
        </w:rPr>
        <w:t>Level</w:t>
      </w:r>
      <w:r w:rsidR="00630DB4">
        <w:rPr>
          <w:rStyle w:val="Emphasis"/>
          <w:i w:val="0"/>
          <w:lang w:eastAsia="ko-KR"/>
        </w:rPr>
        <w:t xml:space="preserve"> </w:t>
      </w:r>
      <w:r>
        <w:rPr>
          <w:rStyle w:val="Emphasis"/>
          <w:i w:val="0"/>
          <w:iCs w:val="0"/>
        </w:rPr>
        <w:t xml:space="preserve">is set to </w:t>
      </w:r>
      <w:r>
        <w:rPr>
          <w:rStyle w:val="Emphasis"/>
          <w:iCs w:val="0"/>
          <w:lang w:eastAsia="ko-KR"/>
        </w:rPr>
        <w:t>“</w:t>
      </w:r>
      <w:r w:rsidR="00E82B42">
        <w:rPr>
          <w:rStyle w:val="Emphasis"/>
          <w:lang w:eastAsia="ko-KR"/>
        </w:rPr>
        <w:t>ValueFrom</w:t>
      </w:r>
      <w:r>
        <w:rPr>
          <w:rStyle w:val="Emphasis"/>
          <w:lang w:eastAsia="ko-KR"/>
        </w:rPr>
        <w:t>SelectableLevels</w:t>
      </w:r>
      <w:r>
        <w:rPr>
          <w:rStyle w:val="Emphasis"/>
          <w:iCs w:val="0"/>
          <w:lang w:eastAsia="ko-KR"/>
        </w:rPr>
        <w:t>”</w:t>
      </w:r>
      <w:r w:rsidRPr="00F90BDC">
        <w:rPr>
          <w:rStyle w:val="Emphasis"/>
          <w:i w:val="0"/>
          <w:iCs w:val="0"/>
        </w:rPr>
        <w:t>, and the PropertiesChanged signal is received.</w:t>
      </w:r>
    </w:p>
    <w:p w14:paraId="1340BA76" w14:textId="77777777" w:rsidR="0016301F" w:rsidRPr="00F90BDC" w:rsidRDefault="0016301F" w:rsidP="0016301F">
      <w:pPr>
        <w:pStyle w:val="resultsBody"/>
        <w:numPr>
          <w:ilvl w:val="0"/>
          <w:numId w:val="28"/>
        </w:numPr>
      </w:pPr>
      <w:r w:rsidRPr="00F90BDC">
        <w:lastRenderedPageBreak/>
        <w:t xml:space="preserve">The result of setting properties </w:t>
      </w:r>
      <w:r>
        <w:t>to</w:t>
      </w:r>
      <w:r w:rsidRPr="00F90BDC">
        <w:t xml:space="preserve"> invalid value is as follows.</w:t>
      </w:r>
    </w:p>
    <w:p w14:paraId="353DEEF3" w14:textId="77777777" w:rsidR="0016301F" w:rsidRPr="0016301F" w:rsidRDefault="0016301F" w:rsidP="0016301F">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Pr>
          <w:i/>
          <w:lang w:eastAsia="ko-KR"/>
        </w:rPr>
        <w:t>“</w:t>
      </w:r>
      <w:r w:rsidR="00E82B42">
        <w:rPr>
          <w:rStyle w:val="Emphasis"/>
          <w:lang w:eastAsia="ko-KR"/>
        </w:rPr>
        <w:t>ValueFrom</w:t>
      </w:r>
      <w:r>
        <w:rPr>
          <w:rStyle w:val="Emphasis"/>
          <w:lang w:eastAsia="ko-KR"/>
        </w:rPr>
        <w:t>SelectableLevels</w:t>
      </w:r>
      <w:r>
        <w:rPr>
          <w:i/>
          <w:lang w:eastAsia="ko-KR"/>
        </w:rPr>
        <w:t>”</w:t>
      </w:r>
    </w:p>
    <w:p w14:paraId="2404AEF4" w14:textId="77777777" w:rsidR="0016301F" w:rsidRPr="0016301F" w:rsidRDefault="0016301F" w:rsidP="0016301F">
      <w:pPr>
        <w:pStyle w:val="resultsBody"/>
        <w:numPr>
          <w:ilvl w:val="1"/>
          <w:numId w:val="28"/>
        </w:numPr>
        <w:rPr>
          <w:rStyle w:val="Emphasis"/>
          <w:i w:val="0"/>
        </w:rPr>
      </w:pPr>
      <w:r>
        <w:rPr>
          <w:lang w:eastAsia="ko-KR"/>
        </w:rPr>
        <w:t>Set the TargetLevel property to “</w:t>
      </w:r>
      <w:r w:rsidR="00E82B42">
        <w:rPr>
          <w:rStyle w:val="Emphasis"/>
          <w:lang w:eastAsia="ko-KR"/>
        </w:rPr>
        <w:t>ValueOutside</w:t>
      </w:r>
      <w:r>
        <w:rPr>
          <w:rStyle w:val="Emphasis"/>
          <w:lang w:eastAsia="ko-KR"/>
        </w:rPr>
        <w:t>SelectableLevels”</w:t>
      </w:r>
      <w:r>
        <w:rPr>
          <w:lang w:eastAsia="ko-KR"/>
        </w:rPr>
        <w:t xml:space="preserve"> is failed, and the current TargetLevel keeps the </w:t>
      </w:r>
      <w:r w:rsidRPr="0016301F">
        <w:rPr>
          <w:i/>
          <w:lang w:eastAsia="ko-KR"/>
        </w:rPr>
        <w:t>“</w:t>
      </w:r>
      <w:r w:rsidR="00E82B42">
        <w:rPr>
          <w:rStyle w:val="Emphasis"/>
          <w:lang w:eastAsia="ko-KR"/>
        </w:rPr>
        <w:t>ValueFrom</w:t>
      </w:r>
      <w:r>
        <w:rPr>
          <w:rStyle w:val="Emphasis"/>
          <w:lang w:eastAsia="ko-KR"/>
        </w:rPr>
        <w:t>SelectableLevels”</w:t>
      </w:r>
    </w:p>
    <w:p w14:paraId="62B895D7" w14:textId="77777777" w:rsidR="0016301F" w:rsidRPr="0016301F" w:rsidRDefault="0016301F" w:rsidP="0016301F">
      <w:pPr>
        <w:pStyle w:val="resultsBody"/>
        <w:numPr>
          <w:ilvl w:val="1"/>
          <w:numId w:val="28"/>
        </w:numPr>
        <w:rPr>
          <w:iCs/>
        </w:rPr>
      </w:pPr>
      <w:r>
        <w:br w:type="page"/>
      </w:r>
    </w:p>
    <w:p w14:paraId="5E5932B8" w14:textId="77777777" w:rsidR="00A6731A" w:rsidRDefault="005641A6" w:rsidP="00A6731A">
      <w:pPr>
        <w:pStyle w:val="Heading2"/>
        <w:numPr>
          <w:ilvl w:val="1"/>
          <w:numId w:val="1"/>
        </w:numPr>
        <w:ind w:left="630" w:hanging="630"/>
      </w:pPr>
      <w:bookmarkStart w:id="67" w:name="_Toc453163648"/>
      <w:bookmarkStart w:id="68" w:name="_Toc458602143"/>
      <w:r>
        <w:lastRenderedPageBreak/>
        <w:t>CDM</w:t>
      </w:r>
      <w:r w:rsidR="00A6731A">
        <w:t>-v1-</w:t>
      </w:r>
      <w:r w:rsidR="00A6731A">
        <w:rPr>
          <w:lang w:eastAsia="ko-KR"/>
        </w:rPr>
        <w:t xml:space="preserve">TargetHumidity </w:t>
      </w:r>
      <w:r w:rsidR="00A6731A" w:rsidRPr="00F90BDC">
        <w:t>Interface Test</w:t>
      </w:r>
      <w:bookmarkEnd w:id="67"/>
      <w:bookmarkEnd w:id="68"/>
    </w:p>
    <w:p w14:paraId="1EFB9FFA" w14:textId="77777777" w:rsidR="00A6731A" w:rsidRDefault="00A6731A" w:rsidP="00A6731A">
      <w:pPr>
        <w:pStyle w:val="midTitle"/>
      </w:pPr>
      <w:r>
        <w:t>Objective</w:t>
      </w:r>
    </w:p>
    <w:p w14:paraId="3634F936" w14:textId="77777777" w:rsidR="00A6731A" w:rsidRDefault="00A6731A" w:rsidP="00A6731A">
      <w:pPr>
        <w:pStyle w:val="Body0"/>
        <w:rPr>
          <w:lang w:eastAsia="ko-KR"/>
        </w:rPr>
      </w:pPr>
      <w:r w:rsidRPr="007A4302">
        <w:t xml:space="preserve">Verify </w:t>
      </w:r>
      <w:r>
        <w:t xml:space="preserve">the properties and signals of </w:t>
      </w:r>
      <w:r w:rsidRPr="007A4302">
        <w:t xml:space="preserve">the </w:t>
      </w:r>
      <w:r w:rsidRPr="00B7695A">
        <w:rPr>
          <w:lang w:eastAsia="ko-KR"/>
        </w:rPr>
        <w:t xml:space="preserve">TargetHumidity </w:t>
      </w:r>
      <w:r>
        <w:t>interface of DUT</w:t>
      </w:r>
      <w:r>
        <w:rPr>
          <w:rFonts w:hint="eastAsia"/>
          <w:lang w:eastAsia="ko-KR"/>
        </w:rPr>
        <w:t>.</w:t>
      </w:r>
    </w:p>
    <w:p w14:paraId="294959B8" w14:textId="77777777" w:rsidR="00A6731A" w:rsidRDefault="00A6731A" w:rsidP="00A6731A">
      <w:pPr>
        <w:pStyle w:val="midTitle"/>
      </w:pPr>
      <w:r>
        <w:t xml:space="preserve">Procedure </w:t>
      </w:r>
    </w:p>
    <w:p w14:paraId="7E03BE28" w14:textId="77777777" w:rsidR="00A6731A" w:rsidRDefault="00A6731A" w:rsidP="009E65BA">
      <w:pPr>
        <w:pStyle w:val="procedureBody"/>
        <w:numPr>
          <w:ilvl w:val="0"/>
          <w:numId w:val="59"/>
        </w:numPr>
      </w:pPr>
      <w:r>
        <w:t>The test device listens for an About announcement from the application on the DUT.</w:t>
      </w:r>
    </w:p>
    <w:p w14:paraId="70A30E52" w14:textId="77777777"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B7695A">
        <w:rPr>
          <w:lang w:eastAsia="ko-KR"/>
        </w:rPr>
        <w:t xml:space="preserve">TargetHumidity </w:t>
      </w:r>
      <w:r>
        <w:t>Interface on DUT.</w:t>
      </w:r>
      <w:r w:rsidRPr="00593892">
        <w:t xml:space="preserve"> </w:t>
      </w:r>
    </w:p>
    <w:p w14:paraId="3A69617E" w14:textId="77777777" w:rsidR="00A6731A" w:rsidRDefault="00A6731A" w:rsidP="00A6731A">
      <w:pPr>
        <w:pStyle w:val="procedureBody"/>
        <w:numPr>
          <w:ilvl w:val="0"/>
          <w:numId w:val="29"/>
        </w:numPr>
      </w:pPr>
      <w:r w:rsidRPr="0060122C">
        <w:t>Get initial values for all properties.</w:t>
      </w:r>
      <w:r w:rsidRPr="00593892">
        <w:t xml:space="preserve"> </w:t>
      </w:r>
    </w:p>
    <w:p w14:paraId="77CDE26E" w14:textId="77777777" w:rsidR="00A6731A" w:rsidRDefault="00A6731A" w:rsidP="00A6731A">
      <w:pPr>
        <w:pStyle w:val="procedureBody"/>
        <w:numPr>
          <w:ilvl w:val="1"/>
          <w:numId w:val="26"/>
        </w:numPr>
      </w:pPr>
      <w:r w:rsidRPr="0060122C">
        <w:t xml:space="preserve">Retrieve the </w:t>
      </w:r>
      <w:r>
        <w:rPr>
          <w:rFonts w:hint="eastAsia"/>
          <w:lang w:eastAsia="ko-KR"/>
        </w:rPr>
        <w:t>TargetValue</w:t>
      </w:r>
      <w:r w:rsidRPr="0060122C">
        <w:t xml:space="preserve"> property.</w:t>
      </w:r>
    </w:p>
    <w:p w14:paraId="307496FD" w14:textId="77777777" w:rsidR="00A6731A" w:rsidRDefault="00A6731A" w:rsidP="00A6731A">
      <w:pPr>
        <w:pStyle w:val="procedureBody"/>
        <w:numPr>
          <w:ilvl w:val="1"/>
          <w:numId w:val="26"/>
        </w:numPr>
      </w:pPr>
      <w:r w:rsidRPr="0060122C">
        <w:t xml:space="preserve">Retrieve the </w:t>
      </w:r>
      <w:r>
        <w:rPr>
          <w:rFonts w:hint="eastAsia"/>
          <w:lang w:eastAsia="ko-KR"/>
        </w:rPr>
        <w:t>MinValue</w:t>
      </w:r>
      <w:r w:rsidRPr="0060122C">
        <w:t xml:space="preserve"> property.</w:t>
      </w:r>
    </w:p>
    <w:p w14:paraId="03D139A9" w14:textId="77777777" w:rsidR="00A6731A" w:rsidRDefault="00A6731A" w:rsidP="00A6731A">
      <w:pPr>
        <w:pStyle w:val="procedureBody"/>
        <w:numPr>
          <w:ilvl w:val="1"/>
          <w:numId w:val="26"/>
        </w:numPr>
      </w:pPr>
      <w:r w:rsidRPr="0060122C">
        <w:t xml:space="preserve">Retrieve the </w:t>
      </w:r>
      <w:r>
        <w:rPr>
          <w:rFonts w:hint="eastAsia"/>
          <w:lang w:eastAsia="ko-KR"/>
        </w:rPr>
        <w:t>MaxValue</w:t>
      </w:r>
      <w:r w:rsidRPr="0060122C">
        <w:t xml:space="preserve"> property.</w:t>
      </w:r>
    </w:p>
    <w:p w14:paraId="0C9DC264" w14:textId="77777777" w:rsidR="00A6731A" w:rsidRPr="00B7695A" w:rsidRDefault="00A6731A" w:rsidP="00A6731A">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14:paraId="1B37406F" w14:textId="77777777" w:rsidR="00A6731A" w:rsidRPr="004A1279" w:rsidRDefault="00A6731A" w:rsidP="00A6731A">
      <w:pPr>
        <w:pStyle w:val="procedureBody"/>
        <w:numPr>
          <w:ilvl w:val="1"/>
          <w:numId w:val="26"/>
        </w:numPr>
        <w:rPr>
          <w:i/>
          <w:iCs/>
        </w:rPr>
      </w:pPr>
      <w:r>
        <w:t>Retrieve the SelectableHumidityLevels property.</w:t>
      </w:r>
    </w:p>
    <w:p w14:paraId="31AFAE74" w14:textId="77777777" w:rsidR="009E65BA" w:rsidRPr="009E65BA" w:rsidRDefault="009E65BA" w:rsidP="009E65BA">
      <w:pPr>
        <w:pStyle w:val="procedureBody"/>
        <w:numPr>
          <w:ilvl w:val="0"/>
          <w:numId w:val="0"/>
        </w:numPr>
        <w:ind w:firstLine="720"/>
        <w:rPr>
          <w:iCs/>
          <w:lang w:eastAsia="ko-KR"/>
        </w:rPr>
      </w:pPr>
      <w:r>
        <w:rPr>
          <w:lang w:eastAsia="ko-KR"/>
        </w:rPr>
        <w:t>[</w:t>
      </w:r>
      <w:r w:rsidR="00A6731A">
        <w:rPr>
          <w:rFonts w:hint="eastAsia"/>
          <w:lang w:eastAsia="ko-KR"/>
        </w:rPr>
        <w:t>If</w:t>
      </w:r>
      <w:r w:rsidR="00A6731A">
        <w:rPr>
          <w:lang w:eastAsia="ko-KR"/>
        </w:rPr>
        <w:t xml:space="preserve"> </w:t>
      </w:r>
      <w:r>
        <w:rPr>
          <w:rFonts w:hint="eastAsia"/>
          <w:lang w:eastAsia="ko-KR"/>
        </w:rPr>
        <w:t>MinValue == MaxValue</w:t>
      </w:r>
      <w:r>
        <w:rPr>
          <w:lang w:eastAsia="ko-KR"/>
        </w:rPr>
        <w:t>]</w:t>
      </w:r>
    </w:p>
    <w:p w14:paraId="3BC46099" w14:textId="77777777" w:rsidR="009E65BA" w:rsidRDefault="009E65BA" w:rsidP="009E65BA">
      <w:pPr>
        <w:pStyle w:val="procedureBody"/>
      </w:pPr>
      <w:r>
        <w:t>Initialize all read-write properties.</w:t>
      </w:r>
    </w:p>
    <w:p w14:paraId="77BA99DB" w14:textId="77777777" w:rsidR="009E65BA" w:rsidRDefault="009E65BA" w:rsidP="009E65BA">
      <w:pPr>
        <w:pStyle w:val="procedureBody"/>
        <w:numPr>
          <w:ilvl w:val="1"/>
          <w:numId w:val="26"/>
        </w:numPr>
      </w:pPr>
      <w:r>
        <w:t>If SelectableHumidityLevels &gt; 1, initialize the TargetValue property to the 1st item of the SelectableHumidityLevels.</w:t>
      </w:r>
    </w:p>
    <w:p w14:paraId="4CAD6350" w14:textId="77777777" w:rsidR="009E65BA" w:rsidRDefault="009E65BA" w:rsidP="009E65BA">
      <w:pPr>
        <w:pStyle w:val="procedureBody"/>
      </w:pPr>
      <w:r>
        <w:t>Set properties to valid value.</w:t>
      </w:r>
    </w:p>
    <w:p w14:paraId="32C7DE89" w14:textId="77777777" w:rsidR="009E65BA" w:rsidRDefault="009E65BA" w:rsidP="009E65BA">
      <w:pPr>
        <w:pStyle w:val="procedureBody"/>
        <w:numPr>
          <w:ilvl w:val="1"/>
          <w:numId w:val="26"/>
        </w:numPr>
      </w:pPr>
      <w:r>
        <w:t>If SelectableHumidityLevels &gt; 1, Set the TargetValue property to the 2nd item of the SelectableHumidityLevels.</w:t>
      </w:r>
    </w:p>
    <w:p w14:paraId="38B10BE1" w14:textId="77777777" w:rsidR="009E65BA" w:rsidRDefault="009E65BA" w:rsidP="009E65BA">
      <w:pPr>
        <w:pStyle w:val="procedureBody"/>
        <w:numPr>
          <w:ilvl w:val="2"/>
          <w:numId w:val="26"/>
        </w:numPr>
      </w:pPr>
      <w:r>
        <w:t>Wait the PropertiesChanged signal for the TargetValue property.</w:t>
      </w:r>
    </w:p>
    <w:p w14:paraId="7B2195F8" w14:textId="77777777" w:rsidR="009E65BA" w:rsidRDefault="009E65BA" w:rsidP="009E65BA">
      <w:pPr>
        <w:pStyle w:val="procedureBody"/>
        <w:numPr>
          <w:ilvl w:val="2"/>
          <w:numId w:val="26"/>
        </w:numPr>
      </w:pPr>
      <w:r>
        <w:t>Get the TargetValue property.</w:t>
      </w:r>
    </w:p>
    <w:p w14:paraId="52834620" w14:textId="77777777" w:rsidR="009E65BA" w:rsidRDefault="009E65BA" w:rsidP="009E65BA">
      <w:pPr>
        <w:pStyle w:val="procedureBody"/>
      </w:pPr>
      <w:r>
        <w:t>Set properties to invalid value.</w:t>
      </w:r>
    </w:p>
    <w:p w14:paraId="11261D5C" w14:textId="77777777" w:rsidR="009E65BA" w:rsidRDefault="009E65BA" w:rsidP="009E65BA">
      <w:pPr>
        <w:pStyle w:val="procedureBody"/>
        <w:numPr>
          <w:ilvl w:val="1"/>
          <w:numId w:val="26"/>
        </w:numPr>
      </w:pPr>
      <w:r>
        <w:t>Set the TargetValue property to invalid Value.</w:t>
      </w:r>
    </w:p>
    <w:p w14:paraId="7E40FCD4" w14:textId="77777777" w:rsidR="009E65BA" w:rsidRDefault="009E65BA" w:rsidP="009E65BA">
      <w:pPr>
        <w:pStyle w:val="procedureBody"/>
        <w:numPr>
          <w:ilvl w:val="2"/>
          <w:numId w:val="26"/>
        </w:numPr>
      </w:pPr>
      <w:r>
        <w:t>Get the TargetValue property.</w:t>
      </w:r>
    </w:p>
    <w:p w14:paraId="1E3049E1" w14:textId="77777777" w:rsidR="009E65BA" w:rsidRDefault="009E65BA" w:rsidP="009E65BA">
      <w:pPr>
        <w:pStyle w:val="procedureBody"/>
        <w:numPr>
          <w:ilvl w:val="0"/>
          <w:numId w:val="0"/>
        </w:numPr>
        <w:ind w:firstLine="720"/>
        <w:rPr>
          <w:lang w:eastAsia="ko-KR"/>
        </w:rPr>
      </w:pPr>
      <w:r>
        <w:rPr>
          <w:rFonts w:hint="eastAsia"/>
          <w:lang w:eastAsia="ko-KR"/>
        </w:rPr>
        <w:t>[</w:t>
      </w:r>
      <w:r w:rsidR="00030339">
        <w:rPr>
          <w:lang w:eastAsia="ko-KR"/>
        </w:rPr>
        <w:t xml:space="preserve">else </w:t>
      </w:r>
      <w:r>
        <w:rPr>
          <w:rFonts w:hint="eastAsia"/>
          <w:lang w:eastAsia="ko-KR"/>
        </w:rPr>
        <w:t>If MinValue != MaxValue]</w:t>
      </w:r>
    </w:p>
    <w:p w14:paraId="3D8EEFC4" w14:textId="77777777" w:rsidR="009E65BA" w:rsidRDefault="009E65BA" w:rsidP="009E65BA">
      <w:pPr>
        <w:pStyle w:val="procedureBody"/>
        <w:numPr>
          <w:ilvl w:val="0"/>
          <w:numId w:val="61"/>
        </w:numPr>
      </w:pPr>
      <w:r>
        <w:t>Initialize all read-write properties.</w:t>
      </w:r>
    </w:p>
    <w:p w14:paraId="2F91006E" w14:textId="77777777" w:rsidR="009E65BA" w:rsidRDefault="009E65BA" w:rsidP="009E65BA">
      <w:pPr>
        <w:pStyle w:val="procedureBody"/>
        <w:numPr>
          <w:ilvl w:val="1"/>
          <w:numId w:val="26"/>
        </w:numPr>
      </w:pPr>
      <w:r>
        <w:t>Initialize the TargetValue property to the MinValue</w:t>
      </w:r>
    </w:p>
    <w:p w14:paraId="68CA47B6" w14:textId="77777777" w:rsidR="009E65BA" w:rsidRDefault="009E65BA" w:rsidP="009E65BA">
      <w:pPr>
        <w:pStyle w:val="procedureBody"/>
      </w:pPr>
      <w:r>
        <w:t>Set properties to valid value.</w:t>
      </w:r>
    </w:p>
    <w:p w14:paraId="332E0375" w14:textId="77777777" w:rsidR="009E65BA" w:rsidRDefault="009E65BA" w:rsidP="009E65BA">
      <w:pPr>
        <w:pStyle w:val="procedureBody"/>
        <w:numPr>
          <w:ilvl w:val="1"/>
          <w:numId w:val="26"/>
        </w:numPr>
      </w:pPr>
      <w:r>
        <w:t>Set the TargetValue property to the MaxValue.</w:t>
      </w:r>
    </w:p>
    <w:p w14:paraId="07478064" w14:textId="77777777" w:rsidR="009E65BA" w:rsidRDefault="009E65BA" w:rsidP="009E65BA">
      <w:pPr>
        <w:pStyle w:val="procedureBody"/>
        <w:numPr>
          <w:ilvl w:val="2"/>
          <w:numId w:val="26"/>
        </w:numPr>
      </w:pPr>
      <w:r>
        <w:t>Wait the PropertiesChanged signal for the TargetValue property.</w:t>
      </w:r>
    </w:p>
    <w:p w14:paraId="5D152A7C" w14:textId="77777777" w:rsidR="009E65BA" w:rsidRDefault="009E65BA" w:rsidP="009E65BA">
      <w:pPr>
        <w:pStyle w:val="procedureBody"/>
        <w:numPr>
          <w:ilvl w:val="2"/>
          <w:numId w:val="26"/>
        </w:numPr>
      </w:pPr>
      <w:r>
        <w:t>Get the TargetValue property.</w:t>
      </w:r>
    </w:p>
    <w:p w14:paraId="100BACB1" w14:textId="77777777" w:rsidR="009E65BA" w:rsidRDefault="009E65BA" w:rsidP="009E65BA">
      <w:pPr>
        <w:pStyle w:val="procedureBody"/>
      </w:pPr>
      <w:r>
        <w:t>Set properties to invalid value.</w:t>
      </w:r>
    </w:p>
    <w:p w14:paraId="2AECCD61" w14:textId="77777777" w:rsidR="009E65BA" w:rsidRDefault="009E65BA" w:rsidP="009E65BA">
      <w:pPr>
        <w:pStyle w:val="procedureBody"/>
        <w:numPr>
          <w:ilvl w:val="1"/>
          <w:numId w:val="26"/>
        </w:numPr>
      </w:pPr>
      <w:r>
        <w:lastRenderedPageBreak/>
        <w:t>If MinValue &gt; 0, Set the TargetValue property to the 0.</w:t>
      </w:r>
    </w:p>
    <w:p w14:paraId="598FDC3A" w14:textId="77777777" w:rsidR="009E65BA" w:rsidRDefault="009E65BA" w:rsidP="009E65BA">
      <w:pPr>
        <w:pStyle w:val="procedureBody"/>
        <w:numPr>
          <w:ilvl w:val="2"/>
          <w:numId w:val="26"/>
        </w:numPr>
      </w:pPr>
      <w:r>
        <w:t>Wait the PropertiesChanged signal for the TargetValue property.</w:t>
      </w:r>
    </w:p>
    <w:p w14:paraId="7F007CAD" w14:textId="77777777" w:rsidR="009E65BA" w:rsidRDefault="009E65BA" w:rsidP="009E65BA">
      <w:pPr>
        <w:pStyle w:val="procedureBody"/>
        <w:numPr>
          <w:ilvl w:val="2"/>
          <w:numId w:val="26"/>
        </w:numPr>
      </w:pPr>
      <w:r>
        <w:t>Get the TargetValue property.</w:t>
      </w:r>
    </w:p>
    <w:p w14:paraId="50BBF05C" w14:textId="77777777" w:rsidR="009E65BA" w:rsidRDefault="009E65BA" w:rsidP="009E65BA">
      <w:pPr>
        <w:pStyle w:val="procedureBody"/>
        <w:numPr>
          <w:ilvl w:val="1"/>
          <w:numId w:val="26"/>
        </w:numPr>
      </w:pPr>
      <w:r>
        <w:t>Set the TargetValue property to invalid Value(101).</w:t>
      </w:r>
    </w:p>
    <w:p w14:paraId="5500C878" w14:textId="77777777" w:rsidR="009E65BA" w:rsidRDefault="009E65BA" w:rsidP="009E65BA">
      <w:pPr>
        <w:pStyle w:val="procedureBody"/>
        <w:numPr>
          <w:ilvl w:val="2"/>
          <w:numId w:val="26"/>
        </w:numPr>
      </w:pPr>
      <w:r>
        <w:t>Wait the PropertiesChanged signal for the TargetValue property.</w:t>
      </w:r>
    </w:p>
    <w:p w14:paraId="1A1795A3" w14:textId="77777777" w:rsidR="00030339" w:rsidRDefault="009E65BA" w:rsidP="009E65BA">
      <w:pPr>
        <w:pStyle w:val="procedureBody"/>
        <w:numPr>
          <w:ilvl w:val="2"/>
          <w:numId w:val="26"/>
        </w:numPr>
      </w:pPr>
      <w:r>
        <w:t>G</w:t>
      </w:r>
      <w:r w:rsidR="00030339">
        <w:t>et the TargetValue property.</w:t>
      </w:r>
    </w:p>
    <w:p w14:paraId="15D4533A" w14:textId="77777777" w:rsidR="00030339" w:rsidRPr="009E65BA" w:rsidRDefault="00030339" w:rsidP="00030339">
      <w:pPr>
        <w:pStyle w:val="procedureBody"/>
        <w:numPr>
          <w:ilvl w:val="0"/>
          <w:numId w:val="0"/>
        </w:numPr>
        <w:ind w:left="720"/>
        <w:rPr>
          <w:iCs/>
          <w:lang w:eastAsia="ko-KR"/>
        </w:rPr>
      </w:pPr>
      <w:r>
        <w:t xml:space="preserve"> [end if]</w:t>
      </w:r>
    </w:p>
    <w:p w14:paraId="0D8996B7" w14:textId="77777777" w:rsidR="00A6731A" w:rsidRDefault="00A6731A" w:rsidP="00A6731A">
      <w:pPr>
        <w:pStyle w:val="procedureBody"/>
        <w:numPr>
          <w:ilvl w:val="0"/>
          <w:numId w:val="29"/>
        </w:numPr>
      </w:pPr>
      <w:r>
        <w:t>The test device leaves the session.</w:t>
      </w:r>
      <w:r w:rsidRPr="00593892">
        <w:t xml:space="preserve"> </w:t>
      </w:r>
    </w:p>
    <w:p w14:paraId="72679842" w14:textId="77777777" w:rsidR="00A6731A" w:rsidRPr="00593892" w:rsidRDefault="00A6731A" w:rsidP="00A6731A">
      <w:pPr>
        <w:pStyle w:val="midTitle"/>
        <w:rPr>
          <w:rStyle w:val="Emphasis"/>
          <w:i w:val="0"/>
          <w:iCs w:val="0"/>
        </w:rPr>
      </w:pPr>
      <w:r>
        <w:t>Expected results</w:t>
      </w:r>
    </w:p>
    <w:p w14:paraId="0B491B82" w14:textId="77777777" w:rsidR="00A6731A" w:rsidRPr="00F90BDC" w:rsidRDefault="00A6731A" w:rsidP="00A6731A">
      <w:pPr>
        <w:pStyle w:val="resultsBody"/>
      </w:pPr>
      <w:r w:rsidRPr="00F90BDC">
        <w:t>The test device receives an About announcement from the application on the DUT.</w:t>
      </w:r>
    </w:p>
    <w:p w14:paraId="0EB103B3" w14:textId="77777777" w:rsidR="00A6731A" w:rsidRPr="00F90BDC" w:rsidRDefault="00A6731A" w:rsidP="00A6731A">
      <w:pPr>
        <w:pStyle w:val="resultsBody"/>
      </w:pPr>
      <w:r w:rsidRPr="00F90BDC">
        <w:t>The test device joins a session with the application at the port specified in the received About announcement.</w:t>
      </w:r>
    </w:p>
    <w:p w14:paraId="37E7A9B8" w14:textId="77777777" w:rsidR="00A6731A" w:rsidRPr="00F90BDC" w:rsidRDefault="00A6731A" w:rsidP="00A6731A">
      <w:pPr>
        <w:pStyle w:val="resultsBody"/>
        <w:rPr>
          <w:rStyle w:val="Emphasis"/>
          <w:i w:val="0"/>
          <w:iCs w:val="0"/>
        </w:rPr>
      </w:pPr>
      <w:r w:rsidRPr="00F90BDC">
        <w:rPr>
          <w:rStyle w:val="Emphasis"/>
          <w:i w:val="0"/>
          <w:iCs w:val="0"/>
        </w:rPr>
        <w:t>Getting initial values for all properties are succeeded.</w:t>
      </w:r>
    </w:p>
    <w:p w14:paraId="4D66BA74" w14:textId="77777777" w:rsidR="00A6731A" w:rsidRPr="00F90BDC" w:rsidRDefault="00030339" w:rsidP="00A6731A">
      <w:pPr>
        <w:pStyle w:val="resultsBody"/>
      </w:pPr>
      <w:r>
        <w:t>S</w:t>
      </w:r>
      <w:r w:rsidR="00A6731A" w:rsidRPr="00F90BDC">
        <w:t xml:space="preserve">etting initial values for </w:t>
      </w:r>
      <w:r w:rsidR="00A6731A">
        <w:t>the TargetValue</w:t>
      </w:r>
      <w:r w:rsidR="00A6731A">
        <w:rPr>
          <w:rFonts w:hint="eastAsia"/>
          <w:lang w:eastAsia="ko-KR"/>
        </w:rPr>
        <w:t xml:space="preserve"> </w:t>
      </w:r>
      <w:r w:rsidR="00A6731A" w:rsidRPr="00F90BDC">
        <w:t xml:space="preserve">properties </w:t>
      </w:r>
      <w:r w:rsidR="00A6731A">
        <w:t>is</w:t>
      </w:r>
      <w:r w:rsidR="00A6731A" w:rsidRPr="00F90BDC">
        <w:t xml:space="preserve"> succeeded</w:t>
      </w:r>
      <w:r w:rsidR="00A6731A">
        <w:rPr>
          <w:rFonts w:hint="eastAsia"/>
          <w:lang w:eastAsia="ko-KR"/>
        </w:rPr>
        <w:t>.</w:t>
      </w:r>
    </w:p>
    <w:p w14:paraId="790BE055" w14:textId="77777777" w:rsidR="00A6731A" w:rsidRPr="00F90BDC" w:rsidRDefault="00030339" w:rsidP="00A6731A">
      <w:pPr>
        <w:pStyle w:val="resultsBody"/>
        <w:numPr>
          <w:ilvl w:val="0"/>
          <w:numId w:val="28"/>
        </w:numPr>
      </w:pPr>
      <w:r>
        <w:rPr>
          <w:lang w:eastAsia="ko-KR"/>
        </w:rPr>
        <w:t>S</w:t>
      </w:r>
      <w:r w:rsidR="00A6731A" w:rsidRPr="00F90BDC">
        <w:t xml:space="preserve">etting properties </w:t>
      </w:r>
      <w:r w:rsidR="00A6731A">
        <w:t>to</w:t>
      </w:r>
      <w:r w:rsidR="00A6731A" w:rsidRPr="00F90BDC">
        <w:t xml:space="preserve"> valid value are succeeded.</w:t>
      </w:r>
    </w:p>
    <w:p w14:paraId="57AA282B" w14:textId="77777777" w:rsidR="00A6731A" w:rsidRDefault="00A6731A" w:rsidP="00A6731A">
      <w:pPr>
        <w:pStyle w:val="resultsBody"/>
        <w:numPr>
          <w:ilvl w:val="0"/>
          <w:numId w:val="28"/>
        </w:numPr>
      </w:pPr>
      <w:r w:rsidRPr="00F90BDC">
        <w:t xml:space="preserve">The result of setting properties </w:t>
      </w:r>
      <w:r>
        <w:t>to</w:t>
      </w:r>
      <w:r w:rsidRPr="00F90BDC">
        <w:t xml:space="preserve"> invalid value </w:t>
      </w:r>
      <w:r w:rsidR="00030339">
        <w:t>are as following :</w:t>
      </w:r>
    </w:p>
    <w:p w14:paraId="35D3ED3D" w14:textId="77777777" w:rsidR="00030339" w:rsidRDefault="00030339" w:rsidP="00030339">
      <w:pPr>
        <w:pStyle w:val="resultsBody"/>
        <w:numPr>
          <w:ilvl w:val="1"/>
          <w:numId w:val="28"/>
        </w:numPr>
      </w:pPr>
      <w:r>
        <w:t>If MinValue==MaxValue, setting properties to invalid value are failed.</w:t>
      </w:r>
    </w:p>
    <w:p w14:paraId="1E40FB0E" w14:textId="77777777" w:rsidR="00030339" w:rsidRPr="00F90BDC" w:rsidRDefault="00030339" w:rsidP="00030339">
      <w:pPr>
        <w:pStyle w:val="resultsBody"/>
        <w:numPr>
          <w:ilvl w:val="1"/>
          <w:numId w:val="28"/>
        </w:numPr>
      </w:pPr>
      <w:r>
        <w:t>else, setting properties to invalid value are succeeded.</w:t>
      </w:r>
    </w:p>
    <w:p w14:paraId="3DEBFCE9" w14:textId="77777777" w:rsidR="00A6731A" w:rsidRDefault="00A6731A">
      <w:pPr>
        <w:spacing w:before="0" w:after="0" w:line="240" w:lineRule="auto"/>
        <w:ind w:left="0"/>
        <w:rPr>
          <w:rFonts w:cs="Arial"/>
          <w:sz w:val="36"/>
          <w:szCs w:val="36"/>
        </w:rPr>
      </w:pPr>
      <w:r>
        <w:br w:type="page"/>
      </w:r>
    </w:p>
    <w:p w14:paraId="215252A9" w14:textId="77777777" w:rsidR="004813AC" w:rsidRPr="0040035D" w:rsidRDefault="005641A6" w:rsidP="004813AC">
      <w:pPr>
        <w:pStyle w:val="Heading2"/>
        <w:numPr>
          <w:ilvl w:val="1"/>
          <w:numId w:val="1"/>
        </w:numPr>
        <w:ind w:left="630" w:hanging="630"/>
      </w:pPr>
      <w:bookmarkStart w:id="69" w:name="_Toc458602144"/>
      <w:r>
        <w:lastRenderedPageBreak/>
        <w:t>CDM</w:t>
      </w:r>
      <w:r w:rsidR="007E7AFB">
        <w:t>-v1-</w:t>
      </w:r>
      <w:r w:rsidR="004813AC">
        <w:rPr>
          <w:rFonts w:hint="eastAsia"/>
          <w:lang w:eastAsia="ko-KR"/>
        </w:rPr>
        <w:t>Target</w:t>
      </w:r>
      <w:r w:rsidR="004813AC">
        <w:t>Temperature Interface Test</w:t>
      </w:r>
      <w:bookmarkEnd w:id="69"/>
    </w:p>
    <w:p w14:paraId="6E39D2F7" w14:textId="77777777" w:rsidR="004813AC" w:rsidRDefault="004813AC" w:rsidP="004813AC">
      <w:pPr>
        <w:pStyle w:val="midTitle"/>
      </w:pPr>
      <w:r>
        <w:t>Objective</w:t>
      </w:r>
    </w:p>
    <w:p w14:paraId="3B5F4910" w14:textId="77777777" w:rsidR="004813AC" w:rsidRDefault="004813AC" w:rsidP="004813AC">
      <w:pPr>
        <w:pStyle w:val="Body0"/>
        <w:rPr>
          <w:lang w:eastAsia="ko-KR"/>
        </w:rPr>
      </w:pPr>
      <w:r w:rsidRPr="007A4302">
        <w:t xml:space="preserve">Verify </w:t>
      </w:r>
      <w:r>
        <w:t xml:space="preserve">the </w:t>
      </w:r>
      <w:r w:rsidR="00630DB4">
        <w:t>properties and</w:t>
      </w:r>
      <w:r>
        <w:t xml:space="preserve"> signals of </w:t>
      </w:r>
      <w:r w:rsidRPr="007A4302">
        <w:t xml:space="preserve">the </w:t>
      </w:r>
      <w:r>
        <w:rPr>
          <w:rFonts w:hint="eastAsia"/>
          <w:lang w:eastAsia="ko-KR"/>
        </w:rPr>
        <w:t>Target</w:t>
      </w:r>
      <w:r>
        <w:t>Temperature</w:t>
      </w:r>
      <w:r w:rsidR="00630DB4">
        <w:t xml:space="preserve"> </w:t>
      </w:r>
      <w:r>
        <w:t>interface of DUT</w:t>
      </w:r>
      <w:r>
        <w:rPr>
          <w:rFonts w:hint="eastAsia"/>
          <w:lang w:eastAsia="ko-KR"/>
        </w:rPr>
        <w:t>.</w:t>
      </w:r>
    </w:p>
    <w:p w14:paraId="5182C40D" w14:textId="77777777" w:rsidR="004813AC" w:rsidRDefault="004813AC" w:rsidP="004813AC">
      <w:pPr>
        <w:pStyle w:val="midTitle"/>
      </w:pPr>
      <w:r>
        <w:t xml:space="preserve">Procedure </w:t>
      </w:r>
    </w:p>
    <w:p w14:paraId="20A80D60" w14:textId="77777777" w:rsidR="004813AC" w:rsidRDefault="004813AC" w:rsidP="00FD2236">
      <w:pPr>
        <w:pStyle w:val="procedureBody"/>
        <w:numPr>
          <w:ilvl w:val="0"/>
          <w:numId w:val="51"/>
        </w:numPr>
      </w:pPr>
      <w:r>
        <w:t>The test device listens for an About announcement from the application on the DUT.</w:t>
      </w:r>
    </w:p>
    <w:p w14:paraId="6A15EFDE" w14:textId="77777777" w:rsidR="004813AC" w:rsidRDefault="004813AC" w:rsidP="004813AC">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Target</w:t>
      </w:r>
      <w:r>
        <w:t>Temperature Interface on DUT.</w:t>
      </w:r>
    </w:p>
    <w:p w14:paraId="66A0093D" w14:textId="77777777" w:rsidR="004813AC" w:rsidRDefault="004813AC" w:rsidP="004813AC">
      <w:pPr>
        <w:pStyle w:val="procedureBody"/>
        <w:numPr>
          <w:ilvl w:val="0"/>
          <w:numId w:val="29"/>
        </w:numPr>
      </w:pPr>
      <w:r w:rsidRPr="0060122C">
        <w:t>Get initial values for all properties.</w:t>
      </w:r>
    </w:p>
    <w:p w14:paraId="248F5116" w14:textId="77777777" w:rsidR="004813AC" w:rsidRDefault="004813AC" w:rsidP="004813AC">
      <w:pPr>
        <w:pStyle w:val="procedureBody"/>
        <w:numPr>
          <w:ilvl w:val="1"/>
          <w:numId w:val="26"/>
        </w:numPr>
      </w:pPr>
      <w:r w:rsidRPr="0060122C">
        <w:t xml:space="preserve">Retrieve the </w:t>
      </w:r>
      <w:r>
        <w:rPr>
          <w:rFonts w:hint="eastAsia"/>
          <w:lang w:eastAsia="ko-KR"/>
        </w:rPr>
        <w:t>TargetValue</w:t>
      </w:r>
      <w:r w:rsidRPr="0060122C">
        <w:t xml:space="preserve"> property.</w:t>
      </w:r>
    </w:p>
    <w:p w14:paraId="2926905C" w14:textId="77777777" w:rsidR="004813AC" w:rsidRDefault="004813AC" w:rsidP="004813AC">
      <w:pPr>
        <w:pStyle w:val="procedureBody"/>
        <w:numPr>
          <w:ilvl w:val="1"/>
          <w:numId w:val="26"/>
        </w:numPr>
      </w:pPr>
      <w:r w:rsidRPr="0060122C">
        <w:t xml:space="preserve">Retrieve the </w:t>
      </w:r>
      <w:r>
        <w:rPr>
          <w:rFonts w:hint="eastAsia"/>
          <w:lang w:eastAsia="ko-KR"/>
        </w:rPr>
        <w:t>MinValue</w:t>
      </w:r>
      <w:r w:rsidRPr="0060122C">
        <w:t xml:space="preserve"> property.</w:t>
      </w:r>
    </w:p>
    <w:p w14:paraId="477CEB52" w14:textId="77777777" w:rsidR="004813AC" w:rsidRDefault="004813AC" w:rsidP="004813AC">
      <w:pPr>
        <w:pStyle w:val="procedureBody"/>
        <w:numPr>
          <w:ilvl w:val="1"/>
          <w:numId w:val="26"/>
        </w:numPr>
      </w:pPr>
      <w:r w:rsidRPr="0060122C">
        <w:t xml:space="preserve">Retrieve the </w:t>
      </w:r>
      <w:r>
        <w:rPr>
          <w:rFonts w:hint="eastAsia"/>
          <w:lang w:eastAsia="ko-KR"/>
        </w:rPr>
        <w:t>MaxValue</w:t>
      </w:r>
      <w:r w:rsidRPr="0060122C">
        <w:t xml:space="preserve"> property.</w:t>
      </w:r>
    </w:p>
    <w:p w14:paraId="1E5C70B9" w14:textId="77777777" w:rsidR="004813AC" w:rsidRPr="004A1279" w:rsidRDefault="004813AC" w:rsidP="004813AC">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14:paraId="5B5D2B11" w14:textId="77777777" w:rsidR="004813AC" w:rsidRPr="0060122C" w:rsidRDefault="004813AC" w:rsidP="004813AC">
      <w:pPr>
        <w:pStyle w:val="procedureBody"/>
        <w:numPr>
          <w:ilvl w:val="0"/>
          <w:numId w:val="29"/>
        </w:numPr>
        <w:rPr>
          <w:rStyle w:val="Emphasis"/>
        </w:rPr>
      </w:pPr>
      <w:r w:rsidRPr="00A95E86">
        <w:rPr>
          <w:iCs/>
        </w:rPr>
        <w:t>Initialize</w:t>
      </w:r>
      <w:r w:rsidRPr="004A1279">
        <w:rPr>
          <w:rStyle w:val="Emphasis"/>
          <w:i w:val="0"/>
        </w:rPr>
        <w:t xml:space="preserve"> all </w:t>
      </w:r>
      <w:r w:rsidRPr="004A1279">
        <w:rPr>
          <w:rStyle w:val="Emphasis"/>
          <w:rFonts w:hint="eastAsia"/>
          <w:i w:val="0"/>
          <w:lang w:eastAsia="ko-KR"/>
        </w:rPr>
        <w:t xml:space="preserve">read-write </w:t>
      </w:r>
      <w:r w:rsidRPr="004A1279">
        <w:rPr>
          <w:rStyle w:val="Emphasis"/>
          <w:i w:val="0"/>
        </w:rPr>
        <w:t>properties</w:t>
      </w:r>
      <w:r>
        <w:rPr>
          <w:rStyle w:val="Emphasis"/>
          <w:rFonts w:hint="eastAsia"/>
          <w:i w:val="0"/>
          <w:lang w:eastAsia="ko-KR"/>
        </w:rPr>
        <w:t>.</w:t>
      </w:r>
    </w:p>
    <w:p w14:paraId="204A1E6B" w14:textId="77777777" w:rsidR="004813AC" w:rsidRPr="0060122C" w:rsidRDefault="00BE4287" w:rsidP="004813AC">
      <w:pPr>
        <w:pStyle w:val="procedureBody"/>
        <w:numPr>
          <w:ilvl w:val="1"/>
          <w:numId w:val="26"/>
        </w:numPr>
        <w:rPr>
          <w:rStyle w:val="Emphasis"/>
        </w:rPr>
      </w:pPr>
      <w:r>
        <w:t xml:space="preserve">Initialize </w:t>
      </w:r>
      <w:r w:rsidR="004813AC">
        <w:rPr>
          <w:rStyle w:val="Emphasis"/>
          <w:rFonts w:hint="eastAsia"/>
          <w:i w:val="0"/>
          <w:lang w:eastAsia="ko-KR"/>
        </w:rPr>
        <w:t>the TargetValue property to the MinValue.</w:t>
      </w:r>
    </w:p>
    <w:p w14:paraId="567DB048" w14:textId="77777777" w:rsidR="004813AC" w:rsidRPr="00F55C7A" w:rsidRDefault="004813AC" w:rsidP="004813AC">
      <w:pPr>
        <w:pStyle w:val="procedureBody"/>
        <w:numPr>
          <w:ilvl w:val="0"/>
          <w:numId w:val="29"/>
        </w:numPr>
        <w:rPr>
          <w:rStyle w:val="Emphasis"/>
        </w:rPr>
      </w:pPr>
      <w:r>
        <w:rPr>
          <w:rStyle w:val="Emphasis"/>
          <w:i w:val="0"/>
        </w:rPr>
        <w:t xml:space="preserve">Set </w:t>
      </w:r>
      <w:r w:rsidRPr="00A95E86">
        <w:rPr>
          <w:iCs/>
        </w:rPr>
        <w:t>propert</w:t>
      </w:r>
      <w:r w:rsidRPr="00A95E86">
        <w:rPr>
          <w:rFonts w:hint="eastAsia"/>
          <w:iCs/>
        </w:rPr>
        <w:t>ies</w:t>
      </w:r>
      <w:r w:rsidRPr="00F55C7A">
        <w:rPr>
          <w:rStyle w:val="Emphasis"/>
          <w:i w:val="0"/>
        </w:rPr>
        <w:t xml:space="preserve"> to valid value</w:t>
      </w:r>
      <w:r>
        <w:rPr>
          <w:rStyle w:val="Emphasis"/>
          <w:rFonts w:hint="eastAsia"/>
          <w:i w:val="0"/>
          <w:lang w:eastAsia="ko-KR"/>
        </w:rPr>
        <w:t>.</w:t>
      </w:r>
    </w:p>
    <w:p w14:paraId="2EE0A9F3" w14:textId="77777777" w:rsidR="004813AC" w:rsidRDefault="004813AC" w:rsidP="004813AC">
      <w:pPr>
        <w:pStyle w:val="procedureBody"/>
        <w:numPr>
          <w:ilvl w:val="1"/>
          <w:numId w:val="26"/>
        </w:numPr>
        <w:rPr>
          <w:rStyle w:val="Emphasis"/>
          <w:i w:val="0"/>
        </w:rPr>
      </w:pPr>
      <w:r>
        <w:rPr>
          <w:rStyle w:val="Emphasis"/>
          <w:rFonts w:hint="eastAsia"/>
          <w:i w:val="0"/>
          <w:lang w:eastAsia="ko-KR"/>
        </w:rPr>
        <w:t xml:space="preserve">Set the TargetValue property to </w:t>
      </w:r>
      <w:r w:rsidRPr="00727332">
        <w:rPr>
          <w:rStyle w:val="Emphasis"/>
          <w:rFonts w:hint="eastAsia"/>
          <w:lang w:eastAsia="ko-KR"/>
        </w:rPr>
        <w:t>MaxValue</w:t>
      </w:r>
      <w:r>
        <w:rPr>
          <w:rStyle w:val="Emphasis"/>
          <w:rFonts w:hint="eastAsia"/>
          <w:lang w:eastAsia="ko-KR"/>
        </w:rPr>
        <w:t>.</w:t>
      </w:r>
    </w:p>
    <w:p w14:paraId="7BE4A96A" w14:textId="77777777" w:rsidR="004813AC" w:rsidRDefault="004813AC" w:rsidP="004813AC">
      <w:pPr>
        <w:pStyle w:val="procedureBody"/>
        <w:numPr>
          <w:ilvl w:val="2"/>
          <w:numId w:val="26"/>
        </w:numPr>
        <w:rPr>
          <w:rStyle w:val="Emphasis"/>
          <w:i w:val="0"/>
        </w:rPr>
      </w:pPr>
      <w:r>
        <w:rPr>
          <w:rStyle w:val="Emphasis"/>
          <w:i w:val="0"/>
          <w:lang w:eastAsia="ko-KR"/>
        </w:rPr>
        <w:t>Wait the PropertiesChanged signal for the TargetValue property.</w:t>
      </w:r>
    </w:p>
    <w:p w14:paraId="0E44350E" w14:textId="77777777" w:rsidR="004813AC" w:rsidRDefault="004813AC" w:rsidP="004813AC">
      <w:pPr>
        <w:pStyle w:val="procedureBody"/>
        <w:numPr>
          <w:ilvl w:val="2"/>
          <w:numId w:val="26"/>
        </w:numPr>
        <w:rPr>
          <w:rStyle w:val="Emphasis"/>
          <w:i w:val="0"/>
        </w:rPr>
      </w:pPr>
      <w:r>
        <w:rPr>
          <w:rStyle w:val="Emphasis"/>
          <w:i w:val="0"/>
          <w:lang w:eastAsia="ko-KR"/>
        </w:rPr>
        <w:t>Get the TargetValue property.</w:t>
      </w:r>
    </w:p>
    <w:p w14:paraId="69B42324" w14:textId="77777777" w:rsidR="004813AC" w:rsidRPr="00727332" w:rsidRDefault="004813AC" w:rsidP="004813AC">
      <w:pPr>
        <w:pStyle w:val="procedureBody"/>
        <w:numPr>
          <w:ilvl w:val="1"/>
          <w:numId w:val="26"/>
        </w:numPr>
        <w:rPr>
          <w:rStyle w:val="Emphasis"/>
        </w:rPr>
      </w:pPr>
      <w:r>
        <w:rPr>
          <w:rStyle w:val="Emphasis"/>
          <w:i w:val="0"/>
          <w:lang w:eastAsia="ko-KR"/>
        </w:rPr>
        <w:t>I</w:t>
      </w:r>
      <w:r>
        <w:rPr>
          <w:rStyle w:val="Emphasis"/>
          <w:rFonts w:hint="eastAsia"/>
          <w:i w:val="0"/>
          <w:lang w:eastAsia="ko-KR"/>
        </w:rPr>
        <w:t xml:space="preserve">f </w:t>
      </w:r>
      <w:r w:rsidRPr="007F5CEE">
        <w:rPr>
          <w:rStyle w:val="Emphasis"/>
          <w:rFonts w:hint="eastAsia"/>
          <w:lang w:eastAsia="ko-KR"/>
        </w:rPr>
        <w:t>StepValue != 0</w:t>
      </w:r>
      <w:r>
        <w:rPr>
          <w:rStyle w:val="Emphasis"/>
          <w:rFonts w:hint="eastAsia"/>
          <w:i w:val="0"/>
          <w:lang w:eastAsia="ko-KR"/>
        </w:rPr>
        <w:t>, Set the TargetValue property to</w:t>
      </w:r>
      <w:r w:rsidR="00630DB4">
        <w:rPr>
          <w:rStyle w:val="Emphasis"/>
          <w:i w:val="0"/>
          <w:lang w:eastAsia="ko-KR"/>
        </w:rPr>
        <w:t xml:space="preserve"> </w:t>
      </w:r>
      <w:r w:rsidRPr="00727332">
        <w:rPr>
          <w:rStyle w:val="Emphasis"/>
          <w:rFonts w:hint="eastAsia"/>
          <w:lang w:eastAsia="ko-KR"/>
        </w:rPr>
        <w:t>MinValue + StepValue</w:t>
      </w:r>
      <w:r>
        <w:rPr>
          <w:rStyle w:val="Emphasis"/>
          <w:rFonts w:hint="eastAsia"/>
          <w:lang w:eastAsia="ko-KR"/>
        </w:rPr>
        <w:t>.</w:t>
      </w:r>
    </w:p>
    <w:p w14:paraId="3EB4F9BD" w14:textId="77777777" w:rsidR="004813AC" w:rsidRDefault="004813AC" w:rsidP="004813AC">
      <w:pPr>
        <w:pStyle w:val="procedureBody"/>
        <w:numPr>
          <w:ilvl w:val="2"/>
          <w:numId w:val="26"/>
        </w:numPr>
        <w:rPr>
          <w:rStyle w:val="Emphasis"/>
          <w:i w:val="0"/>
        </w:rPr>
      </w:pPr>
      <w:r>
        <w:rPr>
          <w:rStyle w:val="Emphasis"/>
          <w:i w:val="0"/>
          <w:lang w:eastAsia="ko-KR"/>
        </w:rPr>
        <w:t>Wait the PropertiesChanged signal for the TargetValue property.</w:t>
      </w:r>
    </w:p>
    <w:p w14:paraId="3FDDA373" w14:textId="77777777" w:rsidR="004813AC" w:rsidRDefault="004813AC" w:rsidP="004813AC">
      <w:pPr>
        <w:pStyle w:val="procedureBody"/>
        <w:numPr>
          <w:ilvl w:val="2"/>
          <w:numId w:val="26"/>
        </w:numPr>
        <w:rPr>
          <w:rStyle w:val="Emphasis"/>
          <w:i w:val="0"/>
        </w:rPr>
      </w:pPr>
      <w:r>
        <w:rPr>
          <w:rStyle w:val="Emphasis"/>
          <w:i w:val="0"/>
          <w:lang w:eastAsia="ko-KR"/>
        </w:rPr>
        <w:t>Get the TargetValue property.</w:t>
      </w:r>
    </w:p>
    <w:p w14:paraId="34D439CF" w14:textId="77777777" w:rsidR="004813AC" w:rsidRPr="00727332" w:rsidRDefault="004813AC" w:rsidP="004813AC">
      <w:pPr>
        <w:pStyle w:val="procedureBody"/>
        <w:numPr>
          <w:ilvl w:val="1"/>
          <w:numId w:val="26"/>
        </w:numPr>
        <w:rPr>
          <w:rStyle w:val="Emphasis"/>
        </w:rPr>
      </w:pPr>
      <w:r w:rsidRPr="004A1279">
        <w:rPr>
          <w:rStyle w:val="Emphasis"/>
          <w:rFonts w:hint="eastAsia"/>
          <w:i w:val="0"/>
          <w:lang w:eastAsia="ko-KR"/>
        </w:rPr>
        <w:t>Else, Set the TargetValue</w:t>
      </w:r>
      <w:r>
        <w:rPr>
          <w:rStyle w:val="Emphasis"/>
          <w:rFonts w:hint="eastAsia"/>
          <w:i w:val="0"/>
          <w:lang w:eastAsia="ko-KR"/>
        </w:rPr>
        <w:t xml:space="preserve"> property</w:t>
      </w:r>
      <w:r w:rsidRPr="004A1279">
        <w:rPr>
          <w:rStyle w:val="Emphasis"/>
          <w:rFonts w:hint="eastAsia"/>
          <w:i w:val="0"/>
          <w:lang w:eastAsia="ko-KR"/>
        </w:rPr>
        <w:t xml:space="preserve"> to </w:t>
      </w:r>
      <w:r w:rsidRPr="00727332">
        <w:rPr>
          <w:rStyle w:val="Emphasis"/>
          <w:rFonts w:hint="eastAsia"/>
          <w:lang w:eastAsia="ko-KR"/>
        </w:rPr>
        <w:t>MinValue + (MaxValue - MinVaule)/2</w:t>
      </w:r>
      <w:r>
        <w:rPr>
          <w:rStyle w:val="Emphasis"/>
          <w:rFonts w:hint="eastAsia"/>
          <w:lang w:eastAsia="ko-KR"/>
        </w:rPr>
        <w:t>.</w:t>
      </w:r>
    </w:p>
    <w:p w14:paraId="4CBA9B88" w14:textId="77777777" w:rsidR="004813AC" w:rsidRDefault="004813AC" w:rsidP="004813AC">
      <w:pPr>
        <w:pStyle w:val="procedureBody"/>
        <w:numPr>
          <w:ilvl w:val="2"/>
          <w:numId w:val="26"/>
        </w:numPr>
        <w:rPr>
          <w:rStyle w:val="Emphasis"/>
          <w:i w:val="0"/>
        </w:rPr>
      </w:pPr>
      <w:r>
        <w:rPr>
          <w:rStyle w:val="Emphasis"/>
          <w:i w:val="0"/>
          <w:lang w:eastAsia="ko-KR"/>
        </w:rPr>
        <w:t>Wait the PropertiesChanged signal for the TargetValue property.</w:t>
      </w:r>
    </w:p>
    <w:p w14:paraId="2DED8860" w14:textId="77777777" w:rsidR="004813AC" w:rsidRPr="00B009E2" w:rsidRDefault="004813AC" w:rsidP="004813AC">
      <w:pPr>
        <w:pStyle w:val="procedureBody"/>
        <w:numPr>
          <w:ilvl w:val="2"/>
          <w:numId w:val="26"/>
        </w:numPr>
        <w:rPr>
          <w:rStyle w:val="Emphasis"/>
          <w:i w:val="0"/>
        </w:rPr>
      </w:pPr>
      <w:r>
        <w:rPr>
          <w:rStyle w:val="Emphasis"/>
          <w:i w:val="0"/>
          <w:lang w:eastAsia="ko-KR"/>
        </w:rPr>
        <w:t>Get the TargetValue property.</w:t>
      </w:r>
    </w:p>
    <w:p w14:paraId="0C9587CC" w14:textId="77777777" w:rsidR="004813AC" w:rsidRPr="004A1279" w:rsidRDefault="004813AC" w:rsidP="004813AC">
      <w:pPr>
        <w:pStyle w:val="procedureBody"/>
        <w:numPr>
          <w:ilvl w:val="0"/>
          <w:numId w:val="29"/>
        </w:numPr>
        <w:rPr>
          <w:rStyle w:val="Emphasis"/>
        </w:rPr>
      </w:pPr>
      <w:r>
        <w:rPr>
          <w:rStyle w:val="Emphasis"/>
          <w:rFonts w:hint="eastAsia"/>
          <w:i w:val="0"/>
          <w:lang w:eastAsia="ko-KR"/>
        </w:rPr>
        <w:t xml:space="preserve">Set </w:t>
      </w:r>
      <w:r w:rsidRPr="00A95E86">
        <w:rPr>
          <w:rFonts w:hint="eastAsia"/>
          <w:iCs/>
        </w:rPr>
        <w:t>properties</w:t>
      </w:r>
      <w:r>
        <w:rPr>
          <w:rStyle w:val="Emphasis"/>
          <w:rFonts w:hint="eastAsia"/>
          <w:i w:val="0"/>
          <w:lang w:eastAsia="ko-KR"/>
        </w:rPr>
        <w:t xml:space="preserve"> to invalid value</w:t>
      </w:r>
    </w:p>
    <w:p w14:paraId="5F874412" w14:textId="77777777" w:rsidR="004813AC" w:rsidRPr="00971D4E" w:rsidRDefault="004813AC" w:rsidP="004813AC">
      <w:pPr>
        <w:pStyle w:val="procedureBody"/>
        <w:numPr>
          <w:ilvl w:val="1"/>
          <w:numId w:val="26"/>
        </w:numPr>
        <w:rPr>
          <w:rStyle w:val="Emphasis"/>
        </w:rPr>
      </w:pPr>
      <w:r w:rsidRPr="00E61361">
        <w:rPr>
          <w:rStyle w:val="Emphasis"/>
          <w:i w:val="0"/>
          <w:lang w:eastAsia="ko-KR"/>
        </w:rPr>
        <w:t>I</w:t>
      </w:r>
      <w:r w:rsidRPr="00E61361">
        <w:rPr>
          <w:rStyle w:val="Emphasis"/>
          <w:rFonts w:hint="eastAsia"/>
          <w:i w:val="0"/>
          <w:lang w:eastAsia="ko-KR"/>
        </w:rPr>
        <w:t xml:space="preserve">f </w:t>
      </w:r>
      <w:r w:rsidRPr="00727332">
        <w:rPr>
          <w:rStyle w:val="Emphasis"/>
          <w:rFonts w:hint="eastAsia"/>
          <w:lang w:eastAsia="ko-KR"/>
        </w:rPr>
        <w:t>MinValue&gt; DBL_MIN</w:t>
      </w:r>
      <w:r w:rsidRPr="00E61361">
        <w:rPr>
          <w:rStyle w:val="Emphasis"/>
          <w:rFonts w:hint="eastAsia"/>
          <w:i w:val="0"/>
          <w:lang w:eastAsia="ko-KR"/>
        </w:rPr>
        <w:t>, Set the TargetValue</w:t>
      </w:r>
      <w:r>
        <w:rPr>
          <w:rStyle w:val="Emphasis"/>
          <w:rFonts w:hint="eastAsia"/>
          <w:i w:val="0"/>
          <w:lang w:eastAsia="ko-KR"/>
        </w:rPr>
        <w:t xml:space="preserve"> property</w:t>
      </w:r>
      <w:r w:rsidRPr="00E61361">
        <w:rPr>
          <w:rStyle w:val="Emphasis"/>
          <w:rFonts w:hint="eastAsia"/>
          <w:i w:val="0"/>
          <w:lang w:eastAsia="ko-KR"/>
        </w:rPr>
        <w:t xml:space="preserve"> to the </w:t>
      </w:r>
      <w:r w:rsidRPr="00727332">
        <w:rPr>
          <w:rStyle w:val="Emphasis"/>
          <w:rFonts w:hint="eastAsia"/>
          <w:lang w:eastAsia="ko-KR"/>
        </w:rPr>
        <w:t>DBL_MIN</w:t>
      </w:r>
      <w:r>
        <w:rPr>
          <w:rStyle w:val="Emphasis"/>
          <w:rFonts w:hint="eastAsia"/>
          <w:i w:val="0"/>
          <w:lang w:eastAsia="ko-KR"/>
        </w:rPr>
        <w:t>.</w:t>
      </w:r>
    </w:p>
    <w:p w14:paraId="634B51C2" w14:textId="77777777" w:rsidR="004813AC" w:rsidRPr="00B009E2" w:rsidRDefault="004813AC" w:rsidP="004813AC">
      <w:pPr>
        <w:pStyle w:val="procedureBody"/>
        <w:numPr>
          <w:ilvl w:val="2"/>
          <w:numId w:val="26"/>
        </w:numPr>
        <w:rPr>
          <w:rStyle w:val="Emphasis"/>
        </w:rPr>
      </w:pPr>
      <w:r>
        <w:rPr>
          <w:rStyle w:val="Emphasis"/>
          <w:i w:val="0"/>
          <w:lang w:eastAsia="ko-KR"/>
        </w:rPr>
        <w:t>Wait the PropertiesChanged signal for the TargetValue property.</w:t>
      </w:r>
    </w:p>
    <w:p w14:paraId="5B8C7CE8" w14:textId="77777777" w:rsidR="004813AC" w:rsidRPr="00E61361" w:rsidRDefault="004813AC" w:rsidP="004813AC">
      <w:pPr>
        <w:pStyle w:val="procedureBody"/>
        <w:numPr>
          <w:ilvl w:val="2"/>
          <w:numId w:val="26"/>
        </w:numPr>
        <w:rPr>
          <w:rStyle w:val="Emphasis"/>
        </w:rPr>
      </w:pPr>
      <w:r>
        <w:rPr>
          <w:rStyle w:val="Emphasis"/>
          <w:rFonts w:hint="eastAsia"/>
          <w:i w:val="0"/>
          <w:lang w:eastAsia="ko-KR"/>
        </w:rPr>
        <w:t xml:space="preserve">Get the </w:t>
      </w:r>
      <w:r w:rsidRPr="00E61361">
        <w:rPr>
          <w:rStyle w:val="Emphasis"/>
          <w:rFonts w:hint="eastAsia"/>
          <w:i w:val="0"/>
          <w:lang w:eastAsia="ko-KR"/>
        </w:rPr>
        <w:t>TargetValue</w:t>
      </w:r>
      <w:r>
        <w:rPr>
          <w:rStyle w:val="Emphasis"/>
          <w:i w:val="0"/>
          <w:lang w:eastAsia="ko-KR"/>
        </w:rPr>
        <w:t xml:space="preserve"> property.</w:t>
      </w:r>
    </w:p>
    <w:p w14:paraId="37A0ACAB" w14:textId="77777777" w:rsidR="004813AC" w:rsidRPr="00971D4E" w:rsidRDefault="004813AC" w:rsidP="004813AC">
      <w:pPr>
        <w:pStyle w:val="procedureBody"/>
        <w:numPr>
          <w:ilvl w:val="1"/>
          <w:numId w:val="26"/>
        </w:numPr>
        <w:rPr>
          <w:rStyle w:val="Emphasis"/>
        </w:rPr>
      </w:pPr>
      <w:r w:rsidRPr="00E61361">
        <w:rPr>
          <w:rStyle w:val="Emphasis"/>
          <w:rFonts w:hint="eastAsia"/>
          <w:i w:val="0"/>
          <w:lang w:eastAsia="ko-KR"/>
        </w:rPr>
        <w:t xml:space="preserve">If </w:t>
      </w:r>
      <w:r w:rsidRPr="00727332">
        <w:rPr>
          <w:rStyle w:val="Emphasis"/>
          <w:rFonts w:hint="eastAsia"/>
          <w:lang w:eastAsia="ko-KR"/>
        </w:rPr>
        <w:t>MaxValue&lt; DBL_MAX</w:t>
      </w:r>
      <w:r w:rsidRPr="00E61361">
        <w:rPr>
          <w:rStyle w:val="Emphasis"/>
          <w:rFonts w:hint="eastAsia"/>
          <w:i w:val="0"/>
          <w:lang w:eastAsia="ko-KR"/>
        </w:rPr>
        <w:t>, Set the TargetValue</w:t>
      </w:r>
      <w:r>
        <w:rPr>
          <w:rStyle w:val="Emphasis"/>
          <w:rFonts w:hint="eastAsia"/>
          <w:i w:val="0"/>
          <w:lang w:eastAsia="ko-KR"/>
        </w:rPr>
        <w:t xml:space="preserve"> property</w:t>
      </w:r>
      <w:r w:rsidRPr="00E61361">
        <w:rPr>
          <w:rStyle w:val="Emphasis"/>
          <w:rFonts w:hint="eastAsia"/>
          <w:i w:val="0"/>
          <w:lang w:eastAsia="ko-KR"/>
        </w:rPr>
        <w:t xml:space="preserve"> to the </w:t>
      </w:r>
      <w:r w:rsidRPr="00727332">
        <w:rPr>
          <w:rStyle w:val="Emphasis"/>
          <w:rFonts w:hint="eastAsia"/>
          <w:lang w:eastAsia="ko-KR"/>
        </w:rPr>
        <w:t>DBL_MAX</w:t>
      </w:r>
      <w:r>
        <w:rPr>
          <w:rStyle w:val="Emphasis"/>
          <w:rFonts w:hint="eastAsia"/>
          <w:i w:val="0"/>
          <w:lang w:eastAsia="ko-KR"/>
        </w:rPr>
        <w:t>.</w:t>
      </w:r>
    </w:p>
    <w:p w14:paraId="2A0CF48A" w14:textId="77777777" w:rsidR="004813AC" w:rsidRPr="00694261" w:rsidRDefault="004813AC" w:rsidP="004813AC">
      <w:pPr>
        <w:pStyle w:val="procedureBody"/>
        <w:numPr>
          <w:ilvl w:val="2"/>
          <w:numId w:val="26"/>
        </w:numPr>
        <w:rPr>
          <w:rStyle w:val="Emphasis"/>
        </w:rPr>
      </w:pPr>
      <w:r>
        <w:rPr>
          <w:rStyle w:val="Emphasis"/>
          <w:i w:val="0"/>
          <w:lang w:eastAsia="ko-KR"/>
        </w:rPr>
        <w:t>Wait the PropertiesChanged signal for the TargetValue property.</w:t>
      </w:r>
    </w:p>
    <w:p w14:paraId="4E0E127F" w14:textId="77777777" w:rsidR="004813AC" w:rsidRPr="00E61361" w:rsidRDefault="004813AC" w:rsidP="004813AC">
      <w:pPr>
        <w:pStyle w:val="procedureBody"/>
        <w:numPr>
          <w:ilvl w:val="2"/>
          <w:numId w:val="26"/>
        </w:numPr>
        <w:rPr>
          <w:rStyle w:val="Emphasis"/>
        </w:rPr>
      </w:pPr>
      <w:r>
        <w:rPr>
          <w:rStyle w:val="Emphasis"/>
          <w:rFonts w:hint="eastAsia"/>
          <w:i w:val="0"/>
          <w:lang w:eastAsia="ko-KR"/>
        </w:rPr>
        <w:t xml:space="preserve">Get the </w:t>
      </w:r>
      <w:r w:rsidRPr="00E61361">
        <w:rPr>
          <w:rStyle w:val="Emphasis"/>
          <w:rFonts w:hint="eastAsia"/>
          <w:i w:val="0"/>
          <w:lang w:eastAsia="ko-KR"/>
        </w:rPr>
        <w:t>TargetValue</w:t>
      </w:r>
      <w:r>
        <w:rPr>
          <w:rStyle w:val="Emphasis"/>
          <w:i w:val="0"/>
          <w:lang w:eastAsia="ko-KR"/>
        </w:rPr>
        <w:t xml:space="preserve"> property.</w:t>
      </w:r>
    </w:p>
    <w:p w14:paraId="0CE86D1A" w14:textId="77777777" w:rsidR="004813AC" w:rsidRPr="00971D4E" w:rsidRDefault="004813AC" w:rsidP="004813AC">
      <w:pPr>
        <w:pStyle w:val="procedureBody"/>
        <w:numPr>
          <w:ilvl w:val="1"/>
          <w:numId w:val="26"/>
        </w:numPr>
        <w:rPr>
          <w:rStyle w:val="Emphasis"/>
        </w:rPr>
      </w:pPr>
      <w:r>
        <w:rPr>
          <w:rStyle w:val="Emphasis"/>
          <w:i w:val="0"/>
          <w:lang w:eastAsia="ko-KR"/>
        </w:rPr>
        <w:t>I</w:t>
      </w:r>
      <w:r>
        <w:rPr>
          <w:rStyle w:val="Emphasis"/>
          <w:rFonts w:hint="eastAsia"/>
          <w:i w:val="0"/>
          <w:lang w:eastAsia="ko-KR"/>
        </w:rPr>
        <w:t xml:space="preserve">f </w:t>
      </w:r>
      <w:r w:rsidRPr="00727332">
        <w:rPr>
          <w:rStyle w:val="Emphasis"/>
          <w:rFonts w:hint="eastAsia"/>
          <w:lang w:eastAsia="ko-KR"/>
        </w:rPr>
        <w:t>StepValue != 0</w:t>
      </w:r>
      <w:r>
        <w:rPr>
          <w:rStyle w:val="Emphasis"/>
          <w:rFonts w:hint="eastAsia"/>
          <w:i w:val="0"/>
          <w:lang w:eastAsia="ko-KR"/>
        </w:rPr>
        <w:t xml:space="preserve">, </w:t>
      </w:r>
      <w:r w:rsidRPr="004A1279">
        <w:rPr>
          <w:rStyle w:val="Emphasis"/>
          <w:rFonts w:hint="eastAsia"/>
          <w:i w:val="0"/>
          <w:lang w:eastAsia="ko-KR"/>
        </w:rPr>
        <w:t>Set the Targ</w:t>
      </w:r>
      <w:r>
        <w:rPr>
          <w:rStyle w:val="Emphasis"/>
          <w:rFonts w:hint="eastAsia"/>
          <w:i w:val="0"/>
          <w:lang w:eastAsia="ko-KR"/>
        </w:rPr>
        <w:t xml:space="preserve">etValue property to </w:t>
      </w:r>
      <w:r w:rsidRPr="00727332">
        <w:rPr>
          <w:rStyle w:val="Emphasis"/>
          <w:rFonts w:hint="eastAsia"/>
          <w:lang w:eastAsia="ko-KR"/>
        </w:rPr>
        <w:t>MinValue + (StepValue/3)</w:t>
      </w:r>
    </w:p>
    <w:p w14:paraId="4BAE458D" w14:textId="77777777" w:rsidR="004813AC" w:rsidRPr="00694261" w:rsidRDefault="004813AC" w:rsidP="004813AC">
      <w:pPr>
        <w:pStyle w:val="procedureBody"/>
        <w:numPr>
          <w:ilvl w:val="2"/>
          <w:numId w:val="26"/>
        </w:numPr>
        <w:rPr>
          <w:rStyle w:val="Emphasis"/>
        </w:rPr>
      </w:pPr>
      <w:r>
        <w:rPr>
          <w:rStyle w:val="Emphasis"/>
          <w:i w:val="0"/>
          <w:lang w:eastAsia="ko-KR"/>
        </w:rPr>
        <w:lastRenderedPageBreak/>
        <w:t>Wait the PropertiesChanged signal for the TargetValue property.</w:t>
      </w:r>
    </w:p>
    <w:p w14:paraId="77AF1A85" w14:textId="77777777" w:rsidR="004813AC" w:rsidRPr="0010482E" w:rsidRDefault="004813AC" w:rsidP="004813AC">
      <w:pPr>
        <w:pStyle w:val="procedureBody"/>
        <w:numPr>
          <w:ilvl w:val="2"/>
          <w:numId w:val="26"/>
        </w:numPr>
        <w:rPr>
          <w:rStyle w:val="Emphasis"/>
        </w:rPr>
      </w:pPr>
      <w:r>
        <w:rPr>
          <w:rStyle w:val="Emphasis"/>
          <w:rFonts w:hint="eastAsia"/>
          <w:i w:val="0"/>
          <w:lang w:eastAsia="ko-KR"/>
        </w:rPr>
        <w:t xml:space="preserve">Get the </w:t>
      </w:r>
      <w:r w:rsidRPr="00E61361">
        <w:rPr>
          <w:rStyle w:val="Emphasis"/>
          <w:rFonts w:hint="eastAsia"/>
          <w:i w:val="0"/>
          <w:lang w:eastAsia="ko-KR"/>
        </w:rPr>
        <w:t>TargetValue</w:t>
      </w:r>
      <w:r>
        <w:rPr>
          <w:rStyle w:val="Emphasis"/>
          <w:i w:val="0"/>
          <w:lang w:eastAsia="ko-KR"/>
        </w:rPr>
        <w:t xml:space="preserve"> property.</w:t>
      </w:r>
    </w:p>
    <w:p w14:paraId="13995A87" w14:textId="77777777" w:rsidR="004813AC" w:rsidRDefault="004813AC" w:rsidP="004813AC">
      <w:pPr>
        <w:pStyle w:val="procedureBody"/>
        <w:numPr>
          <w:ilvl w:val="0"/>
          <w:numId w:val="29"/>
        </w:numPr>
      </w:pPr>
      <w:r>
        <w:t>The test device leaves the session.</w:t>
      </w:r>
    </w:p>
    <w:p w14:paraId="7D32AA68" w14:textId="77777777" w:rsidR="004813AC" w:rsidRPr="00881C0F" w:rsidRDefault="004813AC" w:rsidP="004813AC">
      <w:pPr>
        <w:pStyle w:val="midTitle"/>
        <w:rPr>
          <w:rStyle w:val="Emphasis"/>
          <w:i w:val="0"/>
          <w:iCs w:val="0"/>
        </w:rPr>
      </w:pPr>
      <w:r>
        <w:t>Expected results</w:t>
      </w:r>
    </w:p>
    <w:p w14:paraId="1BC04EEB" w14:textId="77777777" w:rsidR="004813AC" w:rsidRPr="00F90BDC" w:rsidRDefault="004813AC" w:rsidP="004813AC">
      <w:pPr>
        <w:pStyle w:val="resultsBody"/>
      </w:pPr>
      <w:r w:rsidRPr="00F90BDC">
        <w:t>The test device receives an About announcement from the application on the DUT.</w:t>
      </w:r>
    </w:p>
    <w:p w14:paraId="3BA06005" w14:textId="77777777" w:rsidR="004813AC" w:rsidRPr="00F90BDC" w:rsidRDefault="004813AC" w:rsidP="004813AC">
      <w:pPr>
        <w:pStyle w:val="resultsBody"/>
      </w:pPr>
      <w:r w:rsidRPr="00F90BDC">
        <w:t>The test device joins a session with the application at the port specified in the received About announcement.</w:t>
      </w:r>
    </w:p>
    <w:p w14:paraId="129060B5" w14:textId="77777777" w:rsidR="004813AC" w:rsidRPr="00F90BDC" w:rsidRDefault="004813AC" w:rsidP="004813AC">
      <w:pPr>
        <w:pStyle w:val="resultsBody"/>
        <w:rPr>
          <w:rStyle w:val="Emphasis"/>
          <w:i w:val="0"/>
          <w:iCs w:val="0"/>
        </w:rPr>
      </w:pPr>
      <w:r w:rsidRPr="00F90BDC">
        <w:rPr>
          <w:rStyle w:val="Emphasis"/>
          <w:i w:val="0"/>
          <w:iCs w:val="0"/>
        </w:rPr>
        <w:t>Getting initial values for all properties are succeeded.</w:t>
      </w:r>
    </w:p>
    <w:p w14:paraId="47DABEC5"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14:paraId="2DD55C31"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6D3E885C" w14:textId="77777777" w:rsidR="004813AC" w:rsidRPr="00F90BDC" w:rsidRDefault="004813AC" w:rsidP="004813AC">
      <w:pPr>
        <w:pStyle w:val="resultsBody"/>
        <w:numPr>
          <w:ilvl w:val="1"/>
          <w:numId w:val="28"/>
        </w:numPr>
        <w:rPr>
          <w:rStyle w:val="Emphasis"/>
          <w:i w:val="0"/>
          <w:iCs w:val="0"/>
        </w:rPr>
      </w:pPr>
      <w:r>
        <w:rPr>
          <w:rStyle w:val="Emphasis"/>
          <w:rFonts w:hint="eastAsia"/>
          <w:i w:val="0"/>
          <w:lang w:eastAsia="ko-KR"/>
        </w:rPr>
        <w:t>The TargetValue</w:t>
      </w:r>
      <w:r w:rsidR="00630DB4">
        <w:rPr>
          <w:rStyle w:val="Emphasis"/>
          <w:i w:val="0"/>
          <w:lang w:eastAsia="ko-KR"/>
        </w:rPr>
        <w:t xml:space="preserve"> </w:t>
      </w:r>
      <w:r>
        <w:rPr>
          <w:rStyle w:val="Emphasis"/>
          <w:rFonts w:hint="eastAsia"/>
          <w:i w:val="0"/>
          <w:iCs w:val="0"/>
          <w:lang w:eastAsia="ko-KR"/>
        </w:rPr>
        <w:t xml:space="preserve">property </w:t>
      </w:r>
      <w:r>
        <w:rPr>
          <w:rStyle w:val="Emphasis"/>
          <w:i w:val="0"/>
          <w:iCs w:val="0"/>
        </w:rPr>
        <w:t xml:space="preserve">is set to </w:t>
      </w:r>
      <w:r w:rsidRPr="00862E16">
        <w:rPr>
          <w:rStyle w:val="Emphasis"/>
          <w:rFonts w:hint="eastAsia"/>
          <w:iCs w:val="0"/>
          <w:lang w:eastAsia="ko-KR"/>
        </w:rPr>
        <w:t>MaxValue</w:t>
      </w:r>
      <w:r w:rsidRPr="00F90BDC">
        <w:rPr>
          <w:rStyle w:val="Emphasis"/>
          <w:i w:val="0"/>
          <w:iCs w:val="0"/>
        </w:rPr>
        <w:t>, and the PropertiesChanged signal is received.</w:t>
      </w:r>
    </w:p>
    <w:p w14:paraId="130212FB"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sidRPr="00862E16">
        <w:rPr>
          <w:rStyle w:val="Emphasis"/>
          <w:rFonts w:hint="eastAsia"/>
          <w:iCs w:val="0"/>
          <w:lang w:eastAsia="ko-KR"/>
        </w:rPr>
        <w:t>StepValue</w:t>
      </w:r>
      <w:r w:rsidRPr="00862E16">
        <w:rPr>
          <w:rStyle w:val="Emphasis"/>
          <w:iCs w:val="0"/>
        </w:rPr>
        <w:t xml:space="preserve">!= </w:t>
      </w:r>
      <w:r w:rsidRPr="00862E16">
        <w:rPr>
          <w:rStyle w:val="Emphasis"/>
          <w:rFonts w:hint="eastAsia"/>
          <w:iCs w:val="0"/>
          <w:lang w:eastAsia="ko-KR"/>
        </w:rPr>
        <w:t>0</w:t>
      </w:r>
      <w:r w:rsidRPr="00F90BDC">
        <w:rPr>
          <w:rStyle w:val="Emphasis"/>
          <w:i w:val="0"/>
          <w:iCs w:val="0"/>
        </w:rPr>
        <w:t xml:space="preserve">, </w:t>
      </w:r>
      <w:r>
        <w:rPr>
          <w:rStyle w:val="Emphasis"/>
          <w:rFonts w:hint="eastAsia"/>
          <w:i w:val="0"/>
          <w:iCs w:val="0"/>
          <w:lang w:eastAsia="ko-KR"/>
        </w:rPr>
        <w:t xml:space="preserve">the TargetValue property is set to </w:t>
      </w:r>
      <w:r w:rsidRPr="00862E16">
        <w:rPr>
          <w:rStyle w:val="Emphasis"/>
          <w:rFonts w:hint="eastAsia"/>
          <w:iCs w:val="0"/>
          <w:lang w:eastAsia="ko-KR"/>
        </w:rPr>
        <w:t>MinValue + StepValue</w:t>
      </w:r>
      <w:r w:rsidRPr="00F90BDC">
        <w:rPr>
          <w:rStyle w:val="Emphasis"/>
          <w:i w:val="0"/>
          <w:iCs w:val="0"/>
        </w:rPr>
        <w:t xml:space="preserve"> and the PropertiesChanged signal is received.</w:t>
      </w:r>
    </w:p>
    <w:p w14:paraId="519EEDD7" w14:textId="77777777" w:rsidR="004813AC" w:rsidRPr="00F90BDC" w:rsidRDefault="004813AC" w:rsidP="004813AC">
      <w:pPr>
        <w:pStyle w:val="bulletlv1"/>
        <w:numPr>
          <w:ilvl w:val="1"/>
          <w:numId w:val="28"/>
        </w:numPr>
        <w:rPr>
          <w:rStyle w:val="Emphasis"/>
          <w:i w:val="0"/>
          <w:iCs w:val="0"/>
        </w:rPr>
      </w:pPr>
      <w:r>
        <w:rPr>
          <w:rStyle w:val="Emphasis"/>
          <w:rFonts w:hint="eastAsia"/>
          <w:i w:val="0"/>
          <w:iCs w:val="0"/>
          <w:lang w:eastAsia="ko-KR"/>
        </w:rPr>
        <w:t xml:space="preserve">Else, the TargetValue property is set to </w:t>
      </w:r>
      <w:r w:rsidRPr="00862E16">
        <w:rPr>
          <w:rStyle w:val="Emphasis"/>
          <w:rFonts w:hint="eastAsia"/>
          <w:lang w:eastAsia="ko-KR"/>
        </w:rPr>
        <w:t>MinValue + (MaxValue - MinVaule)/2</w:t>
      </w:r>
      <w:r w:rsidRPr="00F90BDC">
        <w:rPr>
          <w:rStyle w:val="Emphasis"/>
          <w:i w:val="0"/>
          <w:iCs w:val="0"/>
        </w:rPr>
        <w:t>and the PropertiesChanged signal is received.</w:t>
      </w:r>
    </w:p>
    <w:p w14:paraId="591735F5" w14:textId="77777777"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14:paraId="6A7DE493" w14:textId="77777777" w:rsidR="004813AC" w:rsidRPr="004A1279" w:rsidRDefault="004813AC" w:rsidP="004813AC">
      <w:pPr>
        <w:pStyle w:val="procedureBody"/>
        <w:numPr>
          <w:ilvl w:val="1"/>
          <w:numId w:val="28"/>
        </w:numPr>
        <w:rPr>
          <w:rStyle w:val="Emphasis"/>
        </w:rPr>
      </w:pPr>
      <w:r>
        <w:rPr>
          <w:rStyle w:val="Emphasis"/>
          <w:i w:val="0"/>
          <w:lang w:eastAsia="ko-KR"/>
        </w:rPr>
        <w:t>I</w:t>
      </w:r>
      <w:r>
        <w:rPr>
          <w:rStyle w:val="Emphasis"/>
          <w:rFonts w:hint="eastAsia"/>
          <w:i w:val="0"/>
          <w:lang w:eastAsia="ko-KR"/>
        </w:rPr>
        <w:t xml:space="preserve">f </w:t>
      </w:r>
      <w:r w:rsidRPr="00B11744">
        <w:rPr>
          <w:rStyle w:val="Emphasis"/>
          <w:rFonts w:hint="eastAsia"/>
          <w:lang w:eastAsia="ko-KR"/>
        </w:rPr>
        <w:t>MinValue&gt; DBL_MIN</w:t>
      </w:r>
      <w:r>
        <w:rPr>
          <w:rStyle w:val="Emphasis"/>
          <w:rFonts w:hint="eastAsia"/>
          <w:i w:val="0"/>
          <w:lang w:eastAsia="ko-KR"/>
        </w:rPr>
        <w:t>, the TargetValue</w:t>
      </w:r>
      <w:r w:rsidR="00630DB4">
        <w:rPr>
          <w:rStyle w:val="Emphasis"/>
          <w:i w:val="0"/>
          <w:lang w:eastAsia="ko-KR"/>
        </w:rPr>
        <w:t xml:space="preserve"> </w:t>
      </w:r>
      <w:r>
        <w:rPr>
          <w:rStyle w:val="Emphasis"/>
          <w:rFonts w:hint="eastAsia"/>
          <w:i w:val="0"/>
          <w:iCs w:val="0"/>
          <w:lang w:eastAsia="ko-KR"/>
        </w:rPr>
        <w:t xml:space="preserve">property </w:t>
      </w:r>
      <w:r>
        <w:rPr>
          <w:rStyle w:val="Emphasis"/>
          <w:rFonts w:hint="eastAsia"/>
          <w:i w:val="0"/>
          <w:lang w:eastAsia="ko-KR"/>
        </w:rPr>
        <w:t xml:space="preserve">is set to </w:t>
      </w:r>
      <w:r w:rsidRPr="00B11744">
        <w:rPr>
          <w:rStyle w:val="Emphasis"/>
          <w:rFonts w:hint="eastAsia"/>
          <w:lang w:eastAsia="ko-KR"/>
        </w:rPr>
        <w:t>MinValue</w:t>
      </w:r>
      <w:r w:rsidR="00630DB4">
        <w:rPr>
          <w:rStyle w:val="Emphasis"/>
          <w:lang w:eastAsia="ko-KR"/>
        </w:rPr>
        <w:t xml:space="preserve"> </w:t>
      </w:r>
      <w:r w:rsidRPr="00F90BDC">
        <w:rPr>
          <w:rStyle w:val="Emphasis"/>
          <w:i w:val="0"/>
          <w:iCs w:val="0"/>
        </w:rPr>
        <w:t>and the PropertiesChanged signal is received.</w:t>
      </w:r>
    </w:p>
    <w:p w14:paraId="7AB6BCCE" w14:textId="77777777" w:rsidR="004813AC" w:rsidRPr="004A1279" w:rsidRDefault="004813AC" w:rsidP="004813AC">
      <w:pPr>
        <w:pStyle w:val="procedureBody"/>
        <w:numPr>
          <w:ilvl w:val="1"/>
          <w:numId w:val="28"/>
        </w:numPr>
        <w:rPr>
          <w:rStyle w:val="Emphasis"/>
        </w:rPr>
      </w:pPr>
      <w:r>
        <w:rPr>
          <w:rStyle w:val="Emphasis"/>
          <w:rFonts w:hint="eastAsia"/>
          <w:i w:val="0"/>
          <w:lang w:eastAsia="ko-KR"/>
        </w:rPr>
        <w:t xml:space="preserve">If </w:t>
      </w:r>
      <w:r w:rsidRPr="00B11744">
        <w:rPr>
          <w:rStyle w:val="Emphasis"/>
          <w:rFonts w:hint="eastAsia"/>
          <w:lang w:eastAsia="ko-KR"/>
        </w:rPr>
        <w:t>MaxValue&lt; DBL_MAX</w:t>
      </w:r>
      <w:r>
        <w:rPr>
          <w:rStyle w:val="Emphasis"/>
          <w:rFonts w:hint="eastAsia"/>
          <w:i w:val="0"/>
          <w:lang w:eastAsia="ko-KR"/>
        </w:rPr>
        <w:t>, the TargetValue</w:t>
      </w:r>
      <w:r w:rsidR="00630DB4">
        <w:rPr>
          <w:rStyle w:val="Emphasis"/>
          <w:i w:val="0"/>
          <w:lang w:eastAsia="ko-KR"/>
        </w:rPr>
        <w:t xml:space="preserve"> </w:t>
      </w:r>
      <w:r>
        <w:rPr>
          <w:rStyle w:val="Emphasis"/>
          <w:rFonts w:hint="eastAsia"/>
          <w:i w:val="0"/>
          <w:iCs w:val="0"/>
          <w:lang w:eastAsia="ko-KR"/>
        </w:rPr>
        <w:t xml:space="preserve">property </w:t>
      </w:r>
      <w:r>
        <w:rPr>
          <w:rStyle w:val="Emphasis"/>
          <w:rFonts w:hint="eastAsia"/>
          <w:i w:val="0"/>
          <w:lang w:eastAsia="ko-KR"/>
        </w:rPr>
        <w:t xml:space="preserve">is set to </w:t>
      </w:r>
      <w:r w:rsidRPr="00B11744">
        <w:rPr>
          <w:rStyle w:val="Emphasis"/>
          <w:rFonts w:hint="eastAsia"/>
          <w:lang w:eastAsia="ko-KR"/>
        </w:rPr>
        <w:t>MaxValue</w:t>
      </w:r>
      <w:r w:rsidR="00630DB4">
        <w:rPr>
          <w:rStyle w:val="Emphasis"/>
          <w:lang w:eastAsia="ko-KR"/>
        </w:rPr>
        <w:t xml:space="preserve"> </w:t>
      </w:r>
      <w:r w:rsidRPr="00F90BDC">
        <w:rPr>
          <w:rStyle w:val="Emphasis"/>
          <w:i w:val="0"/>
          <w:iCs w:val="0"/>
        </w:rPr>
        <w:t>and the PropertiesChanged signal is received.</w:t>
      </w:r>
    </w:p>
    <w:p w14:paraId="4F763022" w14:textId="77777777" w:rsidR="004813AC" w:rsidRDefault="004813AC" w:rsidP="004813AC">
      <w:pPr>
        <w:pStyle w:val="procedureBody"/>
        <w:numPr>
          <w:ilvl w:val="1"/>
          <w:numId w:val="28"/>
        </w:numPr>
        <w:rPr>
          <w:rStyle w:val="Emphasis"/>
          <w:i w:val="0"/>
        </w:rPr>
      </w:pPr>
      <w:r>
        <w:rPr>
          <w:rStyle w:val="Emphasis"/>
          <w:i w:val="0"/>
          <w:lang w:eastAsia="ko-KR"/>
        </w:rPr>
        <w:t>I</w:t>
      </w:r>
      <w:r>
        <w:rPr>
          <w:rStyle w:val="Emphasis"/>
          <w:rFonts w:hint="eastAsia"/>
          <w:i w:val="0"/>
          <w:lang w:eastAsia="ko-KR"/>
        </w:rPr>
        <w:t xml:space="preserve">f </w:t>
      </w:r>
      <w:r w:rsidRPr="00B11744">
        <w:rPr>
          <w:rStyle w:val="Emphasis"/>
          <w:rFonts w:hint="eastAsia"/>
          <w:lang w:eastAsia="ko-KR"/>
        </w:rPr>
        <w:t>StepValue != 0</w:t>
      </w:r>
      <w:r>
        <w:rPr>
          <w:rStyle w:val="Emphasis"/>
          <w:rFonts w:hint="eastAsia"/>
          <w:i w:val="0"/>
          <w:lang w:eastAsia="ko-KR"/>
        </w:rPr>
        <w:t xml:space="preserve">, the </w:t>
      </w:r>
      <w:r w:rsidRPr="004A1279">
        <w:rPr>
          <w:rStyle w:val="Emphasis"/>
          <w:rFonts w:hint="eastAsia"/>
          <w:i w:val="0"/>
          <w:lang w:eastAsia="ko-KR"/>
        </w:rPr>
        <w:t>Targ</w:t>
      </w:r>
      <w:r>
        <w:rPr>
          <w:rStyle w:val="Emphasis"/>
          <w:rFonts w:hint="eastAsia"/>
          <w:i w:val="0"/>
          <w:lang w:eastAsia="ko-KR"/>
        </w:rPr>
        <w:t>etValue</w:t>
      </w:r>
      <w:r w:rsidR="00630DB4">
        <w:rPr>
          <w:rStyle w:val="Emphasis"/>
          <w:i w:val="0"/>
          <w:lang w:eastAsia="ko-KR"/>
        </w:rPr>
        <w:t xml:space="preserve"> </w:t>
      </w:r>
      <w:r>
        <w:rPr>
          <w:rStyle w:val="Emphasis"/>
          <w:rFonts w:hint="eastAsia"/>
          <w:i w:val="0"/>
          <w:iCs w:val="0"/>
          <w:lang w:eastAsia="ko-KR"/>
        </w:rPr>
        <w:t xml:space="preserve">property </w:t>
      </w:r>
      <w:r>
        <w:rPr>
          <w:rStyle w:val="Emphasis"/>
          <w:rFonts w:hint="eastAsia"/>
          <w:i w:val="0"/>
          <w:lang w:eastAsia="ko-KR"/>
        </w:rPr>
        <w:t xml:space="preserve">is set to </w:t>
      </w:r>
      <w:r w:rsidRPr="00B11744">
        <w:rPr>
          <w:rStyle w:val="Emphasis"/>
          <w:rFonts w:hint="eastAsia"/>
          <w:lang w:eastAsia="ko-KR"/>
        </w:rPr>
        <w:t>MinValue</w:t>
      </w:r>
      <w:r>
        <w:rPr>
          <w:rStyle w:val="Emphasis"/>
          <w:rFonts w:hint="eastAsia"/>
          <w:i w:val="0"/>
          <w:lang w:eastAsia="ko-KR"/>
        </w:rPr>
        <w:t xml:space="preserve"> or </w:t>
      </w:r>
      <w:r w:rsidRPr="00B11744">
        <w:rPr>
          <w:rStyle w:val="Emphasis"/>
          <w:lang w:eastAsia="ko-KR"/>
        </w:rPr>
        <w:t>‘</w:t>
      </w:r>
      <w:r w:rsidRPr="00B11744">
        <w:rPr>
          <w:rStyle w:val="Emphasis"/>
          <w:rFonts w:hint="eastAsia"/>
          <w:lang w:eastAsia="ko-KR"/>
        </w:rPr>
        <w:t>MinValue + StepValue</w:t>
      </w:r>
      <w:r w:rsidR="007530C8">
        <w:rPr>
          <w:rStyle w:val="Emphasis"/>
          <w:lang w:eastAsia="ko-KR"/>
        </w:rPr>
        <w:t xml:space="preserve">, </w:t>
      </w:r>
      <w:r w:rsidRPr="00F90BDC">
        <w:rPr>
          <w:rStyle w:val="Emphasis"/>
          <w:i w:val="0"/>
          <w:iCs w:val="0"/>
        </w:rPr>
        <w:t>and the PropertiesChanged signal is received.</w:t>
      </w:r>
    </w:p>
    <w:p w14:paraId="04216797" w14:textId="77777777" w:rsidR="004813AC" w:rsidRDefault="004813AC" w:rsidP="004813AC">
      <w:pPr>
        <w:spacing w:before="0" w:after="0" w:line="240" w:lineRule="auto"/>
        <w:ind w:left="0"/>
        <w:rPr>
          <w:rFonts w:cs="Arial"/>
          <w:sz w:val="36"/>
          <w:szCs w:val="36"/>
        </w:rPr>
      </w:pPr>
      <w:r>
        <w:br w:type="page"/>
      </w:r>
    </w:p>
    <w:p w14:paraId="108FBA2A" w14:textId="77777777" w:rsidR="00A6731A" w:rsidRPr="00F90BDC" w:rsidRDefault="005641A6" w:rsidP="00A6731A">
      <w:pPr>
        <w:pStyle w:val="Heading2"/>
        <w:numPr>
          <w:ilvl w:val="1"/>
          <w:numId w:val="1"/>
        </w:numPr>
        <w:ind w:left="630" w:hanging="630"/>
      </w:pPr>
      <w:bookmarkStart w:id="70" w:name="_Toc453163650"/>
      <w:bookmarkStart w:id="71" w:name="_Toc458602145"/>
      <w:r>
        <w:lastRenderedPageBreak/>
        <w:t>CDM</w:t>
      </w:r>
      <w:r w:rsidR="00A6731A">
        <w:t>-v1-</w:t>
      </w:r>
      <w:r w:rsidR="00A6731A">
        <w:rPr>
          <w:lang w:eastAsia="ko-KR"/>
        </w:rPr>
        <w:t xml:space="preserve">TargetTemperatureLevel </w:t>
      </w:r>
      <w:r w:rsidR="00A6731A" w:rsidRPr="00F90BDC">
        <w:t>Interface Test</w:t>
      </w:r>
      <w:bookmarkEnd w:id="70"/>
      <w:bookmarkEnd w:id="71"/>
    </w:p>
    <w:p w14:paraId="74E59A79" w14:textId="77777777" w:rsidR="00A6731A" w:rsidRDefault="00A6731A" w:rsidP="00A6731A">
      <w:pPr>
        <w:pStyle w:val="midTitle"/>
      </w:pPr>
      <w:r>
        <w:t>Objective</w:t>
      </w:r>
    </w:p>
    <w:p w14:paraId="2763FD28" w14:textId="77777777" w:rsidR="00A6731A" w:rsidRDefault="00A6731A" w:rsidP="00A6731A">
      <w:pPr>
        <w:pStyle w:val="Body0"/>
        <w:rPr>
          <w:lang w:eastAsia="ko-KR"/>
        </w:rPr>
      </w:pPr>
      <w:r w:rsidRPr="007A4302">
        <w:t xml:space="preserve">Verify </w:t>
      </w:r>
      <w:r>
        <w:t xml:space="preserve">the properties and signals of </w:t>
      </w:r>
      <w:r w:rsidRPr="007A4302">
        <w:t xml:space="preserve">the </w:t>
      </w:r>
      <w:r>
        <w:rPr>
          <w:lang w:eastAsia="ko-KR"/>
        </w:rPr>
        <w:t xml:space="preserve">TargetTemperatureLevel </w:t>
      </w:r>
      <w:r>
        <w:t>interface of DUT</w:t>
      </w:r>
      <w:r>
        <w:rPr>
          <w:rFonts w:hint="eastAsia"/>
          <w:lang w:eastAsia="ko-KR"/>
        </w:rPr>
        <w:t>.</w:t>
      </w:r>
    </w:p>
    <w:p w14:paraId="41F3C245" w14:textId="77777777" w:rsidR="00A6731A" w:rsidRDefault="00A6731A" w:rsidP="00A6731A">
      <w:pPr>
        <w:pStyle w:val="midTitle"/>
      </w:pPr>
      <w:r>
        <w:t xml:space="preserve">Procedure </w:t>
      </w:r>
    </w:p>
    <w:p w14:paraId="3F70A9A2" w14:textId="77777777" w:rsidR="00A6731A" w:rsidRDefault="00A6731A" w:rsidP="009E65BA">
      <w:pPr>
        <w:pStyle w:val="procedureBody"/>
        <w:numPr>
          <w:ilvl w:val="0"/>
          <w:numId w:val="60"/>
        </w:numPr>
      </w:pPr>
      <w:r>
        <w:t>The test device listens for an About announcement from the application on the DUT.</w:t>
      </w:r>
    </w:p>
    <w:p w14:paraId="60287A26" w14:textId="77777777"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 xml:space="preserve">TargetTemperatureLevel </w:t>
      </w:r>
      <w:r>
        <w:t>Interface on DUT.</w:t>
      </w:r>
      <w:r w:rsidRPr="00593892">
        <w:t xml:space="preserve"> </w:t>
      </w:r>
    </w:p>
    <w:p w14:paraId="0BE2FCE4" w14:textId="77777777" w:rsidR="00A6731A" w:rsidRDefault="00A6731A" w:rsidP="00A6731A">
      <w:pPr>
        <w:pStyle w:val="procedureBody"/>
        <w:numPr>
          <w:ilvl w:val="0"/>
          <w:numId w:val="29"/>
        </w:numPr>
      </w:pPr>
      <w:r w:rsidRPr="0060122C">
        <w:t>Get initial values for all properties.</w:t>
      </w:r>
      <w:r w:rsidRPr="00593892">
        <w:t xml:space="preserve"> </w:t>
      </w:r>
    </w:p>
    <w:p w14:paraId="1E0C7EB0" w14:textId="77777777" w:rsidR="00A6731A" w:rsidRDefault="00A6731A" w:rsidP="00A6731A">
      <w:pPr>
        <w:pStyle w:val="procedureBody"/>
        <w:numPr>
          <w:ilvl w:val="1"/>
          <w:numId w:val="26"/>
        </w:numPr>
      </w:pPr>
      <w:r w:rsidRPr="0060122C">
        <w:t xml:space="preserve">Retrieve the </w:t>
      </w:r>
      <w:r>
        <w:rPr>
          <w:rFonts w:hint="eastAsia"/>
          <w:lang w:eastAsia="ko-KR"/>
        </w:rPr>
        <w:t>Target</w:t>
      </w:r>
      <w:r>
        <w:rPr>
          <w:lang w:eastAsia="ko-KR"/>
        </w:rPr>
        <w:t>Level</w:t>
      </w:r>
      <w:r w:rsidRPr="0060122C">
        <w:t xml:space="preserve"> property.</w:t>
      </w:r>
    </w:p>
    <w:p w14:paraId="6064E0D4" w14:textId="77777777" w:rsidR="00A6731A" w:rsidRDefault="00A6731A" w:rsidP="00A6731A">
      <w:pPr>
        <w:pStyle w:val="procedureBody"/>
        <w:numPr>
          <w:ilvl w:val="1"/>
          <w:numId w:val="26"/>
        </w:numPr>
      </w:pPr>
      <w:r w:rsidRPr="0060122C">
        <w:t xml:space="preserve">Retrieve the </w:t>
      </w:r>
      <w:r>
        <w:rPr>
          <w:rFonts w:hint="eastAsia"/>
          <w:lang w:eastAsia="ko-KR"/>
        </w:rPr>
        <w:t>Max</w:t>
      </w:r>
      <w:r>
        <w:rPr>
          <w:lang w:eastAsia="ko-KR"/>
        </w:rPr>
        <w:t>Level</w:t>
      </w:r>
      <w:r w:rsidRPr="0060122C">
        <w:t xml:space="preserve"> property.</w:t>
      </w:r>
    </w:p>
    <w:p w14:paraId="19121C61" w14:textId="77777777" w:rsidR="00A6731A" w:rsidRPr="004A1279" w:rsidRDefault="00A6731A" w:rsidP="00A6731A">
      <w:pPr>
        <w:pStyle w:val="procedureBody"/>
        <w:numPr>
          <w:ilvl w:val="1"/>
          <w:numId w:val="26"/>
        </w:numPr>
        <w:rPr>
          <w:i/>
          <w:iCs/>
        </w:rPr>
      </w:pPr>
      <w:r>
        <w:t>Retrieve the SelectableTemperatureLevels property.</w:t>
      </w:r>
    </w:p>
    <w:p w14:paraId="66D77646" w14:textId="77777777" w:rsidR="00A6731A" w:rsidRPr="002D2FB7" w:rsidRDefault="00A6731A" w:rsidP="00A6731A">
      <w:pPr>
        <w:pStyle w:val="procedureBody"/>
        <w:rPr>
          <w:rStyle w:val="Emphasis"/>
          <w:i w:val="0"/>
          <w:lang w:eastAsia="ko-KR"/>
        </w:rPr>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sidRPr="00593892">
        <w:t xml:space="preserve"> </w:t>
      </w:r>
      <w:r w:rsidRPr="002D2FB7">
        <w:t>Initialize</w:t>
      </w:r>
      <w:r w:rsidRPr="002D2FB7">
        <w:rPr>
          <w:rStyle w:val="Emphasis"/>
          <w:i w:val="0"/>
        </w:rPr>
        <w:t xml:space="preserve"> </w:t>
      </w:r>
      <w:r w:rsidRPr="002D2FB7">
        <w:rPr>
          <w:rStyle w:val="Emphasis"/>
          <w:rFonts w:hint="eastAsia"/>
          <w:i w:val="0"/>
          <w:lang w:eastAsia="ko-KR"/>
        </w:rPr>
        <w:t>the Target</w:t>
      </w:r>
      <w:r>
        <w:rPr>
          <w:rStyle w:val="Emphasis"/>
          <w:i w:val="0"/>
          <w:lang w:eastAsia="ko-KR"/>
        </w:rPr>
        <w:t>Level</w:t>
      </w:r>
      <w:r w:rsidRPr="002D2FB7">
        <w:rPr>
          <w:rStyle w:val="Emphasis"/>
          <w:rFonts w:hint="eastAsia"/>
          <w:i w:val="0"/>
          <w:lang w:eastAsia="ko-KR"/>
        </w:rPr>
        <w:t xml:space="preserve"> property to the </w:t>
      </w:r>
      <w:r w:rsidRPr="002D2FB7">
        <w:rPr>
          <w:rStyle w:val="Emphasis"/>
          <w:i w:val="0"/>
          <w:lang w:eastAsia="ko-KR"/>
        </w:rPr>
        <w:t>1</w:t>
      </w:r>
      <w:r w:rsidRPr="002D2FB7">
        <w:rPr>
          <w:rStyle w:val="Emphasis"/>
          <w:i w:val="0"/>
          <w:vertAlign w:val="superscript"/>
          <w:lang w:eastAsia="ko-KR"/>
        </w:rPr>
        <w:t>st</w:t>
      </w:r>
      <w:r w:rsidRPr="002D2FB7">
        <w:rPr>
          <w:rStyle w:val="Emphasis"/>
          <w:i w:val="0"/>
          <w:lang w:eastAsia="ko-KR"/>
        </w:rPr>
        <w:t xml:space="preserve"> item of the </w:t>
      </w:r>
      <w:r>
        <w:t>SelectableTemperatureLevels</w:t>
      </w:r>
      <w:r w:rsidRPr="002D2FB7">
        <w:rPr>
          <w:rStyle w:val="Emphasis"/>
          <w:rFonts w:hint="eastAsia"/>
          <w:i w:val="0"/>
          <w:lang w:eastAsia="ko-KR"/>
        </w:rPr>
        <w:t>.</w:t>
      </w:r>
    </w:p>
    <w:p w14:paraId="72E14EBE" w14:textId="77777777" w:rsidR="00A6731A" w:rsidRDefault="00A6731A" w:rsidP="00A6731A">
      <w:pPr>
        <w:pStyle w:val="procedureBody"/>
      </w:pPr>
      <w:r>
        <w:rPr>
          <w:rFonts w:hint="eastAsia"/>
          <w:lang w:eastAsia="ko-KR"/>
        </w:rPr>
        <w:t>If</w:t>
      </w:r>
      <w:r>
        <w:rPr>
          <w:lang w:eastAsia="ko-KR"/>
        </w:rPr>
        <w:t xml:space="preserve"> </w:t>
      </w:r>
      <w:r>
        <w:t>SelectableTemperatureLevels &gt; 1,</w:t>
      </w:r>
      <w:r w:rsidRPr="00593892">
        <w:t xml:space="preserve"> </w:t>
      </w:r>
      <w:r w:rsidRPr="00B7695A">
        <w:rPr>
          <w:rStyle w:val="Emphasis"/>
          <w:i w:val="0"/>
        </w:rPr>
        <w:t xml:space="preserve">Set </w:t>
      </w:r>
      <w:r w:rsidRPr="00B7695A">
        <w:t>propert</w:t>
      </w:r>
      <w:r w:rsidRPr="00B7695A">
        <w:rPr>
          <w:rFonts w:hint="eastAsia"/>
        </w:rPr>
        <w:t>ies</w:t>
      </w:r>
      <w:r w:rsidRPr="00B7695A">
        <w:rPr>
          <w:rStyle w:val="Emphasis"/>
          <w:i w:val="0"/>
        </w:rPr>
        <w:t xml:space="preserve"> to valid value</w:t>
      </w:r>
      <w:r w:rsidRPr="00B7695A">
        <w:rPr>
          <w:rStyle w:val="Emphasis"/>
          <w:rFonts w:hint="eastAsia"/>
          <w:i w:val="0"/>
          <w:lang w:eastAsia="ko-KR"/>
        </w:rPr>
        <w:t>.</w:t>
      </w:r>
      <w:r w:rsidRPr="00B7695A">
        <w:t xml:space="preserve"> </w:t>
      </w:r>
    </w:p>
    <w:p w14:paraId="4896BDC4" w14:textId="77777777" w:rsidR="00A6731A" w:rsidRPr="00B7695A" w:rsidRDefault="00A6731A" w:rsidP="00A6731A">
      <w:pPr>
        <w:pStyle w:val="procedureBody"/>
        <w:numPr>
          <w:ilvl w:val="1"/>
          <w:numId w:val="26"/>
        </w:numPr>
        <w:rPr>
          <w:rStyle w:val="Emphasis"/>
          <w:i w:val="0"/>
        </w:rPr>
      </w:pPr>
      <w:r w:rsidRPr="00B7695A">
        <w:rPr>
          <w:rStyle w:val="Emphasis"/>
          <w:rFonts w:hint="eastAsia"/>
          <w:i w:val="0"/>
          <w:lang w:eastAsia="ko-KR"/>
        </w:rPr>
        <w:t>Set the Target</w:t>
      </w:r>
      <w:r>
        <w:rPr>
          <w:rStyle w:val="Emphasis"/>
          <w:i w:val="0"/>
          <w:lang w:eastAsia="ko-KR"/>
        </w:rPr>
        <w:t>Level</w:t>
      </w:r>
      <w:r w:rsidRPr="00B7695A">
        <w:rPr>
          <w:rStyle w:val="Emphasis"/>
          <w:rFonts w:hint="eastAsia"/>
          <w:i w:val="0"/>
          <w:lang w:eastAsia="ko-KR"/>
        </w:rPr>
        <w:t xml:space="preserve"> property to </w:t>
      </w:r>
      <w:r w:rsidRPr="00593892">
        <w:rPr>
          <w:rStyle w:val="Emphasis"/>
          <w:rFonts w:hint="eastAsia"/>
          <w:i w:val="0"/>
          <w:lang w:eastAsia="ko-KR"/>
        </w:rPr>
        <w:t xml:space="preserve">the </w:t>
      </w:r>
      <w:r>
        <w:rPr>
          <w:rStyle w:val="Emphasis"/>
          <w:i w:val="0"/>
          <w:lang w:eastAsia="ko-KR"/>
        </w:rPr>
        <w:t>2</w:t>
      </w:r>
      <w:r w:rsidRPr="005A4D71">
        <w:rPr>
          <w:rStyle w:val="Emphasis"/>
          <w:i w:val="0"/>
          <w:vertAlign w:val="superscript"/>
          <w:lang w:eastAsia="ko-KR"/>
        </w:rPr>
        <w:t>nd</w:t>
      </w:r>
      <w:r>
        <w:rPr>
          <w:rStyle w:val="Emphasis"/>
          <w:i w:val="0"/>
          <w:lang w:eastAsia="ko-KR"/>
        </w:rPr>
        <w:t xml:space="preserve"> </w:t>
      </w:r>
      <w:r w:rsidRPr="00593892">
        <w:rPr>
          <w:rStyle w:val="Emphasis"/>
          <w:i w:val="0"/>
          <w:lang w:eastAsia="ko-KR"/>
        </w:rPr>
        <w:t xml:space="preserve">item of the </w:t>
      </w:r>
      <w:r>
        <w:t>SelectableTemperatureLevels</w:t>
      </w:r>
      <w:r>
        <w:rPr>
          <w:rStyle w:val="Emphasis"/>
          <w:rFonts w:hint="eastAsia"/>
          <w:lang w:eastAsia="ko-KR"/>
        </w:rPr>
        <w:t>.</w:t>
      </w:r>
    </w:p>
    <w:p w14:paraId="59FAF406" w14:textId="77777777" w:rsidR="00A6731A" w:rsidRDefault="00A6731A" w:rsidP="00A6731A">
      <w:pPr>
        <w:pStyle w:val="procedureBody"/>
        <w:numPr>
          <w:ilvl w:val="2"/>
          <w:numId w:val="26"/>
        </w:numPr>
        <w:rPr>
          <w:rStyle w:val="Emphasis"/>
          <w:i w:val="0"/>
        </w:rPr>
      </w:pPr>
      <w:r>
        <w:rPr>
          <w:rStyle w:val="Emphasis"/>
          <w:i w:val="0"/>
          <w:lang w:eastAsia="ko-KR"/>
        </w:rPr>
        <w:t>Wait the PropertiesChanged signal for the TargetLevel property.</w:t>
      </w:r>
    </w:p>
    <w:p w14:paraId="0B7072A2" w14:textId="77777777" w:rsidR="00A6731A" w:rsidRPr="005A4D71" w:rsidRDefault="00A6731A" w:rsidP="00A6731A">
      <w:pPr>
        <w:pStyle w:val="procedureBody"/>
        <w:numPr>
          <w:ilvl w:val="2"/>
          <w:numId w:val="26"/>
        </w:numPr>
        <w:rPr>
          <w:rStyle w:val="Emphasis"/>
          <w:i w:val="0"/>
        </w:rPr>
      </w:pPr>
      <w:r>
        <w:rPr>
          <w:rStyle w:val="Emphasis"/>
          <w:i w:val="0"/>
          <w:lang w:eastAsia="ko-KR"/>
        </w:rPr>
        <w:t>Get the TargetLevel property.</w:t>
      </w:r>
    </w:p>
    <w:p w14:paraId="73EA6C44" w14:textId="77777777" w:rsidR="00A6731A" w:rsidRDefault="00A6731A" w:rsidP="00A6731A">
      <w:pPr>
        <w:pStyle w:val="procedureBody"/>
      </w:pPr>
      <w:r w:rsidRPr="00B7695A">
        <w:rPr>
          <w:rStyle w:val="Emphasis"/>
          <w:rFonts w:hint="eastAsia"/>
          <w:i w:val="0"/>
          <w:lang w:eastAsia="ko-KR"/>
        </w:rPr>
        <w:t xml:space="preserve">Set </w:t>
      </w:r>
      <w:r w:rsidRPr="00B7695A">
        <w:rPr>
          <w:rFonts w:hint="eastAsia"/>
        </w:rPr>
        <w:t>properties</w:t>
      </w:r>
      <w:r w:rsidRPr="00B7695A">
        <w:rPr>
          <w:rStyle w:val="Emphasis"/>
          <w:rFonts w:hint="eastAsia"/>
          <w:i w:val="0"/>
          <w:lang w:eastAsia="ko-KR"/>
        </w:rPr>
        <w:t xml:space="preserve"> to invalid value</w:t>
      </w:r>
      <w:r>
        <w:rPr>
          <w:rStyle w:val="Emphasis"/>
          <w:i w:val="0"/>
          <w:lang w:eastAsia="ko-KR"/>
        </w:rPr>
        <w:t>.</w:t>
      </w:r>
    </w:p>
    <w:p w14:paraId="03486E7C" w14:textId="77777777" w:rsidR="00A6731A" w:rsidRPr="00971D4E" w:rsidRDefault="00FD11FB" w:rsidP="00FD11FB">
      <w:pPr>
        <w:pStyle w:val="procedureBody"/>
        <w:numPr>
          <w:ilvl w:val="1"/>
          <w:numId w:val="26"/>
        </w:numPr>
        <w:rPr>
          <w:rStyle w:val="Emphasis"/>
        </w:rPr>
      </w:pPr>
      <w:r>
        <w:rPr>
          <w:rStyle w:val="Emphasis"/>
          <w:rFonts w:hint="eastAsia"/>
          <w:i w:val="0"/>
          <w:lang w:eastAsia="ko-KR"/>
        </w:rPr>
        <w:t>Set the Target</w:t>
      </w:r>
      <w:r>
        <w:rPr>
          <w:rStyle w:val="Emphasis"/>
          <w:i w:val="0"/>
          <w:lang w:eastAsia="ko-KR"/>
        </w:rPr>
        <w:t>Level</w:t>
      </w:r>
      <w:r>
        <w:rPr>
          <w:rStyle w:val="Emphasis"/>
          <w:rFonts w:hint="eastAsia"/>
          <w:i w:val="0"/>
          <w:lang w:eastAsia="ko-KR"/>
        </w:rPr>
        <w:t xml:space="preserve"> property to </w:t>
      </w:r>
      <w:r>
        <w:rPr>
          <w:rStyle w:val="Emphasis"/>
          <w:i w:val="0"/>
          <w:lang w:eastAsia="ko-KR"/>
        </w:rPr>
        <w:t>“</w:t>
      </w:r>
      <w:r>
        <w:rPr>
          <w:rStyle w:val="Emphasis"/>
          <w:lang w:eastAsia="ko-KR"/>
        </w:rPr>
        <w:t>ValueOutsideSelectableLevels”</w:t>
      </w:r>
      <w:r w:rsidR="00A6731A">
        <w:rPr>
          <w:rStyle w:val="Emphasis"/>
          <w:rFonts w:hint="eastAsia"/>
          <w:i w:val="0"/>
          <w:lang w:eastAsia="ko-KR"/>
        </w:rPr>
        <w:t>.</w:t>
      </w:r>
    </w:p>
    <w:p w14:paraId="0CC32F3E" w14:textId="77777777" w:rsidR="00A6731A" w:rsidRPr="00E61361" w:rsidRDefault="00A6731A" w:rsidP="00A6731A">
      <w:pPr>
        <w:pStyle w:val="procedureBody"/>
        <w:numPr>
          <w:ilvl w:val="2"/>
          <w:numId w:val="26"/>
        </w:numPr>
        <w:rPr>
          <w:rStyle w:val="Emphasis"/>
        </w:rPr>
      </w:pPr>
      <w:r>
        <w:rPr>
          <w:rStyle w:val="Emphasis"/>
          <w:rFonts w:hint="eastAsia"/>
          <w:i w:val="0"/>
          <w:lang w:eastAsia="ko-KR"/>
        </w:rPr>
        <w:t xml:space="preserve">Get the </w:t>
      </w:r>
      <w:r w:rsidRPr="00E61361">
        <w:rPr>
          <w:rStyle w:val="Emphasis"/>
          <w:rFonts w:hint="eastAsia"/>
          <w:i w:val="0"/>
          <w:lang w:eastAsia="ko-KR"/>
        </w:rPr>
        <w:t>Target</w:t>
      </w:r>
      <w:r>
        <w:rPr>
          <w:rStyle w:val="Emphasis"/>
          <w:i w:val="0"/>
          <w:lang w:eastAsia="ko-KR"/>
        </w:rPr>
        <w:t>Level</w:t>
      </w:r>
      <w:r>
        <w:rPr>
          <w:rStyle w:val="Emphasis"/>
          <w:rFonts w:hint="eastAsia"/>
          <w:i w:val="0"/>
          <w:lang w:eastAsia="ko-KR"/>
        </w:rPr>
        <w:t xml:space="preserve"> </w:t>
      </w:r>
      <w:r>
        <w:rPr>
          <w:rStyle w:val="Emphasis"/>
          <w:i w:val="0"/>
          <w:lang w:eastAsia="ko-KR"/>
        </w:rPr>
        <w:t>property.</w:t>
      </w:r>
    </w:p>
    <w:p w14:paraId="36F806BD" w14:textId="77777777" w:rsidR="00A6731A" w:rsidRDefault="00A6731A" w:rsidP="00A6731A">
      <w:pPr>
        <w:pStyle w:val="procedureBody"/>
        <w:numPr>
          <w:ilvl w:val="0"/>
          <w:numId w:val="29"/>
        </w:numPr>
      </w:pPr>
      <w:r>
        <w:t>The test device leaves the session.</w:t>
      </w:r>
      <w:r w:rsidRPr="00593892">
        <w:t xml:space="preserve"> </w:t>
      </w:r>
    </w:p>
    <w:p w14:paraId="64274762" w14:textId="77777777" w:rsidR="00A6731A" w:rsidRPr="00593892" w:rsidRDefault="00A6731A" w:rsidP="00A6731A">
      <w:pPr>
        <w:pStyle w:val="midTitle"/>
        <w:rPr>
          <w:rStyle w:val="Emphasis"/>
          <w:i w:val="0"/>
          <w:iCs w:val="0"/>
        </w:rPr>
      </w:pPr>
      <w:r>
        <w:t>Expected results</w:t>
      </w:r>
    </w:p>
    <w:p w14:paraId="51EA5723" w14:textId="77777777" w:rsidR="00A6731A" w:rsidRPr="00F90BDC" w:rsidRDefault="00A6731A" w:rsidP="00A6731A">
      <w:pPr>
        <w:pStyle w:val="resultsBody"/>
      </w:pPr>
      <w:r w:rsidRPr="00F90BDC">
        <w:t>The test device receives an About announcement from the application on the DUT.</w:t>
      </w:r>
    </w:p>
    <w:p w14:paraId="261DC012" w14:textId="77777777" w:rsidR="00A6731A" w:rsidRPr="00F90BDC" w:rsidRDefault="00A6731A" w:rsidP="00A6731A">
      <w:pPr>
        <w:pStyle w:val="resultsBody"/>
      </w:pPr>
      <w:r w:rsidRPr="00F90BDC">
        <w:t>The test device joins a session with the application at the port specified in the received About announcement.</w:t>
      </w:r>
    </w:p>
    <w:p w14:paraId="5E5E2AA9" w14:textId="77777777" w:rsidR="00A6731A" w:rsidRPr="00F90BDC" w:rsidRDefault="00A6731A" w:rsidP="00A6731A">
      <w:pPr>
        <w:pStyle w:val="resultsBody"/>
        <w:rPr>
          <w:rStyle w:val="Emphasis"/>
          <w:i w:val="0"/>
          <w:iCs w:val="0"/>
        </w:rPr>
      </w:pPr>
      <w:r w:rsidRPr="00F90BDC">
        <w:rPr>
          <w:rStyle w:val="Emphasis"/>
          <w:i w:val="0"/>
          <w:iCs w:val="0"/>
        </w:rPr>
        <w:t>Getting initial values for all properties are succeeded.</w:t>
      </w:r>
    </w:p>
    <w:p w14:paraId="5D97711B" w14:textId="77777777" w:rsidR="00A6731A" w:rsidRPr="00F90BDC" w:rsidRDefault="00A6731A" w:rsidP="00A6731A">
      <w:pPr>
        <w:pStyle w:val="resultsBody"/>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Pr>
          <w:rFonts w:hint="eastAsia"/>
          <w:lang w:eastAsia="ko-KR"/>
        </w:rPr>
        <w:t xml:space="preserve"> </w:t>
      </w:r>
      <w:r>
        <w:t>s</w:t>
      </w:r>
      <w:r w:rsidRPr="00F90BDC">
        <w:t xml:space="preserve">etting initial values for </w:t>
      </w:r>
      <w:r>
        <w:t xml:space="preserve">the </w:t>
      </w:r>
      <w:r w:rsidRPr="00E61361">
        <w:rPr>
          <w:rStyle w:val="Emphasis"/>
          <w:rFonts w:hint="eastAsia"/>
          <w:i w:val="0"/>
          <w:lang w:eastAsia="ko-KR"/>
        </w:rPr>
        <w:t>Target</w:t>
      </w:r>
      <w:r>
        <w:rPr>
          <w:rStyle w:val="Emphasis"/>
          <w:i w:val="0"/>
          <w:lang w:eastAsia="ko-KR"/>
        </w:rPr>
        <w:t>Level</w:t>
      </w:r>
      <w:r>
        <w:rPr>
          <w:rStyle w:val="Emphasis"/>
          <w:rFonts w:hint="eastAsia"/>
          <w:i w:val="0"/>
          <w:lang w:eastAsia="ko-KR"/>
        </w:rPr>
        <w:t xml:space="preserve"> </w:t>
      </w:r>
      <w:r w:rsidRPr="00F90BDC">
        <w:t xml:space="preserve">properties </w:t>
      </w:r>
      <w:r>
        <w:t>is</w:t>
      </w:r>
      <w:r w:rsidRPr="00F90BDC">
        <w:t xml:space="preserve"> succeeded</w:t>
      </w:r>
      <w:r>
        <w:rPr>
          <w:rFonts w:hint="eastAsia"/>
          <w:lang w:eastAsia="ko-KR"/>
        </w:rPr>
        <w:t>.</w:t>
      </w:r>
    </w:p>
    <w:p w14:paraId="15DAFF3D" w14:textId="77777777" w:rsidR="00A6731A" w:rsidRPr="00F90BDC" w:rsidRDefault="00A6731A" w:rsidP="00A6731A">
      <w:pPr>
        <w:pStyle w:val="resultsBody"/>
        <w:numPr>
          <w:ilvl w:val="0"/>
          <w:numId w:val="28"/>
        </w:numPr>
      </w:pPr>
      <w:r>
        <w:rPr>
          <w:rFonts w:hint="eastAsia"/>
          <w:lang w:eastAsia="ko-KR"/>
        </w:rPr>
        <w:t>If</w:t>
      </w:r>
      <w:r>
        <w:rPr>
          <w:lang w:eastAsia="ko-KR"/>
        </w:rPr>
        <w:t xml:space="preserve"> </w:t>
      </w:r>
      <w:r>
        <w:t>SelectableTemperatureLevels &gt; 1, s</w:t>
      </w:r>
      <w:r w:rsidRPr="00F90BDC">
        <w:t xml:space="preserve">etting properties </w:t>
      </w:r>
      <w:r>
        <w:t>to</w:t>
      </w:r>
      <w:r w:rsidRPr="00F90BDC">
        <w:t xml:space="preserve"> valid value are succeeded.</w:t>
      </w:r>
    </w:p>
    <w:p w14:paraId="0D7E8641" w14:textId="77777777" w:rsidR="00A6731A" w:rsidRPr="00F90BDC" w:rsidRDefault="00A6731A" w:rsidP="00A6731A">
      <w:pPr>
        <w:pStyle w:val="resultsBody"/>
        <w:numPr>
          <w:ilvl w:val="0"/>
          <w:numId w:val="28"/>
        </w:numPr>
      </w:pPr>
      <w:r w:rsidRPr="00F90BDC">
        <w:t xml:space="preserve">The result of setting properties </w:t>
      </w:r>
      <w:r>
        <w:t>to</w:t>
      </w:r>
      <w:r w:rsidRPr="00F90BDC">
        <w:t xml:space="preserve"> invalid value </w:t>
      </w:r>
      <w:r w:rsidR="00FD11FB">
        <w:rPr>
          <w:rFonts w:hint="eastAsia"/>
          <w:lang w:eastAsia="ko-KR"/>
        </w:rPr>
        <w:t>is</w:t>
      </w:r>
      <w:r>
        <w:t xml:space="preserve"> failed</w:t>
      </w:r>
      <w:r w:rsidRPr="00F90BDC">
        <w:t>.</w:t>
      </w:r>
    </w:p>
    <w:p w14:paraId="49F11CD7" w14:textId="77777777" w:rsidR="004813AC" w:rsidRDefault="005641A6" w:rsidP="004813AC">
      <w:pPr>
        <w:pStyle w:val="Heading2"/>
        <w:numPr>
          <w:ilvl w:val="1"/>
          <w:numId w:val="1"/>
        </w:numPr>
        <w:ind w:left="630" w:hanging="630"/>
      </w:pPr>
      <w:bookmarkStart w:id="72" w:name="_Toc458602146"/>
      <w:r>
        <w:lastRenderedPageBreak/>
        <w:t>CDM</w:t>
      </w:r>
      <w:r w:rsidR="007E7AFB">
        <w:t>-v1-</w:t>
      </w:r>
      <w:r w:rsidR="004813AC">
        <w:rPr>
          <w:rFonts w:hint="eastAsia"/>
          <w:lang w:eastAsia="ko-KR"/>
        </w:rPr>
        <w:t xml:space="preserve">Timer </w:t>
      </w:r>
      <w:r w:rsidR="004813AC">
        <w:t>Interface Test</w:t>
      </w:r>
      <w:bookmarkEnd w:id="72"/>
    </w:p>
    <w:p w14:paraId="41EC4AE8" w14:textId="77777777" w:rsidR="00FB2632" w:rsidRDefault="00FB2632" w:rsidP="00FB2632">
      <w:pPr>
        <w:pStyle w:val="midTitle"/>
      </w:pPr>
      <w:r>
        <w:t>Objective</w:t>
      </w:r>
    </w:p>
    <w:p w14:paraId="21028837" w14:textId="77777777" w:rsidR="00FB2632" w:rsidRDefault="00FB2632" w:rsidP="00FB2632">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t>Timer</w:t>
      </w:r>
      <w:r w:rsidR="00877E44">
        <w:t xml:space="preserve"> </w:t>
      </w:r>
      <w:r>
        <w:t>interface of DUT</w:t>
      </w:r>
      <w:r>
        <w:rPr>
          <w:rFonts w:hint="eastAsia"/>
          <w:lang w:eastAsia="ko-KR"/>
        </w:rPr>
        <w:t>.</w:t>
      </w:r>
    </w:p>
    <w:p w14:paraId="793068F7" w14:textId="77777777" w:rsidR="00FB2632" w:rsidRDefault="00FB2632" w:rsidP="00FB2632">
      <w:pPr>
        <w:pStyle w:val="midTitle"/>
      </w:pPr>
      <w:r>
        <w:t xml:space="preserve">Procedure </w:t>
      </w:r>
    </w:p>
    <w:p w14:paraId="5137B468" w14:textId="77777777" w:rsidR="00FB2632" w:rsidRDefault="00FB2632" w:rsidP="00FD2236">
      <w:pPr>
        <w:pStyle w:val="procedureBody"/>
        <w:numPr>
          <w:ilvl w:val="0"/>
          <w:numId w:val="54"/>
        </w:numPr>
      </w:pPr>
      <w:r>
        <w:t>The test device listens for an About announcement from the application on the DUT.</w:t>
      </w:r>
    </w:p>
    <w:p w14:paraId="6110CA2D" w14:textId="77777777" w:rsidR="00FB2632" w:rsidRDefault="00FB2632" w:rsidP="00FB2632">
      <w:pPr>
        <w:pStyle w:val="procedureBody"/>
        <w:numPr>
          <w:ilvl w:val="0"/>
          <w:numId w:val="35"/>
        </w:numPr>
      </w:pPr>
      <w:r>
        <w:t xml:space="preserve">After receiving an </w:t>
      </w:r>
      <w:r w:rsidR="00877E44">
        <w:t>about</w:t>
      </w:r>
      <w:r>
        <w:t xml:space="preserve"> announcement from the application, the test device joins a session </w:t>
      </w:r>
      <w:r w:rsidRPr="005171F6">
        <w:t xml:space="preserve">with the application at the port specified in the received About announcement </w:t>
      </w:r>
      <w:r>
        <w:t xml:space="preserve">if there is </w:t>
      </w:r>
      <w:r w:rsidR="00877E44">
        <w:rPr>
          <w:lang w:eastAsia="ko-KR"/>
        </w:rPr>
        <w:t>Timer</w:t>
      </w:r>
      <w:r w:rsidR="00877E44">
        <w:t xml:space="preserve"> Interface</w:t>
      </w:r>
      <w:r>
        <w:t xml:space="preserve"> on DUT.</w:t>
      </w:r>
    </w:p>
    <w:p w14:paraId="5C291CBA" w14:textId="77777777" w:rsidR="00FB2632" w:rsidRDefault="00FB2632" w:rsidP="00FB2632">
      <w:pPr>
        <w:pStyle w:val="procedureBody"/>
        <w:numPr>
          <w:ilvl w:val="0"/>
          <w:numId w:val="35"/>
        </w:numPr>
      </w:pPr>
      <w:r w:rsidRPr="0060122C">
        <w:t>Get initial values for all properties.</w:t>
      </w:r>
    </w:p>
    <w:p w14:paraId="303FF97E" w14:textId="77777777" w:rsidR="00FB2632" w:rsidRDefault="00FB2632" w:rsidP="00FB2632">
      <w:pPr>
        <w:pStyle w:val="procedureBody"/>
        <w:numPr>
          <w:ilvl w:val="1"/>
          <w:numId w:val="26"/>
        </w:numPr>
      </w:pPr>
      <w:r w:rsidRPr="0060122C">
        <w:t xml:space="preserve">Retrieve the </w:t>
      </w:r>
      <w:r>
        <w:rPr>
          <w:lang w:eastAsia="ko-KR"/>
        </w:rPr>
        <w:t>ReferenceTimer</w:t>
      </w:r>
      <w:r w:rsidRPr="0060122C">
        <w:t xml:space="preserve"> property.</w:t>
      </w:r>
    </w:p>
    <w:p w14:paraId="21531C29" w14:textId="77777777" w:rsidR="00FB2632" w:rsidRDefault="00FB2632" w:rsidP="00FB2632">
      <w:pPr>
        <w:pStyle w:val="procedureBody"/>
        <w:numPr>
          <w:ilvl w:val="1"/>
          <w:numId w:val="26"/>
        </w:numPr>
      </w:pPr>
      <w:r w:rsidRPr="0060122C">
        <w:t xml:space="preserve">Retrieve the </w:t>
      </w:r>
      <w:r>
        <w:rPr>
          <w:lang w:eastAsia="ko-KR"/>
        </w:rPr>
        <w:t>TargetTimeToStart</w:t>
      </w:r>
      <w:r w:rsidRPr="0060122C">
        <w:t xml:space="preserve"> property.</w:t>
      </w:r>
    </w:p>
    <w:p w14:paraId="0C6C0C04" w14:textId="77777777" w:rsidR="00FB2632" w:rsidRDefault="00FB2632" w:rsidP="00FB2632">
      <w:pPr>
        <w:pStyle w:val="procedureBody"/>
        <w:numPr>
          <w:ilvl w:val="1"/>
          <w:numId w:val="26"/>
        </w:numPr>
      </w:pPr>
      <w:r w:rsidRPr="0060122C">
        <w:t xml:space="preserve">Retrieve the </w:t>
      </w:r>
      <w:r>
        <w:rPr>
          <w:lang w:eastAsia="ko-KR"/>
        </w:rPr>
        <w:t>TargetTimeToStop</w:t>
      </w:r>
      <w:r w:rsidRPr="0060122C">
        <w:t xml:space="preserve"> property.</w:t>
      </w:r>
    </w:p>
    <w:p w14:paraId="2815B4FE" w14:textId="77777777" w:rsidR="00FB2632" w:rsidRDefault="00FB2632" w:rsidP="00FB2632">
      <w:pPr>
        <w:pStyle w:val="procedureBody"/>
        <w:numPr>
          <w:ilvl w:val="1"/>
          <w:numId w:val="26"/>
        </w:numPr>
      </w:pPr>
      <w:r w:rsidRPr="0060122C">
        <w:t xml:space="preserve">Retrieve the </w:t>
      </w:r>
      <w:r>
        <w:rPr>
          <w:lang w:eastAsia="ko-KR"/>
        </w:rPr>
        <w:t>EstimatedTimeToEnd</w:t>
      </w:r>
      <w:r w:rsidRPr="0060122C">
        <w:t xml:space="preserve"> property.</w:t>
      </w:r>
    </w:p>
    <w:p w14:paraId="63CD4F4F" w14:textId="77777777" w:rsidR="00FB2632" w:rsidRDefault="00FB2632" w:rsidP="00FB2632">
      <w:pPr>
        <w:pStyle w:val="procedureBody"/>
        <w:numPr>
          <w:ilvl w:val="1"/>
          <w:numId w:val="26"/>
        </w:numPr>
      </w:pPr>
      <w:r w:rsidRPr="0060122C">
        <w:t xml:space="preserve">Retrieve the </w:t>
      </w:r>
      <w:r>
        <w:rPr>
          <w:lang w:eastAsia="ko-KR"/>
        </w:rPr>
        <w:t>RunningTime</w:t>
      </w:r>
      <w:r w:rsidRPr="0060122C">
        <w:t xml:space="preserve"> property.</w:t>
      </w:r>
    </w:p>
    <w:p w14:paraId="56687E23" w14:textId="77777777" w:rsidR="00FB2632" w:rsidRDefault="00FB2632" w:rsidP="00FB2632">
      <w:pPr>
        <w:pStyle w:val="procedureBody"/>
        <w:numPr>
          <w:ilvl w:val="1"/>
          <w:numId w:val="26"/>
        </w:numPr>
      </w:pPr>
      <w:r w:rsidRPr="0060122C">
        <w:t xml:space="preserve">Retrieve the </w:t>
      </w:r>
      <w:r>
        <w:rPr>
          <w:lang w:eastAsia="ko-KR"/>
        </w:rPr>
        <w:t>TargetDuration</w:t>
      </w:r>
      <w:r w:rsidRPr="0060122C">
        <w:t xml:space="preserve"> property.</w:t>
      </w:r>
    </w:p>
    <w:p w14:paraId="01BBE8E6" w14:textId="77777777" w:rsidR="00FB2632" w:rsidRDefault="00FB2632" w:rsidP="00FB2632">
      <w:pPr>
        <w:pStyle w:val="procedureBody"/>
      </w:pPr>
      <w:r>
        <w:rPr>
          <w:rFonts w:hint="eastAsia"/>
          <w:lang w:eastAsia="ko-KR"/>
        </w:rPr>
        <w:t xml:space="preserve">Call method </w:t>
      </w:r>
      <w:r>
        <w:rPr>
          <w:lang w:eastAsia="ko-KR"/>
        </w:rPr>
        <w:t>with param</w:t>
      </w:r>
      <w:r w:rsidR="00CC1B12">
        <w:rPr>
          <w:lang w:eastAsia="ko-KR"/>
        </w:rPr>
        <w:t>eter</w:t>
      </w:r>
      <w:r>
        <w:rPr>
          <w:lang w:eastAsia="ko-KR"/>
        </w:rPr>
        <w:t>s</w:t>
      </w:r>
    </w:p>
    <w:p w14:paraId="20E26D6A" w14:textId="77777777"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SetTargetTimeToStart method with value </w:t>
      </w:r>
      <w:r w:rsidRPr="00506629">
        <w:rPr>
          <w:i/>
        </w:rPr>
        <w:t>targetTimeToStart</w:t>
      </w:r>
      <w:r>
        <w:rPr>
          <w:rFonts w:hint="eastAsia"/>
          <w:lang w:eastAsia="ko-KR"/>
        </w:rPr>
        <w:t>.</w:t>
      </w:r>
    </w:p>
    <w:p w14:paraId="298C3548" w14:textId="77777777" w:rsidR="00506629" w:rsidRDefault="00506629" w:rsidP="00506629">
      <w:pPr>
        <w:pStyle w:val="procedureBody"/>
        <w:numPr>
          <w:ilvl w:val="2"/>
          <w:numId w:val="26"/>
        </w:numPr>
        <w:rPr>
          <w:rStyle w:val="Emphasis"/>
          <w:i w:val="0"/>
        </w:rPr>
      </w:pPr>
      <w:r>
        <w:rPr>
          <w:rStyle w:val="Emphasis"/>
          <w:i w:val="0"/>
          <w:lang w:eastAsia="ko-KR"/>
        </w:rPr>
        <w:t xml:space="preserve">Wait the PropertiesChanged signal for the </w:t>
      </w:r>
      <w:r>
        <w:t xml:space="preserve">TargetTimeToStart </w:t>
      </w:r>
      <w:r>
        <w:rPr>
          <w:rStyle w:val="Emphasis"/>
          <w:i w:val="0"/>
          <w:lang w:eastAsia="ko-KR"/>
        </w:rPr>
        <w:t>property.</w:t>
      </w:r>
    </w:p>
    <w:p w14:paraId="02E4D75D" w14:textId="77777777" w:rsidR="00506629" w:rsidRDefault="00506629" w:rsidP="00506629">
      <w:pPr>
        <w:pStyle w:val="procedureBody"/>
        <w:numPr>
          <w:ilvl w:val="2"/>
          <w:numId w:val="26"/>
        </w:numPr>
        <w:rPr>
          <w:rStyle w:val="Emphasis"/>
          <w:i w:val="0"/>
        </w:rPr>
      </w:pPr>
      <w:r>
        <w:rPr>
          <w:rStyle w:val="Emphasis"/>
          <w:i w:val="0"/>
          <w:lang w:eastAsia="ko-KR"/>
        </w:rPr>
        <w:t xml:space="preserve">Get the </w:t>
      </w:r>
      <w:r>
        <w:t xml:space="preserve">TargetTimeToStart </w:t>
      </w:r>
      <w:r>
        <w:rPr>
          <w:rStyle w:val="Emphasis"/>
          <w:i w:val="0"/>
          <w:lang w:eastAsia="ko-KR"/>
        </w:rPr>
        <w:t>property.</w:t>
      </w:r>
    </w:p>
    <w:p w14:paraId="2026B3D9" w14:textId="77777777"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SetTargetTimeToStop method with value </w:t>
      </w:r>
      <w:r w:rsidRPr="00506629">
        <w:rPr>
          <w:i/>
        </w:rPr>
        <w:t>targetTimeToStop</w:t>
      </w:r>
      <w:r>
        <w:rPr>
          <w:rFonts w:hint="eastAsia"/>
          <w:lang w:eastAsia="ko-KR"/>
        </w:rPr>
        <w:t>.</w:t>
      </w:r>
    </w:p>
    <w:p w14:paraId="07CE53FE" w14:textId="77777777" w:rsidR="00506629" w:rsidRDefault="00506629" w:rsidP="00506629">
      <w:pPr>
        <w:pStyle w:val="procedureBody"/>
        <w:numPr>
          <w:ilvl w:val="2"/>
          <w:numId w:val="26"/>
        </w:numPr>
        <w:rPr>
          <w:rStyle w:val="Emphasis"/>
          <w:i w:val="0"/>
        </w:rPr>
      </w:pPr>
      <w:r>
        <w:rPr>
          <w:rStyle w:val="Emphasis"/>
          <w:i w:val="0"/>
          <w:lang w:eastAsia="ko-KR"/>
        </w:rPr>
        <w:t xml:space="preserve">Wait the PropertiesChanged signal for the </w:t>
      </w:r>
      <w:r>
        <w:t xml:space="preserve">TargetTimeToStop </w:t>
      </w:r>
      <w:r>
        <w:rPr>
          <w:rStyle w:val="Emphasis"/>
          <w:i w:val="0"/>
          <w:lang w:eastAsia="ko-KR"/>
        </w:rPr>
        <w:t>property.</w:t>
      </w:r>
    </w:p>
    <w:p w14:paraId="1178FEAF" w14:textId="77777777" w:rsidR="00506629" w:rsidRDefault="00506629" w:rsidP="00506629">
      <w:pPr>
        <w:pStyle w:val="procedureBody"/>
        <w:numPr>
          <w:ilvl w:val="2"/>
          <w:numId w:val="26"/>
        </w:numPr>
        <w:rPr>
          <w:rStyle w:val="Emphasis"/>
          <w:i w:val="0"/>
        </w:rPr>
      </w:pPr>
      <w:r>
        <w:rPr>
          <w:rStyle w:val="Emphasis"/>
          <w:i w:val="0"/>
          <w:lang w:eastAsia="ko-KR"/>
        </w:rPr>
        <w:t xml:space="preserve">Get the </w:t>
      </w:r>
      <w:r>
        <w:t xml:space="preserve">TargetTimeToStop </w:t>
      </w:r>
      <w:r>
        <w:rPr>
          <w:rStyle w:val="Emphasis"/>
          <w:i w:val="0"/>
          <w:lang w:eastAsia="ko-KR"/>
        </w:rPr>
        <w:t>property.</w:t>
      </w:r>
    </w:p>
    <w:p w14:paraId="69CF3705" w14:textId="77777777" w:rsidR="00FB2632" w:rsidRPr="006B24E2" w:rsidRDefault="00FB2632" w:rsidP="00FB2632">
      <w:pPr>
        <w:pStyle w:val="procedureBody"/>
      </w:pPr>
      <w:r w:rsidRPr="006B24E2">
        <w:t>The test device leaves the session.</w:t>
      </w:r>
    </w:p>
    <w:p w14:paraId="4D7EA48A" w14:textId="77777777" w:rsidR="00FB2632" w:rsidRPr="00881C0F" w:rsidRDefault="00FB2632" w:rsidP="00FB2632">
      <w:pPr>
        <w:pStyle w:val="midTitle"/>
        <w:rPr>
          <w:rStyle w:val="Emphasis"/>
          <w:i w:val="0"/>
          <w:iCs w:val="0"/>
        </w:rPr>
      </w:pPr>
      <w:r>
        <w:t>Expected results</w:t>
      </w:r>
    </w:p>
    <w:p w14:paraId="0E7B274A" w14:textId="77777777" w:rsidR="00FB2632" w:rsidRPr="00F90BDC" w:rsidRDefault="00FB2632" w:rsidP="00FB2632">
      <w:pPr>
        <w:pStyle w:val="resultsBody"/>
      </w:pPr>
      <w:r w:rsidRPr="00F90BDC">
        <w:t>The test device receives an About announcement from the application on the DUT.</w:t>
      </w:r>
    </w:p>
    <w:p w14:paraId="259EFD9A" w14:textId="77777777" w:rsidR="00FB2632" w:rsidRPr="00F90BDC" w:rsidRDefault="00FB2632" w:rsidP="00FB2632">
      <w:pPr>
        <w:pStyle w:val="resultsBody"/>
      </w:pPr>
      <w:r w:rsidRPr="00F90BDC">
        <w:t>The test device joins a session with the application at the port specified in the received About announcement.</w:t>
      </w:r>
    </w:p>
    <w:p w14:paraId="5F73CDDE" w14:textId="77777777" w:rsidR="00FB2632" w:rsidRDefault="00FB2632" w:rsidP="00FB2632">
      <w:pPr>
        <w:pStyle w:val="resultsBody"/>
        <w:rPr>
          <w:rStyle w:val="Emphasis"/>
          <w:i w:val="0"/>
          <w:iCs w:val="0"/>
          <w:lang w:eastAsia="ko-KR"/>
        </w:rPr>
      </w:pPr>
      <w:r w:rsidRPr="00DE2490">
        <w:rPr>
          <w:rStyle w:val="Emphasis"/>
          <w:i w:val="0"/>
          <w:iCs w:val="0"/>
        </w:rPr>
        <w:t>Getting initial values for all properties are succeeded.</w:t>
      </w:r>
    </w:p>
    <w:p w14:paraId="78AD9E14" w14:textId="77777777" w:rsidR="00506629" w:rsidRPr="00506629" w:rsidRDefault="00FB2632" w:rsidP="00FB2632">
      <w:pPr>
        <w:pStyle w:val="resultsBody"/>
        <w:rPr>
          <w:i/>
          <w:iCs/>
        </w:rPr>
      </w:pPr>
      <w:r>
        <w:rPr>
          <w:lang w:eastAsia="ko-KR"/>
        </w:rPr>
        <w:t xml:space="preserve">The result of </w:t>
      </w:r>
      <w:r>
        <w:rPr>
          <w:rFonts w:hint="eastAsia"/>
          <w:lang w:eastAsia="ko-KR"/>
        </w:rPr>
        <w:t xml:space="preserve">method call </w:t>
      </w:r>
      <w:r>
        <w:rPr>
          <w:lang w:eastAsia="ko-KR"/>
        </w:rPr>
        <w:t xml:space="preserve">with </w:t>
      </w:r>
      <w:r w:rsidR="00506629">
        <w:rPr>
          <w:lang w:eastAsia="ko-KR"/>
        </w:rPr>
        <w:t>param</w:t>
      </w:r>
      <w:r w:rsidR="00CC1B12">
        <w:rPr>
          <w:lang w:eastAsia="ko-KR"/>
        </w:rPr>
        <w:t>eter</w:t>
      </w:r>
      <w:r w:rsidR="00506629">
        <w:rPr>
          <w:lang w:eastAsia="ko-KR"/>
        </w:rPr>
        <w:t>s</w:t>
      </w:r>
    </w:p>
    <w:p w14:paraId="37965CB4" w14:textId="77777777" w:rsidR="00506629" w:rsidRPr="00506629" w:rsidRDefault="00506629" w:rsidP="00506629">
      <w:pPr>
        <w:pStyle w:val="resultsBody"/>
        <w:numPr>
          <w:ilvl w:val="1"/>
          <w:numId w:val="2"/>
        </w:numPr>
        <w:rPr>
          <w:rStyle w:val="Emphasis"/>
        </w:rPr>
      </w:pPr>
      <w:r>
        <w:rPr>
          <w:lang w:eastAsia="ko-KR"/>
        </w:rPr>
        <w:t xml:space="preserve">Method call of </w:t>
      </w:r>
      <w:r>
        <w:t xml:space="preserve">SetTargetTimeToStart method is </w:t>
      </w:r>
      <w:r w:rsidRPr="00DE2490">
        <w:rPr>
          <w:rStyle w:val="Emphasis"/>
          <w:i w:val="0"/>
          <w:iCs w:val="0"/>
        </w:rPr>
        <w:t>succeeded</w:t>
      </w:r>
      <w:r>
        <w:rPr>
          <w:rStyle w:val="Emphasis"/>
          <w:i w:val="0"/>
          <w:iCs w:val="0"/>
        </w:rPr>
        <w:t>.</w:t>
      </w:r>
    </w:p>
    <w:p w14:paraId="1E6F2D8D" w14:textId="77777777" w:rsidR="00506629" w:rsidRPr="00B745D5" w:rsidRDefault="00506629" w:rsidP="00506629">
      <w:pPr>
        <w:pStyle w:val="resultsBody"/>
        <w:numPr>
          <w:ilvl w:val="1"/>
          <w:numId w:val="2"/>
        </w:numPr>
        <w:rPr>
          <w:i/>
          <w:iCs/>
        </w:rPr>
      </w:pPr>
      <w:r>
        <w:rPr>
          <w:rStyle w:val="Emphasis"/>
          <w:i w:val="0"/>
          <w:iCs w:val="0"/>
        </w:rPr>
        <w:t xml:space="preserve">The TargetTimeToStart is set to </w:t>
      </w:r>
      <w:r w:rsidRPr="00506629">
        <w:rPr>
          <w:i/>
        </w:rPr>
        <w:t>targetTimeToStart</w:t>
      </w:r>
      <w:r w:rsidR="00877E44">
        <w:rPr>
          <w:i/>
        </w:rPr>
        <w:t xml:space="preserve"> </w:t>
      </w:r>
      <w:r w:rsidRPr="00506629">
        <w:t>value</w:t>
      </w:r>
    </w:p>
    <w:p w14:paraId="2A332AA1" w14:textId="77777777" w:rsidR="00506629" w:rsidRPr="00506629" w:rsidRDefault="00506629" w:rsidP="00506629">
      <w:pPr>
        <w:pStyle w:val="resultsBody"/>
        <w:numPr>
          <w:ilvl w:val="1"/>
          <w:numId w:val="2"/>
        </w:numPr>
        <w:rPr>
          <w:rStyle w:val="Emphasis"/>
        </w:rPr>
      </w:pPr>
      <w:r>
        <w:rPr>
          <w:lang w:eastAsia="ko-KR"/>
        </w:rPr>
        <w:t xml:space="preserve">Method call of </w:t>
      </w:r>
      <w:r>
        <w:t xml:space="preserve">SetTargetTimeToStop method is </w:t>
      </w:r>
      <w:r w:rsidRPr="00DE2490">
        <w:rPr>
          <w:rStyle w:val="Emphasis"/>
          <w:i w:val="0"/>
          <w:iCs w:val="0"/>
        </w:rPr>
        <w:t>succeeded</w:t>
      </w:r>
      <w:r>
        <w:rPr>
          <w:rStyle w:val="Emphasis"/>
          <w:i w:val="0"/>
          <w:iCs w:val="0"/>
        </w:rPr>
        <w:t>.</w:t>
      </w:r>
    </w:p>
    <w:p w14:paraId="07F72301" w14:textId="77777777" w:rsidR="00522C41" w:rsidRPr="007C5AEE" w:rsidRDefault="00506629" w:rsidP="007C5AEE">
      <w:pPr>
        <w:pStyle w:val="resultsBody"/>
        <w:numPr>
          <w:ilvl w:val="1"/>
          <w:numId w:val="2"/>
        </w:numPr>
        <w:rPr>
          <w:lang w:eastAsia="ko-KR"/>
        </w:rPr>
      </w:pPr>
      <w:r w:rsidRPr="007C5AEE">
        <w:rPr>
          <w:lang w:eastAsia="ko-KR"/>
        </w:rPr>
        <w:t xml:space="preserve">The </w:t>
      </w:r>
      <w:r w:rsidRPr="00877E44">
        <w:rPr>
          <w:i/>
          <w:lang w:eastAsia="ko-KR"/>
        </w:rPr>
        <w:t>TargetTimeToStop</w:t>
      </w:r>
      <w:r w:rsidRPr="007C5AEE">
        <w:rPr>
          <w:lang w:eastAsia="ko-KR"/>
        </w:rPr>
        <w:t xml:space="preserve"> is set to </w:t>
      </w:r>
      <w:r w:rsidRPr="007C5AEE">
        <w:rPr>
          <w:i/>
          <w:lang w:eastAsia="ko-KR"/>
        </w:rPr>
        <w:t>targetTimeToStop</w:t>
      </w:r>
      <w:r w:rsidR="00877E44">
        <w:rPr>
          <w:i/>
          <w:lang w:eastAsia="ko-KR"/>
        </w:rPr>
        <w:t xml:space="preserve"> </w:t>
      </w:r>
      <w:r w:rsidRPr="00506629">
        <w:rPr>
          <w:lang w:eastAsia="ko-KR"/>
        </w:rPr>
        <w:t>value</w:t>
      </w:r>
      <w:r w:rsidR="00522C41">
        <w:rPr>
          <w:lang w:eastAsia="ko-KR"/>
        </w:rPr>
        <w:br w:type="page"/>
      </w:r>
    </w:p>
    <w:p w14:paraId="2F069FE7" w14:textId="77777777" w:rsidR="004813AC" w:rsidRPr="0040035D" w:rsidRDefault="005641A6" w:rsidP="004813AC">
      <w:pPr>
        <w:pStyle w:val="Heading2"/>
        <w:numPr>
          <w:ilvl w:val="1"/>
          <w:numId w:val="1"/>
        </w:numPr>
        <w:ind w:left="630" w:hanging="630"/>
      </w:pPr>
      <w:bookmarkStart w:id="73" w:name="_Toc458602147"/>
      <w:r>
        <w:lastRenderedPageBreak/>
        <w:t>CDM</w:t>
      </w:r>
      <w:r w:rsidR="007E7AFB">
        <w:t>-v1-</w:t>
      </w:r>
      <w:r w:rsidR="004813AC">
        <w:rPr>
          <w:rFonts w:hint="eastAsia"/>
          <w:lang w:eastAsia="ko-KR"/>
        </w:rPr>
        <w:t>WaterLevel</w:t>
      </w:r>
      <w:r w:rsidR="00877E44">
        <w:rPr>
          <w:lang w:eastAsia="ko-KR"/>
        </w:rPr>
        <w:t xml:space="preserve"> </w:t>
      </w:r>
      <w:r w:rsidR="004813AC">
        <w:t>Interface Test</w:t>
      </w:r>
      <w:bookmarkEnd w:id="73"/>
    </w:p>
    <w:p w14:paraId="2C311FC9" w14:textId="77777777" w:rsidR="0090364E" w:rsidRDefault="0090364E" w:rsidP="0090364E">
      <w:pPr>
        <w:pStyle w:val="midTitle"/>
      </w:pPr>
      <w:r>
        <w:t>Objective</w:t>
      </w:r>
    </w:p>
    <w:p w14:paraId="739D24B4" w14:textId="77777777" w:rsidR="0090364E" w:rsidRDefault="0090364E" w:rsidP="0090364E">
      <w:pPr>
        <w:pStyle w:val="Body0"/>
        <w:rPr>
          <w:lang w:eastAsia="ko-KR"/>
        </w:rPr>
      </w:pPr>
      <w:r w:rsidRPr="007A4302">
        <w:t xml:space="preserve">Verify </w:t>
      </w:r>
      <w:r>
        <w:t xml:space="preserve">the properties and signals of </w:t>
      </w:r>
      <w:r w:rsidRPr="007A4302">
        <w:t xml:space="preserve">the </w:t>
      </w:r>
      <w:r>
        <w:rPr>
          <w:lang w:eastAsia="ko-KR"/>
        </w:rPr>
        <w:t xml:space="preserve">WaterLevel </w:t>
      </w:r>
      <w:r>
        <w:t>interface of DUT</w:t>
      </w:r>
      <w:r>
        <w:rPr>
          <w:rFonts w:hint="eastAsia"/>
          <w:lang w:eastAsia="ko-KR"/>
        </w:rPr>
        <w:t>.</w:t>
      </w:r>
    </w:p>
    <w:p w14:paraId="6E96008E" w14:textId="77777777" w:rsidR="0090364E" w:rsidRDefault="0090364E" w:rsidP="0090364E">
      <w:pPr>
        <w:pStyle w:val="midTitle"/>
      </w:pPr>
      <w:r>
        <w:t xml:space="preserve">Procedure </w:t>
      </w:r>
    </w:p>
    <w:p w14:paraId="0BA02879" w14:textId="77777777" w:rsidR="0090364E" w:rsidRDefault="0090364E" w:rsidP="00FD2236">
      <w:pPr>
        <w:pStyle w:val="procedureBody"/>
        <w:numPr>
          <w:ilvl w:val="0"/>
          <w:numId w:val="52"/>
        </w:numPr>
      </w:pPr>
      <w:r>
        <w:t>The test device listens for an About announcement from the application on the DUT.</w:t>
      </w:r>
    </w:p>
    <w:p w14:paraId="1A3D5831" w14:textId="77777777" w:rsidR="0090364E" w:rsidRDefault="0090364E" w:rsidP="0090364E">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WaterLevel</w:t>
      </w:r>
      <w:r w:rsidR="00877E44">
        <w:rPr>
          <w:lang w:eastAsia="ko-KR"/>
        </w:rPr>
        <w:t xml:space="preserve"> </w:t>
      </w:r>
      <w:r>
        <w:t>Interface on DUT.</w:t>
      </w:r>
    </w:p>
    <w:p w14:paraId="3E6D060D" w14:textId="77777777" w:rsidR="0090364E" w:rsidRDefault="0090364E" w:rsidP="0090364E">
      <w:pPr>
        <w:pStyle w:val="procedureBody"/>
        <w:numPr>
          <w:ilvl w:val="0"/>
          <w:numId w:val="29"/>
        </w:numPr>
      </w:pPr>
      <w:r w:rsidRPr="0060122C">
        <w:t>Get initial values for all properties.</w:t>
      </w:r>
    </w:p>
    <w:p w14:paraId="778DE7AD" w14:textId="77777777" w:rsidR="0090364E" w:rsidRDefault="0090364E" w:rsidP="0090364E">
      <w:pPr>
        <w:pStyle w:val="procedureBody"/>
        <w:numPr>
          <w:ilvl w:val="1"/>
          <w:numId w:val="26"/>
        </w:numPr>
      </w:pPr>
      <w:r w:rsidRPr="0060122C">
        <w:t xml:space="preserve">Retrieve the </w:t>
      </w:r>
      <w:r w:rsidR="007679B8">
        <w:rPr>
          <w:lang w:eastAsia="ko-KR"/>
        </w:rPr>
        <w:t>SupplySource</w:t>
      </w:r>
      <w:r w:rsidRPr="0060122C">
        <w:t xml:space="preserve"> property.</w:t>
      </w:r>
    </w:p>
    <w:p w14:paraId="19FDD894" w14:textId="77777777" w:rsidR="0090364E" w:rsidRDefault="0090364E" w:rsidP="0090364E">
      <w:pPr>
        <w:pStyle w:val="procedureBody"/>
        <w:numPr>
          <w:ilvl w:val="1"/>
          <w:numId w:val="26"/>
        </w:numPr>
      </w:pPr>
      <w:r w:rsidRPr="0060122C">
        <w:t xml:space="preserve">Retrieve the </w:t>
      </w:r>
      <w:r w:rsidR="007679B8">
        <w:rPr>
          <w:lang w:eastAsia="ko-KR"/>
        </w:rPr>
        <w:t>MaxLevel</w:t>
      </w:r>
      <w:r w:rsidRPr="0060122C">
        <w:t xml:space="preserve"> property.</w:t>
      </w:r>
    </w:p>
    <w:p w14:paraId="3A6A5BA4" w14:textId="77777777" w:rsidR="0090364E" w:rsidRDefault="0090364E" w:rsidP="0090364E">
      <w:pPr>
        <w:pStyle w:val="procedureBody"/>
        <w:numPr>
          <w:ilvl w:val="1"/>
          <w:numId w:val="26"/>
        </w:numPr>
      </w:pPr>
      <w:r w:rsidRPr="0060122C">
        <w:t xml:space="preserve">Retrieve the </w:t>
      </w:r>
      <w:r w:rsidR="007679B8">
        <w:rPr>
          <w:lang w:eastAsia="ko-KR"/>
        </w:rPr>
        <w:t>CurrentLevel</w:t>
      </w:r>
      <w:r w:rsidRPr="0060122C">
        <w:t xml:space="preserve"> property.</w:t>
      </w:r>
    </w:p>
    <w:p w14:paraId="1D4A6D0F" w14:textId="77777777" w:rsidR="0090364E" w:rsidRDefault="0090364E" w:rsidP="0090364E">
      <w:pPr>
        <w:pStyle w:val="procedureBody"/>
        <w:numPr>
          <w:ilvl w:val="0"/>
          <w:numId w:val="29"/>
        </w:numPr>
      </w:pPr>
      <w:r>
        <w:t>The test device leaves the session.</w:t>
      </w:r>
    </w:p>
    <w:p w14:paraId="4B46A10E" w14:textId="77777777" w:rsidR="0090364E" w:rsidRPr="00881C0F" w:rsidRDefault="0090364E" w:rsidP="0090364E">
      <w:pPr>
        <w:pStyle w:val="midTitle"/>
        <w:rPr>
          <w:rStyle w:val="Emphasis"/>
          <w:i w:val="0"/>
          <w:iCs w:val="0"/>
        </w:rPr>
      </w:pPr>
      <w:r>
        <w:t>Expected results</w:t>
      </w:r>
    </w:p>
    <w:p w14:paraId="6F9D704C" w14:textId="77777777" w:rsidR="0090364E" w:rsidRPr="00F90BDC" w:rsidRDefault="0090364E" w:rsidP="0090364E">
      <w:pPr>
        <w:pStyle w:val="resultsBody"/>
      </w:pPr>
      <w:r w:rsidRPr="00F90BDC">
        <w:t>The test device receives an About announcement from the application on the DUT.</w:t>
      </w:r>
    </w:p>
    <w:p w14:paraId="05EA0820" w14:textId="77777777" w:rsidR="0090364E" w:rsidRPr="00F90BDC" w:rsidRDefault="0090364E" w:rsidP="0090364E">
      <w:pPr>
        <w:pStyle w:val="resultsBody"/>
      </w:pPr>
      <w:r w:rsidRPr="00F90BDC">
        <w:t>The test device joins a session with the application at the port specified in the received About announcement.</w:t>
      </w:r>
    </w:p>
    <w:p w14:paraId="7E46787B" w14:textId="77777777" w:rsidR="0090364E" w:rsidRPr="00F90BDC" w:rsidRDefault="0090364E" w:rsidP="0090364E">
      <w:pPr>
        <w:pStyle w:val="resultsBody"/>
        <w:rPr>
          <w:rStyle w:val="Emphasis"/>
          <w:i w:val="0"/>
          <w:iCs w:val="0"/>
        </w:rPr>
      </w:pPr>
      <w:r w:rsidRPr="00F90BDC">
        <w:rPr>
          <w:rStyle w:val="Emphasis"/>
          <w:i w:val="0"/>
          <w:iCs w:val="0"/>
        </w:rPr>
        <w:t xml:space="preserve">Getting initial values for all properties </w:t>
      </w:r>
      <w:r w:rsidR="005E6C2B">
        <w:rPr>
          <w:rStyle w:val="Emphasis"/>
          <w:i w:val="0"/>
          <w:iCs w:val="0"/>
        </w:rPr>
        <w:t>is</w:t>
      </w:r>
      <w:r w:rsidRPr="00F90BDC">
        <w:rPr>
          <w:rStyle w:val="Emphasis"/>
          <w:i w:val="0"/>
          <w:iCs w:val="0"/>
        </w:rPr>
        <w:t xml:space="preserve"> succeeded.</w:t>
      </w:r>
    </w:p>
    <w:p w14:paraId="7089041C" w14:textId="77777777" w:rsidR="0090364E" w:rsidRPr="0016301F" w:rsidRDefault="0090364E" w:rsidP="007679B8">
      <w:pPr>
        <w:pStyle w:val="resultsBody"/>
        <w:numPr>
          <w:ilvl w:val="0"/>
          <w:numId w:val="0"/>
        </w:numPr>
        <w:rPr>
          <w:iCs/>
        </w:rPr>
      </w:pPr>
      <w:r>
        <w:br w:type="page"/>
      </w:r>
    </w:p>
    <w:p w14:paraId="536FA912" w14:textId="77777777" w:rsidR="004813AC" w:rsidRPr="00F90BDC" w:rsidRDefault="005641A6" w:rsidP="004813AC">
      <w:pPr>
        <w:pStyle w:val="Heading2"/>
        <w:numPr>
          <w:ilvl w:val="1"/>
          <w:numId w:val="1"/>
        </w:numPr>
        <w:ind w:left="630" w:hanging="630"/>
      </w:pPr>
      <w:bookmarkStart w:id="74" w:name="_Toc458602148"/>
      <w:r>
        <w:lastRenderedPageBreak/>
        <w:t>CDM</w:t>
      </w:r>
      <w:r w:rsidR="007E7AFB">
        <w:t>-v1-</w:t>
      </w:r>
      <w:r w:rsidR="004813AC" w:rsidRPr="00F90BDC">
        <w:rPr>
          <w:lang w:eastAsia="ko-KR"/>
        </w:rPr>
        <w:t>WindDirection</w:t>
      </w:r>
      <w:r w:rsidR="00877E44">
        <w:rPr>
          <w:lang w:eastAsia="ko-KR"/>
        </w:rPr>
        <w:t xml:space="preserve"> </w:t>
      </w:r>
      <w:r w:rsidR="004813AC" w:rsidRPr="00F90BDC">
        <w:t>Interface Test</w:t>
      </w:r>
      <w:bookmarkEnd w:id="74"/>
    </w:p>
    <w:p w14:paraId="7DB5FDF6" w14:textId="77777777" w:rsidR="004813AC" w:rsidRPr="00F90BDC" w:rsidRDefault="004813AC" w:rsidP="004813AC">
      <w:pPr>
        <w:pStyle w:val="midTitle"/>
      </w:pPr>
      <w:r w:rsidRPr="00F90BDC">
        <w:t>Objective</w:t>
      </w:r>
    </w:p>
    <w:p w14:paraId="49DCD22F" w14:textId="77777777" w:rsidR="004813AC" w:rsidRPr="00F90BDC" w:rsidRDefault="004813AC" w:rsidP="004813AC">
      <w:pPr>
        <w:pStyle w:val="Body0"/>
        <w:rPr>
          <w:lang w:eastAsia="ko-KR"/>
        </w:rPr>
      </w:pPr>
      <w:r w:rsidRPr="00F90BDC">
        <w:t xml:space="preserve">Verify the properties, methods and signals of the </w:t>
      </w:r>
      <w:r w:rsidRPr="00F90BDC">
        <w:rPr>
          <w:lang w:eastAsia="ko-KR"/>
        </w:rPr>
        <w:t>WindDirection</w:t>
      </w:r>
      <w:r w:rsidRPr="00F90BDC">
        <w:t xml:space="preserve"> interface of DUT</w:t>
      </w:r>
      <w:r w:rsidRPr="00F90BDC">
        <w:rPr>
          <w:lang w:eastAsia="ko-KR"/>
        </w:rPr>
        <w:t>.</w:t>
      </w:r>
    </w:p>
    <w:p w14:paraId="37782CD1" w14:textId="77777777" w:rsidR="004813AC" w:rsidRPr="00F90BDC" w:rsidRDefault="004813AC" w:rsidP="004813AC">
      <w:pPr>
        <w:pStyle w:val="midTitle"/>
      </w:pPr>
      <w:r w:rsidRPr="00F90BDC">
        <w:t xml:space="preserve">Procedure </w:t>
      </w:r>
    </w:p>
    <w:p w14:paraId="185C1C4E" w14:textId="77777777" w:rsidR="004813AC" w:rsidRPr="00F90BDC" w:rsidRDefault="004813AC" w:rsidP="00705359">
      <w:pPr>
        <w:pStyle w:val="procedureBody"/>
        <w:numPr>
          <w:ilvl w:val="0"/>
          <w:numId w:val="42"/>
        </w:numPr>
      </w:pPr>
      <w:r w:rsidRPr="00F90BDC">
        <w:t>The test device listens for an About announcement from the application on the DUT.</w:t>
      </w:r>
    </w:p>
    <w:p w14:paraId="20B68FAA" w14:textId="77777777" w:rsidR="004813AC" w:rsidRPr="00F90BDC" w:rsidRDefault="004813AC" w:rsidP="004813AC">
      <w:pPr>
        <w:pStyle w:val="procedureBody"/>
        <w:numPr>
          <w:ilvl w:val="0"/>
          <w:numId w:val="29"/>
        </w:numPr>
      </w:pPr>
      <w:r w:rsidRPr="00F90BDC">
        <w:t>After receiving an About announcement from the application, the test device joins a session with the application at the port specified in the received About announcement if there is WindDirection Interface on DUT.</w:t>
      </w:r>
    </w:p>
    <w:p w14:paraId="16B2307F" w14:textId="77777777" w:rsidR="004813AC" w:rsidRPr="00F90BDC" w:rsidRDefault="004813AC" w:rsidP="004813AC">
      <w:pPr>
        <w:pStyle w:val="procedureBody"/>
        <w:numPr>
          <w:ilvl w:val="0"/>
          <w:numId w:val="29"/>
        </w:numPr>
        <w:rPr>
          <w:rStyle w:val="Emphasis"/>
          <w:i w:val="0"/>
        </w:rPr>
      </w:pPr>
      <w:r w:rsidRPr="00F90BDC">
        <w:t>Get initial values for all properties</w:t>
      </w:r>
      <w:r w:rsidRPr="00F90BDC">
        <w:rPr>
          <w:rStyle w:val="Emphasis"/>
          <w:i w:val="0"/>
          <w:iCs w:val="0"/>
          <w:lang w:eastAsia="ko-KR"/>
        </w:rPr>
        <w:t>.</w:t>
      </w:r>
    </w:p>
    <w:p w14:paraId="4CFB3368" w14:textId="77777777" w:rsidR="004813AC" w:rsidRPr="00F90BDC" w:rsidRDefault="004813AC" w:rsidP="004813AC">
      <w:pPr>
        <w:pStyle w:val="procedureBody"/>
        <w:numPr>
          <w:ilvl w:val="1"/>
          <w:numId w:val="26"/>
        </w:numPr>
        <w:rPr>
          <w:rStyle w:val="Emphasis"/>
          <w:i w:val="0"/>
        </w:rPr>
      </w:pPr>
      <w:r w:rsidRPr="00F90BDC">
        <w:rPr>
          <w:rStyle w:val="Emphasis"/>
          <w:i w:val="0"/>
        </w:rPr>
        <w:t>Retrieve the HorizontalDirection property.</w:t>
      </w:r>
    </w:p>
    <w:p w14:paraId="5BEFEA41" w14:textId="77777777" w:rsidR="004813AC" w:rsidRPr="00F90BDC" w:rsidRDefault="004813AC" w:rsidP="004813AC">
      <w:pPr>
        <w:pStyle w:val="procedureBody"/>
        <w:numPr>
          <w:ilvl w:val="1"/>
          <w:numId w:val="26"/>
        </w:numPr>
        <w:rPr>
          <w:rStyle w:val="Emphasis"/>
          <w:i w:val="0"/>
        </w:rPr>
      </w:pPr>
      <w:r w:rsidRPr="00F90BDC">
        <w:rPr>
          <w:rStyle w:val="Emphasis"/>
          <w:i w:val="0"/>
        </w:rPr>
        <w:t>Retrieve the HorizontalMax property.</w:t>
      </w:r>
    </w:p>
    <w:p w14:paraId="1DFAB8C6" w14:textId="77777777" w:rsidR="004813AC" w:rsidRPr="00F90BDC" w:rsidRDefault="004813AC" w:rsidP="004813AC">
      <w:pPr>
        <w:pStyle w:val="procedureBody"/>
        <w:numPr>
          <w:ilvl w:val="1"/>
          <w:numId w:val="26"/>
        </w:numPr>
        <w:rPr>
          <w:rStyle w:val="Emphasis"/>
          <w:i w:val="0"/>
        </w:rPr>
      </w:pPr>
      <w:r w:rsidRPr="00F90BDC">
        <w:rPr>
          <w:rStyle w:val="Emphasis"/>
          <w:i w:val="0"/>
        </w:rPr>
        <w:t>Retrieve the HorizontalAutoMode property.</w:t>
      </w:r>
    </w:p>
    <w:p w14:paraId="368F52C1" w14:textId="77777777" w:rsidR="004813AC" w:rsidRPr="00F90BDC" w:rsidRDefault="004813AC" w:rsidP="004813AC">
      <w:pPr>
        <w:pStyle w:val="procedureBody"/>
        <w:numPr>
          <w:ilvl w:val="1"/>
          <w:numId w:val="26"/>
        </w:numPr>
        <w:rPr>
          <w:rStyle w:val="Emphasis"/>
          <w:i w:val="0"/>
        </w:rPr>
      </w:pPr>
      <w:r w:rsidRPr="00F90BDC">
        <w:rPr>
          <w:rStyle w:val="Emphasis"/>
          <w:i w:val="0"/>
        </w:rPr>
        <w:t>Retrieve the VerticalDirection property.</w:t>
      </w:r>
    </w:p>
    <w:p w14:paraId="33669340" w14:textId="77777777" w:rsidR="004813AC" w:rsidRPr="00F90BDC" w:rsidRDefault="004813AC" w:rsidP="004813AC">
      <w:pPr>
        <w:pStyle w:val="procedureBody"/>
        <w:numPr>
          <w:ilvl w:val="1"/>
          <w:numId w:val="26"/>
        </w:numPr>
        <w:rPr>
          <w:rStyle w:val="Emphasis"/>
          <w:i w:val="0"/>
        </w:rPr>
      </w:pPr>
      <w:r w:rsidRPr="00F90BDC">
        <w:rPr>
          <w:rStyle w:val="Emphasis"/>
          <w:i w:val="0"/>
        </w:rPr>
        <w:t>Retrieve the VerticalMax property.</w:t>
      </w:r>
    </w:p>
    <w:p w14:paraId="012BCFA0" w14:textId="77777777" w:rsidR="004813AC" w:rsidRPr="00F90BDC" w:rsidRDefault="004813AC" w:rsidP="004813AC">
      <w:pPr>
        <w:pStyle w:val="procedureBody"/>
        <w:numPr>
          <w:ilvl w:val="1"/>
          <w:numId w:val="26"/>
        </w:numPr>
        <w:rPr>
          <w:rStyle w:val="Emphasis"/>
          <w:i w:val="0"/>
        </w:rPr>
      </w:pPr>
      <w:r>
        <w:rPr>
          <w:rStyle w:val="Emphasis"/>
          <w:rFonts w:hint="eastAsia"/>
          <w:i w:val="0"/>
          <w:lang w:eastAsia="ko-KR"/>
        </w:rPr>
        <w:t>Retrieve the VerticalAutoMode property.</w:t>
      </w:r>
    </w:p>
    <w:p w14:paraId="08C8EAA5" w14:textId="77777777" w:rsidR="004813AC" w:rsidRPr="00F90BDC" w:rsidRDefault="004813AC" w:rsidP="004813AC">
      <w:pPr>
        <w:pStyle w:val="procedureBody"/>
        <w:numPr>
          <w:ilvl w:val="0"/>
          <w:numId w:val="29"/>
        </w:numPr>
        <w:rPr>
          <w:rStyle w:val="Emphasis"/>
          <w:i w:val="0"/>
        </w:rPr>
      </w:pPr>
      <w:r w:rsidRPr="00F90BDC">
        <w:t>Initialize</w:t>
      </w:r>
      <w:r w:rsidRPr="00F90BDC">
        <w:rPr>
          <w:rStyle w:val="Emphasis"/>
          <w:i w:val="0"/>
          <w:iCs w:val="0"/>
          <w:lang w:eastAsia="ko-KR"/>
        </w:rPr>
        <w:t xml:space="preserve"> all </w:t>
      </w:r>
      <w:r>
        <w:rPr>
          <w:rFonts w:hint="eastAsia"/>
          <w:lang w:eastAsia="ko-KR"/>
        </w:rPr>
        <w:t xml:space="preserve">read-write </w:t>
      </w:r>
      <w:r w:rsidRPr="00F90BDC">
        <w:rPr>
          <w:rStyle w:val="Emphasis"/>
          <w:i w:val="0"/>
          <w:iCs w:val="0"/>
          <w:lang w:eastAsia="ko-KR"/>
        </w:rPr>
        <w:t>properties</w:t>
      </w:r>
      <w:r>
        <w:rPr>
          <w:rStyle w:val="Emphasis"/>
          <w:rFonts w:hint="eastAsia"/>
          <w:i w:val="0"/>
          <w:iCs w:val="0"/>
          <w:lang w:eastAsia="ko-KR"/>
        </w:rPr>
        <w:t>.</w:t>
      </w:r>
    </w:p>
    <w:p w14:paraId="1EDE744A" w14:textId="77777777" w:rsidR="004813AC" w:rsidRPr="00F90BDC" w:rsidRDefault="00877E44" w:rsidP="004813AC">
      <w:pPr>
        <w:pStyle w:val="procedureBody"/>
        <w:numPr>
          <w:ilvl w:val="1"/>
          <w:numId w:val="26"/>
        </w:numPr>
        <w:rPr>
          <w:rStyle w:val="Emphasis"/>
          <w:i w:val="0"/>
        </w:rPr>
      </w:pPr>
      <w:r w:rsidRPr="00F90BDC">
        <w:t>Initialize</w:t>
      </w:r>
      <w:r>
        <w:rPr>
          <w:rStyle w:val="Emphasis"/>
          <w:i w:val="0"/>
          <w:lang w:eastAsia="ko-KR"/>
        </w:rPr>
        <w:t xml:space="preserve"> the</w:t>
      </w:r>
      <w:r w:rsidR="00BE4287">
        <w:rPr>
          <w:rStyle w:val="Emphasis"/>
          <w:rFonts w:hint="eastAsia"/>
          <w:i w:val="0"/>
          <w:lang w:eastAsia="ko-KR"/>
        </w:rPr>
        <w:t xml:space="preserve"> </w:t>
      </w:r>
      <w:r w:rsidR="004813AC" w:rsidRPr="00F90BDC">
        <w:rPr>
          <w:rStyle w:val="Emphasis"/>
          <w:i w:val="0"/>
        </w:rPr>
        <w:t xml:space="preserve">HorizontalDirection property </w:t>
      </w:r>
      <w:r w:rsidR="004813AC">
        <w:rPr>
          <w:rStyle w:val="Emphasis"/>
          <w:i w:val="0"/>
        </w:rPr>
        <w:t>to</w:t>
      </w:r>
      <w:r w:rsidR="00836598">
        <w:rPr>
          <w:rStyle w:val="Emphasis"/>
          <w:i w:val="0"/>
        </w:rPr>
        <w:t xml:space="preserve"> </w:t>
      </w:r>
      <w:r w:rsidR="004813AC" w:rsidRPr="00AB340D">
        <w:rPr>
          <w:rStyle w:val="Emphasis"/>
        </w:rPr>
        <w:t>0</w:t>
      </w:r>
      <w:r w:rsidR="004813AC" w:rsidRPr="00F90BDC">
        <w:rPr>
          <w:rStyle w:val="Emphasis"/>
          <w:i w:val="0"/>
        </w:rPr>
        <w:t>.</w:t>
      </w:r>
    </w:p>
    <w:p w14:paraId="572010A3" w14:textId="77777777" w:rsidR="004813AC" w:rsidRPr="00F90BDC" w:rsidRDefault="00BE4287" w:rsidP="004813AC">
      <w:pPr>
        <w:pStyle w:val="procedureBody"/>
        <w:numPr>
          <w:ilvl w:val="1"/>
          <w:numId w:val="26"/>
        </w:numPr>
        <w:rPr>
          <w:rStyle w:val="Emphasis"/>
          <w:i w:val="0"/>
        </w:rPr>
      </w:pPr>
      <w:r>
        <w:t xml:space="preserve">Initialize </w:t>
      </w:r>
      <w:r w:rsidR="004813AC" w:rsidRPr="00F90BDC">
        <w:rPr>
          <w:rStyle w:val="Emphasis"/>
          <w:i w:val="0"/>
        </w:rPr>
        <w:t xml:space="preserve">the HorizontalAutoMode property </w:t>
      </w:r>
      <w:r w:rsidR="004813AC">
        <w:rPr>
          <w:rStyle w:val="Emphasis"/>
          <w:i w:val="0"/>
        </w:rPr>
        <w:t>to</w:t>
      </w:r>
      <w:r w:rsidR="00877E44">
        <w:rPr>
          <w:rStyle w:val="Emphasis"/>
          <w:i w:val="0"/>
        </w:rPr>
        <w:t xml:space="preserve"> </w:t>
      </w:r>
      <w:r w:rsidR="004813AC" w:rsidRPr="00AB340D">
        <w:rPr>
          <w:rStyle w:val="Emphasis"/>
        </w:rPr>
        <w:t>0</w:t>
      </w:r>
      <w:r w:rsidR="004813AC" w:rsidRPr="00F90BDC">
        <w:rPr>
          <w:rStyle w:val="Emphasis"/>
          <w:i w:val="0"/>
        </w:rPr>
        <w:t>(Off).</w:t>
      </w:r>
    </w:p>
    <w:p w14:paraId="042B25EE" w14:textId="77777777" w:rsidR="004813AC" w:rsidRPr="00F90BDC" w:rsidRDefault="00BE4287" w:rsidP="004813AC">
      <w:pPr>
        <w:pStyle w:val="procedureBody"/>
        <w:numPr>
          <w:ilvl w:val="1"/>
          <w:numId w:val="26"/>
        </w:numPr>
        <w:rPr>
          <w:rStyle w:val="Emphasis"/>
          <w:i w:val="0"/>
        </w:rPr>
      </w:pPr>
      <w:r>
        <w:t xml:space="preserve">Initialize </w:t>
      </w:r>
      <w:r w:rsidR="004813AC" w:rsidRPr="00F90BDC">
        <w:rPr>
          <w:rStyle w:val="Emphasis"/>
          <w:i w:val="0"/>
        </w:rPr>
        <w:t xml:space="preserve">the VerticalDirection property </w:t>
      </w:r>
      <w:r w:rsidR="004813AC">
        <w:rPr>
          <w:rStyle w:val="Emphasis"/>
          <w:i w:val="0"/>
        </w:rPr>
        <w:t>to</w:t>
      </w:r>
      <w:r w:rsidR="00836598">
        <w:rPr>
          <w:rStyle w:val="Emphasis"/>
          <w:i w:val="0"/>
        </w:rPr>
        <w:t xml:space="preserve"> </w:t>
      </w:r>
      <w:r w:rsidR="004813AC" w:rsidRPr="00AB340D">
        <w:rPr>
          <w:rStyle w:val="Emphasis"/>
        </w:rPr>
        <w:t>0</w:t>
      </w:r>
      <w:r w:rsidR="004813AC" w:rsidRPr="00F90BDC">
        <w:rPr>
          <w:rStyle w:val="Emphasis"/>
          <w:i w:val="0"/>
        </w:rPr>
        <w:t>.</w:t>
      </w:r>
    </w:p>
    <w:p w14:paraId="065ADC0E" w14:textId="77777777" w:rsidR="004813AC" w:rsidRPr="00F90BDC" w:rsidRDefault="00BE4287" w:rsidP="004813AC">
      <w:pPr>
        <w:pStyle w:val="procedureBody"/>
        <w:numPr>
          <w:ilvl w:val="1"/>
          <w:numId w:val="26"/>
        </w:numPr>
        <w:rPr>
          <w:rStyle w:val="Emphasis"/>
          <w:i w:val="0"/>
        </w:rPr>
      </w:pPr>
      <w:r>
        <w:t xml:space="preserve">Initialize </w:t>
      </w:r>
      <w:r w:rsidR="004813AC" w:rsidRPr="00F90BDC">
        <w:rPr>
          <w:rStyle w:val="Emphasis"/>
          <w:i w:val="0"/>
        </w:rPr>
        <w:t xml:space="preserve">the VerticalAutoMode property </w:t>
      </w:r>
      <w:r w:rsidR="004813AC">
        <w:rPr>
          <w:rStyle w:val="Emphasis"/>
          <w:i w:val="0"/>
        </w:rPr>
        <w:t>to</w:t>
      </w:r>
      <w:r w:rsidR="00877E44">
        <w:rPr>
          <w:rStyle w:val="Emphasis"/>
          <w:i w:val="0"/>
        </w:rPr>
        <w:t xml:space="preserve"> </w:t>
      </w:r>
      <w:r w:rsidR="004813AC" w:rsidRPr="00AB340D">
        <w:rPr>
          <w:rStyle w:val="Emphasis"/>
        </w:rPr>
        <w:t>0</w:t>
      </w:r>
      <w:r w:rsidR="004813AC" w:rsidRPr="00F90BDC">
        <w:rPr>
          <w:rStyle w:val="Emphasis"/>
          <w:i w:val="0"/>
        </w:rPr>
        <w:t>(Off).</w:t>
      </w:r>
    </w:p>
    <w:p w14:paraId="66B8A83A" w14:textId="77777777" w:rsidR="004813AC" w:rsidRPr="00F90BDC" w:rsidRDefault="004813AC" w:rsidP="004813AC">
      <w:pPr>
        <w:pStyle w:val="procedureBody"/>
        <w:numPr>
          <w:ilvl w:val="0"/>
          <w:numId w:val="29"/>
        </w:numPr>
        <w:rPr>
          <w:rStyle w:val="Emphasis"/>
          <w:i w:val="0"/>
        </w:rPr>
      </w:pPr>
      <w:r w:rsidRPr="00F90BDC">
        <w:t>Set</w:t>
      </w:r>
      <w:r w:rsidRPr="00F90BDC">
        <w:rPr>
          <w:rStyle w:val="Emphasis"/>
          <w:i w:val="0"/>
          <w:iCs w:val="0"/>
          <w:lang w:eastAsia="ko-KR"/>
        </w:rPr>
        <w:t xml:space="preserve"> properties to valid value</w:t>
      </w:r>
    </w:p>
    <w:p w14:paraId="551A9A2D" w14:textId="77777777" w:rsidR="004813AC" w:rsidRPr="00F90BDC" w:rsidRDefault="004813AC" w:rsidP="004813AC">
      <w:pPr>
        <w:pStyle w:val="procedureBody"/>
        <w:numPr>
          <w:ilvl w:val="1"/>
          <w:numId w:val="26"/>
        </w:numPr>
        <w:rPr>
          <w:rStyle w:val="Emphasis"/>
          <w:i w:val="0"/>
        </w:rPr>
      </w:pPr>
      <w:r w:rsidRPr="00F90BDC">
        <w:rPr>
          <w:rStyle w:val="Emphasis"/>
          <w:i w:val="0"/>
          <w:iCs w:val="0"/>
          <w:lang w:eastAsia="ko-KR"/>
        </w:rPr>
        <w:t xml:space="preserve">Set the HorizontalDirection property to </w:t>
      </w:r>
      <w:r w:rsidRPr="00AB340D">
        <w:rPr>
          <w:rStyle w:val="Emphasis"/>
          <w:iCs w:val="0"/>
          <w:lang w:eastAsia="ko-KR"/>
        </w:rPr>
        <w:t>1</w:t>
      </w:r>
      <w:r w:rsidRPr="00F90BDC">
        <w:rPr>
          <w:rStyle w:val="Emphasis"/>
          <w:i w:val="0"/>
          <w:iCs w:val="0"/>
          <w:lang w:eastAsia="ko-KR"/>
        </w:rPr>
        <w:t>.</w:t>
      </w:r>
    </w:p>
    <w:p w14:paraId="789999C5" w14:textId="77777777" w:rsidR="004813AC" w:rsidRPr="00F90BDC" w:rsidRDefault="004813AC" w:rsidP="004813AC">
      <w:pPr>
        <w:pStyle w:val="procedureBody"/>
        <w:numPr>
          <w:ilvl w:val="2"/>
          <w:numId w:val="26"/>
        </w:numPr>
        <w:rPr>
          <w:rStyle w:val="Emphasis"/>
          <w:i w:val="0"/>
        </w:rPr>
      </w:pPr>
      <w:r w:rsidRPr="00F90BDC">
        <w:rPr>
          <w:rStyle w:val="Emphasis"/>
          <w:i w:val="0"/>
        </w:rPr>
        <w:t xml:space="preserve">Wait the PropertiesChanged signal for </w:t>
      </w:r>
      <w:r w:rsidR="00597645">
        <w:rPr>
          <w:rStyle w:val="Emphasis"/>
          <w:i w:val="0"/>
        </w:rPr>
        <w:t xml:space="preserve">the </w:t>
      </w:r>
      <w:r w:rsidRPr="00F90BDC">
        <w:rPr>
          <w:rStyle w:val="Emphasis"/>
          <w:i w:val="0"/>
        </w:rPr>
        <w:t>HorizontalDirection property</w:t>
      </w:r>
      <w:r>
        <w:rPr>
          <w:rStyle w:val="Emphasis"/>
          <w:rFonts w:hint="eastAsia"/>
          <w:i w:val="0"/>
          <w:lang w:eastAsia="ko-KR"/>
        </w:rPr>
        <w:t>.</w:t>
      </w:r>
    </w:p>
    <w:p w14:paraId="37AD0A36" w14:textId="77777777" w:rsidR="004813AC" w:rsidRPr="00F90BDC" w:rsidRDefault="004813AC" w:rsidP="004813AC">
      <w:pPr>
        <w:pStyle w:val="procedureBody"/>
        <w:numPr>
          <w:ilvl w:val="2"/>
          <w:numId w:val="26"/>
        </w:numPr>
        <w:rPr>
          <w:rStyle w:val="Emphasis"/>
          <w:i w:val="0"/>
        </w:rPr>
      </w:pPr>
      <w:r w:rsidRPr="00F90BDC">
        <w:rPr>
          <w:rStyle w:val="Emphasis"/>
          <w:i w:val="0"/>
        </w:rPr>
        <w:t>Get the HorizontalDirection property</w:t>
      </w:r>
      <w:r>
        <w:rPr>
          <w:rStyle w:val="Emphasis"/>
          <w:rFonts w:hint="eastAsia"/>
          <w:i w:val="0"/>
          <w:lang w:eastAsia="ko-KR"/>
        </w:rPr>
        <w:t>.</w:t>
      </w:r>
    </w:p>
    <w:p w14:paraId="046D85F9" w14:textId="77777777" w:rsidR="004813AC" w:rsidRPr="001A67CD" w:rsidRDefault="004813AC" w:rsidP="004813AC">
      <w:pPr>
        <w:pStyle w:val="procedureBody"/>
        <w:numPr>
          <w:ilvl w:val="1"/>
          <w:numId w:val="26"/>
        </w:numPr>
        <w:rPr>
          <w:rStyle w:val="Emphasis"/>
          <w:i w:val="0"/>
          <w:iCs w:val="0"/>
          <w:lang w:eastAsia="ko-KR"/>
        </w:rPr>
      </w:pPr>
      <w:r w:rsidRPr="00F90BDC">
        <w:rPr>
          <w:rStyle w:val="Emphasis"/>
          <w:i w:val="0"/>
          <w:iCs w:val="0"/>
          <w:lang w:eastAsia="ko-KR"/>
        </w:rPr>
        <w:t xml:space="preserve">If </w:t>
      </w:r>
      <w:r w:rsidRPr="00AB340D">
        <w:rPr>
          <w:rStyle w:val="Emphasis"/>
          <w:iCs w:val="0"/>
          <w:lang w:eastAsia="ko-KR"/>
        </w:rPr>
        <w:t>HorizontalMax != 1</w:t>
      </w:r>
      <w:r w:rsidRPr="00F90BDC">
        <w:rPr>
          <w:rStyle w:val="Emphasis"/>
          <w:i w:val="0"/>
          <w:iCs w:val="0"/>
          <w:lang w:eastAsia="ko-KR"/>
        </w:rPr>
        <w:t xml:space="preserve">, Set the HorizontalDirection property to </w:t>
      </w:r>
      <w:r w:rsidRPr="00AB340D">
        <w:rPr>
          <w:rStyle w:val="Emphasis"/>
          <w:iCs w:val="0"/>
          <w:lang w:eastAsia="ko-KR"/>
        </w:rPr>
        <w:t>HorizontalMax</w:t>
      </w:r>
    </w:p>
    <w:p w14:paraId="78B95874"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 xml:space="preserve">Wait the PropertiesChanged signal for </w:t>
      </w:r>
      <w:r w:rsidR="006A04A2">
        <w:rPr>
          <w:rStyle w:val="Emphasis"/>
          <w:i w:val="0"/>
          <w:iCs w:val="0"/>
          <w:lang w:eastAsia="ko-KR"/>
        </w:rPr>
        <w:t xml:space="preserve">the </w:t>
      </w:r>
      <w:r w:rsidRPr="00F90BDC">
        <w:rPr>
          <w:rStyle w:val="Emphasis"/>
          <w:i w:val="0"/>
          <w:iCs w:val="0"/>
          <w:lang w:eastAsia="ko-KR"/>
        </w:rPr>
        <w:t>HorizontalDirection property</w:t>
      </w:r>
      <w:r>
        <w:rPr>
          <w:rStyle w:val="Emphasis"/>
          <w:rFonts w:hint="eastAsia"/>
          <w:i w:val="0"/>
          <w:iCs w:val="0"/>
          <w:lang w:eastAsia="ko-KR"/>
        </w:rPr>
        <w:t>.</w:t>
      </w:r>
    </w:p>
    <w:p w14:paraId="7983406A"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Get the HorizontalDirection property</w:t>
      </w:r>
      <w:r>
        <w:rPr>
          <w:rStyle w:val="Emphasis"/>
          <w:rFonts w:hint="eastAsia"/>
          <w:i w:val="0"/>
          <w:iCs w:val="0"/>
          <w:lang w:eastAsia="ko-KR"/>
        </w:rPr>
        <w:t>.</w:t>
      </w:r>
    </w:p>
    <w:p w14:paraId="3B4B2076" w14:textId="77777777" w:rsidR="004813AC" w:rsidRPr="001A67CD" w:rsidRDefault="004813AC" w:rsidP="004813AC">
      <w:pPr>
        <w:pStyle w:val="procedureBody"/>
        <w:numPr>
          <w:ilvl w:val="1"/>
          <w:numId w:val="26"/>
        </w:numPr>
        <w:rPr>
          <w:rStyle w:val="Emphasis"/>
          <w:i w:val="0"/>
          <w:iCs w:val="0"/>
          <w:lang w:eastAsia="ko-KR"/>
        </w:rPr>
      </w:pPr>
      <w:r w:rsidRPr="00F90BDC">
        <w:rPr>
          <w:rStyle w:val="Emphasis"/>
          <w:i w:val="0"/>
          <w:iCs w:val="0"/>
          <w:lang w:eastAsia="ko-KR"/>
        </w:rPr>
        <w:t xml:space="preserve">If </w:t>
      </w:r>
      <w:r w:rsidRPr="00AB340D">
        <w:rPr>
          <w:rStyle w:val="Emphasis"/>
          <w:iCs w:val="0"/>
          <w:lang w:eastAsia="ko-KR"/>
        </w:rPr>
        <w:t>HorizontalAutoMode != 0x</w:t>
      </w:r>
      <w:r>
        <w:rPr>
          <w:rStyle w:val="Emphasis"/>
          <w:rFonts w:hint="eastAsia"/>
          <w:iCs w:val="0"/>
          <w:lang w:eastAsia="ko-KR"/>
        </w:rPr>
        <w:t>FF</w:t>
      </w:r>
      <w:r w:rsidRPr="00F90BDC">
        <w:rPr>
          <w:rStyle w:val="Emphasis"/>
          <w:i w:val="0"/>
          <w:iCs w:val="0"/>
          <w:lang w:eastAsia="ko-KR"/>
        </w:rPr>
        <w:t xml:space="preserve">, Set </w:t>
      </w:r>
      <w:r w:rsidR="006A04A2">
        <w:rPr>
          <w:rStyle w:val="Emphasis"/>
          <w:i w:val="0"/>
          <w:iCs w:val="0"/>
          <w:lang w:eastAsia="ko-KR"/>
        </w:rPr>
        <w:t xml:space="preserve">the </w:t>
      </w:r>
      <w:r w:rsidRPr="00F90BDC">
        <w:rPr>
          <w:rStyle w:val="Emphasis"/>
          <w:i w:val="0"/>
          <w:iCs w:val="0"/>
          <w:lang w:eastAsia="ko-KR"/>
        </w:rPr>
        <w:t xml:space="preserve">HorizontalAutoMode property to </w:t>
      </w:r>
      <w:r w:rsidRPr="00AB340D">
        <w:rPr>
          <w:rStyle w:val="Emphasis"/>
          <w:iCs w:val="0"/>
          <w:lang w:eastAsia="ko-KR"/>
        </w:rPr>
        <w:t>1</w:t>
      </w:r>
      <w:r w:rsidRPr="00F90BDC">
        <w:rPr>
          <w:rStyle w:val="Emphasis"/>
          <w:i w:val="0"/>
          <w:iCs w:val="0"/>
          <w:lang w:eastAsia="ko-KR"/>
        </w:rPr>
        <w:t>(On).</w:t>
      </w:r>
    </w:p>
    <w:p w14:paraId="4C2935BE"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 xml:space="preserve">Wait the PropertiesChanged signal for </w:t>
      </w:r>
      <w:r w:rsidR="006A04A2">
        <w:rPr>
          <w:rStyle w:val="Emphasis"/>
          <w:i w:val="0"/>
          <w:iCs w:val="0"/>
          <w:lang w:eastAsia="ko-KR"/>
        </w:rPr>
        <w:t xml:space="preserve">the </w:t>
      </w:r>
      <w:r w:rsidRPr="00F90BDC">
        <w:rPr>
          <w:rStyle w:val="Emphasis"/>
          <w:i w:val="0"/>
          <w:iCs w:val="0"/>
          <w:lang w:eastAsia="ko-KR"/>
        </w:rPr>
        <w:t>HorizontalAutoMode property</w:t>
      </w:r>
      <w:r>
        <w:rPr>
          <w:rStyle w:val="Emphasis"/>
          <w:rFonts w:hint="eastAsia"/>
          <w:i w:val="0"/>
          <w:iCs w:val="0"/>
          <w:lang w:eastAsia="ko-KR"/>
        </w:rPr>
        <w:t>.</w:t>
      </w:r>
    </w:p>
    <w:p w14:paraId="63FFA2EC"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Get the HorizontalAutoMode property</w:t>
      </w:r>
      <w:r>
        <w:rPr>
          <w:rStyle w:val="Emphasis"/>
          <w:rFonts w:hint="eastAsia"/>
          <w:i w:val="0"/>
          <w:iCs w:val="0"/>
          <w:lang w:eastAsia="ko-KR"/>
        </w:rPr>
        <w:t>.</w:t>
      </w:r>
    </w:p>
    <w:p w14:paraId="611A1CF6" w14:textId="77777777" w:rsidR="004813AC" w:rsidRPr="001A67CD" w:rsidRDefault="004813AC" w:rsidP="004813AC">
      <w:pPr>
        <w:pStyle w:val="procedureBody"/>
        <w:numPr>
          <w:ilvl w:val="1"/>
          <w:numId w:val="26"/>
        </w:numPr>
        <w:rPr>
          <w:rStyle w:val="Emphasis"/>
          <w:i w:val="0"/>
          <w:iCs w:val="0"/>
          <w:lang w:eastAsia="ko-KR"/>
        </w:rPr>
      </w:pPr>
      <w:r w:rsidRPr="00F90BDC">
        <w:rPr>
          <w:rStyle w:val="Emphasis"/>
          <w:i w:val="0"/>
          <w:iCs w:val="0"/>
          <w:lang w:eastAsia="ko-KR"/>
        </w:rPr>
        <w:t xml:space="preserve">Set the VerticalDirection property to </w:t>
      </w:r>
      <w:r w:rsidRPr="00AB340D">
        <w:rPr>
          <w:rStyle w:val="Emphasis"/>
          <w:iCs w:val="0"/>
          <w:lang w:eastAsia="ko-KR"/>
        </w:rPr>
        <w:t>1</w:t>
      </w:r>
      <w:r w:rsidRPr="00F90BDC">
        <w:rPr>
          <w:rStyle w:val="Emphasis"/>
          <w:i w:val="0"/>
          <w:iCs w:val="0"/>
          <w:lang w:eastAsia="ko-KR"/>
        </w:rPr>
        <w:t>.</w:t>
      </w:r>
    </w:p>
    <w:p w14:paraId="41D5F26B"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 xml:space="preserve">Wait the PropertiesChanged signal for </w:t>
      </w:r>
      <w:r w:rsidR="006A04A2">
        <w:rPr>
          <w:rStyle w:val="Emphasis"/>
          <w:i w:val="0"/>
          <w:iCs w:val="0"/>
          <w:lang w:eastAsia="ko-KR"/>
        </w:rPr>
        <w:t xml:space="preserve">the </w:t>
      </w:r>
      <w:r w:rsidRPr="00F90BDC">
        <w:rPr>
          <w:rStyle w:val="Emphasis"/>
          <w:i w:val="0"/>
          <w:iCs w:val="0"/>
          <w:lang w:eastAsia="ko-KR"/>
        </w:rPr>
        <w:t>VerticalDirection property</w:t>
      </w:r>
      <w:r>
        <w:rPr>
          <w:rStyle w:val="Emphasis"/>
          <w:rFonts w:hint="eastAsia"/>
          <w:i w:val="0"/>
          <w:iCs w:val="0"/>
          <w:lang w:eastAsia="ko-KR"/>
        </w:rPr>
        <w:t>.</w:t>
      </w:r>
    </w:p>
    <w:p w14:paraId="47C1BFAC"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Get the VerticalDirection property</w:t>
      </w:r>
      <w:r>
        <w:rPr>
          <w:rStyle w:val="Emphasis"/>
          <w:rFonts w:hint="eastAsia"/>
          <w:i w:val="0"/>
          <w:iCs w:val="0"/>
          <w:lang w:eastAsia="ko-KR"/>
        </w:rPr>
        <w:t>.</w:t>
      </w:r>
    </w:p>
    <w:p w14:paraId="6EE30A4A" w14:textId="77777777" w:rsidR="004813AC" w:rsidRPr="001A67CD" w:rsidRDefault="004813AC" w:rsidP="004813AC">
      <w:pPr>
        <w:pStyle w:val="procedureBody"/>
        <w:numPr>
          <w:ilvl w:val="1"/>
          <w:numId w:val="26"/>
        </w:numPr>
        <w:rPr>
          <w:rStyle w:val="Emphasis"/>
          <w:i w:val="0"/>
          <w:iCs w:val="0"/>
          <w:lang w:eastAsia="ko-KR"/>
        </w:rPr>
      </w:pPr>
      <w:r w:rsidRPr="00F90BDC">
        <w:rPr>
          <w:rStyle w:val="Emphasis"/>
          <w:i w:val="0"/>
          <w:iCs w:val="0"/>
          <w:lang w:eastAsia="ko-KR"/>
        </w:rPr>
        <w:lastRenderedPageBreak/>
        <w:t xml:space="preserve">If </w:t>
      </w:r>
      <w:r w:rsidRPr="00AB340D">
        <w:rPr>
          <w:rStyle w:val="Emphasis"/>
          <w:iCs w:val="0"/>
          <w:lang w:eastAsia="ko-KR"/>
        </w:rPr>
        <w:t>VerticalMax != 1</w:t>
      </w:r>
      <w:r w:rsidRPr="00F90BDC">
        <w:rPr>
          <w:rStyle w:val="Emphasis"/>
          <w:i w:val="0"/>
          <w:iCs w:val="0"/>
          <w:lang w:eastAsia="ko-KR"/>
        </w:rPr>
        <w:t xml:space="preserve">, Set the VerticalDirection property to </w:t>
      </w:r>
      <w:r w:rsidRPr="00AB340D">
        <w:rPr>
          <w:rStyle w:val="Emphasis"/>
          <w:iCs w:val="0"/>
          <w:lang w:eastAsia="ko-KR"/>
        </w:rPr>
        <w:t>VerticalMax</w:t>
      </w:r>
      <w:r>
        <w:rPr>
          <w:rStyle w:val="Emphasis"/>
          <w:rFonts w:hint="eastAsia"/>
          <w:iCs w:val="0"/>
          <w:lang w:eastAsia="ko-KR"/>
        </w:rPr>
        <w:t>.</w:t>
      </w:r>
    </w:p>
    <w:p w14:paraId="170EACCD"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 xml:space="preserve">Wait the PropertiesChanged signal for </w:t>
      </w:r>
      <w:r w:rsidR="00597645">
        <w:rPr>
          <w:rStyle w:val="Emphasis"/>
          <w:i w:val="0"/>
          <w:iCs w:val="0"/>
          <w:lang w:eastAsia="ko-KR"/>
        </w:rPr>
        <w:t xml:space="preserve">the </w:t>
      </w:r>
      <w:r w:rsidRPr="00F90BDC">
        <w:rPr>
          <w:rStyle w:val="Emphasis"/>
          <w:i w:val="0"/>
          <w:iCs w:val="0"/>
          <w:lang w:eastAsia="ko-KR"/>
        </w:rPr>
        <w:t>VerticalDirection property</w:t>
      </w:r>
      <w:r>
        <w:rPr>
          <w:rStyle w:val="Emphasis"/>
          <w:rFonts w:hint="eastAsia"/>
          <w:i w:val="0"/>
          <w:iCs w:val="0"/>
          <w:lang w:eastAsia="ko-KR"/>
        </w:rPr>
        <w:t>.</w:t>
      </w:r>
    </w:p>
    <w:p w14:paraId="2907E7F3"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Get the VerticalDirection property</w:t>
      </w:r>
      <w:r>
        <w:rPr>
          <w:rStyle w:val="Emphasis"/>
          <w:rFonts w:hint="eastAsia"/>
          <w:i w:val="0"/>
          <w:iCs w:val="0"/>
          <w:lang w:eastAsia="ko-KR"/>
        </w:rPr>
        <w:t>.</w:t>
      </w:r>
    </w:p>
    <w:p w14:paraId="2F5A26F3" w14:textId="77777777" w:rsidR="004813AC" w:rsidRPr="001A67CD" w:rsidRDefault="004813AC" w:rsidP="004813AC">
      <w:pPr>
        <w:pStyle w:val="procedureBody"/>
        <w:numPr>
          <w:ilvl w:val="1"/>
          <w:numId w:val="26"/>
        </w:numPr>
        <w:rPr>
          <w:rStyle w:val="Emphasis"/>
          <w:i w:val="0"/>
          <w:iCs w:val="0"/>
          <w:lang w:eastAsia="ko-KR"/>
        </w:rPr>
      </w:pPr>
      <w:r w:rsidRPr="00F90BDC">
        <w:rPr>
          <w:rStyle w:val="Emphasis"/>
          <w:i w:val="0"/>
          <w:iCs w:val="0"/>
          <w:lang w:eastAsia="ko-KR"/>
        </w:rPr>
        <w:t xml:space="preserve">If </w:t>
      </w:r>
      <w:r>
        <w:rPr>
          <w:rStyle w:val="Emphasis"/>
          <w:iCs w:val="0"/>
          <w:lang w:eastAsia="ko-KR"/>
        </w:rPr>
        <w:t>VerticalAutoMode != 0x</w:t>
      </w:r>
      <w:r>
        <w:rPr>
          <w:rStyle w:val="Emphasis"/>
          <w:rFonts w:hint="eastAsia"/>
          <w:iCs w:val="0"/>
          <w:lang w:eastAsia="ko-KR"/>
        </w:rPr>
        <w:t>FF</w:t>
      </w:r>
      <w:r w:rsidRPr="00F90BDC">
        <w:rPr>
          <w:rStyle w:val="Emphasis"/>
          <w:i w:val="0"/>
          <w:iCs w:val="0"/>
          <w:lang w:eastAsia="ko-KR"/>
        </w:rPr>
        <w:t xml:space="preserve">, Set </w:t>
      </w:r>
      <w:r w:rsidR="00597645">
        <w:rPr>
          <w:rStyle w:val="Emphasis"/>
          <w:i w:val="0"/>
          <w:iCs w:val="0"/>
          <w:lang w:eastAsia="ko-KR"/>
        </w:rPr>
        <w:t xml:space="preserve">the </w:t>
      </w:r>
      <w:r w:rsidRPr="00F90BDC">
        <w:rPr>
          <w:rStyle w:val="Emphasis"/>
          <w:i w:val="0"/>
          <w:iCs w:val="0"/>
          <w:lang w:eastAsia="ko-KR"/>
        </w:rPr>
        <w:t xml:space="preserve">VerticalAutoMode property to </w:t>
      </w:r>
      <w:r w:rsidRPr="00AB340D">
        <w:rPr>
          <w:rStyle w:val="Emphasis"/>
          <w:iCs w:val="0"/>
          <w:lang w:eastAsia="ko-KR"/>
        </w:rPr>
        <w:t>1</w:t>
      </w:r>
      <w:r w:rsidRPr="00F90BDC">
        <w:rPr>
          <w:rStyle w:val="Emphasis"/>
          <w:i w:val="0"/>
          <w:iCs w:val="0"/>
          <w:lang w:eastAsia="ko-KR"/>
        </w:rPr>
        <w:t>(On).</w:t>
      </w:r>
    </w:p>
    <w:p w14:paraId="309511AB"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 xml:space="preserve">Wait the PropertiesChanged signal for </w:t>
      </w:r>
      <w:r w:rsidR="00597645">
        <w:rPr>
          <w:rStyle w:val="Emphasis"/>
          <w:i w:val="0"/>
          <w:iCs w:val="0"/>
          <w:lang w:eastAsia="ko-KR"/>
        </w:rPr>
        <w:t xml:space="preserve">the </w:t>
      </w:r>
      <w:r w:rsidRPr="00F90BDC">
        <w:rPr>
          <w:rStyle w:val="Emphasis"/>
          <w:i w:val="0"/>
          <w:iCs w:val="0"/>
          <w:lang w:eastAsia="ko-KR"/>
        </w:rPr>
        <w:t>VerticalAutoMode property</w:t>
      </w:r>
      <w:r>
        <w:rPr>
          <w:rStyle w:val="Emphasis"/>
          <w:rFonts w:hint="eastAsia"/>
          <w:i w:val="0"/>
          <w:iCs w:val="0"/>
          <w:lang w:eastAsia="ko-KR"/>
        </w:rPr>
        <w:t>.</w:t>
      </w:r>
    </w:p>
    <w:p w14:paraId="61D39B58" w14:textId="77777777" w:rsidR="004813AC" w:rsidRPr="001A67CD" w:rsidRDefault="004813AC" w:rsidP="004813AC">
      <w:pPr>
        <w:pStyle w:val="procedureBody"/>
        <w:numPr>
          <w:ilvl w:val="2"/>
          <w:numId w:val="26"/>
        </w:numPr>
        <w:rPr>
          <w:rStyle w:val="Emphasis"/>
          <w:i w:val="0"/>
          <w:iCs w:val="0"/>
          <w:lang w:eastAsia="ko-KR"/>
        </w:rPr>
      </w:pPr>
      <w:r w:rsidRPr="00F90BDC">
        <w:rPr>
          <w:rStyle w:val="Emphasis"/>
          <w:i w:val="0"/>
          <w:iCs w:val="0"/>
          <w:lang w:eastAsia="ko-KR"/>
        </w:rPr>
        <w:t>Get the VerticalAutoMode property</w:t>
      </w:r>
      <w:r>
        <w:rPr>
          <w:rStyle w:val="Emphasis"/>
          <w:rFonts w:hint="eastAsia"/>
          <w:i w:val="0"/>
          <w:iCs w:val="0"/>
          <w:lang w:eastAsia="ko-KR"/>
        </w:rPr>
        <w:t>.</w:t>
      </w:r>
    </w:p>
    <w:p w14:paraId="0DFB7117" w14:textId="77777777" w:rsidR="004813AC" w:rsidRPr="008F63C8" w:rsidRDefault="004813AC" w:rsidP="004813AC">
      <w:pPr>
        <w:pStyle w:val="procedureBody"/>
        <w:numPr>
          <w:ilvl w:val="0"/>
          <w:numId w:val="29"/>
        </w:numPr>
        <w:rPr>
          <w:rStyle w:val="Emphasis"/>
          <w:i w:val="0"/>
        </w:rPr>
      </w:pPr>
      <w:r w:rsidRPr="00F90BDC">
        <w:rPr>
          <w:rStyle w:val="Emphasis"/>
          <w:i w:val="0"/>
          <w:iCs w:val="0"/>
          <w:lang w:eastAsia="ko-KR"/>
        </w:rPr>
        <w:t xml:space="preserve">Set </w:t>
      </w:r>
      <w:r w:rsidRPr="00F90BDC">
        <w:t>properties</w:t>
      </w:r>
      <w:r w:rsidRPr="00F90BDC">
        <w:rPr>
          <w:rStyle w:val="Emphasis"/>
          <w:i w:val="0"/>
          <w:iCs w:val="0"/>
          <w:lang w:eastAsia="ko-KR"/>
        </w:rPr>
        <w:t xml:space="preserve"> to invalid </w:t>
      </w:r>
      <w:r w:rsidRPr="008F63C8">
        <w:rPr>
          <w:rStyle w:val="Emphasis"/>
          <w:i w:val="0"/>
          <w:iCs w:val="0"/>
        </w:rPr>
        <w:t>value</w:t>
      </w:r>
      <w:r>
        <w:rPr>
          <w:rStyle w:val="Emphasis"/>
          <w:rFonts w:hint="eastAsia"/>
          <w:i w:val="0"/>
          <w:iCs w:val="0"/>
          <w:lang w:eastAsia="ko-KR"/>
        </w:rPr>
        <w:t>.</w:t>
      </w:r>
    </w:p>
    <w:p w14:paraId="022E24F9" w14:textId="77777777" w:rsidR="004813AC" w:rsidRPr="008F63C8" w:rsidRDefault="004813AC" w:rsidP="004813AC">
      <w:pPr>
        <w:pStyle w:val="procedureBody"/>
        <w:numPr>
          <w:ilvl w:val="1"/>
          <w:numId w:val="26"/>
        </w:numPr>
        <w:rPr>
          <w:rStyle w:val="Emphasis"/>
          <w:i w:val="0"/>
        </w:rPr>
      </w:pPr>
      <w:r w:rsidRPr="00F90BDC">
        <w:rPr>
          <w:rStyle w:val="Emphasis"/>
          <w:i w:val="0"/>
          <w:iCs w:val="0"/>
          <w:lang w:eastAsia="ko-KR"/>
        </w:rPr>
        <w:t xml:space="preserve">If </w:t>
      </w:r>
      <w:r w:rsidRPr="00AB340D">
        <w:rPr>
          <w:rStyle w:val="Emphasis"/>
        </w:rPr>
        <w:t>HorizontalMax != UINT16_MAX</w:t>
      </w:r>
      <w:r w:rsidRPr="008F63C8">
        <w:rPr>
          <w:rStyle w:val="Emphasis"/>
          <w:i w:val="0"/>
        </w:rPr>
        <w:t xml:space="preserve">, Set the HorizontalDirection property to </w:t>
      </w:r>
      <w:r w:rsidRPr="00AB340D">
        <w:rPr>
          <w:rStyle w:val="Emphasis"/>
        </w:rPr>
        <w:t>HorizontalMax + 1</w:t>
      </w:r>
      <w:r>
        <w:rPr>
          <w:rStyle w:val="Emphasis"/>
          <w:rFonts w:hint="eastAsia"/>
          <w:lang w:eastAsia="ko-KR"/>
        </w:rPr>
        <w:t>.</w:t>
      </w:r>
    </w:p>
    <w:p w14:paraId="3F4D1EFA" w14:textId="77777777" w:rsidR="004813AC" w:rsidRPr="00F90BDC" w:rsidRDefault="004813AC" w:rsidP="004813AC">
      <w:pPr>
        <w:pStyle w:val="procedureBody"/>
        <w:numPr>
          <w:ilvl w:val="2"/>
          <w:numId w:val="26"/>
        </w:numPr>
        <w:rPr>
          <w:rStyle w:val="Emphasis"/>
          <w:i w:val="0"/>
        </w:rPr>
      </w:pPr>
      <w:r w:rsidRPr="00F90BDC">
        <w:rPr>
          <w:rStyle w:val="Emphasis"/>
          <w:i w:val="0"/>
          <w:iCs w:val="0"/>
          <w:lang w:eastAsia="ko-KR"/>
        </w:rPr>
        <w:t>Get the HorizontalDirection property</w:t>
      </w:r>
      <w:r>
        <w:rPr>
          <w:rStyle w:val="Emphasis"/>
          <w:rFonts w:hint="eastAsia"/>
          <w:i w:val="0"/>
          <w:iCs w:val="0"/>
          <w:lang w:eastAsia="ko-KR"/>
        </w:rPr>
        <w:t>.</w:t>
      </w:r>
    </w:p>
    <w:p w14:paraId="0CAA3158" w14:textId="77777777" w:rsidR="004813AC" w:rsidRPr="00F90BDC" w:rsidRDefault="004813AC" w:rsidP="004813AC">
      <w:pPr>
        <w:pStyle w:val="procedureBody"/>
        <w:numPr>
          <w:ilvl w:val="1"/>
          <w:numId w:val="26"/>
        </w:numPr>
        <w:rPr>
          <w:rStyle w:val="Emphasis"/>
          <w:i w:val="0"/>
        </w:rPr>
      </w:pPr>
      <w:r w:rsidRPr="00F90BDC">
        <w:rPr>
          <w:rStyle w:val="Emphasis"/>
          <w:i w:val="0"/>
          <w:iCs w:val="0"/>
          <w:lang w:eastAsia="ko-KR"/>
        </w:rPr>
        <w:t xml:space="preserve">Set the </w:t>
      </w:r>
      <w:r w:rsidRPr="008F63C8">
        <w:rPr>
          <w:rStyle w:val="Emphasis"/>
          <w:i w:val="0"/>
        </w:rPr>
        <w:t>HorizontalAutoMode</w:t>
      </w:r>
      <w:r w:rsidRPr="00F90BDC">
        <w:rPr>
          <w:rStyle w:val="Emphasis"/>
          <w:i w:val="0"/>
          <w:iCs w:val="0"/>
          <w:lang w:eastAsia="ko-KR"/>
        </w:rPr>
        <w:t xml:space="preserve"> property to </w:t>
      </w:r>
      <w:r w:rsidRPr="00AB340D">
        <w:rPr>
          <w:rStyle w:val="Emphasis"/>
          <w:iCs w:val="0"/>
          <w:lang w:eastAsia="ko-KR"/>
        </w:rPr>
        <w:t>2</w:t>
      </w:r>
      <w:r>
        <w:rPr>
          <w:rStyle w:val="Emphasis"/>
          <w:rFonts w:hint="eastAsia"/>
          <w:iCs w:val="0"/>
          <w:lang w:eastAsia="ko-KR"/>
        </w:rPr>
        <w:t>.</w:t>
      </w:r>
    </w:p>
    <w:p w14:paraId="7833C340" w14:textId="77777777" w:rsidR="004813AC" w:rsidRPr="00F90BDC" w:rsidRDefault="004813AC" w:rsidP="004813AC">
      <w:pPr>
        <w:pStyle w:val="procedureBody"/>
        <w:numPr>
          <w:ilvl w:val="2"/>
          <w:numId w:val="26"/>
        </w:numPr>
        <w:rPr>
          <w:rStyle w:val="Emphasis"/>
          <w:i w:val="0"/>
        </w:rPr>
      </w:pPr>
      <w:r w:rsidRPr="00F90BDC">
        <w:rPr>
          <w:rStyle w:val="Emphasis"/>
          <w:i w:val="0"/>
          <w:iCs w:val="0"/>
          <w:lang w:eastAsia="ko-KR"/>
        </w:rPr>
        <w:t xml:space="preserve">Get </w:t>
      </w:r>
      <w:r w:rsidRPr="008F63C8">
        <w:rPr>
          <w:rStyle w:val="Emphasis"/>
          <w:i w:val="0"/>
        </w:rPr>
        <w:t>the</w:t>
      </w:r>
      <w:r w:rsidR="00CC1B12">
        <w:rPr>
          <w:rStyle w:val="Emphasis"/>
          <w:i w:val="0"/>
        </w:rPr>
        <w:t xml:space="preserve"> </w:t>
      </w:r>
      <w:r w:rsidRPr="00F90BDC">
        <w:rPr>
          <w:rStyle w:val="Emphasis"/>
          <w:i w:val="0"/>
          <w:iCs w:val="0"/>
          <w:lang w:eastAsia="ko-KR"/>
        </w:rPr>
        <w:t>HorizontalAutoMode property</w:t>
      </w:r>
      <w:r>
        <w:rPr>
          <w:rStyle w:val="Emphasis"/>
          <w:rFonts w:hint="eastAsia"/>
          <w:i w:val="0"/>
          <w:iCs w:val="0"/>
          <w:lang w:eastAsia="ko-KR"/>
        </w:rPr>
        <w:t>.</w:t>
      </w:r>
    </w:p>
    <w:p w14:paraId="74D6569F" w14:textId="77777777" w:rsidR="004813AC" w:rsidRPr="00F90BDC" w:rsidRDefault="004813AC" w:rsidP="004813AC">
      <w:pPr>
        <w:pStyle w:val="procedureBody"/>
        <w:numPr>
          <w:ilvl w:val="1"/>
          <w:numId w:val="26"/>
        </w:numPr>
        <w:rPr>
          <w:rStyle w:val="Emphasis"/>
          <w:i w:val="0"/>
        </w:rPr>
      </w:pPr>
      <w:r w:rsidRPr="008F63C8">
        <w:rPr>
          <w:rStyle w:val="Emphasis"/>
          <w:i w:val="0"/>
        </w:rPr>
        <w:t xml:space="preserve">If </w:t>
      </w:r>
      <w:r w:rsidRPr="00AB340D">
        <w:rPr>
          <w:rStyle w:val="Emphasis"/>
        </w:rPr>
        <w:t>VerticalMax != UINT16_MAX</w:t>
      </w:r>
      <w:r w:rsidRPr="008F63C8">
        <w:rPr>
          <w:rStyle w:val="Emphasis"/>
          <w:i w:val="0"/>
        </w:rPr>
        <w:t xml:space="preserve">, Set the VerticalDirection property to </w:t>
      </w:r>
      <w:r w:rsidRPr="00AB340D">
        <w:rPr>
          <w:rStyle w:val="Emphasis"/>
        </w:rPr>
        <w:t>VerticalMax + 1</w:t>
      </w:r>
      <w:r>
        <w:rPr>
          <w:rStyle w:val="Emphasis"/>
          <w:rFonts w:hint="eastAsia"/>
          <w:lang w:eastAsia="ko-KR"/>
        </w:rPr>
        <w:t>.</w:t>
      </w:r>
    </w:p>
    <w:p w14:paraId="5DC61303" w14:textId="77777777" w:rsidR="004813AC" w:rsidRPr="00F90BDC" w:rsidRDefault="004813AC" w:rsidP="004813AC">
      <w:pPr>
        <w:pStyle w:val="procedureBody"/>
        <w:numPr>
          <w:ilvl w:val="2"/>
          <w:numId w:val="26"/>
        </w:numPr>
        <w:rPr>
          <w:rStyle w:val="Emphasis"/>
          <w:i w:val="0"/>
        </w:rPr>
      </w:pPr>
      <w:r w:rsidRPr="008F63C8">
        <w:rPr>
          <w:rStyle w:val="Emphasis"/>
          <w:i w:val="0"/>
        </w:rPr>
        <w:t>Get the VerticalDirection property</w:t>
      </w:r>
      <w:r>
        <w:rPr>
          <w:rStyle w:val="Emphasis"/>
          <w:rFonts w:hint="eastAsia"/>
          <w:i w:val="0"/>
          <w:lang w:eastAsia="ko-KR"/>
        </w:rPr>
        <w:t>.</w:t>
      </w:r>
    </w:p>
    <w:p w14:paraId="12D440AB" w14:textId="77777777" w:rsidR="004813AC" w:rsidRPr="00F90BDC" w:rsidRDefault="004813AC" w:rsidP="004813AC">
      <w:pPr>
        <w:pStyle w:val="procedureBody"/>
        <w:numPr>
          <w:ilvl w:val="1"/>
          <w:numId w:val="26"/>
        </w:numPr>
        <w:rPr>
          <w:rStyle w:val="Emphasis"/>
          <w:i w:val="0"/>
        </w:rPr>
      </w:pPr>
      <w:r w:rsidRPr="00F90BDC">
        <w:rPr>
          <w:rStyle w:val="Emphasis"/>
          <w:i w:val="0"/>
          <w:iCs w:val="0"/>
          <w:lang w:eastAsia="ko-KR"/>
        </w:rPr>
        <w:t xml:space="preserve">Set the </w:t>
      </w:r>
      <w:r w:rsidRPr="008F63C8">
        <w:rPr>
          <w:rStyle w:val="Emphasis"/>
          <w:i w:val="0"/>
        </w:rPr>
        <w:t xml:space="preserve">VerticalAutoMode property to </w:t>
      </w:r>
      <w:r w:rsidRPr="00DE6C82">
        <w:rPr>
          <w:rStyle w:val="Emphasis"/>
        </w:rPr>
        <w:t>2</w:t>
      </w:r>
      <w:r>
        <w:rPr>
          <w:rStyle w:val="Emphasis"/>
          <w:rFonts w:hint="eastAsia"/>
          <w:lang w:eastAsia="ko-KR"/>
        </w:rPr>
        <w:t>.</w:t>
      </w:r>
    </w:p>
    <w:p w14:paraId="73C1AD25" w14:textId="77777777" w:rsidR="004813AC" w:rsidRPr="00F90BDC" w:rsidRDefault="004813AC" w:rsidP="004813AC">
      <w:pPr>
        <w:pStyle w:val="procedureBody"/>
        <w:numPr>
          <w:ilvl w:val="2"/>
          <w:numId w:val="26"/>
        </w:numPr>
        <w:rPr>
          <w:rStyle w:val="Emphasis"/>
          <w:i w:val="0"/>
        </w:rPr>
      </w:pPr>
      <w:r w:rsidRPr="008F63C8">
        <w:rPr>
          <w:rStyle w:val="Emphasis"/>
          <w:i w:val="0"/>
        </w:rPr>
        <w:t>Get the V</w:t>
      </w:r>
      <w:r w:rsidRPr="00F90BDC">
        <w:rPr>
          <w:rStyle w:val="Emphasis"/>
          <w:i w:val="0"/>
          <w:iCs w:val="0"/>
          <w:lang w:eastAsia="ko-KR"/>
        </w:rPr>
        <w:t>erticalAutoMode property</w:t>
      </w:r>
      <w:r>
        <w:rPr>
          <w:rStyle w:val="Emphasis"/>
          <w:rFonts w:hint="eastAsia"/>
          <w:i w:val="0"/>
          <w:iCs w:val="0"/>
          <w:lang w:eastAsia="ko-KR"/>
        </w:rPr>
        <w:t>.</w:t>
      </w:r>
    </w:p>
    <w:p w14:paraId="681C5A27" w14:textId="77777777" w:rsidR="004813AC" w:rsidRPr="00F90BDC" w:rsidRDefault="004813AC" w:rsidP="004813AC">
      <w:pPr>
        <w:pStyle w:val="procedureBody"/>
        <w:numPr>
          <w:ilvl w:val="0"/>
          <w:numId w:val="29"/>
        </w:numPr>
      </w:pPr>
      <w:r w:rsidRPr="00F90BDC">
        <w:t>The test device leaves the session.</w:t>
      </w:r>
    </w:p>
    <w:p w14:paraId="22BB71CC" w14:textId="77777777" w:rsidR="004813AC" w:rsidRPr="00F90BDC" w:rsidRDefault="004813AC" w:rsidP="004813AC">
      <w:pPr>
        <w:pStyle w:val="midTitle"/>
        <w:rPr>
          <w:rStyle w:val="Emphasis"/>
          <w:i w:val="0"/>
          <w:iCs w:val="0"/>
        </w:rPr>
      </w:pPr>
      <w:r w:rsidRPr="00F90BDC">
        <w:t>Expected results</w:t>
      </w:r>
    </w:p>
    <w:p w14:paraId="0C095A9B" w14:textId="77777777" w:rsidR="004813AC" w:rsidRPr="00F90BDC" w:rsidRDefault="004813AC" w:rsidP="004813AC">
      <w:pPr>
        <w:pStyle w:val="resultsBody"/>
      </w:pPr>
      <w:r w:rsidRPr="00F90BDC">
        <w:t>The test device receives an About announcement from the application on the DUT.</w:t>
      </w:r>
    </w:p>
    <w:p w14:paraId="5DE5A853" w14:textId="77777777" w:rsidR="004813AC" w:rsidRPr="00F90BDC" w:rsidRDefault="004813AC" w:rsidP="004813AC">
      <w:pPr>
        <w:pStyle w:val="resultsBody"/>
      </w:pPr>
      <w:r w:rsidRPr="00F90BDC">
        <w:t>The test device joins a session with the application at the port specified in the received About announcement.</w:t>
      </w:r>
    </w:p>
    <w:p w14:paraId="4E7764F3" w14:textId="77777777" w:rsidR="004813AC" w:rsidRPr="00F90BDC" w:rsidRDefault="004813AC" w:rsidP="004813AC">
      <w:pPr>
        <w:pStyle w:val="resultsBody"/>
        <w:rPr>
          <w:rStyle w:val="Emphasis"/>
          <w:i w:val="0"/>
          <w:iCs w:val="0"/>
        </w:rPr>
      </w:pPr>
      <w:r w:rsidRPr="00F90BDC">
        <w:rPr>
          <w:rStyle w:val="Emphasis"/>
          <w:i w:val="0"/>
          <w:iCs w:val="0"/>
        </w:rPr>
        <w:t>Getting initial values for all properties are succeeded.</w:t>
      </w:r>
    </w:p>
    <w:p w14:paraId="55688E3A"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14:paraId="272519A5"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555588DC" w14:textId="77777777" w:rsidR="004813AC" w:rsidRPr="00F90BDC" w:rsidRDefault="004813AC" w:rsidP="004813AC">
      <w:pPr>
        <w:pStyle w:val="resultsBody"/>
        <w:numPr>
          <w:ilvl w:val="1"/>
          <w:numId w:val="28"/>
        </w:numPr>
        <w:rPr>
          <w:rStyle w:val="Emphasis"/>
          <w:i w:val="0"/>
          <w:iCs w:val="0"/>
        </w:rPr>
      </w:pPr>
      <w:r>
        <w:rPr>
          <w:rStyle w:val="Emphasis"/>
          <w:rFonts w:hint="eastAsia"/>
          <w:i w:val="0"/>
          <w:iCs w:val="0"/>
          <w:lang w:eastAsia="ko-KR"/>
        </w:rPr>
        <w:t xml:space="preserve">The </w:t>
      </w:r>
      <w:r w:rsidRPr="00F90BDC">
        <w:rPr>
          <w:rStyle w:val="Emphasis"/>
          <w:i w:val="0"/>
          <w:iCs w:val="0"/>
        </w:rPr>
        <w:t>HorizontalDirection</w:t>
      </w:r>
      <w:r w:rsidR="00877E44">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965F85">
        <w:rPr>
          <w:rStyle w:val="Emphasis"/>
          <w:iCs w:val="0"/>
        </w:rPr>
        <w:t>1</w:t>
      </w:r>
      <w:r w:rsidRPr="00F90BDC">
        <w:rPr>
          <w:rStyle w:val="Emphasis"/>
          <w:i w:val="0"/>
          <w:iCs w:val="0"/>
        </w:rPr>
        <w:t>, and the PropertiesChanged signal is received.</w:t>
      </w:r>
    </w:p>
    <w:p w14:paraId="4D70496C"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sidRPr="00965F85">
        <w:rPr>
          <w:rStyle w:val="Emphasis"/>
          <w:iCs w:val="0"/>
        </w:rPr>
        <w:t>HorizontalMax != 1</w:t>
      </w:r>
      <w:r w:rsidRPr="00F90BDC">
        <w:rPr>
          <w:rStyle w:val="Emphasis"/>
          <w:i w:val="0"/>
          <w:iCs w:val="0"/>
        </w:rPr>
        <w:t xml:space="preserve">, </w:t>
      </w:r>
      <w:r>
        <w:rPr>
          <w:rStyle w:val="Emphasis"/>
          <w:rFonts w:hint="eastAsia"/>
          <w:i w:val="0"/>
          <w:iCs w:val="0"/>
          <w:lang w:eastAsia="ko-KR"/>
        </w:rPr>
        <w:t>the</w:t>
      </w:r>
      <w:r w:rsidRPr="00F90BDC">
        <w:rPr>
          <w:rStyle w:val="Emphasis"/>
          <w:i w:val="0"/>
          <w:iCs w:val="0"/>
        </w:rPr>
        <w:t>HorizontalDirection</w:t>
      </w:r>
      <w:r w:rsidR="00877E44">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965F85">
        <w:rPr>
          <w:rStyle w:val="Emphasis"/>
          <w:iCs w:val="0"/>
        </w:rPr>
        <w:t>HorizontalMax</w:t>
      </w:r>
      <w:r w:rsidRPr="00F90BDC">
        <w:rPr>
          <w:rStyle w:val="Emphasis"/>
          <w:i w:val="0"/>
          <w:iCs w:val="0"/>
        </w:rPr>
        <w:t xml:space="preserve"> and the PropertiesChanged signal is received.</w:t>
      </w:r>
    </w:p>
    <w:p w14:paraId="67BD847B"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Pr>
          <w:rStyle w:val="Emphasis"/>
          <w:iCs w:val="0"/>
        </w:rPr>
        <w:t>HorizontalAutoMode != 0x</w:t>
      </w:r>
      <w:r>
        <w:rPr>
          <w:rStyle w:val="Emphasis"/>
          <w:rFonts w:hint="eastAsia"/>
          <w:iCs w:val="0"/>
          <w:lang w:eastAsia="ko-KR"/>
        </w:rPr>
        <w:t>FF</w:t>
      </w:r>
      <w:r w:rsidRPr="00F90BDC">
        <w:rPr>
          <w:rStyle w:val="Emphasis"/>
          <w:i w:val="0"/>
          <w:iCs w:val="0"/>
        </w:rPr>
        <w:t xml:space="preserve">, </w:t>
      </w:r>
      <w:r>
        <w:rPr>
          <w:rStyle w:val="Emphasis"/>
          <w:rFonts w:hint="eastAsia"/>
          <w:i w:val="0"/>
          <w:iCs w:val="0"/>
          <w:lang w:eastAsia="ko-KR"/>
        </w:rPr>
        <w:t>the</w:t>
      </w:r>
      <w:r w:rsidR="00877E44">
        <w:rPr>
          <w:rStyle w:val="Emphasis"/>
          <w:i w:val="0"/>
          <w:iCs w:val="0"/>
          <w:lang w:eastAsia="ko-KR"/>
        </w:rPr>
        <w:t xml:space="preserve"> </w:t>
      </w:r>
      <w:r w:rsidRPr="00F90BDC">
        <w:rPr>
          <w:rStyle w:val="Emphasis"/>
          <w:i w:val="0"/>
          <w:iCs w:val="0"/>
        </w:rPr>
        <w:t>HorizontalAutoMode</w:t>
      </w:r>
      <w:r w:rsidR="00877E44">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965F85">
        <w:rPr>
          <w:rStyle w:val="Emphasis"/>
          <w:iCs w:val="0"/>
        </w:rPr>
        <w:t>1</w:t>
      </w:r>
      <w:r w:rsidRPr="00F90BDC">
        <w:rPr>
          <w:rStyle w:val="Emphasis"/>
          <w:i w:val="0"/>
          <w:iCs w:val="0"/>
        </w:rPr>
        <w:t>(On) and the PropertiesChanged signal is received.</w:t>
      </w:r>
    </w:p>
    <w:p w14:paraId="6C905120" w14:textId="77777777" w:rsidR="004813AC" w:rsidRPr="00F90BDC" w:rsidRDefault="004813AC" w:rsidP="004813AC">
      <w:pPr>
        <w:pStyle w:val="bulletlv1"/>
        <w:numPr>
          <w:ilvl w:val="1"/>
          <w:numId w:val="28"/>
        </w:numPr>
        <w:rPr>
          <w:rStyle w:val="Emphasis"/>
          <w:i w:val="0"/>
          <w:iCs w:val="0"/>
        </w:rPr>
      </w:pPr>
      <w:r>
        <w:rPr>
          <w:rStyle w:val="Emphasis"/>
          <w:rFonts w:hint="eastAsia"/>
          <w:i w:val="0"/>
          <w:iCs w:val="0"/>
          <w:lang w:eastAsia="ko-KR"/>
        </w:rPr>
        <w:t xml:space="preserve">The </w:t>
      </w:r>
      <w:r w:rsidRPr="00F90BDC">
        <w:rPr>
          <w:rStyle w:val="Emphasis"/>
          <w:i w:val="0"/>
          <w:iCs w:val="0"/>
        </w:rPr>
        <w:t>VerticalDirection</w:t>
      </w:r>
      <w:r w:rsidR="00877E44">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965F85">
        <w:rPr>
          <w:rStyle w:val="Emphasis"/>
          <w:iCs w:val="0"/>
        </w:rPr>
        <w:t>1</w:t>
      </w:r>
      <w:r w:rsidRPr="00F90BDC">
        <w:rPr>
          <w:rStyle w:val="Emphasis"/>
          <w:i w:val="0"/>
          <w:iCs w:val="0"/>
        </w:rPr>
        <w:t>, and the PropertiesChanged signal is received.</w:t>
      </w:r>
    </w:p>
    <w:p w14:paraId="77852EC9"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sidRPr="00965F85">
        <w:rPr>
          <w:rStyle w:val="Emphasis"/>
          <w:iCs w:val="0"/>
        </w:rPr>
        <w:t>VerticalMax != 1</w:t>
      </w:r>
      <w:r w:rsidRPr="00F90BDC">
        <w:rPr>
          <w:rStyle w:val="Emphasis"/>
          <w:i w:val="0"/>
          <w:iCs w:val="0"/>
        </w:rPr>
        <w:t xml:space="preserve">, </w:t>
      </w:r>
      <w:r>
        <w:rPr>
          <w:rStyle w:val="Emphasis"/>
          <w:rFonts w:hint="eastAsia"/>
          <w:i w:val="0"/>
          <w:iCs w:val="0"/>
          <w:lang w:eastAsia="ko-KR"/>
        </w:rPr>
        <w:t>the</w:t>
      </w:r>
      <w:r w:rsidR="00877E44">
        <w:rPr>
          <w:rStyle w:val="Emphasis"/>
          <w:i w:val="0"/>
          <w:iCs w:val="0"/>
          <w:lang w:eastAsia="ko-KR"/>
        </w:rPr>
        <w:t xml:space="preserve"> </w:t>
      </w:r>
      <w:r w:rsidRPr="00F90BDC">
        <w:rPr>
          <w:rStyle w:val="Emphasis"/>
          <w:i w:val="0"/>
          <w:iCs w:val="0"/>
        </w:rPr>
        <w:t>VerticalDirection</w:t>
      </w:r>
      <w:r w:rsidR="00877E44">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2D2B42">
        <w:rPr>
          <w:rStyle w:val="Emphasis"/>
          <w:iCs w:val="0"/>
        </w:rPr>
        <w:t>VerticalMax</w:t>
      </w:r>
      <w:r w:rsidRPr="00F90BDC">
        <w:rPr>
          <w:rStyle w:val="Emphasis"/>
          <w:i w:val="0"/>
          <w:iCs w:val="0"/>
        </w:rPr>
        <w:t xml:space="preserve"> and the PropertiesChanged signal is received.</w:t>
      </w:r>
    </w:p>
    <w:p w14:paraId="4B60C017"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lastRenderedPageBreak/>
        <w:t xml:space="preserve">If </w:t>
      </w:r>
      <w:r w:rsidRPr="002D2B42">
        <w:rPr>
          <w:rStyle w:val="Emphasis"/>
          <w:iCs w:val="0"/>
        </w:rPr>
        <w:t>VerticalAutoMode != 0x</w:t>
      </w:r>
      <w:r w:rsidRPr="002D2B42">
        <w:rPr>
          <w:rStyle w:val="Emphasis"/>
          <w:rFonts w:hint="eastAsia"/>
          <w:iCs w:val="0"/>
          <w:lang w:eastAsia="ko-KR"/>
        </w:rPr>
        <w:t>FF</w:t>
      </w:r>
      <w:r w:rsidRPr="00F90BDC">
        <w:rPr>
          <w:rStyle w:val="Emphasis"/>
          <w:i w:val="0"/>
          <w:iCs w:val="0"/>
        </w:rPr>
        <w:t xml:space="preserve">, </w:t>
      </w:r>
      <w:r>
        <w:rPr>
          <w:rStyle w:val="Emphasis"/>
          <w:rFonts w:hint="eastAsia"/>
          <w:i w:val="0"/>
          <w:iCs w:val="0"/>
          <w:lang w:eastAsia="ko-KR"/>
        </w:rPr>
        <w:t>the</w:t>
      </w:r>
      <w:r w:rsidR="0041680A">
        <w:rPr>
          <w:rStyle w:val="Emphasis"/>
          <w:i w:val="0"/>
          <w:iCs w:val="0"/>
          <w:lang w:eastAsia="ko-KR"/>
        </w:rPr>
        <w:t xml:space="preserve"> </w:t>
      </w:r>
      <w:r w:rsidRPr="00F90BDC">
        <w:rPr>
          <w:rStyle w:val="Emphasis"/>
          <w:i w:val="0"/>
          <w:iCs w:val="0"/>
        </w:rPr>
        <w:t>VerticalAutoMode</w:t>
      </w:r>
      <w:r w:rsidR="0041680A">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2D2B42">
        <w:rPr>
          <w:rStyle w:val="Emphasis"/>
          <w:iCs w:val="0"/>
        </w:rPr>
        <w:t>1</w:t>
      </w:r>
      <w:r w:rsidRPr="00F90BDC">
        <w:rPr>
          <w:rStyle w:val="Emphasis"/>
          <w:i w:val="0"/>
          <w:iCs w:val="0"/>
        </w:rPr>
        <w:t>(On) and the PropertiesChanged signal is received.</w:t>
      </w:r>
    </w:p>
    <w:p w14:paraId="59B621EC" w14:textId="77777777"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14:paraId="3B404655"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sidRPr="002D2B42">
        <w:rPr>
          <w:rStyle w:val="Emphasis"/>
          <w:iCs w:val="0"/>
        </w:rPr>
        <w:t>HorizontalMax != UINT16_MAX</w:t>
      </w:r>
      <w:r w:rsidRPr="00F90BDC">
        <w:rPr>
          <w:rStyle w:val="Emphasis"/>
          <w:i w:val="0"/>
          <w:iCs w:val="0"/>
        </w:rPr>
        <w:t xml:space="preserve">, </w:t>
      </w:r>
      <w:r w:rsidR="006A04A2">
        <w:rPr>
          <w:rStyle w:val="Emphasis"/>
          <w:i w:val="0"/>
          <w:iCs w:val="0"/>
        </w:rPr>
        <w:t xml:space="preserve">the </w:t>
      </w:r>
      <w:r w:rsidRPr="00F90BDC">
        <w:rPr>
          <w:rStyle w:val="Emphasis"/>
          <w:i w:val="0"/>
          <w:iCs w:val="0"/>
        </w:rPr>
        <w:t>HorizontalDirection</w:t>
      </w:r>
      <w:r w:rsidR="00836598">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2D2B42">
        <w:rPr>
          <w:rStyle w:val="Emphasis"/>
          <w:iCs w:val="0"/>
        </w:rPr>
        <w:t>HorizontalMax</w:t>
      </w:r>
      <w:r w:rsidRPr="00F90BDC">
        <w:rPr>
          <w:rStyle w:val="Emphasis"/>
          <w:i w:val="0"/>
          <w:iCs w:val="0"/>
        </w:rPr>
        <w:t xml:space="preserve"> and the PropertiesChanged signal is received.</w:t>
      </w:r>
    </w:p>
    <w:p w14:paraId="2BD6FE6D"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Setting </w:t>
      </w:r>
      <w:r>
        <w:rPr>
          <w:rStyle w:val="Emphasis"/>
          <w:rFonts w:hint="eastAsia"/>
          <w:i w:val="0"/>
          <w:iCs w:val="0"/>
          <w:lang w:eastAsia="ko-KR"/>
        </w:rPr>
        <w:t>the</w:t>
      </w:r>
      <w:r w:rsidR="0041680A">
        <w:rPr>
          <w:rStyle w:val="Emphasis"/>
          <w:i w:val="0"/>
          <w:iCs w:val="0"/>
          <w:lang w:eastAsia="ko-KR"/>
        </w:rPr>
        <w:t xml:space="preserve"> </w:t>
      </w:r>
      <w:r w:rsidRPr="00F90BDC">
        <w:rPr>
          <w:rStyle w:val="Emphasis"/>
          <w:i w:val="0"/>
          <w:iCs w:val="0"/>
        </w:rPr>
        <w:t>HorizontalAutoMode</w:t>
      </w:r>
      <w:r w:rsidR="0041680A">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to </w:t>
      </w:r>
      <w:r w:rsidRPr="002D2B42">
        <w:rPr>
          <w:rStyle w:val="Emphasis"/>
          <w:iCs w:val="0"/>
        </w:rPr>
        <w:t>2</w:t>
      </w:r>
      <w:r w:rsidRPr="00F90BDC">
        <w:rPr>
          <w:rStyle w:val="Emphasis"/>
          <w:i w:val="0"/>
          <w:iCs w:val="0"/>
        </w:rPr>
        <w:t xml:space="preserve"> is failed and current HorizontalAutoMode keeps </w:t>
      </w:r>
      <w:r w:rsidRPr="002D2B42">
        <w:rPr>
          <w:rStyle w:val="Emphasis"/>
          <w:iCs w:val="0"/>
        </w:rPr>
        <w:t>1</w:t>
      </w:r>
      <w:r w:rsidRPr="00F90BDC">
        <w:rPr>
          <w:rStyle w:val="Emphasis"/>
          <w:i w:val="0"/>
          <w:iCs w:val="0"/>
        </w:rPr>
        <w:t>.</w:t>
      </w:r>
    </w:p>
    <w:p w14:paraId="71EB6360" w14:textId="77777777" w:rsidR="004813AC" w:rsidRPr="00F90BDC" w:rsidRDefault="004813AC" w:rsidP="004813AC">
      <w:pPr>
        <w:pStyle w:val="bulletlv1"/>
        <w:numPr>
          <w:ilvl w:val="1"/>
          <w:numId w:val="28"/>
        </w:numPr>
        <w:rPr>
          <w:rStyle w:val="Emphasis"/>
          <w:i w:val="0"/>
          <w:iCs w:val="0"/>
        </w:rPr>
      </w:pPr>
      <w:r w:rsidRPr="00F90BDC">
        <w:rPr>
          <w:rStyle w:val="Emphasis"/>
          <w:i w:val="0"/>
          <w:iCs w:val="0"/>
        </w:rPr>
        <w:t xml:space="preserve">If </w:t>
      </w:r>
      <w:r w:rsidRPr="002D2B42">
        <w:rPr>
          <w:rStyle w:val="Emphasis"/>
          <w:iCs w:val="0"/>
        </w:rPr>
        <w:t>VerticalMax != UINT16_MAX</w:t>
      </w:r>
      <w:r w:rsidRPr="00F90BDC">
        <w:rPr>
          <w:rStyle w:val="Emphasis"/>
          <w:i w:val="0"/>
          <w:iCs w:val="0"/>
        </w:rPr>
        <w:t>, VerticalDirection</w:t>
      </w:r>
      <w:r w:rsidR="0041680A">
        <w:rPr>
          <w:rStyle w:val="Emphasis"/>
          <w:i w:val="0"/>
          <w:iCs w:val="0"/>
        </w:rPr>
        <w:t xml:space="preserve"> </w:t>
      </w:r>
      <w:r>
        <w:rPr>
          <w:rStyle w:val="Emphasis"/>
          <w:rFonts w:hint="eastAsia"/>
          <w:i w:val="0"/>
          <w:iCs w:val="0"/>
          <w:lang w:eastAsia="ko-KR"/>
        </w:rPr>
        <w:t xml:space="preserve">property </w:t>
      </w:r>
      <w:r w:rsidRPr="00F90BDC">
        <w:rPr>
          <w:rStyle w:val="Emphasis"/>
          <w:i w:val="0"/>
          <w:iCs w:val="0"/>
        </w:rPr>
        <w:t xml:space="preserve">is set to </w:t>
      </w:r>
      <w:r w:rsidRPr="002D2B42">
        <w:rPr>
          <w:rStyle w:val="Emphasis"/>
          <w:iCs w:val="0"/>
        </w:rPr>
        <w:t>VerticalMax</w:t>
      </w:r>
      <w:r w:rsidRPr="00F90BDC">
        <w:rPr>
          <w:rStyle w:val="Emphasis"/>
          <w:i w:val="0"/>
          <w:iCs w:val="0"/>
        </w:rPr>
        <w:t xml:space="preserve"> and the PropertiesChanged signal is received.</w:t>
      </w:r>
    </w:p>
    <w:p w14:paraId="6E505A86" w14:textId="77777777" w:rsidR="004813AC" w:rsidRPr="00F90BDC" w:rsidRDefault="004813AC" w:rsidP="004813AC">
      <w:pPr>
        <w:pStyle w:val="bulletlv1"/>
        <w:numPr>
          <w:ilvl w:val="1"/>
          <w:numId w:val="28"/>
        </w:numPr>
      </w:pPr>
      <w:r w:rsidRPr="00F90BDC">
        <w:rPr>
          <w:rStyle w:val="Emphasis"/>
          <w:rFonts w:hint="eastAsia"/>
          <w:i w:val="0"/>
          <w:iCs w:val="0"/>
        </w:rPr>
        <w:t xml:space="preserve">Setting </w:t>
      </w:r>
      <w:r>
        <w:rPr>
          <w:rStyle w:val="Emphasis"/>
          <w:rFonts w:hint="eastAsia"/>
          <w:i w:val="0"/>
          <w:iCs w:val="0"/>
          <w:lang w:eastAsia="ko-KR"/>
        </w:rPr>
        <w:t>the</w:t>
      </w:r>
      <w:r w:rsidR="00CC1B12">
        <w:rPr>
          <w:rStyle w:val="Emphasis"/>
          <w:i w:val="0"/>
          <w:iCs w:val="0"/>
          <w:lang w:eastAsia="ko-KR"/>
        </w:rPr>
        <w:t xml:space="preserve"> </w:t>
      </w:r>
      <w:r w:rsidRPr="00F90BDC">
        <w:rPr>
          <w:rStyle w:val="Emphasis"/>
          <w:rFonts w:hint="eastAsia"/>
          <w:i w:val="0"/>
          <w:iCs w:val="0"/>
        </w:rPr>
        <w:t>VerticalAutoMode</w:t>
      </w:r>
      <w:r w:rsidR="0041680A">
        <w:rPr>
          <w:rStyle w:val="Emphasis"/>
          <w:i w:val="0"/>
          <w:iCs w:val="0"/>
        </w:rPr>
        <w:t xml:space="preserve"> </w:t>
      </w:r>
      <w:r>
        <w:rPr>
          <w:rStyle w:val="Emphasis"/>
          <w:rFonts w:hint="eastAsia"/>
          <w:i w:val="0"/>
          <w:iCs w:val="0"/>
          <w:lang w:eastAsia="ko-KR"/>
        </w:rPr>
        <w:t xml:space="preserve">property </w:t>
      </w:r>
      <w:r w:rsidRPr="00F90BDC">
        <w:rPr>
          <w:rStyle w:val="Emphasis"/>
          <w:rFonts w:hint="eastAsia"/>
          <w:i w:val="0"/>
          <w:iCs w:val="0"/>
        </w:rPr>
        <w:t xml:space="preserve">to </w:t>
      </w:r>
      <w:r w:rsidRPr="002D2B42">
        <w:rPr>
          <w:rStyle w:val="Emphasis"/>
          <w:rFonts w:hint="eastAsia"/>
          <w:iCs w:val="0"/>
        </w:rPr>
        <w:t>2</w:t>
      </w:r>
      <w:r w:rsidRPr="00F90BDC">
        <w:rPr>
          <w:rStyle w:val="Emphasis"/>
          <w:rFonts w:hint="eastAsia"/>
          <w:i w:val="0"/>
          <w:iCs w:val="0"/>
        </w:rPr>
        <w:t xml:space="preserve"> is failed and current VerticalAutoMode keeps </w:t>
      </w:r>
      <w:r w:rsidRPr="002D2B42">
        <w:rPr>
          <w:rStyle w:val="Emphasis"/>
          <w:rFonts w:hint="eastAsia"/>
          <w:iCs w:val="0"/>
        </w:rPr>
        <w:t>1</w:t>
      </w:r>
      <w:r w:rsidRPr="00F90BDC">
        <w:rPr>
          <w:rStyle w:val="Emphasis"/>
          <w:rFonts w:hint="eastAsia"/>
          <w:i w:val="0"/>
          <w:iCs w:val="0"/>
        </w:rPr>
        <w:t>.</w:t>
      </w:r>
    </w:p>
    <w:p w14:paraId="1BADC23D" w14:textId="77777777" w:rsidR="009D079A" w:rsidRPr="00F90BDC" w:rsidRDefault="009D079A" w:rsidP="009D079A">
      <w:pPr>
        <w:pStyle w:val="body"/>
      </w:pPr>
    </w:p>
    <w:p w14:paraId="740165DD" w14:textId="77777777" w:rsidR="00CF775A" w:rsidRPr="00F90BDC" w:rsidRDefault="00CF775A">
      <w:pPr>
        <w:spacing w:before="0" w:after="0" w:line="240" w:lineRule="auto"/>
        <w:ind w:left="0"/>
        <w:rPr>
          <w:sz w:val="44"/>
          <w:szCs w:val="44"/>
        </w:rPr>
      </w:pPr>
      <w:r w:rsidRPr="00F90BDC">
        <w:br w:type="page"/>
      </w:r>
    </w:p>
    <w:p w14:paraId="74ADC8F7" w14:textId="77777777" w:rsidR="00D52F46" w:rsidRPr="00F90BDC" w:rsidRDefault="00D52F46" w:rsidP="00483765">
      <w:pPr>
        <w:pStyle w:val="Appendix"/>
      </w:pPr>
      <w:bookmarkStart w:id="75" w:name="_Toc458602149"/>
      <w:r w:rsidRPr="00F90BDC">
        <w:lastRenderedPageBreak/>
        <w:t>Implementation Conformance Statement, ICS</w:t>
      </w:r>
      <w:bookmarkEnd w:id="75"/>
    </w:p>
    <w:p w14:paraId="4A03AB55" w14:textId="77777777" w:rsidR="008836C3" w:rsidRDefault="008836C3" w:rsidP="008836C3">
      <w:pPr>
        <w:pStyle w:val="Body0"/>
      </w:pPr>
      <w:r>
        <w:t xml:space="preserve">The purpose of this ICS proforma is to provide a mechanism whereby a supplier of an implementation of the requirements defined in relevant specifications may provide information about the implementation in a standardized manner. The supplier of the implementation shall complete the ICS proforma in each of the spaces provided. The ICS proforma contained in this appendix (tables below) is comprised of information in tabular form and includes following columns: </w:t>
      </w:r>
    </w:p>
    <w:p w14:paraId="09D0C29C" w14:textId="77777777" w:rsidR="008836C3" w:rsidRDefault="008836C3" w:rsidP="008836C3">
      <w:pPr>
        <w:pStyle w:val="midTitle"/>
      </w:pPr>
      <w:r>
        <w:t xml:space="preserve">Item column </w:t>
      </w:r>
    </w:p>
    <w:p w14:paraId="28C68F46" w14:textId="77777777" w:rsidR="008836C3" w:rsidRDefault="008836C3" w:rsidP="008836C3">
      <w:pPr>
        <w:pStyle w:val="Body0"/>
      </w:pPr>
      <w:r>
        <w:t xml:space="preserve">The item column contains a number which identifies the item in the table. </w:t>
      </w:r>
    </w:p>
    <w:p w14:paraId="64733789" w14:textId="77777777" w:rsidR="008836C3" w:rsidRDefault="008836C3" w:rsidP="008836C3">
      <w:pPr>
        <w:pStyle w:val="midTitle"/>
      </w:pPr>
      <w:r>
        <w:t xml:space="preserve">Description column </w:t>
      </w:r>
    </w:p>
    <w:p w14:paraId="33266B12" w14:textId="77777777" w:rsidR="008836C3" w:rsidRDefault="008836C3" w:rsidP="008836C3">
      <w:pPr>
        <w:pStyle w:val="Body0"/>
      </w:pPr>
      <w:r>
        <w:t xml:space="preserve">The item description column describes in free text each respective item (e.g. parameters, timers, etc.). It implicitly means "is supported by the implementation?". </w:t>
      </w:r>
    </w:p>
    <w:p w14:paraId="63E66562" w14:textId="77777777" w:rsidR="008836C3" w:rsidRDefault="008836C3" w:rsidP="008836C3">
      <w:pPr>
        <w:pStyle w:val="midTitle"/>
      </w:pPr>
      <w:r>
        <w:t xml:space="preserve">Status column </w:t>
      </w:r>
    </w:p>
    <w:p w14:paraId="18CC4442" w14:textId="77777777" w:rsidR="008836C3" w:rsidRDefault="008836C3" w:rsidP="008836C3">
      <w:pPr>
        <w:pStyle w:val="Body0"/>
      </w:pPr>
      <w:r>
        <w:t xml:space="preserve">The following notations are used for the status column: </w:t>
      </w:r>
    </w:p>
    <w:tbl>
      <w:tblPr>
        <w:tblStyle w:val="TableGrid"/>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057"/>
      </w:tblGrid>
      <w:tr w:rsidR="008836C3" w14:paraId="0702B260" w14:textId="77777777" w:rsidTr="001D7DF5">
        <w:trPr>
          <w:cnfStyle w:val="100000000000" w:firstRow="1" w:lastRow="0" w:firstColumn="0" w:lastColumn="0" w:oddVBand="0" w:evenVBand="0" w:oddHBand="0" w:evenHBand="0" w:firstRowFirstColumn="0" w:firstRowLastColumn="0" w:lastRowFirstColumn="0" w:lastRowLastColumn="0"/>
        </w:trPr>
        <w:tc>
          <w:tcPr>
            <w:tcW w:w="81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6361C7" w14:textId="77777777" w:rsidR="008836C3" w:rsidRDefault="008836C3" w:rsidP="008836C3">
            <w:pPr>
              <w:pStyle w:val="body"/>
              <w:ind w:left="0"/>
              <w:rPr>
                <w:lang w:eastAsia="ko-KR"/>
              </w:rPr>
            </w:pPr>
            <w:r>
              <w:rPr>
                <w:rFonts w:hint="eastAsia"/>
                <w:lang w:eastAsia="ko-KR"/>
              </w:rPr>
              <w:t>M</w:t>
            </w:r>
          </w:p>
        </w:tc>
        <w:tc>
          <w:tcPr>
            <w:tcW w:w="805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AB0C46" w14:textId="77777777" w:rsidR="008836C3" w:rsidRDefault="008836C3" w:rsidP="008836C3">
            <w:pPr>
              <w:pStyle w:val="body"/>
              <w:ind w:left="0"/>
            </w:pPr>
            <w:r>
              <w:t>mandatory – the capability is required to be supported</w:t>
            </w:r>
          </w:p>
        </w:tc>
      </w:tr>
      <w:tr w:rsidR="008836C3" w14:paraId="6B93E183" w14:textId="77777777" w:rsidTr="001D7DF5">
        <w:tc>
          <w:tcPr>
            <w:tcW w:w="813" w:type="dxa"/>
          </w:tcPr>
          <w:p w14:paraId="0D81B14B" w14:textId="77777777" w:rsidR="008836C3" w:rsidRDefault="008836C3" w:rsidP="008836C3">
            <w:pPr>
              <w:pStyle w:val="body"/>
              <w:ind w:left="0"/>
              <w:rPr>
                <w:lang w:eastAsia="ko-KR"/>
              </w:rPr>
            </w:pPr>
            <w:r>
              <w:t>O</w:t>
            </w:r>
          </w:p>
        </w:tc>
        <w:tc>
          <w:tcPr>
            <w:tcW w:w="8057" w:type="dxa"/>
          </w:tcPr>
          <w:p w14:paraId="437B485D" w14:textId="77777777" w:rsidR="008836C3" w:rsidRDefault="008836C3" w:rsidP="008836C3">
            <w:pPr>
              <w:pStyle w:val="body"/>
              <w:ind w:left="0"/>
            </w:pPr>
            <w:r>
              <w:t>optional – the capability may be supported or not.</w:t>
            </w:r>
          </w:p>
        </w:tc>
      </w:tr>
      <w:tr w:rsidR="008836C3" w14:paraId="66A17800" w14:textId="77777777" w:rsidTr="001D7DF5">
        <w:tc>
          <w:tcPr>
            <w:tcW w:w="813" w:type="dxa"/>
          </w:tcPr>
          <w:p w14:paraId="233F549B" w14:textId="77777777" w:rsidR="008836C3" w:rsidRDefault="008836C3" w:rsidP="008836C3">
            <w:pPr>
              <w:pStyle w:val="body"/>
              <w:ind w:left="0"/>
            </w:pPr>
            <w:r>
              <w:t>N/A</w:t>
            </w:r>
          </w:p>
        </w:tc>
        <w:tc>
          <w:tcPr>
            <w:tcW w:w="8057" w:type="dxa"/>
          </w:tcPr>
          <w:p w14:paraId="4F9D7515" w14:textId="77777777" w:rsidR="008836C3" w:rsidRDefault="008836C3" w:rsidP="008836C3">
            <w:pPr>
              <w:pStyle w:val="body"/>
              <w:ind w:left="0"/>
            </w:pPr>
            <w:r>
              <w:t>not applicable – in the given context, it is impossible to use the capability.</w:t>
            </w:r>
          </w:p>
        </w:tc>
      </w:tr>
      <w:tr w:rsidR="008836C3" w14:paraId="11EB1709" w14:textId="77777777" w:rsidTr="001D7DF5">
        <w:tc>
          <w:tcPr>
            <w:tcW w:w="813" w:type="dxa"/>
          </w:tcPr>
          <w:p w14:paraId="5B857BE1" w14:textId="77777777" w:rsidR="008836C3" w:rsidRDefault="008836C3" w:rsidP="008836C3">
            <w:pPr>
              <w:pStyle w:val="body"/>
              <w:ind w:left="0"/>
            </w:pPr>
            <w:r>
              <w:t>C.i</w:t>
            </w:r>
          </w:p>
        </w:tc>
        <w:tc>
          <w:tcPr>
            <w:tcW w:w="8057" w:type="dxa"/>
          </w:tcPr>
          <w:p w14:paraId="2AEE4573" w14:textId="77777777" w:rsidR="008836C3" w:rsidRDefault="008836C3" w:rsidP="008836C3">
            <w:pPr>
              <w:pStyle w:val="body"/>
              <w:ind w:left="0"/>
            </w:pPr>
            <w:r>
              <w:t>conditional – the requirement on the capability ("M", "O"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tc>
      </w:tr>
    </w:tbl>
    <w:p w14:paraId="02DF67F9" w14:textId="77777777" w:rsidR="008836C3" w:rsidRDefault="008836C3" w:rsidP="008836C3">
      <w:pPr>
        <w:pStyle w:val="midTitle"/>
      </w:pPr>
      <w:r>
        <w:t xml:space="preserve">Support column </w:t>
      </w:r>
    </w:p>
    <w:p w14:paraId="4FA47BAC" w14:textId="77777777" w:rsidR="008836C3" w:rsidRDefault="008836C3" w:rsidP="008836C3">
      <w:pPr>
        <w:pStyle w:val="Body0"/>
      </w:pPr>
      <w:r>
        <w:t xml:space="preserve">The support column shall be filled in by the supplier of the implementation. The following common notations are used for the support column: </w:t>
      </w:r>
    </w:p>
    <w:tbl>
      <w:tblPr>
        <w:tblStyle w:val="TableGrid"/>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8836C3" w14:paraId="322AD930" w14:textId="77777777"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294283" w14:textId="77777777" w:rsidR="008836C3" w:rsidRDefault="008836C3" w:rsidP="00E40CA0">
            <w:pPr>
              <w:pStyle w:val="body"/>
              <w:ind w:left="0"/>
              <w:rPr>
                <w:lang w:eastAsia="ko-KR"/>
              </w:rPr>
            </w:pPr>
            <w:r>
              <w:t>Y or y</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E981F0" w14:textId="77777777" w:rsidR="008836C3" w:rsidRDefault="008836C3" w:rsidP="00E40CA0">
            <w:pPr>
              <w:pStyle w:val="body"/>
              <w:ind w:left="0"/>
            </w:pPr>
            <w:r>
              <w:t>supported by the implementation</w:t>
            </w:r>
          </w:p>
        </w:tc>
      </w:tr>
      <w:tr w:rsidR="008836C3" w14:paraId="46B7F86C" w14:textId="77777777" w:rsidTr="001D7DF5">
        <w:tc>
          <w:tcPr>
            <w:tcW w:w="1663" w:type="dxa"/>
          </w:tcPr>
          <w:p w14:paraId="30DAC9CD" w14:textId="77777777" w:rsidR="008836C3" w:rsidRDefault="008836C3" w:rsidP="00E40CA0">
            <w:pPr>
              <w:pStyle w:val="body"/>
              <w:ind w:left="0"/>
              <w:rPr>
                <w:lang w:eastAsia="ko-KR"/>
              </w:rPr>
            </w:pPr>
            <w:r>
              <w:t>N or n</w:t>
            </w:r>
          </w:p>
        </w:tc>
        <w:tc>
          <w:tcPr>
            <w:tcW w:w="7207" w:type="dxa"/>
          </w:tcPr>
          <w:p w14:paraId="547C7C43" w14:textId="77777777" w:rsidR="008836C3" w:rsidRDefault="008836C3" w:rsidP="00E40CA0">
            <w:pPr>
              <w:pStyle w:val="body"/>
              <w:ind w:left="0"/>
            </w:pPr>
            <w:r>
              <w:t>not supported by the implementation</w:t>
            </w:r>
          </w:p>
        </w:tc>
      </w:tr>
      <w:tr w:rsidR="008836C3" w14:paraId="741D52CD" w14:textId="77777777" w:rsidTr="001D7DF5">
        <w:tc>
          <w:tcPr>
            <w:tcW w:w="1663" w:type="dxa"/>
          </w:tcPr>
          <w:p w14:paraId="1AC21829" w14:textId="77777777" w:rsidR="008836C3" w:rsidRPr="008836C3" w:rsidRDefault="008836C3" w:rsidP="00E40CA0">
            <w:pPr>
              <w:pStyle w:val="body"/>
              <w:ind w:left="0"/>
            </w:pPr>
            <w:r>
              <w:t>N/A, n/a or -</w:t>
            </w:r>
          </w:p>
        </w:tc>
        <w:tc>
          <w:tcPr>
            <w:tcW w:w="7207" w:type="dxa"/>
          </w:tcPr>
          <w:p w14:paraId="232596F7" w14:textId="77777777" w:rsidR="008836C3" w:rsidRDefault="008836C3" w:rsidP="00E40CA0">
            <w:pPr>
              <w:pStyle w:val="body"/>
              <w:ind w:left="0"/>
            </w:pPr>
            <w:r>
              <w:t>N/A, n/a or - no answer required (allowed only if the status is N/A, directly or after evaluation of a conditional status)</w:t>
            </w:r>
          </w:p>
        </w:tc>
      </w:tr>
    </w:tbl>
    <w:p w14:paraId="23FE70D8" w14:textId="77777777" w:rsidR="008836C3" w:rsidRDefault="008836C3" w:rsidP="008836C3">
      <w:pPr>
        <w:pStyle w:val="midTitle"/>
      </w:pPr>
      <w:r>
        <w:t xml:space="preserve">Mnemonic column </w:t>
      </w:r>
    </w:p>
    <w:p w14:paraId="733BD75F" w14:textId="77777777" w:rsidR="008836C3" w:rsidRDefault="008836C3" w:rsidP="008836C3">
      <w:pPr>
        <w:pStyle w:val="Body0"/>
      </w:pPr>
      <w:r>
        <w:t>The Mnemonic column contains mnemonic identifiers for each item.</w:t>
      </w:r>
    </w:p>
    <w:p w14:paraId="59C24D99" w14:textId="77777777" w:rsidR="007358C7" w:rsidRPr="00F90BDC" w:rsidRDefault="007358C7" w:rsidP="008836C3">
      <w:pPr>
        <w:pStyle w:val="Body0"/>
      </w:pPr>
    </w:p>
    <w:p w14:paraId="0E27CA9D" w14:textId="77777777" w:rsidR="00555FE9" w:rsidRDefault="002D36AF" w:rsidP="00DE59EE">
      <w:pPr>
        <w:pStyle w:val="body"/>
        <w:rPr>
          <w:b/>
        </w:rPr>
      </w:pPr>
      <w:r>
        <w:rPr>
          <w:b/>
        </w:rPr>
        <w:lastRenderedPageBreak/>
        <w:t>Table A</w:t>
      </w:r>
      <w:r w:rsidR="007358C7" w:rsidRPr="00F90BDC">
        <w:rPr>
          <w:b/>
        </w:rPr>
        <w:t xml:space="preserve">.1: </w:t>
      </w:r>
      <w:r w:rsidR="005641A6">
        <w:rPr>
          <w:b/>
        </w:rPr>
        <w:t>CDM</w:t>
      </w:r>
      <w:r w:rsidR="00D60BC6">
        <w:rPr>
          <w:b/>
        </w:rPr>
        <w:t xml:space="preserve"> ICS</w:t>
      </w:r>
    </w:p>
    <w:tbl>
      <w:tblPr>
        <w:tblW w:w="9204" w:type="dxa"/>
        <w:tblInd w:w="109" w:type="dxa"/>
        <w:tblCellMar>
          <w:left w:w="99" w:type="dxa"/>
          <w:right w:w="99" w:type="dxa"/>
        </w:tblCellMar>
        <w:tblLook w:val="04A0" w:firstRow="1" w:lastRow="0" w:firstColumn="1" w:lastColumn="0" w:noHBand="0" w:noVBand="1"/>
      </w:tblPr>
      <w:tblGrid>
        <w:gridCol w:w="569"/>
        <w:gridCol w:w="3138"/>
        <w:gridCol w:w="749"/>
        <w:gridCol w:w="888"/>
        <w:gridCol w:w="3860"/>
      </w:tblGrid>
      <w:tr w:rsidR="00FA6A12" w:rsidRPr="00362B5E" w14:paraId="452EA7C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94AF52"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Item</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E169ECE"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Description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4D6F94A"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Status</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626450E"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Support</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533F444"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Mnemonic</w:t>
            </w:r>
          </w:p>
        </w:tc>
      </w:tr>
      <w:tr w:rsidR="00FA6A12" w:rsidRPr="008A6B91" w14:paraId="081E75E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E827CF" w14:textId="77777777" w:rsidR="00FA6A12" w:rsidRPr="008A6B91" w:rsidRDefault="00FA6A12" w:rsidP="009E65BA">
            <w:pPr>
              <w:spacing w:before="0" w:after="0" w:line="240" w:lineRule="auto"/>
              <w:ind w:left="0"/>
              <w:jc w:val="center"/>
              <w:rPr>
                <w:rFonts w:eastAsia="Malgun Gothic" w:cs="Arial"/>
                <w:bCs/>
                <w:color w:val="000000"/>
                <w:sz w:val="18"/>
                <w:szCs w:val="18"/>
                <w:lang w:eastAsia="ko-KR"/>
              </w:rPr>
            </w:pPr>
            <w:r w:rsidRPr="008A6B91">
              <w:rPr>
                <w:rFonts w:eastAsia="Malgun Gothic" w:cs="Arial"/>
                <w:bCs/>
                <w:color w:val="000000"/>
                <w:sz w:val="18"/>
                <w:szCs w:val="18"/>
                <w:lang w:eastAsia="ko-KR"/>
              </w:rPr>
              <w:t>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A4BFCDA" w14:textId="77777777" w:rsidR="00FA6A12" w:rsidRPr="008A6B91" w:rsidRDefault="00FA6A12" w:rsidP="009E65BA">
            <w:pPr>
              <w:spacing w:before="0" w:after="0" w:line="240" w:lineRule="auto"/>
              <w:ind w:left="0"/>
              <w:rPr>
                <w:rFonts w:eastAsia="Malgun Gothic" w:cs="Arial"/>
                <w:bCs/>
                <w:color w:val="000000"/>
                <w:sz w:val="18"/>
                <w:szCs w:val="18"/>
                <w:lang w:eastAsia="ko-KR"/>
              </w:rPr>
            </w:pPr>
            <w:r w:rsidRPr="008A6B91">
              <w:rPr>
                <w:rFonts w:eastAsia="Malgun Gothic" w:cs="Arial"/>
                <w:bCs/>
                <w:color w:val="000000"/>
                <w:sz w:val="18"/>
                <w:szCs w:val="18"/>
                <w:lang w:eastAsia="ko-KR"/>
              </w:rPr>
              <w:t xml:space="preserve">Support of </w:t>
            </w:r>
            <w:r w:rsidR="005641A6">
              <w:rPr>
                <w:rFonts w:eastAsia="Malgun Gothic" w:cs="Arial"/>
                <w:bCs/>
                <w:color w:val="000000"/>
                <w:sz w:val="18"/>
                <w:szCs w:val="18"/>
                <w:lang w:eastAsia="ko-KR"/>
              </w:rPr>
              <w:t>CDM</w:t>
            </w:r>
            <w:r w:rsidRPr="008A6B91">
              <w:rPr>
                <w:rFonts w:eastAsia="Malgun Gothic" w:cs="Arial"/>
                <w:bCs/>
                <w:color w:val="000000"/>
                <w:sz w:val="18"/>
                <w:szCs w:val="18"/>
                <w:lang w:eastAsia="ko-KR"/>
              </w:rPr>
              <w:t xml:space="preserve"> Service Framework</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0300A10" w14:textId="77777777" w:rsidR="00FA6A12" w:rsidRPr="008A6B91" w:rsidRDefault="00FA6A12" w:rsidP="009E65BA">
            <w:pPr>
              <w:spacing w:before="0" w:after="0" w:line="240" w:lineRule="auto"/>
              <w:ind w:left="0"/>
              <w:jc w:val="center"/>
              <w:rPr>
                <w:rFonts w:eastAsia="Malgun Gothic" w:cs="Arial"/>
                <w:bCs/>
                <w:color w:val="000000"/>
                <w:sz w:val="18"/>
                <w:szCs w:val="18"/>
                <w:lang w:eastAsia="ko-KR"/>
              </w:rPr>
            </w:pPr>
            <w:r w:rsidRPr="008A6B91">
              <w:rPr>
                <w:rFonts w:eastAsia="Malgun Gothic" w:cs="Arial"/>
                <w:bCs/>
                <w:color w:val="000000"/>
                <w:sz w:val="18"/>
                <w:szCs w:val="18"/>
                <w:lang w:eastAsia="ko-KR"/>
              </w:rPr>
              <w:t>O</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DFF03F8" w14:textId="77777777" w:rsidR="00FA6A12" w:rsidRPr="008A6B91" w:rsidRDefault="00FA6A12" w:rsidP="009E65BA">
            <w:pPr>
              <w:spacing w:before="0" w:after="0" w:line="240" w:lineRule="auto"/>
              <w:ind w:left="0"/>
              <w:jc w:val="center"/>
              <w:rPr>
                <w:rFonts w:eastAsia="Malgun Gothic" w:cs="Arial"/>
                <w:bCs/>
                <w:color w:val="000000"/>
                <w:sz w:val="18"/>
                <w:szCs w:val="18"/>
                <w:lang w:eastAsia="ko-KR"/>
              </w:rPr>
            </w:pPr>
            <w:r w:rsidRPr="008A6B91">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B481A1C" w14:textId="77777777" w:rsidR="00FA6A12" w:rsidRPr="008A6B91" w:rsidRDefault="00FA6A12" w:rsidP="009E65BA">
            <w:pPr>
              <w:spacing w:before="0" w:after="0" w:line="240" w:lineRule="auto"/>
              <w:ind w:left="0"/>
              <w:rPr>
                <w:rFonts w:eastAsia="Malgun Gothic" w:cs="Arial"/>
                <w:bCs/>
                <w:color w:val="000000"/>
                <w:sz w:val="18"/>
                <w:szCs w:val="18"/>
                <w:lang w:eastAsia="ko-KR"/>
              </w:rPr>
            </w:pPr>
            <w:r w:rsidRPr="008A6B91">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8A6B91">
              <w:rPr>
                <w:rFonts w:eastAsia="Malgun Gothic" w:cs="Arial"/>
                <w:bCs/>
                <w:color w:val="000000"/>
                <w:sz w:val="18"/>
                <w:szCs w:val="18"/>
                <w:lang w:eastAsia="ko-KR"/>
              </w:rPr>
              <w:t>_</w:t>
            </w:r>
            <w:r w:rsidR="005641A6">
              <w:rPr>
                <w:rFonts w:eastAsia="Malgun Gothic" w:cs="Arial"/>
                <w:bCs/>
                <w:color w:val="000000"/>
                <w:sz w:val="18"/>
                <w:szCs w:val="18"/>
                <w:lang w:eastAsia="ko-KR"/>
              </w:rPr>
              <w:t>CDM</w:t>
            </w:r>
            <w:r w:rsidRPr="008A6B91">
              <w:rPr>
                <w:rFonts w:eastAsia="Malgun Gothic" w:cs="Arial"/>
                <w:bCs/>
                <w:color w:val="000000"/>
                <w:sz w:val="18"/>
                <w:szCs w:val="18"/>
                <w:lang w:eastAsia="ko-KR"/>
              </w:rPr>
              <w:t>ServiceFramework</w:t>
            </w:r>
          </w:p>
        </w:tc>
      </w:tr>
      <w:tr w:rsidR="00FA6A12" w:rsidRPr="00D07643" w14:paraId="2C0095B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9E98B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656080A"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AirRecirculationMode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D7F33C2"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3F1884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40697F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_AirRecirculationModeInterface</w:t>
            </w:r>
          </w:p>
        </w:tc>
      </w:tr>
      <w:tr w:rsidR="00FA6A12" w:rsidRPr="00D07643" w14:paraId="3904A6AE"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7CE6D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BB0EA5A"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Alerts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D1B382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846894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50E84A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_AlertsInterface</w:t>
            </w:r>
          </w:p>
        </w:tc>
      </w:tr>
      <w:tr w:rsidR="00FA6A12" w:rsidRPr="00D07643" w14:paraId="3234D6A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7B462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E3EA041"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AudioVideoInput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396BAE7"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88CFFD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3440BA3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_AudioVideoInputInterface</w:t>
            </w:r>
          </w:p>
        </w:tc>
      </w:tr>
      <w:tr w:rsidR="00FA6A12" w:rsidRPr="00D07643" w14:paraId="7187F9FD"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1AA1A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8B7476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AudioVolume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A39F5F4"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C9D87C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26FAE8B"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_AudioVolumeInterface</w:t>
            </w:r>
          </w:p>
        </w:tc>
      </w:tr>
      <w:tr w:rsidR="00FA6A12" w:rsidRPr="00D07643" w14:paraId="4D59F8A7"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8E438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4C1DCD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BatteryStatus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2C434BC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CBDDE7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B0B58CA"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_BatteryStatusInterface</w:t>
            </w:r>
          </w:p>
        </w:tc>
      </w:tr>
      <w:tr w:rsidR="00FA6A12" w:rsidRPr="00D07643" w14:paraId="40085DC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A4EC2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5041A3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Channel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96F64F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181F4A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194AEF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_ChannelInterface</w:t>
            </w:r>
          </w:p>
        </w:tc>
      </w:tr>
      <w:tr w:rsidR="00FA6A12" w:rsidRPr="00D07643" w14:paraId="62F2523F"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03137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D0E453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ClimateControlMode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7826DC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1B95AF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EE42F2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_ClimateControlModeInterface</w:t>
            </w:r>
          </w:p>
        </w:tc>
      </w:tr>
      <w:tr w:rsidR="00FA6A12" w:rsidRPr="00D07643" w14:paraId="7F55C897"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4A1BA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712695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ClosedStatus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86032D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C.04</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D8BC5E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633768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_ClosedStatusInterface</w:t>
            </w:r>
          </w:p>
        </w:tc>
      </w:tr>
      <w:tr w:rsidR="00FA6A12" w:rsidRPr="00D07643" w14:paraId="0D0310C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FD3C9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60B6BAA"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CurrentAirQuality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F2E32A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C.05</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A5AC91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37E2A5E5"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_CurrentAirQualityInterface</w:t>
            </w:r>
          </w:p>
        </w:tc>
      </w:tr>
      <w:tr w:rsidR="00FA6A12" w:rsidRPr="00D07643" w14:paraId="49E6ADD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A803F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DAD6B8E"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CurrentAirQualityLevel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104095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C.06</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2E737E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B579472"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_CurrentAirQualityLevelInterface</w:t>
            </w:r>
          </w:p>
        </w:tc>
      </w:tr>
      <w:tr w:rsidR="00FA6A12" w:rsidRPr="00D07643" w14:paraId="23EE4E79"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A89F9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CFF7FC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CurrentHumidity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0D5F54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B2F3B3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DFED2EB"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_CurrentHumidityInterface</w:t>
            </w:r>
          </w:p>
        </w:tc>
      </w:tr>
      <w:tr w:rsidR="00FA6A12" w:rsidRPr="00D07643" w14:paraId="077C3644"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454E47"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65D8B6D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CurrentPower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5EBF12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7907B0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CCD9FE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_CurrentPowerInterface</w:t>
            </w:r>
          </w:p>
        </w:tc>
      </w:tr>
      <w:tr w:rsidR="00FA6A12" w:rsidRPr="00D07643" w14:paraId="1C9F5BED"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3A7DE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5FD17C1"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CurrentTemperature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985253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3F1DAF2"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069243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_CurrentTemperatureInterface</w:t>
            </w:r>
          </w:p>
        </w:tc>
      </w:tr>
      <w:tr w:rsidR="00FA6A12" w:rsidRPr="00D07643" w14:paraId="111FB2CA"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9655E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A6B8C9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CycleControl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AFC48E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C.08</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3B84AE0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C15886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_CycleControlInterface</w:t>
            </w:r>
          </w:p>
        </w:tc>
      </w:tr>
      <w:tr w:rsidR="00FA6A12" w:rsidRPr="00D07643" w14:paraId="6E7306BE"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1AA62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1651DE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DishWashingCyclePhase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F390AC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A6012D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2BED80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_DishWashingCyclePhaseInterface</w:t>
            </w:r>
          </w:p>
        </w:tc>
      </w:tr>
      <w:tr w:rsidR="00FA6A12" w:rsidRPr="00D07643" w14:paraId="489CC12A"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D6A4A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E788925"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EnergyUsage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132136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920254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142BEC2"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_EnergyUsageInterface</w:t>
            </w:r>
          </w:p>
        </w:tc>
      </w:tr>
      <w:tr w:rsidR="00FA6A12" w:rsidRPr="00D07643" w14:paraId="5663952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AB33F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2F4433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FanSpeedLevel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FC2BA2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C.09</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C6CD7C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69E6A6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_FanSpeedLevelInterface</w:t>
            </w:r>
          </w:p>
        </w:tc>
      </w:tr>
      <w:tr w:rsidR="00FA6A12" w:rsidRPr="00D07643" w14:paraId="399BC265"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5CEBE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19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8D3D43E"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FilterStatus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1820CA4"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52BB94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3970DB5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_FilterStatusInterface</w:t>
            </w:r>
          </w:p>
        </w:tc>
      </w:tr>
      <w:tr w:rsidR="00FA6A12" w:rsidRPr="00D07643" w14:paraId="65B4BA2F"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7D671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0E8EBB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HeatingZone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2A7D02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C.10</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AEA427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8057DB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_HeatingZoneInterface</w:t>
            </w:r>
          </w:p>
        </w:tc>
      </w:tr>
      <w:tr w:rsidR="00FA6A12" w:rsidRPr="00D07643" w14:paraId="7B8C0789"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577BB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7431B866"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Hid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27C259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FBB6B3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340D413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_HidInterface</w:t>
            </w:r>
          </w:p>
        </w:tc>
      </w:tr>
      <w:tr w:rsidR="00FA6A12" w:rsidRPr="00D07643" w14:paraId="5F3D89E2"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0A1F2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D5B3734"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HvacFanMode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F61734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891074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ED1BC9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_HvacFanModeInterface</w:t>
            </w:r>
          </w:p>
        </w:tc>
      </w:tr>
      <w:tr w:rsidR="00FA6A12" w:rsidRPr="00D07643" w14:paraId="5ED461FD"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DF7B7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68F7DC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LaundryCyclePhase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9DA4D4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6D3B04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21D731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_LaundryCyclePhaseInterface</w:t>
            </w:r>
          </w:p>
        </w:tc>
      </w:tr>
      <w:tr w:rsidR="00FA6A12" w:rsidRPr="00D07643" w14:paraId="50815AD6"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C008B2"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61A49B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MoistureOutputLevel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98ABC0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3A5C74D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7FB5891"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_MoistureOutputLevelInterface</w:t>
            </w:r>
          </w:p>
        </w:tc>
      </w:tr>
      <w:tr w:rsidR="00FA6A12" w:rsidRPr="00D07643" w14:paraId="3BEDD308"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86AB5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2691702"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OffControl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4A463B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1935CD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D5CCB3E"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_OffControlInterface</w:t>
            </w:r>
          </w:p>
        </w:tc>
      </w:tr>
      <w:tr w:rsidR="00FA6A12" w:rsidRPr="00D07643" w14:paraId="206FDD30"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C5A027"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19DC9D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OnControl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D55167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744CD45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27BBF8A"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_OnControlInterface</w:t>
            </w:r>
          </w:p>
        </w:tc>
      </w:tr>
      <w:tr w:rsidR="00FA6A12" w:rsidRPr="00D07643" w14:paraId="516A7E58"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853BE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858C37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OnOffStatus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050B53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C.11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34566F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88BACA1"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_OnOffStatusInterface</w:t>
            </w:r>
          </w:p>
        </w:tc>
      </w:tr>
      <w:tr w:rsidR="00FA6A12" w:rsidRPr="00D07643" w14:paraId="7AB2E6B7"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7DD85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FE1BB2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OvenCyclePhase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1D4B0E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794B9C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FA727E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_OvenCyclePhaseInterface</w:t>
            </w:r>
          </w:p>
        </w:tc>
      </w:tr>
      <w:tr w:rsidR="00FA6A12" w:rsidRPr="00D07643" w14:paraId="78CB8A3E"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49E90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29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7A7C7BD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PlugInUnits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4A7D4F4"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5A1533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901E56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_PlugInUnitsInterface</w:t>
            </w:r>
          </w:p>
        </w:tc>
      </w:tr>
      <w:tr w:rsidR="00FA6A12" w:rsidRPr="00D07643" w14:paraId="5775605F"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837232"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4C0C3C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RapidMode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02246EE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AC08A0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77C527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_RapidModeInterface</w:t>
            </w:r>
          </w:p>
        </w:tc>
      </w:tr>
      <w:tr w:rsidR="00FA6A12" w:rsidRPr="00D07643" w14:paraId="346DE193"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FF09F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lastRenderedPageBreak/>
              <w:t>31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6F2ECA7B"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RapidModeTimed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11ACAE4"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BE6708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278EEC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_RapidModeTimedInterface</w:t>
            </w:r>
          </w:p>
        </w:tc>
      </w:tr>
      <w:tr w:rsidR="00FA6A12" w:rsidRPr="00D07643" w14:paraId="31FAC835"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739998"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BD84A3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RemoteControllability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3A3EC5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2AE563E"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752F486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_RemoteControllabilityInterface</w:t>
            </w:r>
          </w:p>
        </w:tc>
      </w:tr>
      <w:tr w:rsidR="00FA6A12" w:rsidRPr="00D07643" w14:paraId="581F5A3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DF69C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1EAC16E"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RepeatMode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60B586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3C4C21A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FB46F51"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_RepeatModeInterface</w:t>
            </w:r>
          </w:p>
        </w:tc>
      </w:tr>
      <w:tr w:rsidR="00FA6A12" w:rsidRPr="00D07643" w14:paraId="0D34F36F"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D5612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5FDC9B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ResouceSaving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43097E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740164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0A3F68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_ResouceSavingInterface</w:t>
            </w:r>
          </w:p>
        </w:tc>
      </w:tr>
      <w:tr w:rsidR="00FA6A12" w:rsidRPr="00D07643" w14:paraId="59EC1995"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6B95C2"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15D024E"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RobotCleaningCyclePhase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82E211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CB9008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056B86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_RobotCleaningCyclePhaseInterface</w:t>
            </w:r>
          </w:p>
        </w:tc>
      </w:tr>
      <w:tr w:rsidR="00FA6A12" w:rsidRPr="00D07643" w14:paraId="1C0D8829"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9E59B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2E5CE7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SoilLevel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052DF85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F9D8816"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97A835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_SoilLevelInterface</w:t>
            </w:r>
          </w:p>
        </w:tc>
      </w:tr>
      <w:tr w:rsidR="00FA6A12" w:rsidRPr="00D07643" w14:paraId="4DAFF9A5"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2D416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9338C6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SpinSpeedLevel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099D04F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7D3184B"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857DC6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_SpinSpeedLevelInterface</w:t>
            </w:r>
          </w:p>
        </w:tc>
      </w:tr>
      <w:tr w:rsidR="00FA6A12" w:rsidRPr="00D07643" w14:paraId="0A9090A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0903A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BDF3B1F"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TargetHumidity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DEBF97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60CF1975"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41090D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_TargetHumidityInterface</w:t>
            </w:r>
          </w:p>
        </w:tc>
      </w:tr>
      <w:tr w:rsidR="00FA6A12" w:rsidRPr="00D07643" w14:paraId="38EFC97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0ADBC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39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69ED54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TargetTemperature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6682F00"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C.12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5DFEDA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AAD645C"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_TargetTemperatureInterface</w:t>
            </w:r>
          </w:p>
        </w:tc>
      </w:tr>
      <w:tr w:rsidR="00FA6A12" w:rsidRPr="00D07643" w14:paraId="4B70FF6A"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114607"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40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BB86C49"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TargetTemperatureLevel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D1EFC04"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8B71AF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3916233"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_TargetTemperatureLevelInterface</w:t>
            </w:r>
          </w:p>
        </w:tc>
      </w:tr>
      <w:tr w:rsidR="00FA6A12" w:rsidRPr="00D07643" w14:paraId="6482D5FD"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036AE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41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3285717"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Timer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DA1D1E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3FEDF91"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3D38430"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_TimerInterface</w:t>
            </w:r>
          </w:p>
        </w:tc>
      </w:tr>
      <w:tr w:rsidR="00FA6A12" w:rsidRPr="00D07643" w14:paraId="24877AF7"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583FBA"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42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76917CD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WaterLevel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6701043"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42CBC6C"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3454C2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_WaterLevelInterface</w:t>
            </w:r>
          </w:p>
        </w:tc>
      </w:tr>
      <w:tr w:rsidR="00FA6A12" w:rsidRPr="00D07643" w14:paraId="4763F35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8526CD"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43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B2E74D8"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Support of WindDirection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0454B5F"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D697199" w14:textId="77777777" w:rsidR="00FA6A12" w:rsidRPr="00D07643" w:rsidRDefault="00FA6A12" w:rsidP="009E65BA">
            <w:pPr>
              <w:spacing w:before="0" w:after="0" w:line="240" w:lineRule="auto"/>
              <w:ind w:left="0"/>
              <w:jc w:val="center"/>
              <w:rPr>
                <w:rFonts w:eastAsia="Malgun Gothic" w:cs="Arial"/>
                <w:bCs/>
                <w:color w:val="000000"/>
                <w:sz w:val="18"/>
                <w:szCs w:val="18"/>
                <w:lang w:eastAsia="ko-KR"/>
              </w:rPr>
            </w:pPr>
            <w:r w:rsidRPr="00D07643">
              <w:rPr>
                <w:rFonts w:eastAsia="Malgun Gothic" w:cs="Arial"/>
                <w:bCs/>
                <w:color w:val="000000"/>
                <w:sz w:val="18"/>
                <w:szCs w:val="18"/>
                <w:lang w:eastAsia="ko-KR"/>
              </w:rPr>
              <w:t xml:space="preserve">　</w:t>
            </w: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3137DE9D" w14:textId="77777777" w:rsidR="00FA6A12" w:rsidRPr="00D07643" w:rsidRDefault="00FA6A12" w:rsidP="009E65BA">
            <w:pPr>
              <w:spacing w:before="0" w:after="0" w:line="240" w:lineRule="auto"/>
              <w:ind w:left="0"/>
              <w:rPr>
                <w:rFonts w:eastAsia="Malgun Gothic" w:cs="Arial"/>
                <w:bCs/>
                <w:color w:val="000000"/>
                <w:sz w:val="18"/>
                <w:szCs w:val="18"/>
                <w:lang w:eastAsia="ko-KR"/>
              </w:rPr>
            </w:pPr>
            <w:r w:rsidRPr="00D07643">
              <w:rPr>
                <w:rFonts w:eastAsia="Malgun Gothic" w:cs="Arial"/>
                <w:bCs/>
                <w:color w:val="000000"/>
                <w:sz w:val="18"/>
                <w:szCs w:val="18"/>
                <w:lang w:eastAsia="ko-KR"/>
              </w:rPr>
              <w:t>ICS</w:t>
            </w:r>
            <w:r w:rsidR="005641A6">
              <w:rPr>
                <w:rFonts w:eastAsia="Malgun Gothic" w:cs="Arial"/>
                <w:bCs/>
                <w:color w:val="000000"/>
                <w:sz w:val="18"/>
                <w:szCs w:val="18"/>
                <w:lang w:eastAsia="ko-KR"/>
              </w:rPr>
              <w:t>CDM</w:t>
            </w:r>
            <w:r w:rsidRPr="00D07643">
              <w:rPr>
                <w:rFonts w:eastAsia="Malgun Gothic" w:cs="Arial"/>
                <w:bCs/>
                <w:color w:val="000000"/>
                <w:sz w:val="18"/>
                <w:szCs w:val="18"/>
                <w:lang w:eastAsia="ko-KR"/>
              </w:rPr>
              <w:t>_WindDirectionInterface</w:t>
            </w:r>
          </w:p>
        </w:tc>
      </w:tr>
      <w:tr w:rsidR="002A2E02" w:rsidRPr="00D07643" w14:paraId="0065CBD0"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7A52CD"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FC75D49"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Refrigerator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2E52990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31C67844"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6009BCD"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ICSCDM_RefrigeratorDevice</w:t>
            </w:r>
          </w:p>
        </w:tc>
      </w:tr>
      <w:tr w:rsidR="002A2E02" w:rsidRPr="00D07643" w14:paraId="485FC3A9"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4890D9"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66E9CE11"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Freezer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293465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6FEE547"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BAEB4EE"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ICSCDM_FreezerDevice</w:t>
            </w:r>
          </w:p>
        </w:tc>
      </w:tr>
      <w:tr w:rsidR="002A2E02" w:rsidRPr="00D07643" w14:paraId="1B52FBFB"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E202E3"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59585CC"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an Air Conditioner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43AB9F3"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BFC8D20"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72BEC330"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ICSCDM_AirConditionerDevice</w:t>
            </w:r>
          </w:p>
        </w:tc>
      </w:tr>
      <w:tr w:rsidR="002A2E02" w:rsidRPr="00D07643" w14:paraId="398835DD"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998341"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714D41DB"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Thermostat</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BE46851"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482CBB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68CDC840"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ICSCDM_ThermostatDevice</w:t>
            </w:r>
          </w:p>
        </w:tc>
      </w:tr>
      <w:tr w:rsidR="002A2E02" w:rsidRPr="00D07643" w14:paraId="5A9646A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87275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0FE10F3"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Humidifier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DDCFEE9"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22C192C"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0CE6F73"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ICSCDM_HumidifierDevice</w:t>
            </w:r>
          </w:p>
        </w:tc>
      </w:tr>
      <w:tr w:rsidR="002A2E02" w:rsidRPr="00D07643" w14:paraId="3354120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2221A7"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49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271F676"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Dehumidifier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908CAD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15A2F8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BDE89AA"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ICSCDM_DehumidifierDevice</w:t>
            </w:r>
          </w:p>
        </w:tc>
      </w:tr>
      <w:tr w:rsidR="002A2E02" w:rsidRPr="00D07643" w14:paraId="6760B198"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4382A3"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7F76BA0"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an Air Purifier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59E8ACB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E37EA23"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21E16E2"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ICSCDM_AirPurifierDevice</w:t>
            </w:r>
          </w:p>
        </w:tc>
      </w:tr>
      <w:tr w:rsidR="002A2E02" w:rsidRPr="00D07643" w14:paraId="079CF3B2"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89F7B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EF15670"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an Electric Fan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B8DE58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3DAC040D"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B24389F"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ICSCDM_ElectricFanDevice</w:t>
            </w:r>
          </w:p>
        </w:tc>
      </w:tr>
      <w:tr w:rsidR="002A2E02" w:rsidRPr="00D07643" w14:paraId="259EB943"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3DB587"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7969C8EB"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an Air Quality Monitor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A4DC72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4DDC64F"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B0DA5CF"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ICSCDM_AirQualityMonitorDevice</w:t>
            </w:r>
          </w:p>
        </w:tc>
      </w:tr>
      <w:tr w:rsidR="002A2E02" w:rsidRPr="00D07643" w14:paraId="45EB4A44"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36089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14F587F7"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Clothes Washer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2A6DDE2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3F06CB0"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98672B4"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ICSCDM_ClothesWasherDevice</w:t>
            </w:r>
          </w:p>
        </w:tc>
      </w:tr>
      <w:tr w:rsidR="002A2E02" w:rsidRPr="00D07643" w14:paraId="209F9DD4"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8CFB9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54</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19D282D"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Clothes Dryer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751B091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9394AF2"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5FCDC64"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ICSCDM_ClothesDryerDevice</w:t>
            </w:r>
          </w:p>
        </w:tc>
      </w:tr>
      <w:tr w:rsidR="002A2E02" w:rsidRPr="00D07643" w14:paraId="1F36E389"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769C0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55</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2F4C22AA"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Clothes Washer Dryer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6DAAC1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5E091AD7"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E578931"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ICSCDM_ClothesWasherDryerDevice</w:t>
            </w:r>
          </w:p>
        </w:tc>
      </w:tr>
      <w:tr w:rsidR="002A2E02" w:rsidRPr="00D07643" w14:paraId="1A1EF6E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C3C43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56</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C4BCD85"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Dish Washer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318491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25B91F7F"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49FA15B1"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ICSCDM_DishWasherDevice</w:t>
            </w:r>
          </w:p>
        </w:tc>
      </w:tr>
      <w:tr w:rsidR="002A2E02" w:rsidRPr="00D07643" w14:paraId="53664F6A"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F1C57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57</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6315B1E"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Robot Cleaner</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E817586"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7786778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7CA4A54C"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ICSCDM_RobotCleanerDevice</w:t>
            </w:r>
          </w:p>
        </w:tc>
      </w:tr>
      <w:tr w:rsidR="002A2E02" w:rsidRPr="00D07643" w14:paraId="705A8857"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018AA0"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58</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312FCBEE"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Oven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1AF3EF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B0EFA26"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589F3FAC"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ICSCDM_OvenDevice</w:t>
            </w:r>
          </w:p>
        </w:tc>
      </w:tr>
      <w:tr w:rsidR="002A2E02" w:rsidRPr="00D07643" w14:paraId="4A8B6D11"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2D702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59</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5634A6CA"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Cooker Hood</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3CEF81A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B4EB213"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25124FC8"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ICSCDM_CookerHoodDevice</w:t>
            </w:r>
          </w:p>
        </w:tc>
      </w:tr>
      <w:tr w:rsidR="002A2E02" w:rsidRPr="00D07643" w14:paraId="22788F4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E414F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60</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0605483D"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Cooktop</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3B0ECF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5802218"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FA89C15"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ICSCDM_CooktopDevice</w:t>
            </w:r>
          </w:p>
        </w:tc>
      </w:tr>
      <w:tr w:rsidR="002A2E02" w:rsidRPr="00D07643" w14:paraId="03CB0CE5"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1E1CE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61</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C473F34"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Food Probe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645088B4"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009940E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125C8E48"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ICSCDM_FoodProbeDevice</w:t>
            </w:r>
          </w:p>
        </w:tc>
      </w:tr>
      <w:tr w:rsidR="002A2E02" w:rsidRPr="00D07643" w14:paraId="42A7EE5C"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BA56A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62</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A9B930F"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Television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4D6579BB"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48FBE3D5"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260479C"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ICSCDM_TelevisionDevice</w:t>
            </w:r>
          </w:p>
        </w:tc>
      </w:tr>
      <w:tr w:rsidR="002A2E02" w:rsidRPr="00D07643" w14:paraId="569B5898" w14:textId="77777777" w:rsidTr="002A2E02">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700C3A"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63</w:t>
            </w:r>
          </w:p>
        </w:tc>
        <w:tc>
          <w:tcPr>
            <w:tcW w:w="3138" w:type="dxa"/>
            <w:tcBorders>
              <w:top w:val="single" w:sz="8" w:space="0" w:color="auto"/>
              <w:left w:val="nil"/>
              <w:bottom w:val="single" w:sz="8" w:space="0" w:color="auto"/>
              <w:right w:val="single" w:sz="8" w:space="0" w:color="auto"/>
            </w:tcBorders>
            <w:shd w:val="clear" w:color="auto" w:fill="auto"/>
            <w:vAlign w:val="center"/>
            <w:hideMark/>
          </w:tcPr>
          <w:p w14:paraId="4891DE84"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Device is a Set Top Box</w:t>
            </w:r>
          </w:p>
        </w:tc>
        <w:tc>
          <w:tcPr>
            <w:tcW w:w="749" w:type="dxa"/>
            <w:tcBorders>
              <w:top w:val="single" w:sz="8" w:space="0" w:color="auto"/>
              <w:left w:val="nil"/>
              <w:bottom w:val="single" w:sz="8" w:space="0" w:color="auto"/>
              <w:right w:val="single" w:sz="8" w:space="0" w:color="auto"/>
            </w:tcBorders>
            <w:shd w:val="clear" w:color="auto" w:fill="auto"/>
            <w:vAlign w:val="center"/>
            <w:hideMark/>
          </w:tcPr>
          <w:p w14:paraId="1F1258CE"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r>
              <w:rPr>
                <w:rFonts w:eastAsia="Malgun Gothic"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14:paraId="1DE58B10" w14:textId="77777777" w:rsidR="002A2E02" w:rsidRPr="00D07643" w:rsidRDefault="002A2E02" w:rsidP="009E65BA">
            <w:pPr>
              <w:spacing w:before="0" w:after="0" w:line="240" w:lineRule="auto"/>
              <w:ind w:left="0"/>
              <w:jc w:val="center"/>
              <w:rPr>
                <w:rFonts w:eastAsia="Malgun Gothic" w:cs="Arial"/>
                <w:bCs/>
                <w:color w:val="000000"/>
                <w:sz w:val="18"/>
                <w:szCs w:val="18"/>
                <w:lang w:eastAsia="ko-KR"/>
              </w:rPr>
            </w:pPr>
          </w:p>
        </w:tc>
        <w:tc>
          <w:tcPr>
            <w:tcW w:w="3860" w:type="dxa"/>
            <w:tcBorders>
              <w:top w:val="single" w:sz="8" w:space="0" w:color="auto"/>
              <w:left w:val="nil"/>
              <w:bottom w:val="single" w:sz="8" w:space="0" w:color="auto"/>
              <w:right w:val="single" w:sz="8" w:space="0" w:color="auto"/>
            </w:tcBorders>
            <w:shd w:val="clear" w:color="auto" w:fill="auto"/>
            <w:vAlign w:val="center"/>
            <w:hideMark/>
          </w:tcPr>
          <w:p w14:paraId="0A14AF72" w14:textId="77777777" w:rsidR="002A2E02" w:rsidRPr="00D07643" w:rsidRDefault="002A2E02" w:rsidP="009E65BA">
            <w:pPr>
              <w:spacing w:before="0" w:after="0" w:line="240" w:lineRule="auto"/>
              <w:ind w:left="0"/>
              <w:rPr>
                <w:rFonts w:eastAsia="Malgun Gothic" w:cs="Arial"/>
                <w:bCs/>
                <w:color w:val="000000"/>
                <w:sz w:val="18"/>
                <w:szCs w:val="18"/>
                <w:lang w:eastAsia="ko-KR"/>
              </w:rPr>
            </w:pPr>
            <w:r>
              <w:rPr>
                <w:rFonts w:eastAsia="Malgun Gothic" w:cs="Arial"/>
                <w:bCs/>
                <w:color w:val="000000"/>
                <w:sz w:val="18"/>
                <w:szCs w:val="18"/>
                <w:lang w:eastAsia="ko-KR"/>
              </w:rPr>
              <w:t>ICSCDM_SetTopBoxDevice</w:t>
            </w:r>
          </w:p>
        </w:tc>
      </w:tr>
      <w:tr w:rsidR="002A2E02" w:rsidRPr="00362B5E" w14:paraId="4F9DB70F" w14:textId="77777777" w:rsidTr="009E65BA">
        <w:trPr>
          <w:trHeight w:val="350"/>
        </w:trPr>
        <w:tc>
          <w:tcPr>
            <w:tcW w:w="9204" w:type="dxa"/>
            <w:gridSpan w:val="5"/>
            <w:tcBorders>
              <w:top w:val="nil"/>
              <w:left w:val="single" w:sz="8" w:space="0" w:color="auto"/>
              <w:bottom w:val="single" w:sz="8" w:space="0" w:color="auto"/>
              <w:right w:val="single" w:sz="8" w:space="0" w:color="000000"/>
            </w:tcBorders>
            <w:shd w:val="clear" w:color="auto" w:fill="auto"/>
            <w:noWrap/>
            <w:vAlign w:val="center"/>
            <w:hideMark/>
          </w:tcPr>
          <w:p w14:paraId="17A8D3B4"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lastRenderedPageBreak/>
              <w:t>C.01  IF (A.1/1) THEN O ELSE N/A</w:t>
            </w:r>
          </w:p>
          <w:p w14:paraId="42CE5E22"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C.02  IF (A.1/1) THEN (IF (</w:t>
            </w:r>
            <w:r w:rsidR="00D051AF">
              <w:rPr>
                <w:rFonts w:eastAsia="Malgun Gothic" w:cs="Arial"/>
                <w:color w:val="000000"/>
                <w:sz w:val="18"/>
                <w:szCs w:val="18"/>
              </w:rPr>
              <w:t>A.A.</w:t>
            </w:r>
            <w:r w:rsidR="00AB0483">
              <w:rPr>
                <w:rFonts w:eastAsia="Malgun Gothic" w:cs="Arial"/>
                <w:color w:val="000000"/>
                <w:sz w:val="18"/>
                <w:szCs w:val="18"/>
              </w:rPr>
              <w:t>1/62</w:t>
            </w:r>
            <w:r w:rsidRPr="00D07643">
              <w:rPr>
                <w:rFonts w:eastAsia="Malgun Gothic" w:cs="Arial"/>
                <w:color w:val="000000"/>
                <w:sz w:val="18"/>
                <w:szCs w:val="18"/>
              </w:rPr>
              <w:t>) THEN M ELSE O) ELSE N/A</w:t>
            </w:r>
          </w:p>
          <w:p w14:paraId="01FE0B9B"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C.03  IF (A.1/1) THEN (IF (</w:t>
            </w:r>
            <w:r w:rsidR="00D051AF">
              <w:rPr>
                <w:rFonts w:eastAsia="Malgun Gothic" w:cs="Arial"/>
                <w:color w:val="000000"/>
                <w:sz w:val="18"/>
                <w:szCs w:val="18"/>
              </w:rPr>
              <w:t>A.A.</w:t>
            </w:r>
            <w:r w:rsidR="00AB0483">
              <w:rPr>
                <w:rFonts w:eastAsia="Malgun Gothic" w:cs="Arial"/>
                <w:color w:val="000000"/>
                <w:sz w:val="18"/>
                <w:szCs w:val="18"/>
              </w:rPr>
              <w:t xml:space="preserve">1/46 OR </w:t>
            </w:r>
            <w:r w:rsidR="00D051AF">
              <w:rPr>
                <w:rFonts w:eastAsia="Malgun Gothic" w:cs="Arial"/>
                <w:color w:val="000000"/>
                <w:sz w:val="18"/>
                <w:szCs w:val="18"/>
              </w:rPr>
              <w:t>A.A.</w:t>
            </w:r>
            <w:r w:rsidR="00AB0483">
              <w:rPr>
                <w:rFonts w:eastAsia="Malgun Gothic" w:cs="Arial"/>
                <w:color w:val="000000"/>
                <w:sz w:val="18"/>
                <w:szCs w:val="18"/>
              </w:rPr>
              <w:t>1/47</w:t>
            </w:r>
            <w:r w:rsidRPr="00D07643">
              <w:rPr>
                <w:rFonts w:eastAsia="Malgun Gothic" w:cs="Arial"/>
                <w:color w:val="000000"/>
                <w:sz w:val="18"/>
                <w:szCs w:val="18"/>
              </w:rPr>
              <w:t>) THEN M ELSE O) ELSE N/A</w:t>
            </w:r>
          </w:p>
          <w:p w14:paraId="0A0FF734"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C.04  IF (A.1/1) THEN (IF (</w:t>
            </w:r>
            <w:r w:rsidR="00D051AF">
              <w:rPr>
                <w:rFonts w:eastAsia="Malgun Gothic" w:cs="Arial"/>
                <w:color w:val="000000"/>
                <w:sz w:val="18"/>
                <w:szCs w:val="18"/>
              </w:rPr>
              <w:t>A.A.</w:t>
            </w:r>
            <w:r w:rsidR="00AB0483">
              <w:rPr>
                <w:rFonts w:eastAsia="Malgun Gothic" w:cs="Arial"/>
                <w:color w:val="000000"/>
                <w:sz w:val="18"/>
                <w:szCs w:val="18"/>
              </w:rPr>
              <w:t xml:space="preserve">1/44 OR </w:t>
            </w:r>
            <w:r w:rsidR="00D051AF">
              <w:rPr>
                <w:rFonts w:eastAsia="Malgun Gothic" w:cs="Arial"/>
                <w:color w:val="000000"/>
                <w:sz w:val="18"/>
                <w:szCs w:val="18"/>
              </w:rPr>
              <w:t>A.A.</w:t>
            </w:r>
            <w:r w:rsidR="00AB0483">
              <w:rPr>
                <w:rFonts w:eastAsia="Malgun Gothic" w:cs="Arial"/>
                <w:color w:val="000000"/>
                <w:sz w:val="18"/>
                <w:szCs w:val="18"/>
              </w:rPr>
              <w:t>1/45</w:t>
            </w:r>
            <w:r w:rsidRPr="00D07643">
              <w:rPr>
                <w:rFonts w:eastAsia="Malgun Gothic" w:cs="Arial"/>
                <w:color w:val="000000"/>
                <w:sz w:val="18"/>
                <w:szCs w:val="18"/>
              </w:rPr>
              <w:t>) THEN M ELSE O) ELSE N/A</w:t>
            </w:r>
          </w:p>
          <w:p w14:paraId="218B3AB8"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C.05  IF (A.1/1) THEN (IF (</w:t>
            </w:r>
            <w:r w:rsidR="00D051AF">
              <w:rPr>
                <w:rFonts w:eastAsia="Malgun Gothic" w:cs="Arial"/>
                <w:color w:val="000000"/>
                <w:sz w:val="18"/>
                <w:szCs w:val="18"/>
              </w:rPr>
              <w:t>A.A.</w:t>
            </w:r>
            <w:r w:rsidR="00AB0483">
              <w:rPr>
                <w:rFonts w:eastAsia="Malgun Gothic" w:cs="Arial"/>
                <w:color w:val="000000"/>
                <w:sz w:val="18"/>
                <w:szCs w:val="18"/>
              </w:rPr>
              <w:t>1/52</w:t>
            </w:r>
            <w:r w:rsidRPr="00D07643">
              <w:rPr>
                <w:rFonts w:eastAsia="Malgun Gothic" w:cs="Arial"/>
                <w:color w:val="000000"/>
                <w:sz w:val="18"/>
                <w:szCs w:val="18"/>
              </w:rPr>
              <w:t>) THEN O) ELSE N/A</w:t>
            </w:r>
          </w:p>
          <w:p w14:paraId="7558717C"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C.06  IF (A.1/1) THEN (IF (</w:t>
            </w:r>
            <w:r w:rsidR="00D051AF">
              <w:rPr>
                <w:rFonts w:eastAsia="Malgun Gothic" w:cs="Arial"/>
                <w:color w:val="000000"/>
                <w:sz w:val="18"/>
                <w:szCs w:val="18"/>
              </w:rPr>
              <w:t>A.A.</w:t>
            </w:r>
            <w:r w:rsidR="00AB0483">
              <w:rPr>
                <w:rFonts w:eastAsia="Malgun Gothic" w:cs="Arial"/>
                <w:color w:val="000000"/>
                <w:sz w:val="18"/>
                <w:szCs w:val="18"/>
              </w:rPr>
              <w:t>1/52</w:t>
            </w:r>
            <w:r w:rsidRPr="00D07643">
              <w:rPr>
                <w:rFonts w:eastAsia="Malgun Gothic" w:cs="Arial"/>
                <w:color w:val="000000"/>
                <w:sz w:val="18"/>
                <w:szCs w:val="18"/>
              </w:rPr>
              <w:t xml:space="preserve"> AND NOT A.1/10) THEN M ELSE O) ELSE N/A</w:t>
            </w:r>
          </w:p>
          <w:p w14:paraId="5D068C08"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C.07  IF (A.1/1) THEN (IF (</w:t>
            </w:r>
            <w:r w:rsidR="00D051AF">
              <w:rPr>
                <w:rFonts w:eastAsia="Malgun Gothic" w:cs="Arial"/>
                <w:color w:val="000000"/>
                <w:sz w:val="18"/>
                <w:szCs w:val="18"/>
              </w:rPr>
              <w:t>A.A.</w:t>
            </w:r>
            <w:r w:rsidR="00AB0483">
              <w:rPr>
                <w:rFonts w:eastAsia="Malgun Gothic" w:cs="Arial"/>
                <w:color w:val="000000"/>
                <w:sz w:val="18"/>
                <w:szCs w:val="18"/>
              </w:rPr>
              <w:t>1/49</w:t>
            </w:r>
            <w:r w:rsidRPr="00D07643">
              <w:rPr>
                <w:rFonts w:eastAsia="Malgun Gothic" w:cs="Arial"/>
                <w:color w:val="000000"/>
                <w:sz w:val="18"/>
                <w:szCs w:val="18"/>
              </w:rPr>
              <w:t>) THEN M ELSE O) ELSE N/A</w:t>
            </w:r>
          </w:p>
          <w:p w14:paraId="5F36F961"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C.08  IF (A.1/1) THEN (IF (</w:t>
            </w:r>
            <w:r w:rsidR="00D051AF">
              <w:rPr>
                <w:rFonts w:eastAsia="Malgun Gothic" w:cs="Arial"/>
                <w:color w:val="000000"/>
                <w:sz w:val="18"/>
                <w:szCs w:val="18"/>
              </w:rPr>
              <w:t>A.A.</w:t>
            </w:r>
            <w:r w:rsidR="00AB0483">
              <w:rPr>
                <w:rFonts w:eastAsia="Malgun Gothic" w:cs="Arial"/>
                <w:color w:val="000000"/>
                <w:sz w:val="18"/>
                <w:szCs w:val="18"/>
              </w:rPr>
              <w:t>1/53</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1/54</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1/55</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1/56</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1/57</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1/58</w:t>
            </w:r>
            <w:r w:rsidRPr="00D07643">
              <w:rPr>
                <w:rFonts w:eastAsia="Malgun Gothic" w:cs="Arial"/>
                <w:color w:val="000000"/>
                <w:sz w:val="18"/>
                <w:szCs w:val="18"/>
              </w:rPr>
              <w:t>) THEN M ELSE O) ELSE N/A</w:t>
            </w:r>
          </w:p>
          <w:p w14:paraId="5B09DC59"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C.09  IF (A.1/1) THEN (IF (</w:t>
            </w:r>
            <w:r w:rsidR="00D051AF">
              <w:rPr>
                <w:rFonts w:eastAsia="Malgun Gothic" w:cs="Arial"/>
                <w:color w:val="000000"/>
                <w:sz w:val="18"/>
                <w:szCs w:val="18"/>
              </w:rPr>
              <w:t>A.A.</w:t>
            </w:r>
            <w:r w:rsidR="00AB0483">
              <w:rPr>
                <w:rFonts w:eastAsia="Malgun Gothic" w:cs="Arial"/>
                <w:color w:val="000000"/>
                <w:sz w:val="18"/>
                <w:szCs w:val="18"/>
              </w:rPr>
              <w:t>1/59</w:t>
            </w:r>
            <w:r w:rsidRPr="00D07643">
              <w:rPr>
                <w:rFonts w:eastAsia="Malgun Gothic" w:cs="Arial"/>
                <w:color w:val="000000"/>
                <w:sz w:val="18"/>
                <w:szCs w:val="18"/>
              </w:rPr>
              <w:t>) THEN M ELSE O) ELSE N/A</w:t>
            </w:r>
          </w:p>
          <w:p w14:paraId="24572191"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C.10  IF (A.1/1) THEN (IF (</w:t>
            </w:r>
            <w:r w:rsidR="00D051AF">
              <w:rPr>
                <w:rFonts w:eastAsia="Malgun Gothic" w:cs="Arial"/>
                <w:color w:val="000000"/>
                <w:sz w:val="18"/>
                <w:szCs w:val="18"/>
              </w:rPr>
              <w:t>A.A.</w:t>
            </w:r>
            <w:r w:rsidR="00AB0483">
              <w:rPr>
                <w:rFonts w:eastAsia="Malgun Gothic" w:cs="Arial"/>
                <w:color w:val="000000"/>
                <w:sz w:val="18"/>
                <w:szCs w:val="18"/>
              </w:rPr>
              <w:t>1/60</w:t>
            </w:r>
            <w:r w:rsidRPr="00D07643">
              <w:rPr>
                <w:rFonts w:eastAsia="Malgun Gothic" w:cs="Arial"/>
                <w:color w:val="000000"/>
                <w:sz w:val="18"/>
                <w:szCs w:val="18"/>
              </w:rPr>
              <w:t>) THEN M ELSE O) ELSE N/A</w:t>
            </w:r>
          </w:p>
          <w:p w14:paraId="3DAF8C58" w14:textId="77777777" w:rsidR="002A2E02" w:rsidRPr="00D07643" w:rsidRDefault="002A2E02" w:rsidP="009E65BA">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C.11  IF (A.1/1) THEN (IF (</w:t>
            </w:r>
            <w:r w:rsidR="00D051AF">
              <w:rPr>
                <w:rFonts w:eastAsia="Malgun Gothic" w:cs="Arial"/>
                <w:color w:val="000000"/>
                <w:sz w:val="18"/>
                <w:szCs w:val="18"/>
              </w:rPr>
              <w:t>A.A.</w:t>
            </w:r>
            <w:r w:rsidR="00AB0483">
              <w:rPr>
                <w:rFonts w:eastAsia="Malgun Gothic" w:cs="Arial"/>
                <w:color w:val="000000"/>
                <w:sz w:val="18"/>
                <w:szCs w:val="18"/>
              </w:rPr>
              <w:t>1/46</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1/47</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1/48</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1/49</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1/50</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1/51</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1/53</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1/54</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1/55</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1/56</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1/57</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1/58</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1/59</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1/62</w:t>
            </w:r>
            <w:r w:rsidRPr="00D07643">
              <w:rPr>
                <w:rFonts w:eastAsia="Malgun Gothic" w:cs="Arial"/>
                <w:color w:val="000000"/>
                <w:sz w:val="18"/>
                <w:szCs w:val="18"/>
              </w:rPr>
              <w:t xml:space="preserve"> OR </w:t>
            </w:r>
            <w:r w:rsidR="00D051AF">
              <w:rPr>
                <w:rFonts w:eastAsia="Malgun Gothic" w:cs="Arial"/>
                <w:color w:val="000000"/>
                <w:sz w:val="18"/>
                <w:szCs w:val="18"/>
              </w:rPr>
              <w:t>A.A.</w:t>
            </w:r>
            <w:r w:rsidR="00AB0483">
              <w:rPr>
                <w:rFonts w:eastAsia="Malgun Gothic" w:cs="Arial"/>
                <w:color w:val="000000"/>
                <w:sz w:val="18"/>
                <w:szCs w:val="18"/>
              </w:rPr>
              <w:t>1/63</w:t>
            </w:r>
            <w:r w:rsidRPr="00D07643">
              <w:rPr>
                <w:rFonts w:eastAsia="Malgun Gothic" w:cs="Arial"/>
                <w:color w:val="000000"/>
                <w:sz w:val="18"/>
                <w:szCs w:val="18"/>
              </w:rPr>
              <w:t>) THEN M ELSE O) ELSE N/A</w:t>
            </w:r>
          </w:p>
          <w:p w14:paraId="12A7EF8D" w14:textId="77777777" w:rsidR="002A2E02" w:rsidRPr="008A6B91" w:rsidRDefault="002A2E02" w:rsidP="00D765FD">
            <w:pPr>
              <w:spacing w:before="0" w:after="0" w:line="240" w:lineRule="auto"/>
              <w:ind w:left="457" w:hangingChars="254" w:hanging="457"/>
              <w:rPr>
                <w:rFonts w:eastAsia="Malgun Gothic" w:cs="Arial"/>
                <w:color w:val="000000"/>
                <w:sz w:val="18"/>
                <w:szCs w:val="18"/>
              </w:rPr>
            </w:pPr>
            <w:r w:rsidRPr="00D07643">
              <w:rPr>
                <w:rFonts w:eastAsia="Malgun Gothic" w:cs="Arial"/>
                <w:color w:val="000000"/>
                <w:sz w:val="18"/>
                <w:szCs w:val="18"/>
              </w:rPr>
              <w:t>C.12  IF (A.1/1) THEN (IF (</w:t>
            </w:r>
            <w:r w:rsidR="00D051AF">
              <w:rPr>
                <w:rFonts w:eastAsia="Malgun Gothic" w:cs="Arial"/>
                <w:color w:val="000000"/>
                <w:sz w:val="18"/>
                <w:szCs w:val="18"/>
              </w:rPr>
              <w:t>A.A.</w:t>
            </w:r>
            <w:r w:rsidR="00AB0483">
              <w:rPr>
                <w:rFonts w:eastAsia="Malgun Gothic" w:cs="Arial"/>
                <w:color w:val="000000"/>
                <w:sz w:val="18"/>
                <w:szCs w:val="18"/>
              </w:rPr>
              <w:t>1/46</w:t>
            </w:r>
            <w:r w:rsidRPr="00D07643">
              <w:rPr>
                <w:rFonts w:eastAsia="Malgun Gothic" w:cs="Arial"/>
                <w:color w:val="000000"/>
                <w:sz w:val="18"/>
                <w:szCs w:val="18"/>
              </w:rPr>
              <w:t xml:space="preserve"> OR </w:t>
            </w:r>
            <w:r w:rsidR="00D051AF">
              <w:rPr>
                <w:rFonts w:eastAsia="Malgun Gothic" w:cs="Arial"/>
                <w:color w:val="000000"/>
                <w:sz w:val="18"/>
                <w:szCs w:val="18"/>
              </w:rPr>
              <w:t>A.</w:t>
            </w:r>
            <w:r w:rsidR="00AB0483">
              <w:rPr>
                <w:rFonts w:eastAsia="Malgun Gothic" w:cs="Arial"/>
                <w:color w:val="000000"/>
                <w:sz w:val="18"/>
                <w:szCs w:val="18"/>
              </w:rPr>
              <w:t>1/47</w:t>
            </w:r>
            <w:r w:rsidRPr="00D07643">
              <w:rPr>
                <w:rFonts w:eastAsia="Malgun Gothic" w:cs="Arial"/>
                <w:color w:val="000000"/>
                <w:sz w:val="18"/>
                <w:szCs w:val="18"/>
              </w:rPr>
              <w:t xml:space="preserve"> OR</w:t>
            </w:r>
            <w:r>
              <w:rPr>
                <w:rFonts w:eastAsia="Malgun Gothic" w:cs="Arial"/>
                <w:color w:val="000000"/>
                <w:sz w:val="18"/>
                <w:szCs w:val="18"/>
              </w:rPr>
              <w:t xml:space="preserve"> </w:t>
            </w:r>
            <w:r w:rsidR="00D051AF">
              <w:rPr>
                <w:rFonts w:eastAsia="Malgun Gothic" w:cs="Arial"/>
                <w:color w:val="000000"/>
                <w:sz w:val="18"/>
                <w:szCs w:val="18"/>
              </w:rPr>
              <w:t>A.</w:t>
            </w:r>
            <w:r w:rsidR="00AB0483">
              <w:rPr>
                <w:rFonts w:eastAsia="Malgun Gothic" w:cs="Arial"/>
                <w:color w:val="000000"/>
                <w:sz w:val="18"/>
                <w:szCs w:val="18"/>
              </w:rPr>
              <w:t>1/61</w:t>
            </w:r>
            <w:r>
              <w:rPr>
                <w:rFonts w:eastAsia="Malgun Gothic" w:cs="Arial"/>
                <w:color w:val="000000"/>
                <w:sz w:val="18"/>
                <w:szCs w:val="18"/>
              </w:rPr>
              <w:t>) THEN M ELSE O) ELSE N/A</w:t>
            </w:r>
          </w:p>
        </w:tc>
      </w:tr>
    </w:tbl>
    <w:p w14:paraId="7084952F" w14:textId="77777777" w:rsidR="000771E1" w:rsidRDefault="000771E1">
      <w:pPr>
        <w:spacing w:before="0" w:after="0" w:line="240" w:lineRule="auto"/>
        <w:ind w:left="0"/>
        <w:rPr>
          <w:sz w:val="44"/>
          <w:szCs w:val="44"/>
        </w:rPr>
      </w:pPr>
      <w:r>
        <w:br w:type="page"/>
      </w:r>
    </w:p>
    <w:p w14:paraId="295C2B01" w14:textId="77777777" w:rsidR="00C35DC8" w:rsidRPr="00F90BDC" w:rsidRDefault="00A11385" w:rsidP="00483765">
      <w:pPr>
        <w:pStyle w:val="Appendix"/>
      </w:pPr>
      <w:bookmarkStart w:id="76" w:name="_Toc458602150"/>
      <w:r w:rsidRPr="00483765">
        <w:lastRenderedPageBreak/>
        <w:t>Implementation</w:t>
      </w:r>
      <w:r w:rsidRPr="00F90BDC">
        <w:t xml:space="preserve"> eXtra Information for Testing</w:t>
      </w:r>
      <w:r w:rsidR="00C35DC8" w:rsidRPr="00F90BDC">
        <w:t>, I</w:t>
      </w:r>
      <w:r w:rsidRPr="00F90BDC">
        <w:t>XIT</w:t>
      </w:r>
      <w:bookmarkEnd w:id="76"/>
    </w:p>
    <w:p w14:paraId="4FEA93D0" w14:textId="77777777" w:rsidR="00483765" w:rsidRDefault="00483765" w:rsidP="00776BEA">
      <w:pPr>
        <w:pStyle w:val="body"/>
        <w:rPr>
          <w:b/>
        </w:rPr>
      </w:pPr>
      <w:r>
        <w:rPr>
          <w:b/>
        </w:rPr>
        <w:t>Table B</w:t>
      </w:r>
      <w:r w:rsidR="00C35DC8" w:rsidRPr="00F90BDC">
        <w:rPr>
          <w:b/>
        </w:rPr>
        <w:t xml:space="preserve">.1: </w:t>
      </w:r>
      <w:r w:rsidR="005641A6">
        <w:rPr>
          <w:b/>
        </w:rPr>
        <w:t>CDM</w:t>
      </w:r>
      <w:r>
        <w:rPr>
          <w:b/>
        </w:rPr>
        <w:t xml:space="preserve"> features</w:t>
      </w:r>
    </w:p>
    <w:tbl>
      <w:tblPr>
        <w:tblStyle w:val="TableGrid"/>
        <w:tblW w:w="9356" w:type="dxa"/>
        <w:tblInd w:w="115" w:type="dxa"/>
        <w:tblLayout w:type="fixed"/>
        <w:tblLook w:val="04A0" w:firstRow="1" w:lastRow="0" w:firstColumn="1" w:lastColumn="0" w:noHBand="0" w:noVBand="1"/>
      </w:tblPr>
      <w:tblGrid>
        <w:gridCol w:w="851"/>
        <w:gridCol w:w="2268"/>
        <w:gridCol w:w="2835"/>
        <w:gridCol w:w="850"/>
        <w:gridCol w:w="1418"/>
        <w:gridCol w:w="1134"/>
      </w:tblGrid>
      <w:tr w:rsidR="00FA6A12" w:rsidRPr="00F90BDC" w14:paraId="32A273BB" w14:textId="77777777" w:rsidTr="009E65BA">
        <w:trPr>
          <w:cnfStyle w:val="100000000000" w:firstRow="1" w:lastRow="0" w:firstColumn="0" w:lastColumn="0" w:oddVBand="0" w:evenVBand="0" w:oddHBand="0" w:evenHBand="0" w:firstRowFirstColumn="0" w:firstRowLastColumn="0" w:lastRowFirstColumn="0" w:lastRowLastColumn="0"/>
          <w:tblHeader/>
        </w:trPr>
        <w:tc>
          <w:tcPr>
            <w:tcW w:w="851" w:type="dxa"/>
            <w:tcBorders>
              <w:bottom w:val="single" w:sz="6" w:space="0" w:color="auto"/>
            </w:tcBorders>
            <w:shd w:val="clear" w:color="auto" w:fill="auto"/>
            <w:vAlign w:val="center"/>
          </w:tcPr>
          <w:p w14:paraId="75357338" w14:textId="77777777" w:rsidR="00FA6A12" w:rsidRPr="00362B5E" w:rsidRDefault="00FA6A12" w:rsidP="009E65BA">
            <w:pPr>
              <w:spacing w:before="0" w:after="0" w:line="240" w:lineRule="auto"/>
              <w:ind w:left="0"/>
              <w:jc w:val="center"/>
              <w:rPr>
                <w:rFonts w:eastAsia="Malgun Gothic" w:cs="Arial"/>
                <w:b/>
                <w:bCs/>
                <w:color w:val="000000"/>
                <w:sz w:val="18"/>
                <w:szCs w:val="18"/>
                <w:lang w:eastAsia="ko-KR"/>
              </w:rPr>
            </w:pPr>
            <w:r w:rsidRPr="00362B5E">
              <w:rPr>
                <w:rFonts w:eastAsia="Malgun Gothic" w:cs="Arial"/>
                <w:b/>
                <w:bCs/>
                <w:color w:val="000000"/>
                <w:sz w:val="18"/>
                <w:szCs w:val="18"/>
                <w:lang w:eastAsia="ko-KR"/>
              </w:rPr>
              <w:t>Item</w:t>
            </w:r>
          </w:p>
        </w:tc>
        <w:tc>
          <w:tcPr>
            <w:tcW w:w="2268" w:type="dxa"/>
            <w:tcBorders>
              <w:bottom w:val="single" w:sz="6" w:space="0" w:color="auto"/>
            </w:tcBorders>
            <w:shd w:val="clear" w:color="auto" w:fill="auto"/>
            <w:vAlign w:val="center"/>
          </w:tcPr>
          <w:p w14:paraId="1E921153" w14:textId="77777777" w:rsidR="00FA6A12" w:rsidRPr="00546CA9" w:rsidRDefault="00FA6A12" w:rsidP="009E65BA">
            <w:pPr>
              <w:spacing w:before="0" w:after="0" w:line="240" w:lineRule="auto"/>
              <w:ind w:left="0"/>
              <w:jc w:val="center"/>
              <w:rPr>
                <w:rFonts w:eastAsia="Malgun Gothic" w:cs="Arial"/>
                <w:b/>
                <w:bCs/>
                <w:color w:val="000000"/>
                <w:sz w:val="18"/>
                <w:szCs w:val="18"/>
                <w:lang w:eastAsia="ko-KR"/>
              </w:rPr>
            </w:pPr>
            <w:r w:rsidRPr="00546CA9">
              <w:rPr>
                <w:rFonts w:eastAsia="Malgun Gothic" w:cs="Arial"/>
                <w:b/>
                <w:bCs/>
                <w:color w:val="000000"/>
                <w:sz w:val="18"/>
                <w:szCs w:val="18"/>
                <w:lang w:eastAsia="ko-KR"/>
              </w:rPr>
              <w:t>Name</w:t>
            </w:r>
          </w:p>
        </w:tc>
        <w:tc>
          <w:tcPr>
            <w:tcW w:w="2835" w:type="dxa"/>
            <w:tcBorders>
              <w:bottom w:val="single" w:sz="6" w:space="0" w:color="auto"/>
            </w:tcBorders>
            <w:shd w:val="clear" w:color="auto" w:fill="auto"/>
            <w:vAlign w:val="center"/>
          </w:tcPr>
          <w:p w14:paraId="64AF58DE" w14:textId="77777777" w:rsidR="00FA6A12" w:rsidRPr="00546CA9" w:rsidRDefault="00FA6A12" w:rsidP="009E65BA">
            <w:pPr>
              <w:spacing w:before="0" w:after="0" w:line="240" w:lineRule="auto"/>
              <w:ind w:left="0"/>
              <w:jc w:val="center"/>
              <w:rPr>
                <w:rFonts w:eastAsia="Malgun Gothic" w:cs="Arial"/>
                <w:b/>
                <w:bCs/>
                <w:color w:val="000000"/>
                <w:sz w:val="18"/>
                <w:szCs w:val="18"/>
                <w:lang w:eastAsia="ko-KR"/>
              </w:rPr>
            </w:pPr>
            <w:r w:rsidRPr="00546CA9">
              <w:rPr>
                <w:rFonts w:eastAsia="Malgun Gothic" w:cs="Arial"/>
                <w:b/>
                <w:bCs/>
                <w:color w:val="000000"/>
                <w:sz w:val="18"/>
                <w:szCs w:val="18"/>
                <w:lang w:eastAsia="ko-KR"/>
              </w:rPr>
              <w:t>Description</w:t>
            </w:r>
          </w:p>
        </w:tc>
        <w:tc>
          <w:tcPr>
            <w:tcW w:w="850" w:type="dxa"/>
            <w:tcBorders>
              <w:bottom w:val="single" w:sz="6" w:space="0" w:color="auto"/>
            </w:tcBorders>
            <w:shd w:val="clear" w:color="auto" w:fill="auto"/>
            <w:vAlign w:val="center"/>
          </w:tcPr>
          <w:p w14:paraId="35F133EF" w14:textId="77777777" w:rsidR="00FA6A12" w:rsidRPr="00546CA9" w:rsidRDefault="00FA6A12" w:rsidP="009E65BA">
            <w:pPr>
              <w:spacing w:before="0" w:after="0" w:line="240" w:lineRule="auto"/>
              <w:ind w:left="0"/>
              <w:jc w:val="center"/>
              <w:rPr>
                <w:rFonts w:eastAsia="Malgun Gothic" w:cs="Arial"/>
                <w:b/>
                <w:bCs/>
                <w:color w:val="000000"/>
                <w:sz w:val="18"/>
                <w:szCs w:val="18"/>
                <w:lang w:eastAsia="ko-KR"/>
              </w:rPr>
            </w:pPr>
            <w:r w:rsidRPr="00546CA9">
              <w:rPr>
                <w:rFonts w:eastAsia="Malgun Gothic" w:cs="Arial"/>
                <w:b/>
                <w:bCs/>
                <w:color w:val="000000"/>
                <w:sz w:val="18"/>
                <w:szCs w:val="18"/>
                <w:lang w:eastAsia="ko-KR"/>
              </w:rPr>
              <w:t>Default Value</w:t>
            </w:r>
          </w:p>
        </w:tc>
        <w:tc>
          <w:tcPr>
            <w:tcW w:w="1418" w:type="dxa"/>
            <w:tcBorders>
              <w:bottom w:val="single" w:sz="6" w:space="0" w:color="auto"/>
            </w:tcBorders>
            <w:shd w:val="clear" w:color="auto" w:fill="auto"/>
            <w:vAlign w:val="center"/>
          </w:tcPr>
          <w:p w14:paraId="01623843" w14:textId="77777777" w:rsidR="00FA6A12" w:rsidRPr="00546CA9" w:rsidRDefault="00FA6A12" w:rsidP="009E65BA">
            <w:pPr>
              <w:spacing w:before="0" w:after="0" w:line="240" w:lineRule="auto"/>
              <w:ind w:left="0"/>
              <w:jc w:val="center"/>
              <w:rPr>
                <w:rFonts w:eastAsia="Malgun Gothic" w:cs="Arial"/>
                <w:b/>
                <w:bCs/>
                <w:color w:val="000000"/>
                <w:sz w:val="18"/>
                <w:szCs w:val="18"/>
                <w:lang w:eastAsia="ko-KR"/>
              </w:rPr>
            </w:pPr>
            <w:r w:rsidRPr="00546CA9">
              <w:rPr>
                <w:rFonts w:eastAsia="Malgun Gothic" w:cs="Arial"/>
                <w:b/>
                <w:bCs/>
                <w:color w:val="000000"/>
                <w:sz w:val="18"/>
                <w:szCs w:val="18"/>
                <w:lang w:eastAsia="ko-KR"/>
              </w:rPr>
              <w:t>Mnemonic</w:t>
            </w:r>
          </w:p>
        </w:tc>
        <w:tc>
          <w:tcPr>
            <w:tcW w:w="1134" w:type="dxa"/>
            <w:tcBorders>
              <w:bottom w:val="single" w:sz="6" w:space="0" w:color="auto"/>
            </w:tcBorders>
            <w:shd w:val="clear" w:color="auto" w:fill="auto"/>
            <w:vAlign w:val="center"/>
          </w:tcPr>
          <w:p w14:paraId="30150D0D" w14:textId="77777777" w:rsidR="00FA6A12" w:rsidRPr="00546CA9" w:rsidRDefault="00FA6A12" w:rsidP="009E65BA">
            <w:pPr>
              <w:spacing w:before="0" w:after="0" w:line="240" w:lineRule="auto"/>
              <w:ind w:left="0"/>
              <w:jc w:val="center"/>
              <w:rPr>
                <w:rFonts w:eastAsia="Malgun Gothic" w:cs="Arial"/>
                <w:b/>
                <w:bCs/>
                <w:color w:val="000000"/>
                <w:sz w:val="18"/>
                <w:szCs w:val="18"/>
                <w:lang w:eastAsia="ko-KR"/>
              </w:rPr>
            </w:pPr>
            <w:r w:rsidRPr="00546CA9">
              <w:rPr>
                <w:rFonts w:eastAsia="Malgun Gothic" w:cs="Arial"/>
                <w:b/>
                <w:bCs/>
                <w:color w:val="000000"/>
                <w:sz w:val="18"/>
                <w:szCs w:val="18"/>
                <w:lang w:eastAsia="ko-KR"/>
              </w:rPr>
              <w:t>Value</w:t>
            </w:r>
          </w:p>
        </w:tc>
      </w:tr>
      <w:tr w:rsidR="00FA6A12" w:rsidRPr="00D07643" w14:paraId="04D9964C" w14:textId="77777777" w:rsidTr="009E65BA">
        <w:trPr>
          <w:trHeight w:val="470"/>
        </w:trPr>
        <w:tc>
          <w:tcPr>
            <w:tcW w:w="851" w:type="dxa"/>
            <w:hideMark/>
          </w:tcPr>
          <w:p w14:paraId="1D3EA145"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2268" w:type="dxa"/>
            <w:hideMark/>
          </w:tcPr>
          <w:p w14:paraId="06BD851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AirRecirculationMode Version</w:t>
            </w:r>
          </w:p>
        </w:tc>
        <w:tc>
          <w:tcPr>
            <w:tcW w:w="2835" w:type="dxa"/>
            <w:hideMark/>
          </w:tcPr>
          <w:p w14:paraId="2FA8455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AirRecirculationMode Interface version number</w:t>
            </w:r>
          </w:p>
        </w:tc>
        <w:tc>
          <w:tcPr>
            <w:tcW w:w="850" w:type="dxa"/>
            <w:hideMark/>
          </w:tcPr>
          <w:p w14:paraId="657A269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1A264AB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IXITL_AirRecirculationModeVersion</w:t>
            </w:r>
          </w:p>
        </w:tc>
        <w:tc>
          <w:tcPr>
            <w:tcW w:w="1134" w:type="dxa"/>
            <w:hideMark/>
          </w:tcPr>
          <w:p w14:paraId="4A0D8CA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69078D0C" w14:textId="77777777" w:rsidTr="009E65BA">
        <w:trPr>
          <w:trHeight w:val="470"/>
        </w:trPr>
        <w:tc>
          <w:tcPr>
            <w:tcW w:w="851" w:type="dxa"/>
            <w:hideMark/>
          </w:tcPr>
          <w:p w14:paraId="2A679ADB"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w:t>
            </w:r>
          </w:p>
        </w:tc>
        <w:tc>
          <w:tcPr>
            <w:tcW w:w="2268" w:type="dxa"/>
            <w:hideMark/>
          </w:tcPr>
          <w:p w14:paraId="63AC94B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Alerts Version</w:t>
            </w:r>
          </w:p>
        </w:tc>
        <w:tc>
          <w:tcPr>
            <w:tcW w:w="2835" w:type="dxa"/>
            <w:hideMark/>
          </w:tcPr>
          <w:p w14:paraId="6ED1B2B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Alerts Interface version number</w:t>
            </w:r>
          </w:p>
        </w:tc>
        <w:tc>
          <w:tcPr>
            <w:tcW w:w="850" w:type="dxa"/>
            <w:hideMark/>
          </w:tcPr>
          <w:p w14:paraId="7DC274A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801A72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IXITL_AlertsVersion</w:t>
            </w:r>
          </w:p>
        </w:tc>
        <w:tc>
          <w:tcPr>
            <w:tcW w:w="1134" w:type="dxa"/>
            <w:hideMark/>
          </w:tcPr>
          <w:p w14:paraId="6276221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F6D65BC" w14:textId="77777777" w:rsidTr="009E65BA">
        <w:trPr>
          <w:trHeight w:val="470"/>
        </w:trPr>
        <w:tc>
          <w:tcPr>
            <w:tcW w:w="851" w:type="dxa"/>
            <w:hideMark/>
          </w:tcPr>
          <w:p w14:paraId="61BAEF62"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w:t>
            </w:r>
          </w:p>
        </w:tc>
        <w:tc>
          <w:tcPr>
            <w:tcW w:w="2268" w:type="dxa"/>
            <w:hideMark/>
          </w:tcPr>
          <w:p w14:paraId="5B7E5D4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AudioVideoInput Version</w:t>
            </w:r>
          </w:p>
        </w:tc>
        <w:tc>
          <w:tcPr>
            <w:tcW w:w="2835" w:type="dxa"/>
            <w:hideMark/>
          </w:tcPr>
          <w:p w14:paraId="19CCCB4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AudioVideoInput Interface version number</w:t>
            </w:r>
          </w:p>
        </w:tc>
        <w:tc>
          <w:tcPr>
            <w:tcW w:w="850" w:type="dxa"/>
            <w:hideMark/>
          </w:tcPr>
          <w:p w14:paraId="60A01B6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7947C40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IXITL_AudioVideoInputVersion</w:t>
            </w:r>
          </w:p>
        </w:tc>
        <w:tc>
          <w:tcPr>
            <w:tcW w:w="1134" w:type="dxa"/>
            <w:hideMark/>
          </w:tcPr>
          <w:p w14:paraId="51387F0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733E017" w14:textId="77777777" w:rsidTr="009E65BA">
        <w:trPr>
          <w:trHeight w:val="470"/>
        </w:trPr>
        <w:tc>
          <w:tcPr>
            <w:tcW w:w="851" w:type="dxa"/>
            <w:hideMark/>
          </w:tcPr>
          <w:p w14:paraId="22E4E0B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4</w:t>
            </w:r>
          </w:p>
        </w:tc>
        <w:tc>
          <w:tcPr>
            <w:tcW w:w="2268" w:type="dxa"/>
            <w:hideMark/>
          </w:tcPr>
          <w:p w14:paraId="418DE3C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AudioVolume Version</w:t>
            </w:r>
          </w:p>
        </w:tc>
        <w:tc>
          <w:tcPr>
            <w:tcW w:w="2835" w:type="dxa"/>
            <w:hideMark/>
          </w:tcPr>
          <w:p w14:paraId="7B677F6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AudioVolume Interface version number</w:t>
            </w:r>
          </w:p>
        </w:tc>
        <w:tc>
          <w:tcPr>
            <w:tcW w:w="850" w:type="dxa"/>
            <w:hideMark/>
          </w:tcPr>
          <w:p w14:paraId="4C8FDB9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45E8718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IXITL_AudioVolumeVersion</w:t>
            </w:r>
          </w:p>
        </w:tc>
        <w:tc>
          <w:tcPr>
            <w:tcW w:w="1134" w:type="dxa"/>
            <w:hideMark/>
          </w:tcPr>
          <w:p w14:paraId="0158D01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5171C832" w14:textId="77777777" w:rsidTr="009E65BA">
        <w:trPr>
          <w:trHeight w:val="470"/>
        </w:trPr>
        <w:tc>
          <w:tcPr>
            <w:tcW w:w="851" w:type="dxa"/>
            <w:hideMark/>
          </w:tcPr>
          <w:p w14:paraId="2C28B51D"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5</w:t>
            </w:r>
          </w:p>
        </w:tc>
        <w:tc>
          <w:tcPr>
            <w:tcW w:w="2268" w:type="dxa"/>
            <w:hideMark/>
          </w:tcPr>
          <w:p w14:paraId="30B8E7E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BatteryStatus Version</w:t>
            </w:r>
          </w:p>
        </w:tc>
        <w:tc>
          <w:tcPr>
            <w:tcW w:w="2835" w:type="dxa"/>
            <w:hideMark/>
          </w:tcPr>
          <w:p w14:paraId="40A5AF5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BatteryStatus Interface version number</w:t>
            </w:r>
          </w:p>
        </w:tc>
        <w:tc>
          <w:tcPr>
            <w:tcW w:w="850" w:type="dxa"/>
            <w:hideMark/>
          </w:tcPr>
          <w:p w14:paraId="2F4439F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67710D7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IXITL_BatteryStatusVersion</w:t>
            </w:r>
          </w:p>
        </w:tc>
        <w:tc>
          <w:tcPr>
            <w:tcW w:w="1134" w:type="dxa"/>
            <w:hideMark/>
          </w:tcPr>
          <w:p w14:paraId="771DE89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60D41CA" w14:textId="77777777" w:rsidTr="009E65BA">
        <w:trPr>
          <w:trHeight w:val="470"/>
        </w:trPr>
        <w:tc>
          <w:tcPr>
            <w:tcW w:w="851" w:type="dxa"/>
            <w:hideMark/>
          </w:tcPr>
          <w:p w14:paraId="1519F511"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6</w:t>
            </w:r>
          </w:p>
        </w:tc>
        <w:tc>
          <w:tcPr>
            <w:tcW w:w="2268" w:type="dxa"/>
            <w:hideMark/>
          </w:tcPr>
          <w:p w14:paraId="1FDB4AE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Channel Version</w:t>
            </w:r>
          </w:p>
        </w:tc>
        <w:tc>
          <w:tcPr>
            <w:tcW w:w="2835" w:type="dxa"/>
            <w:hideMark/>
          </w:tcPr>
          <w:p w14:paraId="3AD5E69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Channel Interface version number</w:t>
            </w:r>
          </w:p>
        </w:tc>
        <w:tc>
          <w:tcPr>
            <w:tcW w:w="850" w:type="dxa"/>
            <w:hideMark/>
          </w:tcPr>
          <w:p w14:paraId="3AFD460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173E2A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IXITL_ChannelVersion</w:t>
            </w:r>
          </w:p>
        </w:tc>
        <w:tc>
          <w:tcPr>
            <w:tcW w:w="1134" w:type="dxa"/>
            <w:hideMark/>
          </w:tcPr>
          <w:p w14:paraId="75CA899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A8127AB" w14:textId="77777777" w:rsidTr="009E65BA">
        <w:trPr>
          <w:trHeight w:val="470"/>
        </w:trPr>
        <w:tc>
          <w:tcPr>
            <w:tcW w:w="851" w:type="dxa"/>
            <w:hideMark/>
          </w:tcPr>
          <w:p w14:paraId="75A1DDC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7</w:t>
            </w:r>
          </w:p>
        </w:tc>
        <w:tc>
          <w:tcPr>
            <w:tcW w:w="2268" w:type="dxa"/>
            <w:hideMark/>
          </w:tcPr>
          <w:p w14:paraId="5DC66E8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ClimateControlMode Version</w:t>
            </w:r>
          </w:p>
        </w:tc>
        <w:tc>
          <w:tcPr>
            <w:tcW w:w="2835" w:type="dxa"/>
            <w:hideMark/>
          </w:tcPr>
          <w:p w14:paraId="208A999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ClimateControlMode Interface version number</w:t>
            </w:r>
          </w:p>
        </w:tc>
        <w:tc>
          <w:tcPr>
            <w:tcW w:w="850" w:type="dxa"/>
            <w:hideMark/>
          </w:tcPr>
          <w:p w14:paraId="0033155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42C587A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IXITL_ClimateControlModeVersion</w:t>
            </w:r>
          </w:p>
        </w:tc>
        <w:tc>
          <w:tcPr>
            <w:tcW w:w="1134" w:type="dxa"/>
            <w:hideMark/>
          </w:tcPr>
          <w:p w14:paraId="2EF14F6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51C3FB5A" w14:textId="77777777" w:rsidTr="009E65BA">
        <w:trPr>
          <w:trHeight w:val="470"/>
        </w:trPr>
        <w:tc>
          <w:tcPr>
            <w:tcW w:w="851" w:type="dxa"/>
            <w:hideMark/>
          </w:tcPr>
          <w:p w14:paraId="47DBBCDD"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8</w:t>
            </w:r>
          </w:p>
        </w:tc>
        <w:tc>
          <w:tcPr>
            <w:tcW w:w="2268" w:type="dxa"/>
            <w:hideMark/>
          </w:tcPr>
          <w:p w14:paraId="53E939E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ClosedStatus Version</w:t>
            </w:r>
          </w:p>
        </w:tc>
        <w:tc>
          <w:tcPr>
            <w:tcW w:w="2835" w:type="dxa"/>
            <w:hideMark/>
          </w:tcPr>
          <w:p w14:paraId="356062E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ClosedStatus Interface version number</w:t>
            </w:r>
          </w:p>
        </w:tc>
        <w:tc>
          <w:tcPr>
            <w:tcW w:w="850" w:type="dxa"/>
            <w:hideMark/>
          </w:tcPr>
          <w:p w14:paraId="4DBE68D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1CC9F4A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IXITL_ClosedStatusVersion</w:t>
            </w:r>
          </w:p>
        </w:tc>
        <w:tc>
          <w:tcPr>
            <w:tcW w:w="1134" w:type="dxa"/>
            <w:hideMark/>
          </w:tcPr>
          <w:p w14:paraId="0ABB62A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0F30D91" w14:textId="77777777" w:rsidTr="009E65BA">
        <w:trPr>
          <w:trHeight w:val="470"/>
        </w:trPr>
        <w:tc>
          <w:tcPr>
            <w:tcW w:w="851" w:type="dxa"/>
            <w:hideMark/>
          </w:tcPr>
          <w:p w14:paraId="668E9A5D"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9</w:t>
            </w:r>
          </w:p>
        </w:tc>
        <w:tc>
          <w:tcPr>
            <w:tcW w:w="2268" w:type="dxa"/>
            <w:hideMark/>
          </w:tcPr>
          <w:p w14:paraId="07C4C67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CurrentAirQuality Version</w:t>
            </w:r>
          </w:p>
        </w:tc>
        <w:tc>
          <w:tcPr>
            <w:tcW w:w="2835" w:type="dxa"/>
            <w:hideMark/>
          </w:tcPr>
          <w:p w14:paraId="22FF880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CurrentAirQuality Interface version number</w:t>
            </w:r>
          </w:p>
        </w:tc>
        <w:tc>
          <w:tcPr>
            <w:tcW w:w="850" w:type="dxa"/>
            <w:hideMark/>
          </w:tcPr>
          <w:p w14:paraId="4012F7A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2B3532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IXITL_CurrentAirQualityVersion</w:t>
            </w:r>
          </w:p>
        </w:tc>
        <w:tc>
          <w:tcPr>
            <w:tcW w:w="1134" w:type="dxa"/>
            <w:hideMark/>
          </w:tcPr>
          <w:p w14:paraId="2488D8D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0D7A9726" w14:textId="77777777" w:rsidTr="009E65BA">
        <w:trPr>
          <w:trHeight w:val="470"/>
        </w:trPr>
        <w:tc>
          <w:tcPr>
            <w:tcW w:w="851" w:type="dxa"/>
            <w:hideMark/>
          </w:tcPr>
          <w:p w14:paraId="775C3144"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10</w:t>
            </w:r>
          </w:p>
        </w:tc>
        <w:tc>
          <w:tcPr>
            <w:tcW w:w="2268" w:type="dxa"/>
            <w:hideMark/>
          </w:tcPr>
          <w:p w14:paraId="26DAE36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CurrentAirQualityLevel Version</w:t>
            </w:r>
          </w:p>
        </w:tc>
        <w:tc>
          <w:tcPr>
            <w:tcW w:w="2835" w:type="dxa"/>
            <w:hideMark/>
          </w:tcPr>
          <w:p w14:paraId="3651ECC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CurrentAirQualityLevel Interface version number</w:t>
            </w:r>
          </w:p>
        </w:tc>
        <w:tc>
          <w:tcPr>
            <w:tcW w:w="850" w:type="dxa"/>
            <w:hideMark/>
          </w:tcPr>
          <w:p w14:paraId="7FF6A29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3C8F33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IXITL_CurrentAirQualityLevelVersion</w:t>
            </w:r>
          </w:p>
        </w:tc>
        <w:tc>
          <w:tcPr>
            <w:tcW w:w="1134" w:type="dxa"/>
            <w:hideMark/>
          </w:tcPr>
          <w:p w14:paraId="3F2870C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4D4734D" w14:textId="77777777" w:rsidTr="009E65BA">
        <w:trPr>
          <w:trHeight w:val="470"/>
        </w:trPr>
        <w:tc>
          <w:tcPr>
            <w:tcW w:w="851" w:type="dxa"/>
            <w:hideMark/>
          </w:tcPr>
          <w:p w14:paraId="33054A06"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11</w:t>
            </w:r>
          </w:p>
        </w:tc>
        <w:tc>
          <w:tcPr>
            <w:tcW w:w="2268" w:type="dxa"/>
            <w:hideMark/>
          </w:tcPr>
          <w:p w14:paraId="6CF58B0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CurrentHumidity Version</w:t>
            </w:r>
          </w:p>
        </w:tc>
        <w:tc>
          <w:tcPr>
            <w:tcW w:w="2835" w:type="dxa"/>
            <w:hideMark/>
          </w:tcPr>
          <w:p w14:paraId="22E2F33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CurrentHumidity Interface version number</w:t>
            </w:r>
          </w:p>
        </w:tc>
        <w:tc>
          <w:tcPr>
            <w:tcW w:w="850" w:type="dxa"/>
            <w:hideMark/>
          </w:tcPr>
          <w:p w14:paraId="7798777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F2AFF5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IXITL_CurrentHumidityVersion</w:t>
            </w:r>
          </w:p>
        </w:tc>
        <w:tc>
          <w:tcPr>
            <w:tcW w:w="1134" w:type="dxa"/>
            <w:hideMark/>
          </w:tcPr>
          <w:p w14:paraId="1F91BB8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1C218162" w14:textId="77777777" w:rsidTr="009E65BA">
        <w:trPr>
          <w:trHeight w:val="470"/>
        </w:trPr>
        <w:tc>
          <w:tcPr>
            <w:tcW w:w="851" w:type="dxa"/>
            <w:hideMark/>
          </w:tcPr>
          <w:p w14:paraId="55582677"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12</w:t>
            </w:r>
          </w:p>
        </w:tc>
        <w:tc>
          <w:tcPr>
            <w:tcW w:w="2268" w:type="dxa"/>
            <w:hideMark/>
          </w:tcPr>
          <w:p w14:paraId="31C886B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CurrentPower Version</w:t>
            </w:r>
          </w:p>
        </w:tc>
        <w:tc>
          <w:tcPr>
            <w:tcW w:w="2835" w:type="dxa"/>
            <w:hideMark/>
          </w:tcPr>
          <w:p w14:paraId="74E5BC8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CurrentPower Interface version number</w:t>
            </w:r>
          </w:p>
        </w:tc>
        <w:tc>
          <w:tcPr>
            <w:tcW w:w="850" w:type="dxa"/>
            <w:hideMark/>
          </w:tcPr>
          <w:p w14:paraId="2C7E65E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0818274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IXITL_CurrentPowerVersion</w:t>
            </w:r>
          </w:p>
        </w:tc>
        <w:tc>
          <w:tcPr>
            <w:tcW w:w="1134" w:type="dxa"/>
            <w:hideMark/>
          </w:tcPr>
          <w:p w14:paraId="21A6EEB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0C771E5" w14:textId="77777777" w:rsidTr="009E65BA">
        <w:trPr>
          <w:trHeight w:val="470"/>
        </w:trPr>
        <w:tc>
          <w:tcPr>
            <w:tcW w:w="851" w:type="dxa"/>
            <w:hideMark/>
          </w:tcPr>
          <w:p w14:paraId="4C6D5355"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13</w:t>
            </w:r>
          </w:p>
        </w:tc>
        <w:tc>
          <w:tcPr>
            <w:tcW w:w="2268" w:type="dxa"/>
            <w:hideMark/>
          </w:tcPr>
          <w:p w14:paraId="1922CFB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CurrentTemperature Version</w:t>
            </w:r>
          </w:p>
        </w:tc>
        <w:tc>
          <w:tcPr>
            <w:tcW w:w="2835" w:type="dxa"/>
            <w:hideMark/>
          </w:tcPr>
          <w:p w14:paraId="6786EE7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CurrentTemperature Interface version number</w:t>
            </w:r>
          </w:p>
        </w:tc>
        <w:tc>
          <w:tcPr>
            <w:tcW w:w="850" w:type="dxa"/>
            <w:hideMark/>
          </w:tcPr>
          <w:p w14:paraId="3E77A01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0E45E0D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IXITL_CurrentTemperatureVersion</w:t>
            </w:r>
          </w:p>
        </w:tc>
        <w:tc>
          <w:tcPr>
            <w:tcW w:w="1134" w:type="dxa"/>
            <w:hideMark/>
          </w:tcPr>
          <w:p w14:paraId="29D0227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63BA794D" w14:textId="77777777" w:rsidTr="009E65BA">
        <w:trPr>
          <w:trHeight w:val="470"/>
        </w:trPr>
        <w:tc>
          <w:tcPr>
            <w:tcW w:w="851" w:type="dxa"/>
            <w:hideMark/>
          </w:tcPr>
          <w:p w14:paraId="6E693448"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14</w:t>
            </w:r>
          </w:p>
        </w:tc>
        <w:tc>
          <w:tcPr>
            <w:tcW w:w="2268" w:type="dxa"/>
            <w:hideMark/>
          </w:tcPr>
          <w:p w14:paraId="5507A30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CycleControl Version</w:t>
            </w:r>
          </w:p>
        </w:tc>
        <w:tc>
          <w:tcPr>
            <w:tcW w:w="2835" w:type="dxa"/>
            <w:hideMark/>
          </w:tcPr>
          <w:p w14:paraId="2106C4A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CycleControl Interface version number</w:t>
            </w:r>
          </w:p>
        </w:tc>
        <w:tc>
          <w:tcPr>
            <w:tcW w:w="850" w:type="dxa"/>
            <w:hideMark/>
          </w:tcPr>
          <w:p w14:paraId="1BB1E99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135C34C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IXITL_CycleControlVersion</w:t>
            </w:r>
          </w:p>
        </w:tc>
        <w:tc>
          <w:tcPr>
            <w:tcW w:w="1134" w:type="dxa"/>
            <w:hideMark/>
          </w:tcPr>
          <w:p w14:paraId="5361A31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DA434A8" w14:textId="77777777" w:rsidTr="009E65BA">
        <w:trPr>
          <w:trHeight w:val="470"/>
        </w:trPr>
        <w:tc>
          <w:tcPr>
            <w:tcW w:w="851" w:type="dxa"/>
            <w:hideMark/>
          </w:tcPr>
          <w:p w14:paraId="03CC77E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15</w:t>
            </w:r>
          </w:p>
        </w:tc>
        <w:tc>
          <w:tcPr>
            <w:tcW w:w="2268" w:type="dxa"/>
            <w:hideMark/>
          </w:tcPr>
          <w:p w14:paraId="5620DF9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DishWashingCyclePhase Version</w:t>
            </w:r>
          </w:p>
        </w:tc>
        <w:tc>
          <w:tcPr>
            <w:tcW w:w="2835" w:type="dxa"/>
            <w:hideMark/>
          </w:tcPr>
          <w:p w14:paraId="462D80D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DishWashingCyclePhase Interface version number</w:t>
            </w:r>
          </w:p>
        </w:tc>
        <w:tc>
          <w:tcPr>
            <w:tcW w:w="850" w:type="dxa"/>
            <w:hideMark/>
          </w:tcPr>
          <w:p w14:paraId="5AB37BC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2A1A2A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IXITL_DishWashingCyclePhaseVersion</w:t>
            </w:r>
          </w:p>
        </w:tc>
        <w:tc>
          <w:tcPr>
            <w:tcW w:w="1134" w:type="dxa"/>
            <w:hideMark/>
          </w:tcPr>
          <w:p w14:paraId="7DE963B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CC78933" w14:textId="77777777" w:rsidTr="009E65BA">
        <w:trPr>
          <w:trHeight w:val="470"/>
        </w:trPr>
        <w:tc>
          <w:tcPr>
            <w:tcW w:w="851" w:type="dxa"/>
            <w:hideMark/>
          </w:tcPr>
          <w:p w14:paraId="1F84F98F"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16</w:t>
            </w:r>
          </w:p>
        </w:tc>
        <w:tc>
          <w:tcPr>
            <w:tcW w:w="2268" w:type="dxa"/>
            <w:hideMark/>
          </w:tcPr>
          <w:p w14:paraId="4B66A56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EnergyUsage Version</w:t>
            </w:r>
          </w:p>
        </w:tc>
        <w:tc>
          <w:tcPr>
            <w:tcW w:w="2835" w:type="dxa"/>
            <w:hideMark/>
          </w:tcPr>
          <w:p w14:paraId="3BE48B6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EnergyUsage Interface version number</w:t>
            </w:r>
          </w:p>
        </w:tc>
        <w:tc>
          <w:tcPr>
            <w:tcW w:w="850" w:type="dxa"/>
            <w:hideMark/>
          </w:tcPr>
          <w:p w14:paraId="49C4DB9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028FC4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IXITL_EnergyUsageVersion</w:t>
            </w:r>
          </w:p>
        </w:tc>
        <w:tc>
          <w:tcPr>
            <w:tcW w:w="1134" w:type="dxa"/>
            <w:hideMark/>
          </w:tcPr>
          <w:p w14:paraId="5F633A7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0C682774" w14:textId="77777777" w:rsidTr="009E65BA">
        <w:trPr>
          <w:trHeight w:val="470"/>
        </w:trPr>
        <w:tc>
          <w:tcPr>
            <w:tcW w:w="851" w:type="dxa"/>
            <w:hideMark/>
          </w:tcPr>
          <w:p w14:paraId="0DE767C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17</w:t>
            </w:r>
          </w:p>
        </w:tc>
        <w:tc>
          <w:tcPr>
            <w:tcW w:w="2268" w:type="dxa"/>
            <w:hideMark/>
          </w:tcPr>
          <w:p w14:paraId="0185400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FanSpeedLevel Version</w:t>
            </w:r>
          </w:p>
        </w:tc>
        <w:tc>
          <w:tcPr>
            <w:tcW w:w="2835" w:type="dxa"/>
            <w:hideMark/>
          </w:tcPr>
          <w:p w14:paraId="6FF6BE6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FanSpeedLevel Interface version number</w:t>
            </w:r>
          </w:p>
        </w:tc>
        <w:tc>
          <w:tcPr>
            <w:tcW w:w="850" w:type="dxa"/>
            <w:hideMark/>
          </w:tcPr>
          <w:p w14:paraId="67F3A8D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09A2599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IXITL_FanSpeedLevelVersion</w:t>
            </w:r>
          </w:p>
        </w:tc>
        <w:tc>
          <w:tcPr>
            <w:tcW w:w="1134" w:type="dxa"/>
            <w:hideMark/>
          </w:tcPr>
          <w:p w14:paraId="3453C2E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0AD313F2" w14:textId="77777777" w:rsidTr="009E65BA">
        <w:trPr>
          <w:trHeight w:val="470"/>
        </w:trPr>
        <w:tc>
          <w:tcPr>
            <w:tcW w:w="851" w:type="dxa"/>
            <w:hideMark/>
          </w:tcPr>
          <w:p w14:paraId="12BE4E55"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18</w:t>
            </w:r>
          </w:p>
        </w:tc>
        <w:tc>
          <w:tcPr>
            <w:tcW w:w="2268" w:type="dxa"/>
            <w:hideMark/>
          </w:tcPr>
          <w:p w14:paraId="29CFC76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FilterStatus Version</w:t>
            </w:r>
          </w:p>
        </w:tc>
        <w:tc>
          <w:tcPr>
            <w:tcW w:w="2835" w:type="dxa"/>
            <w:hideMark/>
          </w:tcPr>
          <w:p w14:paraId="2321A0E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FilterStatus Interface version number</w:t>
            </w:r>
          </w:p>
        </w:tc>
        <w:tc>
          <w:tcPr>
            <w:tcW w:w="850" w:type="dxa"/>
            <w:hideMark/>
          </w:tcPr>
          <w:p w14:paraId="5C2743C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6960963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IXITL_FilterStatusVersion</w:t>
            </w:r>
          </w:p>
        </w:tc>
        <w:tc>
          <w:tcPr>
            <w:tcW w:w="1134" w:type="dxa"/>
            <w:hideMark/>
          </w:tcPr>
          <w:p w14:paraId="396FA32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283DD561" w14:textId="77777777" w:rsidTr="009E65BA">
        <w:trPr>
          <w:trHeight w:val="470"/>
        </w:trPr>
        <w:tc>
          <w:tcPr>
            <w:tcW w:w="851" w:type="dxa"/>
            <w:hideMark/>
          </w:tcPr>
          <w:p w14:paraId="5EB0D94B"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lastRenderedPageBreak/>
              <w:t>19</w:t>
            </w:r>
          </w:p>
        </w:tc>
        <w:tc>
          <w:tcPr>
            <w:tcW w:w="2268" w:type="dxa"/>
            <w:hideMark/>
          </w:tcPr>
          <w:p w14:paraId="418CFCC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HeatingZone Version</w:t>
            </w:r>
          </w:p>
        </w:tc>
        <w:tc>
          <w:tcPr>
            <w:tcW w:w="2835" w:type="dxa"/>
            <w:hideMark/>
          </w:tcPr>
          <w:p w14:paraId="58CADCD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HeatingZone Interface version number</w:t>
            </w:r>
          </w:p>
        </w:tc>
        <w:tc>
          <w:tcPr>
            <w:tcW w:w="850" w:type="dxa"/>
            <w:hideMark/>
          </w:tcPr>
          <w:p w14:paraId="798665C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3FAE53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IXITL_HeatingZoneVersion</w:t>
            </w:r>
          </w:p>
        </w:tc>
        <w:tc>
          <w:tcPr>
            <w:tcW w:w="1134" w:type="dxa"/>
            <w:hideMark/>
          </w:tcPr>
          <w:p w14:paraId="3B39820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5BECB4A" w14:textId="77777777" w:rsidTr="009E65BA">
        <w:trPr>
          <w:trHeight w:val="470"/>
        </w:trPr>
        <w:tc>
          <w:tcPr>
            <w:tcW w:w="851" w:type="dxa"/>
            <w:hideMark/>
          </w:tcPr>
          <w:p w14:paraId="672FC2BA"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20</w:t>
            </w:r>
          </w:p>
        </w:tc>
        <w:tc>
          <w:tcPr>
            <w:tcW w:w="2268" w:type="dxa"/>
            <w:hideMark/>
          </w:tcPr>
          <w:p w14:paraId="2E4E474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Hid Version</w:t>
            </w:r>
          </w:p>
        </w:tc>
        <w:tc>
          <w:tcPr>
            <w:tcW w:w="2835" w:type="dxa"/>
            <w:hideMark/>
          </w:tcPr>
          <w:p w14:paraId="0C10D28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Hid Interface version number</w:t>
            </w:r>
          </w:p>
        </w:tc>
        <w:tc>
          <w:tcPr>
            <w:tcW w:w="850" w:type="dxa"/>
            <w:hideMark/>
          </w:tcPr>
          <w:p w14:paraId="7C6A0C5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0B684A6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IXITL_HidVersion</w:t>
            </w:r>
          </w:p>
        </w:tc>
        <w:tc>
          <w:tcPr>
            <w:tcW w:w="1134" w:type="dxa"/>
            <w:hideMark/>
          </w:tcPr>
          <w:p w14:paraId="3AFA774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0103148" w14:textId="77777777" w:rsidTr="009E65BA">
        <w:trPr>
          <w:trHeight w:val="470"/>
        </w:trPr>
        <w:tc>
          <w:tcPr>
            <w:tcW w:w="851" w:type="dxa"/>
            <w:hideMark/>
          </w:tcPr>
          <w:p w14:paraId="7389B052"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21</w:t>
            </w:r>
          </w:p>
        </w:tc>
        <w:tc>
          <w:tcPr>
            <w:tcW w:w="2268" w:type="dxa"/>
            <w:hideMark/>
          </w:tcPr>
          <w:p w14:paraId="043E1CD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HvacFanMode Version</w:t>
            </w:r>
          </w:p>
        </w:tc>
        <w:tc>
          <w:tcPr>
            <w:tcW w:w="2835" w:type="dxa"/>
            <w:hideMark/>
          </w:tcPr>
          <w:p w14:paraId="5DE5696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HvacFanMode Interface version number</w:t>
            </w:r>
          </w:p>
        </w:tc>
        <w:tc>
          <w:tcPr>
            <w:tcW w:w="850" w:type="dxa"/>
            <w:hideMark/>
          </w:tcPr>
          <w:p w14:paraId="4509739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16A3C27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IXITL_HvacFanModeVersion</w:t>
            </w:r>
          </w:p>
        </w:tc>
        <w:tc>
          <w:tcPr>
            <w:tcW w:w="1134" w:type="dxa"/>
            <w:hideMark/>
          </w:tcPr>
          <w:p w14:paraId="236836E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CFCFF90" w14:textId="77777777" w:rsidTr="009E65BA">
        <w:trPr>
          <w:trHeight w:val="470"/>
        </w:trPr>
        <w:tc>
          <w:tcPr>
            <w:tcW w:w="851" w:type="dxa"/>
            <w:hideMark/>
          </w:tcPr>
          <w:p w14:paraId="383F9BC8"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22</w:t>
            </w:r>
          </w:p>
        </w:tc>
        <w:tc>
          <w:tcPr>
            <w:tcW w:w="2268" w:type="dxa"/>
            <w:hideMark/>
          </w:tcPr>
          <w:p w14:paraId="7B480E9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LaundryCyclePhase Version</w:t>
            </w:r>
          </w:p>
        </w:tc>
        <w:tc>
          <w:tcPr>
            <w:tcW w:w="2835" w:type="dxa"/>
            <w:hideMark/>
          </w:tcPr>
          <w:p w14:paraId="1665776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LaundryCyclePhase Interface version number</w:t>
            </w:r>
          </w:p>
        </w:tc>
        <w:tc>
          <w:tcPr>
            <w:tcW w:w="850" w:type="dxa"/>
            <w:hideMark/>
          </w:tcPr>
          <w:p w14:paraId="4DA2604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6954E7B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IXITL_LaundryCyclePhaseVersion</w:t>
            </w:r>
          </w:p>
        </w:tc>
        <w:tc>
          <w:tcPr>
            <w:tcW w:w="1134" w:type="dxa"/>
            <w:hideMark/>
          </w:tcPr>
          <w:p w14:paraId="794A932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300B9D2A" w14:textId="77777777" w:rsidTr="009E65BA">
        <w:trPr>
          <w:trHeight w:val="470"/>
        </w:trPr>
        <w:tc>
          <w:tcPr>
            <w:tcW w:w="851" w:type="dxa"/>
            <w:hideMark/>
          </w:tcPr>
          <w:p w14:paraId="50E50576"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23</w:t>
            </w:r>
          </w:p>
        </w:tc>
        <w:tc>
          <w:tcPr>
            <w:tcW w:w="2268" w:type="dxa"/>
            <w:hideMark/>
          </w:tcPr>
          <w:p w14:paraId="7D0F6B0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MoistureOutputLevel Version</w:t>
            </w:r>
          </w:p>
        </w:tc>
        <w:tc>
          <w:tcPr>
            <w:tcW w:w="2835" w:type="dxa"/>
            <w:hideMark/>
          </w:tcPr>
          <w:p w14:paraId="5389488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MoistureOutputLevel Interface version number</w:t>
            </w:r>
          </w:p>
        </w:tc>
        <w:tc>
          <w:tcPr>
            <w:tcW w:w="850" w:type="dxa"/>
            <w:hideMark/>
          </w:tcPr>
          <w:p w14:paraId="54B129C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B9DA2D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IXITL_MoistureOutputLevelVersion</w:t>
            </w:r>
          </w:p>
        </w:tc>
        <w:tc>
          <w:tcPr>
            <w:tcW w:w="1134" w:type="dxa"/>
            <w:hideMark/>
          </w:tcPr>
          <w:p w14:paraId="597D1E9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72306D3" w14:textId="77777777" w:rsidTr="009E65BA">
        <w:trPr>
          <w:trHeight w:val="470"/>
        </w:trPr>
        <w:tc>
          <w:tcPr>
            <w:tcW w:w="851" w:type="dxa"/>
            <w:hideMark/>
          </w:tcPr>
          <w:p w14:paraId="489915F8"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24</w:t>
            </w:r>
          </w:p>
        </w:tc>
        <w:tc>
          <w:tcPr>
            <w:tcW w:w="2268" w:type="dxa"/>
            <w:hideMark/>
          </w:tcPr>
          <w:p w14:paraId="33ECB06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OffControl Version</w:t>
            </w:r>
          </w:p>
        </w:tc>
        <w:tc>
          <w:tcPr>
            <w:tcW w:w="2835" w:type="dxa"/>
            <w:hideMark/>
          </w:tcPr>
          <w:p w14:paraId="1A3802B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OffControl Interface version number</w:t>
            </w:r>
          </w:p>
        </w:tc>
        <w:tc>
          <w:tcPr>
            <w:tcW w:w="850" w:type="dxa"/>
            <w:hideMark/>
          </w:tcPr>
          <w:p w14:paraId="71CCC8C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58401B4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IXITL_OffControlVersion</w:t>
            </w:r>
          </w:p>
        </w:tc>
        <w:tc>
          <w:tcPr>
            <w:tcW w:w="1134" w:type="dxa"/>
            <w:hideMark/>
          </w:tcPr>
          <w:p w14:paraId="2E63D65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107286DF" w14:textId="77777777" w:rsidTr="009E65BA">
        <w:trPr>
          <w:trHeight w:val="470"/>
        </w:trPr>
        <w:tc>
          <w:tcPr>
            <w:tcW w:w="851" w:type="dxa"/>
            <w:hideMark/>
          </w:tcPr>
          <w:p w14:paraId="25C9951C"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25</w:t>
            </w:r>
          </w:p>
        </w:tc>
        <w:tc>
          <w:tcPr>
            <w:tcW w:w="2268" w:type="dxa"/>
            <w:hideMark/>
          </w:tcPr>
          <w:p w14:paraId="416A1F7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OnControl Version</w:t>
            </w:r>
          </w:p>
        </w:tc>
        <w:tc>
          <w:tcPr>
            <w:tcW w:w="2835" w:type="dxa"/>
            <w:hideMark/>
          </w:tcPr>
          <w:p w14:paraId="1F45552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OnControl Interface version number</w:t>
            </w:r>
          </w:p>
        </w:tc>
        <w:tc>
          <w:tcPr>
            <w:tcW w:w="850" w:type="dxa"/>
            <w:hideMark/>
          </w:tcPr>
          <w:p w14:paraId="41E13D0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78EEBFF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IXITL_OnControlVersion</w:t>
            </w:r>
          </w:p>
        </w:tc>
        <w:tc>
          <w:tcPr>
            <w:tcW w:w="1134" w:type="dxa"/>
            <w:hideMark/>
          </w:tcPr>
          <w:p w14:paraId="7A46FD5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7CA7998" w14:textId="77777777" w:rsidTr="009E65BA">
        <w:trPr>
          <w:trHeight w:val="470"/>
        </w:trPr>
        <w:tc>
          <w:tcPr>
            <w:tcW w:w="851" w:type="dxa"/>
            <w:hideMark/>
          </w:tcPr>
          <w:p w14:paraId="14ACC167"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26</w:t>
            </w:r>
          </w:p>
        </w:tc>
        <w:tc>
          <w:tcPr>
            <w:tcW w:w="2268" w:type="dxa"/>
            <w:hideMark/>
          </w:tcPr>
          <w:p w14:paraId="42843C3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OnOffStatus Version</w:t>
            </w:r>
          </w:p>
        </w:tc>
        <w:tc>
          <w:tcPr>
            <w:tcW w:w="2835" w:type="dxa"/>
            <w:hideMark/>
          </w:tcPr>
          <w:p w14:paraId="66072C3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OnOffStatus Interface version number</w:t>
            </w:r>
          </w:p>
        </w:tc>
        <w:tc>
          <w:tcPr>
            <w:tcW w:w="850" w:type="dxa"/>
            <w:hideMark/>
          </w:tcPr>
          <w:p w14:paraId="3C37840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8D1092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IXITL_OnOffStatusVersion</w:t>
            </w:r>
          </w:p>
        </w:tc>
        <w:tc>
          <w:tcPr>
            <w:tcW w:w="1134" w:type="dxa"/>
            <w:hideMark/>
          </w:tcPr>
          <w:p w14:paraId="4658629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533B8F2F" w14:textId="77777777" w:rsidTr="009E65BA">
        <w:trPr>
          <w:trHeight w:val="470"/>
        </w:trPr>
        <w:tc>
          <w:tcPr>
            <w:tcW w:w="851" w:type="dxa"/>
            <w:hideMark/>
          </w:tcPr>
          <w:p w14:paraId="3DA78E0A"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27</w:t>
            </w:r>
          </w:p>
        </w:tc>
        <w:tc>
          <w:tcPr>
            <w:tcW w:w="2268" w:type="dxa"/>
            <w:hideMark/>
          </w:tcPr>
          <w:p w14:paraId="6000FCF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OvenCyclePhase Version</w:t>
            </w:r>
          </w:p>
        </w:tc>
        <w:tc>
          <w:tcPr>
            <w:tcW w:w="2835" w:type="dxa"/>
            <w:hideMark/>
          </w:tcPr>
          <w:p w14:paraId="20F52F5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OvenCyclePhase Interface version number</w:t>
            </w:r>
          </w:p>
        </w:tc>
        <w:tc>
          <w:tcPr>
            <w:tcW w:w="850" w:type="dxa"/>
            <w:hideMark/>
          </w:tcPr>
          <w:p w14:paraId="79265C3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4FABD57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IXITL_OvenCyclePhaseVersion</w:t>
            </w:r>
          </w:p>
        </w:tc>
        <w:tc>
          <w:tcPr>
            <w:tcW w:w="1134" w:type="dxa"/>
            <w:hideMark/>
          </w:tcPr>
          <w:p w14:paraId="0E28EDE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5A35BBEF" w14:textId="77777777" w:rsidTr="009E65BA">
        <w:trPr>
          <w:trHeight w:val="470"/>
        </w:trPr>
        <w:tc>
          <w:tcPr>
            <w:tcW w:w="851" w:type="dxa"/>
            <w:hideMark/>
          </w:tcPr>
          <w:p w14:paraId="2EF0D6DE"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28</w:t>
            </w:r>
          </w:p>
        </w:tc>
        <w:tc>
          <w:tcPr>
            <w:tcW w:w="2268" w:type="dxa"/>
            <w:hideMark/>
          </w:tcPr>
          <w:p w14:paraId="686FBF7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PlugInUnits Version</w:t>
            </w:r>
          </w:p>
        </w:tc>
        <w:tc>
          <w:tcPr>
            <w:tcW w:w="2835" w:type="dxa"/>
            <w:hideMark/>
          </w:tcPr>
          <w:p w14:paraId="22120B2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PlugInUnits Interface version number</w:t>
            </w:r>
          </w:p>
        </w:tc>
        <w:tc>
          <w:tcPr>
            <w:tcW w:w="850" w:type="dxa"/>
            <w:hideMark/>
          </w:tcPr>
          <w:p w14:paraId="2941E05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5F47F39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IXITL_PlugInUnitsVersion</w:t>
            </w:r>
          </w:p>
        </w:tc>
        <w:tc>
          <w:tcPr>
            <w:tcW w:w="1134" w:type="dxa"/>
            <w:hideMark/>
          </w:tcPr>
          <w:p w14:paraId="665807F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16DDEA72" w14:textId="77777777" w:rsidTr="009E65BA">
        <w:trPr>
          <w:trHeight w:val="470"/>
        </w:trPr>
        <w:tc>
          <w:tcPr>
            <w:tcW w:w="851" w:type="dxa"/>
            <w:hideMark/>
          </w:tcPr>
          <w:p w14:paraId="5A77A4AD"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29</w:t>
            </w:r>
          </w:p>
        </w:tc>
        <w:tc>
          <w:tcPr>
            <w:tcW w:w="2268" w:type="dxa"/>
            <w:hideMark/>
          </w:tcPr>
          <w:p w14:paraId="3AF56D6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RapidMode Version</w:t>
            </w:r>
          </w:p>
        </w:tc>
        <w:tc>
          <w:tcPr>
            <w:tcW w:w="2835" w:type="dxa"/>
            <w:hideMark/>
          </w:tcPr>
          <w:p w14:paraId="7473834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RapidMode Interface version number</w:t>
            </w:r>
          </w:p>
        </w:tc>
        <w:tc>
          <w:tcPr>
            <w:tcW w:w="850" w:type="dxa"/>
            <w:hideMark/>
          </w:tcPr>
          <w:p w14:paraId="0E8019B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6367D3C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IXITL_RapidModeVersion</w:t>
            </w:r>
          </w:p>
        </w:tc>
        <w:tc>
          <w:tcPr>
            <w:tcW w:w="1134" w:type="dxa"/>
            <w:hideMark/>
          </w:tcPr>
          <w:p w14:paraId="21355A8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6CB76210" w14:textId="77777777" w:rsidTr="009E65BA">
        <w:trPr>
          <w:trHeight w:val="470"/>
        </w:trPr>
        <w:tc>
          <w:tcPr>
            <w:tcW w:w="851" w:type="dxa"/>
            <w:hideMark/>
          </w:tcPr>
          <w:p w14:paraId="5A77DA40"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30</w:t>
            </w:r>
          </w:p>
        </w:tc>
        <w:tc>
          <w:tcPr>
            <w:tcW w:w="2268" w:type="dxa"/>
            <w:hideMark/>
          </w:tcPr>
          <w:p w14:paraId="42FCA3F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RapidModeTimed Version</w:t>
            </w:r>
          </w:p>
        </w:tc>
        <w:tc>
          <w:tcPr>
            <w:tcW w:w="2835" w:type="dxa"/>
            <w:hideMark/>
          </w:tcPr>
          <w:p w14:paraId="712BF97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RapidModeTimed Interface version number</w:t>
            </w:r>
          </w:p>
        </w:tc>
        <w:tc>
          <w:tcPr>
            <w:tcW w:w="850" w:type="dxa"/>
            <w:hideMark/>
          </w:tcPr>
          <w:p w14:paraId="3F0E8B9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C0F258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IXITL_RapidModeTimedVersion</w:t>
            </w:r>
          </w:p>
        </w:tc>
        <w:tc>
          <w:tcPr>
            <w:tcW w:w="1134" w:type="dxa"/>
            <w:hideMark/>
          </w:tcPr>
          <w:p w14:paraId="5C20ADC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237FCFF" w14:textId="77777777" w:rsidTr="009E65BA">
        <w:trPr>
          <w:trHeight w:val="470"/>
        </w:trPr>
        <w:tc>
          <w:tcPr>
            <w:tcW w:w="851" w:type="dxa"/>
            <w:hideMark/>
          </w:tcPr>
          <w:p w14:paraId="5239F78C"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31</w:t>
            </w:r>
          </w:p>
        </w:tc>
        <w:tc>
          <w:tcPr>
            <w:tcW w:w="2268" w:type="dxa"/>
            <w:hideMark/>
          </w:tcPr>
          <w:p w14:paraId="14DA99E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RemoteControllability Version</w:t>
            </w:r>
          </w:p>
        </w:tc>
        <w:tc>
          <w:tcPr>
            <w:tcW w:w="2835" w:type="dxa"/>
            <w:hideMark/>
          </w:tcPr>
          <w:p w14:paraId="214E861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RemoteControllability Interface version number</w:t>
            </w:r>
          </w:p>
        </w:tc>
        <w:tc>
          <w:tcPr>
            <w:tcW w:w="850" w:type="dxa"/>
            <w:hideMark/>
          </w:tcPr>
          <w:p w14:paraId="5C7BC88C"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13C97DA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IXITL_RemoteControllabilityVersion</w:t>
            </w:r>
          </w:p>
        </w:tc>
        <w:tc>
          <w:tcPr>
            <w:tcW w:w="1134" w:type="dxa"/>
            <w:hideMark/>
          </w:tcPr>
          <w:p w14:paraId="33E70F0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08A7C235" w14:textId="77777777" w:rsidTr="009E65BA">
        <w:trPr>
          <w:trHeight w:val="470"/>
        </w:trPr>
        <w:tc>
          <w:tcPr>
            <w:tcW w:w="851" w:type="dxa"/>
            <w:hideMark/>
          </w:tcPr>
          <w:p w14:paraId="78F195BB"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32</w:t>
            </w:r>
          </w:p>
        </w:tc>
        <w:tc>
          <w:tcPr>
            <w:tcW w:w="2268" w:type="dxa"/>
            <w:hideMark/>
          </w:tcPr>
          <w:p w14:paraId="670A11A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RepeatMode Version</w:t>
            </w:r>
          </w:p>
        </w:tc>
        <w:tc>
          <w:tcPr>
            <w:tcW w:w="2835" w:type="dxa"/>
            <w:hideMark/>
          </w:tcPr>
          <w:p w14:paraId="0853408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RepeatMode Interface version number</w:t>
            </w:r>
          </w:p>
        </w:tc>
        <w:tc>
          <w:tcPr>
            <w:tcW w:w="850" w:type="dxa"/>
            <w:hideMark/>
          </w:tcPr>
          <w:p w14:paraId="7CDE67B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7B3E6D1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IXITL_RepeatModeVersion</w:t>
            </w:r>
          </w:p>
        </w:tc>
        <w:tc>
          <w:tcPr>
            <w:tcW w:w="1134" w:type="dxa"/>
            <w:hideMark/>
          </w:tcPr>
          <w:p w14:paraId="24EBE47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398CBD1" w14:textId="77777777" w:rsidTr="009E65BA">
        <w:trPr>
          <w:trHeight w:val="470"/>
        </w:trPr>
        <w:tc>
          <w:tcPr>
            <w:tcW w:w="851" w:type="dxa"/>
            <w:hideMark/>
          </w:tcPr>
          <w:p w14:paraId="26D2281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33</w:t>
            </w:r>
          </w:p>
        </w:tc>
        <w:tc>
          <w:tcPr>
            <w:tcW w:w="2268" w:type="dxa"/>
            <w:hideMark/>
          </w:tcPr>
          <w:p w14:paraId="67590D70"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ResouceSaving Version</w:t>
            </w:r>
          </w:p>
        </w:tc>
        <w:tc>
          <w:tcPr>
            <w:tcW w:w="2835" w:type="dxa"/>
            <w:hideMark/>
          </w:tcPr>
          <w:p w14:paraId="5E65710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ResouceSaving Interface version number</w:t>
            </w:r>
          </w:p>
        </w:tc>
        <w:tc>
          <w:tcPr>
            <w:tcW w:w="850" w:type="dxa"/>
            <w:hideMark/>
          </w:tcPr>
          <w:p w14:paraId="74AE169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55A5CB7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IXITL_ResouceSavingVersion</w:t>
            </w:r>
          </w:p>
        </w:tc>
        <w:tc>
          <w:tcPr>
            <w:tcW w:w="1134" w:type="dxa"/>
            <w:hideMark/>
          </w:tcPr>
          <w:p w14:paraId="547C676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5E778CEB" w14:textId="77777777" w:rsidTr="009E65BA">
        <w:trPr>
          <w:trHeight w:val="470"/>
        </w:trPr>
        <w:tc>
          <w:tcPr>
            <w:tcW w:w="851" w:type="dxa"/>
            <w:hideMark/>
          </w:tcPr>
          <w:p w14:paraId="57CFD722"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34</w:t>
            </w:r>
          </w:p>
        </w:tc>
        <w:tc>
          <w:tcPr>
            <w:tcW w:w="2268" w:type="dxa"/>
            <w:hideMark/>
          </w:tcPr>
          <w:p w14:paraId="5B7D14C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RobotCleaningCyclePhase Version</w:t>
            </w:r>
          </w:p>
        </w:tc>
        <w:tc>
          <w:tcPr>
            <w:tcW w:w="2835" w:type="dxa"/>
            <w:hideMark/>
          </w:tcPr>
          <w:p w14:paraId="6892356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RobotCleaningCyclePhase Interface version number</w:t>
            </w:r>
          </w:p>
        </w:tc>
        <w:tc>
          <w:tcPr>
            <w:tcW w:w="850" w:type="dxa"/>
            <w:hideMark/>
          </w:tcPr>
          <w:p w14:paraId="4C17DC4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4A6B6A0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IXITL_RobotCleaningCyclePhaseVersion</w:t>
            </w:r>
          </w:p>
        </w:tc>
        <w:tc>
          <w:tcPr>
            <w:tcW w:w="1134" w:type="dxa"/>
            <w:hideMark/>
          </w:tcPr>
          <w:p w14:paraId="15CFC2F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B91D9E2" w14:textId="77777777" w:rsidTr="009E65BA">
        <w:trPr>
          <w:trHeight w:val="470"/>
        </w:trPr>
        <w:tc>
          <w:tcPr>
            <w:tcW w:w="851" w:type="dxa"/>
            <w:hideMark/>
          </w:tcPr>
          <w:p w14:paraId="2B65F1A2"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35</w:t>
            </w:r>
          </w:p>
        </w:tc>
        <w:tc>
          <w:tcPr>
            <w:tcW w:w="2268" w:type="dxa"/>
            <w:hideMark/>
          </w:tcPr>
          <w:p w14:paraId="00F39AA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SoilLevel Version</w:t>
            </w:r>
          </w:p>
        </w:tc>
        <w:tc>
          <w:tcPr>
            <w:tcW w:w="2835" w:type="dxa"/>
            <w:hideMark/>
          </w:tcPr>
          <w:p w14:paraId="1C8111D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SoilLevel Interface version number</w:t>
            </w:r>
          </w:p>
        </w:tc>
        <w:tc>
          <w:tcPr>
            <w:tcW w:w="850" w:type="dxa"/>
            <w:hideMark/>
          </w:tcPr>
          <w:p w14:paraId="1E95899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69CD600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IXITL_SoilLevelVersion</w:t>
            </w:r>
          </w:p>
        </w:tc>
        <w:tc>
          <w:tcPr>
            <w:tcW w:w="1134" w:type="dxa"/>
            <w:hideMark/>
          </w:tcPr>
          <w:p w14:paraId="06EADFA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2ECD0D78" w14:textId="77777777" w:rsidTr="009E65BA">
        <w:trPr>
          <w:trHeight w:val="470"/>
        </w:trPr>
        <w:tc>
          <w:tcPr>
            <w:tcW w:w="851" w:type="dxa"/>
            <w:hideMark/>
          </w:tcPr>
          <w:p w14:paraId="2560AE5C"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36</w:t>
            </w:r>
          </w:p>
        </w:tc>
        <w:tc>
          <w:tcPr>
            <w:tcW w:w="2268" w:type="dxa"/>
            <w:hideMark/>
          </w:tcPr>
          <w:p w14:paraId="090DD19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SpinSpeedLevel Version</w:t>
            </w:r>
          </w:p>
        </w:tc>
        <w:tc>
          <w:tcPr>
            <w:tcW w:w="2835" w:type="dxa"/>
            <w:hideMark/>
          </w:tcPr>
          <w:p w14:paraId="722F7E3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SpinSpeedLevel Interface version number</w:t>
            </w:r>
          </w:p>
        </w:tc>
        <w:tc>
          <w:tcPr>
            <w:tcW w:w="850" w:type="dxa"/>
            <w:hideMark/>
          </w:tcPr>
          <w:p w14:paraId="230968A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3AFFDD4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IXITL_SpinSpeedLevelVersion</w:t>
            </w:r>
          </w:p>
        </w:tc>
        <w:tc>
          <w:tcPr>
            <w:tcW w:w="1134" w:type="dxa"/>
            <w:hideMark/>
          </w:tcPr>
          <w:p w14:paraId="04D9B3A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1215A2D8" w14:textId="77777777" w:rsidTr="009E65BA">
        <w:trPr>
          <w:trHeight w:val="470"/>
        </w:trPr>
        <w:tc>
          <w:tcPr>
            <w:tcW w:w="851" w:type="dxa"/>
            <w:hideMark/>
          </w:tcPr>
          <w:p w14:paraId="0B8A703D"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37</w:t>
            </w:r>
          </w:p>
        </w:tc>
        <w:tc>
          <w:tcPr>
            <w:tcW w:w="2268" w:type="dxa"/>
            <w:hideMark/>
          </w:tcPr>
          <w:p w14:paraId="59009E1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TargetHumidity Version</w:t>
            </w:r>
          </w:p>
        </w:tc>
        <w:tc>
          <w:tcPr>
            <w:tcW w:w="2835" w:type="dxa"/>
            <w:hideMark/>
          </w:tcPr>
          <w:p w14:paraId="07BEA31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TargetHumidity Interface version number</w:t>
            </w:r>
          </w:p>
        </w:tc>
        <w:tc>
          <w:tcPr>
            <w:tcW w:w="850" w:type="dxa"/>
            <w:hideMark/>
          </w:tcPr>
          <w:p w14:paraId="37837A0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49EE369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IXITL_TargetHumidityVersion</w:t>
            </w:r>
          </w:p>
        </w:tc>
        <w:tc>
          <w:tcPr>
            <w:tcW w:w="1134" w:type="dxa"/>
            <w:hideMark/>
          </w:tcPr>
          <w:p w14:paraId="52B2027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6C542598" w14:textId="77777777" w:rsidTr="009E65BA">
        <w:trPr>
          <w:trHeight w:val="470"/>
        </w:trPr>
        <w:tc>
          <w:tcPr>
            <w:tcW w:w="851" w:type="dxa"/>
            <w:hideMark/>
          </w:tcPr>
          <w:p w14:paraId="6314E580"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38</w:t>
            </w:r>
          </w:p>
        </w:tc>
        <w:tc>
          <w:tcPr>
            <w:tcW w:w="2268" w:type="dxa"/>
            <w:hideMark/>
          </w:tcPr>
          <w:p w14:paraId="33B53FB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TargetTemperature Version</w:t>
            </w:r>
          </w:p>
        </w:tc>
        <w:tc>
          <w:tcPr>
            <w:tcW w:w="2835" w:type="dxa"/>
            <w:hideMark/>
          </w:tcPr>
          <w:p w14:paraId="4B59E54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TargetTemperature Interface version number</w:t>
            </w:r>
          </w:p>
        </w:tc>
        <w:tc>
          <w:tcPr>
            <w:tcW w:w="850" w:type="dxa"/>
            <w:hideMark/>
          </w:tcPr>
          <w:p w14:paraId="52BDF5E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5C8EF38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IXITL_TargetTemperatureVersion</w:t>
            </w:r>
          </w:p>
        </w:tc>
        <w:tc>
          <w:tcPr>
            <w:tcW w:w="1134" w:type="dxa"/>
            <w:hideMark/>
          </w:tcPr>
          <w:p w14:paraId="7321A216"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13F308D" w14:textId="77777777" w:rsidTr="009E65BA">
        <w:trPr>
          <w:trHeight w:val="470"/>
        </w:trPr>
        <w:tc>
          <w:tcPr>
            <w:tcW w:w="851" w:type="dxa"/>
            <w:hideMark/>
          </w:tcPr>
          <w:p w14:paraId="73331EF1"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39</w:t>
            </w:r>
          </w:p>
        </w:tc>
        <w:tc>
          <w:tcPr>
            <w:tcW w:w="2268" w:type="dxa"/>
            <w:hideMark/>
          </w:tcPr>
          <w:p w14:paraId="0B3704F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TargetTemperatureLevel Version</w:t>
            </w:r>
          </w:p>
        </w:tc>
        <w:tc>
          <w:tcPr>
            <w:tcW w:w="2835" w:type="dxa"/>
            <w:hideMark/>
          </w:tcPr>
          <w:p w14:paraId="58C5D2C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TargetTemperatureLevel Interface version number</w:t>
            </w:r>
          </w:p>
        </w:tc>
        <w:tc>
          <w:tcPr>
            <w:tcW w:w="850" w:type="dxa"/>
            <w:hideMark/>
          </w:tcPr>
          <w:p w14:paraId="38347A88"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504D838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IXITL_TargetTemperatureLevelVersion</w:t>
            </w:r>
          </w:p>
        </w:tc>
        <w:tc>
          <w:tcPr>
            <w:tcW w:w="1134" w:type="dxa"/>
            <w:hideMark/>
          </w:tcPr>
          <w:p w14:paraId="48BACC5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4230DEB6" w14:textId="77777777" w:rsidTr="009E65BA">
        <w:trPr>
          <w:trHeight w:val="470"/>
        </w:trPr>
        <w:tc>
          <w:tcPr>
            <w:tcW w:w="851" w:type="dxa"/>
            <w:hideMark/>
          </w:tcPr>
          <w:p w14:paraId="30367B79"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40</w:t>
            </w:r>
          </w:p>
        </w:tc>
        <w:tc>
          <w:tcPr>
            <w:tcW w:w="2268" w:type="dxa"/>
            <w:hideMark/>
          </w:tcPr>
          <w:p w14:paraId="352B9A2A"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Timer Version</w:t>
            </w:r>
          </w:p>
        </w:tc>
        <w:tc>
          <w:tcPr>
            <w:tcW w:w="2835" w:type="dxa"/>
            <w:hideMark/>
          </w:tcPr>
          <w:p w14:paraId="64C6027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Timer Interface version number</w:t>
            </w:r>
          </w:p>
        </w:tc>
        <w:tc>
          <w:tcPr>
            <w:tcW w:w="850" w:type="dxa"/>
            <w:hideMark/>
          </w:tcPr>
          <w:p w14:paraId="1B5A6F52"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776D6491"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IXITL_TimerVersion</w:t>
            </w:r>
          </w:p>
        </w:tc>
        <w:tc>
          <w:tcPr>
            <w:tcW w:w="1134" w:type="dxa"/>
            <w:hideMark/>
          </w:tcPr>
          <w:p w14:paraId="3AB80F54"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70D007A3" w14:textId="77777777" w:rsidTr="009E65BA">
        <w:trPr>
          <w:trHeight w:val="470"/>
        </w:trPr>
        <w:tc>
          <w:tcPr>
            <w:tcW w:w="851" w:type="dxa"/>
            <w:hideMark/>
          </w:tcPr>
          <w:p w14:paraId="67DCB3BF"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lastRenderedPageBreak/>
              <w:t>41</w:t>
            </w:r>
          </w:p>
        </w:tc>
        <w:tc>
          <w:tcPr>
            <w:tcW w:w="2268" w:type="dxa"/>
            <w:hideMark/>
          </w:tcPr>
          <w:p w14:paraId="18E8991B"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WaterLevel Version</w:t>
            </w:r>
          </w:p>
        </w:tc>
        <w:tc>
          <w:tcPr>
            <w:tcW w:w="2835" w:type="dxa"/>
            <w:hideMark/>
          </w:tcPr>
          <w:p w14:paraId="2E4657C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WaterLevel Interface version number</w:t>
            </w:r>
          </w:p>
        </w:tc>
        <w:tc>
          <w:tcPr>
            <w:tcW w:w="850" w:type="dxa"/>
            <w:hideMark/>
          </w:tcPr>
          <w:p w14:paraId="5BA3601D"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5AB100E"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IXITL_WaterLevelVersion</w:t>
            </w:r>
          </w:p>
        </w:tc>
        <w:tc>
          <w:tcPr>
            <w:tcW w:w="1134" w:type="dxa"/>
            <w:hideMark/>
          </w:tcPr>
          <w:p w14:paraId="2E93A28F"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r w:rsidR="00FA6A12" w:rsidRPr="00D07643" w14:paraId="0F1B84F6" w14:textId="77777777" w:rsidTr="009E65BA">
        <w:trPr>
          <w:trHeight w:val="470"/>
        </w:trPr>
        <w:tc>
          <w:tcPr>
            <w:tcW w:w="851" w:type="dxa"/>
            <w:hideMark/>
          </w:tcPr>
          <w:p w14:paraId="77C1E130" w14:textId="77777777" w:rsidR="00FA6A12" w:rsidRPr="00D07643" w:rsidRDefault="00FA6A12" w:rsidP="009E65BA">
            <w:pPr>
              <w:spacing w:before="0" w:after="0" w:line="240" w:lineRule="auto"/>
              <w:ind w:left="0"/>
              <w:jc w:val="center"/>
              <w:rPr>
                <w:rFonts w:eastAsia="Malgun Gothic" w:cs="Arial"/>
                <w:color w:val="000000"/>
                <w:sz w:val="18"/>
                <w:szCs w:val="18"/>
                <w:lang w:eastAsia="ko-KR"/>
              </w:rPr>
            </w:pPr>
            <w:r w:rsidRPr="00D07643">
              <w:rPr>
                <w:rFonts w:eastAsia="Malgun Gothic" w:cs="Arial"/>
                <w:color w:val="000000"/>
                <w:sz w:val="18"/>
                <w:szCs w:val="18"/>
                <w:lang w:eastAsia="ko-KR"/>
              </w:rPr>
              <w:t>42</w:t>
            </w:r>
          </w:p>
        </w:tc>
        <w:tc>
          <w:tcPr>
            <w:tcW w:w="2268" w:type="dxa"/>
            <w:hideMark/>
          </w:tcPr>
          <w:p w14:paraId="63E8DAB5"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WindDirection Version</w:t>
            </w:r>
          </w:p>
        </w:tc>
        <w:tc>
          <w:tcPr>
            <w:tcW w:w="2835" w:type="dxa"/>
            <w:hideMark/>
          </w:tcPr>
          <w:p w14:paraId="771B3DB9"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WindDirection Interface version number</w:t>
            </w:r>
          </w:p>
        </w:tc>
        <w:tc>
          <w:tcPr>
            <w:tcW w:w="850" w:type="dxa"/>
            <w:hideMark/>
          </w:tcPr>
          <w:p w14:paraId="6B1BD89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1</w:t>
            </w:r>
          </w:p>
        </w:tc>
        <w:tc>
          <w:tcPr>
            <w:tcW w:w="1418" w:type="dxa"/>
            <w:hideMark/>
          </w:tcPr>
          <w:p w14:paraId="265118C3"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IXITL_WindDirectionVersion</w:t>
            </w:r>
          </w:p>
        </w:tc>
        <w:tc>
          <w:tcPr>
            <w:tcW w:w="1134" w:type="dxa"/>
            <w:hideMark/>
          </w:tcPr>
          <w:p w14:paraId="102FA6B7" w14:textId="77777777" w:rsidR="00FA6A12" w:rsidRPr="00D07643" w:rsidRDefault="00FA6A12" w:rsidP="009E65BA">
            <w:pPr>
              <w:spacing w:before="0" w:after="0" w:line="240" w:lineRule="auto"/>
              <w:ind w:left="0"/>
              <w:rPr>
                <w:rFonts w:eastAsia="Malgun Gothic" w:cs="Arial"/>
                <w:color w:val="000000"/>
                <w:sz w:val="18"/>
                <w:szCs w:val="18"/>
                <w:lang w:eastAsia="ko-KR"/>
              </w:rPr>
            </w:pPr>
            <w:r w:rsidRPr="00D07643">
              <w:rPr>
                <w:rFonts w:eastAsia="Malgun Gothic" w:cs="Arial"/>
                <w:color w:val="000000"/>
                <w:sz w:val="18"/>
                <w:szCs w:val="18"/>
                <w:lang w:eastAsia="ko-KR"/>
              </w:rPr>
              <w:t xml:space="preserve">　</w:t>
            </w:r>
          </w:p>
        </w:tc>
      </w:tr>
    </w:tbl>
    <w:p w14:paraId="2DC899F9" w14:textId="77777777" w:rsidR="00776BEA" w:rsidRDefault="00776BEA" w:rsidP="00776BEA">
      <w:pPr>
        <w:pStyle w:val="body"/>
        <w:rPr>
          <w:b/>
        </w:rPr>
      </w:pPr>
    </w:p>
    <w:p w14:paraId="03C7BFAD" w14:textId="77777777" w:rsidR="00776BEA" w:rsidRDefault="00776BEA" w:rsidP="00776BEA">
      <w:pPr>
        <w:pStyle w:val="body"/>
        <w:rPr>
          <w:b/>
        </w:rPr>
      </w:pPr>
    </w:p>
    <w:p w14:paraId="2110F7A3" w14:textId="77777777" w:rsidR="00C35DC8" w:rsidRPr="00F90BDC" w:rsidRDefault="00C35DC8" w:rsidP="00C35DC8">
      <w:pPr>
        <w:spacing w:before="0" w:after="0" w:line="240" w:lineRule="auto"/>
        <w:ind w:left="0"/>
        <w:rPr>
          <w:rStyle w:val="Emphasis"/>
          <w:rFonts w:cs="Arial"/>
          <w:i w:val="0"/>
          <w:color w:val="FF0000"/>
          <w:szCs w:val="20"/>
        </w:rPr>
      </w:pPr>
      <w:r w:rsidRPr="00F90BDC">
        <w:rPr>
          <w:rStyle w:val="Emphasis"/>
          <w:i w:val="0"/>
          <w:color w:val="FF0000"/>
        </w:rPr>
        <w:br w:type="page"/>
      </w:r>
    </w:p>
    <w:p w14:paraId="22F8ED00" w14:textId="77777777" w:rsidR="00D92669" w:rsidRPr="00F90BDC" w:rsidRDefault="00D92669" w:rsidP="00483765">
      <w:pPr>
        <w:pStyle w:val="Appendix"/>
      </w:pPr>
      <w:bookmarkStart w:id="77" w:name="_Toc458602151"/>
      <w:r w:rsidRPr="00F90BDC">
        <w:lastRenderedPageBreak/>
        <w:t>Test Case Mapping Table, TCMT</w:t>
      </w:r>
      <w:bookmarkEnd w:id="77"/>
    </w:p>
    <w:p w14:paraId="42A8E919" w14:textId="77777777" w:rsidR="00C34CC9" w:rsidRPr="00F90BDC" w:rsidRDefault="00C34CC9" w:rsidP="00C34CC9">
      <w:pPr>
        <w:rPr>
          <w:rFonts w:cs="Arial"/>
          <w:szCs w:val="22"/>
        </w:rPr>
      </w:pPr>
      <w:r w:rsidRPr="00F90BDC">
        <w:rPr>
          <w:rFonts w:cs="Arial"/>
          <w:szCs w:val="22"/>
        </w:rPr>
        <w:t>The applicability of each individual test is identified in the table B.1.</w:t>
      </w:r>
    </w:p>
    <w:p w14:paraId="65034496" w14:textId="77777777" w:rsidR="00C34CC9" w:rsidRPr="00F90BDC" w:rsidRDefault="00C34CC9" w:rsidP="00C34CC9">
      <w:pPr>
        <w:rPr>
          <w:rFonts w:cs="Arial"/>
          <w:szCs w:val="22"/>
        </w:rPr>
      </w:pPr>
    </w:p>
    <w:p w14:paraId="496B2CE5" w14:textId="77777777" w:rsidR="00C34CC9" w:rsidRPr="00F90BDC" w:rsidRDefault="00C34CC9" w:rsidP="00C34CC9">
      <w:pPr>
        <w:rPr>
          <w:rFonts w:cs="Arial"/>
          <w:szCs w:val="22"/>
        </w:rPr>
      </w:pPr>
      <w:r w:rsidRPr="00F90BDC">
        <w:rPr>
          <w:rFonts w:cs="Arial"/>
          <w:szCs w:val="22"/>
        </w:rPr>
        <w:t>The applicability of every test is formally expressed by the use of Boolean expression that are based on parameters (ICS) included in annex A of the present document.</w:t>
      </w:r>
    </w:p>
    <w:p w14:paraId="2FA63771" w14:textId="77777777" w:rsidR="00C34CC9" w:rsidRPr="00F90BDC" w:rsidRDefault="00C34CC9" w:rsidP="00C34CC9">
      <w:pPr>
        <w:rPr>
          <w:rFonts w:cs="Arial"/>
          <w:szCs w:val="22"/>
        </w:rPr>
      </w:pPr>
    </w:p>
    <w:p w14:paraId="16A9B342" w14:textId="77777777" w:rsidR="00C34CC9" w:rsidRPr="00F90BDC" w:rsidRDefault="00C34CC9" w:rsidP="00C34CC9">
      <w:pPr>
        <w:rPr>
          <w:rFonts w:cs="Arial"/>
          <w:szCs w:val="22"/>
        </w:rPr>
      </w:pPr>
      <w:r w:rsidRPr="00F90BDC">
        <w:rPr>
          <w:rFonts w:cs="Arial"/>
          <w:szCs w:val="22"/>
        </w:rPr>
        <w:t>The columns in Table B.1 have the following meaning:</w:t>
      </w:r>
    </w:p>
    <w:p w14:paraId="074EB037" w14:textId="77777777" w:rsidR="00C34CC9" w:rsidRPr="00F90BDC" w:rsidRDefault="00C34CC9" w:rsidP="00C34CC9">
      <w:pPr>
        <w:rPr>
          <w:rFonts w:cs="Arial"/>
          <w:szCs w:val="22"/>
        </w:rPr>
      </w:pPr>
    </w:p>
    <w:p w14:paraId="70CADB29" w14:textId="77777777" w:rsidR="00C34CC9" w:rsidRPr="00F90BDC" w:rsidRDefault="00C34CC9" w:rsidP="00C34CC9">
      <w:pPr>
        <w:pStyle w:val="H6"/>
        <w:ind w:left="2693"/>
        <w:rPr>
          <w:sz w:val="22"/>
          <w:szCs w:val="22"/>
        </w:rPr>
      </w:pPr>
      <w:r w:rsidRPr="00F90BDC">
        <w:rPr>
          <w:sz w:val="22"/>
          <w:szCs w:val="22"/>
        </w:rPr>
        <w:t>Test case column</w:t>
      </w:r>
    </w:p>
    <w:p w14:paraId="3146A20A" w14:textId="77777777" w:rsidR="00C34CC9" w:rsidRPr="00F90BDC" w:rsidRDefault="00C34CC9" w:rsidP="00C34CC9">
      <w:pPr>
        <w:ind w:left="708"/>
        <w:rPr>
          <w:rFonts w:cs="Arial"/>
          <w:szCs w:val="22"/>
        </w:rPr>
      </w:pPr>
      <w:r w:rsidRPr="00F90BDC">
        <w:rPr>
          <w:rFonts w:cs="Arial"/>
          <w:szCs w:val="22"/>
        </w:rPr>
        <w:t>The Test case column indicates the test case number for each test case as described in the Control Panel Service Framework test case specification for which the applicability is identified.</w:t>
      </w:r>
    </w:p>
    <w:p w14:paraId="7DC33411" w14:textId="77777777" w:rsidR="00C34CC9" w:rsidRPr="00F90BDC" w:rsidRDefault="00C34CC9" w:rsidP="00C34CC9">
      <w:pPr>
        <w:pStyle w:val="H6"/>
        <w:ind w:left="2693"/>
        <w:rPr>
          <w:sz w:val="22"/>
          <w:szCs w:val="22"/>
        </w:rPr>
      </w:pPr>
      <w:r w:rsidRPr="00F90BDC">
        <w:rPr>
          <w:sz w:val="22"/>
          <w:szCs w:val="22"/>
        </w:rPr>
        <w:t>Description column</w:t>
      </w:r>
    </w:p>
    <w:p w14:paraId="44B17998" w14:textId="77777777" w:rsidR="00C34CC9" w:rsidRPr="00F90BDC" w:rsidRDefault="00C34CC9" w:rsidP="00C34CC9">
      <w:pPr>
        <w:ind w:left="708"/>
        <w:rPr>
          <w:rFonts w:cs="Arial"/>
          <w:szCs w:val="22"/>
        </w:rPr>
      </w:pPr>
      <w:r w:rsidRPr="00F90BDC">
        <w:rPr>
          <w:rFonts w:cs="Arial"/>
          <w:szCs w:val="22"/>
        </w:rPr>
        <w:t>The Title column indicates the title of each test case as described in the Control Panel Service Framework test case specification for which the applicability is identified.</w:t>
      </w:r>
    </w:p>
    <w:p w14:paraId="67929B27" w14:textId="77777777" w:rsidR="00C34CC9" w:rsidRPr="00F90BDC" w:rsidRDefault="00C34CC9" w:rsidP="00C34CC9">
      <w:pPr>
        <w:pStyle w:val="H6"/>
        <w:ind w:left="2693"/>
        <w:rPr>
          <w:sz w:val="22"/>
          <w:szCs w:val="22"/>
        </w:rPr>
      </w:pPr>
      <w:r w:rsidRPr="00F90BDC">
        <w:rPr>
          <w:sz w:val="22"/>
          <w:szCs w:val="22"/>
        </w:rPr>
        <w:t>Release column</w:t>
      </w:r>
    </w:p>
    <w:p w14:paraId="7E570653" w14:textId="77777777" w:rsidR="00C34CC9" w:rsidRPr="00F90BDC" w:rsidRDefault="00C34CC9" w:rsidP="00C34CC9">
      <w:pPr>
        <w:ind w:left="708"/>
        <w:rPr>
          <w:rFonts w:cs="Arial"/>
          <w:szCs w:val="22"/>
        </w:rPr>
      </w:pPr>
      <w:r w:rsidRPr="00F90BDC">
        <w:rPr>
          <w:rFonts w:cs="Arial"/>
          <w:szCs w:val="22"/>
        </w:rPr>
        <w:t xml:space="preserve">The Release column indicates the earliest release from which each test case is applicable, except if otherwise stated of an individual test case. </w:t>
      </w:r>
    </w:p>
    <w:p w14:paraId="6B9A9237" w14:textId="77777777" w:rsidR="00C34CC9" w:rsidRPr="00F90BDC" w:rsidRDefault="00C34CC9" w:rsidP="00C34CC9">
      <w:pPr>
        <w:pStyle w:val="H6"/>
        <w:ind w:left="2693"/>
        <w:rPr>
          <w:sz w:val="22"/>
          <w:szCs w:val="22"/>
        </w:rPr>
      </w:pPr>
      <w:r w:rsidRPr="00F90BDC">
        <w:rPr>
          <w:sz w:val="22"/>
          <w:szCs w:val="22"/>
        </w:rPr>
        <w:t>Status column</w:t>
      </w:r>
    </w:p>
    <w:p w14:paraId="23E82FC2" w14:textId="77777777" w:rsidR="00C34CC9" w:rsidRDefault="00C34CC9" w:rsidP="00C34CC9">
      <w:pPr>
        <w:ind w:left="708"/>
        <w:rPr>
          <w:rFonts w:cs="Arial"/>
          <w:szCs w:val="22"/>
        </w:rPr>
      </w:pPr>
      <w:r w:rsidRPr="00F90BDC">
        <w:rPr>
          <w:rFonts w:cs="Arial"/>
          <w:szCs w:val="22"/>
        </w:rPr>
        <w:t>The following notations are used for the Status column:</w:t>
      </w:r>
    </w:p>
    <w:tbl>
      <w:tblPr>
        <w:tblStyle w:val="TableGrid"/>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1D7DF5" w14:paraId="6FF0A44E" w14:textId="77777777"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7CEEFC" w14:textId="77777777" w:rsidR="001D7DF5" w:rsidRDefault="001D7DF5" w:rsidP="008A6B91">
            <w:pPr>
              <w:pStyle w:val="body"/>
              <w:ind w:left="0"/>
              <w:rPr>
                <w:lang w:eastAsia="ko-KR"/>
              </w:rPr>
            </w:pPr>
            <w:r w:rsidRPr="00F90BDC">
              <w:rPr>
                <w:szCs w:val="22"/>
              </w:rPr>
              <w:t>A</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E8F44A" w14:textId="77777777" w:rsidR="001D7DF5" w:rsidRDefault="001D7DF5" w:rsidP="008A6B91">
            <w:pPr>
              <w:pStyle w:val="body"/>
              <w:ind w:left="0"/>
            </w:pPr>
            <w:r w:rsidRPr="001D7DF5">
              <w:t>applicable - the test is applicable.</w:t>
            </w:r>
          </w:p>
        </w:tc>
      </w:tr>
      <w:tr w:rsidR="001D7DF5" w14:paraId="68929534" w14:textId="77777777" w:rsidTr="001D7DF5">
        <w:tc>
          <w:tcPr>
            <w:tcW w:w="1663" w:type="dxa"/>
          </w:tcPr>
          <w:p w14:paraId="7DDC33FA" w14:textId="77777777" w:rsidR="001D7DF5" w:rsidRDefault="001D7DF5" w:rsidP="008A6B91">
            <w:pPr>
              <w:pStyle w:val="body"/>
              <w:ind w:left="0"/>
              <w:rPr>
                <w:lang w:eastAsia="ko-KR"/>
              </w:rPr>
            </w:pPr>
            <w:r w:rsidRPr="00F90BDC">
              <w:rPr>
                <w:szCs w:val="22"/>
              </w:rPr>
              <w:t>O</w:t>
            </w:r>
          </w:p>
        </w:tc>
        <w:tc>
          <w:tcPr>
            <w:tcW w:w="7207" w:type="dxa"/>
          </w:tcPr>
          <w:p w14:paraId="03C2F08A" w14:textId="77777777" w:rsidR="001D7DF5" w:rsidRDefault="001D7DF5" w:rsidP="008A6B91">
            <w:pPr>
              <w:pStyle w:val="body"/>
              <w:ind w:left="0"/>
            </w:pPr>
            <w:r w:rsidRPr="00F90BDC">
              <w:rPr>
                <w:szCs w:val="22"/>
              </w:rPr>
              <w:t>optional – the capability may be supported or not.</w:t>
            </w:r>
          </w:p>
        </w:tc>
      </w:tr>
      <w:tr w:rsidR="001D7DF5" w14:paraId="54AEFD61" w14:textId="77777777" w:rsidTr="001D7DF5">
        <w:tc>
          <w:tcPr>
            <w:tcW w:w="1663" w:type="dxa"/>
          </w:tcPr>
          <w:p w14:paraId="5A72D923" w14:textId="77777777" w:rsidR="001D7DF5" w:rsidRPr="008836C3" w:rsidRDefault="001D7DF5" w:rsidP="001D7DF5">
            <w:pPr>
              <w:pStyle w:val="body"/>
              <w:ind w:left="0"/>
            </w:pPr>
            <w:r>
              <w:t>N/A</w:t>
            </w:r>
          </w:p>
        </w:tc>
        <w:tc>
          <w:tcPr>
            <w:tcW w:w="7207" w:type="dxa"/>
          </w:tcPr>
          <w:p w14:paraId="0300E71D" w14:textId="77777777" w:rsidR="001D7DF5" w:rsidRDefault="001D7DF5" w:rsidP="008A6B91">
            <w:pPr>
              <w:pStyle w:val="body"/>
              <w:ind w:left="0"/>
            </w:pPr>
            <w:r w:rsidRPr="00F90BDC">
              <w:rPr>
                <w:szCs w:val="22"/>
              </w:rPr>
              <w:t>not applicable – in the given context, the test case is not applicable.</w:t>
            </w:r>
          </w:p>
        </w:tc>
      </w:tr>
      <w:tr w:rsidR="001D7DF5" w14:paraId="05D48032" w14:textId="77777777" w:rsidTr="001D7DF5">
        <w:tc>
          <w:tcPr>
            <w:tcW w:w="1663" w:type="dxa"/>
          </w:tcPr>
          <w:p w14:paraId="583B54C5" w14:textId="77777777" w:rsidR="001D7DF5" w:rsidRDefault="001D7DF5" w:rsidP="001D7DF5">
            <w:pPr>
              <w:pStyle w:val="body"/>
              <w:ind w:left="0"/>
              <w:rPr>
                <w:lang w:eastAsia="ko-KR"/>
              </w:rPr>
            </w:pPr>
            <w:r>
              <w:rPr>
                <w:rFonts w:hint="eastAsia"/>
                <w:lang w:eastAsia="ko-KR"/>
              </w:rPr>
              <w:t>Ci</w:t>
            </w:r>
          </w:p>
        </w:tc>
        <w:tc>
          <w:tcPr>
            <w:tcW w:w="7207" w:type="dxa"/>
          </w:tcPr>
          <w:p w14:paraId="772FF4F0" w14:textId="77777777" w:rsidR="001D7DF5" w:rsidRPr="00F90BDC" w:rsidRDefault="001D7DF5" w:rsidP="008A6B91">
            <w:pPr>
              <w:pStyle w:val="body"/>
              <w:ind w:left="0"/>
              <w:rPr>
                <w:szCs w:val="22"/>
              </w:rPr>
            </w:pPr>
            <w:r w:rsidRPr="00F90BDC">
              <w:rPr>
                <w:szCs w:val="22"/>
              </w:rPr>
              <w:t>conditional – the test is applicable ("A") or not ("N/A") depending on the support of other optional or conditional items. "i" is an integer identifying an unique conditional status expression which is defined immediately following the table. For nested conditional expressions, the syntax "IF ... THEN (IF ... THEN ... ELSE...) ELSE ..." is used to avoid ambiguities.</w:t>
            </w:r>
          </w:p>
        </w:tc>
      </w:tr>
    </w:tbl>
    <w:p w14:paraId="4446ABF2" w14:textId="77777777" w:rsidR="00E72305" w:rsidRPr="00F90BDC" w:rsidRDefault="00E72305" w:rsidP="00DE59EE">
      <w:pPr>
        <w:pStyle w:val="body"/>
        <w:rPr>
          <w:rStyle w:val="Emphasis"/>
          <w:i w:val="0"/>
          <w:color w:val="FF0000"/>
        </w:rPr>
      </w:pPr>
    </w:p>
    <w:p w14:paraId="663F3C14" w14:textId="77777777" w:rsidR="00E72305" w:rsidRDefault="002D36AF" w:rsidP="001D7DF5">
      <w:pPr>
        <w:pStyle w:val="TH"/>
        <w:ind w:leftChars="322" w:left="708"/>
        <w:jc w:val="left"/>
      </w:pPr>
      <w:r>
        <w:lastRenderedPageBreak/>
        <w:t>Table C</w:t>
      </w:r>
      <w:r w:rsidR="00E72305" w:rsidRPr="00F90BDC">
        <w:t>.1: Test Case Mapping Table</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05"/>
        <w:gridCol w:w="3544"/>
        <w:gridCol w:w="1549"/>
        <w:gridCol w:w="1286"/>
      </w:tblGrid>
      <w:tr w:rsidR="0097215F" w:rsidRPr="00362B5E" w14:paraId="371A9586"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0AAF3" w14:textId="77777777" w:rsidR="0097215F" w:rsidRPr="00362B5E" w:rsidRDefault="0097215F" w:rsidP="009E65BA">
            <w:pPr>
              <w:pStyle w:val="TAH"/>
              <w:rPr>
                <w:snapToGrid w:val="0"/>
                <w:szCs w:val="18"/>
              </w:rPr>
            </w:pPr>
            <w:r w:rsidRPr="00362B5E">
              <w:rPr>
                <w:snapToGrid w:val="0"/>
                <w:szCs w:val="18"/>
              </w:rPr>
              <w:lastRenderedPageBreak/>
              <w:t>Test case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B0466" w14:textId="77777777" w:rsidR="0097215F" w:rsidRPr="00362B5E" w:rsidRDefault="0097215F" w:rsidP="009E65BA">
            <w:pPr>
              <w:pStyle w:val="TAH"/>
              <w:rPr>
                <w:snapToGrid w:val="0"/>
                <w:szCs w:val="18"/>
              </w:rPr>
            </w:pPr>
            <w:r w:rsidRPr="00362B5E">
              <w:rPr>
                <w:snapToGrid w:val="0"/>
                <w:szCs w:val="18"/>
              </w:rPr>
              <w:t>Description</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4618C" w14:textId="77777777" w:rsidR="0097215F" w:rsidRPr="00362B5E" w:rsidRDefault="0097215F" w:rsidP="009E65BA">
            <w:pPr>
              <w:pStyle w:val="TAH"/>
              <w:rPr>
                <w:snapToGrid w:val="0"/>
                <w:szCs w:val="18"/>
              </w:rPr>
            </w:pPr>
            <w:r w:rsidRPr="00362B5E">
              <w:rPr>
                <w:snapToGrid w:val="0"/>
                <w:szCs w:val="18"/>
              </w:rPr>
              <w:t>Release</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EFCF1" w14:textId="77777777" w:rsidR="0097215F" w:rsidRPr="00362B5E" w:rsidRDefault="0097215F" w:rsidP="009E65BA">
            <w:pPr>
              <w:pStyle w:val="TAH"/>
              <w:rPr>
                <w:snapToGrid w:val="0"/>
                <w:szCs w:val="18"/>
              </w:rPr>
            </w:pPr>
            <w:r w:rsidRPr="00362B5E">
              <w:rPr>
                <w:snapToGrid w:val="0"/>
                <w:szCs w:val="18"/>
              </w:rPr>
              <w:t>Status</w:t>
            </w:r>
          </w:p>
        </w:tc>
      </w:tr>
      <w:tr w:rsidR="0097215F" w:rsidRPr="00D07643" w14:paraId="7C0847F0"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705B5"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t>
            </w:r>
            <w:r>
              <w:rPr>
                <w:b w:val="0"/>
                <w:snapToGrid w:val="0"/>
                <w:szCs w:val="18"/>
              </w:rPr>
              <w:t>CDM</w:t>
            </w:r>
            <w:r w:rsidR="0097215F" w:rsidRPr="00D07643">
              <w:rPr>
                <w:b w:val="0"/>
                <w:snapToGrid w:val="0"/>
                <w:szCs w:val="18"/>
              </w:rPr>
              <w:t>About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2A3EE" w14:textId="77777777" w:rsidR="0097215F" w:rsidRPr="00D07643" w:rsidRDefault="005641A6" w:rsidP="009E65BA">
            <w:pPr>
              <w:pStyle w:val="TAH"/>
              <w:jc w:val="both"/>
              <w:rPr>
                <w:b w:val="0"/>
                <w:snapToGrid w:val="0"/>
                <w:szCs w:val="18"/>
              </w:rPr>
            </w:pPr>
            <w:r>
              <w:rPr>
                <w:b w:val="0"/>
                <w:snapToGrid w:val="0"/>
                <w:szCs w:val="18"/>
              </w:rPr>
              <w:t>CDM</w:t>
            </w:r>
            <w:r w:rsidR="0097215F" w:rsidRPr="00D07643">
              <w:rPr>
                <w:b w:val="0"/>
                <w:snapToGrid w:val="0"/>
                <w:szCs w:val="18"/>
              </w:rPr>
              <w:t>About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7BDA0"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266A4" w14:textId="77777777" w:rsidR="0097215F" w:rsidRPr="00D07643" w:rsidRDefault="0097215F" w:rsidP="009E65BA">
            <w:pPr>
              <w:pStyle w:val="TAH"/>
              <w:rPr>
                <w:b w:val="0"/>
                <w:snapToGrid w:val="0"/>
                <w:szCs w:val="18"/>
              </w:rPr>
            </w:pPr>
            <w:r w:rsidRPr="00D07643">
              <w:rPr>
                <w:b w:val="0"/>
                <w:snapToGrid w:val="0"/>
                <w:szCs w:val="18"/>
              </w:rPr>
              <w:t>C01</w:t>
            </w:r>
          </w:p>
        </w:tc>
      </w:tr>
      <w:tr w:rsidR="0097215F" w:rsidRPr="00D07643" w14:paraId="32718E8B"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CC263"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-v1-AirRecirculationMode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A4813" w14:textId="77777777" w:rsidR="0097215F" w:rsidRPr="00D07643" w:rsidRDefault="0097215F" w:rsidP="009E65BA">
            <w:pPr>
              <w:pStyle w:val="TAH"/>
              <w:jc w:val="both"/>
              <w:rPr>
                <w:b w:val="0"/>
                <w:snapToGrid w:val="0"/>
                <w:szCs w:val="18"/>
              </w:rPr>
            </w:pPr>
            <w:r w:rsidRPr="00D07643">
              <w:rPr>
                <w:b w:val="0"/>
                <w:snapToGrid w:val="0"/>
                <w:szCs w:val="18"/>
              </w:rPr>
              <w:t>AirRecirculationMode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BE143"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D9172" w14:textId="77777777" w:rsidR="0097215F" w:rsidRPr="00D07643" w:rsidRDefault="0097215F" w:rsidP="009E65BA">
            <w:pPr>
              <w:pStyle w:val="TAH"/>
              <w:rPr>
                <w:b w:val="0"/>
                <w:snapToGrid w:val="0"/>
                <w:szCs w:val="18"/>
              </w:rPr>
            </w:pPr>
            <w:r w:rsidRPr="00D07643">
              <w:rPr>
                <w:b w:val="0"/>
                <w:snapToGrid w:val="0"/>
                <w:szCs w:val="18"/>
              </w:rPr>
              <w:t>C02</w:t>
            </w:r>
          </w:p>
        </w:tc>
      </w:tr>
      <w:tr w:rsidR="0097215F" w:rsidRPr="00D07643" w14:paraId="735D854D"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632F4"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-v1-Alerts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D86EB" w14:textId="77777777" w:rsidR="0097215F" w:rsidRPr="00D07643" w:rsidRDefault="0097215F" w:rsidP="009E65BA">
            <w:pPr>
              <w:pStyle w:val="TAH"/>
              <w:jc w:val="both"/>
              <w:rPr>
                <w:b w:val="0"/>
                <w:snapToGrid w:val="0"/>
                <w:szCs w:val="18"/>
              </w:rPr>
            </w:pPr>
            <w:r w:rsidRPr="00D07643">
              <w:rPr>
                <w:b w:val="0"/>
                <w:snapToGrid w:val="0"/>
                <w:szCs w:val="18"/>
              </w:rPr>
              <w:t>Alerts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DBBC4"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9123E" w14:textId="77777777" w:rsidR="0097215F" w:rsidRPr="00D07643" w:rsidRDefault="0097215F" w:rsidP="009E65BA">
            <w:pPr>
              <w:pStyle w:val="TAH"/>
              <w:rPr>
                <w:b w:val="0"/>
                <w:snapToGrid w:val="0"/>
                <w:szCs w:val="18"/>
              </w:rPr>
            </w:pPr>
            <w:r w:rsidRPr="00D07643">
              <w:rPr>
                <w:b w:val="0"/>
                <w:snapToGrid w:val="0"/>
                <w:szCs w:val="18"/>
              </w:rPr>
              <w:t>C03</w:t>
            </w:r>
          </w:p>
        </w:tc>
      </w:tr>
      <w:tr w:rsidR="0097215F" w:rsidRPr="00D07643" w14:paraId="230FD486"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FBE53"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-v1-AudioVideoInput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570F5" w14:textId="77777777" w:rsidR="0097215F" w:rsidRPr="00D07643" w:rsidRDefault="0097215F" w:rsidP="009E65BA">
            <w:pPr>
              <w:pStyle w:val="TAH"/>
              <w:jc w:val="both"/>
              <w:rPr>
                <w:b w:val="0"/>
                <w:snapToGrid w:val="0"/>
                <w:szCs w:val="18"/>
              </w:rPr>
            </w:pPr>
            <w:r w:rsidRPr="00D07643">
              <w:rPr>
                <w:b w:val="0"/>
                <w:snapToGrid w:val="0"/>
                <w:szCs w:val="18"/>
              </w:rPr>
              <w:t>AudioVideoInput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B5C0B"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6E158" w14:textId="77777777" w:rsidR="0097215F" w:rsidRPr="00D07643" w:rsidRDefault="0097215F" w:rsidP="009E65BA">
            <w:pPr>
              <w:pStyle w:val="TAH"/>
              <w:rPr>
                <w:b w:val="0"/>
                <w:snapToGrid w:val="0"/>
                <w:szCs w:val="18"/>
              </w:rPr>
            </w:pPr>
            <w:r w:rsidRPr="00D07643">
              <w:rPr>
                <w:b w:val="0"/>
                <w:snapToGrid w:val="0"/>
                <w:szCs w:val="18"/>
              </w:rPr>
              <w:t>C04</w:t>
            </w:r>
          </w:p>
        </w:tc>
      </w:tr>
      <w:tr w:rsidR="0097215F" w:rsidRPr="00D07643" w14:paraId="59C2DA85"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8CD35"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-v1-AudioVolume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52A65" w14:textId="77777777" w:rsidR="0097215F" w:rsidRPr="00D07643" w:rsidRDefault="0097215F" w:rsidP="009E65BA">
            <w:pPr>
              <w:pStyle w:val="TAH"/>
              <w:jc w:val="both"/>
              <w:rPr>
                <w:b w:val="0"/>
                <w:snapToGrid w:val="0"/>
                <w:szCs w:val="18"/>
              </w:rPr>
            </w:pPr>
            <w:r w:rsidRPr="00D07643">
              <w:rPr>
                <w:b w:val="0"/>
                <w:snapToGrid w:val="0"/>
                <w:szCs w:val="18"/>
              </w:rPr>
              <w:t>AudioVolume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82AC0"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CDB37" w14:textId="77777777" w:rsidR="0097215F" w:rsidRPr="00D07643" w:rsidRDefault="0097215F" w:rsidP="009E65BA">
            <w:pPr>
              <w:pStyle w:val="TAH"/>
              <w:rPr>
                <w:b w:val="0"/>
                <w:snapToGrid w:val="0"/>
                <w:szCs w:val="18"/>
              </w:rPr>
            </w:pPr>
            <w:r w:rsidRPr="00D07643">
              <w:rPr>
                <w:b w:val="0"/>
                <w:snapToGrid w:val="0"/>
                <w:szCs w:val="18"/>
              </w:rPr>
              <w:t>C05</w:t>
            </w:r>
          </w:p>
        </w:tc>
      </w:tr>
      <w:tr w:rsidR="0097215F" w:rsidRPr="00D07643" w14:paraId="480FCA3B"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5FECE"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-v1-BatteryStatus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CDA2F" w14:textId="77777777" w:rsidR="0097215F" w:rsidRPr="00D07643" w:rsidRDefault="0097215F" w:rsidP="009E65BA">
            <w:pPr>
              <w:pStyle w:val="TAH"/>
              <w:jc w:val="both"/>
              <w:rPr>
                <w:b w:val="0"/>
                <w:snapToGrid w:val="0"/>
                <w:szCs w:val="18"/>
              </w:rPr>
            </w:pPr>
            <w:r w:rsidRPr="00D07643">
              <w:rPr>
                <w:b w:val="0"/>
                <w:snapToGrid w:val="0"/>
                <w:szCs w:val="18"/>
              </w:rPr>
              <w:t>BatteryStatus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B2380"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DCAF5" w14:textId="77777777" w:rsidR="0097215F" w:rsidRPr="00D07643" w:rsidRDefault="0097215F" w:rsidP="009E65BA">
            <w:pPr>
              <w:pStyle w:val="TAH"/>
              <w:rPr>
                <w:b w:val="0"/>
                <w:snapToGrid w:val="0"/>
                <w:szCs w:val="18"/>
              </w:rPr>
            </w:pPr>
            <w:r w:rsidRPr="00D07643">
              <w:rPr>
                <w:b w:val="0"/>
                <w:snapToGrid w:val="0"/>
                <w:szCs w:val="18"/>
              </w:rPr>
              <w:t>C06</w:t>
            </w:r>
          </w:p>
        </w:tc>
      </w:tr>
      <w:tr w:rsidR="0097215F" w:rsidRPr="00D07643" w14:paraId="68C4BFAE"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E203D"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-v1-Channel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77FBB" w14:textId="77777777" w:rsidR="0097215F" w:rsidRPr="00D07643" w:rsidRDefault="0097215F" w:rsidP="009E65BA">
            <w:pPr>
              <w:pStyle w:val="TAH"/>
              <w:jc w:val="both"/>
              <w:rPr>
                <w:b w:val="0"/>
                <w:snapToGrid w:val="0"/>
                <w:szCs w:val="18"/>
              </w:rPr>
            </w:pPr>
            <w:r w:rsidRPr="00D07643">
              <w:rPr>
                <w:b w:val="0"/>
                <w:snapToGrid w:val="0"/>
                <w:szCs w:val="18"/>
              </w:rPr>
              <w:t>Channel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BEBEC"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67F0B" w14:textId="77777777" w:rsidR="0097215F" w:rsidRPr="00D07643" w:rsidRDefault="0097215F" w:rsidP="009E65BA">
            <w:pPr>
              <w:pStyle w:val="TAH"/>
              <w:rPr>
                <w:b w:val="0"/>
                <w:snapToGrid w:val="0"/>
                <w:szCs w:val="18"/>
              </w:rPr>
            </w:pPr>
            <w:r w:rsidRPr="00D07643">
              <w:rPr>
                <w:b w:val="0"/>
                <w:snapToGrid w:val="0"/>
                <w:szCs w:val="18"/>
              </w:rPr>
              <w:t>C07</w:t>
            </w:r>
          </w:p>
        </w:tc>
      </w:tr>
      <w:tr w:rsidR="0097215F" w:rsidRPr="00D07643" w14:paraId="1E5B338F"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A7716"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-v1-ClimateControlMode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77104" w14:textId="77777777" w:rsidR="0097215F" w:rsidRPr="00D07643" w:rsidRDefault="0097215F" w:rsidP="009E65BA">
            <w:pPr>
              <w:pStyle w:val="TAH"/>
              <w:jc w:val="both"/>
              <w:rPr>
                <w:b w:val="0"/>
                <w:snapToGrid w:val="0"/>
                <w:szCs w:val="18"/>
              </w:rPr>
            </w:pPr>
            <w:r w:rsidRPr="00D07643">
              <w:rPr>
                <w:b w:val="0"/>
                <w:snapToGrid w:val="0"/>
                <w:szCs w:val="18"/>
              </w:rPr>
              <w:t>ClimateControlMode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7811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12D80" w14:textId="77777777" w:rsidR="0097215F" w:rsidRPr="00D07643" w:rsidRDefault="0097215F" w:rsidP="009E65BA">
            <w:pPr>
              <w:pStyle w:val="TAH"/>
              <w:rPr>
                <w:b w:val="0"/>
                <w:snapToGrid w:val="0"/>
                <w:szCs w:val="18"/>
              </w:rPr>
            </w:pPr>
            <w:r w:rsidRPr="00D07643">
              <w:rPr>
                <w:b w:val="0"/>
                <w:snapToGrid w:val="0"/>
                <w:szCs w:val="18"/>
              </w:rPr>
              <w:t>C08</w:t>
            </w:r>
          </w:p>
        </w:tc>
      </w:tr>
      <w:tr w:rsidR="0097215F" w:rsidRPr="00D07643" w14:paraId="078146B7"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5C74C"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-v1-ClosedStatus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B79FD" w14:textId="77777777" w:rsidR="0097215F" w:rsidRPr="00D07643" w:rsidRDefault="0097215F" w:rsidP="009E65BA">
            <w:pPr>
              <w:pStyle w:val="TAH"/>
              <w:jc w:val="both"/>
              <w:rPr>
                <w:b w:val="0"/>
                <w:snapToGrid w:val="0"/>
                <w:szCs w:val="18"/>
              </w:rPr>
            </w:pPr>
            <w:r w:rsidRPr="00D07643">
              <w:rPr>
                <w:b w:val="0"/>
                <w:snapToGrid w:val="0"/>
                <w:szCs w:val="18"/>
              </w:rPr>
              <w:t>ClosedStatus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3AE69"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6C144" w14:textId="77777777" w:rsidR="0097215F" w:rsidRPr="00D07643" w:rsidRDefault="0097215F" w:rsidP="009E65BA">
            <w:pPr>
              <w:pStyle w:val="TAH"/>
              <w:rPr>
                <w:b w:val="0"/>
                <w:snapToGrid w:val="0"/>
                <w:szCs w:val="18"/>
              </w:rPr>
            </w:pPr>
            <w:r w:rsidRPr="00D07643">
              <w:rPr>
                <w:b w:val="0"/>
                <w:snapToGrid w:val="0"/>
                <w:szCs w:val="18"/>
              </w:rPr>
              <w:t>C09</w:t>
            </w:r>
          </w:p>
        </w:tc>
      </w:tr>
      <w:tr w:rsidR="0097215F" w:rsidRPr="00D07643" w14:paraId="7A9E5DC4"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29B5F"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-v1-CurrentAirQuality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F4A86" w14:textId="77777777" w:rsidR="0097215F" w:rsidRPr="00D07643" w:rsidRDefault="0097215F" w:rsidP="009E65BA">
            <w:pPr>
              <w:pStyle w:val="TAH"/>
              <w:jc w:val="both"/>
              <w:rPr>
                <w:b w:val="0"/>
                <w:snapToGrid w:val="0"/>
                <w:szCs w:val="18"/>
              </w:rPr>
            </w:pPr>
            <w:r w:rsidRPr="00D07643">
              <w:rPr>
                <w:b w:val="0"/>
                <w:snapToGrid w:val="0"/>
                <w:szCs w:val="18"/>
              </w:rPr>
              <w:t>CurrentAirQuality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2AEDAA"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C7DAE" w14:textId="77777777" w:rsidR="0097215F" w:rsidRPr="00D07643" w:rsidRDefault="0097215F" w:rsidP="009E65BA">
            <w:pPr>
              <w:pStyle w:val="TAH"/>
              <w:rPr>
                <w:b w:val="0"/>
                <w:snapToGrid w:val="0"/>
                <w:szCs w:val="18"/>
              </w:rPr>
            </w:pPr>
            <w:r w:rsidRPr="00D07643">
              <w:rPr>
                <w:b w:val="0"/>
                <w:snapToGrid w:val="0"/>
                <w:szCs w:val="18"/>
              </w:rPr>
              <w:t>C10</w:t>
            </w:r>
          </w:p>
        </w:tc>
      </w:tr>
      <w:tr w:rsidR="0097215F" w:rsidRPr="00D07643" w14:paraId="176A669C"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1513"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-v1-CurrentAirQualityLevel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550E5" w14:textId="77777777" w:rsidR="0097215F" w:rsidRPr="00D07643" w:rsidRDefault="0097215F" w:rsidP="009E65BA">
            <w:pPr>
              <w:pStyle w:val="TAH"/>
              <w:jc w:val="both"/>
              <w:rPr>
                <w:b w:val="0"/>
                <w:snapToGrid w:val="0"/>
                <w:szCs w:val="18"/>
              </w:rPr>
            </w:pPr>
            <w:r w:rsidRPr="00D07643">
              <w:rPr>
                <w:b w:val="0"/>
                <w:snapToGrid w:val="0"/>
                <w:szCs w:val="18"/>
              </w:rPr>
              <w:t>CurrentAirQualityLevel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D369C"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4DB36" w14:textId="77777777" w:rsidR="0097215F" w:rsidRPr="00D07643" w:rsidRDefault="0097215F" w:rsidP="009E65BA">
            <w:pPr>
              <w:pStyle w:val="TAH"/>
              <w:rPr>
                <w:b w:val="0"/>
                <w:snapToGrid w:val="0"/>
                <w:szCs w:val="18"/>
              </w:rPr>
            </w:pPr>
            <w:r w:rsidRPr="00D07643">
              <w:rPr>
                <w:b w:val="0"/>
                <w:snapToGrid w:val="0"/>
                <w:szCs w:val="18"/>
              </w:rPr>
              <w:t>C11</w:t>
            </w:r>
          </w:p>
        </w:tc>
      </w:tr>
      <w:tr w:rsidR="0097215F" w:rsidRPr="00D07643" w14:paraId="3400A29A"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F26CB"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01575" w14:textId="77777777" w:rsidR="0097215F" w:rsidRPr="00D07643" w:rsidRDefault="0097215F" w:rsidP="009E65BA">
            <w:pPr>
              <w:pStyle w:val="TAH"/>
              <w:jc w:val="both"/>
              <w:rPr>
                <w:b w:val="0"/>
                <w:snapToGrid w:val="0"/>
                <w:szCs w:val="18"/>
              </w:rPr>
            </w:pPr>
            <w:r w:rsidRPr="00D07643">
              <w:rPr>
                <w:b w:val="0"/>
                <w:snapToGrid w:val="0"/>
                <w:szCs w:val="18"/>
              </w:rPr>
              <w:t>CurrentHumidity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40FE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402E9" w14:textId="77777777" w:rsidR="0097215F" w:rsidRPr="00D07643" w:rsidRDefault="0097215F" w:rsidP="009E65BA">
            <w:pPr>
              <w:pStyle w:val="TAH"/>
              <w:rPr>
                <w:b w:val="0"/>
                <w:snapToGrid w:val="0"/>
                <w:szCs w:val="18"/>
              </w:rPr>
            </w:pPr>
            <w:r w:rsidRPr="00D07643">
              <w:rPr>
                <w:b w:val="0"/>
                <w:snapToGrid w:val="0"/>
                <w:szCs w:val="18"/>
              </w:rPr>
              <w:t>C12</w:t>
            </w:r>
          </w:p>
        </w:tc>
      </w:tr>
      <w:tr w:rsidR="0097215F" w:rsidRPr="00D07643" w14:paraId="238BD674"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AAE63"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-v1-CurrentPower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0C788" w14:textId="77777777" w:rsidR="0097215F" w:rsidRPr="00D07643" w:rsidRDefault="0097215F" w:rsidP="009E65BA">
            <w:pPr>
              <w:pStyle w:val="TAH"/>
              <w:jc w:val="both"/>
              <w:rPr>
                <w:b w:val="0"/>
                <w:snapToGrid w:val="0"/>
                <w:szCs w:val="18"/>
              </w:rPr>
            </w:pPr>
            <w:r w:rsidRPr="00D07643">
              <w:rPr>
                <w:b w:val="0"/>
                <w:snapToGrid w:val="0"/>
                <w:szCs w:val="18"/>
              </w:rPr>
              <w:t>CurrentPower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395C2"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4F5EF" w14:textId="77777777" w:rsidR="0097215F" w:rsidRPr="00D07643" w:rsidRDefault="0097215F" w:rsidP="009E65BA">
            <w:pPr>
              <w:pStyle w:val="TAH"/>
              <w:rPr>
                <w:b w:val="0"/>
                <w:snapToGrid w:val="0"/>
                <w:szCs w:val="18"/>
              </w:rPr>
            </w:pPr>
            <w:r w:rsidRPr="00D07643">
              <w:rPr>
                <w:b w:val="0"/>
                <w:snapToGrid w:val="0"/>
                <w:szCs w:val="18"/>
              </w:rPr>
              <w:t>C13</w:t>
            </w:r>
          </w:p>
        </w:tc>
      </w:tr>
      <w:tr w:rsidR="0097215F" w:rsidRPr="00D07643" w14:paraId="24E1129E"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ED7AA"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-v1-CurrentTemperature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45F16" w14:textId="77777777" w:rsidR="0097215F" w:rsidRPr="00D07643" w:rsidRDefault="0097215F" w:rsidP="009E65BA">
            <w:pPr>
              <w:pStyle w:val="TAH"/>
              <w:jc w:val="both"/>
              <w:rPr>
                <w:b w:val="0"/>
                <w:snapToGrid w:val="0"/>
                <w:szCs w:val="18"/>
              </w:rPr>
            </w:pPr>
            <w:r w:rsidRPr="00D07643">
              <w:rPr>
                <w:b w:val="0"/>
                <w:snapToGrid w:val="0"/>
                <w:szCs w:val="18"/>
              </w:rPr>
              <w:t>CurrentTemperature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0B007"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DB8A2" w14:textId="77777777" w:rsidR="0097215F" w:rsidRPr="00D07643" w:rsidRDefault="0097215F" w:rsidP="009E65BA">
            <w:pPr>
              <w:pStyle w:val="TAH"/>
              <w:rPr>
                <w:b w:val="0"/>
                <w:snapToGrid w:val="0"/>
                <w:szCs w:val="18"/>
              </w:rPr>
            </w:pPr>
            <w:r w:rsidRPr="00D07643">
              <w:rPr>
                <w:b w:val="0"/>
                <w:snapToGrid w:val="0"/>
                <w:szCs w:val="18"/>
              </w:rPr>
              <w:t>C14</w:t>
            </w:r>
          </w:p>
        </w:tc>
      </w:tr>
      <w:tr w:rsidR="0097215F" w:rsidRPr="00D07643" w14:paraId="0BCE5A3E"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40339"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-v1-CycleControl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C9B03" w14:textId="77777777" w:rsidR="0097215F" w:rsidRPr="00D07643" w:rsidRDefault="0097215F" w:rsidP="009E65BA">
            <w:pPr>
              <w:pStyle w:val="TAH"/>
              <w:jc w:val="both"/>
              <w:rPr>
                <w:b w:val="0"/>
                <w:snapToGrid w:val="0"/>
                <w:szCs w:val="18"/>
              </w:rPr>
            </w:pPr>
            <w:r w:rsidRPr="00D07643">
              <w:rPr>
                <w:b w:val="0"/>
                <w:snapToGrid w:val="0"/>
                <w:szCs w:val="18"/>
              </w:rPr>
              <w:t>CycleControl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3C538"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1A406" w14:textId="77777777" w:rsidR="0097215F" w:rsidRPr="00D07643" w:rsidRDefault="0097215F" w:rsidP="009E65BA">
            <w:pPr>
              <w:pStyle w:val="TAH"/>
              <w:rPr>
                <w:b w:val="0"/>
                <w:snapToGrid w:val="0"/>
                <w:szCs w:val="18"/>
              </w:rPr>
            </w:pPr>
            <w:r w:rsidRPr="00D07643">
              <w:rPr>
                <w:b w:val="0"/>
                <w:snapToGrid w:val="0"/>
                <w:szCs w:val="18"/>
              </w:rPr>
              <w:t>C15</w:t>
            </w:r>
          </w:p>
        </w:tc>
      </w:tr>
      <w:tr w:rsidR="0097215F" w:rsidRPr="00D07643" w14:paraId="2AA3FABE"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8AAC2"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-v1-DishWashingCyclePhase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B8AB9" w14:textId="77777777" w:rsidR="0097215F" w:rsidRPr="00D07643" w:rsidRDefault="0097215F" w:rsidP="009E65BA">
            <w:pPr>
              <w:pStyle w:val="TAH"/>
              <w:jc w:val="both"/>
              <w:rPr>
                <w:b w:val="0"/>
                <w:snapToGrid w:val="0"/>
                <w:szCs w:val="18"/>
              </w:rPr>
            </w:pPr>
            <w:r w:rsidRPr="00D07643">
              <w:rPr>
                <w:b w:val="0"/>
                <w:snapToGrid w:val="0"/>
                <w:szCs w:val="18"/>
              </w:rPr>
              <w:t>DishWashingCyclePhase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5C887"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ABD7B" w14:textId="77777777" w:rsidR="0097215F" w:rsidRPr="00D07643" w:rsidRDefault="0097215F" w:rsidP="009E65BA">
            <w:pPr>
              <w:pStyle w:val="TAH"/>
              <w:rPr>
                <w:b w:val="0"/>
                <w:snapToGrid w:val="0"/>
                <w:szCs w:val="18"/>
              </w:rPr>
            </w:pPr>
            <w:r w:rsidRPr="00D07643">
              <w:rPr>
                <w:b w:val="0"/>
                <w:snapToGrid w:val="0"/>
                <w:szCs w:val="18"/>
              </w:rPr>
              <w:t>C16</w:t>
            </w:r>
          </w:p>
        </w:tc>
      </w:tr>
      <w:tr w:rsidR="0097215F" w:rsidRPr="00D07643" w14:paraId="34B71B8D"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70371"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-v1-EnergyUsage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BFDA3" w14:textId="77777777" w:rsidR="0097215F" w:rsidRPr="00D07643" w:rsidRDefault="0097215F" w:rsidP="009E65BA">
            <w:pPr>
              <w:pStyle w:val="TAH"/>
              <w:jc w:val="both"/>
              <w:rPr>
                <w:b w:val="0"/>
                <w:snapToGrid w:val="0"/>
                <w:szCs w:val="18"/>
              </w:rPr>
            </w:pPr>
            <w:r w:rsidRPr="00D07643">
              <w:rPr>
                <w:b w:val="0"/>
                <w:snapToGrid w:val="0"/>
                <w:szCs w:val="18"/>
              </w:rPr>
              <w:t>EnergyUsage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E2C29"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0E17C" w14:textId="77777777" w:rsidR="0097215F" w:rsidRPr="00D07643" w:rsidRDefault="0097215F" w:rsidP="009E65BA">
            <w:pPr>
              <w:pStyle w:val="TAH"/>
              <w:rPr>
                <w:b w:val="0"/>
                <w:snapToGrid w:val="0"/>
                <w:szCs w:val="18"/>
              </w:rPr>
            </w:pPr>
            <w:r w:rsidRPr="00D07643">
              <w:rPr>
                <w:b w:val="0"/>
                <w:snapToGrid w:val="0"/>
                <w:szCs w:val="18"/>
              </w:rPr>
              <w:t>C17</w:t>
            </w:r>
          </w:p>
        </w:tc>
      </w:tr>
      <w:tr w:rsidR="0097215F" w:rsidRPr="00D07643" w14:paraId="6DA5BA97"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8D154"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-v1-FanSpeedLevel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36CF1" w14:textId="77777777" w:rsidR="0097215F" w:rsidRPr="00D07643" w:rsidRDefault="0097215F" w:rsidP="009E65BA">
            <w:pPr>
              <w:pStyle w:val="TAH"/>
              <w:jc w:val="both"/>
              <w:rPr>
                <w:b w:val="0"/>
                <w:snapToGrid w:val="0"/>
                <w:szCs w:val="18"/>
              </w:rPr>
            </w:pPr>
            <w:r w:rsidRPr="00D07643">
              <w:rPr>
                <w:b w:val="0"/>
                <w:snapToGrid w:val="0"/>
                <w:szCs w:val="18"/>
              </w:rPr>
              <w:t>FanSpeedLevel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722E7"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2F173" w14:textId="77777777" w:rsidR="0097215F" w:rsidRPr="00D07643" w:rsidRDefault="0097215F" w:rsidP="009E65BA">
            <w:pPr>
              <w:pStyle w:val="TAH"/>
              <w:rPr>
                <w:b w:val="0"/>
                <w:snapToGrid w:val="0"/>
                <w:szCs w:val="18"/>
              </w:rPr>
            </w:pPr>
            <w:r w:rsidRPr="00D07643">
              <w:rPr>
                <w:b w:val="0"/>
                <w:snapToGrid w:val="0"/>
                <w:szCs w:val="18"/>
              </w:rPr>
              <w:t>C18</w:t>
            </w:r>
          </w:p>
        </w:tc>
      </w:tr>
      <w:tr w:rsidR="0097215F" w:rsidRPr="00D07643" w14:paraId="324A12A7"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42FC4"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-v1-FilterStatus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91DE2" w14:textId="77777777" w:rsidR="0097215F" w:rsidRPr="00D07643" w:rsidRDefault="0097215F" w:rsidP="009E65BA">
            <w:pPr>
              <w:pStyle w:val="TAH"/>
              <w:jc w:val="both"/>
              <w:rPr>
                <w:b w:val="0"/>
                <w:snapToGrid w:val="0"/>
                <w:szCs w:val="18"/>
              </w:rPr>
            </w:pPr>
            <w:r w:rsidRPr="00D07643">
              <w:rPr>
                <w:b w:val="0"/>
                <w:snapToGrid w:val="0"/>
                <w:szCs w:val="18"/>
              </w:rPr>
              <w:t>FilterStatus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C6355"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B9402" w14:textId="77777777" w:rsidR="0097215F" w:rsidRPr="00D07643" w:rsidRDefault="0097215F" w:rsidP="009E65BA">
            <w:pPr>
              <w:pStyle w:val="TAH"/>
              <w:rPr>
                <w:b w:val="0"/>
                <w:snapToGrid w:val="0"/>
                <w:szCs w:val="18"/>
              </w:rPr>
            </w:pPr>
            <w:r w:rsidRPr="00D07643">
              <w:rPr>
                <w:b w:val="0"/>
                <w:snapToGrid w:val="0"/>
                <w:szCs w:val="18"/>
              </w:rPr>
              <w:t>C19</w:t>
            </w:r>
          </w:p>
        </w:tc>
      </w:tr>
      <w:tr w:rsidR="0097215F" w:rsidRPr="00D07643" w14:paraId="4E921AED"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A694E"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-v1-HeatingZone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6D0F8" w14:textId="77777777" w:rsidR="0097215F" w:rsidRPr="00D07643" w:rsidRDefault="0097215F" w:rsidP="009E65BA">
            <w:pPr>
              <w:pStyle w:val="TAH"/>
              <w:jc w:val="both"/>
              <w:rPr>
                <w:b w:val="0"/>
                <w:snapToGrid w:val="0"/>
                <w:szCs w:val="18"/>
              </w:rPr>
            </w:pPr>
            <w:r w:rsidRPr="00D07643">
              <w:rPr>
                <w:b w:val="0"/>
                <w:snapToGrid w:val="0"/>
                <w:szCs w:val="18"/>
              </w:rPr>
              <w:t>HeatingZone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B88B1"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7DCE4" w14:textId="77777777" w:rsidR="0097215F" w:rsidRPr="00D07643" w:rsidRDefault="0097215F" w:rsidP="009E65BA">
            <w:pPr>
              <w:pStyle w:val="TAH"/>
              <w:rPr>
                <w:b w:val="0"/>
                <w:snapToGrid w:val="0"/>
                <w:szCs w:val="18"/>
              </w:rPr>
            </w:pPr>
            <w:r w:rsidRPr="00D07643">
              <w:rPr>
                <w:b w:val="0"/>
                <w:snapToGrid w:val="0"/>
                <w:szCs w:val="18"/>
              </w:rPr>
              <w:t>C20</w:t>
            </w:r>
          </w:p>
        </w:tc>
      </w:tr>
      <w:tr w:rsidR="0097215F" w:rsidRPr="00D07643" w14:paraId="4E5B95EA"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FD8ED"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-v1-Hid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1EC58" w14:textId="77777777" w:rsidR="0097215F" w:rsidRPr="00D07643" w:rsidRDefault="0097215F" w:rsidP="009E65BA">
            <w:pPr>
              <w:pStyle w:val="TAH"/>
              <w:jc w:val="both"/>
              <w:rPr>
                <w:b w:val="0"/>
                <w:snapToGrid w:val="0"/>
                <w:szCs w:val="18"/>
              </w:rPr>
            </w:pPr>
            <w:r w:rsidRPr="00D07643">
              <w:rPr>
                <w:b w:val="0"/>
                <w:snapToGrid w:val="0"/>
                <w:szCs w:val="18"/>
              </w:rPr>
              <w:t>Hid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64A330"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5639F" w14:textId="77777777" w:rsidR="0097215F" w:rsidRPr="00D07643" w:rsidRDefault="0097215F" w:rsidP="009E65BA">
            <w:pPr>
              <w:pStyle w:val="TAH"/>
              <w:rPr>
                <w:b w:val="0"/>
                <w:snapToGrid w:val="0"/>
                <w:szCs w:val="18"/>
              </w:rPr>
            </w:pPr>
            <w:r w:rsidRPr="00D07643">
              <w:rPr>
                <w:b w:val="0"/>
                <w:snapToGrid w:val="0"/>
                <w:szCs w:val="18"/>
              </w:rPr>
              <w:t>C21</w:t>
            </w:r>
          </w:p>
        </w:tc>
      </w:tr>
      <w:tr w:rsidR="0097215F" w:rsidRPr="00D07643" w14:paraId="417535EA"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312F7"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-v1-HvacFanMode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B6937" w14:textId="77777777" w:rsidR="0097215F" w:rsidRPr="00D07643" w:rsidRDefault="0097215F" w:rsidP="009E65BA">
            <w:pPr>
              <w:pStyle w:val="TAH"/>
              <w:jc w:val="both"/>
              <w:rPr>
                <w:b w:val="0"/>
                <w:snapToGrid w:val="0"/>
                <w:szCs w:val="18"/>
              </w:rPr>
            </w:pPr>
            <w:r w:rsidRPr="00D07643">
              <w:rPr>
                <w:b w:val="0"/>
                <w:snapToGrid w:val="0"/>
                <w:szCs w:val="18"/>
              </w:rPr>
              <w:t>HvacFanMode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05ADD"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7AC21A" w14:textId="77777777" w:rsidR="0097215F" w:rsidRPr="00D07643" w:rsidRDefault="0097215F" w:rsidP="009E65BA">
            <w:pPr>
              <w:pStyle w:val="TAH"/>
              <w:rPr>
                <w:b w:val="0"/>
                <w:snapToGrid w:val="0"/>
                <w:szCs w:val="18"/>
              </w:rPr>
            </w:pPr>
            <w:r w:rsidRPr="00D07643">
              <w:rPr>
                <w:b w:val="0"/>
                <w:snapToGrid w:val="0"/>
                <w:szCs w:val="18"/>
              </w:rPr>
              <w:t>C22</w:t>
            </w:r>
          </w:p>
        </w:tc>
      </w:tr>
      <w:tr w:rsidR="0097215F" w:rsidRPr="00D07643" w14:paraId="4B97D6CC"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21D03"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-v1-LaundryCyclePhase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FCF1D" w14:textId="77777777" w:rsidR="0097215F" w:rsidRPr="00D07643" w:rsidRDefault="0097215F" w:rsidP="009E65BA">
            <w:pPr>
              <w:pStyle w:val="TAH"/>
              <w:jc w:val="both"/>
              <w:rPr>
                <w:b w:val="0"/>
                <w:snapToGrid w:val="0"/>
                <w:szCs w:val="18"/>
              </w:rPr>
            </w:pPr>
            <w:r w:rsidRPr="00D07643">
              <w:rPr>
                <w:b w:val="0"/>
                <w:snapToGrid w:val="0"/>
                <w:szCs w:val="18"/>
              </w:rPr>
              <w:t>LaundryCyclePhase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948E7"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E96B1" w14:textId="77777777" w:rsidR="0097215F" w:rsidRPr="00D07643" w:rsidRDefault="0097215F" w:rsidP="009E65BA">
            <w:pPr>
              <w:pStyle w:val="TAH"/>
              <w:rPr>
                <w:b w:val="0"/>
                <w:snapToGrid w:val="0"/>
                <w:szCs w:val="18"/>
              </w:rPr>
            </w:pPr>
            <w:r w:rsidRPr="00D07643">
              <w:rPr>
                <w:b w:val="0"/>
                <w:snapToGrid w:val="0"/>
                <w:szCs w:val="18"/>
              </w:rPr>
              <w:t>C23</w:t>
            </w:r>
          </w:p>
        </w:tc>
      </w:tr>
      <w:tr w:rsidR="0097215F" w:rsidRPr="00D07643" w14:paraId="49696F94"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8296D"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-v1-MoistureOutputLevel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A01DC" w14:textId="77777777" w:rsidR="0097215F" w:rsidRPr="00D07643" w:rsidRDefault="0097215F" w:rsidP="009E65BA">
            <w:pPr>
              <w:pStyle w:val="TAH"/>
              <w:jc w:val="both"/>
              <w:rPr>
                <w:b w:val="0"/>
                <w:snapToGrid w:val="0"/>
                <w:szCs w:val="18"/>
              </w:rPr>
            </w:pPr>
            <w:r w:rsidRPr="00D07643">
              <w:rPr>
                <w:b w:val="0"/>
                <w:snapToGrid w:val="0"/>
                <w:szCs w:val="18"/>
              </w:rPr>
              <w:t>MoistureOutputLevel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5FE6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EB3EE" w14:textId="77777777" w:rsidR="0097215F" w:rsidRPr="00D07643" w:rsidRDefault="0097215F" w:rsidP="009E65BA">
            <w:pPr>
              <w:pStyle w:val="TAH"/>
              <w:rPr>
                <w:b w:val="0"/>
                <w:snapToGrid w:val="0"/>
                <w:szCs w:val="18"/>
              </w:rPr>
            </w:pPr>
            <w:r w:rsidRPr="00D07643">
              <w:rPr>
                <w:b w:val="0"/>
                <w:snapToGrid w:val="0"/>
                <w:szCs w:val="18"/>
              </w:rPr>
              <w:t>C24</w:t>
            </w:r>
          </w:p>
        </w:tc>
      </w:tr>
      <w:tr w:rsidR="0097215F" w:rsidRPr="00D07643" w14:paraId="5C310DAB"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A4A7E"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-v1-OffControl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8B9C8" w14:textId="77777777" w:rsidR="0097215F" w:rsidRPr="00D07643" w:rsidRDefault="0097215F" w:rsidP="009E65BA">
            <w:pPr>
              <w:pStyle w:val="TAH"/>
              <w:jc w:val="both"/>
              <w:rPr>
                <w:b w:val="0"/>
                <w:snapToGrid w:val="0"/>
                <w:szCs w:val="18"/>
              </w:rPr>
            </w:pPr>
            <w:r w:rsidRPr="00D07643">
              <w:rPr>
                <w:b w:val="0"/>
                <w:snapToGrid w:val="0"/>
                <w:szCs w:val="18"/>
              </w:rPr>
              <w:t>OffControl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C3127"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69CFB" w14:textId="77777777" w:rsidR="0097215F" w:rsidRPr="00D07643" w:rsidRDefault="0097215F" w:rsidP="009E65BA">
            <w:pPr>
              <w:pStyle w:val="TAH"/>
              <w:rPr>
                <w:b w:val="0"/>
                <w:snapToGrid w:val="0"/>
                <w:szCs w:val="18"/>
              </w:rPr>
            </w:pPr>
            <w:r w:rsidRPr="00D07643">
              <w:rPr>
                <w:b w:val="0"/>
                <w:snapToGrid w:val="0"/>
                <w:szCs w:val="18"/>
              </w:rPr>
              <w:t>C25</w:t>
            </w:r>
          </w:p>
        </w:tc>
      </w:tr>
      <w:tr w:rsidR="0097215F" w:rsidRPr="00D07643" w14:paraId="06D02D19"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633B5"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-v1-OnControl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A97BE" w14:textId="77777777" w:rsidR="0097215F" w:rsidRPr="00D07643" w:rsidRDefault="0097215F" w:rsidP="009E65BA">
            <w:pPr>
              <w:pStyle w:val="TAH"/>
              <w:jc w:val="both"/>
              <w:rPr>
                <w:b w:val="0"/>
                <w:snapToGrid w:val="0"/>
                <w:szCs w:val="18"/>
              </w:rPr>
            </w:pPr>
            <w:r w:rsidRPr="00D07643">
              <w:rPr>
                <w:b w:val="0"/>
                <w:snapToGrid w:val="0"/>
                <w:szCs w:val="18"/>
              </w:rPr>
              <w:t>OnControl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C50EF"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98C82" w14:textId="77777777" w:rsidR="0097215F" w:rsidRPr="00D07643" w:rsidRDefault="0097215F" w:rsidP="009E65BA">
            <w:pPr>
              <w:pStyle w:val="TAH"/>
              <w:rPr>
                <w:b w:val="0"/>
                <w:snapToGrid w:val="0"/>
                <w:szCs w:val="18"/>
              </w:rPr>
            </w:pPr>
            <w:r w:rsidRPr="00D07643">
              <w:rPr>
                <w:b w:val="0"/>
                <w:snapToGrid w:val="0"/>
                <w:szCs w:val="18"/>
              </w:rPr>
              <w:t>C26</w:t>
            </w:r>
          </w:p>
        </w:tc>
      </w:tr>
      <w:tr w:rsidR="0097215F" w:rsidRPr="00D07643" w14:paraId="21EB308D"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EDD2A"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-v1-OnOffStatus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7803C" w14:textId="77777777" w:rsidR="0097215F" w:rsidRPr="00D07643" w:rsidRDefault="0097215F" w:rsidP="009E65BA">
            <w:pPr>
              <w:pStyle w:val="TAH"/>
              <w:jc w:val="both"/>
              <w:rPr>
                <w:b w:val="0"/>
                <w:snapToGrid w:val="0"/>
                <w:szCs w:val="18"/>
              </w:rPr>
            </w:pPr>
            <w:r w:rsidRPr="00D07643">
              <w:rPr>
                <w:b w:val="0"/>
                <w:snapToGrid w:val="0"/>
                <w:szCs w:val="18"/>
              </w:rPr>
              <w:t>OnOffStatus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DF2789"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C6CEA" w14:textId="77777777" w:rsidR="0097215F" w:rsidRPr="00D07643" w:rsidRDefault="0097215F" w:rsidP="009E65BA">
            <w:pPr>
              <w:pStyle w:val="TAH"/>
              <w:rPr>
                <w:b w:val="0"/>
                <w:snapToGrid w:val="0"/>
                <w:szCs w:val="18"/>
              </w:rPr>
            </w:pPr>
            <w:r w:rsidRPr="00D07643">
              <w:rPr>
                <w:b w:val="0"/>
                <w:snapToGrid w:val="0"/>
                <w:szCs w:val="18"/>
              </w:rPr>
              <w:t>C27</w:t>
            </w:r>
          </w:p>
        </w:tc>
      </w:tr>
      <w:tr w:rsidR="0097215F" w:rsidRPr="00D07643" w14:paraId="181F8BF8"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263CB"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-v1-OvenCyclePhase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B4308" w14:textId="77777777" w:rsidR="0097215F" w:rsidRPr="00D07643" w:rsidRDefault="0097215F" w:rsidP="009E65BA">
            <w:pPr>
              <w:pStyle w:val="TAH"/>
              <w:jc w:val="both"/>
              <w:rPr>
                <w:b w:val="0"/>
                <w:snapToGrid w:val="0"/>
                <w:szCs w:val="18"/>
              </w:rPr>
            </w:pPr>
            <w:r w:rsidRPr="00D07643">
              <w:rPr>
                <w:b w:val="0"/>
                <w:snapToGrid w:val="0"/>
                <w:szCs w:val="18"/>
              </w:rPr>
              <w:t>OvenCyclePhase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74D0C"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36F3F" w14:textId="77777777" w:rsidR="0097215F" w:rsidRPr="00D07643" w:rsidRDefault="0097215F" w:rsidP="009E65BA">
            <w:pPr>
              <w:pStyle w:val="TAH"/>
              <w:rPr>
                <w:b w:val="0"/>
                <w:snapToGrid w:val="0"/>
                <w:szCs w:val="18"/>
              </w:rPr>
            </w:pPr>
            <w:r w:rsidRPr="00D07643">
              <w:rPr>
                <w:b w:val="0"/>
                <w:snapToGrid w:val="0"/>
                <w:szCs w:val="18"/>
              </w:rPr>
              <w:t>C28</w:t>
            </w:r>
          </w:p>
        </w:tc>
      </w:tr>
      <w:tr w:rsidR="0097215F" w:rsidRPr="00D07643" w14:paraId="5235A15F"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978E5"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-v1-PlugInUnits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FADD3" w14:textId="77777777" w:rsidR="0097215F" w:rsidRPr="00D07643" w:rsidRDefault="0097215F" w:rsidP="009E65BA">
            <w:pPr>
              <w:pStyle w:val="TAH"/>
              <w:jc w:val="both"/>
              <w:rPr>
                <w:b w:val="0"/>
                <w:snapToGrid w:val="0"/>
                <w:szCs w:val="18"/>
              </w:rPr>
            </w:pPr>
            <w:r w:rsidRPr="00D07643">
              <w:rPr>
                <w:b w:val="0"/>
                <w:snapToGrid w:val="0"/>
                <w:szCs w:val="18"/>
              </w:rPr>
              <w:t>PlugInUnits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C602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28718" w14:textId="77777777" w:rsidR="0097215F" w:rsidRPr="00D07643" w:rsidRDefault="0097215F" w:rsidP="009E65BA">
            <w:pPr>
              <w:pStyle w:val="TAH"/>
              <w:rPr>
                <w:b w:val="0"/>
                <w:snapToGrid w:val="0"/>
                <w:szCs w:val="18"/>
              </w:rPr>
            </w:pPr>
            <w:r w:rsidRPr="00D07643">
              <w:rPr>
                <w:b w:val="0"/>
                <w:snapToGrid w:val="0"/>
                <w:szCs w:val="18"/>
              </w:rPr>
              <w:t>C29</w:t>
            </w:r>
          </w:p>
        </w:tc>
      </w:tr>
      <w:tr w:rsidR="0097215F" w:rsidRPr="00D07643" w14:paraId="1CD9FB0B"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CAAE0"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-v1-RapidMode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44CC2" w14:textId="77777777" w:rsidR="0097215F" w:rsidRPr="00D07643" w:rsidRDefault="0097215F" w:rsidP="009E65BA">
            <w:pPr>
              <w:pStyle w:val="TAH"/>
              <w:jc w:val="both"/>
              <w:rPr>
                <w:b w:val="0"/>
                <w:snapToGrid w:val="0"/>
                <w:szCs w:val="18"/>
              </w:rPr>
            </w:pPr>
            <w:r w:rsidRPr="00D07643">
              <w:rPr>
                <w:b w:val="0"/>
                <w:snapToGrid w:val="0"/>
                <w:szCs w:val="18"/>
              </w:rPr>
              <w:t>RapidMode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F19236"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2CC08" w14:textId="77777777" w:rsidR="0097215F" w:rsidRPr="00D07643" w:rsidRDefault="0097215F" w:rsidP="009E65BA">
            <w:pPr>
              <w:pStyle w:val="TAH"/>
              <w:rPr>
                <w:b w:val="0"/>
                <w:snapToGrid w:val="0"/>
                <w:szCs w:val="18"/>
              </w:rPr>
            </w:pPr>
            <w:r w:rsidRPr="00D07643">
              <w:rPr>
                <w:b w:val="0"/>
                <w:snapToGrid w:val="0"/>
                <w:szCs w:val="18"/>
              </w:rPr>
              <w:t>C30</w:t>
            </w:r>
          </w:p>
        </w:tc>
      </w:tr>
      <w:tr w:rsidR="0097215F" w:rsidRPr="00D07643" w14:paraId="7E4AB8FD"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809EF0"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-v1-RapidModeTimed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E58DB" w14:textId="77777777" w:rsidR="0097215F" w:rsidRPr="00D07643" w:rsidRDefault="0097215F" w:rsidP="009E65BA">
            <w:pPr>
              <w:pStyle w:val="TAH"/>
              <w:jc w:val="both"/>
              <w:rPr>
                <w:b w:val="0"/>
                <w:snapToGrid w:val="0"/>
                <w:szCs w:val="18"/>
              </w:rPr>
            </w:pPr>
            <w:r w:rsidRPr="00D07643">
              <w:rPr>
                <w:b w:val="0"/>
                <w:snapToGrid w:val="0"/>
                <w:szCs w:val="18"/>
              </w:rPr>
              <w:t>RapidModeTimed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83AEF0"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AFDE3" w14:textId="77777777" w:rsidR="0097215F" w:rsidRPr="00D07643" w:rsidRDefault="0097215F" w:rsidP="009E65BA">
            <w:pPr>
              <w:pStyle w:val="TAH"/>
              <w:rPr>
                <w:b w:val="0"/>
                <w:snapToGrid w:val="0"/>
                <w:szCs w:val="18"/>
              </w:rPr>
            </w:pPr>
            <w:r w:rsidRPr="00D07643">
              <w:rPr>
                <w:b w:val="0"/>
                <w:snapToGrid w:val="0"/>
                <w:szCs w:val="18"/>
              </w:rPr>
              <w:t>C31</w:t>
            </w:r>
          </w:p>
        </w:tc>
      </w:tr>
      <w:tr w:rsidR="0097215F" w:rsidRPr="00D07643" w14:paraId="76F82549"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7C5B6"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-v1-RemoteControllability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89E14" w14:textId="77777777" w:rsidR="0097215F" w:rsidRPr="00D07643" w:rsidRDefault="0097215F" w:rsidP="009E65BA">
            <w:pPr>
              <w:pStyle w:val="TAH"/>
              <w:jc w:val="both"/>
              <w:rPr>
                <w:b w:val="0"/>
                <w:snapToGrid w:val="0"/>
                <w:szCs w:val="18"/>
              </w:rPr>
            </w:pPr>
            <w:r w:rsidRPr="00D07643">
              <w:rPr>
                <w:b w:val="0"/>
                <w:snapToGrid w:val="0"/>
                <w:szCs w:val="18"/>
              </w:rPr>
              <w:t>RemoteControllability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51944"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721CB" w14:textId="77777777" w:rsidR="0097215F" w:rsidRPr="00D07643" w:rsidRDefault="0097215F" w:rsidP="009E65BA">
            <w:pPr>
              <w:pStyle w:val="TAH"/>
              <w:rPr>
                <w:b w:val="0"/>
                <w:snapToGrid w:val="0"/>
                <w:szCs w:val="18"/>
              </w:rPr>
            </w:pPr>
            <w:r w:rsidRPr="00D07643">
              <w:rPr>
                <w:b w:val="0"/>
                <w:snapToGrid w:val="0"/>
                <w:szCs w:val="18"/>
              </w:rPr>
              <w:t>C32</w:t>
            </w:r>
          </w:p>
        </w:tc>
      </w:tr>
      <w:tr w:rsidR="0097215F" w:rsidRPr="00D07643" w14:paraId="1927E1BC"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B58BB"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-v1-RepeatMode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7D779" w14:textId="77777777" w:rsidR="0097215F" w:rsidRPr="00D07643" w:rsidRDefault="0097215F" w:rsidP="009E65BA">
            <w:pPr>
              <w:pStyle w:val="TAH"/>
              <w:jc w:val="both"/>
              <w:rPr>
                <w:b w:val="0"/>
                <w:snapToGrid w:val="0"/>
                <w:szCs w:val="18"/>
              </w:rPr>
            </w:pPr>
            <w:r w:rsidRPr="00D07643">
              <w:rPr>
                <w:b w:val="0"/>
                <w:snapToGrid w:val="0"/>
                <w:szCs w:val="18"/>
              </w:rPr>
              <w:t>RepeatMode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2191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A7DC6" w14:textId="77777777" w:rsidR="0097215F" w:rsidRPr="00D07643" w:rsidRDefault="0097215F" w:rsidP="009E65BA">
            <w:pPr>
              <w:pStyle w:val="TAH"/>
              <w:rPr>
                <w:b w:val="0"/>
                <w:snapToGrid w:val="0"/>
                <w:szCs w:val="18"/>
              </w:rPr>
            </w:pPr>
            <w:r w:rsidRPr="00D07643">
              <w:rPr>
                <w:b w:val="0"/>
                <w:snapToGrid w:val="0"/>
                <w:szCs w:val="18"/>
              </w:rPr>
              <w:t>C33</w:t>
            </w:r>
          </w:p>
        </w:tc>
      </w:tr>
      <w:tr w:rsidR="0097215F" w:rsidRPr="00D07643" w14:paraId="141133AA"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BA3BE"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-v1-ResouceSaving</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57D94" w14:textId="77777777" w:rsidR="0097215F" w:rsidRPr="00D07643" w:rsidRDefault="0097215F" w:rsidP="009E65BA">
            <w:pPr>
              <w:pStyle w:val="TAH"/>
              <w:jc w:val="both"/>
              <w:rPr>
                <w:b w:val="0"/>
                <w:snapToGrid w:val="0"/>
                <w:szCs w:val="18"/>
              </w:rPr>
            </w:pPr>
            <w:r w:rsidRPr="00D07643">
              <w:rPr>
                <w:b w:val="0"/>
                <w:snapToGrid w:val="0"/>
                <w:szCs w:val="18"/>
              </w:rPr>
              <w:t>ResouceSaving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F4A2A"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D1E52" w14:textId="77777777" w:rsidR="0097215F" w:rsidRPr="00D07643" w:rsidRDefault="0097215F" w:rsidP="009E65BA">
            <w:pPr>
              <w:pStyle w:val="TAH"/>
              <w:rPr>
                <w:b w:val="0"/>
                <w:snapToGrid w:val="0"/>
                <w:szCs w:val="18"/>
              </w:rPr>
            </w:pPr>
            <w:r w:rsidRPr="00D07643">
              <w:rPr>
                <w:b w:val="0"/>
                <w:snapToGrid w:val="0"/>
                <w:szCs w:val="18"/>
              </w:rPr>
              <w:t>C34</w:t>
            </w:r>
          </w:p>
        </w:tc>
      </w:tr>
      <w:tr w:rsidR="0097215F" w:rsidRPr="00D07643" w14:paraId="65478D59"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7CE9B"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-v1-RobotCleaningCyclePhase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05F3" w14:textId="77777777" w:rsidR="0097215F" w:rsidRPr="00D07643" w:rsidRDefault="0097215F" w:rsidP="009E65BA">
            <w:pPr>
              <w:pStyle w:val="TAH"/>
              <w:jc w:val="both"/>
              <w:rPr>
                <w:b w:val="0"/>
                <w:snapToGrid w:val="0"/>
                <w:szCs w:val="18"/>
              </w:rPr>
            </w:pPr>
            <w:r w:rsidRPr="00D07643">
              <w:rPr>
                <w:b w:val="0"/>
                <w:snapToGrid w:val="0"/>
                <w:szCs w:val="18"/>
              </w:rPr>
              <w:t>RobotCleaningCyclePhase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6F5A6"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AA7E4" w14:textId="77777777" w:rsidR="0097215F" w:rsidRPr="00D07643" w:rsidRDefault="0097215F" w:rsidP="009E65BA">
            <w:pPr>
              <w:pStyle w:val="TAH"/>
              <w:rPr>
                <w:b w:val="0"/>
                <w:snapToGrid w:val="0"/>
                <w:szCs w:val="18"/>
              </w:rPr>
            </w:pPr>
            <w:r w:rsidRPr="00D07643">
              <w:rPr>
                <w:b w:val="0"/>
                <w:snapToGrid w:val="0"/>
                <w:szCs w:val="18"/>
              </w:rPr>
              <w:t>C35</w:t>
            </w:r>
          </w:p>
        </w:tc>
      </w:tr>
      <w:tr w:rsidR="0097215F" w:rsidRPr="00D07643" w14:paraId="093D9E19"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68008" w14:textId="77777777" w:rsidR="0097215F" w:rsidRPr="00D07643" w:rsidRDefault="005641A6" w:rsidP="009E65BA">
            <w:pPr>
              <w:pStyle w:val="TAH"/>
              <w:jc w:val="left"/>
              <w:rPr>
                <w:b w:val="0"/>
                <w:snapToGrid w:val="0"/>
                <w:szCs w:val="18"/>
              </w:rPr>
            </w:pPr>
            <w:r>
              <w:rPr>
                <w:b w:val="0"/>
                <w:snapToGrid w:val="0"/>
                <w:szCs w:val="18"/>
              </w:rPr>
              <w:lastRenderedPageBreak/>
              <w:t>CDM</w:t>
            </w:r>
            <w:r w:rsidR="0097215F" w:rsidRPr="00D07643">
              <w:rPr>
                <w:b w:val="0"/>
                <w:snapToGrid w:val="0"/>
                <w:szCs w:val="18"/>
              </w:rPr>
              <w:t>-v1-SoilLevel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A5599" w14:textId="77777777" w:rsidR="0097215F" w:rsidRPr="00D07643" w:rsidRDefault="0097215F" w:rsidP="009E65BA">
            <w:pPr>
              <w:pStyle w:val="TAH"/>
              <w:jc w:val="both"/>
              <w:rPr>
                <w:b w:val="0"/>
                <w:snapToGrid w:val="0"/>
                <w:szCs w:val="18"/>
              </w:rPr>
            </w:pPr>
            <w:r w:rsidRPr="00D07643">
              <w:rPr>
                <w:b w:val="0"/>
                <w:snapToGrid w:val="0"/>
                <w:szCs w:val="18"/>
              </w:rPr>
              <w:t>SoilLevel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62AC3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6A24F" w14:textId="77777777" w:rsidR="0097215F" w:rsidRPr="00D07643" w:rsidRDefault="0097215F" w:rsidP="009E65BA">
            <w:pPr>
              <w:pStyle w:val="TAH"/>
              <w:rPr>
                <w:b w:val="0"/>
                <w:snapToGrid w:val="0"/>
                <w:szCs w:val="18"/>
              </w:rPr>
            </w:pPr>
            <w:r w:rsidRPr="00D07643">
              <w:rPr>
                <w:b w:val="0"/>
                <w:snapToGrid w:val="0"/>
                <w:szCs w:val="18"/>
              </w:rPr>
              <w:t>C36</w:t>
            </w:r>
          </w:p>
        </w:tc>
      </w:tr>
      <w:tr w:rsidR="0097215F" w:rsidRPr="00D07643" w14:paraId="2120DC59"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6E00E"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-v1-SpinSpeedLevel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E2AB1" w14:textId="77777777" w:rsidR="0097215F" w:rsidRPr="00D07643" w:rsidRDefault="0097215F" w:rsidP="009E65BA">
            <w:pPr>
              <w:pStyle w:val="TAH"/>
              <w:jc w:val="both"/>
              <w:rPr>
                <w:b w:val="0"/>
                <w:snapToGrid w:val="0"/>
                <w:szCs w:val="18"/>
              </w:rPr>
            </w:pPr>
            <w:r w:rsidRPr="00D07643">
              <w:rPr>
                <w:b w:val="0"/>
                <w:snapToGrid w:val="0"/>
                <w:szCs w:val="18"/>
              </w:rPr>
              <w:t>SpinSpeedLevel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88538"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B82AC" w14:textId="77777777" w:rsidR="0097215F" w:rsidRPr="00D07643" w:rsidRDefault="0097215F" w:rsidP="009E65BA">
            <w:pPr>
              <w:pStyle w:val="TAH"/>
              <w:rPr>
                <w:b w:val="0"/>
                <w:snapToGrid w:val="0"/>
                <w:szCs w:val="18"/>
              </w:rPr>
            </w:pPr>
            <w:r w:rsidRPr="00D07643">
              <w:rPr>
                <w:b w:val="0"/>
                <w:snapToGrid w:val="0"/>
                <w:szCs w:val="18"/>
              </w:rPr>
              <w:t>C37</w:t>
            </w:r>
          </w:p>
        </w:tc>
      </w:tr>
      <w:tr w:rsidR="0097215F" w:rsidRPr="00D07643" w14:paraId="434E1652"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21056"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96A17" w14:textId="77777777" w:rsidR="0097215F" w:rsidRPr="00D07643" w:rsidRDefault="0097215F" w:rsidP="009E65BA">
            <w:pPr>
              <w:pStyle w:val="TAH"/>
              <w:jc w:val="both"/>
              <w:rPr>
                <w:b w:val="0"/>
                <w:snapToGrid w:val="0"/>
                <w:szCs w:val="18"/>
              </w:rPr>
            </w:pPr>
            <w:r w:rsidRPr="00D07643">
              <w:rPr>
                <w:b w:val="0"/>
                <w:snapToGrid w:val="0"/>
                <w:szCs w:val="18"/>
              </w:rPr>
              <w:t>TargetHumidity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7CCB2"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4A86C" w14:textId="77777777" w:rsidR="0097215F" w:rsidRPr="00D07643" w:rsidRDefault="0097215F" w:rsidP="009E65BA">
            <w:pPr>
              <w:pStyle w:val="TAH"/>
              <w:rPr>
                <w:b w:val="0"/>
                <w:snapToGrid w:val="0"/>
                <w:szCs w:val="18"/>
              </w:rPr>
            </w:pPr>
            <w:r w:rsidRPr="00D07643">
              <w:rPr>
                <w:b w:val="0"/>
                <w:snapToGrid w:val="0"/>
                <w:szCs w:val="18"/>
              </w:rPr>
              <w:t>C38</w:t>
            </w:r>
          </w:p>
        </w:tc>
      </w:tr>
      <w:tr w:rsidR="0097215F" w:rsidRPr="00D07643" w14:paraId="3B0C030C"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B0E86"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8F024" w14:textId="77777777" w:rsidR="0097215F" w:rsidRPr="00D07643" w:rsidRDefault="0097215F" w:rsidP="009E65BA">
            <w:pPr>
              <w:pStyle w:val="TAH"/>
              <w:jc w:val="both"/>
              <w:rPr>
                <w:b w:val="0"/>
                <w:snapToGrid w:val="0"/>
                <w:szCs w:val="18"/>
              </w:rPr>
            </w:pPr>
            <w:r w:rsidRPr="00D07643">
              <w:rPr>
                <w:b w:val="0"/>
                <w:snapToGrid w:val="0"/>
                <w:szCs w:val="18"/>
              </w:rPr>
              <w:t>TargetTemperature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1572B"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9C80A" w14:textId="77777777" w:rsidR="0097215F" w:rsidRPr="00D07643" w:rsidRDefault="0097215F" w:rsidP="009E65BA">
            <w:pPr>
              <w:pStyle w:val="TAH"/>
              <w:rPr>
                <w:b w:val="0"/>
                <w:snapToGrid w:val="0"/>
                <w:szCs w:val="18"/>
              </w:rPr>
            </w:pPr>
            <w:r w:rsidRPr="00D07643">
              <w:rPr>
                <w:b w:val="0"/>
                <w:snapToGrid w:val="0"/>
                <w:szCs w:val="18"/>
              </w:rPr>
              <w:t>C39</w:t>
            </w:r>
          </w:p>
        </w:tc>
      </w:tr>
      <w:tr w:rsidR="0097215F" w:rsidRPr="00D07643" w14:paraId="78506296"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DB960"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-v1-TargetTemperatureLevel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D85CC" w14:textId="77777777" w:rsidR="0097215F" w:rsidRPr="00D07643" w:rsidRDefault="0097215F" w:rsidP="009E65BA">
            <w:pPr>
              <w:pStyle w:val="TAH"/>
              <w:jc w:val="both"/>
              <w:rPr>
                <w:b w:val="0"/>
                <w:snapToGrid w:val="0"/>
                <w:szCs w:val="18"/>
              </w:rPr>
            </w:pPr>
            <w:r w:rsidRPr="00D07643">
              <w:rPr>
                <w:b w:val="0"/>
                <w:snapToGrid w:val="0"/>
                <w:szCs w:val="18"/>
              </w:rPr>
              <w:t>TargetTemperatureLevel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2A87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6CB41" w14:textId="77777777" w:rsidR="0097215F" w:rsidRPr="00D07643" w:rsidRDefault="0097215F" w:rsidP="009E65BA">
            <w:pPr>
              <w:pStyle w:val="TAH"/>
              <w:rPr>
                <w:b w:val="0"/>
                <w:snapToGrid w:val="0"/>
                <w:szCs w:val="18"/>
              </w:rPr>
            </w:pPr>
            <w:r w:rsidRPr="00D07643">
              <w:rPr>
                <w:b w:val="0"/>
                <w:snapToGrid w:val="0"/>
                <w:szCs w:val="18"/>
              </w:rPr>
              <w:t>C40</w:t>
            </w:r>
          </w:p>
        </w:tc>
      </w:tr>
      <w:tr w:rsidR="0097215F" w:rsidRPr="00D07643" w14:paraId="50B4ACCF"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31CF0"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-v1-Timer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9F430" w14:textId="77777777" w:rsidR="0097215F" w:rsidRPr="00D07643" w:rsidRDefault="0097215F" w:rsidP="009E65BA">
            <w:pPr>
              <w:pStyle w:val="TAH"/>
              <w:jc w:val="both"/>
              <w:rPr>
                <w:b w:val="0"/>
                <w:snapToGrid w:val="0"/>
                <w:szCs w:val="18"/>
              </w:rPr>
            </w:pPr>
            <w:r w:rsidRPr="00D07643">
              <w:rPr>
                <w:b w:val="0"/>
                <w:snapToGrid w:val="0"/>
                <w:szCs w:val="18"/>
              </w:rPr>
              <w:t>Timer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9967A"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E9346" w14:textId="77777777" w:rsidR="0097215F" w:rsidRPr="00D07643" w:rsidRDefault="0097215F" w:rsidP="009E65BA">
            <w:pPr>
              <w:pStyle w:val="TAH"/>
              <w:rPr>
                <w:b w:val="0"/>
                <w:snapToGrid w:val="0"/>
                <w:szCs w:val="18"/>
              </w:rPr>
            </w:pPr>
            <w:r w:rsidRPr="00D07643">
              <w:rPr>
                <w:b w:val="0"/>
                <w:snapToGrid w:val="0"/>
                <w:szCs w:val="18"/>
              </w:rPr>
              <w:t>C41</w:t>
            </w:r>
          </w:p>
        </w:tc>
      </w:tr>
      <w:tr w:rsidR="0097215F" w:rsidRPr="00D07643" w14:paraId="433DE1AF"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66CDF"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-v1-WaterLevel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B8187" w14:textId="77777777" w:rsidR="0097215F" w:rsidRPr="00D07643" w:rsidRDefault="0097215F" w:rsidP="009E65BA">
            <w:pPr>
              <w:pStyle w:val="TAH"/>
              <w:jc w:val="both"/>
              <w:rPr>
                <w:b w:val="0"/>
                <w:snapToGrid w:val="0"/>
                <w:szCs w:val="18"/>
              </w:rPr>
            </w:pPr>
            <w:r w:rsidRPr="00D07643">
              <w:rPr>
                <w:b w:val="0"/>
                <w:snapToGrid w:val="0"/>
                <w:szCs w:val="18"/>
              </w:rPr>
              <w:t>WaterLevel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4DBB4"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D630F" w14:textId="77777777" w:rsidR="0097215F" w:rsidRPr="00D07643" w:rsidRDefault="0097215F" w:rsidP="009E65BA">
            <w:pPr>
              <w:pStyle w:val="TAH"/>
              <w:rPr>
                <w:b w:val="0"/>
                <w:snapToGrid w:val="0"/>
                <w:szCs w:val="18"/>
              </w:rPr>
            </w:pPr>
            <w:r w:rsidRPr="00D07643">
              <w:rPr>
                <w:b w:val="0"/>
                <w:snapToGrid w:val="0"/>
                <w:szCs w:val="18"/>
              </w:rPr>
              <w:t>C42</w:t>
            </w:r>
          </w:p>
        </w:tc>
      </w:tr>
      <w:tr w:rsidR="0097215F" w:rsidRPr="00D07643" w14:paraId="259CD1B5" w14:textId="77777777"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7C8FF" w14:textId="77777777" w:rsidR="0097215F" w:rsidRPr="00D07643" w:rsidRDefault="005641A6" w:rsidP="009E65BA">
            <w:pPr>
              <w:pStyle w:val="TAH"/>
              <w:jc w:val="left"/>
              <w:rPr>
                <w:b w:val="0"/>
                <w:snapToGrid w:val="0"/>
                <w:szCs w:val="18"/>
              </w:rPr>
            </w:pPr>
            <w:r>
              <w:rPr>
                <w:b w:val="0"/>
                <w:snapToGrid w:val="0"/>
                <w:szCs w:val="18"/>
              </w:rPr>
              <w:t>CDM</w:t>
            </w:r>
            <w:r w:rsidR="0097215F" w:rsidRPr="00D07643">
              <w:rPr>
                <w:b w:val="0"/>
                <w:snapToGrid w:val="0"/>
                <w:szCs w:val="18"/>
              </w:rPr>
              <w:t>-v1-WindDirection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6B0FC" w14:textId="77777777" w:rsidR="0097215F" w:rsidRPr="00D07643" w:rsidRDefault="0097215F" w:rsidP="009E65BA">
            <w:pPr>
              <w:pStyle w:val="TAH"/>
              <w:jc w:val="both"/>
              <w:rPr>
                <w:b w:val="0"/>
                <w:snapToGrid w:val="0"/>
                <w:szCs w:val="18"/>
              </w:rPr>
            </w:pPr>
            <w:r w:rsidRPr="00D07643">
              <w:rPr>
                <w:b w:val="0"/>
                <w:snapToGrid w:val="0"/>
                <w:szCs w:val="18"/>
              </w:rPr>
              <w:t>WindDirection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07EEE" w14:textId="77777777"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2199A" w14:textId="77777777" w:rsidR="0097215F" w:rsidRPr="00D07643" w:rsidRDefault="0097215F" w:rsidP="009E65BA">
            <w:pPr>
              <w:pStyle w:val="TAH"/>
              <w:rPr>
                <w:b w:val="0"/>
                <w:snapToGrid w:val="0"/>
                <w:szCs w:val="18"/>
              </w:rPr>
            </w:pPr>
            <w:r w:rsidRPr="00D07643">
              <w:rPr>
                <w:b w:val="0"/>
                <w:snapToGrid w:val="0"/>
                <w:szCs w:val="18"/>
              </w:rPr>
              <w:t>C43</w:t>
            </w:r>
          </w:p>
        </w:tc>
      </w:tr>
      <w:tr w:rsidR="0097215F" w:rsidRPr="00F90BDC" w14:paraId="23F84A50" w14:textId="77777777" w:rsidTr="009E65BA">
        <w:tc>
          <w:tcPr>
            <w:tcW w:w="9384" w:type="dxa"/>
            <w:gridSpan w:val="4"/>
            <w:tcBorders>
              <w:top w:val="single" w:sz="4" w:space="0" w:color="auto"/>
              <w:left w:val="single" w:sz="4" w:space="0" w:color="auto"/>
              <w:bottom w:val="single" w:sz="4" w:space="0" w:color="auto"/>
              <w:right w:val="single" w:sz="4" w:space="0" w:color="auto"/>
            </w:tcBorders>
            <w:vAlign w:val="center"/>
          </w:tcPr>
          <w:p w14:paraId="0C25DF68" w14:textId="77777777" w:rsidR="0097215F" w:rsidRPr="00362B5E" w:rsidRDefault="0097215F" w:rsidP="009E65BA">
            <w:pPr>
              <w:spacing w:before="0" w:after="0" w:line="240" w:lineRule="auto"/>
              <w:ind w:left="0"/>
              <w:rPr>
                <w:rFonts w:eastAsia="Malgun Gothic" w:cs="Arial"/>
                <w:color w:val="000000"/>
                <w:sz w:val="18"/>
                <w:szCs w:val="18"/>
              </w:rPr>
            </w:pPr>
            <w:r>
              <w:rPr>
                <w:rFonts w:eastAsia="Malgun Gothic" w:cs="Arial"/>
                <w:color w:val="000000"/>
                <w:sz w:val="18"/>
                <w:szCs w:val="18"/>
              </w:rPr>
              <w:t>C01  IF (</w:t>
            </w:r>
            <w:r w:rsidR="00767959">
              <w:rPr>
                <w:rFonts w:eastAsia="Malgun Gothic" w:cs="Arial"/>
                <w:color w:val="000000"/>
                <w:sz w:val="18"/>
                <w:szCs w:val="18"/>
              </w:rPr>
              <w:t>A</w:t>
            </w:r>
            <w:r>
              <w:rPr>
                <w:rFonts w:eastAsia="Malgun Gothic" w:cs="Arial"/>
                <w:color w:val="000000"/>
                <w:sz w:val="18"/>
                <w:szCs w:val="18"/>
              </w:rPr>
              <w:t>.1/1) THEN A ELSE N/A</w:t>
            </w:r>
            <w:r>
              <w:rPr>
                <w:rFonts w:eastAsia="Malgun Gothic" w:cs="Arial"/>
                <w:color w:val="000000"/>
                <w:sz w:val="18"/>
                <w:szCs w:val="18"/>
              </w:rPr>
              <w:br/>
              <w:t>C02  IF (</w:t>
            </w:r>
            <w:r w:rsidR="00767959">
              <w:rPr>
                <w:rFonts w:eastAsia="Malgun Gothic" w:cs="Arial"/>
                <w:color w:val="000000"/>
                <w:sz w:val="18"/>
                <w:szCs w:val="18"/>
              </w:rPr>
              <w:t>A</w:t>
            </w:r>
            <w:r>
              <w:rPr>
                <w:rFonts w:eastAsia="Malgun Gothic" w:cs="Arial"/>
                <w:color w:val="000000"/>
                <w:sz w:val="18"/>
                <w:szCs w:val="18"/>
              </w:rPr>
              <w:t>.1/2) THEN A ELSE N/A</w:t>
            </w:r>
            <w:r>
              <w:rPr>
                <w:rFonts w:eastAsia="Malgun Gothic" w:cs="Arial"/>
                <w:color w:val="000000"/>
                <w:sz w:val="18"/>
                <w:szCs w:val="18"/>
              </w:rPr>
              <w:br/>
              <w:t>C03  IF (</w:t>
            </w:r>
            <w:r w:rsidR="00767959">
              <w:rPr>
                <w:rFonts w:eastAsia="Malgun Gothic" w:cs="Arial"/>
                <w:color w:val="000000"/>
                <w:sz w:val="18"/>
                <w:szCs w:val="18"/>
              </w:rPr>
              <w:t>A</w:t>
            </w:r>
            <w:r>
              <w:rPr>
                <w:rFonts w:eastAsia="Malgun Gothic" w:cs="Arial"/>
                <w:color w:val="000000"/>
                <w:sz w:val="18"/>
                <w:szCs w:val="18"/>
              </w:rPr>
              <w:t>.1/3) THEN A ELSE N/A</w:t>
            </w:r>
            <w:r>
              <w:rPr>
                <w:rFonts w:eastAsia="Malgun Gothic" w:cs="Arial"/>
                <w:color w:val="000000"/>
                <w:sz w:val="18"/>
                <w:szCs w:val="18"/>
              </w:rPr>
              <w:br/>
              <w:t>C04  IF (</w:t>
            </w:r>
            <w:r w:rsidR="00767959">
              <w:rPr>
                <w:rFonts w:eastAsia="Malgun Gothic" w:cs="Arial"/>
                <w:color w:val="000000"/>
                <w:sz w:val="18"/>
                <w:szCs w:val="18"/>
              </w:rPr>
              <w:t>A</w:t>
            </w:r>
            <w:r>
              <w:rPr>
                <w:rFonts w:eastAsia="Malgun Gothic" w:cs="Arial"/>
                <w:color w:val="000000"/>
                <w:sz w:val="18"/>
                <w:szCs w:val="18"/>
              </w:rPr>
              <w:t>.1/4) THEN A ELSE N/A</w:t>
            </w:r>
            <w:r>
              <w:rPr>
                <w:rFonts w:eastAsia="Malgun Gothic" w:cs="Arial"/>
                <w:color w:val="000000"/>
                <w:sz w:val="18"/>
                <w:szCs w:val="18"/>
              </w:rPr>
              <w:br/>
              <w:t>C05  IF (</w:t>
            </w:r>
            <w:r w:rsidR="00767959">
              <w:rPr>
                <w:rFonts w:eastAsia="Malgun Gothic" w:cs="Arial"/>
                <w:color w:val="000000"/>
                <w:sz w:val="18"/>
                <w:szCs w:val="18"/>
              </w:rPr>
              <w:t>A</w:t>
            </w:r>
            <w:r>
              <w:rPr>
                <w:rFonts w:eastAsia="Malgun Gothic" w:cs="Arial"/>
                <w:color w:val="000000"/>
                <w:sz w:val="18"/>
                <w:szCs w:val="18"/>
              </w:rPr>
              <w:t>.1/5) THEN A ELSE N/A</w:t>
            </w:r>
            <w:r>
              <w:rPr>
                <w:rFonts w:eastAsia="Malgun Gothic" w:cs="Arial"/>
                <w:color w:val="000000"/>
                <w:sz w:val="18"/>
                <w:szCs w:val="18"/>
              </w:rPr>
              <w:br/>
              <w:t>C06  IF (</w:t>
            </w:r>
            <w:r w:rsidR="00767959">
              <w:rPr>
                <w:rFonts w:eastAsia="Malgun Gothic" w:cs="Arial"/>
                <w:color w:val="000000"/>
                <w:sz w:val="18"/>
                <w:szCs w:val="18"/>
              </w:rPr>
              <w:t>A</w:t>
            </w:r>
            <w:r>
              <w:rPr>
                <w:rFonts w:eastAsia="Malgun Gothic" w:cs="Arial"/>
                <w:color w:val="000000"/>
                <w:sz w:val="18"/>
                <w:szCs w:val="18"/>
              </w:rPr>
              <w:t>.1/6) THEN A ELSE N/A</w:t>
            </w:r>
            <w:r>
              <w:rPr>
                <w:rFonts w:eastAsia="Malgun Gothic" w:cs="Arial"/>
                <w:color w:val="000000"/>
                <w:sz w:val="18"/>
                <w:szCs w:val="18"/>
              </w:rPr>
              <w:br/>
              <w:t>C07  IF (</w:t>
            </w:r>
            <w:r w:rsidR="00767959">
              <w:rPr>
                <w:rFonts w:eastAsia="Malgun Gothic" w:cs="Arial"/>
                <w:color w:val="000000"/>
                <w:sz w:val="18"/>
                <w:szCs w:val="18"/>
              </w:rPr>
              <w:t>A</w:t>
            </w:r>
            <w:r>
              <w:rPr>
                <w:rFonts w:eastAsia="Malgun Gothic" w:cs="Arial"/>
                <w:color w:val="000000"/>
                <w:sz w:val="18"/>
                <w:szCs w:val="18"/>
              </w:rPr>
              <w:t>.1/7) THEN A ELSE N/A</w:t>
            </w:r>
            <w:r>
              <w:rPr>
                <w:rFonts w:eastAsia="Malgun Gothic" w:cs="Arial"/>
                <w:color w:val="000000"/>
                <w:sz w:val="18"/>
                <w:szCs w:val="18"/>
              </w:rPr>
              <w:br/>
              <w:t>C08  IF (</w:t>
            </w:r>
            <w:r w:rsidR="00767959">
              <w:rPr>
                <w:rFonts w:eastAsia="Malgun Gothic" w:cs="Arial"/>
                <w:color w:val="000000"/>
                <w:sz w:val="18"/>
                <w:szCs w:val="18"/>
              </w:rPr>
              <w:t>A</w:t>
            </w:r>
            <w:r>
              <w:rPr>
                <w:rFonts w:eastAsia="Malgun Gothic" w:cs="Arial"/>
                <w:color w:val="000000"/>
                <w:sz w:val="18"/>
                <w:szCs w:val="18"/>
              </w:rPr>
              <w:t>.1/8) THEN A ELSE N/A</w:t>
            </w:r>
            <w:r>
              <w:rPr>
                <w:rFonts w:eastAsia="Malgun Gothic" w:cs="Arial"/>
                <w:color w:val="000000"/>
                <w:sz w:val="18"/>
                <w:szCs w:val="18"/>
              </w:rPr>
              <w:br/>
              <w:t>C09  IF (</w:t>
            </w:r>
            <w:r w:rsidR="00767959">
              <w:rPr>
                <w:rFonts w:eastAsia="Malgun Gothic" w:cs="Arial"/>
                <w:color w:val="000000"/>
                <w:sz w:val="18"/>
                <w:szCs w:val="18"/>
              </w:rPr>
              <w:t>A</w:t>
            </w:r>
            <w:r>
              <w:rPr>
                <w:rFonts w:eastAsia="Malgun Gothic" w:cs="Arial"/>
                <w:color w:val="000000"/>
                <w:sz w:val="18"/>
                <w:szCs w:val="18"/>
              </w:rPr>
              <w:t>.1/9) THEN A ELSE N/A</w:t>
            </w:r>
            <w:r>
              <w:rPr>
                <w:rFonts w:eastAsia="Malgun Gothic" w:cs="Arial"/>
                <w:color w:val="000000"/>
                <w:sz w:val="18"/>
                <w:szCs w:val="18"/>
              </w:rPr>
              <w:br/>
              <w:t>C10  IF (</w:t>
            </w:r>
            <w:r w:rsidR="00767959">
              <w:rPr>
                <w:rFonts w:eastAsia="Malgun Gothic" w:cs="Arial"/>
                <w:color w:val="000000"/>
                <w:sz w:val="18"/>
                <w:szCs w:val="18"/>
              </w:rPr>
              <w:t>A</w:t>
            </w:r>
            <w:r>
              <w:rPr>
                <w:rFonts w:eastAsia="Malgun Gothic" w:cs="Arial"/>
                <w:color w:val="000000"/>
                <w:sz w:val="18"/>
                <w:szCs w:val="18"/>
              </w:rPr>
              <w:t>.1/10) THEN A ELSE N/A</w:t>
            </w:r>
            <w:r>
              <w:rPr>
                <w:rFonts w:eastAsia="Malgun Gothic" w:cs="Arial"/>
                <w:color w:val="000000"/>
                <w:sz w:val="18"/>
                <w:szCs w:val="18"/>
              </w:rPr>
              <w:br/>
              <w:t>C11  IF (</w:t>
            </w:r>
            <w:r w:rsidR="00767959">
              <w:rPr>
                <w:rFonts w:eastAsia="Malgun Gothic" w:cs="Arial"/>
                <w:color w:val="000000"/>
                <w:sz w:val="18"/>
                <w:szCs w:val="18"/>
              </w:rPr>
              <w:t>A</w:t>
            </w:r>
            <w:r>
              <w:rPr>
                <w:rFonts w:eastAsia="Malgun Gothic" w:cs="Arial"/>
                <w:color w:val="000000"/>
                <w:sz w:val="18"/>
                <w:szCs w:val="18"/>
              </w:rPr>
              <w:t>.1/11) THEN A ELSE N/A</w:t>
            </w:r>
            <w:r>
              <w:rPr>
                <w:rFonts w:eastAsia="Malgun Gothic" w:cs="Arial"/>
                <w:color w:val="000000"/>
                <w:sz w:val="18"/>
                <w:szCs w:val="18"/>
              </w:rPr>
              <w:br/>
              <w:t>C12  IF (</w:t>
            </w:r>
            <w:r w:rsidR="00767959">
              <w:rPr>
                <w:rFonts w:eastAsia="Malgun Gothic" w:cs="Arial"/>
                <w:color w:val="000000"/>
                <w:sz w:val="18"/>
                <w:szCs w:val="18"/>
              </w:rPr>
              <w:t>A</w:t>
            </w:r>
            <w:r>
              <w:rPr>
                <w:rFonts w:eastAsia="Malgun Gothic" w:cs="Arial"/>
                <w:color w:val="000000"/>
                <w:sz w:val="18"/>
                <w:szCs w:val="18"/>
              </w:rPr>
              <w:t>.1/12) THEN A ELSE N/A</w:t>
            </w:r>
            <w:r>
              <w:rPr>
                <w:rFonts w:eastAsia="Malgun Gothic" w:cs="Arial"/>
                <w:color w:val="000000"/>
                <w:sz w:val="18"/>
                <w:szCs w:val="18"/>
              </w:rPr>
              <w:br/>
              <w:t>C13  IF (</w:t>
            </w:r>
            <w:r w:rsidR="00767959">
              <w:rPr>
                <w:rFonts w:eastAsia="Malgun Gothic" w:cs="Arial"/>
                <w:color w:val="000000"/>
                <w:sz w:val="18"/>
                <w:szCs w:val="18"/>
              </w:rPr>
              <w:t>A</w:t>
            </w:r>
            <w:r>
              <w:rPr>
                <w:rFonts w:eastAsia="Malgun Gothic" w:cs="Arial"/>
                <w:color w:val="000000"/>
                <w:sz w:val="18"/>
                <w:szCs w:val="18"/>
              </w:rPr>
              <w:t>.1/13) THEN A ELSE N/A</w:t>
            </w:r>
            <w:r>
              <w:rPr>
                <w:rFonts w:eastAsia="Malgun Gothic" w:cs="Arial"/>
                <w:color w:val="000000"/>
                <w:sz w:val="18"/>
                <w:szCs w:val="18"/>
              </w:rPr>
              <w:br/>
              <w:t>C14  IF (</w:t>
            </w:r>
            <w:r w:rsidR="00767959">
              <w:rPr>
                <w:rFonts w:eastAsia="Malgun Gothic" w:cs="Arial"/>
                <w:color w:val="000000"/>
                <w:sz w:val="18"/>
                <w:szCs w:val="18"/>
              </w:rPr>
              <w:t>A</w:t>
            </w:r>
            <w:r>
              <w:rPr>
                <w:rFonts w:eastAsia="Malgun Gothic" w:cs="Arial"/>
                <w:color w:val="000000"/>
                <w:sz w:val="18"/>
                <w:szCs w:val="18"/>
              </w:rPr>
              <w:t>.1/14) THEN A ELSE N/A</w:t>
            </w:r>
            <w:r>
              <w:rPr>
                <w:rFonts w:eastAsia="Malgun Gothic" w:cs="Arial"/>
                <w:color w:val="000000"/>
                <w:sz w:val="18"/>
                <w:szCs w:val="18"/>
              </w:rPr>
              <w:br/>
              <w:t>C15  IF (</w:t>
            </w:r>
            <w:r w:rsidR="00767959">
              <w:rPr>
                <w:rFonts w:eastAsia="Malgun Gothic" w:cs="Arial"/>
                <w:color w:val="000000"/>
                <w:sz w:val="18"/>
                <w:szCs w:val="18"/>
              </w:rPr>
              <w:t>A</w:t>
            </w:r>
            <w:r>
              <w:rPr>
                <w:rFonts w:eastAsia="Malgun Gothic" w:cs="Arial"/>
                <w:color w:val="000000"/>
                <w:sz w:val="18"/>
                <w:szCs w:val="18"/>
              </w:rPr>
              <w:t>.1/15) THEN A ELSE N/A</w:t>
            </w:r>
            <w:r>
              <w:rPr>
                <w:rFonts w:eastAsia="Malgun Gothic" w:cs="Arial"/>
                <w:color w:val="000000"/>
                <w:sz w:val="18"/>
                <w:szCs w:val="18"/>
              </w:rPr>
              <w:br/>
              <w:t>C16  IF (</w:t>
            </w:r>
            <w:r w:rsidR="00767959">
              <w:rPr>
                <w:rFonts w:eastAsia="Malgun Gothic" w:cs="Arial"/>
                <w:color w:val="000000"/>
                <w:sz w:val="18"/>
                <w:szCs w:val="18"/>
              </w:rPr>
              <w:t>A</w:t>
            </w:r>
            <w:r>
              <w:rPr>
                <w:rFonts w:eastAsia="Malgun Gothic" w:cs="Arial"/>
                <w:color w:val="000000"/>
                <w:sz w:val="18"/>
                <w:szCs w:val="18"/>
              </w:rPr>
              <w:t>.1/16) THEN A ELSE N/A</w:t>
            </w:r>
            <w:r>
              <w:rPr>
                <w:rFonts w:eastAsia="Malgun Gothic" w:cs="Arial"/>
                <w:color w:val="000000"/>
                <w:sz w:val="18"/>
                <w:szCs w:val="18"/>
              </w:rPr>
              <w:br/>
              <w:t>C17  IF (</w:t>
            </w:r>
            <w:r w:rsidR="00767959">
              <w:rPr>
                <w:rFonts w:eastAsia="Malgun Gothic" w:cs="Arial"/>
                <w:color w:val="000000"/>
                <w:sz w:val="18"/>
                <w:szCs w:val="18"/>
              </w:rPr>
              <w:t>A</w:t>
            </w:r>
            <w:r>
              <w:rPr>
                <w:rFonts w:eastAsia="Malgun Gothic" w:cs="Arial"/>
                <w:color w:val="000000"/>
                <w:sz w:val="18"/>
                <w:szCs w:val="18"/>
              </w:rPr>
              <w:t>.1/17) THEN A ELSE N/A</w:t>
            </w:r>
            <w:r>
              <w:rPr>
                <w:rFonts w:eastAsia="Malgun Gothic" w:cs="Arial"/>
                <w:color w:val="000000"/>
                <w:sz w:val="18"/>
                <w:szCs w:val="18"/>
              </w:rPr>
              <w:br/>
              <w:t>C18  IF (</w:t>
            </w:r>
            <w:r w:rsidR="00767959">
              <w:rPr>
                <w:rFonts w:eastAsia="Malgun Gothic" w:cs="Arial"/>
                <w:color w:val="000000"/>
                <w:sz w:val="18"/>
                <w:szCs w:val="18"/>
              </w:rPr>
              <w:t>A</w:t>
            </w:r>
            <w:r>
              <w:rPr>
                <w:rFonts w:eastAsia="Malgun Gothic" w:cs="Arial"/>
                <w:color w:val="000000"/>
                <w:sz w:val="18"/>
                <w:szCs w:val="18"/>
              </w:rPr>
              <w:t>.1/18) THEN A ELSE N/A</w:t>
            </w:r>
            <w:r>
              <w:rPr>
                <w:rFonts w:eastAsia="Malgun Gothic" w:cs="Arial"/>
                <w:color w:val="000000"/>
                <w:sz w:val="18"/>
                <w:szCs w:val="18"/>
              </w:rPr>
              <w:br/>
              <w:t>C19  IF (</w:t>
            </w:r>
            <w:r w:rsidR="00767959">
              <w:rPr>
                <w:rFonts w:eastAsia="Malgun Gothic" w:cs="Arial"/>
                <w:color w:val="000000"/>
                <w:sz w:val="18"/>
                <w:szCs w:val="18"/>
              </w:rPr>
              <w:t>A</w:t>
            </w:r>
            <w:r>
              <w:rPr>
                <w:rFonts w:eastAsia="Malgun Gothic" w:cs="Arial"/>
                <w:color w:val="000000"/>
                <w:sz w:val="18"/>
                <w:szCs w:val="18"/>
              </w:rPr>
              <w:t>.1/19) THEN A ELSE N/A</w:t>
            </w:r>
            <w:r>
              <w:rPr>
                <w:rFonts w:eastAsia="Malgun Gothic" w:cs="Arial"/>
                <w:color w:val="000000"/>
                <w:sz w:val="18"/>
                <w:szCs w:val="18"/>
              </w:rPr>
              <w:br/>
              <w:t>C20  IF (</w:t>
            </w:r>
            <w:r w:rsidR="00767959">
              <w:rPr>
                <w:rFonts w:eastAsia="Malgun Gothic" w:cs="Arial"/>
                <w:color w:val="000000"/>
                <w:sz w:val="18"/>
                <w:szCs w:val="18"/>
              </w:rPr>
              <w:t>A</w:t>
            </w:r>
            <w:r>
              <w:rPr>
                <w:rFonts w:eastAsia="Malgun Gothic" w:cs="Arial"/>
                <w:color w:val="000000"/>
                <w:sz w:val="18"/>
                <w:szCs w:val="18"/>
              </w:rPr>
              <w:t>.1/20) THEN A ELSE N/A</w:t>
            </w:r>
            <w:r>
              <w:rPr>
                <w:rFonts w:eastAsia="Malgun Gothic" w:cs="Arial"/>
                <w:color w:val="000000"/>
                <w:sz w:val="18"/>
                <w:szCs w:val="18"/>
              </w:rPr>
              <w:br/>
              <w:t>C21  IF (</w:t>
            </w:r>
            <w:r w:rsidR="00767959">
              <w:rPr>
                <w:rFonts w:eastAsia="Malgun Gothic" w:cs="Arial"/>
                <w:color w:val="000000"/>
                <w:sz w:val="18"/>
                <w:szCs w:val="18"/>
              </w:rPr>
              <w:t>A</w:t>
            </w:r>
            <w:r>
              <w:rPr>
                <w:rFonts w:eastAsia="Malgun Gothic" w:cs="Arial"/>
                <w:color w:val="000000"/>
                <w:sz w:val="18"/>
                <w:szCs w:val="18"/>
              </w:rPr>
              <w:t>.1/21) THEN A ELSE N/A</w:t>
            </w:r>
            <w:r>
              <w:rPr>
                <w:rFonts w:eastAsia="Malgun Gothic" w:cs="Arial"/>
                <w:color w:val="000000"/>
                <w:sz w:val="18"/>
                <w:szCs w:val="18"/>
              </w:rPr>
              <w:br/>
              <w:t>C22  IF (</w:t>
            </w:r>
            <w:r w:rsidR="00767959">
              <w:rPr>
                <w:rFonts w:eastAsia="Malgun Gothic" w:cs="Arial"/>
                <w:color w:val="000000"/>
                <w:sz w:val="18"/>
                <w:szCs w:val="18"/>
              </w:rPr>
              <w:t>A</w:t>
            </w:r>
            <w:r>
              <w:rPr>
                <w:rFonts w:eastAsia="Malgun Gothic" w:cs="Arial"/>
                <w:color w:val="000000"/>
                <w:sz w:val="18"/>
                <w:szCs w:val="18"/>
              </w:rPr>
              <w:t>.1/22) THEN A ELSE N/A</w:t>
            </w:r>
            <w:r>
              <w:rPr>
                <w:rFonts w:eastAsia="Malgun Gothic" w:cs="Arial"/>
                <w:color w:val="000000"/>
                <w:sz w:val="18"/>
                <w:szCs w:val="18"/>
              </w:rPr>
              <w:br/>
              <w:t>C23  IF (</w:t>
            </w:r>
            <w:r w:rsidR="00767959">
              <w:rPr>
                <w:rFonts w:eastAsia="Malgun Gothic" w:cs="Arial"/>
                <w:color w:val="000000"/>
                <w:sz w:val="18"/>
                <w:szCs w:val="18"/>
              </w:rPr>
              <w:t>A</w:t>
            </w:r>
            <w:r>
              <w:rPr>
                <w:rFonts w:eastAsia="Malgun Gothic" w:cs="Arial"/>
                <w:color w:val="000000"/>
                <w:sz w:val="18"/>
                <w:szCs w:val="18"/>
              </w:rPr>
              <w:t>.1/23) THEN A ELSE N/A</w:t>
            </w:r>
            <w:r>
              <w:rPr>
                <w:rFonts w:eastAsia="Malgun Gothic" w:cs="Arial"/>
                <w:color w:val="000000"/>
                <w:sz w:val="18"/>
                <w:szCs w:val="18"/>
              </w:rPr>
              <w:br/>
              <w:t>C24  IF (</w:t>
            </w:r>
            <w:r w:rsidR="00767959">
              <w:rPr>
                <w:rFonts w:eastAsia="Malgun Gothic" w:cs="Arial"/>
                <w:color w:val="000000"/>
                <w:sz w:val="18"/>
                <w:szCs w:val="18"/>
              </w:rPr>
              <w:t>A</w:t>
            </w:r>
            <w:r>
              <w:rPr>
                <w:rFonts w:eastAsia="Malgun Gothic" w:cs="Arial"/>
                <w:color w:val="000000"/>
                <w:sz w:val="18"/>
                <w:szCs w:val="18"/>
              </w:rPr>
              <w:t>.1/24) THEN A ELSE N/A</w:t>
            </w:r>
            <w:r>
              <w:rPr>
                <w:rFonts w:eastAsia="Malgun Gothic" w:cs="Arial"/>
                <w:color w:val="000000"/>
                <w:sz w:val="18"/>
                <w:szCs w:val="18"/>
              </w:rPr>
              <w:br/>
              <w:t>C25  IF (</w:t>
            </w:r>
            <w:r w:rsidR="00767959">
              <w:rPr>
                <w:rFonts w:eastAsia="Malgun Gothic" w:cs="Arial"/>
                <w:color w:val="000000"/>
                <w:sz w:val="18"/>
                <w:szCs w:val="18"/>
              </w:rPr>
              <w:t>A</w:t>
            </w:r>
            <w:r>
              <w:rPr>
                <w:rFonts w:eastAsia="Malgun Gothic" w:cs="Arial"/>
                <w:color w:val="000000"/>
                <w:sz w:val="18"/>
                <w:szCs w:val="18"/>
              </w:rPr>
              <w:t>.1/25) THEN A ELSE N/A</w:t>
            </w:r>
            <w:r>
              <w:rPr>
                <w:rFonts w:eastAsia="Malgun Gothic" w:cs="Arial"/>
                <w:color w:val="000000"/>
                <w:sz w:val="18"/>
                <w:szCs w:val="18"/>
              </w:rPr>
              <w:br/>
              <w:t>C26  IF (</w:t>
            </w:r>
            <w:r w:rsidR="00767959">
              <w:rPr>
                <w:rFonts w:eastAsia="Malgun Gothic" w:cs="Arial"/>
                <w:color w:val="000000"/>
                <w:sz w:val="18"/>
                <w:szCs w:val="18"/>
              </w:rPr>
              <w:t>A</w:t>
            </w:r>
            <w:r>
              <w:rPr>
                <w:rFonts w:eastAsia="Malgun Gothic" w:cs="Arial"/>
                <w:color w:val="000000"/>
                <w:sz w:val="18"/>
                <w:szCs w:val="18"/>
              </w:rPr>
              <w:t>.1/26) THEN A ELSE N/A</w:t>
            </w:r>
            <w:r>
              <w:rPr>
                <w:rFonts w:eastAsia="Malgun Gothic" w:cs="Arial"/>
                <w:color w:val="000000"/>
                <w:sz w:val="18"/>
                <w:szCs w:val="18"/>
              </w:rPr>
              <w:br/>
              <w:t>C27  IF (</w:t>
            </w:r>
            <w:r w:rsidR="00767959">
              <w:rPr>
                <w:rFonts w:eastAsia="Malgun Gothic" w:cs="Arial"/>
                <w:color w:val="000000"/>
                <w:sz w:val="18"/>
                <w:szCs w:val="18"/>
              </w:rPr>
              <w:t>A</w:t>
            </w:r>
            <w:r>
              <w:rPr>
                <w:rFonts w:eastAsia="Malgun Gothic" w:cs="Arial"/>
                <w:color w:val="000000"/>
                <w:sz w:val="18"/>
                <w:szCs w:val="18"/>
              </w:rPr>
              <w:t>.1/27) THEN A ELSE N/A</w:t>
            </w:r>
            <w:r>
              <w:rPr>
                <w:rFonts w:eastAsia="Malgun Gothic" w:cs="Arial"/>
                <w:color w:val="000000"/>
                <w:sz w:val="18"/>
                <w:szCs w:val="18"/>
              </w:rPr>
              <w:br/>
              <w:t>C28  IF (</w:t>
            </w:r>
            <w:r w:rsidR="00767959">
              <w:rPr>
                <w:rFonts w:eastAsia="Malgun Gothic" w:cs="Arial"/>
                <w:color w:val="000000"/>
                <w:sz w:val="18"/>
                <w:szCs w:val="18"/>
              </w:rPr>
              <w:t>A</w:t>
            </w:r>
            <w:r>
              <w:rPr>
                <w:rFonts w:eastAsia="Malgun Gothic" w:cs="Arial"/>
                <w:color w:val="000000"/>
                <w:sz w:val="18"/>
                <w:szCs w:val="18"/>
              </w:rPr>
              <w:t>.1/28) THEN A ELSE N/A</w:t>
            </w:r>
            <w:r>
              <w:rPr>
                <w:rFonts w:eastAsia="Malgun Gothic" w:cs="Arial"/>
                <w:color w:val="000000"/>
                <w:sz w:val="18"/>
                <w:szCs w:val="18"/>
              </w:rPr>
              <w:br/>
              <w:t>C29  IF (</w:t>
            </w:r>
            <w:r w:rsidR="00767959">
              <w:rPr>
                <w:rFonts w:eastAsia="Malgun Gothic" w:cs="Arial"/>
                <w:color w:val="000000"/>
                <w:sz w:val="18"/>
                <w:szCs w:val="18"/>
              </w:rPr>
              <w:t>A</w:t>
            </w:r>
            <w:r>
              <w:rPr>
                <w:rFonts w:eastAsia="Malgun Gothic" w:cs="Arial"/>
                <w:color w:val="000000"/>
                <w:sz w:val="18"/>
                <w:szCs w:val="18"/>
              </w:rPr>
              <w:t>.1/29) THEN A ELSE N/A</w:t>
            </w:r>
            <w:r>
              <w:rPr>
                <w:rFonts w:eastAsia="Malgun Gothic" w:cs="Arial"/>
                <w:color w:val="000000"/>
                <w:sz w:val="18"/>
                <w:szCs w:val="18"/>
              </w:rPr>
              <w:br/>
              <w:t>C30  IF (</w:t>
            </w:r>
            <w:r w:rsidR="00767959">
              <w:rPr>
                <w:rFonts w:eastAsia="Malgun Gothic" w:cs="Arial"/>
                <w:color w:val="000000"/>
                <w:sz w:val="18"/>
                <w:szCs w:val="18"/>
              </w:rPr>
              <w:t>A</w:t>
            </w:r>
            <w:r>
              <w:rPr>
                <w:rFonts w:eastAsia="Malgun Gothic" w:cs="Arial"/>
                <w:color w:val="000000"/>
                <w:sz w:val="18"/>
                <w:szCs w:val="18"/>
              </w:rPr>
              <w:t>.1/30) THEN A ELSE N/A</w:t>
            </w:r>
            <w:r>
              <w:rPr>
                <w:rFonts w:eastAsia="Malgun Gothic" w:cs="Arial"/>
                <w:color w:val="000000"/>
                <w:sz w:val="18"/>
                <w:szCs w:val="18"/>
              </w:rPr>
              <w:br/>
              <w:t>C31  IF (</w:t>
            </w:r>
            <w:r w:rsidR="00767959">
              <w:rPr>
                <w:rFonts w:eastAsia="Malgun Gothic" w:cs="Arial"/>
                <w:color w:val="000000"/>
                <w:sz w:val="18"/>
                <w:szCs w:val="18"/>
              </w:rPr>
              <w:t>A</w:t>
            </w:r>
            <w:r>
              <w:rPr>
                <w:rFonts w:eastAsia="Malgun Gothic" w:cs="Arial"/>
                <w:color w:val="000000"/>
                <w:sz w:val="18"/>
                <w:szCs w:val="18"/>
              </w:rPr>
              <w:t>.1/31) THEN A ELSE N/A</w:t>
            </w:r>
            <w:r>
              <w:rPr>
                <w:rFonts w:eastAsia="Malgun Gothic" w:cs="Arial"/>
                <w:color w:val="000000"/>
                <w:sz w:val="18"/>
                <w:szCs w:val="18"/>
              </w:rPr>
              <w:br/>
              <w:t>C32  IF (</w:t>
            </w:r>
            <w:r w:rsidR="00767959">
              <w:rPr>
                <w:rFonts w:eastAsia="Malgun Gothic" w:cs="Arial"/>
                <w:color w:val="000000"/>
                <w:sz w:val="18"/>
                <w:szCs w:val="18"/>
              </w:rPr>
              <w:t>A</w:t>
            </w:r>
            <w:r>
              <w:rPr>
                <w:rFonts w:eastAsia="Malgun Gothic" w:cs="Arial"/>
                <w:color w:val="000000"/>
                <w:sz w:val="18"/>
                <w:szCs w:val="18"/>
              </w:rPr>
              <w:t>.1/32) THEN A ELSE N/A</w:t>
            </w:r>
            <w:r>
              <w:rPr>
                <w:rFonts w:eastAsia="Malgun Gothic" w:cs="Arial"/>
                <w:color w:val="000000"/>
                <w:sz w:val="18"/>
                <w:szCs w:val="18"/>
              </w:rPr>
              <w:br/>
              <w:t>C33  IF (</w:t>
            </w:r>
            <w:r w:rsidR="00767959">
              <w:rPr>
                <w:rFonts w:eastAsia="Malgun Gothic" w:cs="Arial"/>
                <w:color w:val="000000"/>
                <w:sz w:val="18"/>
                <w:szCs w:val="18"/>
              </w:rPr>
              <w:t>A</w:t>
            </w:r>
            <w:r>
              <w:rPr>
                <w:rFonts w:eastAsia="Malgun Gothic" w:cs="Arial"/>
                <w:color w:val="000000"/>
                <w:sz w:val="18"/>
                <w:szCs w:val="18"/>
              </w:rPr>
              <w:t>.1/33) THEN A ELSE N/A</w:t>
            </w:r>
            <w:r>
              <w:rPr>
                <w:rFonts w:eastAsia="Malgun Gothic" w:cs="Arial"/>
                <w:color w:val="000000"/>
                <w:sz w:val="18"/>
                <w:szCs w:val="18"/>
              </w:rPr>
              <w:br/>
              <w:t>C34  IF (</w:t>
            </w:r>
            <w:r w:rsidR="00767959">
              <w:rPr>
                <w:rFonts w:eastAsia="Malgun Gothic" w:cs="Arial"/>
                <w:color w:val="000000"/>
                <w:sz w:val="18"/>
                <w:szCs w:val="18"/>
              </w:rPr>
              <w:t>A</w:t>
            </w:r>
            <w:r>
              <w:rPr>
                <w:rFonts w:eastAsia="Malgun Gothic" w:cs="Arial"/>
                <w:color w:val="000000"/>
                <w:sz w:val="18"/>
                <w:szCs w:val="18"/>
              </w:rPr>
              <w:t>.1/34) THEN A ELSE N/A</w:t>
            </w:r>
            <w:r>
              <w:rPr>
                <w:rFonts w:eastAsia="Malgun Gothic" w:cs="Arial"/>
                <w:color w:val="000000"/>
                <w:sz w:val="18"/>
                <w:szCs w:val="18"/>
              </w:rPr>
              <w:br/>
              <w:t>C35  IF (</w:t>
            </w:r>
            <w:r w:rsidR="00767959">
              <w:rPr>
                <w:rFonts w:eastAsia="Malgun Gothic" w:cs="Arial"/>
                <w:color w:val="000000"/>
                <w:sz w:val="18"/>
                <w:szCs w:val="18"/>
              </w:rPr>
              <w:t>A</w:t>
            </w:r>
            <w:r>
              <w:rPr>
                <w:rFonts w:eastAsia="Malgun Gothic" w:cs="Arial"/>
                <w:color w:val="000000"/>
                <w:sz w:val="18"/>
                <w:szCs w:val="18"/>
              </w:rPr>
              <w:t>.1/35) THEN A ELSE N/A</w:t>
            </w:r>
            <w:r>
              <w:rPr>
                <w:rFonts w:eastAsia="Malgun Gothic" w:cs="Arial"/>
                <w:color w:val="000000"/>
                <w:sz w:val="18"/>
                <w:szCs w:val="18"/>
              </w:rPr>
              <w:br/>
              <w:t>C36  IF (</w:t>
            </w:r>
            <w:r w:rsidR="00767959">
              <w:rPr>
                <w:rFonts w:eastAsia="Malgun Gothic" w:cs="Arial"/>
                <w:color w:val="000000"/>
                <w:sz w:val="18"/>
                <w:szCs w:val="18"/>
              </w:rPr>
              <w:t>A</w:t>
            </w:r>
            <w:r>
              <w:rPr>
                <w:rFonts w:eastAsia="Malgun Gothic" w:cs="Arial"/>
                <w:color w:val="000000"/>
                <w:sz w:val="18"/>
                <w:szCs w:val="18"/>
              </w:rPr>
              <w:t>.1/36) THEN A ELSE N/A</w:t>
            </w:r>
            <w:r>
              <w:rPr>
                <w:rFonts w:eastAsia="Malgun Gothic" w:cs="Arial"/>
                <w:color w:val="000000"/>
                <w:sz w:val="18"/>
                <w:szCs w:val="18"/>
              </w:rPr>
              <w:br/>
              <w:t>C37  IF (</w:t>
            </w:r>
            <w:r w:rsidR="00767959">
              <w:rPr>
                <w:rFonts w:eastAsia="Malgun Gothic" w:cs="Arial"/>
                <w:color w:val="000000"/>
                <w:sz w:val="18"/>
                <w:szCs w:val="18"/>
              </w:rPr>
              <w:t>A</w:t>
            </w:r>
            <w:r>
              <w:rPr>
                <w:rFonts w:eastAsia="Malgun Gothic" w:cs="Arial"/>
                <w:color w:val="000000"/>
                <w:sz w:val="18"/>
                <w:szCs w:val="18"/>
              </w:rPr>
              <w:t>.1/37) THEN A ELSE N/A</w:t>
            </w:r>
            <w:r>
              <w:rPr>
                <w:rFonts w:eastAsia="Malgun Gothic" w:cs="Arial"/>
                <w:color w:val="000000"/>
                <w:sz w:val="18"/>
                <w:szCs w:val="18"/>
              </w:rPr>
              <w:br/>
              <w:t>C38  IF (</w:t>
            </w:r>
            <w:r w:rsidR="00767959">
              <w:rPr>
                <w:rFonts w:eastAsia="Malgun Gothic" w:cs="Arial"/>
                <w:color w:val="000000"/>
                <w:sz w:val="18"/>
                <w:szCs w:val="18"/>
              </w:rPr>
              <w:t>A</w:t>
            </w:r>
            <w:r>
              <w:rPr>
                <w:rFonts w:eastAsia="Malgun Gothic" w:cs="Arial"/>
                <w:color w:val="000000"/>
                <w:sz w:val="18"/>
                <w:szCs w:val="18"/>
              </w:rPr>
              <w:t>.1/38) THEN A ELSE N/A</w:t>
            </w:r>
            <w:r>
              <w:rPr>
                <w:rFonts w:eastAsia="Malgun Gothic" w:cs="Arial"/>
                <w:color w:val="000000"/>
                <w:sz w:val="18"/>
                <w:szCs w:val="18"/>
              </w:rPr>
              <w:br/>
              <w:t>C39  IF (</w:t>
            </w:r>
            <w:r w:rsidR="00767959">
              <w:rPr>
                <w:rFonts w:eastAsia="Malgun Gothic" w:cs="Arial"/>
                <w:color w:val="000000"/>
                <w:sz w:val="18"/>
                <w:szCs w:val="18"/>
              </w:rPr>
              <w:t>A</w:t>
            </w:r>
            <w:r>
              <w:rPr>
                <w:rFonts w:eastAsia="Malgun Gothic" w:cs="Arial"/>
                <w:color w:val="000000"/>
                <w:sz w:val="18"/>
                <w:szCs w:val="18"/>
              </w:rPr>
              <w:t>.1/39) THEN A ELSE N/A</w:t>
            </w:r>
            <w:r>
              <w:rPr>
                <w:rFonts w:eastAsia="Malgun Gothic" w:cs="Arial"/>
                <w:color w:val="000000"/>
                <w:sz w:val="18"/>
                <w:szCs w:val="18"/>
              </w:rPr>
              <w:br/>
              <w:t>C40  IF (</w:t>
            </w:r>
            <w:r w:rsidR="00767959">
              <w:rPr>
                <w:rFonts w:eastAsia="Malgun Gothic" w:cs="Arial"/>
                <w:color w:val="000000"/>
                <w:sz w:val="18"/>
                <w:szCs w:val="18"/>
              </w:rPr>
              <w:t>A</w:t>
            </w:r>
            <w:r>
              <w:rPr>
                <w:rFonts w:eastAsia="Malgun Gothic" w:cs="Arial"/>
                <w:color w:val="000000"/>
                <w:sz w:val="18"/>
                <w:szCs w:val="18"/>
              </w:rPr>
              <w:t>.1/40) THEN A ELSE N/A</w:t>
            </w:r>
            <w:r>
              <w:rPr>
                <w:rFonts w:eastAsia="Malgun Gothic" w:cs="Arial"/>
                <w:color w:val="000000"/>
                <w:sz w:val="18"/>
                <w:szCs w:val="18"/>
              </w:rPr>
              <w:br/>
              <w:t>C41  IF (</w:t>
            </w:r>
            <w:r w:rsidR="00767959">
              <w:rPr>
                <w:rFonts w:eastAsia="Malgun Gothic" w:cs="Arial"/>
                <w:color w:val="000000"/>
                <w:sz w:val="18"/>
                <w:szCs w:val="18"/>
              </w:rPr>
              <w:t>A</w:t>
            </w:r>
            <w:r>
              <w:rPr>
                <w:rFonts w:eastAsia="Malgun Gothic" w:cs="Arial"/>
                <w:color w:val="000000"/>
                <w:sz w:val="18"/>
                <w:szCs w:val="18"/>
              </w:rPr>
              <w:t>.1/41) THEN A ELSE N/A</w:t>
            </w:r>
            <w:r>
              <w:rPr>
                <w:rFonts w:eastAsia="Malgun Gothic" w:cs="Arial"/>
                <w:color w:val="000000"/>
                <w:sz w:val="18"/>
                <w:szCs w:val="18"/>
              </w:rPr>
              <w:br/>
              <w:t>C42  IF (</w:t>
            </w:r>
            <w:r w:rsidR="00767959">
              <w:rPr>
                <w:rFonts w:eastAsia="Malgun Gothic" w:cs="Arial"/>
                <w:color w:val="000000"/>
                <w:sz w:val="18"/>
                <w:szCs w:val="18"/>
              </w:rPr>
              <w:t>A</w:t>
            </w:r>
            <w:r>
              <w:rPr>
                <w:rFonts w:eastAsia="Malgun Gothic" w:cs="Arial"/>
                <w:color w:val="000000"/>
                <w:sz w:val="18"/>
                <w:szCs w:val="18"/>
              </w:rPr>
              <w:t>.1/42) THEN A ELSE N/A</w:t>
            </w:r>
            <w:r>
              <w:rPr>
                <w:rFonts w:eastAsia="Malgun Gothic" w:cs="Arial"/>
                <w:color w:val="000000"/>
                <w:sz w:val="18"/>
                <w:szCs w:val="18"/>
              </w:rPr>
              <w:br/>
              <w:t>C43  IF (</w:t>
            </w:r>
            <w:r w:rsidR="00767959">
              <w:rPr>
                <w:rFonts w:eastAsia="Malgun Gothic" w:cs="Arial"/>
                <w:color w:val="000000"/>
                <w:sz w:val="18"/>
                <w:szCs w:val="18"/>
              </w:rPr>
              <w:t>A</w:t>
            </w:r>
            <w:r>
              <w:rPr>
                <w:rFonts w:eastAsia="Malgun Gothic" w:cs="Arial"/>
                <w:color w:val="000000"/>
                <w:sz w:val="18"/>
                <w:szCs w:val="18"/>
              </w:rPr>
              <w:t>.1/43) THEN A ELSE N/A</w:t>
            </w:r>
          </w:p>
        </w:tc>
      </w:tr>
    </w:tbl>
    <w:p w14:paraId="07479504" w14:textId="77777777" w:rsidR="00E331E3" w:rsidRPr="00F90BDC" w:rsidRDefault="00E331E3" w:rsidP="00A629FE">
      <w:pPr>
        <w:pStyle w:val="body"/>
        <w:ind w:left="0"/>
        <w:rPr>
          <w:rStyle w:val="Emphasis"/>
          <w:i w:val="0"/>
          <w:color w:val="FF0000"/>
        </w:rPr>
      </w:pPr>
    </w:p>
    <w:sectPr w:rsidR="00E331E3" w:rsidRPr="00F90BDC"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9E1E1" w14:textId="77777777" w:rsidR="00132CCE" w:rsidRDefault="00132CCE">
      <w:r>
        <w:separator/>
      </w:r>
    </w:p>
    <w:p w14:paraId="404B5D7D" w14:textId="77777777" w:rsidR="00132CCE" w:rsidRDefault="00132CCE"/>
    <w:p w14:paraId="264E5BDA" w14:textId="77777777" w:rsidR="00132CCE" w:rsidRDefault="00132CCE"/>
  </w:endnote>
  <w:endnote w:type="continuationSeparator" w:id="0">
    <w:p w14:paraId="0DE490A0" w14:textId="77777777" w:rsidR="00132CCE" w:rsidRDefault="00132CCE">
      <w:r>
        <w:continuationSeparator/>
      </w:r>
    </w:p>
    <w:p w14:paraId="148D0C5D" w14:textId="77777777" w:rsidR="00132CCE" w:rsidRDefault="00132CCE"/>
    <w:p w14:paraId="02201525" w14:textId="77777777" w:rsidR="00132CCE" w:rsidRDefault="00132CCE"/>
  </w:endnote>
  <w:endnote w:type="continuationNotice" w:id="1">
    <w:p w14:paraId="2AB6378F" w14:textId="77777777" w:rsidR="00132CCE" w:rsidRDefault="00132C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278B" w14:textId="77777777" w:rsidR="00B765D1" w:rsidRDefault="00B765D1" w:rsidP="00C31F4D">
    <w:pPr>
      <w:pStyle w:val="Footer"/>
    </w:pPr>
  </w:p>
  <w:p w14:paraId="2314DB23" w14:textId="77777777" w:rsidR="00B765D1" w:rsidRDefault="00B765D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268B6" w14:textId="77777777" w:rsidR="00B765D1" w:rsidRPr="00E31BF0" w:rsidRDefault="00B765D1"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Attribution4.0 International</w:t>
    </w:r>
    <w:r>
      <w:rPr>
        <w:rFonts w:ascii="Arial" w:hAnsi="Arial" w:cs="Arial"/>
        <w:sz w:val="18"/>
        <w:szCs w:val="18"/>
      </w:rPr>
      <w:t xml:space="preserve"> </w:t>
    </w:r>
    <w:r w:rsidRPr="00E31BF0">
      <w:rPr>
        <w:rFonts w:ascii="Arial" w:hAnsi="Arial" w:cs="Arial"/>
        <w:sz w:val="18"/>
        <w:szCs w:val="18"/>
      </w:rPr>
      <w:t>License.</w:t>
    </w:r>
  </w:p>
  <w:p w14:paraId="6D97E123" w14:textId="77777777" w:rsidR="00B765D1" w:rsidRPr="00E31BF0" w:rsidRDefault="00B765D1" w:rsidP="003B430A">
    <w:pPr>
      <w:pStyle w:val="titlepg-diststmt"/>
      <w:rPr>
        <w:rFonts w:ascii="Arial" w:hAnsi="Arial" w:cs="Arial"/>
        <w:sz w:val="18"/>
        <w:szCs w:val="18"/>
      </w:rPr>
    </w:pPr>
  </w:p>
  <w:p w14:paraId="76A4DF71" w14:textId="77777777" w:rsidR="00B765D1" w:rsidRPr="00E31BF0" w:rsidRDefault="00132CCE" w:rsidP="003B430A">
    <w:pPr>
      <w:pStyle w:val="titlepg-diststmt"/>
      <w:rPr>
        <w:rFonts w:ascii="Arial" w:eastAsia="Arial" w:hAnsi="Arial" w:cs="Arial"/>
        <w:sz w:val="18"/>
        <w:szCs w:val="18"/>
      </w:rPr>
    </w:pPr>
    <w:hyperlink r:id="rId1">
      <w:r w:rsidR="00B765D1" w:rsidRPr="00E31BF0">
        <w:rPr>
          <w:rFonts w:ascii="Arial" w:eastAsia="Arial" w:hAnsi="Arial" w:cs="Arial"/>
          <w:i/>
          <w:color w:val="0000FF"/>
          <w:sz w:val="18"/>
          <w:szCs w:val="18"/>
        </w:rPr>
        <w:t>http://creativecommons.org/licenses/by/4.0/</w:t>
      </w:r>
    </w:hyperlink>
  </w:p>
  <w:p w14:paraId="2E1CE943" w14:textId="77777777" w:rsidR="00B765D1" w:rsidRPr="00E31BF0" w:rsidRDefault="00B765D1" w:rsidP="003B430A">
    <w:pPr>
      <w:pStyle w:val="titlepg-diststmt"/>
      <w:rPr>
        <w:rFonts w:ascii="Arial" w:hAnsi="Arial" w:cs="Arial"/>
        <w:sz w:val="18"/>
        <w:szCs w:val="18"/>
      </w:rPr>
    </w:pPr>
  </w:p>
  <w:p w14:paraId="262D88E2" w14:textId="77777777" w:rsidR="00B765D1" w:rsidRPr="00E31BF0" w:rsidRDefault="00B765D1"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Pr>
        <w:rFonts w:ascii="Arial" w:hAnsi="Arial" w:cs="Arial"/>
        <w:sz w:val="18"/>
        <w:szCs w:val="18"/>
      </w:rPr>
      <w:t xml:space="preserve"> </w:t>
    </w:r>
    <w:r w:rsidRPr="00E31BF0">
      <w:rPr>
        <w:rFonts w:ascii="Arial" w:hAnsi="Arial" w:cs="Arial"/>
        <w:sz w:val="18"/>
        <w:szCs w:val="18"/>
      </w:rPr>
      <w:t>License per the AllSeen</w:t>
    </w:r>
    <w:r>
      <w:rPr>
        <w:rFonts w:ascii="Arial" w:hAnsi="Arial" w:cs="Arial"/>
        <w:sz w:val="18"/>
        <w:szCs w:val="18"/>
      </w:rPr>
      <w:t xml:space="preserve"> </w:t>
    </w:r>
    <w:r w:rsidRPr="00E31BF0">
      <w:rPr>
        <w:rFonts w:ascii="Arial" w:hAnsi="Arial" w:cs="Arial"/>
        <w:sz w:val="18"/>
        <w:szCs w:val="18"/>
      </w:rPr>
      <w:t>Alliance IP</w:t>
    </w:r>
    <w:r>
      <w:rPr>
        <w:rFonts w:ascii="Arial" w:hAnsi="Arial" w:cs="Arial"/>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14:paraId="3BE8FBE7" w14:textId="77777777" w:rsidR="00B765D1" w:rsidRPr="00E31BF0" w:rsidRDefault="00B765D1" w:rsidP="003B430A">
    <w:pPr>
      <w:pStyle w:val="titlepg-diststmt"/>
      <w:rPr>
        <w:rFonts w:ascii="Arial" w:hAnsi="Arial" w:cs="Arial"/>
        <w:sz w:val="18"/>
        <w:szCs w:val="18"/>
      </w:rPr>
    </w:pPr>
  </w:p>
  <w:p w14:paraId="7414906D" w14:textId="77777777" w:rsidR="00B765D1" w:rsidRPr="00E31BF0" w:rsidRDefault="00132CCE" w:rsidP="003B430A">
    <w:pPr>
      <w:pStyle w:val="titlepg-diststmt"/>
      <w:rPr>
        <w:rFonts w:ascii="Arial" w:eastAsia="Arial" w:hAnsi="Arial" w:cs="Arial"/>
        <w:sz w:val="18"/>
        <w:szCs w:val="18"/>
      </w:rPr>
    </w:pPr>
    <w:hyperlink r:id="rId2">
      <w:r w:rsidR="00B765D1" w:rsidRPr="00E31BF0">
        <w:rPr>
          <w:rFonts w:ascii="Arial" w:eastAsia="Arial" w:hAnsi="Arial" w:cs="Arial"/>
          <w:i/>
          <w:color w:val="0000FF"/>
          <w:sz w:val="18"/>
          <w:szCs w:val="18"/>
        </w:rPr>
        <w:t>https://allseenalliance.org/allseen/ip-policy</w:t>
      </w:r>
    </w:hyperlink>
  </w:p>
  <w:p w14:paraId="53F598B0" w14:textId="77777777" w:rsidR="00B765D1" w:rsidRPr="00E31BF0" w:rsidRDefault="00B765D1" w:rsidP="003B430A">
    <w:pPr>
      <w:pStyle w:val="titlepg-diststmt"/>
      <w:rPr>
        <w:rFonts w:ascii="Arial" w:hAnsi="Arial" w:cs="Arial"/>
        <w:sz w:val="18"/>
        <w:szCs w:val="18"/>
      </w:rPr>
    </w:pPr>
  </w:p>
  <w:p w14:paraId="0FEF71C8" w14:textId="77777777" w:rsidR="00B765D1" w:rsidRPr="003B430A" w:rsidRDefault="00B765D1" w:rsidP="003B4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A2309" w14:textId="77777777" w:rsidR="00B765D1" w:rsidRPr="007C2CBB" w:rsidRDefault="00132CCE" w:rsidP="007C2CBB">
    <w:pPr>
      <w:pStyle w:val="Footer"/>
    </w:pPr>
    <w:sdt>
      <w:sdtPr>
        <w:alias w:val="Subject"/>
        <w:tag w:val=""/>
        <w:id w:val="-1138025792"/>
        <w:showingPlcHdr/>
        <w:dataBinding w:prefixMappings="xmlns:ns0='http://purl.org/dc/elements/1.1/' xmlns:ns1='http://schemas.openxmlformats.org/package/2006/metadata/core-properties' " w:xpath="/ns1:coreProperties[1]/ns0:subject[1]" w:storeItemID="{6C3C8BC8-F283-45AE-878A-BAB7291924A1}"/>
        <w:text/>
      </w:sdtPr>
      <w:sdtEndPr/>
      <w:sdtContent>
        <w:r w:rsidR="00B765D1">
          <w:t xml:space="preserve">     </w:t>
        </w:r>
      </w:sdtContent>
    </w:sdt>
    <w:r w:rsidR="00B765D1">
      <w:tab/>
    </w:r>
    <w:r>
      <w:fldChar w:fldCharType="begin"/>
    </w:r>
    <w:r>
      <w:instrText xml:space="preserve"> PAGE </w:instrText>
    </w:r>
    <w:r>
      <w:fldChar w:fldCharType="separate"/>
    </w:r>
    <w:r w:rsidR="00855E5F">
      <w:rPr>
        <w:noProof/>
      </w:rPr>
      <w:t>39</w:t>
    </w:r>
    <w:r>
      <w:rPr>
        <w:noProof/>
      </w:rPr>
      <w:fldChar w:fldCharType="end"/>
    </w:r>
    <w:r w:rsidR="00B765D1">
      <w:tab/>
    </w:r>
    <w:r w:rsidR="00B765D1">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67D8E" w14:textId="77777777" w:rsidR="00B765D1" w:rsidRPr="009A6A08" w:rsidRDefault="00B765D1"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855E5F">
      <w:rPr>
        <w:noProof/>
        <w:szCs w:val="14"/>
      </w:rPr>
      <w:t>4</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9E741" w14:textId="77777777" w:rsidR="00132CCE" w:rsidRPr="008F283A" w:rsidRDefault="00132CCE" w:rsidP="008F283A">
      <w:pPr>
        <w:pStyle w:val="Footer"/>
      </w:pPr>
    </w:p>
  </w:footnote>
  <w:footnote w:type="continuationSeparator" w:id="0">
    <w:p w14:paraId="139557FA" w14:textId="77777777" w:rsidR="00132CCE" w:rsidRDefault="00132CCE">
      <w:r>
        <w:continuationSeparator/>
      </w:r>
    </w:p>
    <w:p w14:paraId="635CC598" w14:textId="77777777" w:rsidR="00132CCE" w:rsidRDefault="00132CCE"/>
    <w:p w14:paraId="791545C3" w14:textId="77777777" w:rsidR="00132CCE" w:rsidRDefault="00132CCE"/>
  </w:footnote>
  <w:footnote w:type="continuationNotice" w:id="1">
    <w:p w14:paraId="7BF5B6F8" w14:textId="77777777" w:rsidR="00132CCE" w:rsidRDefault="00132CC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9652" w14:textId="77777777" w:rsidR="00B765D1" w:rsidRDefault="00B765D1" w:rsidP="006F59BD"/>
  <w:p w14:paraId="0919B3FD" w14:textId="77777777" w:rsidR="00B765D1" w:rsidRDefault="00B765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A87F" w14:textId="77777777" w:rsidR="00B765D1" w:rsidRPr="00C2377F" w:rsidRDefault="00132CCE" w:rsidP="00C76273">
    <w:pPr>
      <w:pStyle w:val="Header"/>
    </w:pPr>
    <w:r>
      <w:fldChar w:fldCharType="begin"/>
    </w:r>
    <w:r>
      <w:instrText xml:space="preserve"> STYLEREF  DocTitle  \* MERGEFORMAT </w:instrText>
    </w:r>
    <w:r>
      <w:fldChar w:fldCharType="separate"/>
    </w:r>
    <w:r w:rsidR="00B765D1">
      <w:rPr>
        <w:noProof/>
      </w:rPr>
      <w:t>AllJoyn™ About Feature Usage Guide</w:t>
    </w:r>
    <w:r>
      <w:rPr>
        <w:noProof/>
      </w:rPr>
      <w:fldChar w:fldCharType="end"/>
    </w:r>
    <w:r w:rsidR="00B765D1">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B9CC5" w14:textId="77777777" w:rsidR="00B765D1" w:rsidRPr="0041767B" w:rsidRDefault="00132CCE" w:rsidP="00DB6F8B">
    <w:pPr>
      <w:pStyle w:val="Headercoverpage"/>
      <w:tabs>
        <w:tab w:val="right" w:pos="9360"/>
      </w:tabs>
    </w:pPr>
    <w:r>
      <w:pict w14:anchorId="1116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DCD1E" w14:textId="77777777" w:rsidR="00B765D1" w:rsidRPr="00C2377F" w:rsidRDefault="00132CCE" w:rsidP="00CA19C8">
    <w:pPr>
      <w:pStyle w:val="Header"/>
    </w:pPr>
    <w:sdt>
      <w:sdtPr>
        <w:alias w:val="Title"/>
        <w:tag w:val=""/>
        <w:id w:val="208385297"/>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B765D1">
          <w:rPr>
            <w:rFonts w:hint="eastAsia"/>
            <w:lang w:eastAsia="ko-KR"/>
          </w:rPr>
          <w:t>Common Device Model Service Framework 16.04 Test Case Specification</w:t>
        </w:r>
      </w:sdtContent>
    </w:sdt>
    <w:r w:rsidR="00B765D1">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24E1" w14:textId="77777777" w:rsidR="00B765D1" w:rsidRPr="00EF56CF" w:rsidRDefault="00B765D1"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F146" w14:textId="77777777" w:rsidR="00B765D1" w:rsidRPr="00C2377F" w:rsidRDefault="00132CCE" w:rsidP="00864294">
    <w:pPr>
      <w:pStyle w:val="Header"/>
    </w:pPr>
    <w:sdt>
      <w:sdtPr>
        <w:alias w:val="Title"/>
        <w:tag w:val=""/>
        <w:id w:val="-561944782"/>
        <w:dataBinding w:prefixMappings="xmlns:ns0='http://purl.org/dc/elements/1.1/' xmlns:ns1='http://schemas.openxmlformats.org/package/2006/metadata/core-properties' " w:xpath="/ns1:coreProperties[1]/ns0:title[1]" w:storeItemID="{6C3C8BC8-F283-45AE-878A-BAB7291924A1}"/>
        <w:text/>
      </w:sdtPr>
      <w:sdtEndPr/>
      <w:sdtContent>
        <w:r w:rsidR="00B765D1">
          <w:rPr>
            <w:rFonts w:hint="eastAsia"/>
            <w:lang w:eastAsia="ko-KR"/>
          </w:rPr>
          <w:t>Common Device Model Service Framework 16.04 Test Case Specification</w:t>
        </w:r>
      </w:sdtContent>
    </w:sdt>
    <w:r w:rsidR="00B765D1">
      <w:tab/>
    </w:r>
    <w:fldSimple w:instr=" STYLEREF &quot;Heading 1&quot; \* MERGEFORMAT ">
      <w:r w:rsidR="00855E5F" w:rsidRPr="00855E5F">
        <w:rPr>
          <w:b/>
          <w:bCs/>
          <w:noProof/>
          <w:lang w:val="es-ES"/>
        </w:rPr>
        <w:t>CDM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BF87" w14:textId="77777777" w:rsidR="00B765D1" w:rsidRPr="00C2377F" w:rsidRDefault="00B765D1"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13473516"/>
    <w:multiLevelType w:val="singleLevel"/>
    <w:tmpl w:val="F9D062F6"/>
    <w:lvl w:ilvl="0">
      <w:start w:val="1"/>
      <w:numFmt w:val="decimal"/>
      <w:pStyle w:val="numbrdlist"/>
      <w:lvlText w:val="%1."/>
      <w:lvlJc w:val="right"/>
      <w:pPr>
        <w:tabs>
          <w:tab w:val="num" w:pos="1080"/>
        </w:tabs>
        <w:ind w:left="1080" w:hanging="173"/>
      </w:pPr>
      <w:rPr>
        <w:rFonts w:hint="default"/>
      </w:rPr>
    </w:lvl>
  </w:abstractNum>
  <w:abstractNum w:abstractNumId="12" w15:restartNumberingAfterBreak="0">
    <w:nsid w:val="1B1C340C"/>
    <w:multiLevelType w:val="hybridMultilevel"/>
    <w:tmpl w:val="D3C2777A"/>
    <w:lvl w:ilvl="0" w:tplc="A9940BDC">
      <w:start w:val="1"/>
      <w:numFmt w:val="upperLetter"/>
      <w:pStyle w:val="Appendix"/>
      <w:lvlText w:val="Appendix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45F7A97"/>
    <w:multiLevelType w:val="multilevel"/>
    <w:tmpl w:val="C8FABB78"/>
    <w:numStyleLink w:val="2"/>
  </w:abstractNum>
  <w:abstractNum w:abstractNumId="14" w15:restartNumberingAfterBreak="0">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5" w15:restartNumberingAfterBreak="0">
    <w:nsid w:val="2A39066F"/>
    <w:multiLevelType w:val="multilevel"/>
    <w:tmpl w:val="C8FABB78"/>
    <w:numStyleLink w:val="2"/>
  </w:abstractNum>
  <w:abstractNum w:abstractNumId="16" w15:restartNumberingAfterBreak="0">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7" w15:restartNumberingAfterBreak="0">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8" w15:restartNumberingAfterBreak="0">
    <w:nsid w:val="3C763DD8"/>
    <w:multiLevelType w:val="multilevel"/>
    <w:tmpl w:val="BC9E6D78"/>
    <w:lvl w:ilvl="0">
      <w:start w:val="1"/>
      <w:numFmt w:val="decimal"/>
      <w:pStyle w:val="procedureBody"/>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Batang" w:hAnsi="Wingdings" w:hint="default"/>
        <w:color w:val="auto"/>
        <w:sz w:val="16"/>
      </w:rPr>
    </w:lvl>
    <w:lvl w:ilvl="2">
      <w:start w:val="1"/>
      <w:numFmt w:val="bullet"/>
      <w:lvlText w:val=""/>
      <w:lvlJc w:val="left"/>
      <w:pPr>
        <w:ind w:left="1820" w:hanging="400"/>
      </w:pPr>
      <w:rPr>
        <w:rFonts w:ascii="Wingdings" w:eastAsia="Batang" w:hAnsi="Wingdings" w:hint="default"/>
        <w:color w:val="auto"/>
        <w:sz w:val="16"/>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9" w15:restartNumberingAfterBreak="0">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1" w15:restartNumberingAfterBreak="0">
    <w:nsid w:val="65A124E4"/>
    <w:multiLevelType w:val="multilevel"/>
    <w:tmpl w:val="04E0892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2" w15:restartNumberingAfterBreak="0">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6C3F707A"/>
    <w:multiLevelType w:val="multilevel"/>
    <w:tmpl w:val="DEE2FE14"/>
    <w:styleLink w:val="1"/>
    <w:lvl w:ilvl="0">
      <w:start w:val="1"/>
      <w:numFmt w:val="decimal"/>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Batang" w:hAnsi="Wingdings" w:hint="default"/>
        <w:color w:val="auto"/>
        <w:sz w:val="16"/>
      </w:rPr>
    </w:lvl>
    <w:lvl w:ilvl="2">
      <w:start w:val="1"/>
      <w:numFmt w:val="bullet"/>
      <w:lvlText w:val=""/>
      <w:lvlJc w:val="left"/>
      <w:pPr>
        <w:ind w:left="1820" w:hanging="400"/>
      </w:pPr>
      <w:rPr>
        <w:rFonts w:ascii="Wingdings" w:eastAsia="Batang" w:hAnsi="Wingdings" w:hint="default"/>
        <w:color w:val="auto"/>
        <w:sz w:val="16"/>
      </w:r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4" w15:restartNumberingAfterBreak="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DE1A73"/>
    <w:multiLevelType w:val="multilevel"/>
    <w:tmpl w:val="C8FABB78"/>
    <w:styleLink w:val="2"/>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 w:ilvl="1">
      <w:start w:val="1"/>
      <w:numFmt w:val="bullet"/>
      <w:lvlText w:val=""/>
      <w:lvlJc w:val="left"/>
      <w:pPr>
        <w:tabs>
          <w:tab w:val="num" w:pos="1440"/>
        </w:tabs>
        <w:ind w:left="1440" w:hanging="360"/>
      </w:pPr>
      <w:rPr>
        <w:rFonts w:ascii="Wingdings" w:hAnsi="Wingdings" w:cs="Courier New" w:hint="default"/>
        <w:color w:val="auto"/>
        <w:sz w:val="16"/>
      </w:rPr>
    </w:lvl>
    <w:lvl w:ilvl="2">
      <w:start w:val="1"/>
      <w:numFmt w:val="bullet"/>
      <w:lvlText w:val=""/>
      <w:lvlJc w:val="left"/>
      <w:pPr>
        <w:tabs>
          <w:tab w:val="num" w:pos="2160"/>
        </w:tabs>
        <w:ind w:left="19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1"/>
  </w:num>
  <w:num w:numId="2">
    <w:abstractNumId w:val="15"/>
    <w:lvlOverride w:ilvl="0">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Override>
  </w:num>
  <w:num w:numId="3">
    <w:abstractNumId w:val="24"/>
  </w:num>
  <w:num w:numId="4">
    <w:abstractNumId w:val="10"/>
  </w:num>
  <w:num w:numId="5">
    <w:abstractNumId w:val="21"/>
  </w:num>
  <w:num w:numId="6">
    <w:abstractNumId w:val="22"/>
  </w:num>
  <w:num w:numId="7">
    <w:abstractNumId w:val="9"/>
  </w:num>
  <w:num w:numId="8">
    <w:abstractNumId w:val="6"/>
  </w:num>
  <w:num w:numId="9">
    <w:abstractNumId w:val="11"/>
    <w:lvlOverride w:ilvl="0">
      <w:startOverride w:val="1"/>
    </w:lvlOverride>
  </w:num>
  <w:num w:numId="10">
    <w:abstractNumId w:val="14"/>
  </w:num>
  <w:num w:numId="11">
    <w:abstractNumId w:val="16"/>
  </w:num>
  <w:num w:numId="12">
    <w:abstractNumId w:val="26"/>
  </w:num>
  <w:num w:numId="13">
    <w:abstractNumId w:val="19"/>
  </w:num>
  <w:num w:numId="14">
    <w:abstractNumId w:val="17"/>
  </w:num>
  <w:num w:numId="15">
    <w:abstractNumId w:val="20"/>
  </w:num>
  <w:num w:numId="16">
    <w:abstractNumId w:val="7"/>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3"/>
  </w:num>
  <w:num w:numId="26">
    <w:abstractNumId w:val="18"/>
  </w:num>
  <w:num w:numId="27">
    <w:abstractNumId w:val="2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ko-KR" w:vendorID="64" w:dllVersion="131077"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25"/>
    <w:rsid w:val="000011C6"/>
    <w:rsid w:val="00001BAC"/>
    <w:rsid w:val="00004C4D"/>
    <w:rsid w:val="00005983"/>
    <w:rsid w:val="00006126"/>
    <w:rsid w:val="00007738"/>
    <w:rsid w:val="00007DE2"/>
    <w:rsid w:val="000114C1"/>
    <w:rsid w:val="00011588"/>
    <w:rsid w:val="000115FA"/>
    <w:rsid w:val="00012722"/>
    <w:rsid w:val="000127F9"/>
    <w:rsid w:val="0001396F"/>
    <w:rsid w:val="000144F7"/>
    <w:rsid w:val="00014D67"/>
    <w:rsid w:val="0001506A"/>
    <w:rsid w:val="00016360"/>
    <w:rsid w:val="000168C9"/>
    <w:rsid w:val="000174DE"/>
    <w:rsid w:val="0001771A"/>
    <w:rsid w:val="00020CB0"/>
    <w:rsid w:val="00021001"/>
    <w:rsid w:val="00021055"/>
    <w:rsid w:val="00021DF2"/>
    <w:rsid w:val="00024D07"/>
    <w:rsid w:val="00025935"/>
    <w:rsid w:val="00025E6E"/>
    <w:rsid w:val="00026051"/>
    <w:rsid w:val="00027914"/>
    <w:rsid w:val="00027915"/>
    <w:rsid w:val="00030339"/>
    <w:rsid w:val="00030B0B"/>
    <w:rsid w:val="00030B68"/>
    <w:rsid w:val="00030BDD"/>
    <w:rsid w:val="0003199F"/>
    <w:rsid w:val="00032572"/>
    <w:rsid w:val="00034F11"/>
    <w:rsid w:val="00037506"/>
    <w:rsid w:val="00037AC6"/>
    <w:rsid w:val="000402FD"/>
    <w:rsid w:val="00040A74"/>
    <w:rsid w:val="00040EBD"/>
    <w:rsid w:val="00045278"/>
    <w:rsid w:val="00045F36"/>
    <w:rsid w:val="00046BB4"/>
    <w:rsid w:val="00047A67"/>
    <w:rsid w:val="0005096E"/>
    <w:rsid w:val="00051193"/>
    <w:rsid w:val="00053075"/>
    <w:rsid w:val="00055669"/>
    <w:rsid w:val="00055F92"/>
    <w:rsid w:val="00060E21"/>
    <w:rsid w:val="0006142B"/>
    <w:rsid w:val="000623DB"/>
    <w:rsid w:val="00062E50"/>
    <w:rsid w:val="000640C3"/>
    <w:rsid w:val="00064F65"/>
    <w:rsid w:val="000652E6"/>
    <w:rsid w:val="00065D62"/>
    <w:rsid w:val="00066426"/>
    <w:rsid w:val="000676E3"/>
    <w:rsid w:val="00071179"/>
    <w:rsid w:val="00071374"/>
    <w:rsid w:val="00071A6F"/>
    <w:rsid w:val="00072469"/>
    <w:rsid w:val="00072476"/>
    <w:rsid w:val="00073098"/>
    <w:rsid w:val="000733C0"/>
    <w:rsid w:val="00074570"/>
    <w:rsid w:val="000761AF"/>
    <w:rsid w:val="000771E1"/>
    <w:rsid w:val="0007725E"/>
    <w:rsid w:val="00077BCC"/>
    <w:rsid w:val="00080DF4"/>
    <w:rsid w:val="000814E6"/>
    <w:rsid w:val="00081895"/>
    <w:rsid w:val="0008225F"/>
    <w:rsid w:val="00082466"/>
    <w:rsid w:val="00082C9B"/>
    <w:rsid w:val="0008419F"/>
    <w:rsid w:val="00084ED9"/>
    <w:rsid w:val="000872CF"/>
    <w:rsid w:val="00087F28"/>
    <w:rsid w:val="0009004A"/>
    <w:rsid w:val="00090222"/>
    <w:rsid w:val="0009109A"/>
    <w:rsid w:val="000916E4"/>
    <w:rsid w:val="000933B0"/>
    <w:rsid w:val="000934D3"/>
    <w:rsid w:val="00093E26"/>
    <w:rsid w:val="00095621"/>
    <w:rsid w:val="00095FEA"/>
    <w:rsid w:val="00096998"/>
    <w:rsid w:val="000973BF"/>
    <w:rsid w:val="000974E7"/>
    <w:rsid w:val="000A05CC"/>
    <w:rsid w:val="000A297A"/>
    <w:rsid w:val="000A4E8B"/>
    <w:rsid w:val="000A5CE9"/>
    <w:rsid w:val="000B0C1D"/>
    <w:rsid w:val="000B0C56"/>
    <w:rsid w:val="000B1A48"/>
    <w:rsid w:val="000B1CDC"/>
    <w:rsid w:val="000B352D"/>
    <w:rsid w:val="000B3B9D"/>
    <w:rsid w:val="000B4AEB"/>
    <w:rsid w:val="000B53DE"/>
    <w:rsid w:val="000B72EC"/>
    <w:rsid w:val="000B7C86"/>
    <w:rsid w:val="000C0BA9"/>
    <w:rsid w:val="000C0DA4"/>
    <w:rsid w:val="000C1EE4"/>
    <w:rsid w:val="000C26B9"/>
    <w:rsid w:val="000C3303"/>
    <w:rsid w:val="000C5414"/>
    <w:rsid w:val="000C57E6"/>
    <w:rsid w:val="000C678B"/>
    <w:rsid w:val="000C6E9E"/>
    <w:rsid w:val="000C7955"/>
    <w:rsid w:val="000D008C"/>
    <w:rsid w:val="000D1E12"/>
    <w:rsid w:val="000D39D9"/>
    <w:rsid w:val="000D4F2C"/>
    <w:rsid w:val="000D5BA3"/>
    <w:rsid w:val="000D6F06"/>
    <w:rsid w:val="000D7BBA"/>
    <w:rsid w:val="000E0811"/>
    <w:rsid w:val="000E1624"/>
    <w:rsid w:val="000E1A1F"/>
    <w:rsid w:val="000E2449"/>
    <w:rsid w:val="000E2831"/>
    <w:rsid w:val="000E4B4A"/>
    <w:rsid w:val="000E4DC9"/>
    <w:rsid w:val="000E54F4"/>
    <w:rsid w:val="000E747E"/>
    <w:rsid w:val="000F23F3"/>
    <w:rsid w:val="000F385D"/>
    <w:rsid w:val="000F4053"/>
    <w:rsid w:val="000F5A7C"/>
    <w:rsid w:val="000F6692"/>
    <w:rsid w:val="000F7292"/>
    <w:rsid w:val="000F769D"/>
    <w:rsid w:val="000F7FDD"/>
    <w:rsid w:val="001000F4"/>
    <w:rsid w:val="0010053E"/>
    <w:rsid w:val="00100E84"/>
    <w:rsid w:val="0010469B"/>
    <w:rsid w:val="00104BE1"/>
    <w:rsid w:val="00104C13"/>
    <w:rsid w:val="001052C3"/>
    <w:rsid w:val="001072C4"/>
    <w:rsid w:val="001076C2"/>
    <w:rsid w:val="00107A80"/>
    <w:rsid w:val="001109CE"/>
    <w:rsid w:val="00110D1E"/>
    <w:rsid w:val="00110E93"/>
    <w:rsid w:val="00111BF2"/>
    <w:rsid w:val="00112A0A"/>
    <w:rsid w:val="00113DE6"/>
    <w:rsid w:val="001153E1"/>
    <w:rsid w:val="00120257"/>
    <w:rsid w:val="00121CBD"/>
    <w:rsid w:val="001222CA"/>
    <w:rsid w:val="00122B8D"/>
    <w:rsid w:val="00122BA3"/>
    <w:rsid w:val="00123465"/>
    <w:rsid w:val="00123B1D"/>
    <w:rsid w:val="00124346"/>
    <w:rsid w:val="00124453"/>
    <w:rsid w:val="0012481E"/>
    <w:rsid w:val="00125245"/>
    <w:rsid w:val="001260EA"/>
    <w:rsid w:val="001272CE"/>
    <w:rsid w:val="0013140E"/>
    <w:rsid w:val="00132CCE"/>
    <w:rsid w:val="00132E83"/>
    <w:rsid w:val="0013389C"/>
    <w:rsid w:val="00133FE7"/>
    <w:rsid w:val="00134590"/>
    <w:rsid w:val="001350FB"/>
    <w:rsid w:val="0013563B"/>
    <w:rsid w:val="00137809"/>
    <w:rsid w:val="00137D55"/>
    <w:rsid w:val="00140A71"/>
    <w:rsid w:val="00140CEE"/>
    <w:rsid w:val="00141232"/>
    <w:rsid w:val="00141DC0"/>
    <w:rsid w:val="00141F85"/>
    <w:rsid w:val="00142FD1"/>
    <w:rsid w:val="001438BE"/>
    <w:rsid w:val="00143DDC"/>
    <w:rsid w:val="00144B3A"/>
    <w:rsid w:val="00146096"/>
    <w:rsid w:val="001467C8"/>
    <w:rsid w:val="00150048"/>
    <w:rsid w:val="00150924"/>
    <w:rsid w:val="0015191A"/>
    <w:rsid w:val="0015241B"/>
    <w:rsid w:val="00152768"/>
    <w:rsid w:val="00152D3E"/>
    <w:rsid w:val="00153A73"/>
    <w:rsid w:val="00153FE8"/>
    <w:rsid w:val="00155229"/>
    <w:rsid w:val="00157ABB"/>
    <w:rsid w:val="001624A1"/>
    <w:rsid w:val="0016254E"/>
    <w:rsid w:val="0016301F"/>
    <w:rsid w:val="001636C6"/>
    <w:rsid w:val="00170184"/>
    <w:rsid w:val="00172236"/>
    <w:rsid w:val="001723B0"/>
    <w:rsid w:val="00172A79"/>
    <w:rsid w:val="00172EB5"/>
    <w:rsid w:val="00174688"/>
    <w:rsid w:val="0017510D"/>
    <w:rsid w:val="001752D8"/>
    <w:rsid w:val="0017670F"/>
    <w:rsid w:val="00181051"/>
    <w:rsid w:val="00181296"/>
    <w:rsid w:val="00182B2A"/>
    <w:rsid w:val="00183488"/>
    <w:rsid w:val="00184918"/>
    <w:rsid w:val="00184E11"/>
    <w:rsid w:val="001860D2"/>
    <w:rsid w:val="00186790"/>
    <w:rsid w:val="0018768D"/>
    <w:rsid w:val="001878CA"/>
    <w:rsid w:val="00191835"/>
    <w:rsid w:val="001919A5"/>
    <w:rsid w:val="00192555"/>
    <w:rsid w:val="001935A4"/>
    <w:rsid w:val="00193AF4"/>
    <w:rsid w:val="001944F1"/>
    <w:rsid w:val="00194535"/>
    <w:rsid w:val="001949B7"/>
    <w:rsid w:val="00194C27"/>
    <w:rsid w:val="00194F9E"/>
    <w:rsid w:val="00197E27"/>
    <w:rsid w:val="001A0E29"/>
    <w:rsid w:val="001A267C"/>
    <w:rsid w:val="001A2CA5"/>
    <w:rsid w:val="001A3068"/>
    <w:rsid w:val="001A360F"/>
    <w:rsid w:val="001A5C83"/>
    <w:rsid w:val="001A67CD"/>
    <w:rsid w:val="001A6D43"/>
    <w:rsid w:val="001A705E"/>
    <w:rsid w:val="001A7A71"/>
    <w:rsid w:val="001B0670"/>
    <w:rsid w:val="001B087B"/>
    <w:rsid w:val="001B2E46"/>
    <w:rsid w:val="001B2E61"/>
    <w:rsid w:val="001B3C91"/>
    <w:rsid w:val="001B4DBD"/>
    <w:rsid w:val="001B560C"/>
    <w:rsid w:val="001B5939"/>
    <w:rsid w:val="001B5B82"/>
    <w:rsid w:val="001B5C5A"/>
    <w:rsid w:val="001C0909"/>
    <w:rsid w:val="001C14FD"/>
    <w:rsid w:val="001C4F14"/>
    <w:rsid w:val="001C54D2"/>
    <w:rsid w:val="001C5CA0"/>
    <w:rsid w:val="001C610E"/>
    <w:rsid w:val="001C6F1A"/>
    <w:rsid w:val="001C7277"/>
    <w:rsid w:val="001C75ED"/>
    <w:rsid w:val="001D04C2"/>
    <w:rsid w:val="001D0E2E"/>
    <w:rsid w:val="001D2A7D"/>
    <w:rsid w:val="001D3157"/>
    <w:rsid w:val="001D3947"/>
    <w:rsid w:val="001D4089"/>
    <w:rsid w:val="001D4955"/>
    <w:rsid w:val="001D716A"/>
    <w:rsid w:val="001D7DF5"/>
    <w:rsid w:val="001E1E20"/>
    <w:rsid w:val="001E2E25"/>
    <w:rsid w:val="001E2EA8"/>
    <w:rsid w:val="001E6AFE"/>
    <w:rsid w:val="001F07DD"/>
    <w:rsid w:val="001F374E"/>
    <w:rsid w:val="00200622"/>
    <w:rsid w:val="002007B7"/>
    <w:rsid w:val="00200909"/>
    <w:rsid w:val="00200EA4"/>
    <w:rsid w:val="002017EB"/>
    <w:rsid w:val="00202165"/>
    <w:rsid w:val="00203532"/>
    <w:rsid w:val="002035DA"/>
    <w:rsid w:val="00203CBD"/>
    <w:rsid w:val="00205D6F"/>
    <w:rsid w:val="002125FA"/>
    <w:rsid w:val="00212F97"/>
    <w:rsid w:val="0021443B"/>
    <w:rsid w:val="002152BA"/>
    <w:rsid w:val="002155F1"/>
    <w:rsid w:val="002156A5"/>
    <w:rsid w:val="00217741"/>
    <w:rsid w:val="002178A5"/>
    <w:rsid w:val="00220045"/>
    <w:rsid w:val="00220B09"/>
    <w:rsid w:val="002212CC"/>
    <w:rsid w:val="00222390"/>
    <w:rsid w:val="00223F4A"/>
    <w:rsid w:val="0022437E"/>
    <w:rsid w:val="002279DC"/>
    <w:rsid w:val="00232874"/>
    <w:rsid w:val="00234C72"/>
    <w:rsid w:val="00235861"/>
    <w:rsid w:val="002406B6"/>
    <w:rsid w:val="00241FA9"/>
    <w:rsid w:val="00242308"/>
    <w:rsid w:val="00243686"/>
    <w:rsid w:val="002436B6"/>
    <w:rsid w:val="002454B7"/>
    <w:rsid w:val="002458C4"/>
    <w:rsid w:val="00245E6A"/>
    <w:rsid w:val="00245EC7"/>
    <w:rsid w:val="00246D5C"/>
    <w:rsid w:val="0024750E"/>
    <w:rsid w:val="00247909"/>
    <w:rsid w:val="002501EB"/>
    <w:rsid w:val="00251AAE"/>
    <w:rsid w:val="00254193"/>
    <w:rsid w:val="00255483"/>
    <w:rsid w:val="0025660B"/>
    <w:rsid w:val="00257D24"/>
    <w:rsid w:val="0026161E"/>
    <w:rsid w:val="002628DA"/>
    <w:rsid w:val="00262B97"/>
    <w:rsid w:val="00263935"/>
    <w:rsid w:val="00263F9A"/>
    <w:rsid w:val="00264174"/>
    <w:rsid w:val="00264E23"/>
    <w:rsid w:val="00264E51"/>
    <w:rsid w:val="00264F9C"/>
    <w:rsid w:val="002663DC"/>
    <w:rsid w:val="00266AAB"/>
    <w:rsid w:val="002707DD"/>
    <w:rsid w:val="00271504"/>
    <w:rsid w:val="0027209E"/>
    <w:rsid w:val="0027222A"/>
    <w:rsid w:val="00272695"/>
    <w:rsid w:val="00272B2C"/>
    <w:rsid w:val="0027500E"/>
    <w:rsid w:val="00276F5F"/>
    <w:rsid w:val="00277495"/>
    <w:rsid w:val="00281025"/>
    <w:rsid w:val="002814E8"/>
    <w:rsid w:val="00281818"/>
    <w:rsid w:val="00281E88"/>
    <w:rsid w:val="00282AD5"/>
    <w:rsid w:val="0028360A"/>
    <w:rsid w:val="002843A9"/>
    <w:rsid w:val="00284E61"/>
    <w:rsid w:val="00286571"/>
    <w:rsid w:val="002905CF"/>
    <w:rsid w:val="00290899"/>
    <w:rsid w:val="00290C28"/>
    <w:rsid w:val="00290FF0"/>
    <w:rsid w:val="002913BA"/>
    <w:rsid w:val="002925CB"/>
    <w:rsid w:val="0029271B"/>
    <w:rsid w:val="00294B4C"/>
    <w:rsid w:val="00294B71"/>
    <w:rsid w:val="002955E3"/>
    <w:rsid w:val="002961FE"/>
    <w:rsid w:val="0029745A"/>
    <w:rsid w:val="002A00C7"/>
    <w:rsid w:val="002A14DC"/>
    <w:rsid w:val="002A1685"/>
    <w:rsid w:val="002A24AB"/>
    <w:rsid w:val="002A2E02"/>
    <w:rsid w:val="002A3F59"/>
    <w:rsid w:val="002A4CEC"/>
    <w:rsid w:val="002A64C8"/>
    <w:rsid w:val="002A6D60"/>
    <w:rsid w:val="002A6EED"/>
    <w:rsid w:val="002A6FCC"/>
    <w:rsid w:val="002B0508"/>
    <w:rsid w:val="002B0B9E"/>
    <w:rsid w:val="002B1F2F"/>
    <w:rsid w:val="002B4F65"/>
    <w:rsid w:val="002B55AD"/>
    <w:rsid w:val="002B6327"/>
    <w:rsid w:val="002B6F89"/>
    <w:rsid w:val="002B7D1C"/>
    <w:rsid w:val="002C0448"/>
    <w:rsid w:val="002C0A37"/>
    <w:rsid w:val="002C0CAD"/>
    <w:rsid w:val="002C275A"/>
    <w:rsid w:val="002C2AAB"/>
    <w:rsid w:val="002C2B05"/>
    <w:rsid w:val="002C33B9"/>
    <w:rsid w:val="002C35C6"/>
    <w:rsid w:val="002C44AA"/>
    <w:rsid w:val="002C47A6"/>
    <w:rsid w:val="002C66F2"/>
    <w:rsid w:val="002C6F3E"/>
    <w:rsid w:val="002C70E2"/>
    <w:rsid w:val="002C79FB"/>
    <w:rsid w:val="002D0DB1"/>
    <w:rsid w:val="002D1DAF"/>
    <w:rsid w:val="002D2014"/>
    <w:rsid w:val="002D26C3"/>
    <w:rsid w:val="002D2A1A"/>
    <w:rsid w:val="002D2B42"/>
    <w:rsid w:val="002D2C95"/>
    <w:rsid w:val="002D361C"/>
    <w:rsid w:val="002D36AF"/>
    <w:rsid w:val="002D5408"/>
    <w:rsid w:val="002D6965"/>
    <w:rsid w:val="002E02AC"/>
    <w:rsid w:val="002E03EC"/>
    <w:rsid w:val="002E0588"/>
    <w:rsid w:val="002E0BFA"/>
    <w:rsid w:val="002E0C3F"/>
    <w:rsid w:val="002E1181"/>
    <w:rsid w:val="002E1C37"/>
    <w:rsid w:val="002E26AC"/>
    <w:rsid w:val="002E2A68"/>
    <w:rsid w:val="002E2D6E"/>
    <w:rsid w:val="002E41A6"/>
    <w:rsid w:val="002E49EA"/>
    <w:rsid w:val="002E531D"/>
    <w:rsid w:val="002E7A8A"/>
    <w:rsid w:val="002E7D91"/>
    <w:rsid w:val="002F0351"/>
    <w:rsid w:val="002F0463"/>
    <w:rsid w:val="002F0DAD"/>
    <w:rsid w:val="002F1A21"/>
    <w:rsid w:val="002F480F"/>
    <w:rsid w:val="002F4D3D"/>
    <w:rsid w:val="002F5855"/>
    <w:rsid w:val="002F701B"/>
    <w:rsid w:val="002F76BA"/>
    <w:rsid w:val="002F776F"/>
    <w:rsid w:val="0030176E"/>
    <w:rsid w:val="00305990"/>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16"/>
    <w:rsid w:val="0032758F"/>
    <w:rsid w:val="00331A3B"/>
    <w:rsid w:val="00333E73"/>
    <w:rsid w:val="00334511"/>
    <w:rsid w:val="003351A0"/>
    <w:rsid w:val="003357A6"/>
    <w:rsid w:val="00335BBA"/>
    <w:rsid w:val="00335E82"/>
    <w:rsid w:val="003370F0"/>
    <w:rsid w:val="0034023C"/>
    <w:rsid w:val="003408F0"/>
    <w:rsid w:val="00340C8F"/>
    <w:rsid w:val="00342A12"/>
    <w:rsid w:val="00342A51"/>
    <w:rsid w:val="003436A8"/>
    <w:rsid w:val="0034592D"/>
    <w:rsid w:val="00346AB4"/>
    <w:rsid w:val="00346C51"/>
    <w:rsid w:val="00346F34"/>
    <w:rsid w:val="00347C01"/>
    <w:rsid w:val="00350740"/>
    <w:rsid w:val="003513E1"/>
    <w:rsid w:val="00354F24"/>
    <w:rsid w:val="0035506A"/>
    <w:rsid w:val="003552AA"/>
    <w:rsid w:val="00355889"/>
    <w:rsid w:val="00355F5D"/>
    <w:rsid w:val="003568B7"/>
    <w:rsid w:val="003577FB"/>
    <w:rsid w:val="00357EFD"/>
    <w:rsid w:val="00360FC9"/>
    <w:rsid w:val="0036175C"/>
    <w:rsid w:val="00361B07"/>
    <w:rsid w:val="00362B5E"/>
    <w:rsid w:val="00363AFB"/>
    <w:rsid w:val="00364B6E"/>
    <w:rsid w:val="00365E6B"/>
    <w:rsid w:val="00366909"/>
    <w:rsid w:val="00367D75"/>
    <w:rsid w:val="0037075D"/>
    <w:rsid w:val="00370833"/>
    <w:rsid w:val="00370A2E"/>
    <w:rsid w:val="00371341"/>
    <w:rsid w:val="00372B2B"/>
    <w:rsid w:val="003730FB"/>
    <w:rsid w:val="00374222"/>
    <w:rsid w:val="00375544"/>
    <w:rsid w:val="00375B2A"/>
    <w:rsid w:val="00376D99"/>
    <w:rsid w:val="00377BBC"/>
    <w:rsid w:val="00377E3A"/>
    <w:rsid w:val="0038289B"/>
    <w:rsid w:val="00382ED9"/>
    <w:rsid w:val="003832C8"/>
    <w:rsid w:val="0038559A"/>
    <w:rsid w:val="003859AA"/>
    <w:rsid w:val="00387941"/>
    <w:rsid w:val="003901F3"/>
    <w:rsid w:val="00390D25"/>
    <w:rsid w:val="00392323"/>
    <w:rsid w:val="003928FE"/>
    <w:rsid w:val="00392F67"/>
    <w:rsid w:val="0039405F"/>
    <w:rsid w:val="00394153"/>
    <w:rsid w:val="00395234"/>
    <w:rsid w:val="00395F0F"/>
    <w:rsid w:val="00396F1F"/>
    <w:rsid w:val="00397735"/>
    <w:rsid w:val="003A169B"/>
    <w:rsid w:val="003A35B5"/>
    <w:rsid w:val="003A4280"/>
    <w:rsid w:val="003A42DB"/>
    <w:rsid w:val="003A4D3C"/>
    <w:rsid w:val="003A5874"/>
    <w:rsid w:val="003A5A47"/>
    <w:rsid w:val="003A62EE"/>
    <w:rsid w:val="003A6FD4"/>
    <w:rsid w:val="003B0153"/>
    <w:rsid w:val="003B076E"/>
    <w:rsid w:val="003B0F4F"/>
    <w:rsid w:val="003B1205"/>
    <w:rsid w:val="003B3D73"/>
    <w:rsid w:val="003B3EE3"/>
    <w:rsid w:val="003B430A"/>
    <w:rsid w:val="003B55CD"/>
    <w:rsid w:val="003B621E"/>
    <w:rsid w:val="003B7DCC"/>
    <w:rsid w:val="003B7E22"/>
    <w:rsid w:val="003C1886"/>
    <w:rsid w:val="003C1EDC"/>
    <w:rsid w:val="003C274C"/>
    <w:rsid w:val="003C29D1"/>
    <w:rsid w:val="003C334B"/>
    <w:rsid w:val="003C3AD7"/>
    <w:rsid w:val="003C4914"/>
    <w:rsid w:val="003D0345"/>
    <w:rsid w:val="003D115D"/>
    <w:rsid w:val="003D2915"/>
    <w:rsid w:val="003D2E4C"/>
    <w:rsid w:val="003D2FD0"/>
    <w:rsid w:val="003D41D9"/>
    <w:rsid w:val="003D4C2E"/>
    <w:rsid w:val="003D58B2"/>
    <w:rsid w:val="003D5FAE"/>
    <w:rsid w:val="003D7305"/>
    <w:rsid w:val="003D745A"/>
    <w:rsid w:val="003D7A03"/>
    <w:rsid w:val="003D7BD9"/>
    <w:rsid w:val="003E0F41"/>
    <w:rsid w:val="003E30EB"/>
    <w:rsid w:val="003E37B4"/>
    <w:rsid w:val="003E42D0"/>
    <w:rsid w:val="003E4625"/>
    <w:rsid w:val="003E519A"/>
    <w:rsid w:val="003E725A"/>
    <w:rsid w:val="003E7993"/>
    <w:rsid w:val="003F07EB"/>
    <w:rsid w:val="003F0F33"/>
    <w:rsid w:val="003F1110"/>
    <w:rsid w:val="003F1209"/>
    <w:rsid w:val="003F259F"/>
    <w:rsid w:val="003F2821"/>
    <w:rsid w:val="003F3D25"/>
    <w:rsid w:val="003F3E47"/>
    <w:rsid w:val="003F496F"/>
    <w:rsid w:val="003F5F60"/>
    <w:rsid w:val="003F66B4"/>
    <w:rsid w:val="003F7126"/>
    <w:rsid w:val="00400028"/>
    <w:rsid w:val="00400347"/>
    <w:rsid w:val="00401239"/>
    <w:rsid w:val="004012E2"/>
    <w:rsid w:val="00401BD8"/>
    <w:rsid w:val="00403949"/>
    <w:rsid w:val="004048E9"/>
    <w:rsid w:val="00404F38"/>
    <w:rsid w:val="00410CE0"/>
    <w:rsid w:val="00411AB3"/>
    <w:rsid w:val="00412A80"/>
    <w:rsid w:val="00412C55"/>
    <w:rsid w:val="004130F5"/>
    <w:rsid w:val="004132CB"/>
    <w:rsid w:val="00415480"/>
    <w:rsid w:val="0041680A"/>
    <w:rsid w:val="004169D9"/>
    <w:rsid w:val="00416A1D"/>
    <w:rsid w:val="00421F5C"/>
    <w:rsid w:val="00422113"/>
    <w:rsid w:val="00422862"/>
    <w:rsid w:val="00423013"/>
    <w:rsid w:val="0042386F"/>
    <w:rsid w:val="004255DC"/>
    <w:rsid w:val="00425AE4"/>
    <w:rsid w:val="00426634"/>
    <w:rsid w:val="0042707B"/>
    <w:rsid w:val="004311E2"/>
    <w:rsid w:val="00431D4E"/>
    <w:rsid w:val="00431FA3"/>
    <w:rsid w:val="00432525"/>
    <w:rsid w:val="00432903"/>
    <w:rsid w:val="00432BA6"/>
    <w:rsid w:val="00433361"/>
    <w:rsid w:val="004333C0"/>
    <w:rsid w:val="004337F2"/>
    <w:rsid w:val="00434DEF"/>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25CF"/>
    <w:rsid w:val="00463AB5"/>
    <w:rsid w:val="00464127"/>
    <w:rsid w:val="00464A9F"/>
    <w:rsid w:val="0046735A"/>
    <w:rsid w:val="0047004A"/>
    <w:rsid w:val="004706A3"/>
    <w:rsid w:val="00471F72"/>
    <w:rsid w:val="00474AB0"/>
    <w:rsid w:val="004750CB"/>
    <w:rsid w:val="00475170"/>
    <w:rsid w:val="00475A19"/>
    <w:rsid w:val="00476163"/>
    <w:rsid w:val="00476262"/>
    <w:rsid w:val="00477BDC"/>
    <w:rsid w:val="00477C86"/>
    <w:rsid w:val="004813AC"/>
    <w:rsid w:val="00483765"/>
    <w:rsid w:val="00484396"/>
    <w:rsid w:val="004847B8"/>
    <w:rsid w:val="00487BD5"/>
    <w:rsid w:val="00491445"/>
    <w:rsid w:val="00491C30"/>
    <w:rsid w:val="004921A5"/>
    <w:rsid w:val="00493AB4"/>
    <w:rsid w:val="00493FA2"/>
    <w:rsid w:val="004945A0"/>
    <w:rsid w:val="00497721"/>
    <w:rsid w:val="0049798A"/>
    <w:rsid w:val="004A0C35"/>
    <w:rsid w:val="004A1466"/>
    <w:rsid w:val="004A2C3D"/>
    <w:rsid w:val="004A302D"/>
    <w:rsid w:val="004A40E1"/>
    <w:rsid w:val="004A44C2"/>
    <w:rsid w:val="004A6514"/>
    <w:rsid w:val="004A71B3"/>
    <w:rsid w:val="004A7C11"/>
    <w:rsid w:val="004A7D85"/>
    <w:rsid w:val="004B013A"/>
    <w:rsid w:val="004B04F2"/>
    <w:rsid w:val="004B096B"/>
    <w:rsid w:val="004B130F"/>
    <w:rsid w:val="004B2A06"/>
    <w:rsid w:val="004B316A"/>
    <w:rsid w:val="004B3C67"/>
    <w:rsid w:val="004B6568"/>
    <w:rsid w:val="004C1EE2"/>
    <w:rsid w:val="004C41A7"/>
    <w:rsid w:val="004C5189"/>
    <w:rsid w:val="004C559B"/>
    <w:rsid w:val="004C57E1"/>
    <w:rsid w:val="004C5BE9"/>
    <w:rsid w:val="004C6460"/>
    <w:rsid w:val="004C791D"/>
    <w:rsid w:val="004C7E4F"/>
    <w:rsid w:val="004C7FCE"/>
    <w:rsid w:val="004D1D6D"/>
    <w:rsid w:val="004D5245"/>
    <w:rsid w:val="004D5601"/>
    <w:rsid w:val="004D5F26"/>
    <w:rsid w:val="004D6476"/>
    <w:rsid w:val="004D7F53"/>
    <w:rsid w:val="004E040C"/>
    <w:rsid w:val="004E140C"/>
    <w:rsid w:val="004E2527"/>
    <w:rsid w:val="004E3BE9"/>
    <w:rsid w:val="004E3D37"/>
    <w:rsid w:val="004E3DE2"/>
    <w:rsid w:val="004E571F"/>
    <w:rsid w:val="004E7B1E"/>
    <w:rsid w:val="004F2324"/>
    <w:rsid w:val="004F289F"/>
    <w:rsid w:val="004F2D0E"/>
    <w:rsid w:val="004F3014"/>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29"/>
    <w:rsid w:val="0050667D"/>
    <w:rsid w:val="005067DC"/>
    <w:rsid w:val="005068AB"/>
    <w:rsid w:val="0050760B"/>
    <w:rsid w:val="00510314"/>
    <w:rsid w:val="00510F68"/>
    <w:rsid w:val="00510FE6"/>
    <w:rsid w:val="005114B9"/>
    <w:rsid w:val="00511AB4"/>
    <w:rsid w:val="00512684"/>
    <w:rsid w:val="00512D29"/>
    <w:rsid w:val="00513BC0"/>
    <w:rsid w:val="005176F9"/>
    <w:rsid w:val="00520BB1"/>
    <w:rsid w:val="0052255F"/>
    <w:rsid w:val="00522567"/>
    <w:rsid w:val="00522C41"/>
    <w:rsid w:val="005237A5"/>
    <w:rsid w:val="005247DB"/>
    <w:rsid w:val="00527215"/>
    <w:rsid w:val="005272D8"/>
    <w:rsid w:val="00533979"/>
    <w:rsid w:val="00533E56"/>
    <w:rsid w:val="005347D0"/>
    <w:rsid w:val="0053508D"/>
    <w:rsid w:val="00535783"/>
    <w:rsid w:val="00537140"/>
    <w:rsid w:val="00537537"/>
    <w:rsid w:val="005403B6"/>
    <w:rsid w:val="00540582"/>
    <w:rsid w:val="0054135B"/>
    <w:rsid w:val="00541E1C"/>
    <w:rsid w:val="00542C0A"/>
    <w:rsid w:val="00545264"/>
    <w:rsid w:val="005468E8"/>
    <w:rsid w:val="00546CA9"/>
    <w:rsid w:val="00546D86"/>
    <w:rsid w:val="00547049"/>
    <w:rsid w:val="00547143"/>
    <w:rsid w:val="005473D9"/>
    <w:rsid w:val="00547658"/>
    <w:rsid w:val="00547905"/>
    <w:rsid w:val="0055086A"/>
    <w:rsid w:val="00552D95"/>
    <w:rsid w:val="00553AC3"/>
    <w:rsid w:val="0055416F"/>
    <w:rsid w:val="005548B5"/>
    <w:rsid w:val="00555FE9"/>
    <w:rsid w:val="005562E1"/>
    <w:rsid w:val="00556405"/>
    <w:rsid w:val="00560724"/>
    <w:rsid w:val="00561344"/>
    <w:rsid w:val="00561DC5"/>
    <w:rsid w:val="00563C9F"/>
    <w:rsid w:val="005641A6"/>
    <w:rsid w:val="00564AB3"/>
    <w:rsid w:val="00564AC2"/>
    <w:rsid w:val="00566BD8"/>
    <w:rsid w:val="00570715"/>
    <w:rsid w:val="005715BD"/>
    <w:rsid w:val="00571605"/>
    <w:rsid w:val="0057217D"/>
    <w:rsid w:val="005735E8"/>
    <w:rsid w:val="00573973"/>
    <w:rsid w:val="00574001"/>
    <w:rsid w:val="00574DF5"/>
    <w:rsid w:val="00575153"/>
    <w:rsid w:val="00576CEF"/>
    <w:rsid w:val="00580D54"/>
    <w:rsid w:val="00581BC2"/>
    <w:rsid w:val="00581FC2"/>
    <w:rsid w:val="00583B10"/>
    <w:rsid w:val="00584419"/>
    <w:rsid w:val="00585C2E"/>
    <w:rsid w:val="005878AC"/>
    <w:rsid w:val="00587E87"/>
    <w:rsid w:val="00590969"/>
    <w:rsid w:val="00590DBE"/>
    <w:rsid w:val="005937EC"/>
    <w:rsid w:val="00594A9B"/>
    <w:rsid w:val="00596712"/>
    <w:rsid w:val="00596950"/>
    <w:rsid w:val="005969C4"/>
    <w:rsid w:val="00597645"/>
    <w:rsid w:val="005A0F7B"/>
    <w:rsid w:val="005A23E8"/>
    <w:rsid w:val="005A2B33"/>
    <w:rsid w:val="005A2BF4"/>
    <w:rsid w:val="005A3321"/>
    <w:rsid w:val="005A36E2"/>
    <w:rsid w:val="005A41BC"/>
    <w:rsid w:val="005A4BDC"/>
    <w:rsid w:val="005A5791"/>
    <w:rsid w:val="005A62A4"/>
    <w:rsid w:val="005A6641"/>
    <w:rsid w:val="005A67B7"/>
    <w:rsid w:val="005A6F2E"/>
    <w:rsid w:val="005A7772"/>
    <w:rsid w:val="005A7A86"/>
    <w:rsid w:val="005B1C34"/>
    <w:rsid w:val="005B1E0B"/>
    <w:rsid w:val="005B35F9"/>
    <w:rsid w:val="005B51DE"/>
    <w:rsid w:val="005B641A"/>
    <w:rsid w:val="005B66E7"/>
    <w:rsid w:val="005B7563"/>
    <w:rsid w:val="005C10CE"/>
    <w:rsid w:val="005C24D6"/>
    <w:rsid w:val="005C39EF"/>
    <w:rsid w:val="005C4A0E"/>
    <w:rsid w:val="005C5050"/>
    <w:rsid w:val="005C5058"/>
    <w:rsid w:val="005C5F10"/>
    <w:rsid w:val="005C6B03"/>
    <w:rsid w:val="005C6B93"/>
    <w:rsid w:val="005C7603"/>
    <w:rsid w:val="005D00C5"/>
    <w:rsid w:val="005D0BC3"/>
    <w:rsid w:val="005D13A1"/>
    <w:rsid w:val="005D14F9"/>
    <w:rsid w:val="005D194C"/>
    <w:rsid w:val="005D2A6C"/>
    <w:rsid w:val="005D2F8F"/>
    <w:rsid w:val="005D391F"/>
    <w:rsid w:val="005D3A67"/>
    <w:rsid w:val="005D40F2"/>
    <w:rsid w:val="005D6B76"/>
    <w:rsid w:val="005D7282"/>
    <w:rsid w:val="005E010B"/>
    <w:rsid w:val="005E0C93"/>
    <w:rsid w:val="005E0F0A"/>
    <w:rsid w:val="005E0F89"/>
    <w:rsid w:val="005E12EC"/>
    <w:rsid w:val="005E1CCD"/>
    <w:rsid w:val="005E2003"/>
    <w:rsid w:val="005E3EA3"/>
    <w:rsid w:val="005E42CB"/>
    <w:rsid w:val="005E4D55"/>
    <w:rsid w:val="005E5021"/>
    <w:rsid w:val="005E5BDE"/>
    <w:rsid w:val="005E5C2E"/>
    <w:rsid w:val="005E6C2B"/>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06796"/>
    <w:rsid w:val="006103EC"/>
    <w:rsid w:val="006105E1"/>
    <w:rsid w:val="0061193E"/>
    <w:rsid w:val="006124EC"/>
    <w:rsid w:val="006134EE"/>
    <w:rsid w:val="006137CD"/>
    <w:rsid w:val="00615228"/>
    <w:rsid w:val="00616033"/>
    <w:rsid w:val="00616042"/>
    <w:rsid w:val="00616224"/>
    <w:rsid w:val="006174BF"/>
    <w:rsid w:val="006176A6"/>
    <w:rsid w:val="0062061B"/>
    <w:rsid w:val="006214D2"/>
    <w:rsid w:val="00621D1B"/>
    <w:rsid w:val="00621D92"/>
    <w:rsid w:val="00621ECC"/>
    <w:rsid w:val="00622029"/>
    <w:rsid w:val="00622CD7"/>
    <w:rsid w:val="006236B4"/>
    <w:rsid w:val="00625700"/>
    <w:rsid w:val="00626CB4"/>
    <w:rsid w:val="0063079D"/>
    <w:rsid w:val="00630DB4"/>
    <w:rsid w:val="006323B0"/>
    <w:rsid w:val="00632A2C"/>
    <w:rsid w:val="006332AF"/>
    <w:rsid w:val="006407BB"/>
    <w:rsid w:val="0064196D"/>
    <w:rsid w:val="0064201A"/>
    <w:rsid w:val="0064356F"/>
    <w:rsid w:val="00644333"/>
    <w:rsid w:val="00646214"/>
    <w:rsid w:val="00647D16"/>
    <w:rsid w:val="00647E4B"/>
    <w:rsid w:val="00647F12"/>
    <w:rsid w:val="00650E89"/>
    <w:rsid w:val="00651531"/>
    <w:rsid w:val="00652792"/>
    <w:rsid w:val="00652ABD"/>
    <w:rsid w:val="00654568"/>
    <w:rsid w:val="006547CD"/>
    <w:rsid w:val="00654C58"/>
    <w:rsid w:val="006570FA"/>
    <w:rsid w:val="00657799"/>
    <w:rsid w:val="00657C25"/>
    <w:rsid w:val="00660384"/>
    <w:rsid w:val="006603F9"/>
    <w:rsid w:val="00660882"/>
    <w:rsid w:val="0066333E"/>
    <w:rsid w:val="00664091"/>
    <w:rsid w:val="0066475C"/>
    <w:rsid w:val="00664889"/>
    <w:rsid w:val="0066512D"/>
    <w:rsid w:val="00665991"/>
    <w:rsid w:val="00666BEE"/>
    <w:rsid w:val="00666F89"/>
    <w:rsid w:val="00667AF2"/>
    <w:rsid w:val="00667DB5"/>
    <w:rsid w:val="006705BC"/>
    <w:rsid w:val="0067173C"/>
    <w:rsid w:val="00671DCC"/>
    <w:rsid w:val="00671E17"/>
    <w:rsid w:val="00672729"/>
    <w:rsid w:val="006739E8"/>
    <w:rsid w:val="006740BE"/>
    <w:rsid w:val="0067414F"/>
    <w:rsid w:val="00674C76"/>
    <w:rsid w:val="006769CB"/>
    <w:rsid w:val="0067719B"/>
    <w:rsid w:val="006804DA"/>
    <w:rsid w:val="00681685"/>
    <w:rsid w:val="00682B59"/>
    <w:rsid w:val="0068338E"/>
    <w:rsid w:val="006836D1"/>
    <w:rsid w:val="00683C54"/>
    <w:rsid w:val="00684820"/>
    <w:rsid w:val="00685256"/>
    <w:rsid w:val="00685C3E"/>
    <w:rsid w:val="006868BD"/>
    <w:rsid w:val="00687833"/>
    <w:rsid w:val="00690F40"/>
    <w:rsid w:val="00690F79"/>
    <w:rsid w:val="00691240"/>
    <w:rsid w:val="0069199E"/>
    <w:rsid w:val="00694A44"/>
    <w:rsid w:val="00694E76"/>
    <w:rsid w:val="006A04A2"/>
    <w:rsid w:val="006A18CD"/>
    <w:rsid w:val="006A24B1"/>
    <w:rsid w:val="006A2FE2"/>
    <w:rsid w:val="006A39D8"/>
    <w:rsid w:val="006A4B57"/>
    <w:rsid w:val="006A799D"/>
    <w:rsid w:val="006B05D5"/>
    <w:rsid w:val="006B0C7E"/>
    <w:rsid w:val="006B24E2"/>
    <w:rsid w:val="006B2907"/>
    <w:rsid w:val="006B2D53"/>
    <w:rsid w:val="006B43F0"/>
    <w:rsid w:val="006B4CC2"/>
    <w:rsid w:val="006C0A8C"/>
    <w:rsid w:val="006C1D0E"/>
    <w:rsid w:val="006C1E94"/>
    <w:rsid w:val="006C2D8E"/>
    <w:rsid w:val="006C3C46"/>
    <w:rsid w:val="006C40AE"/>
    <w:rsid w:val="006C5EED"/>
    <w:rsid w:val="006D00A6"/>
    <w:rsid w:val="006D2915"/>
    <w:rsid w:val="006D460A"/>
    <w:rsid w:val="006D5351"/>
    <w:rsid w:val="006D6E63"/>
    <w:rsid w:val="006D7378"/>
    <w:rsid w:val="006E08D9"/>
    <w:rsid w:val="006E1AF2"/>
    <w:rsid w:val="006E24B8"/>
    <w:rsid w:val="006E25B0"/>
    <w:rsid w:val="006E34F2"/>
    <w:rsid w:val="006E43EF"/>
    <w:rsid w:val="006E49CF"/>
    <w:rsid w:val="006E53F3"/>
    <w:rsid w:val="006E5B31"/>
    <w:rsid w:val="006E64AF"/>
    <w:rsid w:val="006E7E58"/>
    <w:rsid w:val="006F0FA6"/>
    <w:rsid w:val="006F3276"/>
    <w:rsid w:val="006F3E86"/>
    <w:rsid w:val="006F59BD"/>
    <w:rsid w:val="006F5BCB"/>
    <w:rsid w:val="006F6B46"/>
    <w:rsid w:val="007016F3"/>
    <w:rsid w:val="00701C21"/>
    <w:rsid w:val="00702E1E"/>
    <w:rsid w:val="00703A57"/>
    <w:rsid w:val="00705359"/>
    <w:rsid w:val="0070570F"/>
    <w:rsid w:val="00706D90"/>
    <w:rsid w:val="00706E35"/>
    <w:rsid w:val="00707643"/>
    <w:rsid w:val="00707C05"/>
    <w:rsid w:val="00711488"/>
    <w:rsid w:val="0071185B"/>
    <w:rsid w:val="00712BDA"/>
    <w:rsid w:val="00712FCD"/>
    <w:rsid w:val="00712FE3"/>
    <w:rsid w:val="0071323D"/>
    <w:rsid w:val="00714402"/>
    <w:rsid w:val="00714BED"/>
    <w:rsid w:val="00717A83"/>
    <w:rsid w:val="007206B6"/>
    <w:rsid w:val="007229F2"/>
    <w:rsid w:val="00724BA4"/>
    <w:rsid w:val="00724DE9"/>
    <w:rsid w:val="0072508F"/>
    <w:rsid w:val="00725120"/>
    <w:rsid w:val="007252B1"/>
    <w:rsid w:val="00725831"/>
    <w:rsid w:val="007263A2"/>
    <w:rsid w:val="00727332"/>
    <w:rsid w:val="0073001E"/>
    <w:rsid w:val="00734C23"/>
    <w:rsid w:val="00734EA4"/>
    <w:rsid w:val="0073506B"/>
    <w:rsid w:val="007358C7"/>
    <w:rsid w:val="0073626C"/>
    <w:rsid w:val="00736971"/>
    <w:rsid w:val="00740113"/>
    <w:rsid w:val="00740C32"/>
    <w:rsid w:val="00741C52"/>
    <w:rsid w:val="00742B70"/>
    <w:rsid w:val="00745963"/>
    <w:rsid w:val="00745BBB"/>
    <w:rsid w:val="0074655F"/>
    <w:rsid w:val="00746C76"/>
    <w:rsid w:val="00750194"/>
    <w:rsid w:val="00750562"/>
    <w:rsid w:val="00750EB2"/>
    <w:rsid w:val="0075122D"/>
    <w:rsid w:val="00751778"/>
    <w:rsid w:val="007530C8"/>
    <w:rsid w:val="0075349E"/>
    <w:rsid w:val="00754096"/>
    <w:rsid w:val="00754A81"/>
    <w:rsid w:val="00755B04"/>
    <w:rsid w:val="0075613D"/>
    <w:rsid w:val="00756249"/>
    <w:rsid w:val="007642A6"/>
    <w:rsid w:val="00764B8F"/>
    <w:rsid w:val="00765390"/>
    <w:rsid w:val="0076559D"/>
    <w:rsid w:val="0076567C"/>
    <w:rsid w:val="00766A97"/>
    <w:rsid w:val="00767959"/>
    <w:rsid w:val="007679B8"/>
    <w:rsid w:val="0077079F"/>
    <w:rsid w:val="007708B3"/>
    <w:rsid w:val="00770FB1"/>
    <w:rsid w:val="00771DB9"/>
    <w:rsid w:val="00771F0A"/>
    <w:rsid w:val="00773190"/>
    <w:rsid w:val="00773B7D"/>
    <w:rsid w:val="00774B19"/>
    <w:rsid w:val="00775404"/>
    <w:rsid w:val="007759B7"/>
    <w:rsid w:val="00775D11"/>
    <w:rsid w:val="0077619E"/>
    <w:rsid w:val="00776BEA"/>
    <w:rsid w:val="0077788E"/>
    <w:rsid w:val="007778B8"/>
    <w:rsid w:val="00781643"/>
    <w:rsid w:val="00782452"/>
    <w:rsid w:val="00783293"/>
    <w:rsid w:val="00783299"/>
    <w:rsid w:val="00783364"/>
    <w:rsid w:val="00783883"/>
    <w:rsid w:val="00783FB2"/>
    <w:rsid w:val="007857BA"/>
    <w:rsid w:val="00785FD2"/>
    <w:rsid w:val="007868CB"/>
    <w:rsid w:val="00786F2E"/>
    <w:rsid w:val="0079175B"/>
    <w:rsid w:val="00791AA1"/>
    <w:rsid w:val="00791E8B"/>
    <w:rsid w:val="00791FC9"/>
    <w:rsid w:val="007941DE"/>
    <w:rsid w:val="007953E6"/>
    <w:rsid w:val="0079566A"/>
    <w:rsid w:val="00797B95"/>
    <w:rsid w:val="007A0274"/>
    <w:rsid w:val="007A16AF"/>
    <w:rsid w:val="007A18CF"/>
    <w:rsid w:val="007A1987"/>
    <w:rsid w:val="007A3C69"/>
    <w:rsid w:val="007A4C5D"/>
    <w:rsid w:val="007A73BF"/>
    <w:rsid w:val="007A7475"/>
    <w:rsid w:val="007B15A8"/>
    <w:rsid w:val="007B235B"/>
    <w:rsid w:val="007B478F"/>
    <w:rsid w:val="007B48AF"/>
    <w:rsid w:val="007B4908"/>
    <w:rsid w:val="007C01F6"/>
    <w:rsid w:val="007C05B2"/>
    <w:rsid w:val="007C08F9"/>
    <w:rsid w:val="007C0A1E"/>
    <w:rsid w:val="007C0BCE"/>
    <w:rsid w:val="007C10CC"/>
    <w:rsid w:val="007C1244"/>
    <w:rsid w:val="007C151A"/>
    <w:rsid w:val="007C1A79"/>
    <w:rsid w:val="007C2CBB"/>
    <w:rsid w:val="007C3231"/>
    <w:rsid w:val="007C3A60"/>
    <w:rsid w:val="007C42AB"/>
    <w:rsid w:val="007C4402"/>
    <w:rsid w:val="007C44DD"/>
    <w:rsid w:val="007C4D2A"/>
    <w:rsid w:val="007C53C4"/>
    <w:rsid w:val="007C5AEE"/>
    <w:rsid w:val="007C77C0"/>
    <w:rsid w:val="007C7BFC"/>
    <w:rsid w:val="007C7DD6"/>
    <w:rsid w:val="007D0E06"/>
    <w:rsid w:val="007D1D52"/>
    <w:rsid w:val="007D2FC9"/>
    <w:rsid w:val="007D2FD9"/>
    <w:rsid w:val="007E042E"/>
    <w:rsid w:val="007E0AD4"/>
    <w:rsid w:val="007E26C9"/>
    <w:rsid w:val="007E282A"/>
    <w:rsid w:val="007E2C06"/>
    <w:rsid w:val="007E3754"/>
    <w:rsid w:val="007E3ED7"/>
    <w:rsid w:val="007E4330"/>
    <w:rsid w:val="007E48CD"/>
    <w:rsid w:val="007E4B3D"/>
    <w:rsid w:val="007E512F"/>
    <w:rsid w:val="007E7050"/>
    <w:rsid w:val="007E7755"/>
    <w:rsid w:val="007E7AFB"/>
    <w:rsid w:val="007F16B4"/>
    <w:rsid w:val="007F21A2"/>
    <w:rsid w:val="007F2F79"/>
    <w:rsid w:val="007F40D3"/>
    <w:rsid w:val="007F48D9"/>
    <w:rsid w:val="007F4A92"/>
    <w:rsid w:val="007F4E8C"/>
    <w:rsid w:val="007F5CEE"/>
    <w:rsid w:val="007F6B74"/>
    <w:rsid w:val="007F76A8"/>
    <w:rsid w:val="007F7DAC"/>
    <w:rsid w:val="007F7F70"/>
    <w:rsid w:val="00801721"/>
    <w:rsid w:val="00801AFE"/>
    <w:rsid w:val="00801F32"/>
    <w:rsid w:val="00802863"/>
    <w:rsid w:val="00803D7B"/>
    <w:rsid w:val="008064DF"/>
    <w:rsid w:val="00806940"/>
    <w:rsid w:val="00806F1A"/>
    <w:rsid w:val="0081061F"/>
    <w:rsid w:val="00811FE7"/>
    <w:rsid w:val="00815E8C"/>
    <w:rsid w:val="008172AE"/>
    <w:rsid w:val="008211F5"/>
    <w:rsid w:val="0082221C"/>
    <w:rsid w:val="00823193"/>
    <w:rsid w:val="008232D4"/>
    <w:rsid w:val="00823C36"/>
    <w:rsid w:val="00824AE9"/>
    <w:rsid w:val="00825E0B"/>
    <w:rsid w:val="00830E88"/>
    <w:rsid w:val="008311AB"/>
    <w:rsid w:val="00832CD0"/>
    <w:rsid w:val="00832FA4"/>
    <w:rsid w:val="0083315B"/>
    <w:rsid w:val="0083405B"/>
    <w:rsid w:val="0083435D"/>
    <w:rsid w:val="0083469C"/>
    <w:rsid w:val="00834A2A"/>
    <w:rsid w:val="00836598"/>
    <w:rsid w:val="00837A74"/>
    <w:rsid w:val="0084059D"/>
    <w:rsid w:val="00840691"/>
    <w:rsid w:val="008411D3"/>
    <w:rsid w:val="00841AD1"/>
    <w:rsid w:val="00842ED2"/>
    <w:rsid w:val="00843A35"/>
    <w:rsid w:val="00844E0F"/>
    <w:rsid w:val="008452B5"/>
    <w:rsid w:val="00846376"/>
    <w:rsid w:val="008501A5"/>
    <w:rsid w:val="00850BA7"/>
    <w:rsid w:val="00851C86"/>
    <w:rsid w:val="00853506"/>
    <w:rsid w:val="00853AE5"/>
    <w:rsid w:val="008541F4"/>
    <w:rsid w:val="00855E5F"/>
    <w:rsid w:val="00855F4E"/>
    <w:rsid w:val="00856A2F"/>
    <w:rsid w:val="0085711D"/>
    <w:rsid w:val="00860174"/>
    <w:rsid w:val="00860328"/>
    <w:rsid w:val="0086274E"/>
    <w:rsid w:val="00862E16"/>
    <w:rsid w:val="0086398F"/>
    <w:rsid w:val="00863AF1"/>
    <w:rsid w:val="00863BEF"/>
    <w:rsid w:val="00864294"/>
    <w:rsid w:val="00864403"/>
    <w:rsid w:val="008653C9"/>
    <w:rsid w:val="00865867"/>
    <w:rsid w:val="00867214"/>
    <w:rsid w:val="00867CD8"/>
    <w:rsid w:val="00871029"/>
    <w:rsid w:val="00872AB9"/>
    <w:rsid w:val="00873A21"/>
    <w:rsid w:val="00873F2F"/>
    <w:rsid w:val="00875744"/>
    <w:rsid w:val="00875FC9"/>
    <w:rsid w:val="0087657D"/>
    <w:rsid w:val="00876CDE"/>
    <w:rsid w:val="0087762B"/>
    <w:rsid w:val="00877C8B"/>
    <w:rsid w:val="00877E44"/>
    <w:rsid w:val="0088001B"/>
    <w:rsid w:val="00880111"/>
    <w:rsid w:val="0088043F"/>
    <w:rsid w:val="00881624"/>
    <w:rsid w:val="00881B8E"/>
    <w:rsid w:val="00881DCE"/>
    <w:rsid w:val="0088221A"/>
    <w:rsid w:val="00882538"/>
    <w:rsid w:val="008836C3"/>
    <w:rsid w:val="00883EF8"/>
    <w:rsid w:val="00884762"/>
    <w:rsid w:val="008849D0"/>
    <w:rsid w:val="008857F8"/>
    <w:rsid w:val="00890260"/>
    <w:rsid w:val="00891538"/>
    <w:rsid w:val="008919E9"/>
    <w:rsid w:val="008922C4"/>
    <w:rsid w:val="00892B27"/>
    <w:rsid w:val="0089376D"/>
    <w:rsid w:val="00893FB8"/>
    <w:rsid w:val="00895CC8"/>
    <w:rsid w:val="00896D7E"/>
    <w:rsid w:val="0089715E"/>
    <w:rsid w:val="0089734E"/>
    <w:rsid w:val="008975CC"/>
    <w:rsid w:val="00897D54"/>
    <w:rsid w:val="008A0914"/>
    <w:rsid w:val="008A0F83"/>
    <w:rsid w:val="008A15C3"/>
    <w:rsid w:val="008A266D"/>
    <w:rsid w:val="008A29CD"/>
    <w:rsid w:val="008A2CDD"/>
    <w:rsid w:val="008A3CF4"/>
    <w:rsid w:val="008A4292"/>
    <w:rsid w:val="008A61BC"/>
    <w:rsid w:val="008A6B91"/>
    <w:rsid w:val="008A6D3B"/>
    <w:rsid w:val="008A7290"/>
    <w:rsid w:val="008B026B"/>
    <w:rsid w:val="008B1062"/>
    <w:rsid w:val="008B188A"/>
    <w:rsid w:val="008B1E34"/>
    <w:rsid w:val="008B5B65"/>
    <w:rsid w:val="008B6090"/>
    <w:rsid w:val="008B6370"/>
    <w:rsid w:val="008B63C2"/>
    <w:rsid w:val="008B64C5"/>
    <w:rsid w:val="008B6DB3"/>
    <w:rsid w:val="008B6E7B"/>
    <w:rsid w:val="008C0AE9"/>
    <w:rsid w:val="008C2F94"/>
    <w:rsid w:val="008C3DF7"/>
    <w:rsid w:val="008C47F2"/>
    <w:rsid w:val="008C498E"/>
    <w:rsid w:val="008C75BB"/>
    <w:rsid w:val="008D057E"/>
    <w:rsid w:val="008D0D8F"/>
    <w:rsid w:val="008D32C9"/>
    <w:rsid w:val="008D5EA3"/>
    <w:rsid w:val="008D73B2"/>
    <w:rsid w:val="008D7F96"/>
    <w:rsid w:val="008E0271"/>
    <w:rsid w:val="008E0BCE"/>
    <w:rsid w:val="008E1091"/>
    <w:rsid w:val="008E10E2"/>
    <w:rsid w:val="008E1722"/>
    <w:rsid w:val="008E1FDE"/>
    <w:rsid w:val="008E232E"/>
    <w:rsid w:val="008E2F4C"/>
    <w:rsid w:val="008E38FD"/>
    <w:rsid w:val="008E3BE6"/>
    <w:rsid w:val="008E4EC8"/>
    <w:rsid w:val="008E5433"/>
    <w:rsid w:val="008E5BE3"/>
    <w:rsid w:val="008E5DA0"/>
    <w:rsid w:val="008E6D24"/>
    <w:rsid w:val="008E75A5"/>
    <w:rsid w:val="008E788F"/>
    <w:rsid w:val="008F106C"/>
    <w:rsid w:val="008F283A"/>
    <w:rsid w:val="008F2D64"/>
    <w:rsid w:val="008F338C"/>
    <w:rsid w:val="008F4CBE"/>
    <w:rsid w:val="008F527D"/>
    <w:rsid w:val="008F56F6"/>
    <w:rsid w:val="008F63C8"/>
    <w:rsid w:val="00900189"/>
    <w:rsid w:val="00900E58"/>
    <w:rsid w:val="00901756"/>
    <w:rsid w:val="00902E9C"/>
    <w:rsid w:val="0090364E"/>
    <w:rsid w:val="00904AB6"/>
    <w:rsid w:val="00904FEE"/>
    <w:rsid w:val="00905B16"/>
    <w:rsid w:val="00905BF7"/>
    <w:rsid w:val="00907036"/>
    <w:rsid w:val="00910867"/>
    <w:rsid w:val="00910AE5"/>
    <w:rsid w:val="009114F3"/>
    <w:rsid w:val="00911776"/>
    <w:rsid w:val="00911D02"/>
    <w:rsid w:val="00911D3A"/>
    <w:rsid w:val="00913A4B"/>
    <w:rsid w:val="00914267"/>
    <w:rsid w:val="009146F4"/>
    <w:rsid w:val="00914A68"/>
    <w:rsid w:val="00914B05"/>
    <w:rsid w:val="009158F0"/>
    <w:rsid w:val="00915924"/>
    <w:rsid w:val="00915ACE"/>
    <w:rsid w:val="00916519"/>
    <w:rsid w:val="00920614"/>
    <w:rsid w:val="009226EE"/>
    <w:rsid w:val="0092324B"/>
    <w:rsid w:val="00925723"/>
    <w:rsid w:val="00925A41"/>
    <w:rsid w:val="0092743D"/>
    <w:rsid w:val="00927533"/>
    <w:rsid w:val="00930DF7"/>
    <w:rsid w:val="00931372"/>
    <w:rsid w:val="00932468"/>
    <w:rsid w:val="00932677"/>
    <w:rsid w:val="00932A5C"/>
    <w:rsid w:val="00933693"/>
    <w:rsid w:val="009366DD"/>
    <w:rsid w:val="0093700F"/>
    <w:rsid w:val="00937FCB"/>
    <w:rsid w:val="00940BD5"/>
    <w:rsid w:val="00941319"/>
    <w:rsid w:val="00942516"/>
    <w:rsid w:val="009429E3"/>
    <w:rsid w:val="00942FEC"/>
    <w:rsid w:val="00943488"/>
    <w:rsid w:val="00943E11"/>
    <w:rsid w:val="00944146"/>
    <w:rsid w:val="00945B17"/>
    <w:rsid w:val="00945BB8"/>
    <w:rsid w:val="00946A44"/>
    <w:rsid w:val="009512E8"/>
    <w:rsid w:val="00951915"/>
    <w:rsid w:val="00951D18"/>
    <w:rsid w:val="00951D90"/>
    <w:rsid w:val="00952964"/>
    <w:rsid w:val="009529CA"/>
    <w:rsid w:val="009537D3"/>
    <w:rsid w:val="00955814"/>
    <w:rsid w:val="00955B93"/>
    <w:rsid w:val="00955F25"/>
    <w:rsid w:val="00960ED3"/>
    <w:rsid w:val="00963665"/>
    <w:rsid w:val="00965CF6"/>
    <w:rsid w:val="00965D5F"/>
    <w:rsid w:val="00965F85"/>
    <w:rsid w:val="00966C62"/>
    <w:rsid w:val="00967122"/>
    <w:rsid w:val="00967457"/>
    <w:rsid w:val="009676F1"/>
    <w:rsid w:val="009700B9"/>
    <w:rsid w:val="009704BF"/>
    <w:rsid w:val="00971479"/>
    <w:rsid w:val="00971528"/>
    <w:rsid w:val="009717B7"/>
    <w:rsid w:val="00971D4E"/>
    <w:rsid w:val="0097215F"/>
    <w:rsid w:val="00972810"/>
    <w:rsid w:val="0097345B"/>
    <w:rsid w:val="00973D37"/>
    <w:rsid w:val="009745F4"/>
    <w:rsid w:val="00974788"/>
    <w:rsid w:val="00975232"/>
    <w:rsid w:val="009752DE"/>
    <w:rsid w:val="00975700"/>
    <w:rsid w:val="009803A4"/>
    <w:rsid w:val="00980D33"/>
    <w:rsid w:val="00980E43"/>
    <w:rsid w:val="00984D8C"/>
    <w:rsid w:val="00985030"/>
    <w:rsid w:val="0098552C"/>
    <w:rsid w:val="00986BF4"/>
    <w:rsid w:val="00986CA9"/>
    <w:rsid w:val="00987AFB"/>
    <w:rsid w:val="00987E20"/>
    <w:rsid w:val="00990046"/>
    <w:rsid w:val="009901FE"/>
    <w:rsid w:val="00990D1E"/>
    <w:rsid w:val="00991052"/>
    <w:rsid w:val="00991C32"/>
    <w:rsid w:val="00992496"/>
    <w:rsid w:val="00992623"/>
    <w:rsid w:val="0099341C"/>
    <w:rsid w:val="00995912"/>
    <w:rsid w:val="009A02DB"/>
    <w:rsid w:val="009A05CF"/>
    <w:rsid w:val="009A12F5"/>
    <w:rsid w:val="009A1304"/>
    <w:rsid w:val="009A1513"/>
    <w:rsid w:val="009A17B1"/>
    <w:rsid w:val="009A2479"/>
    <w:rsid w:val="009A25FF"/>
    <w:rsid w:val="009A3933"/>
    <w:rsid w:val="009A39DE"/>
    <w:rsid w:val="009A5066"/>
    <w:rsid w:val="009A5569"/>
    <w:rsid w:val="009A60E1"/>
    <w:rsid w:val="009A6A08"/>
    <w:rsid w:val="009A7D5B"/>
    <w:rsid w:val="009B01E8"/>
    <w:rsid w:val="009B1A36"/>
    <w:rsid w:val="009B2FFC"/>
    <w:rsid w:val="009B374F"/>
    <w:rsid w:val="009B599E"/>
    <w:rsid w:val="009B66CC"/>
    <w:rsid w:val="009B6F25"/>
    <w:rsid w:val="009C014D"/>
    <w:rsid w:val="009C1746"/>
    <w:rsid w:val="009C1B66"/>
    <w:rsid w:val="009C3AEA"/>
    <w:rsid w:val="009C3FF6"/>
    <w:rsid w:val="009C52EC"/>
    <w:rsid w:val="009C5393"/>
    <w:rsid w:val="009C58DA"/>
    <w:rsid w:val="009C5C7B"/>
    <w:rsid w:val="009C63AC"/>
    <w:rsid w:val="009C647B"/>
    <w:rsid w:val="009D079A"/>
    <w:rsid w:val="009D1B83"/>
    <w:rsid w:val="009D2896"/>
    <w:rsid w:val="009D2AC1"/>
    <w:rsid w:val="009D2C0A"/>
    <w:rsid w:val="009D31C7"/>
    <w:rsid w:val="009D3BA3"/>
    <w:rsid w:val="009D6CB5"/>
    <w:rsid w:val="009D7264"/>
    <w:rsid w:val="009D7FC5"/>
    <w:rsid w:val="009E14C3"/>
    <w:rsid w:val="009E1989"/>
    <w:rsid w:val="009E2645"/>
    <w:rsid w:val="009E33F1"/>
    <w:rsid w:val="009E3455"/>
    <w:rsid w:val="009E4DEE"/>
    <w:rsid w:val="009E59C8"/>
    <w:rsid w:val="009E5FD5"/>
    <w:rsid w:val="009E65BA"/>
    <w:rsid w:val="009E6F72"/>
    <w:rsid w:val="009E72E0"/>
    <w:rsid w:val="009E7B5A"/>
    <w:rsid w:val="009E7F62"/>
    <w:rsid w:val="009F1B22"/>
    <w:rsid w:val="009F24D2"/>
    <w:rsid w:val="009F2EE8"/>
    <w:rsid w:val="009F3840"/>
    <w:rsid w:val="009F4456"/>
    <w:rsid w:val="009F5E89"/>
    <w:rsid w:val="009F6206"/>
    <w:rsid w:val="009F6857"/>
    <w:rsid w:val="009F6AFB"/>
    <w:rsid w:val="009F6B48"/>
    <w:rsid w:val="00A01C14"/>
    <w:rsid w:val="00A021E2"/>
    <w:rsid w:val="00A02362"/>
    <w:rsid w:val="00A024E4"/>
    <w:rsid w:val="00A02F93"/>
    <w:rsid w:val="00A03363"/>
    <w:rsid w:val="00A07311"/>
    <w:rsid w:val="00A07360"/>
    <w:rsid w:val="00A076C4"/>
    <w:rsid w:val="00A100C9"/>
    <w:rsid w:val="00A10789"/>
    <w:rsid w:val="00A1087F"/>
    <w:rsid w:val="00A10C99"/>
    <w:rsid w:val="00A11385"/>
    <w:rsid w:val="00A117D8"/>
    <w:rsid w:val="00A124B1"/>
    <w:rsid w:val="00A12E6F"/>
    <w:rsid w:val="00A154A7"/>
    <w:rsid w:val="00A15E63"/>
    <w:rsid w:val="00A166B1"/>
    <w:rsid w:val="00A16A99"/>
    <w:rsid w:val="00A1703D"/>
    <w:rsid w:val="00A1767B"/>
    <w:rsid w:val="00A20C97"/>
    <w:rsid w:val="00A20D15"/>
    <w:rsid w:val="00A20F09"/>
    <w:rsid w:val="00A20F67"/>
    <w:rsid w:val="00A21982"/>
    <w:rsid w:val="00A22127"/>
    <w:rsid w:val="00A22A1B"/>
    <w:rsid w:val="00A22AA8"/>
    <w:rsid w:val="00A22E0A"/>
    <w:rsid w:val="00A24B1D"/>
    <w:rsid w:val="00A252EC"/>
    <w:rsid w:val="00A26A2C"/>
    <w:rsid w:val="00A309D1"/>
    <w:rsid w:val="00A315F4"/>
    <w:rsid w:val="00A3164B"/>
    <w:rsid w:val="00A32B30"/>
    <w:rsid w:val="00A37AF2"/>
    <w:rsid w:val="00A404F6"/>
    <w:rsid w:val="00A40E0C"/>
    <w:rsid w:val="00A424B3"/>
    <w:rsid w:val="00A42EC3"/>
    <w:rsid w:val="00A431A6"/>
    <w:rsid w:val="00A438A9"/>
    <w:rsid w:val="00A43EF1"/>
    <w:rsid w:val="00A45B93"/>
    <w:rsid w:val="00A476DC"/>
    <w:rsid w:val="00A47E89"/>
    <w:rsid w:val="00A53F44"/>
    <w:rsid w:val="00A5489D"/>
    <w:rsid w:val="00A607C5"/>
    <w:rsid w:val="00A6100F"/>
    <w:rsid w:val="00A61234"/>
    <w:rsid w:val="00A626DF"/>
    <w:rsid w:val="00A62811"/>
    <w:rsid w:val="00A629FE"/>
    <w:rsid w:val="00A62A57"/>
    <w:rsid w:val="00A62CA3"/>
    <w:rsid w:val="00A63799"/>
    <w:rsid w:val="00A65D98"/>
    <w:rsid w:val="00A66236"/>
    <w:rsid w:val="00A6683E"/>
    <w:rsid w:val="00A6731A"/>
    <w:rsid w:val="00A67607"/>
    <w:rsid w:val="00A70782"/>
    <w:rsid w:val="00A70AF9"/>
    <w:rsid w:val="00A70EB1"/>
    <w:rsid w:val="00A733AE"/>
    <w:rsid w:val="00A733B5"/>
    <w:rsid w:val="00A81A65"/>
    <w:rsid w:val="00A825DB"/>
    <w:rsid w:val="00A84CAD"/>
    <w:rsid w:val="00A864C6"/>
    <w:rsid w:val="00A8659D"/>
    <w:rsid w:val="00A918CF"/>
    <w:rsid w:val="00A9274B"/>
    <w:rsid w:val="00A93056"/>
    <w:rsid w:val="00A9381B"/>
    <w:rsid w:val="00A93824"/>
    <w:rsid w:val="00A93DD9"/>
    <w:rsid w:val="00A95AAB"/>
    <w:rsid w:val="00A95E86"/>
    <w:rsid w:val="00A96946"/>
    <w:rsid w:val="00AA0402"/>
    <w:rsid w:val="00AA055F"/>
    <w:rsid w:val="00AA1E26"/>
    <w:rsid w:val="00AA25B2"/>
    <w:rsid w:val="00AA2E90"/>
    <w:rsid w:val="00AA3DFE"/>
    <w:rsid w:val="00AA5CDF"/>
    <w:rsid w:val="00AA5DEA"/>
    <w:rsid w:val="00AA63BE"/>
    <w:rsid w:val="00AA67B1"/>
    <w:rsid w:val="00AA6A43"/>
    <w:rsid w:val="00AA7DC3"/>
    <w:rsid w:val="00AB0483"/>
    <w:rsid w:val="00AB0DEE"/>
    <w:rsid w:val="00AB133B"/>
    <w:rsid w:val="00AB1557"/>
    <w:rsid w:val="00AB1D45"/>
    <w:rsid w:val="00AB23EA"/>
    <w:rsid w:val="00AB2A8D"/>
    <w:rsid w:val="00AB340D"/>
    <w:rsid w:val="00AB380A"/>
    <w:rsid w:val="00AB4C1B"/>
    <w:rsid w:val="00AB55AD"/>
    <w:rsid w:val="00AB5ED6"/>
    <w:rsid w:val="00AB6FB7"/>
    <w:rsid w:val="00AB75E8"/>
    <w:rsid w:val="00AC0E2B"/>
    <w:rsid w:val="00AC1047"/>
    <w:rsid w:val="00AC1D83"/>
    <w:rsid w:val="00AC43FC"/>
    <w:rsid w:val="00AC6511"/>
    <w:rsid w:val="00AC7EC3"/>
    <w:rsid w:val="00AC7FBC"/>
    <w:rsid w:val="00AD08AD"/>
    <w:rsid w:val="00AD0D02"/>
    <w:rsid w:val="00AD2AF5"/>
    <w:rsid w:val="00AD3D0A"/>
    <w:rsid w:val="00AD4B1A"/>
    <w:rsid w:val="00AD4B45"/>
    <w:rsid w:val="00AD5081"/>
    <w:rsid w:val="00AD5E07"/>
    <w:rsid w:val="00AD77AE"/>
    <w:rsid w:val="00AE0DD1"/>
    <w:rsid w:val="00AE312F"/>
    <w:rsid w:val="00AE3F8D"/>
    <w:rsid w:val="00AE4270"/>
    <w:rsid w:val="00AF0976"/>
    <w:rsid w:val="00AF18A1"/>
    <w:rsid w:val="00AF1D26"/>
    <w:rsid w:val="00AF1E63"/>
    <w:rsid w:val="00AF2862"/>
    <w:rsid w:val="00AF31B9"/>
    <w:rsid w:val="00AF4249"/>
    <w:rsid w:val="00AF68FF"/>
    <w:rsid w:val="00B008BC"/>
    <w:rsid w:val="00B009E2"/>
    <w:rsid w:val="00B0149A"/>
    <w:rsid w:val="00B01738"/>
    <w:rsid w:val="00B02671"/>
    <w:rsid w:val="00B02A0D"/>
    <w:rsid w:val="00B0430C"/>
    <w:rsid w:val="00B0524C"/>
    <w:rsid w:val="00B1018A"/>
    <w:rsid w:val="00B10D63"/>
    <w:rsid w:val="00B10E7C"/>
    <w:rsid w:val="00B11744"/>
    <w:rsid w:val="00B126E7"/>
    <w:rsid w:val="00B12EFA"/>
    <w:rsid w:val="00B15152"/>
    <w:rsid w:val="00B15731"/>
    <w:rsid w:val="00B16C46"/>
    <w:rsid w:val="00B16EC3"/>
    <w:rsid w:val="00B200F0"/>
    <w:rsid w:val="00B20E4C"/>
    <w:rsid w:val="00B2192D"/>
    <w:rsid w:val="00B22F4A"/>
    <w:rsid w:val="00B25862"/>
    <w:rsid w:val="00B306FE"/>
    <w:rsid w:val="00B3083B"/>
    <w:rsid w:val="00B314E8"/>
    <w:rsid w:val="00B32167"/>
    <w:rsid w:val="00B33B97"/>
    <w:rsid w:val="00B33C6D"/>
    <w:rsid w:val="00B37100"/>
    <w:rsid w:val="00B37126"/>
    <w:rsid w:val="00B37C8A"/>
    <w:rsid w:val="00B40532"/>
    <w:rsid w:val="00B41572"/>
    <w:rsid w:val="00B415DB"/>
    <w:rsid w:val="00B41DA0"/>
    <w:rsid w:val="00B4298D"/>
    <w:rsid w:val="00B433A4"/>
    <w:rsid w:val="00B44E4D"/>
    <w:rsid w:val="00B45B69"/>
    <w:rsid w:val="00B46C3A"/>
    <w:rsid w:val="00B46CBE"/>
    <w:rsid w:val="00B47620"/>
    <w:rsid w:val="00B47A70"/>
    <w:rsid w:val="00B50707"/>
    <w:rsid w:val="00B51255"/>
    <w:rsid w:val="00B5130C"/>
    <w:rsid w:val="00B52759"/>
    <w:rsid w:val="00B52A19"/>
    <w:rsid w:val="00B5471F"/>
    <w:rsid w:val="00B553AC"/>
    <w:rsid w:val="00B55E50"/>
    <w:rsid w:val="00B56229"/>
    <w:rsid w:val="00B568F1"/>
    <w:rsid w:val="00B5698C"/>
    <w:rsid w:val="00B56B65"/>
    <w:rsid w:val="00B5722A"/>
    <w:rsid w:val="00B57B88"/>
    <w:rsid w:val="00B60A03"/>
    <w:rsid w:val="00B61EC8"/>
    <w:rsid w:val="00B630B6"/>
    <w:rsid w:val="00B63250"/>
    <w:rsid w:val="00B63C28"/>
    <w:rsid w:val="00B65CAD"/>
    <w:rsid w:val="00B66D7B"/>
    <w:rsid w:val="00B7014A"/>
    <w:rsid w:val="00B7153F"/>
    <w:rsid w:val="00B723D6"/>
    <w:rsid w:val="00B726FC"/>
    <w:rsid w:val="00B72822"/>
    <w:rsid w:val="00B72972"/>
    <w:rsid w:val="00B72F68"/>
    <w:rsid w:val="00B73BCF"/>
    <w:rsid w:val="00B745D5"/>
    <w:rsid w:val="00B75B4F"/>
    <w:rsid w:val="00B75B66"/>
    <w:rsid w:val="00B765D1"/>
    <w:rsid w:val="00B81C48"/>
    <w:rsid w:val="00B81C77"/>
    <w:rsid w:val="00B83430"/>
    <w:rsid w:val="00B83C12"/>
    <w:rsid w:val="00B845C4"/>
    <w:rsid w:val="00B8605D"/>
    <w:rsid w:val="00B870F0"/>
    <w:rsid w:val="00B904FD"/>
    <w:rsid w:val="00B9057C"/>
    <w:rsid w:val="00B925C4"/>
    <w:rsid w:val="00B92C0B"/>
    <w:rsid w:val="00B93A61"/>
    <w:rsid w:val="00B959F1"/>
    <w:rsid w:val="00B974BA"/>
    <w:rsid w:val="00BA17C2"/>
    <w:rsid w:val="00BA3650"/>
    <w:rsid w:val="00BA6F0F"/>
    <w:rsid w:val="00BA7B3A"/>
    <w:rsid w:val="00BA7C80"/>
    <w:rsid w:val="00BB3702"/>
    <w:rsid w:val="00BB3D9D"/>
    <w:rsid w:val="00BB4415"/>
    <w:rsid w:val="00BB53CA"/>
    <w:rsid w:val="00BB6777"/>
    <w:rsid w:val="00BB6CD4"/>
    <w:rsid w:val="00BB6CDF"/>
    <w:rsid w:val="00BC0392"/>
    <w:rsid w:val="00BC067D"/>
    <w:rsid w:val="00BC4D5F"/>
    <w:rsid w:val="00BC6413"/>
    <w:rsid w:val="00BD07A1"/>
    <w:rsid w:val="00BD09A4"/>
    <w:rsid w:val="00BD17D7"/>
    <w:rsid w:val="00BD1F45"/>
    <w:rsid w:val="00BD2661"/>
    <w:rsid w:val="00BD2C23"/>
    <w:rsid w:val="00BD436A"/>
    <w:rsid w:val="00BD5CF2"/>
    <w:rsid w:val="00BD77C2"/>
    <w:rsid w:val="00BE101D"/>
    <w:rsid w:val="00BE360D"/>
    <w:rsid w:val="00BE4287"/>
    <w:rsid w:val="00BE45BD"/>
    <w:rsid w:val="00BE5BC7"/>
    <w:rsid w:val="00BE687E"/>
    <w:rsid w:val="00BF259E"/>
    <w:rsid w:val="00BF2C5C"/>
    <w:rsid w:val="00BF35AE"/>
    <w:rsid w:val="00BF3B0B"/>
    <w:rsid w:val="00BF3BB0"/>
    <w:rsid w:val="00BF597A"/>
    <w:rsid w:val="00BF5A5F"/>
    <w:rsid w:val="00BF637A"/>
    <w:rsid w:val="00BF7B2B"/>
    <w:rsid w:val="00C0339F"/>
    <w:rsid w:val="00C05ACD"/>
    <w:rsid w:val="00C0724A"/>
    <w:rsid w:val="00C12EA2"/>
    <w:rsid w:val="00C14EC9"/>
    <w:rsid w:val="00C15824"/>
    <w:rsid w:val="00C16F6E"/>
    <w:rsid w:val="00C17215"/>
    <w:rsid w:val="00C1722D"/>
    <w:rsid w:val="00C211D1"/>
    <w:rsid w:val="00C21318"/>
    <w:rsid w:val="00C224D2"/>
    <w:rsid w:val="00C2309E"/>
    <w:rsid w:val="00C234D0"/>
    <w:rsid w:val="00C23747"/>
    <w:rsid w:val="00C2377F"/>
    <w:rsid w:val="00C243F7"/>
    <w:rsid w:val="00C260F7"/>
    <w:rsid w:val="00C261E1"/>
    <w:rsid w:val="00C26BAF"/>
    <w:rsid w:val="00C30032"/>
    <w:rsid w:val="00C308FB"/>
    <w:rsid w:val="00C312A9"/>
    <w:rsid w:val="00C31819"/>
    <w:rsid w:val="00C31CC5"/>
    <w:rsid w:val="00C31F4D"/>
    <w:rsid w:val="00C32146"/>
    <w:rsid w:val="00C32A6A"/>
    <w:rsid w:val="00C3306B"/>
    <w:rsid w:val="00C335C4"/>
    <w:rsid w:val="00C34CC9"/>
    <w:rsid w:val="00C34E63"/>
    <w:rsid w:val="00C35270"/>
    <w:rsid w:val="00C35DC8"/>
    <w:rsid w:val="00C37A61"/>
    <w:rsid w:val="00C413D9"/>
    <w:rsid w:val="00C41DC5"/>
    <w:rsid w:val="00C4378F"/>
    <w:rsid w:val="00C43C85"/>
    <w:rsid w:val="00C44BC9"/>
    <w:rsid w:val="00C44C28"/>
    <w:rsid w:val="00C45134"/>
    <w:rsid w:val="00C47A8D"/>
    <w:rsid w:val="00C47C6B"/>
    <w:rsid w:val="00C5002C"/>
    <w:rsid w:val="00C50EC3"/>
    <w:rsid w:val="00C51730"/>
    <w:rsid w:val="00C51E94"/>
    <w:rsid w:val="00C52B61"/>
    <w:rsid w:val="00C52BA6"/>
    <w:rsid w:val="00C53D99"/>
    <w:rsid w:val="00C544C6"/>
    <w:rsid w:val="00C5458C"/>
    <w:rsid w:val="00C54B79"/>
    <w:rsid w:val="00C54CF6"/>
    <w:rsid w:val="00C54E33"/>
    <w:rsid w:val="00C562A6"/>
    <w:rsid w:val="00C56AFE"/>
    <w:rsid w:val="00C57D15"/>
    <w:rsid w:val="00C6193C"/>
    <w:rsid w:val="00C62E25"/>
    <w:rsid w:val="00C62E27"/>
    <w:rsid w:val="00C6512E"/>
    <w:rsid w:val="00C6619C"/>
    <w:rsid w:val="00C66CB3"/>
    <w:rsid w:val="00C672E2"/>
    <w:rsid w:val="00C67BEB"/>
    <w:rsid w:val="00C7006B"/>
    <w:rsid w:val="00C70231"/>
    <w:rsid w:val="00C71698"/>
    <w:rsid w:val="00C738D6"/>
    <w:rsid w:val="00C74634"/>
    <w:rsid w:val="00C74842"/>
    <w:rsid w:val="00C753C0"/>
    <w:rsid w:val="00C75692"/>
    <w:rsid w:val="00C75C7E"/>
    <w:rsid w:val="00C76273"/>
    <w:rsid w:val="00C7675E"/>
    <w:rsid w:val="00C77807"/>
    <w:rsid w:val="00C7797B"/>
    <w:rsid w:val="00C824E0"/>
    <w:rsid w:val="00C84552"/>
    <w:rsid w:val="00C855AE"/>
    <w:rsid w:val="00C858E6"/>
    <w:rsid w:val="00C85A93"/>
    <w:rsid w:val="00C86033"/>
    <w:rsid w:val="00C91C2D"/>
    <w:rsid w:val="00C92F3B"/>
    <w:rsid w:val="00C933F9"/>
    <w:rsid w:val="00C93547"/>
    <w:rsid w:val="00C957BD"/>
    <w:rsid w:val="00C96F00"/>
    <w:rsid w:val="00C96FA3"/>
    <w:rsid w:val="00C97F76"/>
    <w:rsid w:val="00CA0EB5"/>
    <w:rsid w:val="00CA19C8"/>
    <w:rsid w:val="00CA1F1D"/>
    <w:rsid w:val="00CA4CBA"/>
    <w:rsid w:val="00CA4D2A"/>
    <w:rsid w:val="00CA4F92"/>
    <w:rsid w:val="00CA5CC4"/>
    <w:rsid w:val="00CA6113"/>
    <w:rsid w:val="00CA6B6D"/>
    <w:rsid w:val="00CB00E9"/>
    <w:rsid w:val="00CB04EF"/>
    <w:rsid w:val="00CB0592"/>
    <w:rsid w:val="00CB2224"/>
    <w:rsid w:val="00CB2F3C"/>
    <w:rsid w:val="00CB4597"/>
    <w:rsid w:val="00CB4AF8"/>
    <w:rsid w:val="00CC0161"/>
    <w:rsid w:val="00CC097F"/>
    <w:rsid w:val="00CC1B12"/>
    <w:rsid w:val="00CC2B60"/>
    <w:rsid w:val="00CC3C42"/>
    <w:rsid w:val="00CC4AB4"/>
    <w:rsid w:val="00CC4BD7"/>
    <w:rsid w:val="00CC4C3F"/>
    <w:rsid w:val="00CC7A18"/>
    <w:rsid w:val="00CD0759"/>
    <w:rsid w:val="00CD0F8E"/>
    <w:rsid w:val="00CD16C8"/>
    <w:rsid w:val="00CD2C15"/>
    <w:rsid w:val="00CD4AF9"/>
    <w:rsid w:val="00CD591B"/>
    <w:rsid w:val="00CD59DE"/>
    <w:rsid w:val="00CD76BB"/>
    <w:rsid w:val="00CE04ED"/>
    <w:rsid w:val="00CE0626"/>
    <w:rsid w:val="00CE0738"/>
    <w:rsid w:val="00CE11EE"/>
    <w:rsid w:val="00CE12C5"/>
    <w:rsid w:val="00CE33F6"/>
    <w:rsid w:val="00CE3A78"/>
    <w:rsid w:val="00CE521A"/>
    <w:rsid w:val="00CE5C01"/>
    <w:rsid w:val="00CF0ED2"/>
    <w:rsid w:val="00CF1ACD"/>
    <w:rsid w:val="00CF255A"/>
    <w:rsid w:val="00CF2B77"/>
    <w:rsid w:val="00CF4E74"/>
    <w:rsid w:val="00CF535A"/>
    <w:rsid w:val="00CF6D1A"/>
    <w:rsid w:val="00CF6EB5"/>
    <w:rsid w:val="00CF703F"/>
    <w:rsid w:val="00CF775A"/>
    <w:rsid w:val="00D01C24"/>
    <w:rsid w:val="00D03D16"/>
    <w:rsid w:val="00D051AF"/>
    <w:rsid w:val="00D05E2A"/>
    <w:rsid w:val="00D06D3D"/>
    <w:rsid w:val="00D074EE"/>
    <w:rsid w:val="00D1018C"/>
    <w:rsid w:val="00D12E17"/>
    <w:rsid w:val="00D142B6"/>
    <w:rsid w:val="00D156EB"/>
    <w:rsid w:val="00D166D1"/>
    <w:rsid w:val="00D1709D"/>
    <w:rsid w:val="00D17D5A"/>
    <w:rsid w:val="00D17EB0"/>
    <w:rsid w:val="00D211AB"/>
    <w:rsid w:val="00D2141C"/>
    <w:rsid w:val="00D23528"/>
    <w:rsid w:val="00D237D6"/>
    <w:rsid w:val="00D25954"/>
    <w:rsid w:val="00D25ED5"/>
    <w:rsid w:val="00D30BD3"/>
    <w:rsid w:val="00D316BA"/>
    <w:rsid w:val="00D316CB"/>
    <w:rsid w:val="00D31DB4"/>
    <w:rsid w:val="00D31FBB"/>
    <w:rsid w:val="00D321E9"/>
    <w:rsid w:val="00D330E5"/>
    <w:rsid w:val="00D339D3"/>
    <w:rsid w:val="00D33B18"/>
    <w:rsid w:val="00D33FCA"/>
    <w:rsid w:val="00D372D1"/>
    <w:rsid w:val="00D4069C"/>
    <w:rsid w:val="00D41BC6"/>
    <w:rsid w:val="00D421FA"/>
    <w:rsid w:val="00D42D89"/>
    <w:rsid w:val="00D45FD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BC6"/>
    <w:rsid w:val="00D60E32"/>
    <w:rsid w:val="00D6174D"/>
    <w:rsid w:val="00D61D56"/>
    <w:rsid w:val="00D62241"/>
    <w:rsid w:val="00D6298F"/>
    <w:rsid w:val="00D64FAD"/>
    <w:rsid w:val="00D65CA9"/>
    <w:rsid w:val="00D65FCF"/>
    <w:rsid w:val="00D66082"/>
    <w:rsid w:val="00D707D2"/>
    <w:rsid w:val="00D7254B"/>
    <w:rsid w:val="00D742BE"/>
    <w:rsid w:val="00D74EC6"/>
    <w:rsid w:val="00D75DF1"/>
    <w:rsid w:val="00D765FD"/>
    <w:rsid w:val="00D806FA"/>
    <w:rsid w:val="00D80CDE"/>
    <w:rsid w:val="00D8164F"/>
    <w:rsid w:val="00D81AC3"/>
    <w:rsid w:val="00D82B6F"/>
    <w:rsid w:val="00D8416A"/>
    <w:rsid w:val="00D84242"/>
    <w:rsid w:val="00D84324"/>
    <w:rsid w:val="00D84874"/>
    <w:rsid w:val="00D84C02"/>
    <w:rsid w:val="00D866A9"/>
    <w:rsid w:val="00D868F5"/>
    <w:rsid w:val="00D869B3"/>
    <w:rsid w:val="00D87AA2"/>
    <w:rsid w:val="00D90BF1"/>
    <w:rsid w:val="00D916CD"/>
    <w:rsid w:val="00D91A35"/>
    <w:rsid w:val="00D92669"/>
    <w:rsid w:val="00D93E62"/>
    <w:rsid w:val="00D96DC6"/>
    <w:rsid w:val="00D96F7E"/>
    <w:rsid w:val="00DA2E81"/>
    <w:rsid w:val="00DA33CC"/>
    <w:rsid w:val="00DA3438"/>
    <w:rsid w:val="00DA3687"/>
    <w:rsid w:val="00DA3AA8"/>
    <w:rsid w:val="00DA3BD2"/>
    <w:rsid w:val="00DA45C2"/>
    <w:rsid w:val="00DA4D66"/>
    <w:rsid w:val="00DA5CA5"/>
    <w:rsid w:val="00DB0B4F"/>
    <w:rsid w:val="00DB3B88"/>
    <w:rsid w:val="00DB4D6A"/>
    <w:rsid w:val="00DB500A"/>
    <w:rsid w:val="00DB6F8B"/>
    <w:rsid w:val="00DB7F2E"/>
    <w:rsid w:val="00DC156E"/>
    <w:rsid w:val="00DC1BCF"/>
    <w:rsid w:val="00DC2B6F"/>
    <w:rsid w:val="00DC3487"/>
    <w:rsid w:val="00DC465D"/>
    <w:rsid w:val="00DC4D73"/>
    <w:rsid w:val="00DC5F4E"/>
    <w:rsid w:val="00DC7006"/>
    <w:rsid w:val="00DC7393"/>
    <w:rsid w:val="00DD163F"/>
    <w:rsid w:val="00DD167A"/>
    <w:rsid w:val="00DD3255"/>
    <w:rsid w:val="00DD4D64"/>
    <w:rsid w:val="00DD5993"/>
    <w:rsid w:val="00DD652C"/>
    <w:rsid w:val="00DD7462"/>
    <w:rsid w:val="00DD770C"/>
    <w:rsid w:val="00DE0A8F"/>
    <w:rsid w:val="00DE0AC8"/>
    <w:rsid w:val="00DE22A2"/>
    <w:rsid w:val="00DE2765"/>
    <w:rsid w:val="00DE4982"/>
    <w:rsid w:val="00DE53A5"/>
    <w:rsid w:val="00DE59EE"/>
    <w:rsid w:val="00DE5E71"/>
    <w:rsid w:val="00DE673D"/>
    <w:rsid w:val="00DE6BD9"/>
    <w:rsid w:val="00DE6C82"/>
    <w:rsid w:val="00DE7391"/>
    <w:rsid w:val="00DE7AB1"/>
    <w:rsid w:val="00DF0D3A"/>
    <w:rsid w:val="00DF0FD7"/>
    <w:rsid w:val="00DF19A5"/>
    <w:rsid w:val="00DF3AB2"/>
    <w:rsid w:val="00DF4B64"/>
    <w:rsid w:val="00DF61E1"/>
    <w:rsid w:val="00E00D5A"/>
    <w:rsid w:val="00E01630"/>
    <w:rsid w:val="00E01D16"/>
    <w:rsid w:val="00E02277"/>
    <w:rsid w:val="00E03550"/>
    <w:rsid w:val="00E04AA2"/>
    <w:rsid w:val="00E04D6B"/>
    <w:rsid w:val="00E04D81"/>
    <w:rsid w:val="00E057AB"/>
    <w:rsid w:val="00E05DE4"/>
    <w:rsid w:val="00E070ED"/>
    <w:rsid w:val="00E07218"/>
    <w:rsid w:val="00E076BD"/>
    <w:rsid w:val="00E07E95"/>
    <w:rsid w:val="00E10412"/>
    <w:rsid w:val="00E10A96"/>
    <w:rsid w:val="00E11225"/>
    <w:rsid w:val="00E12335"/>
    <w:rsid w:val="00E13707"/>
    <w:rsid w:val="00E13C81"/>
    <w:rsid w:val="00E14060"/>
    <w:rsid w:val="00E17291"/>
    <w:rsid w:val="00E17E94"/>
    <w:rsid w:val="00E203E3"/>
    <w:rsid w:val="00E20FEF"/>
    <w:rsid w:val="00E21326"/>
    <w:rsid w:val="00E2144A"/>
    <w:rsid w:val="00E21DA1"/>
    <w:rsid w:val="00E228C9"/>
    <w:rsid w:val="00E22E33"/>
    <w:rsid w:val="00E24218"/>
    <w:rsid w:val="00E25101"/>
    <w:rsid w:val="00E253CB"/>
    <w:rsid w:val="00E26010"/>
    <w:rsid w:val="00E262D0"/>
    <w:rsid w:val="00E26327"/>
    <w:rsid w:val="00E26B3F"/>
    <w:rsid w:val="00E30862"/>
    <w:rsid w:val="00E30FCB"/>
    <w:rsid w:val="00E32153"/>
    <w:rsid w:val="00E3236F"/>
    <w:rsid w:val="00E331E3"/>
    <w:rsid w:val="00E334F7"/>
    <w:rsid w:val="00E337B1"/>
    <w:rsid w:val="00E34132"/>
    <w:rsid w:val="00E34779"/>
    <w:rsid w:val="00E34B0F"/>
    <w:rsid w:val="00E3513C"/>
    <w:rsid w:val="00E35ADA"/>
    <w:rsid w:val="00E40589"/>
    <w:rsid w:val="00E40CA0"/>
    <w:rsid w:val="00E41DBF"/>
    <w:rsid w:val="00E422D3"/>
    <w:rsid w:val="00E42DAC"/>
    <w:rsid w:val="00E4399B"/>
    <w:rsid w:val="00E441EA"/>
    <w:rsid w:val="00E44AE9"/>
    <w:rsid w:val="00E46A5B"/>
    <w:rsid w:val="00E47591"/>
    <w:rsid w:val="00E5037B"/>
    <w:rsid w:val="00E515EB"/>
    <w:rsid w:val="00E52CF7"/>
    <w:rsid w:val="00E52ED5"/>
    <w:rsid w:val="00E533F4"/>
    <w:rsid w:val="00E53466"/>
    <w:rsid w:val="00E54614"/>
    <w:rsid w:val="00E5670B"/>
    <w:rsid w:val="00E57AF7"/>
    <w:rsid w:val="00E61174"/>
    <w:rsid w:val="00E619A9"/>
    <w:rsid w:val="00E655FB"/>
    <w:rsid w:val="00E65FED"/>
    <w:rsid w:val="00E666D0"/>
    <w:rsid w:val="00E67012"/>
    <w:rsid w:val="00E7070D"/>
    <w:rsid w:val="00E71BAF"/>
    <w:rsid w:val="00E720DC"/>
    <w:rsid w:val="00E72305"/>
    <w:rsid w:val="00E72368"/>
    <w:rsid w:val="00E72F47"/>
    <w:rsid w:val="00E734A1"/>
    <w:rsid w:val="00E73F43"/>
    <w:rsid w:val="00E74A36"/>
    <w:rsid w:val="00E74E19"/>
    <w:rsid w:val="00E75010"/>
    <w:rsid w:val="00E758DA"/>
    <w:rsid w:val="00E759C5"/>
    <w:rsid w:val="00E75A00"/>
    <w:rsid w:val="00E7650A"/>
    <w:rsid w:val="00E765AC"/>
    <w:rsid w:val="00E7663D"/>
    <w:rsid w:val="00E77078"/>
    <w:rsid w:val="00E808A0"/>
    <w:rsid w:val="00E8183D"/>
    <w:rsid w:val="00E8277E"/>
    <w:rsid w:val="00E82A4A"/>
    <w:rsid w:val="00E82B42"/>
    <w:rsid w:val="00E82E51"/>
    <w:rsid w:val="00E84297"/>
    <w:rsid w:val="00E84461"/>
    <w:rsid w:val="00E85B13"/>
    <w:rsid w:val="00E8724D"/>
    <w:rsid w:val="00E902BE"/>
    <w:rsid w:val="00E915DF"/>
    <w:rsid w:val="00E91BC7"/>
    <w:rsid w:val="00E91E88"/>
    <w:rsid w:val="00E92B07"/>
    <w:rsid w:val="00E94333"/>
    <w:rsid w:val="00E951C8"/>
    <w:rsid w:val="00E95C00"/>
    <w:rsid w:val="00E961AB"/>
    <w:rsid w:val="00E96B1A"/>
    <w:rsid w:val="00EA19CC"/>
    <w:rsid w:val="00EA1CBE"/>
    <w:rsid w:val="00EA352B"/>
    <w:rsid w:val="00EA3B08"/>
    <w:rsid w:val="00EA524D"/>
    <w:rsid w:val="00EA6841"/>
    <w:rsid w:val="00EB05D5"/>
    <w:rsid w:val="00EB0A73"/>
    <w:rsid w:val="00EB0CA2"/>
    <w:rsid w:val="00EB12EB"/>
    <w:rsid w:val="00EB1E8B"/>
    <w:rsid w:val="00EB2333"/>
    <w:rsid w:val="00EB3B32"/>
    <w:rsid w:val="00EB55CA"/>
    <w:rsid w:val="00EB567C"/>
    <w:rsid w:val="00EB5681"/>
    <w:rsid w:val="00EB5A3D"/>
    <w:rsid w:val="00EB764A"/>
    <w:rsid w:val="00EB77E9"/>
    <w:rsid w:val="00EB7F6B"/>
    <w:rsid w:val="00EC0954"/>
    <w:rsid w:val="00EC0F01"/>
    <w:rsid w:val="00EC103F"/>
    <w:rsid w:val="00EC1391"/>
    <w:rsid w:val="00EC193E"/>
    <w:rsid w:val="00EC2966"/>
    <w:rsid w:val="00EC2C0B"/>
    <w:rsid w:val="00EC303A"/>
    <w:rsid w:val="00EC3073"/>
    <w:rsid w:val="00EC32CB"/>
    <w:rsid w:val="00EC3611"/>
    <w:rsid w:val="00EC3682"/>
    <w:rsid w:val="00EC59A5"/>
    <w:rsid w:val="00EC6CE7"/>
    <w:rsid w:val="00EC6FEE"/>
    <w:rsid w:val="00ED317E"/>
    <w:rsid w:val="00ED412E"/>
    <w:rsid w:val="00ED4554"/>
    <w:rsid w:val="00ED4EBD"/>
    <w:rsid w:val="00ED64D2"/>
    <w:rsid w:val="00ED6C57"/>
    <w:rsid w:val="00ED6E01"/>
    <w:rsid w:val="00ED727D"/>
    <w:rsid w:val="00EE04FE"/>
    <w:rsid w:val="00EE0557"/>
    <w:rsid w:val="00EE20E5"/>
    <w:rsid w:val="00EE2411"/>
    <w:rsid w:val="00EE2C6A"/>
    <w:rsid w:val="00EE41EB"/>
    <w:rsid w:val="00EE46E2"/>
    <w:rsid w:val="00EE46F6"/>
    <w:rsid w:val="00EE4C3A"/>
    <w:rsid w:val="00EE641B"/>
    <w:rsid w:val="00EE6B95"/>
    <w:rsid w:val="00EE7CA1"/>
    <w:rsid w:val="00EE7D46"/>
    <w:rsid w:val="00EF0535"/>
    <w:rsid w:val="00EF111F"/>
    <w:rsid w:val="00EF2C2C"/>
    <w:rsid w:val="00EF3D42"/>
    <w:rsid w:val="00EF464C"/>
    <w:rsid w:val="00EF512A"/>
    <w:rsid w:val="00EF60D6"/>
    <w:rsid w:val="00EF6254"/>
    <w:rsid w:val="00EF6800"/>
    <w:rsid w:val="00F02408"/>
    <w:rsid w:val="00F027F8"/>
    <w:rsid w:val="00F02E8E"/>
    <w:rsid w:val="00F0358B"/>
    <w:rsid w:val="00F03D88"/>
    <w:rsid w:val="00F04938"/>
    <w:rsid w:val="00F0585D"/>
    <w:rsid w:val="00F05CEA"/>
    <w:rsid w:val="00F0717A"/>
    <w:rsid w:val="00F07476"/>
    <w:rsid w:val="00F077F7"/>
    <w:rsid w:val="00F10B41"/>
    <w:rsid w:val="00F11A46"/>
    <w:rsid w:val="00F1245F"/>
    <w:rsid w:val="00F14D5F"/>
    <w:rsid w:val="00F150E4"/>
    <w:rsid w:val="00F15708"/>
    <w:rsid w:val="00F175E5"/>
    <w:rsid w:val="00F20275"/>
    <w:rsid w:val="00F202D6"/>
    <w:rsid w:val="00F214EF"/>
    <w:rsid w:val="00F21E2C"/>
    <w:rsid w:val="00F227F6"/>
    <w:rsid w:val="00F231ED"/>
    <w:rsid w:val="00F23B19"/>
    <w:rsid w:val="00F23D2F"/>
    <w:rsid w:val="00F2678D"/>
    <w:rsid w:val="00F322B7"/>
    <w:rsid w:val="00F32AA2"/>
    <w:rsid w:val="00F330D1"/>
    <w:rsid w:val="00F334FE"/>
    <w:rsid w:val="00F34594"/>
    <w:rsid w:val="00F34906"/>
    <w:rsid w:val="00F3531E"/>
    <w:rsid w:val="00F37257"/>
    <w:rsid w:val="00F37619"/>
    <w:rsid w:val="00F37B76"/>
    <w:rsid w:val="00F40984"/>
    <w:rsid w:val="00F40FFA"/>
    <w:rsid w:val="00F42007"/>
    <w:rsid w:val="00F42AB8"/>
    <w:rsid w:val="00F430C7"/>
    <w:rsid w:val="00F43912"/>
    <w:rsid w:val="00F439F0"/>
    <w:rsid w:val="00F44A0E"/>
    <w:rsid w:val="00F460B1"/>
    <w:rsid w:val="00F46987"/>
    <w:rsid w:val="00F47D60"/>
    <w:rsid w:val="00F53422"/>
    <w:rsid w:val="00F53537"/>
    <w:rsid w:val="00F5374C"/>
    <w:rsid w:val="00F53E9D"/>
    <w:rsid w:val="00F543CD"/>
    <w:rsid w:val="00F54429"/>
    <w:rsid w:val="00F54791"/>
    <w:rsid w:val="00F557B3"/>
    <w:rsid w:val="00F55A39"/>
    <w:rsid w:val="00F6095C"/>
    <w:rsid w:val="00F60E7F"/>
    <w:rsid w:val="00F61DEC"/>
    <w:rsid w:val="00F62515"/>
    <w:rsid w:val="00F62729"/>
    <w:rsid w:val="00F63EEB"/>
    <w:rsid w:val="00F6479C"/>
    <w:rsid w:val="00F65CE8"/>
    <w:rsid w:val="00F661DA"/>
    <w:rsid w:val="00F67144"/>
    <w:rsid w:val="00F674FB"/>
    <w:rsid w:val="00F67AE9"/>
    <w:rsid w:val="00F7041D"/>
    <w:rsid w:val="00F71ED6"/>
    <w:rsid w:val="00F7313E"/>
    <w:rsid w:val="00F75082"/>
    <w:rsid w:val="00F75617"/>
    <w:rsid w:val="00F761F2"/>
    <w:rsid w:val="00F77179"/>
    <w:rsid w:val="00F7773B"/>
    <w:rsid w:val="00F77FFA"/>
    <w:rsid w:val="00F81E2D"/>
    <w:rsid w:val="00F829BD"/>
    <w:rsid w:val="00F82A74"/>
    <w:rsid w:val="00F838D9"/>
    <w:rsid w:val="00F83C5A"/>
    <w:rsid w:val="00F84044"/>
    <w:rsid w:val="00F84582"/>
    <w:rsid w:val="00F86C45"/>
    <w:rsid w:val="00F87502"/>
    <w:rsid w:val="00F90BDC"/>
    <w:rsid w:val="00F91D42"/>
    <w:rsid w:val="00F928F8"/>
    <w:rsid w:val="00F9340D"/>
    <w:rsid w:val="00F93A9D"/>
    <w:rsid w:val="00F94139"/>
    <w:rsid w:val="00F95C7E"/>
    <w:rsid w:val="00F96B72"/>
    <w:rsid w:val="00F96CFD"/>
    <w:rsid w:val="00FA020F"/>
    <w:rsid w:val="00FA0B5C"/>
    <w:rsid w:val="00FA3BBC"/>
    <w:rsid w:val="00FA50C8"/>
    <w:rsid w:val="00FA5380"/>
    <w:rsid w:val="00FA559D"/>
    <w:rsid w:val="00FA6A12"/>
    <w:rsid w:val="00FA7109"/>
    <w:rsid w:val="00FA714D"/>
    <w:rsid w:val="00FB13A4"/>
    <w:rsid w:val="00FB2632"/>
    <w:rsid w:val="00FB2CE6"/>
    <w:rsid w:val="00FB521B"/>
    <w:rsid w:val="00FB586B"/>
    <w:rsid w:val="00FB70DA"/>
    <w:rsid w:val="00FB786B"/>
    <w:rsid w:val="00FB7AF7"/>
    <w:rsid w:val="00FB7DCF"/>
    <w:rsid w:val="00FC0B66"/>
    <w:rsid w:val="00FC323A"/>
    <w:rsid w:val="00FC650B"/>
    <w:rsid w:val="00FC6C5C"/>
    <w:rsid w:val="00FC79C6"/>
    <w:rsid w:val="00FC7CDC"/>
    <w:rsid w:val="00FD11FB"/>
    <w:rsid w:val="00FD1B62"/>
    <w:rsid w:val="00FD2236"/>
    <w:rsid w:val="00FD2905"/>
    <w:rsid w:val="00FD44BC"/>
    <w:rsid w:val="00FD5401"/>
    <w:rsid w:val="00FD55CA"/>
    <w:rsid w:val="00FD5E71"/>
    <w:rsid w:val="00FD62B3"/>
    <w:rsid w:val="00FD68BF"/>
    <w:rsid w:val="00FE0DF4"/>
    <w:rsid w:val="00FE1776"/>
    <w:rsid w:val="00FE2BA0"/>
    <w:rsid w:val="00FE5A20"/>
    <w:rsid w:val="00FE5E82"/>
    <w:rsid w:val="00FE7509"/>
    <w:rsid w:val="00FE7FA7"/>
    <w:rsid w:val="00FF09B6"/>
    <w:rsid w:val="00FF0B8F"/>
    <w:rsid w:val="00FF275F"/>
    <w:rsid w:val="00FF53D1"/>
    <w:rsid w:val="00FF6A22"/>
    <w:rsid w:val="00FF7269"/>
    <w:rsid w:val="00FF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4:docId w14:val="248E7970"/>
  <w15:docId w15:val="{CF37A1BA-5F3E-44A5-96FF-CA10A213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5"/>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5"/>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5"/>
      </w:numPr>
      <w:spacing w:before="360" w:after="120"/>
      <w:outlineLvl w:val="2"/>
    </w:pPr>
    <w:rPr>
      <w:sz w:val="30"/>
      <w:szCs w:val="30"/>
    </w:rPr>
  </w:style>
  <w:style w:type="paragraph" w:styleId="Heading4">
    <w:name w:val="heading 4"/>
    <w:basedOn w:val="Normal"/>
    <w:next w:val="body"/>
    <w:link w:val="Heading4Char"/>
    <w:rsid w:val="00C76273"/>
    <w:pPr>
      <w:keepNext/>
      <w:numPr>
        <w:ilvl w:val="3"/>
        <w:numId w:val="5"/>
      </w:numPr>
      <w:spacing w:before="360" w:after="120"/>
      <w:outlineLvl w:val="3"/>
    </w:pPr>
    <w:rPr>
      <w:sz w:val="26"/>
      <w:szCs w:val="26"/>
    </w:rPr>
  </w:style>
  <w:style w:type="paragraph" w:styleId="Heading5">
    <w:name w:val="heading 5"/>
    <w:basedOn w:val="Normal"/>
    <w:next w:val="body"/>
    <w:link w:val="Heading5Char"/>
    <w:rsid w:val="00C76273"/>
    <w:pPr>
      <w:keepNext/>
      <w:numPr>
        <w:ilvl w:val="4"/>
        <w:numId w:val="5"/>
      </w:numPr>
      <w:spacing w:before="360" w:after="120"/>
      <w:outlineLvl w:val="4"/>
    </w:pPr>
    <w:rPr>
      <w:szCs w:val="22"/>
    </w:rPr>
  </w:style>
  <w:style w:type="paragraph" w:styleId="Heading6">
    <w:name w:val="heading 6"/>
    <w:basedOn w:val="Normal"/>
    <w:next w:val="body"/>
    <w:link w:val="Heading6Char"/>
    <w:rsid w:val="00C76273"/>
    <w:pPr>
      <w:keepNext/>
      <w:numPr>
        <w:ilvl w:val="5"/>
        <w:numId w:val="5"/>
      </w:numPr>
      <w:spacing w:before="360" w:after="120"/>
      <w:outlineLvl w:val="5"/>
    </w:pPr>
    <w:rPr>
      <w:szCs w:val="22"/>
    </w:rPr>
  </w:style>
  <w:style w:type="paragraph" w:styleId="Heading7">
    <w:name w:val="heading 7"/>
    <w:basedOn w:val="Normal"/>
    <w:next w:val="body"/>
    <w:link w:val="Heading7Char"/>
    <w:rsid w:val="00EF3D42"/>
    <w:pPr>
      <w:keepNext/>
      <w:numPr>
        <w:ilvl w:val="6"/>
        <w:numId w:val="5"/>
      </w:numPr>
      <w:pBdr>
        <w:bottom w:val="single" w:sz="12" w:space="1" w:color="auto"/>
      </w:pBdr>
      <w:spacing w:after="480"/>
      <w:outlineLvl w:val="6"/>
    </w:pPr>
    <w:rPr>
      <w:sz w:val="44"/>
      <w:szCs w:val="44"/>
    </w:rPr>
  </w:style>
  <w:style w:type="paragraph" w:styleId="Heading8">
    <w:name w:val="heading 8"/>
    <w:basedOn w:val="Heading2"/>
    <w:next w:val="body"/>
    <w:link w:val="Heading8Char"/>
    <w:rsid w:val="00C76273"/>
    <w:pPr>
      <w:numPr>
        <w:ilvl w:val="7"/>
      </w:numPr>
      <w:outlineLvl w:val="7"/>
    </w:pPr>
  </w:style>
  <w:style w:type="paragraph" w:styleId="Heading9">
    <w:name w:val="heading 9"/>
    <w:basedOn w:val="Heading3"/>
    <w:next w:val="body"/>
    <w:link w:val="Heading9Char"/>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D93E62"/>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3"/>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link w:val="numbrdlistChar"/>
    <w:rsid w:val="00C76273"/>
    <w:pPr>
      <w:numPr>
        <w:numId w:val="9"/>
      </w:numPr>
      <w:tabs>
        <w:tab w:val="decimal" w:pos="1440"/>
      </w:tabs>
    </w:pPr>
  </w:style>
  <w:style w:type="paragraph" w:customStyle="1" w:styleId="numbrdlist0">
    <w:name w:val="numbrd list +"/>
    <w:basedOn w:val="Normal"/>
    <w:rsid w:val="00C76273"/>
    <w:pPr>
      <w:numPr>
        <w:numId w:val="10"/>
      </w:numPr>
      <w:tabs>
        <w:tab w:val="left" w:pos="1440"/>
      </w:tabs>
    </w:pPr>
  </w:style>
  <w:style w:type="paragraph" w:customStyle="1" w:styleId="numbrdlist1">
    <w:name w:val="numbrd list ++"/>
    <w:basedOn w:val="Normal"/>
    <w:rsid w:val="00C76273"/>
    <w:pPr>
      <w:numPr>
        <w:numId w:val="11"/>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4"/>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uiPriority w:val="39"/>
    <w:rsid w:val="00111BF2"/>
    <w:pPr>
      <w:tabs>
        <w:tab w:val="right" w:leader="dot" w:pos="9361"/>
      </w:tabs>
    </w:pPr>
    <w:rPr>
      <w:b/>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4"/>
      </w:numPr>
    </w:pPr>
  </w:style>
  <w:style w:type="paragraph" w:customStyle="1" w:styleId="bulletlv1">
    <w:name w:val="bullet lv1"/>
    <w:basedOn w:val="Normal"/>
    <w:link w:val="bulletlv1Char"/>
    <w:rsid w:val="00C76273"/>
    <w:pPr>
      <w:tabs>
        <w:tab w:val="num" w:pos="1080"/>
      </w:tabs>
      <w:ind w:left="1080" w:hanging="360"/>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2"/>
      </w:numPr>
      <w:tabs>
        <w:tab w:val="left" w:pos="1440"/>
      </w:tabs>
    </w:pPr>
  </w:style>
  <w:style w:type="character" w:customStyle="1" w:styleId="bulletlv2CharChar">
    <w:name w:val="bullet lv2 Char Char"/>
    <w:basedOn w:val="DefaultParagraphFont"/>
    <w:link w:val="bulletlv2"/>
    <w:rsid w:val="000F769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rsid w:val="00C76273"/>
    <w:pPr>
      <w:numPr>
        <w:numId w:val="6"/>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rsid w:val="00C76273"/>
    <w:pPr>
      <w:spacing w:before="360"/>
      <w:jc w:val="right"/>
    </w:pPr>
  </w:style>
  <w:style w:type="paragraph" w:customStyle="1" w:styleId="groupname">
    <w:name w:val="group name"/>
    <w:basedOn w:val="Normal"/>
    <w:next w:val="DocTitle"/>
    <w:rsid w:val="001052C3"/>
    <w:pPr>
      <w:spacing w:before="360"/>
      <w:jc w:val="right"/>
    </w:pPr>
    <w:rPr>
      <w:sz w:val="28"/>
    </w:rPr>
  </w:style>
  <w:style w:type="character" w:customStyle="1" w:styleId="BoldItalic">
    <w:name w:val="Bold Italic"/>
    <w:basedOn w:val="DefaultParagraphFon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7"/>
      </w:numPr>
      <w:spacing w:before="0" w:after="0" w:line="240" w:lineRule="auto"/>
    </w:pPr>
    <w:rPr>
      <w:szCs w:val="20"/>
    </w:rPr>
  </w:style>
  <w:style w:type="paragraph" w:styleId="ListBullet3">
    <w:name w:val="List Bullet 3"/>
    <w:basedOn w:val="Normal"/>
    <w:autoRedefine/>
    <w:semiHidden/>
    <w:rsid w:val="00C76273"/>
    <w:pPr>
      <w:numPr>
        <w:numId w:val="8"/>
      </w:numPr>
      <w:spacing w:before="0" w:after="0" w:line="240" w:lineRule="auto"/>
    </w:pPr>
    <w:rPr>
      <w:szCs w:val="20"/>
    </w:rPr>
  </w:style>
  <w:style w:type="table" w:styleId="MediumShading2-Accent5">
    <w:name w:val="Medium Shading 2 Accent 5"/>
    <w:basedOn w:val="TableNormal"/>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6"/>
      </w:numPr>
      <w:contextualSpacing/>
    </w:pPr>
  </w:style>
  <w:style w:type="paragraph" w:styleId="ListBullet4">
    <w:name w:val="List Bullet 4"/>
    <w:basedOn w:val="Normal"/>
    <w:semiHidden/>
    <w:rsid w:val="00CC7A18"/>
    <w:pPr>
      <w:numPr>
        <w:numId w:val="17"/>
      </w:numPr>
      <w:contextualSpacing/>
    </w:pPr>
  </w:style>
  <w:style w:type="paragraph" w:styleId="ListBullet5">
    <w:name w:val="List Bullet 5"/>
    <w:basedOn w:val="Normal"/>
    <w:semiHidden/>
    <w:rsid w:val="00CC7A18"/>
    <w:pPr>
      <w:numPr>
        <w:numId w:val="18"/>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19"/>
      </w:numPr>
      <w:contextualSpacing/>
    </w:pPr>
  </w:style>
  <w:style w:type="paragraph" w:styleId="ListNumber2">
    <w:name w:val="List Number 2"/>
    <w:basedOn w:val="Normal"/>
    <w:semiHidden/>
    <w:rsid w:val="00CC7A18"/>
    <w:pPr>
      <w:numPr>
        <w:numId w:val="20"/>
      </w:numPr>
      <w:contextualSpacing/>
    </w:pPr>
  </w:style>
  <w:style w:type="paragraph" w:styleId="ListNumber3">
    <w:name w:val="List Number 3"/>
    <w:basedOn w:val="Normal"/>
    <w:semiHidden/>
    <w:rsid w:val="00CC7A18"/>
    <w:pPr>
      <w:numPr>
        <w:numId w:val="21"/>
      </w:numPr>
      <w:contextualSpacing/>
    </w:pPr>
  </w:style>
  <w:style w:type="paragraph" w:styleId="ListNumber4">
    <w:name w:val="List Number 4"/>
    <w:basedOn w:val="Normal"/>
    <w:semiHidden/>
    <w:rsid w:val="00CC7A18"/>
    <w:pPr>
      <w:numPr>
        <w:numId w:val="22"/>
      </w:numPr>
      <w:contextualSpacing/>
    </w:pPr>
  </w:style>
  <w:style w:type="paragraph" w:styleId="ListNumber5">
    <w:name w:val="List Number 5"/>
    <w:basedOn w:val="Normal"/>
    <w:semiHidden/>
    <w:rsid w:val="00CC7A18"/>
    <w:pPr>
      <w:numPr>
        <w:numId w:val="23"/>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Normal"/>
    <w:link w:val="TALChar"/>
    <w:rsid w:val="00DE59EE"/>
    <w:pPr>
      <w:keepNext/>
      <w:keepLines/>
      <w:spacing w:before="0" w:after="0" w:line="240" w:lineRule="auto"/>
      <w:ind w:left="0"/>
    </w:pPr>
    <w:rPr>
      <w:sz w:val="18"/>
      <w:szCs w:val="20"/>
      <w:lang w:val="en-GB"/>
    </w:rPr>
  </w:style>
  <w:style w:type="character" w:customStyle="1" w:styleId="TALChar">
    <w:name w:val="TAL Char"/>
    <w:basedOn w:val="DefaultParagraphFont"/>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Normal"/>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Normal"/>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Heading5"/>
    <w:next w:val="Normal"/>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Normal"/>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0">
    <w:name w:val="내용 2"/>
    <w:basedOn w:val="bulletlv1"/>
    <w:link w:val="2Char"/>
    <w:rsid w:val="000C678B"/>
    <w:pPr>
      <w:ind w:left="1548" w:hanging="357"/>
    </w:pPr>
  </w:style>
  <w:style w:type="character" w:customStyle="1" w:styleId="numbrdlistChar">
    <w:name w:val="numbrd list Char"/>
    <w:basedOn w:val="DefaultParagraphFont"/>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
    <w:name w:val="내용 2 Char"/>
    <w:basedOn w:val="numbrdlistChar"/>
    <w:link w:val="20"/>
    <w:rsid w:val="000C678B"/>
    <w:rPr>
      <w:rFonts w:ascii="Arial" w:hAnsi="Arial"/>
      <w:sz w:val="22"/>
      <w:szCs w:val="24"/>
    </w:rPr>
  </w:style>
  <w:style w:type="numbering" w:customStyle="1" w:styleId="1">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Heading1"/>
    <w:next w:val="Body0"/>
    <w:link w:val="AppendixChar"/>
    <w:qFormat/>
    <w:rsid w:val="00483765"/>
    <w:pPr>
      <w:numPr>
        <w:numId w:val="57"/>
      </w:numPr>
    </w:pPr>
  </w:style>
  <w:style w:type="character" w:customStyle="1" w:styleId="AppendixChar">
    <w:name w:val="Appendix Char"/>
    <w:basedOn w:val="Heading7Char"/>
    <w:link w:val="Appendix"/>
    <w:rsid w:val="00483765"/>
    <w:rPr>
      <w:rFonts w:ascii="Arial" w:hAnsi="Arial"/>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823">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78673277">
      <w:bodyDiv w:val="1"/>
      <w:marLeft w:val="0"/>
      <w:marRight w:val="0"/>
      <w:marTop w:val="0"/>
      <w:marBottom w:val="0"/>
      <w:divBdr>
        <w:top w:val="none" w:sz="0" w:space="0" w:color="auto"/>
        <w:left w:val="none" w:sz="0" w:space="0" w:color="auto"/>
        <w:bottom w:val="none" w:sz="0" w:space="0" w:color="auto"/>
        <w:right w:val="none" w:sz="0" w:space="0" w:color="auto"/>
      </w:divBdr>
    </w:div>
    <w:div w:id="84765219">
      <w:bodyDiv w:val="1"/>
      <w:marLeft w:val="0"/>
      <w:marRight w:val="0"/>
      <w:marTop w:val="0"/>
      <w:marBottom w:val="0"/>
      <w:divBdr>
        <w:top w:val="none" w:sz="0" w:space="0" w:color="auto"/>
        <w:left w:val="none" w:sz="0" w:space="0" w:color="auto"/>
        <w:bottom w:val="none" w:sz="0" w:space="0" w:color="auto"/>
        <w:right w:val="none" w:sz="0" w:space="0" w:color="auto"/>
      </w:divBdr>
    </w:div>
    <w:div w:id="124978555">
      <w:bodyDiv w:val="1"/>
      <w:marLeft w:val="0"/>
      <w:marRight w:val="0"/>
      <w:marTop w:val="0"/>
      <w:marBottom w:val="0"/>
      <w:divBdr>
        <w:top w:val="none" w:sz="0" w:space="0" w:color="auto"/>
        <w:left w:val="none" w:sz="0" w:space="0" w:color="auto"/>
        <w:bottom w:val="none" w:sz="0" w:space="0" w:color="auto"/>
        <w:right w:val="none" w:sz="0" w:space="0" w:color="auto"/>
      </w:divBdr>
    </w:div>
    <w:div w:id="133371423">
      <w:bodyDiv w:val="1"/>
      <w:marLeft w:val="0"/>
      <w:marRight w:val="0"/>
      <w:marTop w:val="0"/>
      <w:marBottom w:val="0"/>
      <w:divBdr>
        <w:top w:val="none" w:sz="0" w:space="0" w:color="auto"/>
        <w:left w:val="none" w:sz="0" w:space="0" w:color="auto"/>
        <w:bottom w:val="none" w:sz="0" w:space="0" w:color="auto"/>
        <w:right w:val="none" w:sz="0" w:space="0" w:color="auto"/>
      </w:divBdr>
    </w:div>
    <w:div w:id="149445587">
      <w:bodyDiv w:val="1"/>
      <w:marLeft w:val="0"/>
      <w:marRight w:val="0"/>
      <w:marTop w:val="0"/>
      <w:marBottom w:val="0"/>
      <w:divBdr>
        <w:top w:val="none" w:sz="0" w:space="0" w:color="auto"/>
        <w:left w:val="none" w:sz="0" w:space="0" w:color="auto"/>
        <w:bottom w:val="none" w:sz="0" w:space="0" w:color="auto"/>
        <w:right w:val="none" w:sz="0" w:space="0" w:color="auto"/>
      </w:divBdr>
    </w:div>
    <w:div w:id="162093229">
      <w:bodyDiv w:val="1"/>
      <w:marLeft w:val="0"/>
      <w:marRight w:val="0"/>
      <w:marTop w:val="0"/>
      <w:marBottom w:val="0"/>
      <w:divBdr>
        <w:top w:val="none" w:sz="0" w:space="0" w:color="auto"/>
        <w:left w:val="none" w:sz="0" w:space="0" w:color="auto"/>
        <w:bottom w:val="none" w:sz="0" w:space="0" w:color="auto"/>
        <w:right w:val="none" w:sz="0" w:space="0" w:color="auto"/>
      </w:divBdr>
    </w:div>
    <w:div w:id="207835934">
      <w:bodyDiv w:val="1"/>
      <w:marLeft w:val="0"/>
      <w:marRight w:val="0"/>
      <w:marTop w:val="0"/>
      <w:marBottom w:val="0"/>
      <w:divBdr>
        <w:top w:val="none" w:sz="0" w:space="0" w:color="auto"/>
        <w:left w:val="none" w:sz="0" w:space="0" w:color="auto"/>
        <w:bottom w:val="none" w:sz="0" w:space="0" w:color="auto"/>
        <w:right w:val="none" w:sz="0" w:space="0" w:color="auto"/>
      </w:divBdr>
    </w:div>
    <w:div w:id="274139126">
      <w:bodyDiv w:val="1"/>
      <w:marLeft w:val="0"/>
      <w:marRight w:val="0"/>
      <w:marTop w:val="0"/>
      <w:marBottom w:val="0"/>
      <w:divBdr>
        <w:top w:val="none" w:sz="0" w:space="0" w:color="auto"/>
        <w:left w:val="none" w:sz="0" w:space="0" w:color="auto"/>
        <w:bottom w:val="none" w:sz="0" w:space="0" w:color="auto"/>
        <w:right w:val="none" w:sz="0" w:space="0" w:color="auto"/>
      </w:divBdr>
    </w:div>
    <w:div w:id="291399393">
      <w:bodyDiv w:val="1"/>
      <w:marLeft w:val="0"/>
      <w:marRight w:val="0"/>
      <w:marTop w:val="0"/>
      <w:marBottom w:val="0"/>
      <w:divBdr>
        <w:top w:val="none" w:sz="0" w:space="0" w:color="auto"/>
        <w:left w:val="none" w:sz="0" w:space="0" w:color="auto"/>
        <w:bottom w:val="none" w:sz="0" w:space="0" w:color="auto"/>
        <w:right w:val="none" w:sz="0" w:space="0" w:color="auto"/>
      </w:divBdr>
    </w:div>
    <w:div w:id="298993272">
      <w:bodyDiv w:val="1"/>
      <w:marLeft w:val="0"/>
      <w:marRight w:val="0"/>
      <w:marTop w:val="0"/>
      <w:marBottom w:val="0"/>
      <w:divBdr>
        <w:top w:val="none" w:sz="0" w:space="0" w:color="auto"/>
        <w:left w:val="none" w:sz="0" w:space="0" w:color="auto"/>
        <w:bottom w:val="none" w:sz="0" w:space="0" w:color="auto"/>
        <w:right w:val="none" w:sz="0" w:space="0" w:color="auto"/>
      </w:divBdr>
    </w:div>
    <w:div w:id="334916970">
      <w:bodyDiv w:val="1"/>
      <w:marLeft w:val="0"/>
      <w:marRight w:val="0"/>
      <w:marTop w:val="0"/>
      <w:marBottom w:val="0"/>
      <w:divBdr>
        <w:top w:val="none" w:sz="0" w:space="0" w:color="auto"/>
        <w:left w:val="none" w:sz="0" w:space="0" w:color="auto"/>
        <w:bottom w:val="none" w:sz="0" w:space="0" w:color="auto"/>
        <w:right w:val="none" w:sz="0" w:space="0" w:color="auto"/>
      </w:divBdr>
    </w:div>
    <w:div w:id="347484486">
      <w:bodyDiv w:val="1"/>
      <w:marLeft w:val="0"/>
      <w:marRight w:val="0"/>
      <w:marTop w:val="0"/>
      <w:marBottom w:val="0"/>
      <w:divBdr>
        <w:top w:val="none" w:sz="0" w:space="0" w:color="auto"/>
        <w:left w:val="none" w:sz="0" w:space="0" w:color="auto"/>
        <w:bottom w:val="none" w:sz="0" w:space="0" w:color="auto"/>
        <w:right w:val="none" w:sz="0" w:space="0" w:color="auto"/>
      </w:divBdr>
    </w:div>
    <w:div w:id="349262591">
      <w:bodyDiv w:val="1"/>
      <w:marLeft w:val="0"/>
      <w:marRight w:val="0"/>
      <w:marTop w:val="0"/>
      <w:marBottom w:val="0"/>
      <w:divBdr>
        <w:top w:val="none" w:sz="0" w:space="0" w:color="auto"/>
        <w:left w:val="none" w:sz="0" w:space="0" w:color="auto"/>
        <w:bottom w:val="none" w:sz="0" w:space="0" w:color="auto"/>
        <w:right w:val="none" w:sz="0" w:space="0" w:color="auto"/>
      </w:divBdr>
    </w:div>
    <w:div w:id="352730909">
      <w:bodyDiv w:val="1"/>
      <w:marLeft w:val="0"/>
      <w:marRight w:val="0"/>
      <w:marTop w:val="0"/>
      <w:marBottom w:val="0"/>
      <w:divBdr>
        <w:top w:val="none" w:sz="0" w:space="0" w:color="auto"/>
        <w:left w:val="none" w:sz="0" w:space="0" w:color="auto"/>
        <w:bottom w:val="none" w:sz="0" w:space="0" w:color="auto"/>
        <w:right w:val="none" w:sz="0" w:space="0" w:color="auto"/>
      </w:divBdr>
    </w:div>
    <w:div w:id="404575299">
      <w:bodyDiv w:val="1"/>
      <w:marLeft w:val="0"/>
      <w:marRight w:val="0"/>
      <w:marTop w:val="0"/>
      <w:marBottom w:val="0"/>
      <w:divBdr>
        <w:top w:val="none" w:sz="0" w:space="0" w:color="auto"/>
        <w:left w:val="none" w:sz="0" w:space="0" w:color="auto"/>
        <w:bottom w:val="none" w:sz="0" w:space="0" w:color="auto"/>
        <w:right w:val="none" w:sz="0" w:space="0" w:color="auto"/>
      </w:divBdr>
    </w:div>
    <w:div w:id="413170075">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64781447">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486945653">
      <w:bodyDiv w:val="1"/>
      <w:marLeft w:val="0"/>
      <w:marRight w:val="0"/>
      <w:marTop w:val="0"/>
      <w:marBottom w:val="0"/>
      <w:divBdr>
        <w:top w:val="none" w:sz="0" w:space="0" w:color="auto"/>
        <w:left w:val="none" w:sz="0" w:space="0" w:color="auto"/>
        <w:bottom w:val="none" w:sz="0" w:space="0" w:color="auto"/>
        <w:right w:val="none" w:sz="0" w:space="0" w:color="auto"/>
      </w:divBdr>
    </w:div>
    <w:div w:id="508064916">
      <w:bodyDiv w:val="1"/>
      <w:marLeft w:val="0"/>
      <w:marRight w:val="0"/>
      <w:marTop w:val="0"/>
      <w:marBottom w:val="0"/>
      <w:divBdr>
        <w:top w:val="none" w:sz="0" w:space="0" w:color="auto"/>
        <w:left w:val="none" w:sz="0" w:space="0" w:color="auto"/>
        <w:bottom w:val="none" w:sz="0" w:space="0" w:color="auto"/>
        <w:right w:val="none" w:sz="0" w:space="0" w:color="auto"/>
      </w:divBdr>
    </w:div>
    <w:div w:id="518659911">
      <w:bodyDiv w:val="1"/>
      <w:marLeft w:val="0"/>
      <w:marRight w:val="0"/>
      <w:marTop w:val="0"/>
      <w:marBottom w:val="0"/>
      <w:divBdr>
        <w:top w:val="none" w:sz="0" w:space="0" w:color="auto"/>
        <w:left w:val="none" w:sz="0" w:space="0" w:color="auto"/>
        <w:bottom w:val="none" w:sz="0" w:space="0" w:color="auto"/>
        <w:right w:val="none" w:sz="0" w:space="0" w:color="auto"/>
      </w:divBdr>
    </w:div>
    <w:div w:id="559829988">
      <w:bodyDiv w:val="1"/>
      <w:marLeft w:val="0"/>
      <w:marRight w:val="0"/>
      <w:marTop w:val="0"/>
      <w:marBottom w:val="0"/>
      <w:divBdr>
        <w:top w:val="none" w:sz="0" w:space="0" w:color="auto"/>
        <w:left w:val="none" w:sz="0" w:space="0" w:color="auto"/>
        <w:bottom w:val="none" w:sz="0" w:space="0" w:color="auto"/>
        <w:right w:val="none" w:sz="0" w:space="0" w:color="auto"/>
      </w:divBdr>
    </w:div>
    <w:div w:id="561524429">
      <w:bodyDiv w:val="1"/>
      <w:marLeft w:val="0"/>
      <w:marRight w:val="0"/>
      <w:marTop w:val="0"/>
      <w:marBottom w:val="0"/>
      <w:divBdr>
        <w:top w:val="none" w:sz="0" w:space="0" w:color="auto"/>
        <w:left w:val="none" w:sz="0" w:space="0" w:color="auto"/>
        <w:bottom w:val="none" w:sz="0" w:space="0" w:color="auto"/>
        <w:right w:val="none" w:sz="0" w:space="0" w:color="auto"/>
      </w:divBdr>
    </w:div>
    <w:div w:id="582640904">
      <w:bodyDiv w:val="1"/>
      <w:marLeft w:val="0"/>
      <w:marRight w:val="0"/>
      <w:marTop w:val="0"/>
      <w:marBottom w:val="0"/>
      <w:divBdr>
        <w:top w:val="none" w:sz="0" w:space="0" w:color="auto"/>
        <w:left w:val="none" w:sz="0" w:space="0" w:color="auto"/>
        <w:bottom w:val="none" w:sz="0" w:space="0" w:color="auto"/>
        <w:right w:val="none" w:sz="0" w:space="0" w:color="auto"/>
      </w:divBdr>
    </w:div>
    <w:div w:id="591819478">
      <w:bodyDiv w:val="1"/>
      <w:marLeft w:val="0"/>
      <w:marRight w:val="0"/>
      <w:marTop w:val="0"/>
      <w:marBottom w:val="0"/>
      <w:divBdr>
        <w:top w:val="none" w:sz="0" w:space="0" w:color="auto"/>
        <w:left w:val="none" w:sz="0" w:space="0" w:color="auto"/>
        <w:bottom w:val="none" w:sz="0" w:space="0" w:color="auto"/>
        <w:right w:val="none" w:sz="0" w:space="0" w:color="auto"/>
      </w:divBdr>
    </w:div>
    <w:div w:id="591935397">
      <w:bodyDiv w:val="1"/>
      <w:marLeft w:val="0"/>
      <w:marRight w:val="0"/>
      <w:marTop w:val="0"/>
      <w:marBottom w:val="0"/>
      <w:divBdr>
        <w:top w:val="none" w:sz="0" w:space="0" w:color="auto"/>
        <w:left w:val="none" w:sz="0" w:space="0" w:color="auto"/>
        <w:bottom w:val="none" w:sz="0" w:space="0" w:color="auto"/>
        <w:right w:val="none" w:sz="0" w:space="0" w:color="auto"/>
      </w:divBdr>
    </w:div>
    <w:div w:id="619578462">
      <w:bodyDiv w:val="1"/>
      <w:marLeft w:val="0"/>
      <w:marRight w:val="0"/>
      <w:marTop w:val="0"/>
      <w:marBottom w:val="0"/>
      <w:divBdr>
        <w:top w:val="none" w:sz="0" w:space="0" w:color="auto"/>
        <w:left w:val="none" w:sz="0" w:space="0" w:color="auto"/>
        <w:bottom w:val="none" w:sz="0" w:space="0" w:color="auto"/>
        <w:right w:val="none" w:sz="0" w:space="0" w:color="auto"/>
      </w:divBdr>
    </w:div>
    <w:div w:id="648948486">
      <w:bodyDiv w:val="1"/>
      <w:marLeft w:val="0"/>
      <w:marRight w:val="0"/>
      <w:marTop w:val="0"/>
      <w:marBottom w:val="0"/>
      <w:divBdr>
        <w:top w:val="none" w:sz="0" w:space="0" w:color="auto"/>
        <w:left w:val="none" w:sz="0" w:space="0" w:color="auto"/>
        <w:bottom w:val="none" w:sz="0" w:space="0" w:color="auto"/>
        <w:right w:val="none" w:sz="0" w:space="0" w:color="auto"/>
      </w:divBdr>
    </w:div>
    <w:div w:id="680543356">
      <w:bodyDiv w:val="1"/>
      <w:marLeft w:val="0"/>
      <w:marRight w:val="0"/>
      <w:marTop w:val="0"/>
      <w:marBottom w:val="0"/>
      <w:divBdr>
        <w:top w:val="none" w:sz="0" w:space="0" w:color="auto"/>
        <w:left w:val="none" w:sz="0" w:space="0" w:color="auto"/>
        <w:bottom w:val="none" w:sz="0" w:space="0" w:color="auto"/>
        <w:right w:val="none" w:sz="0" w:space="0" w:color="auto"/>
      </w:divBdr>
    </w:div>
    <w:div w:id="699550062">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3675368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1090851977">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5144">
      <w:bodyDiv w:val="1"/>
      <w:marLeft w:val="0"/>
      <w:marRight w:val="0"/>
      <w:marTop w:val="0"/>
      <w:marBottom w:val="0"/>
      <w:divBdr>
        <w:top w:val="none" w:sz="0" w:space="0" w:color="auto"/>
        <w:left w:val="none" w:sz="0" w:space="0" w:color="auto"/>
        <w:bottom w:val="none" w:sz="0" w:space="0" w:color="auto"/>
        <w:right w:val="none" w:sz="0" w:space="0" w:color="auto"/>
      </w:divBdr>
    </w:div>
    <w:div w:id="717095340">
      <w:bodyDiv w:val="1"/>
      <w:marLeft w:val="0"/>
      <w:marRight w:val="0"/>
      <w:marTop w:val="0"/>
      <w:marBottom w:val="0"/>
      <w:divBdr>
        <w:top w:val="none" w:sz="0" w:space="0" w:color="auto"/>
        <w:left w:val="none" w:sz="0" w:space="0" w:color="auto"/>
        <w:bottom w:val="none" w:sz="0" w:space="0" w:color="auto"/>
        <w:right w:val="none" w:sz="0" w:space="0" w:color="auto"/>
      </w:divBdr>
    </w:div>
    <w:div w:id="730926003">
      <w:bodyDiv w:val="1"/>
      <w:marLeft w:val="0"/>
      <w:marRight w:val="0"/>
      <w:marTop w:val="0"/>
      <w:marBottom w:val="0"/>
      <w:divBdr>
        <w:top w:val="none" w:sz="0" w:space="0" w:color="auto"/>
        <w:left w:val="none" w:sz="0" w:space="0" w:color="auto"/>
        <w:bottom w:val="none" w:sz="0" w:space="0" w:color="auto"/>
        <w:right w:val="none" w:sz="0" w:space="0" w:color="auto"/>
      </w:divBdr>
    </w:div>
    <w:div w:id="73285470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769551089">
      <w:bodyDiv w:val="1"/>
      <w:marLeft w:val="0"/>
      <w:marRight w:val="0"/>
      <w:marTop w:val="0"/>
      <w:marBottom w:val="0"/>
      <w:divBdr>
        <w:top w:val="none" w:sz="0" w:space="0" w:color="auto"/>
        <w:left w:val="none" w:sz="0" w:space="0" w:color="auto"/>
        <w:bottom w:val="none" w:sz="0" w:space="0" w:color="auto"/>
        <w:right w:val="none" w:sz="0" w:space="0" w:color="auto"/>
      </w:divBdr>
    </w:div>
    <w:div w:id="795680342">
      <w:bodyDiv w:val="1"/>
      <w:marLeft w:val="0"/>
      <w:marRight w:val="0"/>
      <w:marTop w:val="0"/>
      <w:marBottom w:val="0"/>
      <w:divBdr>
        <w:top w:val="none" w:sz="0" w:space="0" w:color="auto"/>
        <w:left w:val="none" w:sz="0" w:space="0" w:color="auto"/>
        <w:bottom w:val="none" w:sz="0" w:space="0" w:color="auto"/>
        <w:right w:val="none" w:sz="0" w:space="0" w:color="auto"/>
      </w:divBdr>
    </w:div>
    <w:div w:id="811680078">
      <w:bodyDiv w:val="1"/>
      <w:marLeft w:val="0"/>
      <w:marRight w:val="0"/>
      <w:marTop w:val="0"/>
      <w:marBottom w:val="0"/>
      <w:divBdr>
        <w:top w:val="none" w:sz="0" w:space="0" w:color="auto"/>
        <w:left w:val="none" w:sz="0" w:space="0" w:color="auto"/>
        <w:bottom w:val="none" w:sz="0" w:space="0" w:color="auto"/>
        <w:right w:val="none" w:sz="0" w:space="0" w:color="auto"/>
      </w:divBdr>
    </w:div>
    <w:div w:id="831485821">
      <w:bodyDiv w:val="1"/>
      <w:marLeft w:val="0"/>
      <w:marRight w:val="0"/>
      <w:marTop w:val="0"/>
      <w:marBottom w:val="0"/>
      <w:divBdr>
        <w:top w:val="none" w:sz="0" w:space="0" w:color="auto"/>
        <w:left w:val="none" w:sz="0" w:space="0" w:color="auto"/>
        <w:bottom w:val="none" w:sz="0" w:space="0" w:color="auto"/>
        <w:right w:val="none" w:sz="0" w:space="0" w:color="auto"/>
      </w:divBdr>
    </w:div>
    <w:div w:id="833882855">
      <w:bodyDiv w:val="1"/>
      <w:marLeft w:val="0"/>
      <w:marRight w:val="0"/>
      <w:marTop w:val="0"/>
      <w:marBottom w:val="0"/>
      <w:divBdr>
        <w:top w:val="none" w:sz="0" w:space="0" w:color="auto"/>
        <w:left w:val="none" w:sz="0" w:space="0" w:color="auto"/>
        <w:bottom w:val="none" w:sz="0" w:space="0" w:color="auto"/>
        <w:right w:val="none" w:sz="0" w:space="0" w:color="auto"/>
      </w:divBdr>
    </w:div>
    <w:div w:id="885719532">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948972943">
      <w:bodyDiv w:val="1"/>
      <w:marLeft w:val="0"/>
      <w:marRight w:val="0"/>
      <w:marTop w:val="0"/>
      <w:marBottom w:val="0"/>
      <w:divBdr>
        <w:top w:val="none" w:sz="0" w:space="0" w:color="auto"/>
        <w:left w:val="none" w:sz="0" w:space="0" w:color="auto"/>
        <w:bottom w:val="none" w:sz="0" w:space="0" w:color="auto"/>
        <w:right w:val="none" w:sz="0" w:space="0" w:color="auto"/>
      </w:divBdr>
    </w:div>
    <w:div w:id="963392332">
      <w:bodyDiv w:val="1"/>
      <w:marLeft w:val="0"/>
      <w:marRight w:val="0"/>
      <w:marTop w:val="0"/>
      <w:marBottom w:val="0"/>
      <w:divBdr>
        <w:top w:val="none" w:sz="0" w:space="0" w:color="auto"/>
        <w:left w:val="none" w:sz="0" w:space="0" w:color="auto"/>
        <w:bottom w:val="none" w:sz="0" w:space="0" w:color="auto"/>
        <w:right w:val="none" w:sz="0" w:space="0" w:color="auto"/>
      </w:divBdr>
    </w:div>
    <w:div w:id="1017194806">
      <w:bodyDiv w:val="1"/>
      <w:marLeft w:val="0"/>
      <w:marRight w:val="0"/>
      <w:marTop w:val="0"/>
      <w:marBottom w:val="0"/>
      <w:divBdr>
        <w:top w:val="none" w:sz="0" w:space="0" w:color="auto"/>
        <w:left w:val="none" w:sz="0" w:space="0" w:color="auto"/>
        <w:bottom w:val="none" w:sz="0" w:space="0" w:color="auto"/>
        <w:right w:val="none" w:sz="0" w:space="0" w:color="auto"/>
      </w:divBdr>
    </w:div>
    <w:div w:id="1052919876">
      <w:bodyDiv w:val="1"/>
      <w:marLeft w:val="0"/>
      <w:marRight w:val="0"/>
      <w:marTop w:val="0"/>
      <w:marBottom w:val="0"/>
      <w:divBdr>
        <w:top w:val="none" w:sz="0" w:space="0" w:color="auto"/>
        <w:left w:val="none" w:sz="0" w:space="0" w:color="auto"/>
        <w:bottom w:val="none" w:sz="0" w:space="0" w:color="auto"/>
        <w:right w:val="none" w:sz="0" w:space="0" w:color="auto"/>
      </w:divBdr>
    </w:div>
    <w:div w:id="1075663418">
      <w:bodyDiv w:val="1"/>
      <w:marLeft w:val="0"/>
      <w:marRight w:val="0"/>
      <w:marTop w:val="0"/>
      <w:marBottom w:val="0"/>
      <w:divBdr>
        <w:top w:val="none" w:sz="0" w:space="0" w:color="auto"/>
        <w:left w:val="none" w:sz="0" w:space="0" w:color="auto"/>
        <w:bottom w:val="none" w:sz="0" w:space="0" w:color="auto"/>
        <w:right w:val="none" w:sz="0" w:space="0" w:color="auto"/>
      </w:divBdr>
    </w:div>
    <w:div w:id="1094281802">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130319593">
      <w:bodyDiv w:val="1"/>
      <w:marLeft w:val="0"/>
      <w:marRight w:val="0"/>
      <w:marTop w:val="0"/>
      <w:marBottom w:val="0"/>
      <w:divBdr>
        <w:top w:val="none" w:sz="0" w:space="0" w:color="auto"/>
        <w:left w:val="none" w:sz="0" w:space="0" w:color="auto"/>
        <w:bottom w:val="none" w:sz="0" w:space="0" w:color="auto"/>
        <w:right w:val="none" w:sz="0" w:space="0" w:color="auto"/>
      </w:divBdr>
    </w:div>
    <w:div w:id="1155295172">
      <w:bodyDiv w:val="1"/>
      <w:marLeft w:val="0"/>
      <w:marRight w:val="0"/>
      <w:marTop w:val="0"/>
      <w:marBottom w:val="0"/>
      <w:divBdr>
        <w:top w:val="none" w:sz="0" w:space="0" w:color="auto"/>
        <w:left w:val="none" w:sz="0" w:space="0" w:color="auto"/>
        <w:bottom w:val="none" w:sz="0" w:space="0" w:color="auto"/>
        <w:right w:val="none" w:sz="0" w:space="0" w:color="auto"/>
      </w:divBdr>
    </w:div>
    <w:div w:id="1166749132">
      <w:bodyDiv w:val="1"/>
      <w:marLeft w:val="0"/>
      <w:marRight w:val="0"/>
      <w:marTop w:val="0"/>
      <w:marBottom w:val="0"/>
      <w:divBdr>
        <w:top w:val="none" w:sz="0" w:space="0" w:color="auto"/>
        <w:left w:val="none" w:sz="0" w:space="0" w:color="auto"/>
        <w:bottom w:val="none" w:sz="0" w:space="0" w:color="auto"/>
        <w:right w:val="none" w:sz="0" w:space="0" w:color="auto"/>
      </w:divBdr>
    </w:div>
    <w:div w:id="1174883494">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44265778">
                                      <w:marLeft w:val="0"/>
                                      <w:marRight w:val="0"/>
                                      <w:marTop w:val="0"/>
                                      <w:marBottom w:val="0"/>
                                      <w:divBdr>
                                        <w:top w:val="none" w:sz="0" w:space="0" w:color="auto"/>
                                        <w:left w:val="none" w:sz="0" w:space="0" w:color="auto"/>
                                        <w:bottom w:val="none" w:sz="0" w:space="0" w:color="auto"/>
                                        <w:right w:val="none" w:sz="0" w:space="0" w:color="auto"/>
                                      </w:divBdr>
                                    </w:div>
                                    <w:div w:id="273555927">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28665">
      <w:bodyDiv w:val="1"/>
      <w:marLeft w:val="0"/>
      <w:marRight w:val="0"/>
      <w:marTop w:val="0"/>
      <w:marBottom w:val="0"/>
      <w:divBdr>
        <w:top w:val="none" w:sz="0" w:space="0" w:color="auto"/>
        <w:left w:val="none" w:sz="0" w:space="0" w:color="auto"/>
        <w:bottom w:val="none" w:sz="0" w:space="0" w:color="auto"/>
        <w:right w:val="none" w:sz="0" w:space="0" w:color="auto"/>
      </w:divBdr>
    </w:div>
    <w:div w:id="1319462614">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4184906">
      <w:bodyDiv w:val="1"/>
      <w:marLeft w:val="0"/>
      <w:marRight w:val="0"/>
      <w:marTop w:val="0"/>
      <w:marBottom w:val="0"/>
      <w:divBdr>
        <w:top w:val="none" w:sz="0" w:space="0" w:color="auto"/>
        <w:left w:val="none" w:sz="0" w:space="0" w:color="auto"/>
        <w:bottom w:val="none" w:sz="0" w:space="0" w:color="auto"/>
        <w:right w:val="none" w:sz="0" w:space="0" w:color="auto"/>
      </w:divBdr>
    </w:div>
    <w:div w:id="1336764170">
      <w:bodyDiv w:val="1"/>
      <w:marLeft w:val="0"/>
      <w:marRight w:val="0"/>
      <w:marTop w:val="0"/>
      <w:marBottom w:val="0"/>
      <w:divBdr>
        <w:top w:val="none" w:sz="0" w:space="0" w:color="auto"/>
        <w:left w:val="none" w:sz="0" w:space="0" w:color="auto"/>
        <w:bottom w:val="none" w:sz="0" w:space="0" w:color="auto"/>
        <w:right w:val="none" w:sz="0" w:space="0" w:color="auto"/>
      </w:divBdr>
    </w:div>
    <w:div w:id="1370111803">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377849827">
      <w:bodyDiv w:val="1"/>
      <w:marLeft w:val="0"/>
      <w:marRight w:val="0"/>
      <w:marTop w:val="0"/>
      <w:marBottom w:val="0"/>
      <w:divBdr>
        <w:top w:val="none" w:sz="0" w:space="0" w:color="auto"/>
        <w:left w:val="none" w:sz="0" w:space="0" w:color="auto"/>
        <w:bottom w:val="none" w:sz="0" w:space="0" w:color="auto"/>
        <w:right w:val="none" w:sz="0" w:space="0" w:color="auto"/>
      </w:divBdr>
    </w:div>
    <w:div w:id="1449397479">
      <w:bodyDiv w:val="1"/>
      <w:marLeft w:val="0"/>
      <w:marRight w:val="0"/>
      <w:marTop w:val="0"/>
      <w:marBottom w:val="0"/>
      <w:divBdr>
        <w:top w:val="none" w:sz="0" w:space="0" w:color="auto"/>
        <w:left w:val="none" w:sz="0" w:space="0" w:color="auto"/>
        <w:bottom w:val="none" w:sz="0" w:space="0" w:color="auto"/>
        <w:right w:val="none" w:sz="0" w:space="0" w:color="auto"/>
      </w:divBdr>
    </w:div>
    <w:div w:id="1466921903">
      <w:bodyDiv w:val="1"/>
      <w:marLeft w:val="0"/>
      <w:marRight w:val="0"/>
      <w:marTop w:val="0"/>
      <w:marBottom w:val="0"/>
      <w:divBdr>
        <w:top w:val="none" w:sz="0" w:space="0" w:color="auto"/>
        <w:left w:val="none" w:sz="0" w:space="0" w:color="auto"/>
        <w:bottom w:val="none" w:sz="0" w:space="0" w:color="auto"/>
        <w:right w:val="none" w:sz="0" w:space="0" w:color="auto"/>
      </w:divBdr>
    </w:div>
    <w:div w:id="1467775736">
      <w:bodyDiv w:val="1"/>
      <w:marLeft w:val="0"/>
      <w:marRight w:val="0"/>
      <w:marTop w:val="0"/>
      <w:marBottom w:val="0"/>
      <w:divBdr>
        <w:top w:val="none" w:sz="0" w:space="0" w:color="auto"/>
        <w:left w:val="none" w:sz="0" w:space="0" w:color="auto"/>
        <w:bottom w:val="none" w:sz="0" w:space="0" w:color="auto"/>
        <w:right w:val="none" w:sz="0" w:space="0" w:color="auto"/>
      </w:divBdr>
    </w:div>
    <w:div w:id="1477605357">
      <w:bodyDiv w:val="1"/>
      <w:marLeft w:val="0"/>
      <w:marRight w:val="0"/>
      <w:marTop w:val="0"/>
      <w:marBottom w:val="0"/>
      <w:divBdr>
        <w:top w:val="none" w:sz="0" w:space="0" w:color="auto"/>
        <w:left w:val="none" w:sz="0" w:space="0" w:color="auto"/>
        <w:bottom w:val="none" w:sz="0" w:space="0" w:color="auto"/>
        <w:right w:val="none" w:sz="0" w:space="0" w:color="auto"/>
      </w:divBdr>
    </w:div>
    <w:div w:id="1495225429">
      <w:bodyDiv w:val="1"/>
      <w:marLeft w:val="0"/>
      <w:marRight w:val="0"/>
      <w:marTop w:val="0"/>
      <w:marBottom w:val="0"/>
      <w:divBdr>
        <w:top w:val="none" w:sz="0" w:space="0" w:color="auto"/>
        <w:left w:val="none" w:sz="0" w:space="0" w:color="auto"/>
        <w:bottom w:val="none" w:sz="0" w:space="0" w:color="auto"/>
        <w:right w:val="none" w:sz="0" w:space="0" w:color="auto"/>
      </w:divBdr>
    </w:div>
    <w:div w:id="1499928119">
      <w:bodyDiv w:val="1"/>
      <w:marLeft w:val="0"/>
      <w:marRight w:val="0"/>
      <w:marTop w:val="0"/>
      <w:marBottom w:val="0"/>
      <w:divBdr>
        <w:top w:val="none" w:sz="0" w:space="0" w:color="auto"/>
        <w:left w:val="none" w:sz="0" w:space="0" w:color="auto"/>
        <w:bottom w:val="none" w:sz="0" w:space="0" w:color="auto"/>
        <w:right w:val="none" w:sz="0" w:space="0" w:color="auto"/>
      </w:divBdr>
    </w:div>
    <w:div w:id="1552224637">
      <w:bodyDiv w:val="1"/>
      <w:marLeft w:val="0"/>
      <w:marRight w:val="0"/>
      <w:marTop w:val="0"/>
      <w:marBottom w:val="0"/>
      <w:divBdr>
        <w:top w:val="none" w:sz="0" w:space="0" w:color="auto"/>
        <w:left w:val="none" w:sz="0" w:space="0" w:color="auto"/>
        <w:bottom w:val="none" w:sz="0" w:space="0" w:color="auto"/>
        <w:right w:val="none" w:sz="0" w:space="0" w:color="auto"/>
      </w:divBdr>
    </w:div>
    <w:div w:id="1579628790">
      <w:bodyDiv w:val="1"/>
      <w:marLeft w:val="0"/>
      <w:marRight w:val="0"/>
      <w:marTop w:val="0"/>
      <w:marBottom w:val="0"/>
      <w:divBdr>
        <w:top w:val="none" w:sz="0" w:space="0" w:color="auto"/>
        <w:left w:val="none" w:sz="0" w:space="0" w:color="auto"/>
        <w:bottom w:val="none" w:sz="0" w:space="0" w:color="auto"/>
        <w:right w:val="none" w:sz="0" w:space="0" w:color="auto"/>
      </w:divBdr>
    </w:div>
    <w:div w:id="1599170675">
      <w:bodyDiv w:val="1"/>
      <w:marLeft w:val="0"/>
      <w:marRight w:val="0"/>
      <w:marTop w:val="0"/>
      <w:marBottom w:val="0"/>
      <w:divBdr>
        <w:top w:val="none" w:sz="0" w:space="0" w:color="auto"/>
        <w:left w:val="none" w:sz="0" w:space="0" w:color="auto"/>
        <w:bottom w:val="none" w:sz="0" w:space="0" w:color="auto"/>
        <w:right w:val="none" w:sz="0" w:space="0" w:color="auto"/>
      </w:divBdr>
    </w:div>
    <w:div w:id="1683121109">
      <w:bodyDiv w:val="1"/>
      <w:marLeft w:val="0"/>
      <w:marRight w:val="0"/>
      <w:marTop w:val="0"/>
      <w:marBottom w:val="0"/>
      <w:divBdr>
        <w:top w:val="none" w:sz="0" w:space="0" w:color="auto"/>
        <w:left w:val="none" w:sz="0" w:space="0" w:color="auto"/>
        <w:bottom w:val="none" w:sz="0" w:space="0" w:color="auto"/>
        <w:right w:val="none" w:sz="0" w:space="0" w:color="auto"/>
      </w:divBdr>
    </w:div>
    <w:div w:id="1713000960">
      <w:bodyDiv w:val="1"/>
      <w:marLeft w:val="0"/>
      <w:marRight w:val="0"/>
      <w:marTop w:val="0"/>
      <w:marBottom w:val="0"/>
      <w:divBdr>
        <w:top w:val="none" w:sz="0" w:space="0" w:color="auto"/>
        <w:left w:val="none" w:sz="0" w:space="0" w:color="auto"/>
        <w:bottom w:val="none" w:sz="0" w:space="0" w:color="auto"/>
        <w:right w:val="none" w:sz="0" w:space="0" w:color="auto"/>
      </w:divBdr>
    </w:div>
    <w:div w:id="1732271146">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 w:id="1753120362">
      <w:bodyDiv w:val="1"/>
      <w:marLeft w:val="0"/>
      <w:marRight w:val="0"/>
      <w:marTop w:val="0"/>
      <w:marBottom w:val="0"/>
      <w:divBdr>
        <w:top w:val="none" w:sz="0" w:space="0" w:color="auto"/>
        <w:left w:val="none" w:sz="0" w:space="0" w:color="auto"/>
        <w:bottom w:val="none" w:sz="0" w:space="0" w:color="auto"/>
        <w:right w:val="none" w:sz="0" w:space="0" w:color="auto"/>
      </w:divBdr>
    </w:div>
    <w:div w:id="1844972334">
      <w:bodyDiv w:val="1"/>
      <w:marLeft w:val="0"/>
      <w:marRight w:val="0"/>
      <w:marTop w:val="0"/>
      <w:marBottom w:val="0"/>
      <w:divBdr>
        <w:top w:val="none" w:sz="0" w:space="0" w:color="auto"/>
        <w:left w:val="none" w:sz="0" w:space="0" w:color="auto"/>
        <w:bottom w:val="none" w:sz="0" w:space="0" w:color="auto"/>
        <w:right w:val="none" w:sz="0" w:space="0" w:color="auto"/>
      </w:divBdr>
    </w:div>
    <w:div w:id="1846360374">
      <w:bodyDiv w:val="1"/>
      <w:marLeft w:val="0"/>
      <w:marRight w:val="0"/>
      <w:marTop w:val="0"/>
      <w:marBottom w:val="0"/>
      <w:divBdr>
        <w:top w:val="none" w:sz="0" w:space="0" w:color="auto"/>
        <w:left w:val="none" w:sz="0" w:space="0" w:color="auto"/>
        <w:bottom w:val="none" w:sz="0" w:space="0" w:color="auto"/>
        <w:right w:val="none" w:sz="0" w:space="0" w:color="auto"/>
      </w:divBdr>
    </w:div>
    <w:div w:id="1899516489">
      <w:bodyDiv w:val="1"/>
      <w:marLeft w:val="0"/>
      <w:marRight w:val="0"/>
      <w:marTop w:val="0"/>
      <w:marBottom w:val="0"/>
      <w:divBdr>
        <w:top w:val="none" w:sz="0" w:space="0" w:color="auto"/>
        <w:left w:val="none" w:sz="0" w:space="0" w:color="auto"/>
        <w:bottom w:val="none" w:sz="0" w:space="0" w:color="auto"/>
        <w:right w:val="none" w:sz="0" w:space="0" w:color="auto"/>
      </w:divBdr>
    </w:div>
    <w:div w:id="1991397541">
      <w:bodyDiv w:val="1"/>
      <w:marLeft w:val="0"/>
      <w:marRight w:val="0"/>
      <w:marTop w:val="0"/>
      <w:marBottom w:val="0"/>
      <w:divBdr>
        <w:top w:val="none" w:sz="0" w:space="0" w:color="auto"/>
        <w:left w:val="none" w:sz="0" w:space="0" w:color="auto"/>
        <w:bottom w:val="none" w:sz="0" w:space="0" w:color="auto"/>
        <w:right w:val="none" w:sz="0" w:space="0" w:color="auto"/>
      </w:divBdr>
    </w:div>
    <w:div w:id="2003465680">
      <w:bodyDiv w:val="1"/>
      <w:marLeft w:val="0"/>
      <w:marRight w:val="0"/>
      <w:marTop w:val="0"/>
      <w:marBottom w:val="0"/>
      <w:divBdr>
        <w:top w:val="none" w:sz="0" w:space="0" w:color="auto"/>
        <w:left w:val="none" w:sz="0" w:space="0" w:color="auto"/>
        <w:bottom w:val="none" w:sz="0" w:space="0" w:color="auto"/>
        <w:right w:val="none" w:sz="0" w:space="0" w:color="auto"/>
      </w:divBdr>
    </w:div>
    <w:div w:id="2052996923">
      <w:bodyDiv w:val="1"/>
      <w:marLeft w:val="0"/>
      <w:marRight w:val="0"/>
      <w:marTop w:val="0"/>
      <w:marBottom w:val="0"/>
      <w:divBdr>
        <w:top w:val="none" w:sz="0" w:space="0" w:color="auto"/>
        <w:left w:val="none" w:sz="0" w:space="0" w:color="auto"/>
        <w:bottom w:val="none" w:sz="0" w:space="0" w:color="auto"/>
        <w:right w:val="none" w:sz="0" w:space="0" w:color="auto"/>
      </w:divBdr>
    </w:div>
    <w:div w:id="2058700869">
      <w:bodyDiv w:val="1"/>
      <w:marLeft w:val="0"/>
      <w:marRight w:val="0"/>
      <w:marTop w:val="0"/>
      <w:marBottom w:val="0"/>
      <w:divBdr>
        <w:top w:val="none" w:sz="0" w:space="0" w:color="auto"/>
        <w:left w:val="none" w:sz="0" w:space="0" w:color="auto"/>
        <w:bottom w:val="none" w:sz="0" w:space="0" w:color="auto"/>
        <w:right w:val="none" w:sz="0" w:space="0" w:color="auto"/>
      </w:divBdr>
    </w:div>
    <w:div w:id="2098939635">
      <w:bodyDiv w:val="1"/>
      <w:marLeft w:val="0"/>
      <w:marRight w:val="0"/>
      <w:marTop w:val="0"/>
      <w:marBottom w:val="0"/>
      <w:divBdr>
        <w:top w:val="none" w:sz="0" w:space="0" w:color="auto"/>
        <w:left w:val="none" w:sz="0" w:space="0" w:color="auto"/>
        <w:bottom w:val="none" w:sz="0" w:space="0" w:color="auto"/>
        <w:right w:val="none" w:sz="0" w:space="0" w:color="auto"/>
      </w:divBdr>
    </w:div>
    <w:div w:id="2111848698">
      <w:bodyDiv w:val="1"/>
      <w:marLeft w:val="0"/>
      <w:marRight w:val="0"/>
      <w:marTop w:val="0"/>
      <w:marBottom w:val="0"/>
      <w:divBdr>
        <w:top w:val="none" w:sz="0" w:space="0" w:color="auto"/>
        <w:left w:val="none" w:sz="0" w:space="0" w:color="auto"/>
        <w:bottom w:val="none" w:sz="0" w:space="0" w:color="auto"/>
        <w:right w:val="none" w:sz="0" w:space="0" w:color="auto"/>
      </w:divBdr>
    </w:div>
    <w:div w:id="2127238127">
      <w:bodyDiv w:val="1"/>
      <w:marLeft w:val="0"/>
      <w:marRight w:val="0"/>
      <w:marTop w:val="0"/>
      <w:marBottom w:val="0"/>
      <w:divBdr>
        <w:top w:val="none" w:sz="0" w:space="0" w:color="auto"/>
        <w:left w:val="none" w:sz="0" w:space="0" w:color="auto"/>
        <w:bottom w:val="none" w:sz="0" w:space="0" w:color="auto"/>
        <w:right w:val="none" w:sz="0" w:space="0" w:color="auto"/>
      </w:divBdr>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
  <w:rsids>
    <w:rsidRoot w:val="00D335ED"/>
    <w:rsid w:val="00055071"/>
    <w:rsid w:val="000B4C82"/>
    <w:rsid w:val="000F3ECF"/>
    <w:rsid w:val="00182D5F"/>
    <w:rsid w:val="0018730B"/>
    <w:rsid w:val="001C4420"/>
    <w:rsid w:val="001C7772"/>
    <w:rsid w:val="001F4A7C"/>
    <w:rsid w:val="002748E8"/>
    <w:rsid w:val="002A0B83"/>
    <w:rsid w:val="002B2794"/>
    <w:rsid w:val="002B2AAE"/>
    <w:rsid w:val="002B7C58"/>
    <w:rsid w:val="00327505"/>
    <w:rsid w:val="00334ABD"/>
    <w:rsid w:val="0036099E"/>
    <w:rsid w:val="00362680"/>
    <w:rsid w:val="003B5CD9"/>
    <w:rsid w:val="003F008D"/>
    <w:rsid w:val="003F5F95"/>
    <w:rsid w:val="00426415"/>
    <w:rsid w:val="004369EA"/>
    <w:rsid w:val="00443F32"/>
    <w:rsid w:val="00444E32"/>
    <w:rsid w:val="004B5CED"/>
    <w:rsid w:val="005126DE"/>
    <w:rsid w:val="00536CB4"/>
    <w:rsid w:val="00543E48"/>
    <w:rsid w:val="0056795E"/>
    <w:rsid w:val="00581FA7"/>
    <w:rsid w:val="00585C8D"/>
    <w:rsid w:val="0059675A"/>
    <w:rsid w:val="005B1E60"/>
    <w:rsid w:val="005D3BA9"/>
    <w:rsid w:val="00697A4E"/>
    <w:rsid w:val="006A22D2"/>
    <w:rsid w:val="006B3071"/>
    <w:rsid w:val="007A09B9"/>
    <w:rsid w:val="007A4FB8"/>
    <w:rsid w:val="007C6EE6"/>
    <w:rsid w:val="007D20EF"/>
    <w:rsid w:val="00803FF9"/>
    <w:rsid w:val="00825AA3"/>
    <w:rsid w:val="00831FBC"/>
    <w:rsid w:val="009B7FD3"/>
    <w:rsid w:val="009D3534"/>
    <w:rsid w:val="009F5F48"/>
    <w:rsid w:val="00A8544D"/>
    <w:rsid w:val="00A93A1C"/>
    <w:rsid w:val="00AC7893"/>
    <w:rsid w:val="00AF2972"/>
    <w:rsid w:val="00AF74B3"/>
    <w:rsid w:val="00B3190D"/>
    <w:rsid w:val="00B4353A"/>
    <w:rsid w:val="00B45054"/>
    <w:rsid w:val="00BB77B1"/>
    <w:rsid w:val="00BF04EA"/>
    <w:rsid w:val="00BF677A"/>
    <w:rsid w:val="00C10B3E"/>
    <w:rsid w:val="00C27B1F"/>
    <w:rsid w:val="00CB3198"/>
    <w:rsid w:val="00CD2D42"/>
    <w:rsid w:val="00D20CA9"/>
    <w:rsid w:val="00D335ED"/>
    <w:rsid w:val="00D41119"/>
    <w:rsid w:val="00D617A5"/>
    <w:rsid w:val="00D966FE"/>
    <w:rsid w:val="00DB451B"/>
    <w:rsid w:val="00DF295C"/>
    <w:rsid w:val="00E171DD"/>
    <w:rsid w:val="00E24E82"/>
    <w:rsid w:val="00E30C79"/>
    <w:rsid w:val="00E72871"/>
    <w:rsid w:val="00EF2DAA"/>
    <w:rsid w:val="00F0093A"/>
    <w:rsid w:val="00FA6217"/>
    <w:rsid w:val="00FB0F3C"/>
    <w:rsid w:val="00FB4973"/>
    <w:rsid w:val="00FC6881"/>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198"/>
    <w:rPr>
      <w:color w:val="808080"/>
    </w:rPr>
  </w:style>
  <w:style w:type="paragraph" w:customStyle="1" w:styleId="80995667635D4BC390EC5DC36BF614F5">
    <w:name w:val="80995667635D4BC390EC5DC36BF614F5"/>
    <w:rsid w:val="00CB3198"/>
  </w:style>
  <w:style w:type="paragraph" w:customStyle="1" w:styleId="85B4F5AD0875419CB74D316DDEE94C4B">
    <w:name w:val="85B4F5AD0875419CB74D316DDEE94C4B"/>
    <w:rsid w:val="00CB3198"/>
  </w:style>
  <w:style w:type="paragraph" w:customStyle="1" w:styleId="74B42B1F41EC4C43950E8FF4DC69040F">
    <w:name w:val="74B42B1F41EC4C43950E8FF4DC69040F"/>
    <w:rsid w:val="00CB3198"/>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0C00-0B6E-4261-BB1F-05572C8C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12</TotalTime>
  <Pages>72</Pages>
  <Words>13092</Words>
  <Characters>74628</Characters>
  <Application>Microsoft Office Word</Application>
  <DocSecurity>0</DocSecurity>
  <Lines>621</Lines>
  <Paragraphs>175</Paragraphs>
  <ScaleCrop>false</ScaleCrop>
  <HeadingPairs>
    <vt:vector size="6" baseType="variant">
      <vt:variant>
        <vt:lpstr>Title</vt:lpstr>
      </vt:variant>
      <vt:variant>
        <vt:i4>1</vt:i4>
      </vt:variant>
      <vt:variant>
        <vt:lpstr>Título</vt:lpstr>
      </vt:variant>
      <vt:variant>
        <vt:i4>1</vt:i4>
      </vt:variant>
      <vt:variant>
        <vt:lpstr>제목</vt:lpstr>
      </vt:variant>
      <vt:variant>
        <vt:i4>1</vt:i4>
      </vt:variant>
    </vt:vector>
  </HeadingPairs>
  <TitlesOfParts>
    <vt:vector size="3" baseType="lpstr">
      <vt:lpstr>Common Device Model Service Framework 16.04 Test Case Specification</vt:lpstr>
      <vt:lpstr>Common Device Model Service Framework 16.04 Test Case Specification</vt:lpstr>
      <vt:lpstr>Common Device Model Service Framework 16.04 Test Case Specification</vt:lpstr>
    </vt:vector>
  </TitlesOfParts>
  <Company>QCE</Company>
  <LinksUpToDate>false</LinksUpToDate>
  <CharactersWithSpaces>87545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Device Model Service Framework 16.04 Test Case Specification</dc:title>
  <dc:creator>Lisa Lammens</dc:creator>
  <cp:keywords>AllSeen Alliance</cp:keywords>
  <cp:lastModifiedBy>Stefano Toppan</cp:lastModifiedBy>
  <cp:revision>4</cp:revision>
  <cp:lastPrinted>2013-07-30T17:50:00Z</cp:lastPrinted>
  <dcterms:created xsi:type="dcterms:W3CDTF">2016-09-06T07:52:00Z</dcterms:created>
  <dcterms:modified xsi:type="dcterms:W3CDTF">2016-09-06T08:04:00Z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