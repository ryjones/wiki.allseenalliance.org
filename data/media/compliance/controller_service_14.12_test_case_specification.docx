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395788063"/>
        <w:placeholder>
          <w:docPart w:val="80995667635D4BC390EC5DC36BF614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F302F21" w14:textId="782312F8" w:rsidR="00C76273" w:rsidRPr="00BA4B2E" w:rsidRDefault="0023300D" w:rsidP="00530952">
          <w:pPr>
            <w:pStyle w:val="DocTitle"/>
          </w:pPr>
          <w:r>
            <w:t>AllJoyn™ Lighting Service Framework Controller Service 14.</w:t>
          </w:r>
          <w:r w:rsidR="00D34164">
            <w:t>12</w:t>
          </w:r>
          <w:r>
            <w:t xml:space="preserve"> Test Case Specifications</w:t>
          </w:r>
        </w:p>
      </w:sdtContent>
    </w:sdt>
    <w:p w14:paraId="08E51362" w14:textId="0AB2F49F" w:rsidR="00C76273" w:rsidRPr="00BA4B2E" w:rsidRDefault="00D34164" w:rsidP="00C76273">
      <w:pPr>
        <w:pStyle w:val="coverpageline"/>
      </w:pPr>
      <w:r>
        <w:t>April</w:t>
      </w:r>
      <w:r w:rsidR="00CC7FC1">
        <w:t xml:space="preserve"> </w:t>
      </w:r>
      <w:r>
        <w:t>9</w:t>
      </w:r>
      <w:r w:rsidR="00CC7FC1">
        <w:t>, 2015</w:t>
      </w:r>
    </w:p>
    <w:p w14:paraId="57254235" w14:textId="77777777"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B69E084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7EDAD300" w14:textId="77777777" w:rsidR="009F2175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408297133" w:history="1">
        <w:r w:rsidR="009F2175" w:rsidRPr="00A60221">
          <w:rPr>
            <w:rStyle w:val="Hyperlink"/>
          </w:rPr>
          <w:t>1 Introduction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_Toc408297133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4</w:t>
        </w:r>
        <w:r w:rsidR="009F2175">
          <w:rPr>
            <w:webHidden/>
          </w:rPr>
          <w:fldChar w:fldCharType="end"/>
        </w:r>
      </w:hyperlink>
    </w:p>
    <w:p w14:paraId="2BDDA794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34" w:history="1">
        <w:r w:rsidR="009F2175" w:rsidRPr="00A60221">
          <w:rPr>
            <w:rStyle w:val="Hyperlink"/>
          </w:rPr>
          <w:t>1.1 Purpose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_Toc408297134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4</w:t>
        </w:r>
        <w:r w:rsidR="009F2175">
          <w:rPr>
            <w:webHidden/>
          </w:rPr>
          <w:fldChar w:fldCharType="end"/>
        </w:r>
      </w:hyperlink>
    </w:p>
    <w:p w14:paraId="7172A6EA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35" w:history="1">
        <w:r w:rsidR="009F2175" w:rsidRPr="00A60221">
          <w:rPr>
            <w:rStyle w:val="Hyperlink"/>
          </w:rPr>
          <w:t>1.2 Scope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_Toc408297135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4</w:t>
        </w:r>
        <w:r w:rsidR="009F2175">
          <w:rPr>
            <w:webHidden/>
          </w:rPr>
          <w:fldChar w:fldCharType="end"/>
        </w:r>
      </w:hyperlink>
    </w:p>
    <w:p w14:paraId="567A4A27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36" w:history="1">
        <w:r w:rsidR="009F2175" w:rsidRPr="00A60221">
          <w:rPr>
            <w:rStyle w:val="Hyperlink"/>
          </w:rPr>
          <w:t>1.3 References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_Toc408297136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4</w:t>
        </w:r>
        <w:r w:rsidR="009F2175">
          <w:rPr>
            <w:webHidden/>
          </w:rPr>
          <w:fldChar w:fldCharType="end"/>
        </w:r>
      </w:hyperlink>
    </w:p>
    <w:p w14:paraId="2C7BB0C8" w14:textId="77777777" w:rsidR="009F2175" w:rsidRDefault="0043342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08297137" w:history="1">
        <w:r w:rsidR="009F2175" w:rsidRPr="00A60221">
          <w:rPr>
            <w:rStyle w:val="Hyperlink"/>
          </w:rPr>
          <w:t>2 Environment Setup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_Toc408297137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5</w:t>
        </w:r>
        <w:r w:rsidR="009F2175">
          <w:rPr>
            <w:webHidden/>
          </w:rPr>
          <w:fldChar w:fldCharType="end"/>
        </w:r>
      </w:hyperlink>
    </w:p>
    <w:p w14:paraId="2039B0BD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38" w:history="1">
        <w:r w:rsidR="009F2175" w:rsidRPr="00A60221">
          <w:rPr>
            <w:rStyle w:val="Hyperlink"/>
          </w:rPr>
          <w:t>2.1 Requirements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_Toc408297138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5</w:t>
        </w:r>
        <w:r w:rsidR="009F2175">
          <w:rPr>
            <w:webHidden/>
          </w:rPr>
          <w:fldChar w:fldCharType="end"/>
        </w:r>
      </w:hyperlink>
    </w:p>
    <w:p w14:paraId="603E1275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39" w:history="1">
        <w:r w:rsidR="009F2175" w:rsidRPr="00A60221">
          <w:rPr>
            <w:rStyle w:val="Hyperlink"/>
          </w:rPr>
          <w:t>2.2 Preconditions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_Toc408297139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5</w:t>
        </w:r>
        <w:r w:rsidR="009F2175">
          <w:rPr>
            <w:webHidden/>
          </w:rPr>
          <w:fldChar w:fldCharType="end"/>
        </w:r>
      </w:hyperlink>
    </w:p>
    <w:p w14:paraId="4856FD80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0" w:history="1">
        <w:r w:rsidR="009F2175" w:rsidRPr="00A60221">
          <w:rPr>
            <w:rStyle w:val="Hyperlink"/>
          </w:rPr>
          <w:t>2.3 Parameters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_Toc408297140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5</w:t>
        </w:r>
        <w:r w:rsidR="009F2175">
          <w:rPr>
            <w:webHidden/>
          </w:rPr>
          <w:fldChar w:fldCharType="end"/>
        </w:r>
      </w:hyperlink>
    </w:p>
    <w:p w14:paraId="4C480006" w14:textId="77777777" w:rsidR="009F2175" w:rsidRDefault="0043342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08297141" w:history="1">
        <w:r w:rsidR="009F2175" w:rsidRPr="00A60221">
          <w:rPr>
            <w:rStyle w:val="Hyperlink"/>
          </w:rPr>
          <w:t>3 Controller Service Test Cases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_Toc408297141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6</w:t>
        </w:r>
        <w:r w:rsidR="009F2175">
          <w:rPr>
            <w:webHidden/>
          </w:rPr>
          <w:fldChar w:fldCharType="end"/>
        </w:r>
      </w:hyperlink>
    </w:p>
    <w:p w14:paraId="0135CEE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2" w:history="1">
        <w:r w:rsidR="009F2175" w:rsidRPr="00A60221">
          <w:rPr>
            <w:rStyle w:val="Hyperlink"/>
          </w:rPr>
          <w:t>3.1 LSF_Controller-v1-01: Service interface XML matches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_Toc408297142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6</w:t>
        </w:r>
        <w:r w:rsidR="009F2175">
          <w:rPr>
            <w:webHidden/>
          </w:rPr>
          <w:fldChar w:fldCharType="end"/>
        </w:r>
      </w:hyperlink>
    </w:p>
    <w:p w14:paraId="085057C2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3" w:history="1">
        <w:r w:rsidR="009F2175" w:rsidRPr="00A60221">
          <w:rPr>
            <w:rStyle w:val="Hyperlink"/>
          </w:rPr>
          <w:t>3.2 LSF_Controller-v1-02: Service interface versions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_Toc408297143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6</w:t>
        </w:r>
        <w:r w:rsidR="009F2175">
          <w:rPr>
            <w:webHidden/>
          </w:rPr>
          <w:fldChar w:fldCharType="end"/>
        </w:r>
      </w:hyperlink>
    </w:p>
    <w:p w14:paraId="0D43520C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4" w:history="1">
        <w:r w:rsidR="009F2175" w:rsidRPr="00A60221">
          <w:rPr>
            <w:rStyle w:val="Hyperlink"/>
          </w:rPr>
          <w:t>3.3 LSF_Controller-v1-03: Reset controller service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_Toc408297144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7</w:t>
        </w:r>
        <w:r w:rsidR="009F2175">
          <w:rPr>
            <w:webHidden/>
          </w:rPr>
          <w:fldChar w:fldCharType="end"/>
        </w:r>
      </w:hyperlink>
    </w:p>
    <w:p w14:paraId="6AAF478C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5" w:history="1">
        <w:r w:rsidR="009F2175" w:rsidRPr="00A60221">
          <w:rPr>
            <w:rStyle w:val="Hyperlink"/>
          </w:rPr>
          <w:t>3.4 LSF_Controller-v1-04: Lamp info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_Toc408297145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8</w:t>
        </w:r>
        <w:r w:rsidR="009F2175">
          <w:rPr>
            <w:webHidden/>
          </w:rPr>
          <w:fldChar w:fldCharType="end"/>
        </w:r>
      </w:hyperlink>
    </w:p>
    <w:p w14:paraId="6158BC5B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6" w:history="1">
        <w:r w:rsidR="009F2175" w:rsidRPr="00A60221">
          <w:rPr>
            <w:rStyle w:val="Hyperlink"/>
          </w:rPr>
          <w:t>3.5 LSF_Controller-v1-05: Get and set lamp name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_Toc408297146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8</w:t>
        </w:r>
        <w:r w:rsidR="009F2175">
          <w:rPr>
            <w:webHidden/>
          </w:rPr>
          <w:fldChar w:fldCharType="end"/>
        </w:r>
      </w:hyperlink>
    </w:p>
    <w:p w14:paraId="243EE632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7" w:history="1">
        <w:r w:rsidR="009F2175" w:rsidRPr="00A60221">
          <w:rPr>
            <w:rStyle w:val="Hyperlink"/>
          </w:rPr>
          <w:t>3.6 LSF_Controller-v1-06: Lamp details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_Toc408297147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9</w:t>
        </w:r>
        <w:r w:rsidR="009F2175">
          <w:rPr>
            <w:webHidden/>
          </w:rPr>
          <w:fldChar w:fldCharType="end"/>
        </w:r>
      </w:hyperlink>
    </w:p>
    <w:p w14:paraId="1C11DEAA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8" w:history="1">
        <w:r w:rsidR="009F2175" w:rsidRPr="00A60221">
          <w:rPr>
            <w:rStyle w:val="Hyperlink"/>
          </w:rPr>
          <w:t>3.7 LSF_Controller-v1-07: Lamp parameters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_Toc408297148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10</w:t>
        </w:r>
        <w:r w:rsidR="009F2175">
          <w:rPr>
            <w:webHidden/>
          </w:rPr>
          <w:fldChar w:fldCharType="end"/>
        </w:r>
      </w:hyperlink>
    </w:p>
    <w:p w14:paraId="7497D2B5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49" w:history="1">
        <w:r w:rsidR="009F2175" w:rsidRPr="00A60221">
          <w:rPr>
            <w:rStyle w:val="Hyperlink"/>
          </w:rPr>
          <w:t>3.8 LSF_Controller-v1-08: Lamp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_Toc408297149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10</w:t>
        </w:r>
        <w:r w:rsidR="009F2175">
          <w:rPr>
            <w:webHidden/>
          </w:rPr>
          <w:fldChar w:fldCharType="end"/>
        </w:r>
      </w:hyperlink>
    </w:p>
    <w:p w14:paraId="7F7B575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0" w:history="1">
        <w:r w:rsidR="009F2175" w:rsidRPr="00A60221">
          <w:rPr>
            <w:rStyle w:val="Hyperlink"/>
          </w:rPr>
          <w:t>3.9 LSF_Controller-v1-09: Lamp state transition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_Toc408297150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11</w:t>
        </w:r>
        <w:r w:rsidR="009F2175">
          <w:rPr>
            <w:webHidden/>
          </w:rPr>
          <w:fldChar w:fldCharType="end"/>
        </w:r>
      </w:hyperlink>
    </w:p>
    <w:p w14:paraId="39D3CDD3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1" w:history="1">
        <w:r w:rsidR="009F2175" w:rsidRPr="00A60221">
          <w:rPr>
            <w:rStyle w:val="Hyperlink"/>
          </w:rPr>
          <w:t>3.10 LSF_Controller-v1-10: Lamp state pulse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_Toc408297151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12</w:t>
        </w:r>
        <w:r w:rsidR="009F2175">
          <w:rPr>
            <w:webHidden/>
          </w:rPr>
          <w:fldChar w:fldCharType="end"/>
        </w:r>
      </w:hyperlink>
    </w:p>
    <w:p w14:paraId="0D8BEA4D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2" w:history="1">
        <w:r w:rsidR="009F2175" w:rsidRPr="00A60221">
          <w:rPr>
            <w:rStyle w:val="Hyperlink"/>
          </w:rPr>
          <w:t>3.11 LSF_Controller-v1-11: Lamp change with preset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_Toc408297152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13</w:t>
        </w:r>
        <w:r w:rsidR="009F2175">
          <w:rPr>
            <w:webHidden/>
          </w:rPr>
          <w:fldChar w:fldCharType="end"/>
        </w:r>
      </w:hyperlink>
    </w:p>
    <w:p w14:paraId="4BA84CDC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3" w:history="1">
        <w:r w:rsidR="009F2175" w:rsidRPr="00A60221">
          <w:rPr>
            <w:rStyle w:val="Hyperlink"/>
          </w:rPr>
          <w:t>3.12 LSF_Controller-v1-12: Reset lamp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_Toc408297153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14</w:t>
        </w:r>
        <w:r w:rsidR="009F2175">
          <w:rPr>
            <w:webHidden/>
          </w:rPr>
          <w:fldChar w:fldCharType="end"/>
        </w:r>
      </w:hyperlink>
    </w:p>
    <w:p w14:paraId="1299794E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4" w:history="1">
        <w:r w:rsidR="009F2175" w:rsidRPr="00A60221">
          <w:rPr>
            <w:rStyle w:val="Hyperlink"/>
          </w:rPr>
          <w:t>3.13 LSF_Controller-v1-13: Lamp faults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_Toc408297154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14</w:t>
        </w:r>
        <w:r w:rsidR="009F2175">
          <w:rPr>
            <w:webHidden/>
          </w:rPr>
          <w:fldChar w:fldCharType="end"/>
        </w:r>
      </w:hyperlink>
    </w:p>
    <w:p w14:paraId="24CF4F99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5" w:history="1">
        <w:r w:rsidR="009F2175" w:rsidRPr="00A60221">
          <w:rPr>
            <w:rStyle w:val="Hyperlink"/>
          </w:rPr>
          <w:t>3.14 LSF_Controller-v1-14: Lamp group CRUD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_Toc408297155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15</w:t>
        </w:r>
        <w:r w:rsidR="009F2175">
          <w:rPr>
            <w:webHidden/>
          </w:rPr>
          <w:fldChar w:fldCharType="end"/>
        </w:r>
      </w:hyperlink>
    </w:p>
    <w:p w14:paraId="402D6524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6" w:history="1">
        <w:r w:rsidR="009F2175" w:rsidRPr="00A60221">
          <w:rPr>
            <w:rStyle w:val="Hyperlink"/>
          </w:rPr>
          <w:t>3.15 LSF_Controller-v1-15: Get and set lamp group name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_Toc408297156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16</w:t>
        </w:r>
        <w:r w:rsidR="009F2175">
          <w:rPr>
            <w:webHidden/>
          </w:rPr>
          <w:fldChar w:fldCharType="end"/>
        </w:r>
      </w:hyperlink>
    </w:p>
    <w:p w14:paraId="288DF7A3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7" w:history="1">
        <w:r w:rsidR="009F2175" w:rsidRPr="00A60221">
          <w:rPr>
            <w:rStyle w:val="Hyperlink"/>
          </w:rPr>
          <w:t>3.16 LSF_Controller-v1-16: Transition lamp group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_Toc408297157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17</w:t>
        </w:r>
        <w:r w:rsidR="009F2175">
          <w:rPr>
            <w:webHidden/>
          </w:rPr>
          <w:fldChar w:fldCharType="end"/>
        </w:r>
      </w:hyperlink>
    </w:p>
    <w:p w14:paraId="6961EEB8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8" w:history="1">
        <w:r w:rsidR="009F2175" w:rsidRPr="00A60221">
          <w:rPr>
            <w:rStyle w:val="Hyperlink"/>
          </w:rPr>
          <w:t>3.17 LSF_Controller-v1-17: Pulse lamp group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_Toc408297158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18</w:t>
        </w:r>
        <w:r w:rsidR="009F2175">
          <w:rPr>
            <w:webHidden/>
          </w:rPr>
          <w:fldChar w:fldCharType="end"/>
        </w:r>
      </w:hyperlink>
    </w:p>
    <w:p w14:paraId="6D10061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59" w:history="1">
        <w:r w:rsidR="009F2175" w:rsidRPr="00A60221">
          <w:rPr>
            <w:rStyle w:val="Hyperlink"/>
          </w:rPr>
          <w:t>3.18 LSF_Controller-v1-18: Reset lamp group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_Toc408297159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19</w:t>
        </w:r>
        <w:r w:rsidR="009F2175">
          <w:rPr>
            <w:webHidden/>
          </w:rPr>
          <w:fldChar w:fldCharType="end"/>
        </w:r>
      </w:hyperlink>
    </w:p>
    <w:p w14:paraId="1AC7C814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0" w:history="1">
        <w:r w:rsidR="009F2175" w:rsidRPr="00A60221">
          <w:rPr>
            <w:rStyle w:val="Hyperlink"/>
          </w:rPr>
          <w:t>3.19 LSF_Controller-v1-19: Change lamp group state with presets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_Toc408297160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19</w:t>
        </w:r>
        <w:r w:rsidR="009F2175">
          <w:rPr>
            <w:webHidden/>
          </w:rPr>
          <w:fldChar w:fldCharType="end"/>
        </w:r>
      </w:hyperlink>
    </w:p>
    <w:p w14:paraId="7D5361A2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1" w:history="1">
        <w:r w:rsidR="009F2175" w:rsidRPr="00A60221">
          <w:rPr>
            <w:rStyle w:val="Hyperlink"/>
          </w:rPr>
          <w:t>3.20 LSF_Controller-v1-20: Default lamp state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_Toc408297161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20</w:t>
        </w:r>
        <w:r w:rsidR="009F2175">
          <w:rPr>
            <w:webHidden/>
          </w:rPr>
          <w:fldChar w:fldCharType="end"/>
        </w:r>
      </w:hyperlink>
    </w:p>
    <w:p w14:paraId="02D570CD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2" w:history="1">
        <w:r w:rsidR="009F2175" w:rsidRPr="00A60221">
          <w:rPr>
            <w:rStyle w:val="Hyperlink"/>
          </w:rPr>
          <w:t>3.21 LSF_Controller-v1-21: Preset CRUD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_Toc408297162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21</w:t>
        </w:r>
        <w:r w:rsidR="009F2175">
          <w:rPr>
            <w:webHidden/>
          </w:rPr>
          <w:fldChar w:fldCharType="end"/>
        </w:r>
      </w:hyperlink>
    </w:p>
    <w:p w14:paraId="51552025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3" w:history="1">
        <w:r w:rsidR="009F2175" w:rsidRPr="00A60221">
          <w:rPr>
            <w:rStyle w:val="Hyperlink"/>
          </w:rPr>
          <w:t>3.22 LSF_Controller-v1-22: Get and set preset name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_Toc408297163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22</w:t>
        </w:r>
        <w:r w:rsidR="009F2175">
          <w:rPr>
            <w:webHidden/>
          </w:rPr>
          <w:fldChar w:fldCharType="end"/>
        </w:r>
      </w:hyperlink>
    </w:p>
    <w:p w14:paraId="49BF03B6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4" w:history="1">
        <w:r w:rsidR="009F2175" w:rsidRPr="00A60221">
          <w:rPr>
            <w:rStyle w:val="Hyperlink"/>
          </w:rPr>
          <w:t>3.23 LSF_Controller-v1-23: Create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_Toc408297164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23</w:t>
        </w:r>
        <w:r w:rsidR="009F2175">
          <w:rPr>
            <w:webHidden/>
          </w:rPr>
          <w:fldChar w:fldCharType="end"/>
        </w:r>
      </w:hyperlink>
    </w:p>
    <w:p w14:paraId="3FFE268C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5" w:history="1">
        <w:r w:rsidR="009F2175" w:rsidRPr="00A60221">
          <w:rPr>
            <w:rStyle w:val="Hyperlink"/>
          </w:rPr>
          <w:t>3.24 LSF_Controller-v1-24: Update and delete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_Toc408297165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24</w:t>
        </w:r>
        <w:r w:rsidR="009F2175">
          <w:rPr>
            <w:webHidden/>
          </w:rPr>
          <w:fldChar w:fldCharType="end"/>
        </w:r>
      </w:hyperlink>
    </w:p>
    <w:p w14:paraId="1419A300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6" w:history="1">
        <w:r w:rsidR="009F2175" w:rsidRPr="00A60221">
          <w:rPr>
            <w:rStyle w:val="Hyperlink"/>
          </w:rPr>
          <w:t>3.25 LSF_Controller-v1-25: Apply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_Toc408297166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24</w:t>
        </w:r>
        <w:r w:rsidR="009F2175">
          <w:rPr>
            <w:webHidden/>
          </w:rPr>
          <w:fldChar w:fldCharType="end"/>
        </w:r>
      </w:hyperlink>
    </w:p>
    <w:p w14:paraId="368EFE2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7" w:history="1">
        <w:r w:rsidR="009F2175" w:rsidRPr="00A60221">
          <w:rPr>
            <w:rStyle w:val="Hyperlink"/>
          </w:rPr>
          <w:t>3.26 LSF_Controller-v1-26: Get and set scene name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_Toc408297167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25</w:t>
        </w:r>
        <w:r w:rsidR="009F2175">
          <w:rPr>
            <w:webHidden/>
          </w:rPr>
          <w:fldChar w:fldCharType="end"/>
        </w:r>
      </w:hyperlink>
    </w:p>
    <w:p w14:paraId="26BA19FB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8" w:history="1">
        <w:r w:rsidR="009F2175" w:rsidRPr="00A60221">
          <w:rPr>
            <w:rStyle w:val="Hyperlink"/>
          </w:rPr>
          <w:t>3.27 LSF_Controller-v1-27: Create master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_Toc408297168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26</w:t>
        </w:r>
        <w:r w:rsidR="009F2175">
          <w:rPr>
            <w:webHidden/>
          </w:rPr>
          <w:fldChar w:fldCharType="end"/>
        </w:r>
      </w:hyperlink>
    </w:p>
    <w:p w14:paraId="4C8381E8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69" w:history="1">
        <w:r w:rsidR="009F2175" w:rsidRPr="00A60221">
          <w:rPr>
            <w:rStyle w:val="Hyperlink"/>
          </w:rPr>
          <w:t>3.28 LSF_Controller-v1-28: Update and delete master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_Toc408297169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27</w:t>
        </w:r>
        <w:r w:rsidR="009F2175">
          <w:rPr>
            <w:webHidden/>
          </w:rPr>
          <w:fldChar w:fldCharType="end"/>
        </w:r>
      </w:hyperlink>
    </w:p>
    <w:p w14:paraId="6C1B854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70" w:history="1">
        <w:r w:rsidR="009F2175" w:rsidRPr="00A60221">
          <w:rPr>
            <w:rStyle w:val="Hyperlink"/>
          </w:rPr>
          <w:t>3.29 LSF_Controller-v1-29: Apply master scene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_Toc408297170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27</w:t>
        </w:r>
        <w:r w:rsidR="009F2175">
          <w:rPr>
            <w:webHidden/>
          </w:rPr>
          <w:fldChar w:fldCharType="end"/>
        </w:r>
      </w:hyperlink>
    </w:p>
    <w:p w14:paraId="76D61458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71" w:history="1">
        <w:r w:rsidR="009F2175" w:rsidRPr="00A60221">
          <w:rPr>
            <w:rStyle w:val="Hyperlink"/>
          </w:rPr>
          <w:t>3.30 LSF_Controller-v1-30: Get and set master scene name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_Toc408297171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28</w:t>
        </w:r>
        <w:r w:rsidR="009F2175">
          <w:rPr>
            <w:webHidden/>
          </w:rPr>
          <w:fldChar w:fldCharType="end"/>
        </w:r>
      </w:hyperlink>
    </w:p>
    <w:p w14:paraId="0DD75C7F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72" w:history="1">
        <w:r w:rsidR="009F2175" w:rsidRPr="00A60221">
          <w:rPr>
            <w:rStyle w:val="Hyperlink"/>
          </w:rPr>
          <w:t>3.31 LSF_Controller-v1-31: Leader election get checksum and modification timestamp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_Toc408297172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29</w:t>
        </w:r>
        <w:r w:rsidR="009F2175">
          <w:rPr>
            <w:webHidden/>
          </w:rPr>
          <w:fldChar w:fldCharType="end"/>
        </w:r>
      </w:hyperlink>
    </w:p>
    <w:p w14:paraId="1A04369A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73" w:history="1">
        <w:r w:rsidR="009F2175" w:rsidRPr="00A60221">
          <w:rPr>
            <w:rStyle w:val="Hyperlink"/>
          </w:rPr>
          <w:t>3.32 LSF_Controller-v1-32: Leader election blob changed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_Toc408297173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30</w:t>
        </w:r>
        <w:r w:rsidR="009F2175">
          <w:rPr>
            <w:webHidden/>
          </w:rPr>
          <w:fldChar w:fldCharType="end"/>
        </w:r>
      </w:hyperlink>
    </w:p>
    <w:p w14:paraId="2EAF69D8" w14:textId="77777777" w:rsidR="009F2175" w:rsidRDefault="0043342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08297174" w:history="1">
        <w:r w:rsidR="009F2175" w:rsidRPr="00A60221">
          <w:rPr>
            <w:rStyle w:val="Hyperlink"/>
          </w:rPr>
          <w:t>3.33 LSF_Controller-v1-33: Leader election overthrow</w:t>
        </w:r>
        <w:r w:rsidR="009F2175">
          <w:rPr>
            <w:webHidden/>
          </w:rPr>
          <w:tab/>
        </w:r>
        <w:r w:rsidR="009F2175">
          <w:rPr>
            <w:webHidden/>
          </w:rPr>
          <w:fldChar w:fldCharType="begin"/>
        </w:r>
        <w:r w:rsidR="009F2175">
          <w:rPr>
            <w:webHidden/>
          </w:rPr>
          <w:instrText xml:space="preserve"> PAGEREF _Toc408297174 \h </w:instrText>
        </w:r>
        <w:r w:rsidR="009F2175">
          <w:rPr>
            <w:webHidden/>
          </w:rPr>
        </w:r>
        <w:r w:rsidR="009F2175">
          <w:rPr>
            <w:webHidden/>
          </w:rPr>
          <w:fldChar w:fldCharType="separate"/>
        </w:r>
        <w:r w:rsidR="009F2175">
          <w:rPr>
            <w:webHidden/>
          </w:rPr>
          <w:t>30</w:t>
        </w:r>
        <w:r w:rsidR="009F2175">
          <w:rPr>
            <w:webHidden/>
          </w:rPr>
          <w:fldChar w:fldCharType="end"/>
        </w:r>
      </w:hyperlink>
    </w:p>
    <w:p w14:paraId="76472ECB" w14:textId="24191ACA" w:rsidR="00A918CF" w:rsidRPr="00A918CF" w:rsidRDefault="00A918CF" w:rsidP="002D4286">
      <w:pPr>
        <w:pStyle w:val="LOF-LOT"/>
      </w:pPr>
      <w:r>
        <w:rPr>
          <w:rFonts w:cs="Arial"/>
          <w:noProof/>
          <w:sz w:val="24"/>
          <w:szCs w:val="22"/>
        </w:rPr>
        <w:fldChar w:fldCharType="end"/>
      </w:r>
    </w:p>
    <w:p w14:paraId="23DB27B8" w14:textId="77777777" w:rsidR="00C76273" w:rsidRDefault="00C76273" w:rsidP="00C76273">
      <w:pPr>
        <w:pStyle w:val="body"/>
      </w:pPr>
    </w:p>
    <w:p w14:paraId="298F8EFE" w14:textId="77777777" w:rsidR="00C76273" w:rsidRDefault="00C76273" w:rsidP="00C76273">
      <w:pPr>
        <w:pStyle w:val="body"/>
        <w:sectPr w:rsidR="00C76273" w:rsidSect="00AA63BE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036D7540" w14:textId="77777777" w:rsidR="00D12E17" w:rsidRDefault="00932468" w:rsidP="00EF3D42">
      <w:pPr>
        <w:pStyle w:val="Heading1"/>
      </w:pPr>
      <w:bookmarkStart w:id="0" w:name="_Toc408297133"/>
      <w:r>
        <w:lastRenderedPageBreak/>
        <w:t>Introduction</w:t>
      </w:r>
      <w:bookmarkEnd w:id="0"/>
    </w:p>
    <w:p w14:paraId="1937DCF6" w14:textId="77777777" w:rsidR="00C76273" w:rsidRPr="001C241A" w:rsidRDefault="00C76273" w:rsidP="00395F0F">
      <w:pPr>
        <w:pStyle w:val="Heading2"/>
      </w:pPr>
      <w:bookmarkStart w:id="1" w:name="_Toc228961367"/>
      <w:bookmarkStart w:id="2" w:name="_Toc408297134"/>
      <w:r w:rsidRPr="001C241A">
        <w:t>Purpose</w:t>
      </w:r>
      <w:bookmarkEnd w:id="1"/>
      <w:bookmarkEnd w:id="2"/>
    </w:p>
    <w:p w14:paraId="191AC24E" w14:textId="77777777" w:rsidR="00D55412" w:rsidRDefault="00D55412" w:rsidP="00530952">
      <w:pPr>
        <w:pStyle w:val="body"/>
      </w:pPr>
      <w:r>
        <w:t>These test cases evaluate and verify the functionality of an implementation of the AllJoyn™ Lighting Service Framework exposed by a device through the Controller Service’s collection of interfaces.</w:t>
      </w:r>
    </w:p>
    <w:p w14:paraId="4607B0F8" w14:textId="77777777" w:rsidR="00D55412" w:rsidRDefault="00D55412" w:rsidP="00530952">
      <w:pPr>
        <w:pStyle w:val="body"/>
        <w:rPr>
          <w:b/>
        </w:rPr>
      </w:pPr>
      <w:r>
        <w:rPr>
          <w:b/>
        </w:rPr>
        <w:t>NOTE</w:t>
      </w:r>
    </w:p>
    <w:p w14:paraId="0F249280" w14:textId="568A8F57" w:rsidR="00932468" w:rsidRDefault="00D55412" w:rsidP="00530952">
      <w:pPr>
        <w:pStyle w:val="body"/>
      </w:pPr>
      <w:r>
        <w:t xml:space="preserve">Refer to the AllJoyn™ Lighting Service Framework Controller Service Interface Definition document to verify your application includes all mandatory information </w:t>
      </w:r>
      <w:r w:rsidR="0000722B">
        <w:t>necessary</w:t>
      </w:r>
      <w:r>
        <w:t xml:space="preserve"> to meet the compliance and certification requirements.</w:t>
      </w:r>
      <w:r w:rsidR="00932468" w:rsidRPr="00132E2E">
        <w:t xml:space="preserve"> </w:t>
      </w:r>
    </w:p>
    <w:p w14:paraId="0914F6C5" w14:textId="77777777" w:rsidR="00C76273" w:rsidRPr="001C241A" w:rsidRDefault="00C76273" w:rsidP="00395F0F">
      <w:pPr>
        <w:pStyle w:val="Heading2"/>
      </w:pPr>
      <w:bookmarkStart w:id="3" w:name="_Toc228961368"/>
      <w:bookmarkStart w:id="4" w:name="_Toc408297135"/>
      <w:r w:rsidRPr="001C241A">
        <w:t>Scope</w:t>
      </w:r>
      <w:bookmarkEnd w:id="3"/>
      <w:bookmarkEnd w:id="4"/>
    </w:p>
    <w:p w14:paraId="0DF01121" w14:textId="63C751DC" w:rsidR="00FB6AEF" w:rsidRDefault="00A14EB5" w:rsidP="00C76273">
      <w:pPr>
        <w:pStyle w:val="body"/>
      </w:pPr>
      <w:r>
        <w:t>These test cases are designed to determine if a device confor</w:t>
      </w:r>
      <w:r w:rsidR="00310248">
        <w:t>ms to the Controller Service 14.06</w:t>
      </w:r>
      <w:r>
        <w:t xml:space="preserve"> interface specifications. Successful completion of all test cases does not guarantee that the tested device will interoperate with other devices.</w:t>
      </w:r>
    </w:p>
    <w:p w14:paraId="044B94E0" w14:textId="5506CB8D" w:rsidR="00C76273" w:rsidRPr="001C241A" w:rsidRDefault="00932468" w:rsidP="00C76273">
      <w:pPr>
        <w:pStyle w:val="body"/>
      </w:pPr>
      <w:r>
        <w:t>This document is intended for s</w:t>
      </w:r>
      <w:r w:rsidR="00A14EB5">
        <w:t>o</w:t>
      </w:r>
      <w:r>
        <w:t>ftware engineers and assumes familiarity with the AllJoyn SDK.</w:t>
      </w:r>
    </w:p>
    <w:p w14:paraId="629AF66B" w14:textId="77777777" w:rsidR="00C76273" w:rsidRDefault="00C76273" w:rsidP="00395F0F">
      <w:pPr>
        <w:pStyle w:val="Heading2"/>
      </w:pPr>
      <w:bookmarkStart w:id="5" w:name="_Toc228961371"/>
      <w:bookmarkStart w:id="6" w:name="_Toc408297136"/>
      <w:r w:rsidRPr="001C241A">
        <w:t>References</w:t>
      </w:r>
      <w:bookmarkEnd w:id="5"/>
      <w:bookmarkEnd w:id="6"/>
    </w:p>
    <w:p w14:paraId="77A0341A" w14:textId="322E1F43" w:rsidR="00FB6AEF" w:rsidRDefault="00EB6781" w:rsidP="00932468">
      <w:pPr>
        <w:pStyle w:val="body"/>
      </w:pPr>
      <w:r>
        <w:t>The following are reference documents</w:t>
      </w:r>
    </w:p>
    <w:p w14:paraId="19EEB62B" w14:textId="7EA0D59A" w:rsidR="00530952" w:rsidRDefault="00EB6781" w:rsidP="005C6E7C">
      <w:pPr>
        <w:pStyle w:val="bulletlv1"/>
        <w:rPr>
          <w:rStyle w:val="Emphasis"/>
        </w:rPr>
      </w:pPr>
      <w:r>
        <w:rPr>
          <w:rStyle w:val="Emphasis"/>
        </w:rPr>
        <w:t xml:space="preserve">AllJoyn™ Lighting Service </w:t>
      </w:r>
      <w:r w:rsidR="00660466">
        <w:rPr>
          <w:rStyle w:val="Emphasis"/>
        </w:rPr>
        <w:t>Framework Controller Service 14.</w:t>
      </w:r>
      <w:r w:rsidR="00D34164">
        <w:rPr>
          <w:rStyle w:val="Emphasis"/>
        </w:rPr>
        <w:t>12</w:t>
      </w:r>
      <w:r>
        <w:rPr>
          <w:rStyle w:val="Emphasis"/>
        </w:rPr>
        <w:t xml:space="preserve"> Interface Definition</w:t>
      </w:r>
    </w:p>
    <w:p w14:paraId="45F2498A" w14:textId="67CD779E" w:rsidR="00E9139B" w:rsidRDefault="00E9139B" w:rsidP="005C6E7C">
      <w:pPr>
        <w:pStyle w:val="bulletlv1"/>
        <w:rPr>
          <w:rStyle w:val="Emphasis"/>
        </w:rPr>
      </w:pPr>
      <w:r>
        <w:rPr>
          <w:rStyle w:val="Emphasis"/>
        </w:rPr>
        <w:t>AllJoyn™ Lighting Se</w:t>
      </w:r>
      <w:r w:rsidR="00660466">
        <w:rPr>
          <w:rStyle w:val="Emphasis"/>
        </w:rPr>
        <w:t>rv</w:t>
      </w:r>
      <w:r w:rsidR="00D34164">
        <w:rPr>
          <w:rStyle w:val="Emphasis"/>
        </w:rPr>
        <w:t>ice Framework Lamp Service 14.12</w:t>
      </w:r>
      <w:r>
        <w:rPr>
          <w:rStyle w:val="Emphasis"/>
        </w:rPr>
        <w:t xml:space="preserve"> Interface </w:t>
      </w:r>
      <w:r w:rsidR="009F2175">
        <w:rPr>
          <w:rStyle w:val="Emphasis"/>
        </w:rPr>
        <w:t>Definition</w:t>
      </w:r>
    </w:p>
    <w:p w14:paraId="67EBA3E1" w14:textId="600AD361" w:rsidR="00EB6781" w:rsidRPr="00CE04ED" w:rsidRDefault="00D34164" w:rsidP="005C6E7C">
      <w:pPr>
        <w:pStyle w:val="bulletlv1"/>
        <w:rPr>
          <w:rStyle w:val="Emphasis"/>
        </w:rPr>
      </w:pPr>
      <w:r>
        <w:rPr>
          <w:rStyle w:val="Emphasis"/>
        </w:rPr>
        <w:t>AllJoyn™ About Feature 14.12</w:t>
      </w:r>
      <w:r w:rsidR="00EB6781">
        <w:rPr>
          <w:rStyle w:val="Emphasis"/>
        </w:rPr>
        <w:t xml:space="preserve"> Interface Definition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2808"/>
        <w:gridCol w:w="6660"/>
      </w:tblGrid>
      <w:tr w:rsidR="005C6E7C" w14:paraId="1386F9AF" w14:textId="77777777" w:rsidTr="00EB6781">
        <w:tc>
          <w:tcPr>
            <w:tcW w:w="2808" w:type="dxa"/>
          </w:tcPr>
          <w:p w14:paraId="2B808220" w14:textId="77777777" w:rsidR="005C6E7C" w:rsidRDefault="005C6E7C" w:rsidP="00EB6781">
            <w:pPr>
              <w:spacing w:before="0" w:after="0" w:line="240" w:lineRule="auto"/>
              <w:ind w:left="0"/>
            </w:pPr>
          </w:p>
        </w:tc>
        <w:tc>
          <w:tcPr>
            <w:tcW w:w="6660" w:type="dxa"/>
          </w:tcPr>
          <w:p w14:paraId="7C0CD652" w14:textId="77777777" w:rsidR="005C6E7C" w:rsidRDefault="005C6E7C" w:rsidP="00FB6AEF">
            <w:pPr>
              <w:pStyle w:val="bodytable"/>
            </w:pPr>
          </w:p>
        </w:tc>
      </w:tr>
      <w:tr w:rsidR="005C6E7C" w14:paraId="03950F08" w14:textId="77777777" w:rsidTr="00EB6781">
        <w:tc>
          <w:tcPr>
            <w:tcW w:w="2808" w:type="dxa"/>
          </w:tcPr>
          <w:p w14:paraId="3E78FCD5" w14:textId="77777777" w:rsidR="005C6E7C" w:rsidRDefault="005C6E7C" w:rsidP="00FB6AEF">
            <w:pPr>
              <w:pStyle w:val="bodytable"/>
            </w:pPr>
          </w:p>
        </w:tc>
        <w:tc>
          <w:tcPr>
            <w:tcW w:w="6660" w:type="dxa"/>
          </w:tcPr>
          <w:p w14:paraId="42885797" w14:textId="77777777" w:rsidR="005C6E7C" w:rsidRDefault="005C6E7C" w:rsidP="00FB6AEF">
            <w:pPr>
              <w:pStyle w:val="bodytable"/>
            </w:pPr>
          </w:p>
        </w:tc>
      </w:tr>
    </w:tbl>
    <w:p w14:paraId="4302320F" w14:textId="77777777" w:rsidR="00907036" w:rsidRDefault="00907036" w:rsidP="00907036">
      <w:pPr>
        <w:pStyle w:val="body"/>
      </w:pPr>
    </w:p>
    <w:p w14:paraId="46474589" w14:textId="77777777" w:rsidR="00045F36" w:rsidRDefault="00045F36" w:rsidP="00C76273">
      <w:pPr>
        <w:pStyle w:val="body"/>
        <w:keepNext/>
      </w:pPr>
    </w:p>
    <w:p w14:paraId="37437BAD" w14:textId="77777777" w:rsidR="00045F36" w:rsidRDefault="00045F36" w:rsidP="00C76273">
      <w:pPr>
        <w:pStyle w:val="body"/>
        <w:keepNext/>
      </w:pPr>
    </w:p>
    <w:p w14:paraId="32EC6CB2" w14:textId="77777777" w:rsidR="004C559B" w:rsidRDefault="004C559B" w:rsidP="00C76273">
      <w:pPr>
        <w:pStyle w:val="body"/>
        <w:keepNext/>
      </w:pPr>
    </w:p>
    <w:p w14:paraId="3312C221" w14:textId="77777777" w:rsidR="00C76273" w:rsidRDefault="00C76273" w:rsidP="00C76273">
      <w:pPr>
        <w:pStyle w:val="body"/>
      </w:pPr>
    </w:p>
    <w:p w14:paraId="71AE412E" w14:textId="77777777" w:rsidR="008A61BC" w:rsidRDefault="008A61BC" w:rsidP="004B013A">
      <w:pPr>
        <w:pStyle w:val="body"/>
      </w:pPr>
    </w:p>
    <w:p w14:paraId="45076FB5" w14:textId="77777777" w:rsidR="00C76273" w:rsidRDefault="00C76273" w:rsidP="00412C55">
      <w:pPr>
        <w:pStyle w:val="body"/>
        <w:sectPr w:rsidR="00C76273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553F1B" w14:textId="7D958A9D" w:rsidR="00C76273" w:rsidRDefault="00CF78C4" w:rsidP="00EF3D42">
      <w:pPr>
        <w:pStyle w:val="Heading1"/>
      </w:pPr>
      <w:bookmarkStart w:id="7" w:name="_Toc408297137"/>
      <w:r>
        <w:lastRenderedPageBreak/>
        <w:t>Environment Setup</w:t>
      </w:r>
      <w:bookmarkEnd w:id="7"/>
    </w:p>
    <w:p w14:paraId="6662CC2B" w14:textId="5AE6F886" w:rsidR="00C76273" w:rsidRDefault="00CF78C4" w:rsidP="00395F0F">
      <w:pPr>
        <w:pStyle w:val="Heading2"/>
      </w:pPr>
      <w:bookmarkStart w:id="8" w:name="_Toc408297138"/>
      <w:r>
        <w:t>Requirements</w:t>
      </w:r>
      <w:bookmarkEnd w:id="8"/>
    </w:p>
    <w:p w14:paraId="47A7D94C" w14:textId="5DA881BD" w:rsidR="00CF78C4" w:rsidRDefault="00CF78C4" w:rsidP="00CF78C4">
      <w:pPr>
        <w:pStyle w:val="body"/>
      </w:pPr>
      <w:r>
        <w:t>The following are required in order to execute these test cases:</w:t>
      </w:r>
    </w:p>
    <w:p w14:paraId="57AA5AD0" w14:textId="0996FDB9" w:rsidR="00CF78C4" w:rsidRDefault="00CF78C4" w:rsidP="006505F0">
      <w:pPr>
        <w:pStyle w:val="body"/>
        <w:numPr>
          <w:ilvl w:val="0"/>
          <w:numId w:val="24"/>
        </w:numPr>
      </w:pPr>
      <w:r>
        <w:t xml:space="preserve">An AllJoyn-enabled device (the device under test or DUT) that implements the Controller Service interfaces according to the Lighting Service Framework Controller Service </w:t>
      </w:r>
      <w:r w:rsidR="00245E01">
        <w:t xml:space="preserve">14.06 </w:t>
      </w:r>
      <w:r>
        <w:t>specification.</w:t>
      </w:r>
    </w:p>
    <w:p w14:paraId="010F423F" w14:textId="69FB91E7" w:rsidR="00CF78C4" w:rsidRDefault="00CF78C4" w:rsidP="006505F0">
      <w:pPr>
        <w:pStyle w:val="body"/>
        <w:numPr>
          <w:ilvl w:val="0"/>
          <w:numId w:val="24"/>
        </w:numPr>
      </w:pPr>
      <w:r>
        <w:t>An AllJoyn-enabled devic</w:t>
      </w:r>
      <w:r w:rsidR="00245E01">
        <w:t>e that implements the Lamp</w:t>
      </w:r>
      <w:r>
        <w:t xml:space="preserve"> Service interfaces according to the Lighting Service Framework Lamp Service </w:t>
      </w:r>
      <w:r w:rsidR="00660466">
        <w:t>14.06</w:t>
      </w:r>
      <w:r>
        <w:t xml:space="preserve"> specification.  For example, </w:t>
      </w:r>
      <w:r w:rsidR="00245E01">
        <w:t xml:space="preserve">a Lamp Service simulator, </w:t>
      </w:r>
      <w:hyperlink r:id="rId24" w:history="1">
        <w:r w:rsidRPr="0000722B">
          <w:rPr>
            <w:rStyle w:val="Hyperlink"/>
          </w:rPr>
          <w:t>Luminaire</w:t>
        </w:r>
      </w:hyperlink>
      <w:r>
        <w:t xml:space="preserve"> available on the Google Play store will satisfy this requirement.</w:t>
      </w:r>
    </w:p>
    <w:p w14:paraId="62C94870" w14:textId="26C55427" w:rsidR="00CF78C4" w:rsidRDefault="00CF78C4" w:rsidP="006505F0">
      <w:pPr>
        <w:pStyle w:val="body"/>
        <w:numPr>
          <w:ilvl w:val="0"/>
          <w:numId w:val="24"/>
        </w:numPr>
      </w:pPr>
      <w:r>
        <w:t>A supported test device on which the test cases will run.</w:t>
      </w:r>
    </w:p>
    <w:p w14:paraId="7B3A231F" w14:textId="2D5C1802" w:rsidR="00CF78C4" w:rsidRDefault="00CF78C4" w:rsidP="006505F0">
      <w:pPr>
        <w:pStyle w:val="body"/>
        <w:numPr>
          <w:ilvl w:val="0"/>
          <w:numId w:val="24"/>
        </w:numPr>
      </w:pPr>
      <w:r>
        <w:t>A Wi-Fi access point (referred to as the personal AP).</w:t>
      </w:r>
    </w:p>
    <w:p w14:paraId="65FBADB1" w14:textId="77777777" w:rsidR="00CF78C4" w:rsidRDefault="00CF78C4" w:rsidP="00CF78C4">
      <w:pPr>
        <w:pStyle w:val="body"/>
        <w:ind w:left="0"/>
      </w:pPr>
    </w:p>
    <w:p w14:paraId="09FB3647" w14:textId="57A4F7CF" w:rsidR="00CF78C4" w:rsidRDefault="00CF78C4" w:rsidP="00CF78C4">
      <w:pPr>
        <w:pStyle w:val="Heading2"/>
      </w:pPr>
      <w:bookmarkStart w:id="9" w:name="_Toc408297139"/>
      <w:r>
        <w:t>Preconditions</w:t>
      </w:r>
      <w:bookmarkEnd w:id="9"/>
    </w:p>
    <w:p w14:paraId="055DF2F3" w14:textId="5DCF2834" w:rsidR="00CF78C4" w:rsidRDefault="00CF78C4" w:rsidP="00CF78C4">
      <w:pPr>
        <w:pStyle w:val="body"/>
        <w:ind w:left="0" w:firstLine="720"/>
      </w:pPr>
      <w:r>
        <w:t>Before running these test cases, it is assumed that:</w:t>
      </w:r>
    </w:p>
    <w:p w14:paraId="411BAD2B" w14:textId="4E158011" w:rsidR="00CF78C4" w:rsidRDefault="004C2D71" w:rsidP="006505F0">
      <w:pPr>
        <w:pStyle w:val="body"/>
        <w:numPr>
          <w:ilvl w:val="0"/>
          <w:numId w:val="25"/>
        </w:numPr>
      </w:pPr>
      <w:r>
        <w:t>The DUT is connected to the personal AP</w:t>
      </w:r>
    </w:p>
    <w:p w14:paraId="78040A8B" w14:textId="2A369105" w:rsidR="004C2D71" w:rsidRDefault="004C2D71" w:rsidP="006505F0">
      <w:pPr>
        <w:pStyle w:val="body"/>
        <w:numPr>
          <w:ilvl w:val="0"/>
          <w:numId w:val="25"/>
        </w:numPr>
      </w:pPr>
      <w:r>
        <w:t>The device running Lamp Service is connected to the personal AP</w:t>
      </w:r>
    </w:p>
    <w:p w14:paraId="11635167" w14:textId="32D2F26A" w:rsidR="004C2D71" w:rsidRDefault="004C2D71" w:rsidP="006505F0">
      <w:pPr>
        <w:pStyle w:val="body"/>
        <w:numPr>
          <w:ilvl w:val="0"/>
          <w:numId w:val="25"/>
        </w:numPr>
      </w:pPr>
      <w:r>
        <w:t>The test device is connected to the personal AP</w:t>
      </w:r>
    </w:p>
    <w:p w14:paraId="6ECF3DDE" w14:textId="02F269A8" w:rsidR="004C2D71" w:rsidRDefault="004C2D71" w:rsidP="006505F0">
      <w:pPr>
        <w:pStyle w:val="body"/>
        <w:numPr>
          <w:ilvl w:val="0"/>
          <w:numId w:val="25"/>
        </w:numPr>
      </w:pPr>
      <w:r>
        <w:t>At least once process on the DUT is announcing its capabilities through its About announcement, including its support for the Controller Service interfaces.</w:t>
      </w:r>
    </w:p>
    <w:p w14:paraId="442D2AF7" w14:textId="77777777" w:rsidR="00E9139B" w:rsidRDefault="00E9139B" w:rsidP="00E9139B">
      <w:pPr>
        <w:pStyle w:val="body"/>
      </w:pPr>
    </w:p>
    <w:p w14:paraId="13D60FEA" w14:textId="44889D64" w:rsidR="00E9139B" w:rsidRDefault="00E9139B" w:rsidP="00E9139B">
      <w:pPr>
        <w:pStyle w:val="Heading2"/>
      </w:pPr>
      <w:bookmarkStart w:id="10" w:name="_Toc408297140"/>
      <w:r>
        <w:t>Parameters</w:t>
      </w:r>
      <w:bookmarkEnd w:id="10"/>
    </w:p>
    <w:p w14:paraId="71758552" w14:textId="740CD2E5" w:rsidR="00E9139B" w:rsidRDefault="00E9139B" w:rsidP="00E9139B">
      <w:pPr>
        <w:pStyle w:val="body"/>
        <w:rPr>
          <w:b/>
        </w:rPr>
      </w:pPr>
      <w:r>
        <w:rPr>
          <w:b/>
        </w:rPr>
        <w:t>Table 1. Parameters for the Controller service tests</w:t>
      </w:r>
    </w:p>
    <w:tbl>
      <w:tblPr>
        <w:tblStyle w:val="Tablegeneric"/>
        <w:tblW w:w="8755" w:type="dxa"/>
        <w:tblInd w:w="835" w:type="dxa"/>
        <w:tblLook w:val="04A0" w:firstRow="1" w:lastRow="0" w:firstColumn="1" w:lastColumn="0" w:noHBand="0" w:noVBand="1"/>
      </w:tblPr>
      <w:tblGrid>
        <w:gridCol w:w="2520"/>
        <w:gridCol w:w="6235"/>
      </w:tblGrid>
      <w:tr w:rsidR="00E9139B" w14:paraId="361A526C" w14:textId="77777777" w:rsidTr="00DD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14:paraId="146C8C53" w14:textId="134C349E" w:rsidR="00E9139B" w:rsidRDefault="00E9139B" w:rsidP="003456B4">
            <w:pPr>
              <w:pStyle w:val="tableheading"/>
            </w:pPr>
            <w:r>
              <w:t>Parameter</w:t>
            </w:r>
          </w:p>
        </w:tc>
        <w:tc>
          <w:tcPr>
            <w:tcW w:w="6235" w:type="dxa"/>
          </w:tcPr>
          <w:p w14:paraId="23501369" w14:textId="6D8B4B9E" w:rsidR="00E9139B" w:rsidRDefault="00E9139B" w:rsidP="003456B4">
            <w:pPr>
              <w:pStyle w:val="tableheading"/>
            </w:pPr>
            <w:r>
              <w:t>Description</w:t>
            </w:r>
          </w:p>
        </w:tc>
      </w:tr>
      <w:tr w:rsidR="00E9139B" w14:paraId="710D284F" w14:textId="77777777" w:rsidTr="00DD0CE6">
        <w:tc>
          <w:tcPr>
            <w:tcW w:w="2520" w:type="dxa"/>
          </w:tcPr>
          <w:p w14:paraId="2AD8B747" w14:textId="140E5006" w:rsidR="00E9139B" w:rsidRDefault="00E9139B" w:rsidP="003456B4">
            <w:pPr>
              <w:pStyle w:val="tableentry"/>
            </w:pPr>
            <w:r>
              <w:t>DeviceId</w:t>
            </w:r>
          </w:p>
        </w:tc>
        <w:tc>
          <w:tcPr>
            <w:tcW w:w="6235" w:type="dxa"/>
          </w:tcPr>
          <w:p w14:paraId="56FBE18E" w14:textId="0420BEDD" w:rsidR="00E9139B" w:rsidRDefault="00E9139B" w:rsidP="003456B4">
            <w:pPr>
              <w:pStyle w:val="tableentry"/>
            </w:pPr>
            <w:r>
              <w:t>Device ID of the DUT</w:t>
            </w:r>
          </w:p>
        </w:tc>
      </w:tr>
      <w:tr w:rsidR="00E9139B" w14:paraId="20BFEE6C" w14:textId="77777777" w:rsidTr="00DD0CE6">
        <w:tc>
          <w:tcPr>
            <w:tcW w:w="2520" w:type="dxa"/>
          </w:tcPr>
          <w:p w14:paraId="20D05B4F" w14:textId="7746DF1A" w:rsidR="00E9139B" w:rsidRDefault="00E9139B" w:rsidP="003456B4">
            <w:pPr>
              <w:pStyle w:val="tableentry"/>
            </w:pPr>
            <w:r>
              <w:t>AppId</w:t>
            </w:r>
          </w:p>
        </w:tc>
        <w:tc>
          <w:tcPr>
            <w:tcW w:w="6235" w:type="dxa"/>
          </w:tcPr>
          <w:p w14:paraId="744B9BDF" w14:textId="400F7E5B" w:rsidR="00E9139B" w:rsidRDefault="00E9139B" w:rsidP="00E9139B">
            <w:pPr>
              <w:pStyle w:val="tableentry"/>
            </w:pPr>
            <w:r>
              <w:t>Application ID of the system application on the DUT (application implementing the Controller Service interface)</w:t>
            </w:r>
          </w:p>
        </w:tc>
      </w:tr>
    </w:tbl>
    <w:p w14:paraId="0BB32E88" w14:textId="77777777" w:rsidR="00E9139B" w:rsidRPr="00E9139B" w:rsidRDefault="00E9139B" w:rsidP="00E9139B">
      <w:pPr>
        <w:pStyle w:val="body"/>
        <w:rPr>
          <w:b/>
        </w:rPr>
        <w:sectPr w:rsidR="00E9139B" w:rsidRPr="00E9139B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BCCCC3" w14:textId="26AF9647" w:rsidR="00932468" w:rsidRDefault="002977E5" w:rsidP="00FC1585">
      <w:pPr>
        <w:pStyle w:val="Heading1"/>
        <w:numPr>
          <w:ilvl w:val="0"/>
          <w:numId w:val="1"/>
        </w:numPr>
      </w:pPr>
      <w:bookmarkStart w:id="11" w:name="_Toc408297141"/>
      <w:r>
        <w:lastRenderedPageBreak/>
        <w:t>Controller Service Test Cases</w:t>
      </w:r>
      <w:bookmarkEnd w:id="11"/>
    </w:p>
    <w:p w14:paraId="70E527B5" w14:textId="026876D3" w:rsidR="001B3C91" w:rsidRDefault="002977E5" w:rsidP="002977E5">
      <w:pPr>
        <w:pStyle w:val="Heading2"/>
      </w:pPr>
      <w:bookmarkStart w:id="12" w:name="_Toc408297142"/>
      <w:bookmarkStart w:id="13" w:name="_Toc354382160"/>
      <w:r w:rsidRPr="002977E5">
        <w:t>LSF_Controller-v1-</w:t>
      </w:r>
      <w:r>
        <w:t>01: Service interface XML matches</w:t>
      </w:r>
      <w:bookmarkEnd w:id="12"/>
    </w:p>
    <w:p w14:paraId="0827946B" w14:textId="3E09B006" w:rsidR="005C6E7C" w:rsidRDefault="002977E5" w:rsidP="005C6E7C">
      <w:pPr>
        <w:pStyle w:val="body"/>
        <w:rPr>
          <w:b/>
        </w:rPr>
      </w:pPr>
      <w:r>
        <w:rPr>
          <w:b/>
        </w:rPr>
        <w:t>Objective</w:t>
      </w:r>
    </w:p>
    <w:p w14:paraId="563F4E1B" w14:textId="1F11CC75" w:rsidR="00E74077" w:rsidRDefault="00E74077" w:rsidP="005C6E7C">
      <w:pPr>
        <w:pStyle w:val="body"/>
      </w:pPr>
      <w:r>
        <w:t>Verify that using introspection to retrieve each interface definition on the bus object matches exactly the XML maintained by the test suite. A successful match means that no interfaces have been added nor removed.</w:t>
      </w:r>
    </w:p>
    <w:p w14:paraId="51B4C5B7" w14:textId="77777777" w:rsidR="00E74077" w:rsidRPr="00E74077" w:rsidRDefault="00E74077" w:rsidP="005C6E7C">
      <w:pPr>
        <w:pStyle w:val="body"/>
      </w:pPr>
    </w:p>
    <w:p w14:paraId="1B8E52C2" w14:textId="2362C0A8" w:rsidR="002977E5" w:rsidRDefault="002977E5" w:rsidP="005C6E7C">
      <w:pPr>
        <w:pStyle w:val="body"/>
        <w:rPr>
          <w:b/>
        </w:rPr>
      </w:pPr>
      <w:r>
        <w:rPr>
          <w:b/>
        </w:rPr>
        <w:t>Procedure</w:t>
      </w:r>
    </w:p>
    <w:p w14:paraId="08DD6938" w14:textId="0C84205A" w:rsidR="00E74077" w:rsidRDefault="00E74077" w:rsidP="006505F0">
      <w:pPr>
        <w:pStyle w:val="body"/>
        <w:numPr>
          <w:ilvl w:val="0"/>
          <w:numId w:val="26"/>
        </w:numPr>
      </w:pPr>
      <w:r>
        <w:t>The test device listens for an About announcement from the application on the DUT.</w:t>
      </w:r>
    </w:p>
    <w:p w14:paraId="6DB9D097" w14:textId="064FA045" w:rsidR="00E74077" w:rsidRDefault="00E74077" w:rsidP="006505F0">
      <w:pPr>
        <w:pStyle w:val="body"/>
        <w:numPr>
          <w:ilvl w:val="0"/>
          <w:numId w:val="26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1DE21BC2" w14:textId="7CDD19F0" w:rsidR="00E74077" w:rsidRDefault="00E74077" w:rsidP="006505F0">
      <w:pPr>
        <w:pStyle w:val="body"/>
        <w:numPr>
          <w:ilvl w:val="0"/>
          <w:numId w:val="26"/>
        </w:numPr>
      </w:pPr>
      <w:r>
        <w:t>The test compares the introspected interface definition with its stored XML file.</w:t>
      </w:r>
    </w:p>
    <w:p w14:paraId="37C432C9" w14:textId="2D9A1EB2" w:rsidR="00E74077" w:rsidRDefault="00E74077" w:rsidP="006505F0">
      <w:pPr>
        <w:pStyle w:val="body"/>
        <w:numPr>
          <w:ilvl w:val="0"/>
          <w:numId w:val="26"/>
        </w:numPr>
      </w:pPr>
      <w:r>
        <w:t>The test device leaves the session.</w:t>
      </w:r>
    </w:p>
    <w:p w14:paraId="493912FC" w14:textId="77777777" w:rsidR="00E74077" w:rsidRPr="00E74077" w:rsidRDefault="00E74077" w:rsidP="00E74077">
      <w:pPr>
        <w:pStyle w:val="body"/>
        <w:ind w:left="1080"/>
      </w:pPr>
    </w:p>
    <w:p w14:paraId="14B29DF7" w14:textId="28BD45DB" w:rsidR="002977E5" w:rsidRPr="002977E5" w:rsidRDefault="002977E5" w:rsidP="005C6E7C">
      <w:pPr>
        <w:pStyle w:val="body"/>
        <w:rPr>
          <w:b/>
        </w:rPr>
      </w:pPr>
      <w:r>
        <w:rPr>
          <w:b/>
        </w:rPr>
        <w:t>Expected results</w:t>
      </w:r>
    </w:p>
    <w:p w14:paraId="1E7A8CBE" w14:textId="718A419B" w:rsidR="00557237" w:rsidRDefault="00E74077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26DC6E90" w14:textId="0EBA4AFA" w:rsidR="00E74077" w:rsidRDefault="00E74077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003D975" w14:textId="1BDB1AC2" w:rsidR="00E74077" w:rsidRDefault="00E74077" w:rsidP="006505F0">
      <w:pPr>
        <w:pStyle w:val="body"/>
        <w:numPr>
          <w:ilvl w:val="0"/>
          <w:numId w:val="27"/>
        </w:numPr>
      </w:pPr>
      <w:r>
        <w:t>The introspected interface definitions matches the Lamp Service XML maintained with the validation test.</w:t>
      </w:r>
    </w:p>
    <w:p w14:paraId="1352E2CE" w14:textId="3BF23B9E" w:rsidR="00F43F01" w:rsidRDefault="00F43F01" w:rsidP="00F43F01">
      <w:pPr>
        <w:pStyle w:val="Heading2"/>
      </w:pPr>
      <w:bookmarkStart w:id="14" w:name="_Toc408297143"/>
      <w:r w:rsidRPr="002977E5">
        <w:t>LSF_Controller-v1-</w:t>
      </w:r>
      <w:r>
        <w:t>0</w:t>
      </w:r>
      <w:r w:rsidR="00A73616">
        <w:t>2</w:t>
      </w:r>
      <w:r>
        <w:t xml:space="preserve">: Service interface </w:t>
      </w:r>
      <w:r w:rsidR="00B27423">
        <w:t>versions</w:t>
      </w:r>
      <w:bookmarkEnd w:id="14"/>
    </w:p>
    <w:p w14:paraId="6DD3B3CD" w14:textId="77777777" w:rsidR="00F43F01" w:rsidRDefault="00F43F01" w:rsidP="00F43F01">
      <w:pPr>
        <w:pStyle w:val="body"/>
        <w:rPr>
          <w:b/>
        </w:rPr>
      </w:pPr>
      <w:r>
        <w:rPr>
          <w:b/>
        </w:rPr>
        <w:t>Objective</w:t>
      </w:r>
    </w:p>
    <w:p w14:paraId="6DA5BDCD" w14:textId="7795871E" w:rsidR="00F43F01" w:rsidRDefault="00B27423" w:rsidP="00F43F01">
      <w:pPr>
        <w:pStyle w:val="body"/>
      </w:pPr>
      <w:r>
        <w:t>Verify that getting the version property for each interface exposed by the Controller Service does not result in a BusException.</w:t>
      </w:r>
    </w:p>
    <w:p w14:paraId="0A6F44E8" w14:textId="77777777" w:rsidR="00F43F01" w:rsidRPr="00E74077" w:rsidRDefault="00F43F01" w:rsidP="00F43F01">
      <w:pPr>
        <w:pStyle w:val="body"/>
      </w:pPr>
    </w:p>
    <w:p w14:paraId="69B32D41" w14:textId="77777777" w:rsidR="00F43F01" w:rsidRDefault="00F43F01" w:rsidP="00F43F01">
      <w:pPr>
        <w:pStyle w:val="body"/>
        <w:rPr>
          <w:b/>
        </w:rPr>
      </w:pPr>
      <w:r>
        <w:rPr>
          <w:b/>
        </w:rPr>
        <w:t>Procedure</w:t>
      </w:r>
    </w:p>
    <w:p w14:paraId="19DC0091" w14:textId="77777777" w:rsidR="00F43F01" w:rsidRDefault="00F43F01" w:rsidP="006505F0">
      <w:pPr>
        <w:pStyle w:val="body"/>
        <w:numPr>
          <w:ilvl w:val="0"/>
          <w:numId w:val="28"/>
        </w:numPr>
      </w:pPr>
      <w:r>
        <w:t>The test device listens for an About announcement from the application on the DUT.</w:t>
      </w:r>
    </w:p>
    <w:p w14:paraId="280E6802" w14:textId="77777777" w:rsidR="00F43F01" w:rsidRDefault="00F43F01" w:rsidP="006505F0">
      <w:pPr>
        <w:pStyle w:val="body"/>
        <w:numPr>
          <w:ilvl w:val="0"/>
          <w:numId w:val="28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4BB8EA72" w14:textId="02174A29" w:rsidR="00F43F01" w:rsidRDefault="00B27423" w:rsidP="006505F0">
      <w:pPr>
        <w:pStyle w:val="body"/>
        <w:numPr>
          <w:ilvl w:val="0"/>
          <w:numId w:val="28"/>
        </w:numPr>
      </w:pPr>
      <w:r>
        <w:t>The test device calls getVersion() on the ControllerService bus object.</w:t>
      </w:r>
    </w:p>
    <w:p w14:paraId="70B7C22B" w14:textId="3CA03032" w:rsidR="00B27423" w:rsidRDefault="00B27423" w:rsidP="006505F0">
      <w:pPr>
        <w:pStyle w:val="body"/>
        <w:numPr>
          <w:ilvl w:val="0"/>
          <w:numId w:val="28"/>
        </w:numPr>
      </w:pPr>
      <w:r>
        <w:t>The test device calls getVersion() on the Lamp bus object.</w:t>
      </w:r>
    </w:p>
    <w:p w14:paraId="387EBDB3" w14:textId="0C3DCED9" w:rsidR="00B27423" w:rsidRDefault="00B27423" w:rsidP="006505F0">
      <w:pPr>
        <w:pStyle w:val="body"/>
        <w:numPr>
          <w:ilvl w:val="0"/>
          <w:numId w:val="28"/>
        </w:numPr>
      </w:pPr>
      <w:r>
        <w:lastRenderedPageBreak/>
        <w:t>The test device calls getVersion() on the Preset bus object.</w:t>
      </w:r>
    </w:p>
    <w:p w14:paraId="4B673132" w14:textId="67015C90" w:rsidR="008246F8" w:rsidRDefault="008246F8" w:rsidP="006505F0">
      <w:pPr>
        <w:pStyle w:val="body"/>
        <w:numPr>
          <w:ilvl w:val="0"/>
          <w:numId w:val="28"/>
        </w:numPr>
      </w:pPr>
      <w:r>
        <w:t>The test device calls getVersion() on the LampGroup bus object.</w:t>
      </w:r>
    </w:p>
    <w:p w14:paraId="4A05F005" w14:textId="3A35246A" w:rsidR="00B27423" w:rsidRDefault="00B27423" w:rsidP="006505F0">
      <w:pPr>
        <w:pStyle w:val="body"/>
        <w:numPr>
          <w:ilvl w:val="0"/>
          <w:numId w:val="28"/>
        </w:numPr>
      </w:pPr>
      <w:r>
        <w:t>The test device calls getVersion() on the Scene bus object.</w:t>
      </w:r>
    </w:p>
    <w:p w14:paraId="23C2B839" w14:textId="3871A6F6" w:rsidR="00B27423" w:rsidRDefault="00B27423" w:rsidP="006505F0">
      <w:pPr>
        <w:pStyle w:val="body"/>
        <w:numPr>
          <w:ilvl w:val="0"/>
          <w:numId w:val="28"/>
        </w:numPr>
      </w:pPr>
      <w:r>
        <w:t>The test device calls getVersion() on the MasterScene bus object.</w:t>
      </w:r>
    </w:p>
    <w:p w14:paraId="002221A7" w14:textId="6D855FED" w:rsidR="00B27423" w:rsidRDefault="00B27423" w:rsidP="006505F0">
      <w:pPr>
        <w:pStyle w:val="body"/>
        <w:numPr>
          <w:ilvl w:val="0"/>
          <w:numId w:val="28"/>
        </w:numPr>
      </w:pPr>
      <w:r>
        <w:t>The test device calls GetControllerServiceVersion() on the ControllerService bus object.</w:t>
      </w:r>
    </w:p>
    <w:p w14:paraId="1006E977" w14:textId="77777777" w:rsidR="00F43F01" w:rsidRDefault="00F43F01" w:rsidP="006505F0">
      <w:pPr>
        <w:pStyle w:val="body"/>
        <w:numPr>
          <w:ilvl w:val="0"/>
          <w:numId w:val="28"/>
        </w:numPr>
      </w:pPr>
      <w:r>
        <w:t>The test device leaves the session.</w:t>
      </w:r>
    </w:p>
    <w:p w14:paraId="743729BB" w14:textId="77777777" w:rsidR="00F43F01" w:rsidRPr="00E74077" w:rsidRDefault="00F43F01" w:rsidP="00F43F01">
      <w:pPr>
        <w:pStyle w:val="body"/>
        <w:ind w:left="1080"/>
      </w:pPr>
    </w:p>
    <w:p w14:paraId="0348F149" w14:textId="77777777" w:rsidR="00F43F01" w:rsidRPr="002977E5" w:rsidRDefault="00F43F01" w:rsidP="00F43F01">
      <w:pPr>
        <w:pStyle w:val="body"/>
        <w:rPr>
          <w:b/>
        </w:rPr>
      </w:pPr>
      <w:r>
        <w:rPr>
          <w:b/>
        </w:rPr>
        <w:t>Expected results</w:t>
      </w:r>
    </w:p>
    <w:p w14:paraId="205D24DC" w14:textId="77777777" w:rsidR="00F43F01" w:rsidRDefault="00F43F01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05BCD43" w14:textId="77777777" w:rsidR="00F43F01" w:rsidRDefault="00F43F01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836A488" w14:textId="24A371CC" w:rsidR="00F43F01" w:rsidRDefault="00F26420" w:rsidP="006505F0">
      <w:pPr>
        <w:pStyle w:val="body"/>
        <w:numPr>
          <w:ilvl w:val="0"/>
          <w:numId w:val="27"/>
        </w:numPr>
      </w:pPr>
      <w:r>
        <w:t>Each call</w:t>
      </w:r>
      <w:r w:rsidR="00F311DE">
        <w:t xml:space="preserve"> to getVersion() does not result </w:t>
      </w:r>
      <w:r w:rsidR="003F422A">
        <w:t xml:space="preserve">in </w:t>
      </w:r>
      <w:r w:rsidR="00F311DE">
        <w:t>a BusException on any interface.</w:t>
      </w:r>
    </w:p>
    <w:p w14:paraId="75FF3828" w14:textId="1D6431B3" w:rsidR="00F311DE" w:rsidRDefault="00F311DE" w:rsidP="006505F0">
      <w:pPr>
        <w:pStyle w:val="body"/>
        <w:numPr>
          <w:ilvl w:val="0"/>
          <w:numId w:val="27"/>
        </w:numPr>
      </w:pPr>
      <w:r>
        <w:t>The call to GetControllerServiceVersion() does not result in a BusException.</w:t>
      </w:r>
    </w:p>
    <w:p w14:paraId="0F6D1E07" w14:textId="35E50BFF" w:rsidR="00D77EEE" w:rsidRDefault="00D77EEE" w:rsidP="00D77EEE">
      <w:pPr>
        <w:pStyle w:val="Heading2"/>
      </w:pPr>
      <w:bookmarkStart w:id="15" w:name="_Toc408297144"/>
      <w:r w:rsidRPr="002977E5">
        <w:t>LSF_Controller-v1-</w:t>
      </w:r>
      <w:r>
        <w:t xml:space="preserve">03: </w:t>
      </w:r>
      <w:r w:rsidR="00137C78">
        <w:t>Reset controller service</w:t>
      </w:r>
      <w:bookmarkEnd w:id="15"/>
    </w:p>
    <w:p w14:paraId="6825B9DF" w14:textId="77777777" w:rsidR="00D77EEE" w:rsidRDefault="00D77EEE" w:rsidP="00D77EEE">
      <w:pPr>
        <w:pStyle w:val="body"/>
        <w:rPr>
          <w:b/>
        </w:rPr>
      </w:pPr>
      <w:r>
        <w:rPr>
          <w:b/>
        </w:rPr>
        <w:t>Objective</w:t>
      </w:r>
    </w:p>
    <w:p w14:paraId="0A589D38" w14:textId="337E2C0A" w:rsidR="00D77EEE" w:rsidRDefault="00D77EEE" w:rsidP="00D77EEE">
      <w:pPr>
        <w:pStyle w:val="body"/>
      </w:pPr>
      <w:r>
        <w:t xml:space="preserve">Verify that </w:t>
      </w:r>
      <w:r w:rsidR="003F422A">
        <w:t>calling the LightingResetControllerService() method will not result in a BusException and send out the appropriate signal</w:t>
      </w:r>
      <w:r w:rsidR="00C552ED">
        <w:t>.</w:t>
      </w:r>
    </w:p>
    <w:p w14:paraId="049434D4" w14:textId="77777777" w:rsidR="00D77EEE" w:rsidRPr="00E74077" w:rsidRDefault="00D77EEE" w:rsidP="00D77EEE">
      <w:pPr>
        <w:pStyle w:val="body"/>
      </w:pPr>
    </w:p>
    <w:p w14:paraId="44BB676E" w14:textId="77777777" w:rsidR="00D77EEE" w:rsidRDefault="00D77EEE" w:rsidP="00D77EEE">
      <w:pPr>
        <w:pStyle w:val="body"/>
        <w:rPr>
          <w:b/>
        </w:rPr>
      </w:pPr>
      <w:r>
        <w:rPr>
          <w:b/>
        </w:rPr>
        <w:t>Procedure</w:t>
      </w:r>
    </w:p>
    <w:p w14:paraId="647BCC90" w14:textId="77777777" w:rsidR="00D77EEE" w:rsidRDefault="00D77EEE" w:rsidP="006505F0">
      <w:pPr>
        <w:pStyle w:val="body"/>
        <w:numPr>
          <w:ilvl w:val="0"/>
          <w:numId w:val="29"/>
        </w:numPr>
      </w:pPr>
      <w:r>
        <w:t>The test device listens for an About announcement from the application on the DUT.</w:t>
      </w:r>
    </w:p>
    <w:p w14:paraId="7C6395D6" w14:textId="77777777" w:rsidR="00D77EEE" w:rsidRDefault="00D77EEE" w:rsidP="006505F0">
      <w:pPr>
        <w:pStyle w:val="body"/>
        <w:numPr>
          <w:ilvl w:val="0"/>
          <w:numId w:val="29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137837AB" w14:textId="56BD3C9A" w:rsidR="00D77EEE" w:rsidRDefault="003F422A" w:rsidP="006505F0">
      <w:pPr>
        <w:pStyle w:val="body"/>
        <w:numPr>
          <w:ilvl w:val="0"/>
          <w:numId w:val="29"/>
        </w:numPr>
      </w:pPr>
      <w:r>
        <w:t>The test device calls LightingResetControllerService() on the bus object.</w:t>
      </w:r>
    </w:p>
    <w:p w14:paraId="5E6EABAF" w14:textId="34CACC98" w:rsidR="003F422A" w:rsidRDefault="003F422A" w:rsidP="006505F0">
      <w:pPr>
        <w:pStyle w:val="body"/>
        <w:numPr>
          <w:ilvl w:val="0"/>
          <w:numId w:val="29"/>
        </w:numPr>
      </w:pPr>
      <w:r>
        <w:t>The test device checks to see if it has received a LightingReset signal from the DUT.</w:t>
      </w:r>
    </w:p>
    <w:p w14:paraId="05FC5798" w14:textId="77777777" w:rsidR="00D77EEE" w:rsidRDefault="00D77EEE" w:rsidP="006505F0">
      <w:pPr>
        <w:pStyle w:val="body"/>
        <w:numPr>
          <w:ilvl w:val="0"/>
          <w:numId w:val="29"/>
        </w:numPr>
      </w:pPr>
      <w:r>
        <w:t>The test device leaves the session.</w:t>
      </w:r>
    </w:p>
    <w:p w14:paraId="3CB905BC" w14:textId="77777777" w:rsidR="00D77EEE" w:rsidRPr="00E74077" w:rsidRDefault="00D77EEE" w:rsidP="00D77EEE">
      <w:pPr>
        <w:pStyle w:val="body"/>
        <w:ind w:left="1080"/>
      </w:pPr>
    </w:p>
    <w:p w14:paraId="211DDAE2" w14:textId="77777777" w:rsidR="00D77EEE" w:rsidRPr="002977E5" w:rsidRDefault="00D77EEE" w:rsidP="00D77EEE">
      <w:pPr>
        <w:pStyle w:val="body"/>
        <w:rPr>
          <w:b/>
        </w:rPr>
      </w:pPr>
      <w:r>
        <w:rPr>
          <w:b/>
        </w:rPr>
        <w:t>Expected results</w:t>
      </w:r>
    </w:p>
    <w:p w14:paraId="1162E4EC" w14:textId="77777777" w:rsidR="00D77EEE" w:rsidRDefault="00D77EEE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9F4FCE4" w14:textId="77777777" w:rsidR="00D77EEE" w:rsidRDefault="00D77EEE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696716C" w14:textId="7F418316" w:rsidR="00D77EEE" w:rsidRDefault="003F422A" w:rsidP="006505F0">
      <w:pPr>
        <w:pStyle w:val="body"/>
        <w:numPr>
          <w:ilvl w:val="0"/>
          <w:numId w:val="27"/>
        </w:numPr>
      </w:pPr>
      <w:r>
        <w:t>The method call to LightingResetControllerService() does not result in a BusException.</w:t>
      </w:r>
    </w:p>
    <w:p w14:paraId="6BC4FD97" w14:textId="3A48E22B" w:rsidR="003F422A" w:rsidRDefault="003F422A" w:rsidP="006505F0">
      <w:pPr>
        <w:pStyle w:val="body"/>
        <w:numPr>
          <w:ilvl w:val="0"/>
          <w:numId w:val="27"/>
        </w:numPr>
      </w:pPr>
      <w:r>
        <w:lastRenderedPageBreak/>
        <w:t>The test device receives a LightingReset signal after calling LightingResetControllerService()</w:t>
      </w:r>
      <w:r w:rsidR="008246F8">
        <w:t>.</w:t>
      </w:r>
    </w:p>
    <w:p w14:paraId="279A6A3E" w14:textId="31597D79" w:rsidR="00C552ED" w:rsidRDefault="00C552ED" w:rsidP="00C552ED">
      <w:pPr>
        <w:pStyle w:val="Heading2"/>
      </w:pPr>
      <w:bookmarkStart w:id="16" w:name="_Toc408297145"/>
      <w:r w:rsidRPr="002977E5">
        <w:t>LSF_Controller-v1-</w:t>
      </w:r>
      <w:r>
        <w:t xml:space="preserve">04: Lamp </w:t>
      </w:r>
      <w:r w:rsidR="00137C78">
        <w:t>info</w:t>
      </w:r>
      <w:bookmarkEnd w:id="16"/>
    </w:p>
    <w:p w14:paraId="69EA8A56" w14:textId="77777777" w:rsidR="00C552ED" w:rsidRDefault="00C552ED" w:rsidP="00C552ED">
      <w:pPr>
        <w:pStyle w:val="body"/>
        <w:rPr>
          <w:b/>
        </w:rPr>
      </w:pPr>
      <w:r>
        <w:rPr>
          <w:b/>
        </w:rPr>
        <w:t>Objective</w:t>
      </w:r>
    </w:p>
    <w:p w14:paraId="65C9FFD3" w14:textId="22C1724F" w:rsidR="00C552ED" w:rsidRDefault="00C552ED" w:rsidP="00C552ED">
      <w:pPr>
        <w:pStyle w:val="body"/>
      </w:pPr>
      <w:r>
        <w:t>Verify that calling the GetLampSupportedLanguages() and GetLampManufacturer() methods will not result in a BusException.</w:t>
      </w:r>
    </w:p>
    <w:p w14:paraId="116821CA" w14:textId="77777777" w:rsidR="00C552ED" w:rsidRPr="00E74077" w:rsidRDefault="00C552ED" w:rsidP="00C552ED">
      <w:pPr>
        <w:pStyle w:val="body"/>
      </w:pPr>
    </w:p>
    <w:p w14:paraId="62E4F795" w14:textId="77777777" w:rsidR="00C552ED" w:rsidRDefault="00C552ED" w:rsidP="00C552ED">
      <w:pPr>
        <w:pStyle w:val="body"/>
        <w:rPr>
          <w:b/>
        </w:rPr>
      </w:pPr>
      <w:r>
        <w:rPr>
          <w:b/>
        </w:rPr>
        <w:t>Procedure</w:t>
      </w:r>
    </w:p>
    <w:p w14:paraId="04FAE7A0" w14:textId="77777777" w:rsidR="00C552ED" w:rsidRDefault="00C552ED" w:rsidP="006505F0">
      <w:pPr>
        <w:pStyle w:val="body"/>
        <w:numPr>
          <w:ilvl w:val="0"/>
          <w:numId w:val="30"/>
        </w:numPr>
      </w:pPr>
      <w:r>
        <w:t>The test device listens for an About announcement from the application on the DUT.</w:t>
      </w:r>
    </w:p>
    <w:p w14:paraId="28948618" w14:textId="77777777" w:rsidR="00C552ED" w:rsidRDefault="00C552ED" w:rsidP="006505F0">
      <w:pPr>
        <w:pStyle w:val="body"/>
        <w:numPr>
          <w:ilvl w:val="0"/>
          <w:numId w:val="30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ABE9232" w14:textId="77777777" w:rsidR="00E527FD" w:rsidRDefault="00E527FD" w:rsidP="006505F0">
      <w:pPr>
        <w:pStyle w:val="body"/>
        <w:numPr>
          <w:ilvl w:val="0"/>
          <w:numId w:val="30"/>
        </w:numPr>
      </w:pPr>
      <w:r>
        <w:t>The test device gets the lamp ID of a lamp connected to the controller.</w:t>
      </w:r>
    </w:p>
    <w:p w14:paraId="64E91D8F" w14:textId="4171E96A" w:rsidR="00C552ED" w:rsidRDefault="00C552ED" w:rsidP="006505F0">
      <w:pPr>
        <w:pStyle w:val="body"/>
        <w:numPr>
          <w:ilvl w:val="0"/>
          <w:numId w:val="30"/>
        </w:numPr>
      </w:pPr>
      <w:r>
        <w:t>The test device calls GeLampSupportedLanguages() on the bus object.</w:t>
      </w:r>
    </w:p>
    <w:p w14:paraId="5E1FE4CB" w14:textId="0BEFD91C" w:rsidR="00C552ED" w:rsidRDefault="00C552ED" w:rsidP="006505F0">
      <w:pPr>
        <w:pStyle w:val="body"/>
        <w:numPr>
          <w:ilvl w:val="0"/>
          <w:numId w:val="30"/>
        </w:numPr>
      </w:pPr>
      <w:r>
        <w:t>The test device calls GetLampManufacturer() on the bus object.</w:t>
      </w:r>
    </w:p>
    <w:p w14:paraId="08992487" w14:textId="77777777" w:rsidR="00C552ED" w:rsidRDefault="00C552ED" w:rsidP="006505F0">
      <w:pPr>
        <w:pStyle w:val="body"/>
        <w:numPr>
          <w:ilvl w:val="0"/>
          <w:numId w:val="30"/>
        </w:numPr>
      </w:pPr>
      <w:r>
        <w:t>The test device leaves the session.</w:t>
      </w:r>
    </w:p>
    <w:p w14:paraId="761B0E48" w14:textId="77777777" w:rsidR="00C552ED" w:rsidRPr="00E74077" w:rsidRDefault="00C552ED" w:rsidP="00C552ED">
      <w:pPr>
        <w:pStyle w:val="body"/>
        <w:ind w:left="1080"/>
      </w:pPr>
    </w:p>
    <w:p w14:paraId="06FFC5B0" w14:textId="77777777" w:rsidR="00C552ED" w:rsidRPr="002977E5" w:rsidRDefault="00C552ED" w:rsidP="00C552ED">
      <w:pPr>
        <w:pStyle w:val="body"/>
        <w:rPr>
          <w:b/>
        </w:rPr>
      </w:pPr>
      <w:r>
        <w:rPr>
          <w:b/>
        </w:rPr>
        <w:t>Expected results</w:t>
      </w:r>
    </w:p>
    <w:p w14:paraId="1D4FA936" w14:textId="77777777" w:rsidR="00C552ED" w:rsidRDefault="00C552ED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41B3FE8" w14:textId="77777777" w:rsidR="00C552ED" w:rsidRDefault="00C552ED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5BFB7D80" w14:textId="5A0A8292" w:rsidR="00E527FD" w:rsidRDefault="00E527FD" w:rsidP="006505F0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746F5F1A" w14:textId="09D85385" w:rsidR="00C552ED" w:rsidRDefault="00C552ED" w:rsidP="006505F0">
      <w:pPr>
        <w:pStyle w:val="body"/>
        <w:numPr>
          <w:ilvl w:val="0"/>
          <w:numId w:val="27"/>
        </w:numPr>
      </w:pPr>
      <w:r>
        <w:t>The method c</w:t>
      </w:r>
      <w:r w:rsidR="00EE337A">
        <w:t>all to GeLampSupportedLanguages</w:t>
      </w:r>
      <w:r>
        <w:t>() does not result in a BusException.</w:t>
      </w:r>
    </w:p>
    <w:p w14:paraId="1752AACD" w14:textId="4C8FCF15" w:rsidR="00C552ED" w:rsidRDefault="00C552ED" w:rsidP="006505F0">
      <w:pPr>
        <w:pStyle w:val="body"/>
        <w:numPr>
          <w:ilvl w:val="0"/>
          <w:numId w:val="27"/>
        </w:numPr>
      </w:pPr>
      <w:r>
        <w:t>The met</w:t>
      </w:r>
      <w:r w:rsidR="00EE337A">
        <w:t>hod call to GetLampManufacturer</w:t>
      </w:r>
      <w:r>
        <w:t>() does not result in a BusException.</w:t>
      </w:r>
    </w:p>
    <w:p w14:paraId="7122E24D" w14:textId="13368D5F" w:rsidR="00C552ED" w:rsidRDefault="00C552ED" w:rsidP="00C552ED">
      <w:pPr>
        <w:pStyle w:val="Heading2"/>
      </w:pPr>
      <w:bookmarkStart w:id="17" w:name="_Toc408297146"/>
      <w:r w:rsidRPr="002977E5">
        <w:t>LSF_Controller-v1-</w:t>
      </w:r>
      <w:r>
        <w:t>05: Get and set lamp name</w:t>
      </w:r>
      <w:bookmarkEnd w:id="17"/>
    </w:p>
    <w:p w14:paraId="62509D48" w14:textId="77777777" w:rsidR="00C552ED" w:rsidRDefault="00C552ED" w:rsidP="00C552ED">
      <w:pPr>
        <w:pStyle w:val="body"/>
        <w:rPr>
          <w:b/>
        </w:rPr>
      </w:pPr>
      <w:r>
        <w:rPr>
          <w:b/>
        </w:rPr>
        <w:t>Objective</w:t>
      </w:r>
    </w:p>
    <w:p w14:paraId="49AEAFFE" w14:textId="6B461280" w:rsidR="00C552ED" w:rsidRDefault="00EE337A" w:rsidP="00C552ED">
      <w:pPr>
        <w:pStyle w:val="body"/>
      </w:pPr>
      <w:r>
        <w:t xml:space="preserve">Verify that the DUT can call GetLampName() and SetLampName() properly. GetLampName() should fetch the updated name </w:t>
      </w:r>
      <w:r w:rsidR="00F27B25">
        <w:t xml:space="preserve">after </w:t>
      </w:r>
      <w:r>
        <w:t xml:space="preserve">a call to SetLampName(). </w:t>
      </w:r>
      <w:r w:rsidR="00C552ED">
        <w:t>Furthermore, verify that the appropriate signal is sent out after the lamp name is changed.</w:t>
      </w:r>
    </w:p>
    <w:p w14:paraId="4DA27F23" w14:textId="77777777" w:rsidR="00C552ED" w:rsidRPr="00E74077" w:rsidRDefault="00C552ED" w:rsidP="00C552ED">
      <w:pPr>
        <w:pStyle w:val="body"/>
      </w:pPr>
    </w:p>
    <w:p w14:paraId="6DF42FB6" w14:textId="77777777" w:rsidR="00C552ED" w:rsidRDefault="00C552ED" w:rsidP="00C552ED">
      <w:pPr>
        <w:pStyle w:val="body"/>
        <w:rPr>
          <w:b/>
        </w:rPr>
      </w:pPr>
      <w:r>
        <w:rPr>
          <w:b/>
        </w:rPr>
        <w:t>Procedure</w:t>
      </w:r>
    </w:p>
    <w:p w14:paraId="4BD75CB1" w14:textId="77777777" w:rsidR="00C552ED" w:rsidRDefault="00C552ED" w:rsidP="006505F0">
      <w:pPr>
        <w:pStyle w:val="body"/>
        <w:numPr>
          <w:ilvl w:val="0"/>
          <w:numId w:val="31"/>
        </w:numPr>
      </w:pPr>
      <w:r>
        <w:t>The test device listens for an About announcement from the application on the DUT.</w:t>
      </w:r>
    </w:p>
    <w:p w14:paraId="200BCAA5" w14:textId="77777777" w:rsidR="00C552ED" w:rsidRDefault="00C552ED" w:rsidP="006505F0">
      <w:pPr>
        <w:pStyle w:val="body"/>
        <w:numPr>
          <w:ilvl w:val="0"/>
          <w:numId w:val="31"/>
        </w:numPr>
      </w:pPr>
      <w:r>
        <w:lastRenderedPageBreak/>
        <w:t>After receiving an About announcement from the application, the test device joins a session with the application at the port specified in the received About announcement.</w:t>
      </w:r>
    </w:p>
    <w:p w14:paraId="2C9C35D2" w14:textId="6B4201C3" w:rsidR="00C552ED" w:rsidRDefault="00137C78" w:rsidP="006505F0">
      <w:pPr>
        <w:pStyle w:val="body"/>
        <w:numPr>
          <w:ilvl w:val="0"/>
          <w:numId w:val="31"/>
        </w:numPr>
      </w:pPr>
      <w:r>
        <w:t xml:space="preserve">The test device gets the lamp ID of a </w:t>
      </w:r>
      <w:r w:rsidR="00C552ED">
        <w:t>lamp</w:t>
      </w:r>
      <w:r>
        <w:t xml:space="preserve"> connected to the controller</w:t>
      </w:r>
      <w:r w:rsidR="00C552ED">
        <w:t>.</w:t>
      </w:r>
    </w:p>
    <w:p w14:paraId="7F69D555" w14:textId="76AA55AE" w:rsidR="00C552ED" w:rsidRDefault="00C552ED" w:rsidP="006505F0">
      <w:pPr>
        <w:pStyle w:val="body"/>
        <w:numPr>
          <w:ilvl w:val="0"/>
          <w:numId w:val="31"/>
        </w:numPr>
      </w:pPr>
      <w:r>
        <w:t xml:space="preserve">The test device calls SetLampName() </w:t>
      </w:r>
      <w:r w:rsidR="006565D3">
        <w:t>on the bus object to set</w:t>
      </w:r>
      <w:r>
        <w:t xml:space="preserve"> the name </w:t>
      </w:r>
      <w:r w:rsidR="006565D3">
        <w:t>of the connected lamp as “ControllerTestLamp-xxxx” where “xxxx” represents a random integer.</w:t>
      </w:r>
    </w:p>
    <w:p w14:paraId="7FA5F8E8" w14:textId="74879EAA" w:rsidR="006565D3" w:rsidRDefault="006565D3" w:rsidP="006505F0">
      <w:pPr>
        <w:pStyle w:val="body"/>
        <w:numPr>
          <w:ilvl w:val="0"/>
          <w:numId w:val="31"/>
        </w:numPr>
      </w:pPr>
      <w:r>
        <w:t>The test device calls GetLampName() on the bus object to get the name of the same connected lamp.</w:t>
      </w:r>
    </w:p>
    <w:p w14:paraId="1A2A2354" w14:textId="031AB934" w:rsidR="00C552ED" w:rsidRDefault="00C552ED" w:rsidP="006505F0">
      <w:pPr>
        <w:pStyle w:val="body"/>
        <w:numPr>
          <w:ilvl w:val="0"/>
          <w:numId w:val="31"/>
        </w:numPr>
      </w:pPr>
      <w:r>
        <w:t xml:space="preserve">The test device checks to see if it has received a </w:t>
      </w:r>
      <w:r w:rsidR="006565D3">
        <w:t>LampNameChanged</w:t>
      </w:r>
      <w:r>
        <w:t xml:space="preserve"> signal from the DUT.</w:t>
      </w:r>
    </w:p>
    <w:p w14:paraId="5D9A1452" w14:textId="77777777" w:rsidR="00C552ED" w:rsidRDefault="00C552ED" w:rsidP="006505F0">
      <w:pPr>
        <w:pStyle w:val="body"/>
        <w:numPr>
          <w:ilvl w:val="0"/>
          <w:numId w:val="31"/>
        </w:numPr>
      </w:pPr>
      <w:r>
        <w:t>The test device leaves the session.</w:t>
      </w:r>
    </w:p>
    <w:p w14:paraId="7B0A8093" w14:textId="77777777" w:rsidR="00C552ED" w:rsidRPr="00E74077" w:rsidRDefault="00C552ED" w:rsidP="00C552ED">
      <w:pPr>
        <w:pStyle w:val="body"/>
        <w:ind w:left="1080"/>
      </w:pPr>
    </w:p>
    <w:p w14:paraId="5CF39218" w14:textId="77777777" w:rsidR="00C552ED" w:rsidRPr="002977E5" w:rsidRDefault="00C552ED" w:rsidP="00C552ED">
      <w:pPr>
        <w:pStyle w:val="body"/>
        <w:rPr>
          <w:b/>
        </w:rPr>
      </w:pPr>
      <w:r>
        <w:rPr>
          <w:b/>
        </w:rPr>
        <w:t>Expected results</w:t>
      </w:r>
    </w:p>
    <w:p w14:paraId="073884F4" w14:textId="77777777" w:rsidR="00C552ED" w:rsidRDefault="00C552ED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E513D24" w14:textId="77777777" w:rsidR="00C552ED" w:rsidRDefault="00C552ED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9148D00" w14:textId="247229D8" w:rsidR="006565D3" w:rsidRDefault="006565D3" w:rsidP="006505F0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2DA33FE8" w14:textId="47824EFC" w:rsidR="00C552ED" w:rsidRDefault="00C552ED" w:rsidP="006505F0">
      <w:pPr>
        <w:pStyle w:val="body"/>
        <w:numPr>
          <w:ilvl w:val="0"/>
          <w:numId w:val="27"/>
        </w:numPr>
      </w:pPr>
      <w:r>
        <w:t xml:space="preserve">The method call to </w:t>
      </w:r>
      <w:r w:rsidR="006565D3">
        <w:t>SetLampName() is executed properly.</w:t>
      </w:r>
    </w:p>
    <w:p w14:paraId="6D1CE991" w14:textId="3F6F394D" w:rsidR="006565D3" w:rsidRDefault="006565D3" w:rsidP="006505F0">
      <w:pPr>
        <w:pStyle w:val="body"/>
        <w:numPr>
          <w:ilvl w:val="0"/>
          <w:numId w:val="27"/>
        </w:numPr>
      </w:pPr>
      <w:r>
        <w:t>The method call to GetLampName() returns the same string used when setting the name.</w:t>
      </w:r>
    </w:p>
    <w:p w14:paraId="6AD7791A" w14:textId="532CD375" w:rsidR="00C552ED" w:rsidRDefault="00C552ED" w:rsidP="006505F0">
      <w:pPr>
        <w:pStyle w:val="body"/>
        <w:numPr>
          <w:ilvl w:val="0"/>
          <w:numId w:val="27"/>
        </w:numPr>
      </w:pPr>
      <w:r>
        <w:t xml:space="preserve">The test device receives a </w:t>
      </w:r>
      <w:r w:rsidR="006565D3">
        <w:t>LampNameChanged signal after calling SetLampName</w:t>
      </w:r>
      <w:r w:rsidR="00B23264">
        <w:t>()</w:t>
      </w:r>
      <w:r w:rsidR="006565D3">
        <w:t>.</w:t>
      </w:r>
    </w:p>
    <w:p w14:paraId="04B825D9" w14:textId="22CA7151" w:rsidR="00137C78" w:rsidRDefault="00137C78" w:rsidP="00137C78">
      <w:pPr>
        <w:pStyle w:val="Heading2"/>
      </w:pPr>
      <w:bookmarkStart w:id="18" w:name="_Toc408297147"/>
      <w:r w:rsidRPr="002977E5">
        <w:t>LSF_Controller-v1-</w:t>
      </w:r>
      <w:r>
        <w:t>06: Lamp details</w:t>
      </w:r>
      <w:bookmarkEnd w:id="18"/>
    </w:p>
    <w:p w14:paraId="27909BAC" w14:textId="77777777" w:rsidR="00137C78" w:rsidRDefault="00137C78" w:rsidP="00137C78">
      <w:pPr>
        <w:pStyle w:val="body"/>
        <w:rPr>
          <w:b/>
        </w:rPr>
      </w:pPr>
      <w:r>
        <w:rPr>
          <w:b/>
        </w:rPr>
        <w:t>Objective</w:t>
      </w:r>
    </w:p>
    <w:p w14:paraId="71B0E4E8" w14:textId="46E32730" w:rsidR="00137C78" w:rsidRDefault="00137C78" w:rsidP="00137C78">
      <w:pPr>
        <w:pStyle w:val="body"/>
      </w:pPr>
      <w:r>
        <w:t>Verify that calling the GetLampDetails() methods will not result in a BusException.</w:t>
      </w:r>
    </w:p>
    <w:p w14:paraId="2A4A86CD" w14:textId="77777777" w:rsidR="00137C78" w:rsidRPr="00E74077" w:rsidRDefault="00137C78" w:rsidP="00137C78">
      <w:pPr>
        <w:pStyle w:val="body"/>
      </w:pPr>
    </w:p>
    <w:p w14:paraId="08223D51" w14:textId="77777777" w:rsidR="00137C78" w:rsidRDefault="00137C78" w:rsidP="00137C78">
      <w:pPr>
        <w:pStyle w:val="body"/>
        <w:rPr>
          <w:b/>
        </w:rPr>
      </w:pPr>
      <w:r>
        <w:rPr>
          <w:b/>
        </w:rPr>
        <w:t>Procedure</w:t>
      </w:r>
    </w:p>
    <w:p w14:paraId="249713E9" w14:textId="77777777" w:rsidR="00137C78" w:rsidRDefault="00137C78" w:rsidP="006505F0">
      <w:pPr>
        <w:pStyle w:val="body"/>
        <w:numPr>
          <w:ilvl w:val="0"/>
          <w:numId w:val="32"/>
        </w:numPr>
      </w:pPr>
      <w:r>
        <w:t>The test device listens for an About announcement from the application on the DUT.</w:t>
      </w:r>
    </w:p>
    <w:p w14:paraId="52E3900F" w14:textId="77777777" w:rsidR="00137C78" w:rsidRDefault="00137C78" w:rsidP="006505F0">
      <w:pPr>
        <w:pStyle w:val="body"/>
        <w:numPr>
          <w:ilvl w:val="0"/>
          <w:numId w:val="32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2E746F00" w14:textId="43D32173" w:rsidR="00137C78" w:rsidRDefault="00137C78" w:rsidP="006505F0">
      <w:pPr>
        <w:pStyle w:val="body"/>
        <w:numPr>
          <w:ilvl w:val="0"/>
          <w:numId w:val="32"/>
        </w:numPr>
      </w:pPr>
      <w:r>
        <w:t>The test device gets the lamp ID of a lamp connected to the controller.</w:t>
      </w:r>
    </w:p>
    <w:p w14:paraId="35095940" w14:textId="18348D25" w:rsidR="00137C78" w:rsidRDefault="00137C78" w:rsidP="006505F0">
      <w:pPr>
        <w:pStyle w:val="body"/>
        <w:numPr>
          <w:ilvl w:val="0"/>
          <w:numId w:val="32"/>
        </w:numPr>
      </w:pPr>
      <w:r>
        <w:t>The test device calls GetLampDetails() on the bus object.</w:t>
      </w:r>
    </w:p>
    <w:p w14:paraId="42B1CAE2" w14:textId="77777777" w:rsidR="00137C78" w:rsidRDefault="00137C78" w:rsidP="006505F0">
      <w:pPr>
        <w:pStyle w:val="body"/>
        <w:numPr>
          <w:ilvl w:val="0"/>
          <w:numId w:val="32"/>
        </w:numPr>
      </w:pPr>
      <w:r>
        <w:t>The test device leaves the session.</w:t>
      </w:r>
    </w:p>
    <w:p w14:paraId="39C129C0" w14:textId="77777777" w:rsidR="00137C78" w:rsidRPr="00E74077" w:rsidRDefault="00137C78" w:rsidP="00137C78">
      <w:pPr>
        <w:pStyle w:val="body"/>
        <w:ind w:left="1080"/>
      </w:pPr>
    </w:p>
    <w:p w14:paraId="426B88EF" w14:textId="77777777" w:rsidR="00137C78" w:rsidRPr="002977E5" w:rsidRDefault="00137C78" w:rsidP="00137C78">
      <w:pPr>
        <w:pStyle w:val="body"/>
        <w:rPr>
          <w:b/>
        </w:rPr>
      </w:pPr>
      <w:r>
        <w:rPr>
          <w:b/>
        </w:rPr>
        <w:lastRenderedPageBreak/>
        <w:t>Expected results</w:t>
      </w:r>
    </w:p>
    <w:p w14:paraId="32711F07" w14:textId="77777777" w:rsidR="00137C78" w:rsidRDefault="00137C78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8C02017" w14:textId="77777777" w:rsidR="00137C78" w:rsidRDefault="00137C78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3830ED3F" w14:textId="77777777" w:rsidR="00C54E8A" w:rsidRDefault="00C54E8A" w:rsidP="006505F0">
      <w:pPr>
        <w:pStyle w:val="body"/>
        <w:numPr>
          <w:ilvl w:val="0"/>
          <w:numId w:val="27"/>
        </w:numPr>
      </w:pPr>
      <w:r>
        <w:t>The test device gets the lamp ID of a lamp connected to the controller.</w:t>
      </w:r>
    </w:p>
    <w:p w14:paraId="23451A61" w14:textId="17780E22" w:rsidR="00137C78" w:rsidRDefault="00137C78" w:rsidP="006505F0">
      <w:pPr>
        <w:pStyle w:val="body"/>
        <w:numPr>
          <w:ilvl w:val="0"/>
          <w:numId w:val="27"/>
        </w:numPr>
      </w:pPr>
      <w:r>
        <w:t xml:space="preserve">The method call to </w:t>
      </w:r>
      <w:r w:rsidR="00172937">
        <w:t>GetLampDetails</w:t>
      </w:r>
      <w:r>
        <w:t xml:space="preserve"> () does not result in a BusException.</w:t>
      </w:r>
    </w:p>
    <w:p w14:paraId="33DECDB8" w14:textId="16FAE454" w:rsidR="00AE5CEB" w:rsidRDefault="00AE5CEB" w:rsidP="00AE5CEB">
      <w:pPr>
        <w:pStyle w:val="Heading2"/>
      </w:pPr>
      <w:bookmarkStart w:id="19" w:name="_Toc408297148"/>
      <w:r w:rsidRPr="002977E5">
        <w:t>LSF_Controller-v1-</w:t>
      </w:r>
      <w:r w:rsidR="00AE3C22">
        <w:t>07</w:t>
      </w:r>
      <w:r>
        <w:t>: Lamp parameters</w:t>
      </w:r>
      <w:bookmarkEnd w:id="19"/>
    </w:p>
    <w:p w14:paraId="0586D966" w14:textId="77777777" w:rsidR="00AE5CEB" w:rsidRDefault="00AE5CEB" w:rsidP="00AE5CEB">
      <w:pPr>
        <w:pStyle w:val="body"/>
        <w:rPr>
          <w:b/>
        </w:rPr>
      </w:pPr>
      <w:r>
        <w:rPr>
          <w:b/>
        </w:rPr>
        <w:t>Objective</w:t>
      </w:r>
    </w:p>
    <w:p w14:paraId="214ED175" w14:textId="23EB85C7" w:rsidR="00AE5CEB" w:rsidRDefault="00AE5CEB" w:rsidP="00AE5CEB">
      <w:pPr>
        <w:pStyle w:val="body"/>
      </w:pPr>
      <w:r>
        <w:t>Verify that</w:t>
      </w:r>
      <w:r w:rsidR="00EE337A">
        <w:t xml:space="preserve"> the DUT can call GetLampParameters() and GetLampParametesField() properly.</w:t>
      </w:r>
      <w:r>
        <w:t xml:space="preserve"> </w:t>
      </w:r>
      <w:r w:rsidR="00EE337A">
        <w:t>T</w:t>
      </w:r>
      <w:r>
        <w:t>he data returned fro</w:t>
      </w:r>
      <w:r w:rsidR="00EE337A">
        <w:t>m calling GetLampParameters() should be</w:t>
      </w:r>
      <w:r>
        <w:t xml:space="preserve"> consistent with that returned by GetLampParametersField() for each specific field key.</w:t>
      </w:r>
    </w:p>
    <w:p w14:paraId="67C64035" w14:textId="77777777" w:rsidR="00AE5CEB" w:rsidRPr="00E74077" w:rsidRDefault="00AE5CEB" w:rsidP="00AE5CEB">
      <w:pPr>
        <w:pStyle w:val="body"/>
      </w:pPr>
    </w:p>
    <w:p w14:paraId="3B9A0EC4" w14:textId="77777777" w:rsidR="00AE5CEB" w:rsidRDefault="00AE5CEB" w:rsidP="00AE5CEB">
      <w:pPr>
        <w:pStyle w:val="body"/>
        <w:rPr>
          <w:b/>
        </w:rPr>
      </w:pPr>
      <w:r>
        <w:rPr>
          <w:b/>
        </w:rPr>
        <w:t>Procedure</w:t>
      </w:r>
    </w:p>
    <w:p w14:paraId="2035430E" w14:textId="77777777" w:rsidR="00AE5CEB" w:rsidRDefault="00AE5CEB" w:rsidP="006505F0">
      <w:pPr>
        <w:pStyle w:val="body"/>
        <w:numPr>
          <w:ilvl w:val="0"/>
          <w:numId w:val="33"/>
        </w:numPr>
      </w:pPr>
      <w:r>
        <w:t>The test device listens for an About announcement from the application on the DUT.</w:t>
      </w:r>
    </w:p>
    <w:p w14:paraId="365A3F5C" w14:textId="77777777" w:rsidR="00AE5CEB" w:rsidRDefault="00AE5CEB" w:rsidP="006505F0">
      <w:pPr>
        <w:pStyle w:val="body"/>
        <w:numPr>
          <w:ilvl w:val="0"/>
          <w:numId w:val="33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3F3D8D01" w14:textId="77777777" w:rsidR="00AE5CEB" w:rsidRDefault="00AE5CEB" w:rsidP="006505F0">
      <w:pPr>
        <w:pStyle w:val="body"/>
        <w:numPr>
          <w:ilvl w:val="0"/>
          <w:numId w:val="33"/>
        </w:numPr>
      </w:pPr>
      <w:r>
        <w:t>The test device gets the lamp ID of a lamp connected to the controller.</w:t>
      </w:r>
    </w:p>
    <w:p w14:paraId="37573E60" w14:textId="1FA2FE7F" w:rsidR="00AE5CEB" w:rsidRDefault="00AE5CEB" w:rsidP="006505F0">
      <w:pPr>
        <w:pStyle w:val="body"/>
        <w:numPr>
          <w:ilvl w:val="0"/>
          <w:numId w:val="33"/>
        </w:numPr>
      </w:pPr>
      <w:r>
        <w:t>The test device calls GetLampParameters() on the bus object.</w:t>
      </w:r>
    </w:p>
    <w:p w14:paraId="4B0A20DB" w14:textId="7E06527C" w:rsidR="00AE5CEB" w:rsidRDefault="00AE5CEB" w:rsidP="006505F0">
      <w:pPr>
        <w:pStyle w:val="body"/>
        <w:numPr>
          <w:ilvl w:val="0"/>
          <w:numId w:val="33"/>
        </w:numPr>
      </w:pPr>
      <w:r>
        <w:t>The test device calls GetLampParametersField() on the bust object for every lamp parameter field.</w:t>
      </w:r>
    </w:p>
    <w:p w14:paraId="2900A8A4" w14:textId="77777777" w:rsidR="00AE5CEB" w:rsidRDefault="00AE5CEB" w:rsidP="006505F0">
      <w:pPr>
        <w:pStyle w:val="body"/>
        <w:numPr>
          <w:ilvl w:val="0"/>
          <w:numId w:val="33"/>
        </w:numPr>
      </w:pPr>
      <w:r>
        <w:t>The test device leaves the session.</w:t>
      </w:r>
    </w:p>
    <w:p w14:paraId="19526529" w14:textId="77777777" w:rsidR="00AE5CEB" w:rsidRPr="00E74077" w:rsidRDefault="00AE5CEB" w:rsidP="00AE5CEB">
      <w:pPr>
        <w:pStyle w:val="body"/>
        <w:ind w:left="1080"/>
      </w:pPr>
    </w:p>
    <w:p w14:paraId="08FF979C" w14:textId="77777777" w:rsidR="00AE5CEB" w:rsidRPr="002977E5" w:rsidRDefault="00AE5CEB" w:rsidP="00AE5CEB">
      <w:pPr>
        <w:pStyle w:val="body"/>
        <w:rPr>
          <w:b/>
        </w:rPr>
      </w:pPr>
      <w:r>
        <w:rPr>
          <w:b/>
        </w:rPr>
        <w:t>Expected results</w:t>
      </w:r>
    </w:p>
    <w:p w14:paraId="5067FA9C" w14:textId="77777777" w:rsidR="00AE5CEB" w:rsidRDefault="00AE5CEB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400622B1" w14:textId="77777777" w:rsidR="00AE5CEB" w:rsidRDefault="00AE5CEB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33FA286" w14:textId="77777777" w:rsidR="00AE5CEB" w:rsidRDefault="00AE5CEB" w:rsidP="006505F0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466DA8FB" w14:textId="36BFBA1A" w:rsidR="00AE5CEB" w:rsidRDefault="00AE5CEB" w:rsidP="006505F0">
      <w:pPr>
        <w:pStyle w:val="body"/>
        <w:numPr>
          <w:ilvl w:val="0"/>
          <w:numId w:val="27"/>
        </w:numPr>
      </w:pPr>
      <w:r>
        <w:t>The method call to GetLampParameters() is executed properly</w:t>
      </w:r>
      <w:r w:rsidR="00D1446A">
        <w:t>.</w:t>
      </w:r>
    </w:p>
    <w:p w14:paraId="1B4ADABB" w14:textId="0C967DD9" w:rsidR="00AE5CEB" w:rsidRDefault="00AE5CEB" w:rsidP="006505F0">
      <w:pPr>
        <w:pStyle w:val="body"/>
        <w:numPr>
          <w:ilvl w:val="0"/>
          <w:numId w:val="27"/>
        </w:numPr>
      </w:pPr>
      <w:r>
        <w:t>Every method call to GetLampParametersField() returns the same value seen in the results of GetLampParameters</w:t>
      </w:r>
      <w:r w:rsidR="00292E70">
        <w:t>().</w:t>
      </w:r>
    </w:p>
    <w:p w14:paraId="0A409532" w14:textId="01CC9345" w:rsidR="008D2B65" w:rsidRDefault="008D2B65" w:rsidP="008D2B65">
      <w:pPr>
        <w:pStyle w:val="Heading2"/>
      </w:pPr>
      <w:bookmarkStart w:id="20" w:name="_Toc408297149"/>
      <w:r w:rsidRPr="002977E5">
        <w:t>LSF_Controller-v1-</w:t>
      </w:r>
      <w:r>
        <w:t xml:space="preserve">08: Lamp </w:t>
      </w:r>
      <w:r w:rsidR="00292E70">
        <w:t>state</w:t>
      </w:r>
      <w:bookmarkEnd w:id="20"/>
    </w:p>
    <w:p w14:paraId="6AA85602" w14:textId="77777777" w:rsidR="008D2B65" w:rsidRDefault="008D2B65" w:rsidP="008D2B65">
      <w:pPr>
        <w:pStyle w:val="body"/>
        <w:rPr>
          <w:b/>
        </w:rPr>
      </w:pPr>
      <w:r>
        <w:rPr>
          <w:b/>
        </w:rPr>
        <w:t>Objective</w:t>
      </w:r>
    </w:p>
    <w:p w14:paraId="56F8896E" w14:textId="528D8561" w:rsidR="008D2B65" w:rsidRDefault="005F3490" w:rsidP="008D2B65">
      <w:pPr>
        <w:pStyle w:val="body"/>
      </w:pPr>
      <w:r>
        <w:lastRenderedPageBreak/>
        <w:t>Verfiy that the DUT can call GetLampState() and GetLampStateField() properly. T</w:t>
      </w:r>
      <w:r w:rsidR="008D2B65">
        <w:t xml:space="preserve">he data returned from calling </w:t>
      </w:r>
      <w:r w:rsidR="00292E70">
        <w:t>GetLampState</w:t>
      </w:r>
      <w:r w:rsidR="008D2B65">
        <w:t xml:space="preserve">() </w:t>
      </w:r>
      <w:r>
        <w:t>should be</w:t>
      </w:r>
      <w:r w:rsidR="008D2B65">
        <w:t xml:space="preserve"> consistent with that returned by </w:t>
      </w:r>
      <w:r>
        <w:t>G</w:t>
      </w:r>
      <w:r w:rsidR="00292E70">
        <w:t>etLampStateField</w:t>
      </w:r>
      <w:r w:rsidR="008D2B65">
        <w:t>() for each specific field key.</w:t>
      </w:r>
    </w:p>
    <w:p w14:paraId="17BD20B9" w14:textId="77777777" w:rsidR="008D2B65" w:rsidRPr="00E74077" w:rsidRDefault="008D2B65" w:rsidP="008D2B65">
      <w:pPr>
        <w:pStyle w:val="body"/>
      </w:pPr>
    </w:p>
    <w:p w14:paraId="4D9D11ED" w14:textId="77777777" w:rsidR="008D2B65" w:rsidRDefault="008D2B65" w:rsidP="008D2B65">
      <w:pPr>
        <w:pStyle w:val="body"/>
        <w:rPr>
          <w:b/>
        </w:rPr>
      </w:pPr>
      <w:r>
        <w:rPr>
          <w:b/>
        </w:rPr>
        <w:t>Procedure</w:t>
      </w:r>
    </w:p>
    <w:p w14:paraId="1DC59E32" w14:textId="77777777" w:rsidR="008D2B65" w:rsidRDefault="008D2B65" w:rsidP="006505F0">
      <w:pPr>
        <w:pStyle w:val="body"/>
        <w:numPr>
          <w:ilvl w:val="0"/>
          <w:numId w:val="35"/>
        </w:numPr>
      </w:pPr>
      <w:r>
        <w:t>The test device listens for an About announcement from the application on the DUT.</w:t>
      </w:r>
    </w:p>
    <w:p w14:paraId="4152A99F" w14:textId="77777777" w:rsidR="008D2B65" w:rsidRDefault="008D2B65" w:rsidP="006505F0">
      <w:pPr>
        <w:pStyle w:val="body"/>
        <w:numPr>
          <w:ilvl w:val="0"/>
          <w:numId w:val="35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1B422137" w14:textId="77777777" w:rsidR="008D2B65" w:rsidRDefault="008D2B65" w:rsidP="006505F0">
      <w:pPr>
        <w:pStyle w:val="body"/>
        <w:numPr>
          <w:ilvl w:val="0"/>
          <w:numId w:val="35"/>
        </w:numPr>
      </w:pPr>
      <w:r>
        <w:t>The test device gets the lamp ID of a lamp connected to the controller.</w:t>
      </w:r>
    </w:p>
    <w:p w14:paraId="5300F666" w14:textId="2349D0F2" w:rsidR="008D2B65" w:rsidRDefault="008D2B65" w:rsidP="006505F0">
      <w:pPr>
        <w:pStyle w:val="body"/>
        <w:numPr>
          <w:ilvl w:val="0"/>
          <w:numId w:val="35"/>
        </w:numPr>
      </w:pPr>
      <w:r>
        <w:t xml:space="preserve">The test device calls </w:t>
      </w:r>
      <w:r w:rsidR="00292E70">
        <w:t>GetLampState</w:t>
      </w:r>
      <w:r>
        <w:t>() on the bus object.</w:t>
      </w:r>
    </w:p>
    <w:p w14:paraId="66F98277" w14:textId="555D5298" w:rsidR="008D2B65" w:rsidRDefault="008D2B65" w:rsidP="006505F0">
      <w:pPr>
        <w:pStyle w:val="body"/>
        <w:numPr>
          <w:ilvl w:val="0"/>
          <w:numId w:val="35"/>
        </w:numPr>
      </w:pPr>
      <w:r>
        <w:t xml:space="preserve">The test device calls </w:t>
      </w:r>
      <w:r w:rsidR="00292E70">
        <w:t>GetLampStateField</w:t>
      </w:r>
      <w:r>
        <w:t xml:space="preserve">() on the bust object for every lamp </w:t>
      </w:r>
      <w:r w:rsidR="00F76DE7">
        <w:t>state</w:t>
      </w:r>
      <w:r>
        <w:t xml:space="preserve"> field.</w:t>
      </w:r>
    </w:p>
    <w:p w14:paraId="0D0F0027" w14:textId="77777777" w:rsidR="008D2B65" w:rsidRDefault="008D2B65" w:rsidP="006505F0">
      <w:pPr>
        <w:pStyle w:val="body"/>
        <w:numPr>
          <w:ilvl w:val="0"/>
          <w:numId w:val="35"/>
        </w:numPr>
      </w:pPr>
      <w:r>
        <w:t>The test device leaves the session.</w:t>
      </w:r>
    </w:p>
    <w:p w14:paraId="13858162" w14:textId="77777777" w:rsidR="008D2B65" w:rsidRPr="00E74077" w:rsidRDefault="008D2B65" w:rsidP="008D2B65">
      <w:pPr>
        <w:pStyle w:val="body"/>
        <w:ind w:left="1080"/>
      </w:pPr>
    </w:p>
    <w:p w14:paraId="03C13C56" w14:textId="77777777" w:rsidR="008D2B65" w:rsidRPr="002977E5" w:rsidRDefault="008D2B65" w:rsidP="008D2B65">
      <w:pPr>
        <w:pStyle w:val="body"/>
        <w:rPr>
          <w:b/>
        </w:rPr>
      </w:pPr>
      <w:r>
        <w:rPr>
          <w:b/>
        </w:rPr>
        <w:t>Expected results</w:t>
      </w:r>
    </w:p>
    <w:p w14:paraId="27345768" w14:textId="77777777" w:rsidR="008D2B65" w:rsidRDefault="008D2B65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E09F20C" w14:textId="77777777" w:rsidR="008D2B65" w:rsidRDefault="008D2B65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E9771D9" w14:textId="77777777" w:rsidR="008D2B65" w:rsidRDefault="008D2B65" w:rsidP="006505F0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12F79A94" w14:textId="3162EF94" w:rsidR="008D2B65" w:rsidRDefault="008D2B65" w:rsidP="006505F0">
      <w:pPr>
        <w:pStyle w:val="body"/>
        <w:numPr>
          <w:ilvl w:val="0"/>
          <w:numId w:val="27"/>
        </w:numPr>
      </w:pPr>
      <w:r>
        <w:t xml:space="preserve">The method call to </w:t>
      </w:r>
      <w:r w:rsidR="00292E70">
        <w:t>GetLampState</w:t>
      </w:r>
      <w:r>
        <w:t>() is executed properly</w:t>
      </w:r>
    </w:p>
    <w:p w14:paraId="3FF1E646" w14:textId="3D3F0C18" w:rsidR="008D2B65" w:rsidRDefault="008D2B65" w:rsidP="006505F0">
      <w:pPr>
        <w:pStyle w:val="body"/>
        <w:numPr>
          <w:ilvl w:val="0"/>
          <w:numId w:val="27"/>
        </w:numPr>
      </w:pPr>
      <w:r>
        <w:t xml:space="preserve">Every method call to </w:t>
      </w:r>
      <w:r w:rsidR="00292E70">
        <w:t>GetLampStateField</w:t>
      </w:r>
      <w:r>
        <w:t xml:space="preserve">() returns the same value seen in the results of </w:t>
      </w:r>
      <w:r w:rsidR="00292E70">
        <w:t>GetLampState()</w:t>
      </w:r>
      <w:r w:rsidR="00D1446A">
        <w:t>.</w:t>
      </w:r>
    </w:p>
    <w:p w14:paraId="12D6CFA9" w14:textId="255D4C48" w:rsidR="003456B4" w:rsidRDefault="003456B4" w:rsidP="003456B4">
      <w:pPr>
        <w:pStyle w:val="Heading2"/>
      </w:pPr>
      <w:bookmarkStart w:id="21" w:name="_Toc408297150"/>
      <w:r w:rsidRPr="002977E5">
        <w:t>LSF_Controller-v1-</w:t>
      </w:r>
      <w:r>
        <w:t>09: Lamp state transition</w:t>
      </w:r>
      <w:bookmarkEnd w:id="21"/>
    </w:p>
    <w:p w14:paraId="55E93766" w14:textId="77777777" w:rsidR="003456B4" w:rsidRDefault="003456B4" w:rsidP="003456B4">
      <w:pPr>
        <w:pStyle w:val="body"/>
        <w:rPr>
          <w:b/>
        </w:rPr>
      </w:pPr>
      <w:r>
        <w:rPr>
          <w:b/>
        </w:rPr>
        <w:t>Objective</w:t>
      </w:r>
    </w:p>
    <w:p w14:paraId="6EFF15F3" w14:textId="0ACC59A9" w:rsidR="003456B4" w:rsidRDefault="005F3490" w:rsidP="003456B4">
      <w:pPr>
        <w:pStyle w:val="body"/>
      </w:pPr>
      <w:r>
        <w:t>Verify that the DUT can call TransitionLampState() and TransitionLampStateField() properly. Upon lamp transitions, the DUT should send the appropriate signal and GetLampStateField() should return the new state data.</w:t>
      </w:r>
    </w:p>
    <w:p w14:paraId="4AF9F992" w14:textId="77777777" w:rsidR="003456B4" w:rsidRPr="00E74077" w:rsidRDefault="003456B4" w:rsidP="003456B4">
      <w:pPr>
        <w:pStyle w:val="body"/>
      </w:pPr>
    </w:p>
    <w:p w14:paraId="72E83E43" w14:textId="77777777" w:rsidR="003456B4" w:rsidRDefault="003456B4" w:rsidP="003456B4">
      <w:pPr>
        <w:pStyle w:val="body"/>
        <w:rPr>
          <w:b/>
        </w:rPr>
      </w:pPr>
      <w:r>
        <w:rPr>
          <w:b/>
        </w:rPr>
        <w:t>Procedure</w:t>
      </w:r>
    </w:p>
    <w:p w14:paraId="52A98394" w14:textId="77777777" w:rsidR="003456B4" w:rsidRDefault="003456B4" w:rsidP="006505F0">
      <w:pPr>
        <w:pStyle w:val="body"/>
        <w:numPr>
          <w:ilvl w:val="0"/>
          <w:numId w:val="36"/>
        </w:numPr>
      </w:pPr>
      <w:r>
        <w:t>The test device listens for an About announcement from the application on the DUT.</w:t>
      </w:r>
    </w:p>
    <w:p w14:paraId="4C29ACB1" w14:textId="77777777" w:rsidR="003456B4" w:rsidRDefault="003456B4" w:rsidP="006505F0">
      <w:pPr>
        <w:pStyle w:val="body"/>
        <w:numPr>
          <w:ilvl w:val="0"/>
          <w:numId w:val="36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75D2D9AA" w14:textId="77777777" w:rsidR="003456B4" w:rsidRDefault="003456B4" w:rsidP="006505F0">
      <w:pPr>
        <w:pStyle w:val="body"/>
        <w:numPr>
          <w:ilvl w:val="0"/>
          <w:numId w:val="36"/>
        </w:numPr>
      </w:pPr>
      <w:r>
        <w:t>The test device gets the lamp ID of a lamp connected to the controller.</w:t>
      </w:r>
    </w:p>
    <w:p w14:paraId="34F54705" w14:textId="14C4E647" w:rsidR="003456B4" w:rsidRDefault="003456B4" w:rsidP="006505F0">
      <w:pPr>
        <w:pStyle w:val="body"/>
        <w:numPr>
          <w:ilvl w:val="0"/>
          <w:numId w:val="36"/>
        </w:numPr>
      </w:pPr>
      <w:r>
        <w:t xml:space="preserve">The test device </w:t>
      </w:r>
      <w:r w:rsidR="00092D3A">
        <w:t>creates a new lamp state with the following:</w:t>
      </w:r>
    </w:p>
    <w:p w14:paraId="462F044D" w14:textId="291F8DBA" w:rsidR="00092D3A" w:rsidRPr="007806AC" w:rsidRDefault="00092D3A" w:rsidP="00092D3A">
      <w:pPr>
        <w:pStyle w:val="body"/>
        <w:ind w:left="1440"/>
        <w:rPr>
          <w:rFonts w:ascii="Courier New" w:hAnsi="Courier New" w:cs="Courier New"/>
        </w:rPr>
      </w:pPr>
      <w:r w:rsidRPr="007806AC">
        <w:rPr>
          <w:rFonts w:ascii="Courier New" w:hAnsi="Courier New" w:cs="Courier New"/>
        </w:rPr>
        <w:lastRenderedPageBreak/>
        <w:t>OnOff = true</w:t>
      </w:r>
    </w:p>
    <w:p w14:paraId="60C2DF46" w14:textId="095CEC09" w:rsidR="00092D3A" w:rsidRPr="007806AC" w:rsidRDefault="007806AC" w:rsidP="00092D3A">
      <w:pPr>
        <w:pStyle w:val="body"/>
        <w:ind w:left="1440"/>
        <w:rPr>
          <w:rFonts w:ascii="Courier New" w:hAnsi="Courier New" w:cs="Courier New"/>
        </w:rPr>
      </w:pPr>
      <w:r w:rsidRPr="007806AC">
        <w:rPr>
          <w:rFonts w:ascii="Courier New" w:hAnsi="Courier New" w:cs="Courier New"/>
        </w:rPr>
        <w:t>Brightness = 147483648L</w:t>
      </w:r>
    </w:p>
    <w:p w14:paraId="3ED5BDE9" w14:textId="37742DE5" w:rsidR="007806AC" w:rsidRPr="007806AC" w:rsidRDefault="007806AC" w:rsidP="00092D3A">
      <w:pPr>
        <w:pStyle w:val="body"/>
        <w:ind w:left="1440"/>
        <w:rPr>
          <w:rFonts w:ascii="Courier New" w:hAnsi="Courier New" w:cs="Courier New"/>
        </w:rPr>
      </w:pPr>
      <w:r w:rsidRPr="007806AC">
        <w:rPr>
          <w:rFonts w:ascii="Courier New" w:hAnsi="Courier New" w:cs="Courier New"/>
        </w:rPr>
        <w:t>Hue = 739688812</w:t>
      </w:r>
    </w:p>
    <w:p w14:paraId="38E61478" w14:textId="396990CA" w:rsidR="007806AC" w:rsidRPr="007806AC" w:rsidRDefault="007806AC" w:rsidP="00092D3A">
      <w:pPr>
        <w:pStyle w:val="body"/>
        <w:ind w:left="1440"/>
        <w:rPr>
          <w:rFonts w:ascii="Courier New" w:hAnsi="Courier New" w:cs="Courier New"/>
        </w:rPr>
      </w:pPr>
      <w:r w:rsidRPr="007806AC">
        <w:rPr>
          <w:rFonts w:ascii="Courier New" w:hAnsi="Courier New" w:cs="Courier New"/>
        </w:rPr>
        <w:t>Saturation = 2061584302</w:t>
      </w:r>
    </w:p>
    <w:p w14:paraId="704DC9D2" w14:textId="075FB3BC" w:rsidR="007806AC" w:rsidRPr="007806AC" w:rsidRDefault="007806AC" w:rsidP="00092D3A">
      <w:pPr>
        <w:pStyle w:val="body"/>
        <w:ind w:left="1440"/>
        <w:rPr>
          <w:rFonts w:ascii="Courier New" w:hAnsi="Courier New" w:cs="Courier New"/>
        </w:rPr>
      </w:pPr>
      <w:r w:rsidRPr="007806AC">
        <w:rPr>
          <w:rFonts w:ascii="Courier New" w:hAnsi="Courier New" w:cs="Courier New"/>
        </w:rPr>
        <w:t>ColorTemp = 384286547</w:t>
      </w:r>
    </w:p>
    <w:p w14:paraId="40B252D3" w14:textId="402002A5" w:rsidR="003456B4" w:rsidRDefault="003456B4" w:rsidP="006505F0">
      <w:pPr>
        <w:pStyle w:val="body"/>
        <w:numPr>
          <w:ilvl w:val="0"/>
          <w:numId w:val="36"/>
        </w:numPr>
      </w:pPr>
      <w:r>
        <w:t xml:space="preserve">The test device calls </w:t>
      </w:r>
      <w:r w:rsidR="00092D3A">
        <w:t>TransitionLampState</w:t>
      </w:r>
      <w:r>
        <w:t xml:space="preserve">() on the bust object </w:t>
      </w:r>
      <w:r w:rsidR="00092D3A">
        <w:t>using this new lamp state.</w:t>
      </w:r>
    </w:p>
    <w:p w14:paraId="1B705956" w14:textId="065E0AE4" w:rsidR="00092D3A" w:rsidRDefault="00092D3A" w:rsidP="006505F0">
      <w:pPr>
        <w:pStyle w:val="body"/>
        <w:numPr>
          <w:ilvl w:val="0"/>
          <w:numId w:val="36"/>
        </w:numPr>
      </w:pPr>
      <w:r>
        <w:t>The test device waits to see if it has received a LampStateChanged signal from the DUT.</w:t>
      </w:r>
    </w:p>
    <w:p w14:paraId="27125BF2" w14:textId="58DC968A" w:rsidR="00092D3A" w:rsidRDefault="001674EA" w:rsidP="006505F0">
      <w:pPr>
        <w:pStyle w:val="body"/>
        <w:numPr>
          <w:ilvl w:val="0"/>
          <w:numId w:val="36"/>
        </w:numPr>
      </w:pPr>
      <w:r>
        <w:t>The test device calls TransitionLampStateField() to set OnOff to false.</w:t>
      </w:r>
    </w:p>
    <w:p w14:paraId="21881077" w14:textId="04A6CA4F" w:rsidR="001674EA" w:rsidRDefault="001674EA" w:rsidP="006505F0">
      <w:pPr>
        <w:pStyle w:val="body"/>
        <w:numPr>
          <w:ilvl w:val="0"/>
          <w:numId w:val="36"/>
        </w:numPr>
      </w:pPr>
      <w:r>
        <w:t>The test device waits to see if it has received a LampStateChanged signal from the DUT, again.</w:t>
      </w:r>
    </w:p>
    <w:p w14:paraId="37261161" w14:textId="5CE39708" w:rsidR="001674EA" w:rsidRDefault="00F76DE7" w:rsidP="006505F0">
      <w:pPr>
        <w:pStyle w:val="body"/>
        <w:numPr>
          <w:ilvl w:val="0"/>
          <w:numId w:val="36"/>
        </w:numPr>
      </w:pPr>
      <w:r>
        <w:t>The test device calls GetLampStateField() on the bus object for every lamp state field.</w:t>
      </w:r>
    </w:p>
    <w:p w14:paraId="0DABF685" w14:textId="1A151DD4" w:rsidR="001674EA" w:rsidRDefault="003456B4" w:rsidP="006505F0">
      <w:pPr>
        <w:pStyle w:val="body"/>
        <w:numPr>
          <w:ilvl w:val="0"/>
          <w:numId w:val="36"/>
        </w:numPr>
      </w:pPr>
      <w:r>
        <w:t>The test device leaves the session.</w:t>
      </w:r>
    </w:p>
    <w:p w14:paraId="32172ACE" w14:textId="77777777" w:rsidR="003456B4" w:rsidRPr="00E74077" w:rsidRDefault="003456B4" w:rsidP="003456B4">
      <w:pPr>
        <w:pStyle w:val="body"/>
        <w:ind w:left="1080"/>
      </w:pPr>
    </w:p>
    <w:p w14:paraId="3DD1E2A0" w14:textId="77777777" w:rsidR="003456B4" w:rsidRPr="002977E5" w:rsidRDefault="003456B4" w:rsidP="003456B4">
      <w:pPr>
        <w:pStyle w:val="body"/>
        <w:rPr>
          <w:b/>
        </w:rPr>
      </w:pPr>
      <w:r>
        <w:rPr>
          <w:b/>
        </w:rPr>
        <w:t>Expected results</w:t>
      </w:r>
    </w:p>
    <w:p w14:paraId="37EFDA09" w14:textId="77777777" w:rsidR="003456B4" w:rsidRDefault="003456B4" w:rsidP="006505F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078C50CF" w14:textId="77777777" w:rsidR="003456B4" w:rsidRDefault="003456B4" w:rsidP="006505F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2D04B7E4" w14:textId="77777777" w:rsidR="003456B4" w:rsidRDefault="003456B4" w:rsidP="006505F0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290F837D" w14:textId="51D1AD38" w:rsidR="003456B4" w:rsidRDefault="003456B4" w:rsidP="006505F0">
      <w:pPr>
        <w:pStyle w:val="body"/>
        <w:numPr>
          <w:ilvl w:val="0"/>
          <w:numId w:val="27"/>
        </w:numPr>
      </w:pPr>
      <w:r>
        <w:t>The method call</w:t>
      </w:r>
      <w:r w:rsidR="00F76DE7">
        <w:t>s</w:t>
      </w:r>
      <w:r>
        <w:t xml:space="preserve"> to </w:t>
      </w:r>
      <w:r w:rsidR="00F76DE7">
        <w:t>TransitionLampState</w:t>
      </w:r>
      <w:r>
        <w:t xml:space="preserve">() </w:t>
      </w:r>
      <w:r w:rsidR="00F76DE7">
        <w:t xml:space="preserve">and TransitionLampStateField() </w:t>
      </w:r>
      <w:r>
        <w:t>is executed properly</w:t>
      </w:r>
    </w:p>
    <w:p w14:paraId="0117F489" w14:textId="73EF21D2" w:rsidR="00F76DE7" w:rsidRDefault="00F76DE7" w:rsidP="006505F0">
      <w:pPr>
        <w:pStyle w:val="body"/>
        <w:numPr>
          <w:ilvl w:val="0"/>
          <w:numId w:val="27"/>
        </w:numPr>
      </w:pPr>
      <w:r>
        <w:t>The test device receives LampStateChanged signal after call to TransitionLampState() and TransitionLampStateField().</w:t>
      </w:r>
    </w:p>
    <w:p w14:paraId="2B7042B9" w14:textId="46AEDC1D" w:rsidR="007806AC" w:rsidRDefault="003456B4" w:rsidP="007806AC">
      <w:pPr>
        <w:pStyle w:val="body"/>
        <w:numPr>
          <w:ilvl w:val="0"/>
          <w:numId w:val="27"/>
        </w:numPr>
      </w:pPr>
      <w:r>
        <w:t>Every method call to GetLampStateField() returns the same value seen in the results of GetLampState()</w:t>
      </w:r>
      <w:r w:rsidR="00D1446A">
        <w:t>.</w:t>
      </w:r>
    </w:p>
    <w:p w14:paraId="4C4D5F76" w14:textId="1BAABA7D" w:rsidR="007806AC" w:rsidRDefault="007806AC" w:rsidP="007806AC">
      <w:pPr>
        <w:pStyle w:val="Heading2"/>
      </w:pPr>
      <w:bookmarkStart w:id="22" w:name="_Toc408297151"/>
      <w:r w:rsidRPr="002977E5">
        <w:t>LSF_Controller-v1-</w:t>
      </w:r>
      <w:r>
        <w:t>10: Lamp state pulse</w:t>
      </w:r>
      <w:bookmarkEnd w:id="22"/>
    </w:p>
    <w:p w14:paraId="4F5404AA" w14:textId="77777777" w:rsidR="007806AC" w:rsidRDefault="007806AC" w:rsidP="007806AC">
      <w:pPr>
        <w:pStyle w:val="body"/>
        <w:rPr>
          <w:b/>
        </w:rPr>
      </w:pPr>
      <w:r>
        <w:rPr>
          <w:b/>
        </w:rPr>
        <w:t>Objective</w:t>
      </w:r>
    </w:p>
    <w:p w14:paraId="6543BC95" w14:textId="1D462312" w:rsidR="007806AC" w:rsidRDefault="007806AC" w:rsidP="007806AC">
      <w:pPr>
        <w:pStyle w:val="body"/>
      </w:pPr>
      <w:r>
        <w:t xml:space="preserve">Verify that the DUT can </w:t>
      </w:r>
      <w:r w:rsidR="005F3490">
        <w:t xml:space="preserve">call </w:t>
      </w:r>
      <w:r w:rsidR="00580239">
        <w:t>PulseLampWithState</w:t>
      </w:r>
      <w:r w:rsidR="005F3490">
        <w:t>()</w:t>
      </w:r>
      <w:r>
        <w:t xml:space="preserve"> without causing a BusException.</w:t>
      </w:r>
    </w:p>
    <w:p w14:paraId="72A67D43" w14:textId="7FC1042E" w:rsidR="007806AC" w:rsidRPr="00E74077" w:rsidRDefault="007806AC" w:rsidP="007806AC">
      <w:pPr>
        <w:pStyle w:val="body"/>
        <w:tabs>
          <w:tab w:val="left" w:pos="13155"/>
        </w:tabs>
      </w:pPr>
      <w:r>
        <w:tab/>
      </w:r>
    </w:p>
    <w:p w14:paraId="78206B12" w14:textId="77777777" w:rsidR="007806AC" w:rsidRDefault="007806AC" w:rsidP="007806AC">
      <w:pPr>
        <w:pStyle w:val="body"/>
        <w:rPr>
          <w:b/>
        </w:rPr>
      </w:pPr>
      <w:r>
        <w:rPr>
          <w:b/>
        </w:rPr>
        <w:t>Procedure</w:t>
      </w:r>
    </w:p>
    <w:p w14:paraId="0EB89BEF" w14:textId="77777777" w:rsidR="007806AC" w:rsidRDefault="007806AC" w:rsidP="00CD167F">
      <w:pPr>
        <w:pStyle w:val="body"/>
        <w:numPr>
          <w:ilvl w:val="0"/>
          <w:numId w:val="37"/>
        </w:numPr>
      </w:pPr>
      <w:r>
        <w:t>The test device listens for an About announcement from the application on the DUT.</w:t>
      </w:r>
    </w:p>
    <w:p w14:paraId="5B42E62E" w14:textId="77777777" w:rsidR="007806AC" w:rsidRDefault="007806AC" w:rsidP="00CD167F">
      <w:pPr>
        <w:pStyle w:val="body"/>
        <w:numPr>
          <w:ilvl w:val="0"/>
          <w:numId w:val="37"/>
        </w:numPr>
      </w:pPr>
      <w:r>
        <w:lastRenderedPageBreak/>
        <w:t>After receiving an About announcement from the application, the test device joins a session with the application at the port specified in the received About announcement.</w:t>
      </w:r>
    </w:p>
    <w:p w14:paraId="3085620E" w14:textId="77777777" w:rsidR="007806AC" w:rsidRDefault="007806AC" w:rsidP="00CD167F">
      <w:pPr>
        <w:pStyle w:val="body"/>
        <w:numPr>
          <w:ilvl w:val="0"/>
          <w:numId w:val="37"/>
        </w:numPr>
      </w:pPr>
      <w:r>
        <w:t>The test device gets the lamp ID of a lamp connected to the controller.</w:t>
      </w:r>
    </w:p>
    <w:p w14:paraId="080F89C8" w14:textId="0AE2EF45" w:rsidR="007806AC" w:rsidRDefault="007806AC" w:rsidP="00CD167F">
      <w:pPr>
        <w:pStyle w:val="body"/>
        <w:numPr>
          <w:ilvl w:val="0"/>
          <w:numId w:val="37"/>
        </w:numPr>
      </w:pPr>
      <w:r>
        <w:t>The test device creates two lamp states maps; one to represent the toState and another for the fromState</w:t>
      </w:r>
      <w:r w:rsidR="0078753B">
        <w:t>.</w:t>
      </w:r>
    </w:p>
    <w:p w14:paraId="73A14890" w14:textId="1AAEE8BF" w:rsidR="007806AC" w:rsidRDefault="007806AC" w:rsidP="00CD167F">
      <w:pPr>
        <w:pStyle w:val="body"/>
        <w:numPr>
          <w:ilvl w:val="0"/>
          <w:numId w:val="37"/>
        </w:numPr>
      </w:pPr>
      <w:r>
        <w:t xml:space="preserve">The test device calls </w:t>
      </w:r>
      <w:r w:rsidR="00580239">
        <w:t>PulseLampWithState</w:t>
      </w:r>
      <w:r>
        <w:t>() on the bus object.</w:t>
      </w:r>
    </w:p>
    <w:p w14:paraId="0D69C1C3" w14:textId="77777777" w:rsidR="007806AC" w:rsidRDefault="007806AC" w:rsidP="00CD167F">
      <w:pPr>
        <w:pStyle w:val="body"/>
        <w:numPr>
          <w:ilvl w:val="0"/>
          <w:numId w:val="37"/>
        </w:numPr>
      </w:pPr>
      <w:r>
        <w:t>The test device leaves the session.</w:t>
      </w:r>
    </w:p>
    <w:p w14:paraId="2D3B1CA6" w14:textId="77777777" w:rsidR="007806AC" w:rsidRPr="00E74077" w:rsidRDefault="007806AC" w:rsidP="007806AC">
      <w:pPr>
        <w:pStyle w:val="body"/>
        <w:ind w:left="1080"/>
      </w:pPr>
    </w:p>
    <w:p w14:paraId="4FC6D8BB" w14:textId="77777777" w:rsidR="007806AC" w:rsidRPr="002977E5" w:rsidRDefault="007806AC" w:rsidP="007806AC">
      <w:pPr>
        <w:pStyle w:val="body"/>
        <w:rPr>
          <w:b/>
        </w:rPr>
      </w:pPr>
      <w:r>
        <w:rPr>
          <w:b/>
        </w:rPr>
        <w:t>Expected results</w:t>
      </w:r>
    </w:p>
    <w:p w14:paraId="1A756244" w14:textId="77777777" w:rsidR="007806AC" w:rsidRDefault="007806AC" w:rsidP="007806AC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2447867F" w14:textId="77777777" w:rsidR="007806AC" w:rsidRDefault="007806AC" w:rsidP="007806AC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6FF8E07" w14:textId="77777777" w:rsidR="007806AC" w:rsidRDefault="007806AC" w:rsidP="007806AC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0EF4364A" w14:textId="6467D604" w:rsidR="007806AC" w:rsidRDefault="00287634" w:rsidP="00287634">
      <w:pPr>
        <w:pStyle w:val="body"/>
        <w:numPr>
          <w:ilvl w:val="0"/>
          <w:numId w:val="27"/>
        </w:numPr>
      </w:pPr>
      <w:r>
        <w:t xml:space="preserve">The method call </w:t>
      </w:r>
      <w:r w:rsidR="00580239">
        <w:t>PulseLampWithState</w:t>
      </w:r>
      <w:r>
        <w:t>() does not result in a BusException</w:t>
      </w:r>
      <w:r w:rsidR="00580239">
        <w:t>.</w:t>
      </w:r>
    </w:p>
    <w:p w14:paraId="427B8C10" w14:textId="168EFC0D" w:rsidR="0040785B" w:rsidRDefault="0040785B" w:rsidP="0040785B">
      <w:pPr>
        <w:pStyle w:val="Heading2"/>
      </w:pPr>
      <w:bookmarkStart w:id="23" w:name="_Toc408297152"/>
      <w:r w:rsidRPr="002977E5">
        <w:t>LSF_Controller-v1-</w:t>
      </w:r>
      <w:r>
        <w:t>1</w:t>
      </w:r>
      <w:r w:rsidR="00580239">
        <w:t>1</w:t>
      </w:r>
      <w:r>
        <w:t xml:space="preserve">: Lamp </w:t>
      </w:r>
      <w:r w:rsidR="00580239">
        <w:t>change with preset</w:t>
      </w:r>
      <w:bookmarkEnd w:id="23"/>
      <w:r>
        <w:t xml:space="preserve"> </w:t>
      </w:r>
    </w:p>
    <w:p w14:paraId="18B90866" w14:textId="77777777" w:rsidR="0040785B" w:rsidRDefault="0040785B" w:rsidP="0040785B">
      <w:pPr>
        <w:pStyle w:val="body"/>
        <w:rPr>
          <w:b/>
        </w:rPr>
      </w:pPr>
      <w:r>
        <w:rPr>
          <w:b/>
        </w:rPr>
        <w:t>Objective</w:t>
      </w:r>
    </w:p>
    <w:p w14:paraId="0D83E894" w14:textId="7133935A" w:rsidR="0040785B" w:rsidRDefault="0040785B" w:rsidP="0040785B">
      <w:pPr>
        <w:pStyle w:val="body"/>
      </w:pPr>
      <w:r>
        <w:t xml:space="preserve">Verify that the DUT can call </w:t>
      </w:r>
      <w:r w:rsidR="00580239">
        <w:t>TransitionLampStateToPreset</w:t>
      </w:r>
      <w:r>
        <w:t xml:space="preserve">() </w:t>
      </w:r>
      <w:r w:rsidR="00580239">
        <w:t xml:space="preserve">and PulseLampWithPreset() </w:t>
      </w:r>
      <w:r>
        <w:t>without causing a BusException.</w:t>
      </w:r>
    </w:p>
    <w:p w14:paraId="187E4019" w14:textId="77777777" w:rsidR="0040785B" w:rsidRPr="00E74077" w:rsidRDefault="0040785B" w:rsidP="0040785B">
      <w:pPr>
        <w:pStyle w:val="body"/>
        <w:tabs>
          <w:tab w:val="left" w:pos="13155"/>
        </w:tabs>
      </w:pPr>
      <w:r>
        <w:tab/>
      </w:r>
    </w:p>
    <w:p w14:paraId="3E6DB9C0" w14:textId="77777777" w:rsidR="0040785B" w:rsidRDefault="0040785B" w:rsidP="0040785B">
      <w:pPr>
        <w:pStyle w:val="body"/>
        <w:rPr>
          <w:b/>
        </w:rPr>
      </w:pPr>
      <w:r>
        <w:rPr>
          <w:b/>
        </w:rPr>
        <w:t>Procedure</w:t>
      </w:r>
    </w:p>
    <w:p w14:paraId="127BDD35" w14:textId="77777777" w:rsidR="0040785B" w:rsidRDefault="0040785B" w:rsidP="00CD167F">
      <w:pPr>
        <w:pStyle w:val="body"/>
        <w:numPr>
          <w:ilvl w:val="0"/>
          <w:numId w:val="38"/>
        </w:numPr>
      </w:pPr>
      <w:r>
        <w:t>The test device listens for an About announcement from the application on the DUT.</w:t>
      </w:r>
    </w:p>
    <w:p w14:paraId="34E207A8" w14:textId="77777777" w:rsidR="0040785B" w:rsidRDefault="0040785B" w:rsidP="00CD167F">
      <w:pPr>
        <w:pStyle w:val="body"/>
        <w:numPr>
          <w:ilvl w:val="0"/>
          <w:numId w:val="38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E4C83DB" w14:textId="77777777" w:rsidR="0040785B" w:rsidRDefault="0040785B" w:rsidP="00CD167F">
      <w:pPr>
        <w:pStyle w:val="body"/>
        <w:numPr>
          <w:ilvl w:val="0"/>
          <w:numId w:val="38"/>
        </w:numPr>
      </w:pPr>
      <w:r>
        <w:t>The test device gets the lamp ID of a lamp connected to the controller.</w:t>
      </w:r>
    </w:p>
    <w:p w14:paraId="386B61DE" w14:textId="1AD10D50" w:rsidR="0040785B" w:rsidRDefault="0040785B" w:rsidP="00CD167F">
      <w:pPr>
        <w:pStyle w:val="body"/>
        <w:numPr>
          <w:ilvl w:val="0"/>
          <w:numId w:val="38"/>
        </w:numPr>
      </w:pPr>
      <w:r>
        <w:t xml:space="preserve">The test device creates two </w:t>
      </w:r>
      <w:r w:rsidR="00580239">
        <w:t xml:space="preserve">distinct presets, presetA and presetB, by calling CreatePreset() on the bus object. </w:t>
      </w:r>
    </w:p>
    <w:p w14:paraId="0A965E6A" w14:textId="0589D428" w:rsidR="0040785B" w:rsidRDefault="0040785B" w:rsidP="00CD167F">
      <w:pPr>
        <w:pStyle w:val="body"/>
        <w:numPr>
          <w:ilvl w:val="0"/>
          <w:numId w:val="38"/>
        </w:numPr>
      </w:pPr>
      <w:r>
        <w:t xml:space="preserve">The test device calls </w:t>
      </w:r>
      <w:r w:rsidR="00580239">
        <w:t>TransitionLampStateToPreset</w:t>
      </w:r>
      <w:r>
        <w:t>()</w:t>
      </w:r>
      <w:r w:rsidR="00580239">
        <w:t xml:space="preserve"> using presetA</w:t>
      </w:r>
      <w:r>
        <w:t xml:space="preserve"> on the bus object.</w:t>
      </w:r>
    </w:p>
    <w:p w14:paraId="0A91C287" w14:textId="139CC0CD" w:rsidR="00580239" w:rsidRDefault="00580239" w:rsidP="00CD167F">
      <w:pPr>
        <w:pStyle w:val="body"/>
        <w:numPr>
          <w:ilvl w:val="0"/>
          <w:numId w:val="38"/>
        </w:numPr>
      </w:pPr>
      <w:r>
        <w:t>The test device calls PulseLampWithPreset() using presetA and presetB on the bus object.</w:t>
      </w:r>
    </w:p>
    <w:p w14:paraId="45B0B70A" w14:textId="77777777" w:rsidR="0040785B" w:rsidRDefault="0040785B" w:rsidP="00CD167F">
      <w:pPr>
        <w:pStyle w:val="body"/>
        <w:numPr>
          <w:ilvl w:val="0"/>
          <w:numId w:val="38"/>
        </w:numPr>
      </w:pPr>
      <w:r>
        <w:t>The test device leaves the session.</w:t>
      </w:r>
    </w:p>
    <w:p w14:paraId="276ACCC2" w14:textId="77777777" w:rsidR="0040785B" w:rsidRPr="00E74077" w:rsidRDefault="0040785B" w:rsidP="0040785B">
      <w:pPr>
        <w:pStyle w:val="body"/>
        <w:ind w:left="1080"/>
      </w:pPr>
    </w:p>
    <w:p w14:paraId="473DE4F3" w14:textId="77777777" w:rsidR="0040785B" w:rsidRPr="002977E5" w:rsidRDefault="0040785B" w:rsidP="0040785B">
      <w:pPr>
        <w:pStyle w:val="body"/>
        <w:rPr>
          <w:b/>
        </w:rPr>
      </w:pPr>
      <w:r>
        <w:rPr>
          <w:b/>
        </w:rPr>
        <w:t>Expected results</w:t>
      </w:r>
    </w:p>
    <w:p w14:paraId="2C851A24" w14:textId="77777777" w:rsidR="0040785B" w:rsidRDefault="0040785B" w:rsidP="0040785B">
      <w:pPr>
        <w:pStyle w:val="body"/>
        <w:numPr>
          <w:ilvl w:val="0"/>
          <w:numId w:val="27"/>
        </w:numPr>
      </w:pPr>
      <w:r>
        <w:lastRenderedPageBreak/>
        <w:t>The test device receives an About announcement from the application on the DUT.</w:t>
      </w:r>
    </w:p>
    <w:p w14:paraId="0948A515" w14:textId="77777777" w:rsidR="0040785B" w:rsidRDefault="0040785B" w:rsidP="0040785B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42F1CD7A" w14:textId="77777777" w:rsidR="0040785B" w:rsidRDefault="0040785B" w:rsidP="0040785B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7F9D29C6" w14:textId="5004D4E3" w:rsidR="00580239" w:rsidRDefault="00580239" w:rsidP="0040785B">
      <w:pPr>
        <w:pStyle w:val="body"/>
        <w:numPr>
          <w:ilvl w:val="0"/>
          <w:numId w:val="27"/>
        </w:numPr>
      </w:pPr>
      <w:r>
        <w:t>The method call TransitionLampStateToPreset() does not result in a BusException.</w:t>
      </w:r>
    </w:p>
    <w:p w14:paraId="516499A9" w14:textId="7A41F945" w:rsidR="0040785B" w:rsidRDefault="0040785B" w:rsidP="0040785B">
      <w:pPr>
        <w:pStyle w:val="body"/>
        <w:numPr>
          <w:ilvl w:val="0"/>
          <w:numId w:val="27"/>
        </w:numPr>
      </w:pPr>
      <w:r>
        <w:t>The method call Pulse</w:t>
      </w:r>
      <w:r w:rsidR="00580239">
        <w:t>LampWithPreset</w:t>
      </w:r>
      <w:r>
        <w:t>() does not result in a BusException</w:t>
      </w:r>
      <w:r w:rsidR="00580239">
        <w:t>.</w:t>
      </w:r>
    </w:p>
    <w:p w14:paraId="112DA860" w14:textId="551B1A93" w:rsidR="00414722" w:rsidRDefault="00414722" w:rsidP="00414722">
      <w:pPr>
        <w:pStyle w:val="Heading2"/>
      </w:pPr>
      <w:bookmarkStart w:id="24" w:name="_Toc408297153"/>
      <w:r w:rsidRPr="002977E5">
        <w:t>LSF_Controller-v1-</w:t>
      </w:r>
      <w:r>
        <w:t>12: Reset lamp state</w:t>
      </w:r>
      <w:bookmarkEnd w:id="24"/>
      <w:r>
        <w:t xml:space="preserve"> </w:t>
      </w:r>
    </w:p>
    <w:p w14:paraId="1FA115F6" w14:textId="77777777" w:rsidR="00414722" w:rsidRDefault="00414722" w:rsidP="00414722">
      <w:pPr>
        <w:pStyle w:val="body"/>
        <w:rPr>
          <w:b/>
        </w:rPr>
      </w:pPr>
      <w:r>
        <w:rPr>
          <w:b/>
        </w:rPr>
        <w:t>Objective</w:t>
      </w:r>
    </w:p>
    <w:p w14:paraId="01D442DB" w14:textId="5D98CF17" w:rsidR="00414722" w:rsidRDefault="00414722" w:rsidP="00414722">
      <w:pPr>
        <w:pStyle w:val="body"/>
      </w:pPr>
      <w:r>
        <w:t xml:space="preserve">Verify that the DUT can call ResetLampState() and ResetLampStateField() without causing a BusException. </w:t>
      </w:r>
    </w:p>
    <w:p w14:paraId="47157FC9" w14:textId="77777777" w:rsidR="00414722" w:rsidRPr="00E74077" w:rsidRDefault="00414722" w:rsidP="00414722">
      <w:pPr>
        <w:pStyle w:val="body"/>
        <w:tabs>
          <w:tab w:val="left" w:pos="13155"/>
        </w:tabs>
      </w:pPr>
      <w:r>
        <w:tab/>
      </w:r>
    </w:p>
    <w:p w14:paraId="1ED40CA7" w14:textId="77777777" w:rsidR="00414722" w:rsidRDefault="00414722" w:rsidP="00414722">
      <w:pPr>
        <w:pStyle w:val="body"/>
        <w:rPr>
          <w:b/>
        </w:rPr>
      </w:pPr>
      <w:r>
        <w:rPr>
          <w:b/>
        </w:rPr>
        <w:t>Procedure</w:t>
      </w:r>
    </w:p>
    <w:p w14:paraId="47F629DA" w14:textId="77777777" w:rsidR="00414722" w:rsidRDefault="00414722" w:rsidP="00CD167F">
      <w:pPr>
        <w:pStyle w:val="body"/>
        <w:numPr>
          <w:ilvl w:val="0"/>
          <w:numId w:val="39"/>
        </w:numPr>
      </w:pPr>
      <w:r>
        <w:t>The test device listens for an About announcement from the application on the DUT.</w:t>
      </w:r>
    </w:p>
    <w:p w14:paraId="49B0591A" w14:textId="77777777" w:rsidR="00414722" w:rsidRDefault="00414722" w:rsidP="00CD167F">
      <w:pPr>
        <w:pStyle w:val="body"/>
        <w:numPr>
          <w:ilvl w:val="0"/>
          <w:numId w:val="39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D570A2C" w14:textId="77777777" w:rsidR="00414722" w:rsidRDefault="00414722" w:rsidP="00CD167F">
      <w:pPr>
        <w:pStyle w:val="body"/>
        <w:numPr>
          <w:ilvl w:val="0"/>
          <w:numId w:val="39"/>
        </w:numPr>
      </w:pPr>
      <w:r>
        <w:t>The test device gets the lamp ID of a lamp connected to the controller.</w:t>
      </w:r>
    </w:p>
    <w:p w14:paraId="018287F4" w14:textId="2F998A21" w:rsidR="00414722" w:rsidRDefault="00414722" w:rsidP="00CD167F">
      <w:pPr>
        <w:pStyle w:val="body"/>
        <w:numPr>
          <w:ilvl w:val="0"/>
          <w:numId w:val="39"/>
        </w:numPr>
      </w:pPr>
      <w:r>
        <w:t xml:space="preserve">The test device calls </w:t>
      </w:r>
      <w:r w:rsidR="004D3229">
        <w:t>ResetLampState() on the bus object</w:t>
      </w:r>
      <w:r>
        <w:t>.</w:t>
      </w:r>
    </w:p>
    <w:p w14:paraId="3054DCAC" w14:textId="42A26D4E" w:rsidR="004D3229" w:rsidRDefault="004D3229" w:rsidP="00CD167F">
      <w:pPr>
        <w:pStyle w:val="body"/>
        <w:numPr>
          <w:ilvl w:val="0"/>
          <w:numId w:val="39"/>
        </w:numPr>
      </w:pPr>
      <w:r>
        <w:t>The test device transitions the lamp to an arbitrary state by calling TransitionLampState() on the bus object.</w:t>
      </w:r>
    </w:p>
    <w:p w14:paraId="07A65DA8" w14:textId="57FA1D5A" w:rsidR="00414722" w:rsidRDefault="00414722" w:rsidP="00CD167F">
      <w:pPr>
        <w:pStyle w:val="body"/>
        <w:numPr>
          <w:ilvl w:val="0"/>
          <w:numId w:val="39"/>
        </w:numPr>
      </w:pPr>
      <w:r>
        <w:t xml:space="preserve">The test device calls </w:t>
      </w:r>
      <w:r w:rsidR="004D3229">
        <w:t>ResetLampStateField() for Brightness on the bus object.</w:t>
      </w:r>
    </w:p>
    <w:p w14:paraId="1463AA7C" w14:textId="77777777" w:rsidR="00414722" w:rsidRDefault="00414722" w:rsidP="00CD167F">
      <w:pPr>
        <w:pStyle w:val="body"/>
        <w:numPr>
          <w:ilvl w:val="0"/>
          <w:numId w:val="39"/>
        </w:numPr>
      </w:pPr>
      <w:r>
        <w:t>The test device leaves the session.</w:t>
      </w:r>
    </w:p>
    <w:p w14:paraId="4E901BB8" w14:textId="77777777" w:rsidR="00414722" w:rsidRPr="00E74077" w:rsidRDefault="00414722" w:rsidP="00414722">
      <w:pPr>
        <w:pStyle w:val="body"/>
        <w:ind w:left="1080"/>
      </w:pPr>
    </w:p>
    <w:p w14:paraId="09843AAD" w14:textId="77777777" w:rsidR="00414722" w:rsidRPr="002977E5" w:rsidRDefault="00414722" w:rsidP="00414722">
      <w:pPr>
        <w:pStyle w:val="body"/>
        <w:rPr>
          <w:b/>
        </w:rPr>
      </w:pPr>
      <w:r>
        <w:rPr>
          <w:b/>
        </w:rPr>
        <w:t>Expected results</w:t>
      </w:r>
    </w:p>
    <w:p w14:paraId="30CBABF5" w14:textId="77777777" w:rsidR="00414722" w:rsidRDefault="00414722" w:rsidP="00414722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09096D2" w14:textId="77777777" w:rsidR="00414722" w:rsidRDefault="00414722" w:rsidP="00414722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15F6AE57" w14:textId="77777777" w:rsidR="00414722" w:rsidRDefault="00414722" w:rsidP="00414722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338AEDFD" w14:textId="593BFD2A" w:rsidR="00414722" w:rsidRDefault="00414722" w:rsidP="00414722">
      <w:pPr>
        <w:pStyle w:val="body"/>
        <w:numPr>
          <w:ilvl w:val="0"/>
          <w:numId w:val="27"/>
        </w:numPr>
      </w:pPr>
      <w:r>
        <w:t xml:space="preserve">The method call </w:t>
      </w:r>
      <w:r w:rsidR="004D3229">
        <w:t>ResetLampState</w:t>
      </w:r>
      <w:r>
        <w:t>() does not result in a BusException.</w:t>
      </w:r>
    </w:p>
    <w:p w14:paraId="73D8C718" w14:textId="48615663" w:rsidR="00414722" w:rsidRDefault="00414722" w:rsidP="00414722">
      <w:pPr>
        <w:pStyle w:val="body"/>
        <w:numPr>
          <w:ilvl w:val="0"/>
          <w:numId w:val="27"/>
        </w:numPr>
      </w:pPr>
      <w:r>
        <w:t xml:space="preserve">The method call </w:t>
      </w:r>
      <w:r w:rsidR="004D3229">
        <w:t>ResetLampStateField</w:t>
      </w:r>
      <w:r>
        <w:t>() does not result in a BusException.</w:t>
      </w:r>
    </w:p>
    <w:p w14:paraId="069CF131" w14:textId="6D6C0EFE" w:rsidR="004D3229" w:rsidRDefault="004D3229" w:rsidP="00414722">
      <w:pPr>
        <w:pStyle w:val="body"/>
        <w:numPr>
          <w:ilvl w:val="0"/>
          <w:numId w:val="27"/>
        </w:numPr>
      </w:pPr>
      <w:r>
        <w:t>The method call ResetLampStateField() properly resets the Brightness property.</w:t>
      </w:r>
    </w:p>
    <w:p w14:paraId="64A31E9C" w14:textId="65063693" w:rsidR="00ED2CBE" w:rsidRDefault="00ED2CBE" w:rsidP="00ED2CBE">
      <w:pPr>
        <w:pStyle w:val="Heading2"/>
      </w:pPr>
      <w:bookmarkStart w:id="25" w:name="_Toc408297154"/>
      <w:r w:rsidRPr="002977E5">
        <w:t>LSF_Controller-v1-</w:t>
      </w:r>
      <w:r>
        <w:t>13: Lamp faults</w:t>
      </w:r>
      <w:bookmarkEnd w:id="25"/>
      <w:r>
        <w:t xml:space="preserve"> </w:t>
      </w:r>
    </w:p>
    <w:p w14:paraId="60DA45F9" w14:textId="77777777" w:rsidR="00ED2CBE" w:rsidRDefault="00ED2CBE" w:rsidP="00ED2CBE">
      <w:pPr>
        <w:pStyle w:val="body"/>
        <w:rPr>
          <w:b/>
        </w:rPr>
      </w:pPr>
      <w:r>
        <w:rPr>
          <w:b/>
        </w:rPr>
        <w:t>Objective</w:t>
      </w:r>
    </w:p>
    <w:p w14:paraId="30BB529A" w14:textId="663F292C" w:rsidR="00ED2CBE" w:rsidRDefault="00ED2CBE" w:rsidP="00ED2CBE">
      <w:pPr>
        <w:pStyle w:val="body"/>
      </w:pPr>
      <w:r>
        <w:lastRenderedPageBreak/>
        <w:t xml:space="preserve">Verify that the DUT can call GetLampFaults() and ClearLampFault() </w:t>
      </w:r>
      <w:r w:rsidR="0078753B">
        <w:t>without causing a</w:t>
      </w:r>
      <w:r>
        <w:t xml:space="preserve"> BusException. </w:t>
      </w:r>
    </w:p>
    <w:p w14:paraId="1D5C9C10" w14:textId="77777777" w:rsidR="00ED2CBE" w:rsidRPr="00E74077" w:rsidRDefault="00ED2CBE" w:rsidP="00ED2CBE">
      <w:pPr>
        <w:pStyle w:val="body"/>
        <w:tabs>
          <w:tab w:val="left" w:pos="13155"/>
        </w:tabs>
      </w:pPr>
      <w:r>
        <w:tab/>
      </w:r>
    </w:p>
    <w:p w14:paraId="04DBDB8C" w14:textId="77777777" w:rsidR="00ED2CBE" w:rsidRDefault="00ED2CBE" w:rsidP="00ED2CBE">
      <w:pPr>
        <w:pStyle w:val="body"/>
        <w:rPr>
          <w:b/>
        </w:rPr>
      </w:pPr>
      <w:r>
        <w:rPr>
          <w:b/>
        </w:rPr>
        <w:t>Procedure</w:t>
      </w:r>
    </w:p>
    <w:p w14:paraId="01823326" w14:textId="77777777" w:rsidR="00ED2CBE" w:rsidRDefault="00ED2CBE" w:rsidP="00CD167F">
      <w:pPr>
        <w:pStyle w:val="body"/>
        <w:numPr>
          <w:ilvl w:val="0"/>
          <w:numId w:val="40"/>
        </w:numPr>
      </w:pPr>
      <w:r>
        <w:t>The test device listens for an About announcement from the application on the DUT.</w:t>
      </w:r>
    </w:p>
    <w:p w14:paraId="7AF0EF80" w14:textId="77777777" w:rsidR="00ED2CBE" w:rsidRDefault="00ED2CBE" w:rsidP="00CD167F">
      <w:pPr>
        <w:pStyle w:val="body"/>
        <w:numPr>
          <w:ilvl w:val="0"/>
          <w:numId w:val="40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820F246" w14:textId="77777777" w:rsidR="00ED2CBE" w:rsidRDefault="00ED2CBE" w:rsidP="00CD167F">
      <w:pPr>
        <w:pStyle w:val="body"/>
        <w:numPr>
          <w:ilvl w:val="0"/>
          <w:numId w:val="40"/>
        </w:numPr>
      </w:pPr>
      <w:r>
        <w:t>The test device gets the lamp ID of a lamp connected to the controller.</w:t>
      </w:r>
    </w:p>
    <w:p w14:paraId="72FB0E51" w14:textId="115C9D0D" w:rsidR="00ED2CBE" w:rsidRDefault="00ED2CBE" w:rsidP="00CD167F">
      <w:pPr>
        <w:pStyle w:val="body"/>
        <w:numPr>
          <w:ilvl w:val="0"/>
          <w:numId w:val="40"/>
        </w:numPr>
      </w:pPr>
      <w:r>
        <w:t>The test device calls GetLampFaults() on the bus object.</w:t>
      </w:r>
    </w:p>
    <w:p w14:paraId="3CBC778D" w14:textId="407D0B45" w:rsidR="00ED2CBE" w:rsidRDefault="00ED2CBE" w:rsidP="00CD167F">
      <w:pPr>
        <w:pStyle w:val="body"/>
        <w:numPr>
          <w:ilvl w:val="0"/>
          <w:numId w:val="40"/>
        </w:numPr>
      </w:pPr>
      <w:r>
        <w:t>For evert lamp fault returned by GetLampFaults(), the test device calls ClearLampFault() on the bus object.</w:t>
      </w:r>
    </w:p>
    <w:p w14:paraId="25431FCF" w14:textId="77777777" w:rsidR="00ED2CBE" w:rsidRDefault="00ED2CBE" w:rsidP="00CD167F">
      <w:pPr>
        <w:pStyle w:val="body"/>
        <w:numPr>
          <w:ilvl w:val="0"/>
          <w:numId w:val="40"/>
        </w:numPr>
      </w:pPr>
      <w:r>
        <w:t>The test device leaves the session.</w:t>
      </w:r>
    </w:p>
    <w:p w14:paraId="1B281BE6" w14:textId="77777777" w:rsidR="00ED2CBE" w:rsidRPr="00E74077" w:rsidRDefault="00ED2CBE" w:rsidP="00ED2CBE">
      <w:pPr>
        <w:pStyle w:val="body"/>
        <w:ind w:left="1080"/>
      </w:pPr>
    </w:p>
    <w:p w14:paraId="6CC2F5E8" w14:textId="77777777" w:rsidR="00ED2CBE" w:rsidRPr="002977E5" w:rsidRDefault="00ED2CBE" w:rsidP="00ED2CBE">
      <w:pPr>
        <w:pStyle w:val="body"/>
        <w:rPr>
          <w:b/>
        </w:rPr>
      </w:pPr>
      <w:r>
        <w:rPr>
          <w:b/>
        </w:rPr>
        <w:t>Expected results</w:t>
      </w:r>
    </w:p>
    <w:p w14:paraId="0E60BDB2" w14:textId="77777777" w:rsidR="00ED2CBE" w:rsidRDefault="00ED2CBE" w:rsidP="00ED2CBE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05A053F" w14:textId="77777777" w:rsidR="00ED2CBE" w:rsidRDefault="00ED2CBE" w:rsidP="00ED2CBE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0888027B" w14:textId="77777777" w:rsidR="00ED2CBE" w:rsidRDefault="00ED2CBE" w:rsidP="00ED2CBE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64D3CBD3" w14:textId="0A597C5B" w:rsidR="00ED2CBE" w:rsidRDefault="00ED2CBE" w:rsidP="00ED2CBE">
      <w:pPr>
        <w:pStyle w:val="body"/>
        <w:numPr>
          <w:ilvl w:val="0"/>
          <w:numId w:val="27"/>
        </w:numPr>
      </w:pPr>
      <w:r>
        <w:t>The method call GetLampFaults() does not result in a BusException.</w:t>
      </w:r>
    </w:p>
    <w:p w14:paraId="2C3F3EC3" w14:textId="11DA6CB8" w:rsidR="00ED2CBE" w:rsidRDefault="00ED2CBE" w:rsidP="00ED2CBE">
      <w:pPr>
        <w:pStyle w:val="body"/>
        <w:numPr>
          <w:ilvl w:val="0"/>
          <w:numId w:val="27"/>
        </w:numPr>
      </w:pPr>
      <w:r>
        <w:t>The method call ClearLampFault() does not result in a BusException.</w:t>
      </w:r>
    </w:p>
    <w:p w14:paraId="371C63FB" w14:textId="7FE1D066" w:rsidR="00902562" w:rsidRDefault="00902562" w:rsidP="00902562">
      <w:pPr>
        <w:pStyle w:val="Heading2"/>
      </w:pPr>
      <w:bookmarkStart w:id="26" w:name="_Toc408297155"/>
      <w:r w:rsidRPr="002977E5">
        <w:t>LSF_Controller-v1-</w:t>
      </w:r>
      <w:r>
        <w:t>14: Lamp group CRUD</w:t>
      </w:r>
      <w:bookmarkEnd w:id="26"/>
      <w:r>
        <w:t xml:space="preserve"> </w:t>
      </w:r>
    </w:p>
    <w:p w14:paraId="573456A5" w14:textId="77777777" w:rsidR="00902562" w:rsidRDefault="00902562" w:rsidP="00902562">
      <w:pPr>
        <w:pStyle w:val="body"/>
        <w:rPr>
          <w:b/>
        </w:rPr>
      </w:pPr>
      <w:r>
        <w:rPr>
          <w:b/>
        </w:rPr>
        <w:t>Objective</w:t>
      </w:r>
    </w:p>
    <w:p w14:paraId="0DECD634" w14:textId="383439E0" w:rsidR="00902562" w:rsidRDefault="00902562" w:rsidP="00902562">
      <w:pPr>
        <w:pStyle w:val="body"/>
      </w:pPr>
      <w:r>
        <w:t xml:space="preserve">Verify that the DUT can perform create, read, update, and delete operations on lamp groups properly. Furthermore, ensure the DUT sends the appropriate signal for each operation. </w:t>
      </w:r>
    </w:p>
    <w:p w14:paraId="51E24FB2" w14:textId="77777777" w:rsidR="00902562" w:rsidRPr="00E74077" w:rsidRDefault="00902562" w:rsidP="00902562">
      <w:pPr>
        <w:pStyle w:val="body"/>
        <w:tabs>
          <w:tab w:val="left" w:pos="13155"/>
        </w:tabs>
      </w:pPr>
      <w:r>
        <w:tab/>
      </w:r>
    </w:p>
    <w:p w14:paraId="72185274" w14:textId="77777777" w:rsidR="00902562" w:rsidRDefault="00902562" w:rsidP="00902562">
      <w:pPr>
        <w:pStyle w:val="body"/>
        <w:rPr>
          <w:b/>
        </w:rPr>
      </w:pPr>
      <w:r>
        <w:rPr>
          <w:b/>
        </w:rPr>
        <w:t>Procedure</w:t>
      </w:r>
    </w:p>
    <w:p w14:paraId="2A201079" w14:textId="77777777" w:rsidR="00902562" w:rsidRDefault="00902562" w:rsidP="00CD167F">
      <w:pPr>
        <w:pStyle w:val="body"/>
        <w:numPr>
          <w:ilvl w:val="0"/>
          <w:numId w:val="41"/>
        </w:numPr>
      </w:pPr>
      <w:r>
        <w:t>The test device listens for an About announcement from the application on the DUT.</w:t>
      </w:r>
    </w:p>
    <w:p w14:paraId="2B24ADD4" w14:textId="77777777" w:rsidR="00902562" w:rsidRDefault="00902562" w:rsidP="00CD167F">
      <w:pPr>
        <w:pStyle w:val="body"/>
        <w:numPr>
          <w:ilvl w:val="0"/>
          <w:numId w:val="41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392D5683" w14:textId="77777777" w:rsidR="00902562" w:rsidRDefault="00902562" w:rsidP="00CD167F">
      <w:pPr>
        <w:pStyle w:val="body"/>
        <w:numPr>
          <w:ilvl w:val="0"/>
          <w:numId w:val="41"/>
        </w:numPr>
      </w:pPr>
      <w:r>
        <w:t>The test device gets the lamp ID of a lamp connected to the controller.</w:t>
      </w:r>
    </w:p>
    <w:p w14:paraId="1B5CB7C8" w14:textId="082DC3C3" w:rsidR="00902562" w:rsidRDefault="00902562" w:rsidP="00CD167F">
      <w:pPr>
        <w:pStyle w:val="body"/>
        <w:numPr>
          <w:ilvl w:val="0"/>
          <w:numId w:val="41"/>
        </w:numPr>
      </w:pPr>
      <w:r>
        <w:t>The test device calls CreateLampGroup() with the lamp ID from step 3.</w:t>
      </w:r>
    </w:p>
    <w:p w14:paraId="5EBBBCDF" w14:textId="193B21E1" w:rsidR="00902562" w:rsidRDefault="00902562" w:rsidP="00CD167F">
      <w:pPr>
        <w:pStyle w:val="body"/>
        <w:numPr>
          <w:ilvl w:val="0"/>
          <w:numId w:val="41"/>
        </w:numPr>
      </w:pPr>
      <w:r>
        <w:lastRenderedPageBreak/>
        <w:t>The test device calls GetLampGroup() and checks to see if the returned group is that created in step 4.</w:t>
      </w:r>
    </w:p>
    <w:p w14:paraId="63499738" w14:textId="73CC0117" w:rsidR="00902562" w:rsidRDefault="00902562" w:rsidP="00CD167F">
      <w:pPr>
        <w:pStyle w:val="body"/>
        <w:numPr>
          <w:ilvl w:val="0"/>
          <w:numId w:val="41"/>
        </w:numPr>
      </w:pPr>
      <w:r>
        <w:t>The test device waits to see if it has received a LampGroupsCreated signal.</w:t>
      </w:r>
    </w:p>
    <w:p w14:paraId="0C8F62BF" w14:textId="386F8462" w:rsidR="00902562" w:rsidRDefault="00902562" w:rsidP="00CD167F">
      <w:pPr>
        <w:pStyle w:val="body"/>
        <w:numPr>
          <w:ilvl w:val="0"/>
          <w:numId w:val="41"/>
        </w:numPr>
      </w:pPr>
      <w:r>
        <w:t>The test device calls UpdateLampGroup() on the bus object.</w:t>
      </w:r>
    </w:p>
    <w:p w14:paraId="2936738D" w14:textId="5C39DE07" w:rsidR="00902562" w:rsidRDefault="00902562" w:rsidP="00CD167F">
      <w:pPr>
        <w:pStyle w:val="body"/>
        <w:numPr>
          <w:ilvl w:val="0"/>
          <w:numId w:val="41"/>
        </w:numPr>
      </w:pPr>
      <w:r>
        <w:t>The test device waits to see if it has received a LampGroupsUpdated signal.</w:t>
      </w:r>
    </w:p>
    <w:p w14:paraId="28FBBACC" w14:textId="45FA223F" w:rsidR="00902562" w:rsidRDefault="00902562" w:rsidP="00CD167F">
      <w:pPr>
        <w:pStyle w:val="body"/>
        <w:numPr>
          <w:ilvl w:val="0"/>
          <w:numId w:val="41"/>
        </w:numPr>
      </w:pPr>
      <w:r>
        <w:t>The test device calls DeleteLampGroup() on the bus object.</w:t>
      </w:r>
    </w:p>
    <w:p w14:paraId="33079C0B" w14:textId="391303E5" w:rsidR="00902562" w:rsidRDefault="00902562" w:rsidP="00CD167F">
      <w:pPr>
        <w:pStyle w:val="body"/>
        <w:numPr>
          <w:ilvl w:val="0"/>
          <w:numId w:val="41"/>
        </w:numPr>
      </w:pPr>
      <w:r>
        <w:t>The test device calls GetAllLampGroups() to determine if the number of lamp groups has decreased by 1.</w:t>
      </w:r>
    </w:p>
    <w:p w14:paraId="4F03457A" w14:textId="0E89832E" w:rsidR="00902562" w:rsidRDefault="00902562" w:rsidP="00CD167F">
      <w:pPr>
        <w:pStyle w:val="body"/>
        <w:numPr>
          <w:ilvl w:val="0"/>
          <w:numId w:val="41"/>
        </w:numPr>
      </w:pPr>
      <w:r>
        <w:t>The test device waits to see if it has received a LampGroupsDeleted signal.</w:t>
      </w:r>
    </w:p>
    <w:p w14:paraId="4B8D40A5" w14:textId="77777777" w:rsidR="00902562" w:rsidRDefault="00902562" w:rsidP="00CD167F">
      <w:pPr>
        <w:pStyle w:val="body"/>
        <w:numPr>
          <w:ilvl w:val="0"/>
          <w:numId w:val="41"/>
        </w:numPr>
      </w:pPr>
      <w:r>
        <w:t>The test device leaves the session.</w:t>
      </w:r>
    </w:p>
    <w:p w14:paraId="04F5E64B" w14:textId="77777777" w:rsidR="00902562" w:rsidRPr="00E74077" w:rsidRDefault="00902562" w:rsidP="00902562">
      <w:pPr>
        <w:pStyle w:val="body"/>
        <w:ind w:left="1080"/>
      </w:pPr>
    </w:p>
    <w:p w14:paraId="68907162" w14:textId="77777777" w:rsidR="00902562" w:rsidRPr="002977E5" w:rsidRDefault="00902562" w:rsidP="00902562">
      <w:pPr>
        <w:pStyle w:val="body"/>
        <w:rPr>
          <w:b/>
        </w:rPr>
      </w:pPr>
      <w:r>
        <w:rPr>
          <w:b/>
        </w:rPr>
        <w:t>Expected results</w:t>
      </w:r>
    </w:p>
    <w:p w14:paraId="085AA7E7" w14:textId="77777777" w:rsidR="00902562" w:rsidRDefault="00902562" w:rsidP="00902562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8E80098" w14:textId="77777777" w:rsidR="00902562" w:rsidRDefault="00902562" w:rsidP="00902562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176B7920" w14:textId="77777777" w:rsidR="00902562" w:rsidRDefault="00902562" w:rsidP="00902562">
      <w:pPr>
        <w:pStyle w:val="body"/>
        <w:numPr>
          <w:ilvl w:val="0"/>
          <w:numId w:val="27"/>
        </w:numPr>
      </w:pPr>
      <w:r>
        <w:t>The test device obtains the lamp ID of the lamp connected to the controller.</w:t>
      </w:r>
    </w:p>
    <w:p w14:paraId="1112730E" w14:textId="7CFF9D93" w:rsidR="00902562" w:rsidRDefault="00902562" w:rsidP="00902562">
      <w:pPr>
        <w:pStyle w:val="body"/>
        <w:numPr>
          <w:ilvl w:val="0"/>
          <w:numId w:val="27"/>
        </w:numPr>
      </w:pPr>
      <w:r>
        <w:t xml:space="preserve">The method call </w:t>
      </w:r>
      <w:r w:rsidR="00650806">
        <w:t>CreateLampGroup</w:t>
      </w:r>
      <w:r>
        <w:t xml:space="preserve">() </w:t>
      </w:r>
      <w:r w:rsidR="00650806">
        <w:t>creates a group on the DUT</w:t>
      </w:r>
      <w:r>
        <w:t>.</w:t>
      </w:r>
    </w:p>
    <w:p w14:paraId="0BD49CEE" w14:textId="4E5791B3" w:rsidR="00902562" w:rsidRDefault="00902562" w:rsidP="00902562">
      <w:pPr>
        <w:pStyle w:val="body"/>
        <w:numPr>
          <w:ilvl w:val="0"/>
          <w:numId w:val="27"/>
        </w:numPr>
      </w:pPr>
      <w:r>
        <w:t xml:space="preserve">The method call </w:t>
      </w:r>
      <w:r w:rsidR="00650806">
        <w:t>GetLampGroup</w:t>
      </w:r>
      <w:r>
        <w:t xml:space="preserve">() </w:t>
      </w:r>
      <w:r w:rsidR="00650806">
        <w:t>fetches the correct group; that is, the newly created group</w:t>
      </w:r>
      <w:r>
        <w:t>.</w:t>
      </w:r>
    </w:p>
    <w:p w14:paraId="107D5D9E" w14:textId="464440DA" w:rsidR="00650806" w:rsidRDefault="00650806" w:rsidP="00902562">
      <w:pPr>
        <w:pStyle w:val="body"/>
        <w:numPr>
          <w:ilvl w:val="0"/>
          <w:numId w:val="27"/>
        </w:numPr>
      </w:pPr>
      <w:r>
        <w:t>The method call UpdateLampGroup() properly updates the group.</w:t>
      </w:r>
    </w:p>
    <w:p w14:paraId="4BFD0F64" w14:textId="0903D4C7" w:rsidR="00650806" w:rsidRDefault="00650806" w:rsidP="00902562">
      <w:pPr>
        <w:pStyle w:val="body"/>
        <w:numPr>
          <w:ilvl w:val="0"/>
          <w:numId w:val="27"/>
        </w:numPr>
      </w:pPr>
      <w:r>
        <w:t>The method call DeleteLampGroup() removes the group on the DUT.</w:t>
      </w:r>
    </w:p>
    <w:p w14:paraId="4378B6A6" w14:textId="5AA6F5D8" w:rsidR="00650806" w:rsidRDefault="00650806" w:rsidP="00902562">
      <w:pPr>
        <w:pStyle w:val="body"/>
        <w:numPr>
          <w:ilvl w:val="0"/>
          <w:numId w:val="27"/>
        </w:numPr>
      </w:pPr>
      <w:r>
        <w:t>The method call GetAllLampGroups() returns the correct number of groups on the DUT.</w:t>
      </w:r>
    </w:p>
    <w:p w14:paraId="73067AEE" w14:textId="14B5CDC6" w:rsidR="00650806" w:rsidRDefault="00650806" w:rsidP="00902562">
      <w:pPr>
        <w:pStyle w:val="body"/>
        <w:numPr>
          <w:ilvl w:val="0"/>
          <w:numId w:val="27"/>
        </w:numPr>
      </w:pPr>
      <w:r>
        <w:t>The signals LampGroupsCreated, LampGroupsUpdate, and LampGroupsDeleted are sent after CreateLampGroup(), UpdateLampGroup(), DeleteLampGroup() respectively.</w:t>
      </w:r>
    </w:p>
    <w:p w14:paraId="319FDFB8" w14:textId="449E90E5" w:rsidR="00B372C9" w:rsidRDefault="00B372C9" w:rsidP="00B372C9">
      <w:pPr>
        <w:pStyle w:val="Heading2"/>
      </w:pPr>
      <w:bookmarkStart w:id="27" w:name="_Toc408297156"/>
      <w:r w:rsidRPr="002977E5">
        <w:t>LSF_Controller-v1-</w:t>
      </w:r>
      <w:r>
        <w:t>15: Get and set lamp group name</w:t>
      </w:r>
      <w:bookmarkEnd w:id="27"/>
      <w:r>
        <w:t xml:space="preserve"> </w:t>
      </w:r>
    </w:p>
    <w:p w14:paraId="5D566A36" w14:textId="77777777" w:rsidR="00B372C9" w:rsidRDefault="00B372C9" w:rsidP="00B372C9">
      <w:pPr>
        <w:pStyle w:val="body"/>
        <w:rPr>
          <w:b/>
        </w:rPr>
      </w:pPr>
      <w:r>
        <w:rPr>
          <w:b/>
        </w:rPr>
        <w:t>Objective</w:t>
      </w:r>
    </w:p>
    <w:p w14:paraId="323D4916" w14:textId="239376EC" w:rsidR="00F11AA9" w:rsidRDefault="00F11AA9" w:rsidP="00B372C9">
      <w:pPr>
        <w:pStyle w:val="body"/>
        <w:tabs>
          <w:tab w:val="left" w:pos="13155"/>
        </w:tabs>
      </w:pPr>
      <w:r>
        <w:t xml:space="preserve">Verify that the DUT can call </w:t>
      </w:r>
      <w:r w:rsidR="00F27B25">
        <w:t>GetLampGroup</w:t>
      </w:r>
      <w:r>
        <w:t>Name() and SetLampGroupName() properly. GetLampGroupName() should fetch the updated name after a call to SetLampGroupName(). Furthermore, verify that the appropriate signal is sent out after the lamp group name is changed.</w:t>
      </w:r>
    </w:p>
    <w:p w14:paraId="3BA33E42" w14:textId="74299626" w:rsidR="00B372C9" w:rsidRPr="00E74077" w:rsidRDefault="00B372C9" w:rsidP="00B372C9">
      <w:pPr>
        <w:pStyle w:val="body"/>
        <w:tabs>
          <w:tab w:val="left" w:pos="13155"/>
        </w:tabs>
      </w:pPr>
      <w:r>
        <w:tab/>
      </w:r>
    </w:p>
    <w:p w14:paraId="472E677A" w14:textId="77777777" w:rsidR="00F11AA9" w:rsidRDefault="00F11AA9" w:rsidP="00F11AA9">
      <w:pPr>
        <w:pStyle w:val="body"/>
        <w:rPr>
          <w:b/>
        </w:rPr>
      </w:pPr>
      <w:r>
        <w:rPr>
          <w:b/>
        </w:rPr>
        <w:t>Procedure</w:t>
      </w:r>
    </w:p>
    <w:p w14:paraId="5A449E77" w14:textId="77777777" w:rsidR="00F11AA9" w:rsidRDefault="00F11AA9" w:rsidP="00CD167F">
      <w:pPr>
        <w:pStyle w:val="body"/>
        <w:numPr>
          <w:ilvl w:val="0"/>
          <w:numId w:val="42"/>
        </w:numPr>
      </w:pPr>
      <w:r>
        <w:t>The test device listens for an About announcement from the application on the DUT.</w:t>
      </w:r>
    </w:p>
    <w:p w14:paraId="158031B2" w14:textId="77777777" w:rsidR="00F11AA9" w:rsidRDefault="00F11AA9" w:rsidP="00CD167F">
      <w:pPr>
        <w:pStyle w:val="body"/>
        <w:numPr>
          <w:ilvl w:val="0"/>
          <w:numId w:val="42"/>
        </w:numPr>
      </w:pPr>
      <w:r>
        <w:lastRenderedPageBreak/>
        <w:t>After receiving an About announcement from the application, the test device joins a session with the application at the port specified in the received About announcement.</w:t>
      </w:r>
    </w:p>
    <w:p w14:paraId="71FF33CE" w14:textId="2DD1C9E0" w:rsidR="00F11AA9" w:rsidRDefault="00F11AA9" w:rsidP="00CD167F">
      <w:pPr>
        <w:pStyle w:val="body"/>
        <w:numPr>
          <w:ilvl w:val="0"/>
          <w:numId w:val="42"/>
        </w:numPr>
      </w:pPr>
      <w:r>
        <w:t>The test device gets the lamp ID of a lamp connected to the controller and creates a group with the lamp ID.</w:t>
      </w:r>
    </w:p>
    <w:p w14:paraId="6673643D" w14:textId="23CBD426" w:rsidR="00F11AA9" w:rsidRDefault="00F11AA9" w:rsidP="00CD167F">
      <w:pPr>
        <w:pStyle w:val="body"/>
        <w:numPr>
          <w:ilvl w:val="0"/>
          <w:numId w:val="42"/>
        </w:numPr>
      </w:pPr>
      <w:r>
        <w:t>The test device calls SetLampGroup</w:t>
      </w:r>
      <w:r w:rsidR="001537F0">
        <w:t>Name</w:t>
      </w:r>
      <w:r>
        <w:t>() on the bus object..</w:t>
      </w:r>
    </w:p>
    <w:p w14:paraId="7DBC465E" w14:textId="05826558" w:rsidR="00F11AA9" w:rsidRDefault="00F11AA9" w:rsidP="00CD167F">
      <w:pPr>
        <w:pStyle w:val="body"/>
        <w:numPr>
          <w:ilvl w:val="0"/>
          <w:numId w:val="42"/>
        </w:numPr>
      </w:pPr>
      <w:r>
        <w:t>The test device checks to see if it has received a Lamp</w:t>
      </w:r>
      <w:r w:rsidR="00006B3E">
        <w:t>Group</w:t>
      </w:r>
      <w:r>
        <w:t>NameChanged signal from the DUT.</w:t>
      </w:r>
    </w:p>
    <w:p w14:paraId="73D9627B" w14:textId="1DC311CD" w:rsidR="00F11AA9" w:rsidRDefault="00F11AA9" w:rsidP="00CD167F">
      <w:pPr>
        <w:pStyle w:val="body"/>
        <w:numPr>
          <w:ilvl w:val="0"/>
          <w:numId w:val="42"/>
        </w:numPr>
      </w:pPr>
      <w:r>
        <w:t>The test device calls GetLampGroupName() on the bus object.</w:t>
      </w:r>
    </w:p>
    <w:p w14:paraId="2F82EEF9" w14:textId="77777777" w:rsidR="00F11AA9" w:rsidRDefault="00F11AA9" w:rsidP="00CD167F">
      <w:pPr>
        <w:pStyle w:val="body"/>
        <w:numPr>
          <w:ilvl w:val="0"/>
          <w:numId w:val="42"/>
        </w:numPr>
      </w:pPr>
      <w:r>
        <w:t>The test device leaves the session.</w:t>
      </w:r>
    </w:p>
    <w:p w14:paraId="4D168206" w14:textId="77777777" w:rsidR="00F11AA9" w:rsidRPr="00E74077" w:rsidRDefault="00F11AA9" w:rsidP="00F11AA9">
      <w:pPr>
        <w:pStyle w:val="body"/>
        <w:ind w:left="1080"/>
      </w:pPr>
    </w:p>
    <w:p w14:paraId="73870987" w14:textId="77777777" w:rsidR="00F11AA9" w:rsidRPr="002977E5" w:rsidRDefault="00F11AA9" w:rsidP="00F11AA9">
      <w:pPr>
        <w:pStyle w:val="body"/>
        <w:rPr>
          <w:b/>
        </w:rPr>
      </w:pPr>
      <w:r>
        <w:rPr>
          <w:b/>
        </w:rPr>
        <w:t>Expected results</w:t>
      </w:r>
    </w:p>
    <w:p w14:paraId="1E8568B8" w14:textId="77777777" w:rsidR="00F11AA9" w:rsidRDefault="00F11AA9" w:rsidP="00F11AA9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7F0F2B3D" w14:textId="77777777" w:rsidR="00F11AA9" w:rsidRDefault="00F11AA9" w:rsidP="00F11AA9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03FABF8C" w14:textId="6D055200" w:rsidR="00F11AA9" w:rsidRDefault="00F11AA9" w:rsidP="00F11AA9">
      <w:pPr>
        <w:pStyle w:val="body"/>
        <w:numPr>
          <w:ilvl w:val="0"/>
          <w:numId w:val="27"/>
        </w:numPr>
      </w:pPr>
      <w:r>
        <w:t>The test device obtains the lamp ID of the lamp connected to the controller and successfully creates a group.</w:t>
      </w:r>
    </w:p>
    <w:p w14:paraId="4592FF0D" w14:textId="0027C3EA" w:rsidR="00F11AA9" w:rsidRDefault="00F11AA9" w:rsidP="00F11AA9">
      <w:pPr>
        <w:pStyle w:val="body"/>
        <w:numPr>
          <w:ilvl w:val="0"/>
          <w:numId w:val="27"/>
        </w:numPr>
      </w:pPr>
      <w:r>
        <w:t>The method call to SetLampGroupName() is executed properly.</w:t>
      </w:r>
    </w:p>
    <w:p w14:paraId="334F8178" w14:textId="10938981" w:rsidR="00F11AA9" w:rsidRDefault="00F11AA9" w:rsidP="00F11AA9">
      <w:pPr>
        <w:pStyle w:val="body"/>
        <w:numPr>
          <w:ilvl w:val="0"/>
          <w:numId w:val="27"/>
        </w:numPr>
      </w:pPr>
      <w:r>
        <w:t>The method call to GetLampGroupName() returns the same string used when setting the name.</w:t>
      </w:r>
    </w:p>
    <w:p w14:paraId="0C26BA14" w14:textId="5F04F5D7" w:rsidR="00F11AA9" w:rsidRDefault="00F11AA9" w:rsidP="00F11AA9">
      <w:pPr>
        <w:pStyle w:val="body"/>
        <w:numPr>
          <w:ilvl w:val="0"/>
          <w:numId w:val="27"/>
        </w:numPr>
      </w:pPr>
      <w:r>
        <w:t>The test device receives a LampGroupNameChanged signal after calling SetLampGroupName().</w:t>
      </w:r>
    </w:p>
    <w:p w14:paraId="258189C4" w14:textId="6E38CC74" w:rsidR="00F27B25" w:rsidRDefault="00F27B25" w:rsidP="00F27B25">
      <w:pPr>
        <w:pStyle w:val="Heading2"/>
      </w:pPr>
      <w:bookmarkStart w:id="28" w:name="_Toc408297157"/>
      <w:r w:rsidRPr="002977E5">
        <w:t>LSF_Controller-v1-</w:t>
      </w:r>
      <w:r>
        <w:t>16: Transition lamp group state</w:t>
      </w:r>
      <w:bookmarkEnd w:id="28"/>
      <w:r>
        <w:t xml:space="preserve"> </w:t>
      </w:r>
    </w:p>
    <w:p w14:paraId="758EDAE6" w14:textId="77777777" w:rsidR="00F27B25" w:rsidRDefault="00F27B25" w:rsidP="00F27B25">
      <w:pPr>
        <w:pStyle w:val="body"/>
        <w:rPr>
          <w:b/>
        </w:rPr>
      </w:pPr>
      <w:r>
        <w:rPr>
          <w:b/>
        </w:rPr>
        <w:t>Objective</w:t>
      </w:r>
    </w:p>
    <w:p w14:paraId="04709A53" w14:textId="494EA617" w:rsidR="00F27B25" w:rsidRDefault="00F27B25" w:rsidP="00F27B25">
      <w:pPr>
        <w:pStyle w:val="body"/>
        <w:tabs>
          <w:tab w:val="left" w:pos="13155"/>
        </w:tabs>
      </w:pPr>
      <w:r>
        <w:t xml:space="preserve">Verify that the DUT can call </w:t>
      </w:r>
      <w:r w:rsidR="000A1494">
        <w:t>TransitionLampGroupState</w:t>
      </w:r>
      <w:r>
        <w:t xml:space="preserve">() and </w:t>
      </w:r>
      <w:r w:rsidR="000A1494">
        <w:t>TransitionLampGroupStateField() to update the state of any lamps with a group.</w:t>
      </w:r>
    </w:p>
    <w:p w14:paraId="6EDD23DD" w14:textId="77777777" w:rsidR="00F27B25" w:rsidRPr="00E74077" w:rsidRDefault="00F27B25" w:rsidP="00F27B25">
      <w:pPr>
        <w:pStyle w:val="body"/>
        <w:tabs>
          <w:tab w:val="left" w:pos="13155"/>
        </w:tabs>
      </w:pPr>
      <w:r>
        <w:tab/>
      </w:r>
    </w:p>
    <w:p w14:paraId="34B5BA97" w14:textId="77777777" w:rsidR="00F27B25" w:rsidRDefault="00F27B25" w:rsidP="00F27B25">
      <w:pPr>
        <w:pStyle w:val="body"/>
        <w:rPr>
          <w:b/>
        </w:rPr>
      </w:pPr>
      <w:r>
        <w:rPr>
          <w:b/>
        </w:rPr>
        <w:t>Procedure</w:t>
      </w:r>
    </w:p>
    <w:p w14:paraId="3AC3FC83" w14:textId="77777777" w:rsidR="00F27B25" w:rsidRDefault="00F27B25" w:rsidP="00CD167F">
      <w:pPr>
        <w:pStyle w:val="body"/>
        <w:numPr>
          <w:ilvl w:val="0"/>
          <w:numId w:val="43"/>
        </w:numPr>
      </w:pPr>
      <w:r>
        <w:t>The test device listens for an About announcement from the application on the DUT.</w:t>
      </w:r>
    </w:p>
    <w:p w14:paraId="0BBAF646" w14:textId="77777777" w:rsidR="00F27B25" w:rsidRDefault="00F27B25" w:rsidP="00CD167F">
      <w:pPr>
        <w:pStyle w:val="body"/>
        <w:numPr>
          <w:ilvl w:val="0"/>
          <w:numId w:val="43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1E869640" w14:textId="77777777" w:rsidR="00F27B25" w:rsidRDefault="00F27B25" w:rsidP="00CD167F">
      <w:pPr>
        <w:pStyle w:val="body"/>
        <w:numPr>
          <w:ilvl w:val="0"/>
          <w:numId w:val="43"/>
        </w:numPr>
      </w:pPr>
      <w:r>
        <w:t>The test device gets the lamp ID of a lamp connected to the controller and creates a group with the lamp ID.</w:t>
      </w:r>
    </w:p>
    <w:p w14:paraId="6946AC53" w14:textId="574DE28A" w:rsidR="000A1494" w:rsidRDefault="000A1494" w:rsidP="00CD167F">
      <w:pPr>
        <w:pStyle w:val="body"/>
        <w:numPr>
          <w:ilvl w:val="0"/>
          <w:numId w:val="43"/>
        </w:numPr>
      </w:pPr>
      <w:r>
        <w:t>The test device creates a new lamp state with arbitrary values.</w:t>
      </w:r>
    </w:p>
    <w:p w14:paraId="4E4DE6D1" w14:textId="5621B8E6" w:rsidR="000A1494" w:rsidRDefault="000A1494" w:rsidP="00CD167F">
      <w:pPr>
        <w:pStyle w:val="body"/>
        <w:numPr>
          <w:ilvl w:val="0"/>
          <w:numId w:val="43"/>
        </w:numPr>
      </w:pPr>
      <w:r>
        <w:t>The test device calls TransitionLampGroupState() on the bus object.</w:t>
      </w:r>
    </w:p>
    <w:p w14:paraId="1E985C82" w14:textId="50CD1A0B" w:rsidR="000A1494" w:rsidRDefault="000A1494" w:rsidP="00CD167F">
      <w:pPr>
        <w:pStyle w:val="body"/>
        <w:numPr>
          <w:ilvl w:val="0"/>
          <w:numId w:val="43"/>
        </w:numPr>
      </w:pPr>
      <w:r>
        <w:lastRenderedPageBreak/>
        <w:t>The test device calls TransitionLampGroupStateField() on the bus object in order to change the OnOff field.</w:t>
      </w:r>
    </w:p>
    <w:p w14:paraId="7AE1FA00" w14:textId="693022D4" w:rsidR="00F27B25" w:rsidRDefault="000A1494" w:rsidP="00CD167F">
      <w:pPr>
        <w:pStyle w:val="body"/>
        <w:numPr>
          <w:ilvl w:val="0"/>
          <w:numId w:val="43"/>
        </w:numPr>
      </w:pPr>
      <w:r>
        <w:t>The test device verifies the lamp state has changed for a lamp within the group.</w:t>
      </w:r>
    </w:p>
    <w:p w14:paraId="4A40C445" w14:textId="77777777" w:rsidR="00F27B25" w:rsidRDefault="00F27B25" w:rsidP="00CD167F">
      <w:pPr>
        <w:pStyle w:val="body"/>
        <w:numPr>
          <w:ilvl w:val="0"/>
          <w:numId w:val="43"/>
        </w:numPr>
      </w:pPr>
      <w:r>
        <w:t>The test device leaves the session.</w:t>
      </w:r>
    </w:p>
    <w:p w14:paraId="31B6559F" w14:textId="77777777" w:rsidR="00F27B25" w:rsidRPr="00E74077" w:rsidRDefault="00F27B25" w:rsidP="00F27B25">
      <w:pPr>
        <w:pStyle w:val="body"/>
        <w:ind w:left="1080"/>
      </w:pPr>
    </w:p>
    <w:p w14:paraId="3AFF8456" w14:textId="77777777" w:rsidR="00F27B25" w:rsidRPr="002977E5" w:rsidRDefault="00F27B25" w:rsidP="00F27B25">
      <w:pPr>
        <w:pStyle w:val="body"/>
        <w:rPr>
          <w:b/>
        </w:rPr>
      </w:pPr>
      <w:r>
        <w:rPr>
          <w:b/>
        </w:rPr>
        <w:t>Expected results</w:t>
      </w:r>
    </w:p>
    <w:p w14:paraId="7784AD55" w14:textId="77777777" w:rsidR="00F27B25" w:rsidRDefault="00F27B25" w:rsidP="00F27B25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7FA8AC5" w14:textId="77777777" w:rsidR="00F27B25" w:rsidRDefault="00F27B25" w:rsidP="00F27B25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21AA68D5" w14:textId="77777777" w:rsidR="00F27B25" w:rsidRDefault="00F27B25" w:rsidP="00F27B25">
      <w:pPr>
        <w:pStyle w:val="body"/>
        <w:numPr>
          <w:ilvl w:val="0"/>
          <w:numId w:val="27"/>
        </w:numPr>
      </w:pPr>
      <w:r>
        <w:t>The test device obtains the lamp ID of the lamp connected to the controller and successfully creates a group.</w:t>
      </w:r>
    </w:p>
    <w:p w14:paraId="21846EE0" w14:textId="676CF25C" w:rsidR="00F27B25" w:rsidRDefault="00F27B25" w:rsidP="00F27B25">
      <w:pPr>
        <w:pStyle w:val="body"/>
        <w:numPr>
          <w:ilvl w:val="0"/>
          <w:numId w:val="27"/>
        </w:numPr>
      </w:pPr>
      <w:r>
        <w:t xml:space="preserve">The method call to </w:t>
      </w:r>
      <w:r w:rsidR="000A1494">
        <w:t>TransitionLampGroupState</w:t>
      </w:r>
      <w:r>
        <w:t>() is executed properly.</w:t>
      </w:r>
    </w:p>
    <w:p w14:paraId="709E4364" w14:textId="4F10D477" w:rsidR="00F27B25" w:rsidRDefault="00F27B25" w:rsidP="00F27B25">
      <w:pPr>
        <w:pStyle w:val="body"/>
        <w:numPr>
          <w:ilvl w:val="0"/>
          <w:numId w:val="27"/>
        </w:numPr>
      </w:pPr>
      <w:r>
        <w:t xml:space="preserve">The method call to </w:t>
      </w:r>
      <w:r w:rsidR="000A1494">
        <w:t>TransitionLampGroupStateField() is executed properly.</w:t>
      </w:r>
    </w:p>
    <w:p w14:paraId="028C4021" w14:textId="49B8BBFE" w:rsidR="00F27B25" w:rsidRDefault="00F27B25" w:rsidP="00F27B25">
      <w:pPr>
        <w:pStyle w:val="body"/>
        <w:numPr>
          <w:ilvl w:val="0"/>
          <w:numId w:val="27"/>
        </w:numPr>
      </w:pPr>
      <w:r>
        <w:t xml:space="preserve">The </w:t>
      </w:r>
      <w:r w:rsidR="000A1494">
        <w:t>state of a lamp within the group reflects the new state.</w:t>
      </w:r>
    </w:p>
    <w:p w14:paraId="266F596B" w14:textId="37B591D4" w:rsidR="0078753B" w:rsidRDefault="0078753B" w:rsidP="0078753B">
      <w:pPr>
        <w:pStyle w:val="Heading2"/>
      </w:pPr>
      <w:bookmarkStart w:id="29" w:name="_Toc408297158"/>
      <w:r w:rsidRPr="002977E5">
        <w:t>LSF_Controller-v1-</w:t>
      </w:r>
      <w:r>
        <w:t>17: Pulse lamp group state</w:t>
      </w:r>
      <w:bookmarkEnd w:id="29"/>
      <w:r>
        <w:t xml:space="preserve"> </w:t>
      </w:r>
    </w:p>
    <w:p w14:paraId="18C62642" w14:textId="77777777" w:rsidR="0078753B" w:rsidRDefault="0078753B" w:rsidP="0078753B">
      <w:pPr>
        <w:pStyle w:val="body"/>
        <w:rPr>
          <w:b/>
        </w:rPr>
      </w:pPr>
      <w:r>
        <w:rPr>
          <w:b/>
        </w:rPr>
        <w:t>Objective</w:t>
      </w:r>
    </w:p>
    <w:p w14:paraId="04B667EE" w14:textId="2AC4AA42" w:rsidR="0078753B" w:rsidRDefault="0078753B" w:rsidP="0078753B">
      <w:pPr>
        <w:pStyle w:val="body"/>
        <w:tabs>
          <w:tab w:val="left" w:pos="13155"/>
        </w:tabs>
      </w:pPr>
      <w:r>
        <w:t>Verify calling PulseLampGroupWithState() will not result in a BusException.</w:t>
      </w:r>
    </w:p>
    <w:p w14:paraId="64BDC08B" w14:textId="77777777" w:rsidR="0078753B" w:rsidRPr="00E74077" w:rsidRDefault="0078753B" w:rsidP="0078753B">
      <w:pPr>
        <w:pStyle w:val="body"/>
        <w:tabs>
          <w:tab w:val="left" w:pos="13155"/>
        </w:tabs>
      </w:pPr>
      <w:r>
        <w:tab/>
      </w:r>
    </w:p>
    <w:p w14:paraId="5E907F58" w14:textId="77777777" w:rsidR="0078753B" w:rsidRDefault="0078753B" w:rsidP="0078753B">
      <w:pPr>
        <w:pStyle w:val="body"/>
        <w:rPr>
          <w:b/>
        </w:rPr>
      </w:pPr>
      <w:r>
        <w:rPr>
          <w:b/>
        </w:rPr>
        <w:t>Procedure</w:t>
      </w:r>
    </w:p>
    <w:p w14:paraId="68722D8E" w14:textId="77777777" w:rsidR="0078753B" w:rsidRDefault="0078753B" w:rsidP="00CD167F">
      <w:pPr>
        <w:pStyle w:val="body"/>
        <w:numPr>
          <w:ilvl w:val="0"/>
          <w:numId w:val="44"/>
        </w:numPr>
      </w:pPr>
      <w:r>
        <w:t>The test device listens for an About announcement from the application on the DUT.</w:t>
      </w:r>
    </w:p>
    <w:p w14:paraId="7F4A9193" w14:textId="77777777" w:rsidR="0078753B" w:rsidRDefault="0078753B" w:rsidP="00CD167F">
      <w:pPr>
        <w:pStyle w:val="body"/>
        <w:numPr>
          <w:ilvl w:val="0"/>
          <w:numId w:val="44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6ABFB14E" w14:textId="77777777" w:rsidR="0078753B" w:rsidRDefault="0078753B" w:rsidP="00CD167F">
      <w:pPr>
        <w:pStyle w:val="body"/>
        <w:numPr>
          <w:ilvl w:val="0"/>
          <w:numId w:val="44"/>
        </w:numPr>
      </w:pPr>
      <w:r>
        <w:t>The test device gets the lamp ID of a lamp connected to the controller and creates a group with the lamp ID.</w:t>
      </w:r>
    </w:p>
    <w:p w14:paraId="5701F5BF" w14:textId="037EC931" w:rsidR="0078753B" w:rsidRDefault="0078753B" w:rsidP="00CD167F">
      <w:pPr>
        <w:pStyle w:val="body"/>
        <w:numPr>
          <w:ilvl w:val="0"/>
          <w:numId w:val="44"/>
        </w:numPr>
      </w:pPr>
      <w:r>
        <w:t>The test device creates two lamp states maps; one to represent the toState and another for the fromState.</w:t>
      </w:r>
    </w:p>
    <w:p w14:paraId="013D7642" w14:textId="38C49E8E" w:rsidR="0078753B" w:rsidRDefault="0078753B" w:rsidP="00CD167F">
      <w:pPr>
        <w:pStyle w:val="body"/>
        <w:numPr>
          <w:ilvl w:val="0"/>
          <w:numId w:val="44"/>
        </w:numPr>
      </w:pPr>
      <w:r>
        <w:t>The test device calls PulseLampGroupWithState() on the bus object.</w:t>
      </w:r>
    </w:p>
    <w:p w14:paraId="2ADF5F7D" w14:textId="77777777" w:rsidR="0078753B" w:rsidRDefault="0078753B" w:rsidP="00CD167F">
      <w:pPr>
        <w:pStyle w:val="body"/>
        <w:numPr>
          <w:ilvl w:val="0"/>
          <w:numId w:val="44"/>
        </w:numPr>
      </w:pPr>
      <w:r>
        <w:t>The test device leaves the session.</w:t>
      </w:r>
    </w:p>
    <w:p w14:paraId="565F13A4" w14:textId="77777777" w:rsidR="0078753B" w:rsidRPr="00E74077" w:rsidRDefault="0078753B" w:rsidP="0078753B">
      <w:pPr>
        <w:pStyle w:val="body"/>
        <w:ind w:left="1080"/>
      </w:pPr>
    </w:p>
    <w:p w14:paraId="188158E1" w14:textId="77777777" w:rsidR="0078753B" w:rsidRPr="002977E5" w:rsidRDefault="0078753B" w:rsidP="0078753B">
      <w:pPr>
        <w:pStyle w:val="body"/>
        <w:rPr>
          <w:b/>
        </w:rPr>
      </w:pPr>
      <w:r>
        <w:rPr>
          <w:b/>
        </w:rPr>
        <w:t>Expected results</w:t>
      </w:r>
    </w:p>
    <w:p w14:paraId="353B66E3" w14:textId="77777777" w:rsidR="0078753B" w:rsidRDefault="0078753B" w:rsidP="0078753B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42E6E051" w14:textId="77777777" w:rsidR="0078753B" w:rsidRDefault="0078753B" w:rsidP="0078753B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2E3852B4" w14:textId="77777777" w:rsidR="0078753B" w:rsidRDefault="0078753B" w:rsidP="0078753B">
      <w:pPr>
        <w:pStyle w:val="body"/>
        <w:numPr>
          <w:ilvl w:val="0"/>
          <w:numId w:val="27"/>
        </w:numPr>
      </w:pPr>
      <w:r>
        <w:lastRenderedPageBreak/>
        <w:t>The test device obtains the lamp ID of the lamp connected to the controller and successfully creates a group.</w:t>
      </w:r>
    </w:p>
    <w:p w14:paraId="41C97D9C" w14:textId="01217B31" w:rsidR="0078753B" w:rsidRDefault="0078753B" w:rsidP="0078753B">
      <w:pPr>
        <w:pStyle w:val="body"/>
        <w:numPr>
          <w:ilvl w:val="0"/>
          <w:numId w:val="27"/>
        </w:numPr>
      </w:pPr>
      <w:r>
        <w:t>The method call to PulseLampGroupWithState() does not result in a BusException.</w:t>
      </w:r>
    </w:p>
    <w:p w14:paraId="748C5DB5" w14:textId="563F6820" w:rsidR="000F4FAF" w:rsidRDefault="000F4FAF" w:rsidP="000F4FAF">
      <w:pPr>
        <w:pStyle w:val="Heading2"/>
      </w:pPr>
      <w:bookmarkStart w:id="30" w:name="_Toc408297159"/>
      <w:r w:rsidRPr="002977E5">
        <w:t>LSF_Controller-v1-</w:t>
      </w:r>
      <w:r>
        <w:t xml:space="preserve">18: </w:t>
      </w:r>
      <w:r w:rsidR="004426FB">
        <w:t>Reset lamp group state</w:t>
      </w:r>
      <w:bookmarkEnd w:id="30"/>
      <w:r>
        <w:t xml:space="preserve"> </w:t>
      </w:r>
    </w:p>
    <w:p w14:paraId="1ECB4D19" w14:textId="77777777" w:rsidR="004426FB" w:rsidRDefault="004426FB" w:rsidP="004426FB">
      <w:pPr>
        <w:pStyle w:val="body"/>
        <w:rPr>
          <w:b/>
        </w:rPr>
      </w:pPr>
      <w:r>
        <w:rPr>
          <w:b/>
        </w:rPr>
        <w:t>Objective</w:t>
      </w:r>
    </w:p>
    <w:p w14:paraId="785980FC" w14:textId="2D79ACB5" w:rsidR="004426FB" w:rsidRDefault="004426FB" w:rsidP="004426FB">
      <w:pPr>
        <w:pStyle w:val="body"/>
      </w:pPr>
      <w:r>
        <w:t xml:space="preserve">Verify that the DUT can call ResetLampGroupState() and ResetLampGroupStateField() without causing a BusException. </w:t>
      </w:r>
    </w:p>
    <w:p w14:paraId="1CB639A3" w14:textId="77777777" w:rsidR="004426FB" w:rsidRPr="00E74077" w:rsidRDefault="004426FB" w:rsidP="004426FB">
      <w:pPr>
        <w:pStyle w:val="body"/>
        <w:tabs>
          <w:tab w:val="left" w:pos="13155"/>
        </w:tabs>
      </w:pPr>
      <w:r>
        <w:tab/>
      </w:r>
    </w:p>
    <w:p w14:paraId="15CDDFE2" w14:textId="77777777" w:rsidR="004426FB" w:rsidRDefault="004426FB" w:rsidP="004426FB">
      <w:pPr>
        <w:pStyle w:val="body"/>
        <w:rPr>
          <w:b/>
        </w:rPr>
      </w:pPr>
      <w:r>
        <w:rPr>
          <w:b/>
        </w:rPr>
        <w:t>Procedure</w:t>
      </w:r>
    </w:p>
    <w:p w14:paraId="1612A763" w14:textId="77777777" w:rsidR="004426FB" w:rsidRDefault="004426FB" w:rsidP="00CD167F">
      <w:pPr>
        <w:pStyle w:val="body"/>
        <w:numPr>
          <w:ilvl w:val="0"/>
          <w:numId w:val="45"/>
        </w:numPr>
      </w:pPr>
      <w:r>
        <w:t>The test device listens for an About announcement from the application on the DUT.</w:t>
      </w:r>
    </w:p>
    <w:p w14:paraId="64AC42FA" w14:textId="77777777" w:rsidR="004426FB" w:rsidRDefault="004426FB" w:rsidP="00CD167F">
      <w:pPr>
        <w:pStyle w:val="body"/>
        <w:numPr>
          <w:ilvl w:val="0"/>
          <w:numId w:val="45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3F924BA2" w14:textId="41F852DA" w:rsidR="004426FB" w:rsidRDefault="004426FB" w:rsidP="00CD167F">
      <w:pPr>
        <w:pStyle w:val="body"/>
        <w:numPr>
          <w:ilvl w:val="0"/>
          <w:numId w:val="45"/>
        </w:numPr>
      </w:pPr>
      <w:r>
        <w:t>The test device gets the lamp ID of a lamp connected to the controller and creates a group with the lamp ID.</w:t>
      </w:r>
    </w:p>
    <w:p w14:paraId="6A6C6562" w14:textId="6E8F4451" w:rsidR="004426FB" w:rsidRDefault="004426FB" w:rsidP="00CD167F">
      <w:pPr>
        <w:pStyle w:val="body"/>
        <w:numPr>
          <w:ilvl w:val="0"/>
          <w:numId w:val="45"/>
        </w:numPr>
      </w:pPr>
      <w:r>
        <w:t>The test device calls ResetLampGroupState() on the bus object.</w:t>
      </w:r>
    </w:p>
    <w:p w14:paraId="5B7A5124" w14:textId="093CD070" w:rsidR="004426FB" w:rsidRDefault="004426FB" w:rsidP="00CD167F">
      <w:pPr>
        <w:pStyle w:val="body"/>
        <w:numPr>
          <w:ilvl w:val="0"/>
          <w:numId w:val="45"/>
        </w:numPr>
      </w:pPr>
      <w:r>
        <w:t>The test device transitions the lamp to an arbitrary state by calling TransitionLampGroupState() on the bus object.</w:t>
      </w:r>
    </w:p>
    <w:p w14:paraId="7E87CB89" w14:textId="7D1519A6" w:rsidR="004426FB" w:rsidRDefault="004426FB" w:rsidP="00CD167F">
      <w:pPr>
        <w:pStyle w:val="body"/>
        <w:numPr>
          <w:ilvl w:val="0"/>
          <w:numId w:val="45"/>
        </w:numPr>
      </w:pPr>
      <w:r>
        <w:t>The test device calls ResetLampGroupStateField() for Brightness on the bus object.</w:t>
      </w:r>
    </w:p>
    <w:p w14:paraId="3A983178" w14:textId="77777777" w:rsidR="004426FB" w:rsidRDefault="004426FB" w:rsidP="00CD167F">
      <w:pPr>
        <w:pStyle w:val="body"/>
        <w:numPr>
          <w:ilvl w:val="0"/>
          <w:numId w:val="45"/>
        </w:numPr>
      </w:pPr>
      <w:r>
        <w:t>The test device leaves the session.</w:t>
      </w:r>
    </w:p>
    <w:p w14:paraId="7BAE953E" w14:textId="77777777" w:rsidR="004426FB" w:rsidRPr="00E74077" w:rsidRDefault="004426FB" w:rsidP="004426FB">
      <w:pPr>
        <w:pStyle w:val="body"/>
        <w:ind w:left="1080"/>
      </w:pPr>
    </w:p>
    <w:p w14:paraId="73A064C1" w14:textId="77777777" w:rsidR="004426FB" w:rsidRPr="002977E5" w:rsidRDefault="004426FB" w:rsidP="004426FB">
      <w:pPr>
        <w:pStyle w:val="body"/>
        <w:rPr>
          <w:b/>
        </w:rPr>
      </w:pPr>
      <w:r>
        <w:rPr>
          <w:b/>
        </w:rPr>
        <w:t>Expected results</w:t>
      </w:r>
    </w:p>
    <w:p w14:paraId="6B463C6B" w14:textId="77777777" w:rsidR="004426FB" w:rsidRDefault="004426FB" w:rsidP="004426FB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0088BBE7" w14:textId="77777777" w:rsidR="004426FB" w:rsidRDefault="004426FB" w:rsidP="004426FB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189D371B" w14:textId="042E9053" w:rsidR="004426FB" w:rsidRDefault="004426FB" w:rsidP="004426FB">
      <w:pPr>
        <w:pStyle w:val="body"/>
        <w:numPr>
          <w:ilvl w:val="0"/>
          <w:numId w:val="27"/>
        </w:numPr>
      </w:pPr>
      <w:r>
        <w:t>The test device obtains the lamp ID of the lamp connected to the controller and successfully creates a group.</w:t>
      </w:r>
    </w:p>
    <w:p w14:paraId="6257C466" w14:textId="09636CAA" w:rsidR="004426FB" w:rsidRDefault="004426FB" w:rsidP="004426FB">
      <w:pPr>
        <w:pStyle w:val="body"/>
        <w:numPr>
          <w:ilvl w:val="0"/>
          <w:numId w:val="27"/>
        </w:numPr>
      </w:pPr>
      <w:r>
        <w:t>The method call ResetLampGroupState() does not result in a BusException.</w:t>
      </w:r>
    </w:p>
    <w:p w14:paraId="5C166E3C" w14:textId="464C6530" w:rsidR="004426FB" w:rsidRDefault="004426FB" w:rsidP="004426FB">
      <w:pPr>
        <w:pStyle w:val="body"/>
        <w:numPr>
          <w:ilvl w:val="0"/>
          <w:numId w:val="27"/>
        </w:numPr>
      </w:pPr>
      <w:r>
        <w:t>The method call ResetLampGroupStateField() does not result in a BusException.</w:t>
      </w:r>
    </w:p>
    <w:p w14:paraId="638FC89D" w14:textId="7BD2BB73" w:rsidR="004426FB" w:rsidRDefault="004426FB" w:rsidP="004426FB">
      <w:pPr>
        <w:pStyle w:val="body"/>
        <w:numPr>
          <w:ilvl w:val="0"/>
          <w:numId w:val="27"/>
        </w:numPr>
      </w:pPr>
      <w:r>
        <w:t>The method call ResetLampGroupStateField() properly resets the Brightness property.</w:t>
      </w:r>
    </w:p>
    <w:p w14:paraId="0E6A3067" w14:textId="19DFFE8B" w:rsidR="00527BA8" w:rsidRDefault="00527BA8" w:rsidP="00527BA8">
      <w:pPr>
        <w:pStyle w:val="Heading2"/>
      </w:pPr>
      <w:bookmarkStart w:id="31" w:name="_Toc408297160"/>
      <w:r w:rsidRPr="002977E5">
        <w:t>LSF_Controller-v1-</w:t>
      </w:r>
      <w:r>
        <w:t>19: Change lamp group state with presets</w:t>
      </w:r>
      <w:bookmarkEnd w:id="31"/>
      <w:r>
        <w:t xml:space="preserve"> </w:t>
      </w:r>
    </w:p>
    <w:p w14:paraId="1ACFA913" w14:textId="77777777" w:rsidR="00527BA8" w:rsidRDefault="00527BA8" w:rsidP="00527BA8">
      <w:pPr>
        <w:pStyle w:val="body"/>
        <w:rPr>
          <w:b/>
        </w:rPr>
      </w:pPr>
      <w:r>
        <w:rPr>
          <w:b/>
        </w:rPr>
        <w:t>Objective</w:t>
      </w:r>
    </w:p>
    <w:p w14:paraId="2B960696" w14:textId="790BF307" w:rsidR="00527BA8" w:rsidRDefault="00527BA8" w:rsidP="00527BA8">
      <w:pPr>
        <w:pStyle w:val="body"/>
      </w:pPr>
      <w:r>
        <w:lastRenderedPageBreak/>
        <w:t xml:space="preserve">Verify that the DUT can call </w:t>
      </w:r>
      <w:r w:rsidRPr="00527BA8">
        <w:t>TransitionLampGroupStateToPreset</w:t>
      </w:r>
      <w:r>
        <w:t xml:space="preserve">() and </w:t>
      </w:r>
      <w:r w:rsidRPr="00527BA8">
        <w:t>PulseLampGroupWithPreset</w:t>
      </w:r>
      <w:r>
        <w:t xml:space="preserve">() without causing a BusException. </w:t>
      </w:r>
    </w:p>
    <w:p w14:paraId="35876350" w14:textId="77777777" w:rsidR="00527BA8" w:rsidRPr="00E74077" w:rsidRDefault="00527BA8" w:rsidP="00527BA8">
      <w:pPr>
        <w:pStyle w:val="body"/>
        <w:tabs>
          <w:tab w:val="left" w:pos="13155"/>
        </w:tabs>
      </w:pPr>
      <w:r>
        <w:tab/>
      </w:r>
    </w:p>
    <w:p w14:paraId="25F9BE18" w14:textId="77777777" w:rsidR="00527BA8" w:rsidRDefault="00527BA8" w:rsidP="00527BA8">
      <w:pPr>
        <w:pStyle w:val="body"/>
        <w:rPr>
          <w:b/>
        </w:rPr>
      </w:pPr>
      <w:r>
        <w:rPr>
          <w:b/>
        </w:rPr>
        <w:t>Procedure</w:t>
      </w:r>
    </w:p>
    <w:p w14:paraId="78FE63E0" w14:textId="77777777" w:rsidR="00527BA8" w:rsidRDefault="00527BA8" w:rsidP="00CD167F">
      <w:pPr>
        <w:pStyle w:val="body"/>
        <w:numPr>
          <w:ilvl w:val="0"/>
          <w:numId w:val="46"/>
        </w:numPr>
      </w:pPr>
      <w:r>
        <w:t>The test device listens for an About announcement from the application on the DUT.</w:t>
      </w:r>
    </w:p>
    <w:p w14:paraId="524A7B50" w14:textId="77777777" w:rsidR="00527BA8" w:rsidRDefault="00527BA8" w:rsidP="00CD167F">
      <w:pPr>
        <w:pStyle w:val="body"/>
        <w:numPr>
          <w:ilvl w:val="0"/>
          <w:numId w:val="46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E699E7B" w14:textId="77777777" w:rsidR="00527BA8" w:rsidRDefault="00527BA8" w:rsidP="00CD167F">
      <w:pPr>
        <w:pStyle w:val="body"/>
        <w:numPr>
          <w:ilvl w:val="0"/>
          <w:numId w:val="46"/>
        </w:numPr>
      </w:pPr>
      <w:r>
        <w:t>The test device gets the lamp ID of a lamp connected to the controller and creates a group with the lamp ID.</w:t>
      </w:r>
    </w:p>
    <w:p w14:paraId="04F1962D" w14:textId="4329F8F3" w:rsidR="00527BA8" w:rsidRDefault="00527BA8" w:rsidP="00CD167F">
      <w:pPr>
        <w:pStyle w:val="body"/>
        <w:numPr>
          <w:ilvl w:val="0"/>
          <w:numId w:val="46"/>
        </w:numPr>
      </w:pPr>
      <w:r>
        <w:t>The test device creates two presets, presetA and presetB.</w:t>
      </w:r>
    </w:p>
    <w:p w14:paraId="5DE8B30E" w14:textId="3C406C74" w:rsidR="00527BA8" w:rsidRDefault="00527BA8" w:rsidP="00CD167F">
      <w:pPr>
        <w:pStyle w:val="body"/>
        <w:numPr>
          <w:ilvl w:val="0"/>
          <w:numId w:val="46"/>
        </w:numPr>
      </w:pPr>
      <w:r>
        <w:t>The test device calls TransitionLampGroupStateToPreset() on the bus object using presetA.</w:t>
      </w:r>
    </w:p>
    <w:p w14:paraId="7A05139E" w14:textId="6F1CC463" w:rsidR="00527BA8" w:rsidRDefault="00527BA8" w:rsidP="00CD167F">
      <w:pPr>
        <w:pStyle w:val="body"/>
        <w:numPr>
          <w:ilvl w:val="0"/>
          <w:numId w:val="46"/>
        </w:numPr>
      </w:pPr>
      <w:r>
        <w:t>The test device calls PulseLampGroupWithPreset() on the bus object using presetA and presetB.</w:t>
      </w:r>
    </w:p>
    <w:p w14:paraId="2FCE8252" w14:textId="77777777" w:rsidR="00527BA8" w:rsidRDefault="00527BA8" w:rsidP="00CD167F">
      <w:pPr>
        <w:pStyle w:val="body"/>
        <w:numPr>
          <w:ilvl w:val="0"/>
          <w:numId w:val="46"/>
        </w:numPr>
      </w:pPr>
      <w:r>
        <w:t>The test device leaves the session.</w:t>
      </w:r>
    </w:p>
    <w:p w14:paraId="206A4940" w14:textId="77777777" w:rsidR="00527BA8" w:rsidRPr="00E74077" w:rsidRDefault="00527BA8" w:rsidP="00527BA8">
      <w:pPr>
        <w:pStyle w:val="body"/>
        <w:ind w:left="1080"/>
      </w:pPr>
    </w:p>
    <w:p w14:paraId="2888DE57" w14:textId="77777777" w:rsidR="00527BA8" w:rsidRPr="002977E5" w:rsidRDefault="00527BA8" w:rsidP="00527BA8">
      <w:pPr>
        <w:pStyle w:val="body"/>
        <w:rPr>
          <w:b/>
        </w:rPr>
      </w:pPr>
      <w:r>
        <w:rPr>
          <w:b/>
        </w:rPr>
        <w:t>Expected results</w:t>
      </w:r>
    </w:p>
    <w:p w14:paraId="25C66B07" w14:textId="77777777" w:rsidR="00527BA8" w:rsidRDefault="00527BA8" w:rsidP="00527BA8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4804A098" w14:textId="77777777" w:rsidR="00527BA8" w:rsidRDefault="00527BA8" w:rsidP="00527BA8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491B1C5" w14:textId="77777777" w:rsidR="00527BA8" w:rsidRDefault="00527BA8" w:rsidP="00527BA8">
      <w:pPr>
        <w:pStyle w:val="body"/>
        <w:numPr>
          <w:ilvl w:val="0"/>
          <w:numId w:val="27"/>
        </w:numPr>
      </w:pPr>
      <w:r>
        <w:t>The test device obtains the lamp ID of the lamp connected to the controller and successfully creates a group.</w:t>
      </w:r>
    </w:p>
    <w:p w14:paraId="145DC882" w14:textId="0B140380" w:rsidR="00527BA8" w:rsidRDefault="00527BA8" w:rsidP="00527BA8">
      <w:pPr>
        <w:pStyle w:val="body"/>
        <w:numPr>
          <w:ilvl w:val="0"/>
          <w:numId w:val="27"/>
        </w:numPr>
      </w:pPr>
      <w:r>
        <w:t>The method call TransitionLampGroupStateToPreset() does not result in a BusException.</w:t>
      </w:r>
    </w:p>
    <w:p w14:paraId="6CE1D31A" w14:textId="655C60E9" w:rsidR="00527BA8" w:rsidRDefault="00527BA8" w:rsidP="00527BA8">
      <w:pPr>
        <w:pStyle w:val="body"/>
        <w:numPr>
          <w:ilvl w:val="0"/>
          <w:numId w:val="27"/>
        </w:numPr>
      </w:pPr>
      <w:r>
        <w:t>The method call PulseLampGroupWithPreset() does not result in a BusException.</w:t>
      </w:r>
    </w:p>
    <w:p w14:paraId="0BC56269" w14:textId="012F0FEB" w:rsidR="00006B3E" w:rsidRDefault="00006B3E" w:rsidP="00006B3E">
      <w:pPr>
        <w:pStyle w:val="Heading2"/>
      </w:pPr>
      <w:bookmarkStart w:id="32" w:name="_Toc408297161"/>
      <w:r w:rsidRPr="002977E5">
        <w:t>LSF_Controller-v1-</w:t>
      </w:r>
      <w:r>
        <w:t>20: Default lamp state</w:t>
      </w:r>
      <w:bookmarkEnd w:id="32"/>
      <w:r>
        <w:t xml:space="preserve"> </w:t>
      </w:r>
    </w:p>
    <w:p w14:paraId="4DD4C78F" w14:textId="77777777" w:rsidR="00006B3E" w:rsidRDefault="00006B3E" w:rsidP="00006B3E">
      <w:pPr>
        <w:pStyle w:val="body"/>
        <w:rPr>
          <w:b/>
        </w:rPr>
      </w:pPr>
      <w:r>
        <w:rPr>
          <w:b/>
        </w:rPr>
        <w:t>Objective</w:t>
      </w:r>
    </w:p>
    <w:p w14:paraId="76F89C87" w14:textId="6BD71E4D" w:rsidR="00006B3E" w:rsidRDefault="00006B3E" w:rsidP="00006B3E">
      <w:pPr>
        <w:pStyle w:val="body"/>
        <w:tabs>
          <w:tab w:val="left" w:pos="13155"/>
        </w:tabs>
      </w:pPr>
      <w:r>
        <w:t>Verify that the DUT can call GetDefaultLampState() and SetDefaultLampState() properly. GetDefaultLampState() should fetch the updated state after a call to SetDefaultLampState(). Furthermore, verify that the appropriate signal is sent out after the default lamp state is changed.</w:t>
      </w:r>
    </w:p>
    <w:p w14:paraId="3A99D03E" w14:textId="77777777" w:rsidR="00006B3E" w:rsidRPr="00E74077" w:rsidRDefault="00006B3E" w:rsidP="00006B3E">
      <w:pPr>
        <w:pStyle w:val="body"/>
        <w:tabs>
          <w:tab w:val="left" w:pos="13155"/>
        </w:tabs>
      </w:pPr>
      <w:r>
        <w:tab/>
      </w:r>
    </w:p>
    <w:p w14:paraId="39D6B543" w14:textId="77777777" w:rsidR="00006B3E" w:rsidRDefault="00006B3E" w:rsidP="00006B3E">
      <w:pPr>
        <w:pStyle w:val="body"/>
        <w:rPr>
          <w:b/>
        </w:rPr>
      </w:pPr>
      <w:r>
        <w:rPr>
          <w:b/>
        </w:rPr>
        <w:t>Procedure</w:t>
      </w:r>
    </w:p>
    <w:p w14:paraId="7CF4A3E7" w14:textId="77777777" w:rsidR="00006B3E" w:rsidRDefault="00006B3E" w:rsidP="00CD167F">
      <w:pPr>
        <w:pStyle w:val="body"/>
        <w:numPr>
          <w:ilvl w:val="0"/>
          <w:numId w:val="47"/>
        </w:numPr>
      </w:pPr>
      <w:r>
        <w:t>The test device listens for an About announcement from the application on the DUT.</w:t>
      </w:r>
    </w:p>
    <w:p w14:paraId="5040C995" w14:textId="77777777" w:rsidR="00006B3E" w:rsidRDefault="00006B3E" w:rsidP="00CD167F">
      <w:pPr>
        <w:pStyle w:val="body"/>
        <w:numPr>
          <w:ilvl w:val="0"/>
          <w:numId w:val="47"/>
        </w:numPr>
      </w:pPr>
      <w:r>
        <w:lastRenderedPageBreak/>
        <w:t>After receiving an About announcement from the application, the test device joins a session with the application at the port specified in the received About announcement.</w:t>
      </w:r>
    </w:p>
    <w:p w14:paraId="7CDBF1EB" w14:textId="46A742BC" w:rsidR="00006B3E" w:rsidRDefault="00006B3E" w:rsidP="00CD167F">
      <w:pPr>
        <w:pStyle w:val="body"/>
        <w:numPr>
          <w:ilvl w:val="0"/>
          <w:numId w:val="47"/>
        </w:numPr>
      </w:pPr>
      <w:r>
        <w:t>The test device calls SetDefaultLampState() on the bus object with an arbitrary lamp state.</w:t>
      </w:r>
    </w:p>
    <w:p w14:paraId="1CDCC7DF" w14:textId="40B9899B" w:rsidR="00006B3E" w:rsidRDefault="00006B3E" w:rsidP="00CD167F">
      <w:pPr>
        <w:pStyle w:val="body"/>
        <w:numPr>
          <w:ilvl w:val="0"/>
          <w:numId w:val="47"/>
        </w:numPr>
      </w:pPr>
      <w:r>
        <w:t>The test device checks to see if it has received a DefaultLampStateChanged signal from the DUT.</w:t>
      </w:r>
    </w:p>
    <w:p w14:paraId="5CEC8775" w14:textId="54987CBE" w:rsidR="00006B3E" w:rsidRDefault="00006B3E" w:rsidP="00CD167F">
      <w:pPr>
        <w:pStyle w:val="body"/>
        <w:numPr>
          <w:ilvl w:val="0"/>
          <w:numId w:val="47"/>
        </w:numPr>
      </w:pPr>
      <w:r>
        <w:t>The test device calls GetDefaultLampState() on the bus object.</w:t>
      </w:r>
    </w:p>
    <w:p w14:paraId="79157E59" w14:textId="77777777" w:rsidR="00006B3E" w:rsidRDefault="00006B3E" w:rsidP="00CD167F">
      <w:pPr>
        <w:pStyle w:val="body"/>
        <w:numPr>
          <w:ilvl w:val="0"/>
          <w:numId w:val="47"/>
        </w:numPr>
      </w:pPr>
      <w:r>
        <w:t>The test device leaves the session.</w:t>
      </w:r>
    </w:p>
    <w:p w14:paraId="489D1D49" w14:textId="77777777" w:rsidR="00006B3E" w:rsidRPr="00E74077" w:rsidRDefault="00006B3E" w:rsidP="00006B3E">
      <w:pPr>
        <w:pStyle w:val="body"/>
        <w:ind w:left="1080"/>
      </w:pPr>
    </w:p>
    <w:p w14:paraId="4E794439" w14:textId="77777777" w:rsidR="00006B3E" w:rsidRPr="002977E5" w:rsidRDefault="00006B3E" w:rsidP="00006B3E">
      <w:pPr>
        <w:pStyle w:val="body"/>
        <w:rPr>
          <w:b/>
        </w:rPr>
      </w:pPr>
      <w:r>
        <w:rPr>
          <w:b/>
        </w:rPr>
        <w:t>Expected results</w:t>
      </w:r>
    </w:p>
    <w:p w14:paraId="1D3B1C38" w14:textId="77777777" w:rsidR="00006B3E" w:rsidRDefault="00006B3E" w:rsidP="00006B3E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12487371" w14:textId="78F67351" w:rsidR="00006B3E" w:rsidRDefault="00006B3E" w:rsidP="00006B3E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0081706D" w14:textId="64481D9E" w:rsidR="00006B3E" w:rsidRDefault="00006B3E" w:rsidP="00006B3E">
      <w:pPr>
        <w:pStyle w:val="body"/>
        <w:numPr>
          <w:ilvl w:val="0"/>
          <w:numId w:val="27"/>
        </w:numPr>
      </w:pPr>
      <w:r>
        <w:t>The method call to SetDefaultLampState() is executed properly.</w:t>
      </w:r>
    </w:p>
    <w:p w14:paraId="00C2A5D2" w14:textId="038EC1C1" w:rsidR="00006B3E" w:rsidRDefault="00006B3E" w:rsidP="00006B3E">
      <w:pPr>
        <w:pStyle w:val="body"/>
        <w:numPr>
          <w:ilvl w:val="0"/>
          <w:numId w:val="27"/>
        </w:numPr>
      </w:pPr>
      <w:r>
        <w:t>The method call to GetDefaultLampState() returns the same string used when setting the name.</w:t>
      </w:r>
    </w:p>
    <w:p w14:paraId="466020D0" w14:textId="1501B461" w:rsidR="00006B3E" w:rsidRDefault="00006B3E" w:rsidP="00006B3E">
      <w:pPr>
        <w:pStyle w:val="body"/>
        <w:numPr>
          <w:ilvl w:val="0"/>
          <w:numId w:val="27"/>
        </w:numPr>
      </w:pPr>
      <w:r>
        <w:t>The test device receives a DefaultLampStateChanged signal after calling SetDefaultLampState().</w:t>
      </w:r>
    </w:p>
    <w:p w14:paraId="08447475" w14:textId="65CE355A" w:rsidR="00F26F1E" w:rsidRDefault="00F26F1E" w:rsidP="00F26F1E">
      <w:pPr>
        <w:pStyle w:val="Heading2"/>
      </w:pPr>
      <w:bookmarkStart w:id="33" w:name="_Toc408297162"/>
      <w:r w:rsidRPr="002977E5">
        <w:t>LSF_Controller-v1-</w:t>
      </w:r>
      <w:r>
        <w:t>21: Preset CRUD</w:t>
      </w:r>
      <w:bookmarkEnd w:id="33"/>
      <w:r>
        <w:t xml:space="preserve"> </w:t>
      </w:r>
    </w:p>
    <w:p w14:paraId="0CBB80FE" w14:textId="77777777" w:rsidR="00F26F1E" w:rsidRDefault="00F26F1E" w:rsidP="00F26F1E">
      <w:pPr>
        <w:pStyle w:val="body"/>
        <w:rPr>
          <w:b/>
        </w:rPr>
      </w:pPr>
      <w:r>
        <w:rPr>
          <w:b/>
        </w:rPr>
        <w:t>Objective</w:t>
      </w:r>
    </w:p>
    <w:p w14:paraId="105056B6" w14:textId="49674A63" w:rsidR="00F26F1E" w:rsidRDefault="00F26F1E" w:rsidP="00F26F1E">
      <w:pPr>
        <w:pStyle w:val="body"/>
      </w:pPr>
      <w:r>
        <w:t xml:space="preserve">Verify that the DUT can perform create, read, update, and delete operations on the preset interface properly. Furthermore, ensure the DUT sends the appropriate signal for each operation. </w:t>
      </w:r>
    </w:p>
    <w:p w14:paraId="751B2DB3" w14:textId="77777777" w:rsidR="00F26F1E" w:rsidRPr="00E74077" w:rsidRDefault="00F26F1E" w:rsidP="00F26F1E">
      <w:pPr>
        <w:pStyle w:val="body"/>
        <w:tabs>
          <w:tab w:val="left" w:pos="13155"/>
        </w:tabs>
      </w:pPr>
      <w:r>
        <w:tab/>
      </w:r>
    </w:p>
    <w:p w14:paraId="2EB524F7" w14:textId="77777777" w:rsidR="00F26F1E" w:rsidRDefault="00F26F1E" w:rsidP="00F26F1E">
      <w:pPr>
        <w:pStyle w:val="body"/>
        <w:rPr>
          <w:b/>
        </w:rPr>
      </w:pPr>
      <w:r>
        <w:rPr>
          <w:b/>
        </w:rPr>
        <w:t>Procedure</w:t>
      </w:r>
    </w:p>
    <w:p w14:paraId="7657D1CC" w14:textId="77777777" w:rsidR="00F26F1E" w:rsidRDefault="00F26F1E" w:rsidP="00CD167F">
      <w:pPr>
        <w:pStyle w:val="body"/>
        <w:numPr>
          <w:ilvl w:val="0"/>
          <w:numId w:val="48"/>
        </w:numPr>
      </w:pPr>
      <w:r>
        <w:t>The test device listens for an About announcement from the application on the DUT.</w:t>
      </w:r>
    </w:p>
    <w:p w14:paraId="2218768C" w14:textId="77777777" w:rsidR="00F26F1E" w:rsidRDefault="00F26F1E" w:rsidP="00CD167F">
      <w:pPr>
        <w:pStyle w:val="body"/>
        <w:numPr>
          <w:ilvl w:val="0"/>
          <w:numId w:val="48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795ED38" w14:textId="7D1920B5" w:rsidR="00F26F1E" w:rsidRDefault="00F26F1E" w:rsidP="00CD167F">
      <w:pPr>
        <w:pStyle w:val="body"/>
        <w:numPr>
          <w:ilvl w:val="0"/>
          <w:numId w:val="48"/>
        </w:numPr>
      </w:pPr>
      <w:r>
        <w:t>The test device calls CreatePreset() on the bus object using a arbitraty lamp state.</w:t>
      </w:r>
    </w:p>
    <w:p w14:paraId="33090BDE" w14:textId="4808B085" w:rsidR="00F26F1E" w:rsidRDefault="00F26F1E" w:rsidP="00CD167F">
      <w:pPr>
        <w:pStyle w:val="body"/>
        <w:numPr>
          <w:ilvl w:val="0"/>
          <w:numId w:val="48"/>
        </w:numPr>
      </w:pPr>
      <w:r>
        <w:t>The test device waits to see if it has received a PresetsCreated signal.</w:t>
      </w:r>
    </w:p>
    <w:p w14:paraId="2DBA6439" w14:textId="6C4A9776" w:rsidR="00F26F1E" w:rsidRDefault="00F26F1E" w:rsidP="00CD167F">
      <w:pPr>
        <w:pStyle w:val="body"/>
        <w:numPr>
          <w:ilvl w:val="0"/>
          <w:numId w:val="48"/>
        </w:numPr>
      </w:pPr>
      <w:r>
        <w:t>The test device calls GetPreset() on the bus object.</w:t>
      </w:r>
    </w:p>
    <w:p w14:paraId="3A6DACC1" w14:textId="41DC2180" w:rsidR="00F26F1E" w:rsidRDefault="00F26F1E" w:rsidP="00CD167F">
      <w:pPr>
        <w:pStyle w:val="body"/>
        <w:numPr>
          <w:ilvl w:val="0"/>
          <w:numId w:val="48"/>
        </w:numPr>
      </w:pPr>
      <w:r>
        <w:t>The test device calls UpdatePreset() on the bus object.</w:t>
      </w:r>
    </w:p>
    <w:p w14:paraId="1C892ACD" w14:textId="0E22E32C" w:rsidR="00F26F1E" w:rsidRDefault="00F26F1E" w:rsidP="00CD167F">
      <w:pPr>
        <w:pStyle w:val="body"/>
        <w:numPr>
          <w:ilvl w:val="0"/>
          <w:numId w:val="48"/>
        </w:numPr>
      </w:pPr>
      <w:r>
        <w:t>The test device waits to see if it has received a PresetsUpdated signal.</w:t>
      </w:r>
    </w:p>
    <w:p w14:paraId="553BC746" w14:textId="0640DA6A" w:rsidR="00F26F1E" w:rsidRDefault="00F26F1E" w:rsidP="00CD167F">
      <w:pPr>
        <w:pStyle w:val="body"/>
        <w:numPr>
          <w:ilvl w:val="0"/>
          <w:numId w:val="48"/>
        </w:numPr>
      </w:pPr>
      <w:r>
        <w:t>The test device calls DeletePreset() on the bus object.</w:t>
      </w:r>
    </w:p>
    <w:p w14:paraId="18F5F92C" w14:textId="2F64CDA6" w:rsidR="00F26F1E" w:rsidRDefault="00F26F1E" w:rsidP="00CD167F">
      <w:pPr>
        <w:pStyle w:val="body"/>
        <w:numPr>
          <w:ilvl w:val="0"/>
          <w:numId w:val="48"/>
        </w:numPr>
      </w:pPr>
      <w:r>
        <w:lastRenderedPageBreak/>
        <w:t>The test device waits to see if it has received a PresetsDeleted signal.</w:t>
      </w:r>
    </w:p>
    <w:p w14:paraId="7158A93C" w14:textId="4E6242DB" w:rsidR="00F26F1E" w:rsidRDefault="00F26F1E" w:rsidP="00CD167F">
      <w:pPr>
        <w:pStyle w:val="body"/>
        <w:numPr>
          <w:ilvl w:val="0"/>
          <w:numId w:val="48"/>
        </w:numPr>
      </w:pPr>
      <w:r>
        <w:t>The test device calls GetAllPresetIDs() to determine if the number of presets is now 0.</w:t>
      </w:r>
    </w:p>
    <w:p w14:paraId="3E485DF5" w14:textId="77777777" w:rsidR="00F26F1E" w:rsidRDefault="00F26F1E" w:rsidP="00CD167F">
      <w:pPr>
        <w:pStyle w:val="body"/>
        <w:numPr>
          <w:ilvl w:val="0"/>
          <w:numId w:val="48"/>
        </w:numPr>
      </w:pPr>
      <w:r>
        <w:t>The test device leaves the session.</w:t>
      </w:r>
    </w:p>
    <w:p w14:paraId="794951BF" w14:textId="77777777" w:rsidR="00F26F1E" w:rsidRPr="00E74077" w:rsidRDefault="00F26F1E" w:rsidP="00F26F1E">
      <w:pPr>
        <w:pStyle w:val="body"/>
        <w:ind w:left="1080"/>
      </w:pPr>
    </w:p>
    <w:p w14:paraId="0CD2131C" w14:textId="77777777" w:rsidR="00F26F1E" w:rsidRPr="002977E5" w:rsidRDefault="00F26F1E" w:rsidP="00F26F1E">
      <w:pPr>
        <w:pStyle w:val="body"/>
        <w:rPr>
          <w:b/>
        </w:rPr>
      </w:pPr>
      <w:r>
        <w:rPr>
          <w:b/>
        </w:rPr>
        <w:t>Expected results</w:t>
      </w:r>
    </w:p>
    <w:p w14:paraId="7233E36C" w14:textId="77777777" w:rsidR="00F26F1E" w:rsidRDefault="00F26F1E" w:rsidP="00F26F1E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4BA8A6A9" w14:textId="77777777" w:rsidR="00F26F1E" w:rsidRDefault="00F26F1E" w:rsidP="00F26F1E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888E839" w14:textId="4358F9FA" w:rsidR="00F26F1E" w:rsidRDefault="00F26F1E" w:rsidP="00F26F1E">
      <w:pPr>
        <w:pStyle w:val="body"/>
        <w:numPr>
          <w:ilvl w:val="0"/>
          <w:numId w:val="27"/>
        </w:numPr>
      </w:pPr>
      <w:r>
        <w:t>The method call CreatePreset() executes propely.</w:t>
      </w:r>
    </w:p>
    <w:p w14:paraId="6741C02D" w14:textId="03036E52" w:rsidR="00F26F1E" w:rsidRDefault="00F26F1E" w:rsidP="00F26F1E">
      <w:pPr>
        <w:pStyle w:val="body"/>
        <w:numPr>
          <w:ilvl w:val="0"/>
          <w:numId w:val="27"/>
        </w:numPr>
      </w:pPr>
      <w:r>
        <w:t>The method call GetPreset() fetches the correct preset; that is, the newly created preset.</w:t>
      </w:r>
    </w:p>
    <w:p w14:paraId="607666A5" w14:textId="101B96A5" w:rsidR="00F26F1E" w:rsidRDefault="00F26F1E" w:rsidP="00F26F1E">
      <w:pPr>
        <w:pStyle w:val="body"/>
        <w:numPr>
          <w:ilvl w:val="0"/>
          <w:numId w:val="27"/>
        </w:numPr>
      </w:pPr>
      <w:r>
        <w:t>The method call UpdatePreset() properly updates the preset.</w:t>
      </w:r>
    </w:p>
    <w:p w14:paraId="394CC226" w14:textId="04A5187E" w:rsidR="00F26F1E" w:rsidRDefault="00F26F1E" w:rsidP="00F26F1E">
      <w:pPr>
        <w:pStyle w:val="body"/>
        <w:numPr>
          <w:ilvl w:val="0"/>
          <w:numId w:val="27"/>
        </w:numPr>
      </w:pPr>
      <w:r>
        <w:t>The method call DeletePreset() removes the preset on the DUT.</w:t>
      </w:r>
    </w:p>
    <w:p w14:paraId="50C10F75" w14:textId="3EFD1D72" w:rsidR="00F26F1E" w:rsidRDefault="00F26F1E" w:rsidP="00F26F1E">
      <w:pPr>
        <w:pStyle w:val="body"/>
        <w:numPr>
          <w:ilvl w:val="0"/>
          <w:numId w:val="27"/>
        </w:numPr>
      </w:pPr>
      <w:r>
        <w:t>The method call GetAllPresetIDs() returns the correct number of presets stored on the DUT.</w:t>
      </w:r>
    </w:p>
    <w:p w14:paraId="197AEBAD" w14:textId="0C9F9AF8" w:rsidR="00F26F1E" w:rsidRDefault="00F26F1E" w:rsidP="00F26F1E">
      <w:pPr>
        <w:pStyle w:val="body"/>
        <w:numPr>
          <w:ilvl w:val="0"/>
          <w:numId w:val="27"/>
        </w:numPr>
      </w:pPr>
      <w:r>
        <w:t>The signals PresetsCreated, PresetsUpdated, and PresetsDeleted are sent after CreatePreset(), UpdatePreset(), DeletePreset() respectively.</w:t>
      </w:r>
    </w:p>
    <w:p w14:paraId="5903A771" w14:textId="0CF2C1AC" w:rsidR="00817929" w:rsidRDefault="00817929" w:rsidP="00817929">
      <w:pPr>
        <w:pStyle w:val="Heading2"/>
      </w:pPr>
      <w:bookmarkStart w:id="34" w:name="_Toc408297163"/>
      <w:r w:rsidRPr="002977E5">
        <w:t>LSF_Controller-v1-</w:t>
      </w:r>
      <w:r>
        <w:t>2</w:t>
      </w:r>
      <w:r w:rsidR="00D1230F">
        <w:t>2</w:t>
      </w:r>
      <w:r>
        <w:t>: Get and set preset name</w:t>
      </w:r>
      <w:bookmarkEnd w:id="34"/>
      <w:r>
        <w:t xml:space="preserve"> </w:t>
      </w:r>
    </w:p>
    <w:p w14:paraId="7C3B912F" w14:textId="77777777" w:rsidR="00817929" w:rsidRDefault="00817929" w:rsidP="00817929">
      <w:pPr>
        <w:pStyle w:val="body"/>
        <w:rPr>
          <w:b/>
        </w:rPr>
      </w:pPr>
      <w:r>
        <w:rPr>
          <w:b/>
        </w:rPr>
        <w:t>Objective</w:t>
      </w:r>
    </w:p>
    <w:p w14:paraId="143DB0F0" w14:textId="1DDF222E" w:rsidR="00817929" w:rsidRDefault="00817929" w:rsidP="00817929">
      <w:pPr>
        <w:pStyle w:val="body"/>
        <w:tabs>
          <w:tab w:val="left" w:pos="13155"/>
        </w:tabs>
      </w:pPr>
      <w:r>
        <w:t>Verify that the DUT can call GetPresetName() and SetPresetName() properly. GetPresetName() should fetch the updated name after a call to SetPresetName(). Furthermore, verify that the appropriate signal is sent out after the preset name is changed.</w:t>
      </w:r>
    </w:p>
    <w:p w14:paraId="1DB99A37" w14:textId="77777777" w:rsidR="00817929" w:rsidRPr="00E74077" w:rsidRDefault="00817929" w:rsidP="00817929">
      <w:pPr>
        <w:pStyle w:val="body"/>
        <w:tabs>
          <w:tab w:val="left" w:pos="13155"/>
        </w:tabs>
      </w:pPr>
      <w:r>
        <w:tab/>
      </w:r>
    </w:p>
    <w:p w14:paraId="745DFE34" w14:textId="77777777" w:rsidR="00817929" w:rsidRDefault="00817929" w:rsidP="00817929">
      <w:pPr>
        <w:pStyle w:val="body"/>
        <w:rPr>
          <w:b/>
        </w:rPr>
      </w:pPr>
      <w:r>
        <w:rPr>
          <w:b/>
        </w:rPr>
        <w:t>Procedure</w:t>
      </w:r>
    </w:p>
    <w:p w14:paraId="54EE0301" w14:textId="77777777" w:rsidR="00817929" w:rsidRDefault="00817929" w:rsidP="00CD167F">
      <w:pPr>
        <w:pStyle w:val="body"/>
        <w:numPr>
          <w:ilvl w:val="0"/>
          <w:numId w:val="49"/>
        </w:numPr>
      </w:pPr>
      <w:r>
        <w:t>The test device listens for an About announcement from the application on the DUT.</w:t>
      </w:r>
    </w:p>
    <w:p w14:paraId="49F62FC7" w14:textId="77777777" w:rsidR="00817929" w:rsidRDefault="00817929" w:rsidP="00CD167F">
      <w:pPr>
        <w:pStyle w:val="body"/>
        <w:numPr>
          <w:ilvl w:val="0"/>
          <w:numId w:val="49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493CD26" w14:textId="2AAF8459" w:rsidR="00817929" w:rsidRDefault="00817929" w:rsidP="00CD167F">
      <w:pPr>
        <w:pStyle w:val="body"/>
        <w:numPr>
          <w:ilvl w:val="0"/>
          <w:numId w:val="49"/>
        </w:numPr>
      </w:pPr>
      <w:r>
        <w:t>The test device creates a new preset.</w:t>
      </w:r>
    </w:p>
    <w:p w14:paraId="3531D4D7" w14:textId="090A05A4" w:rsidR="00817929" w:rsidRDefault="00817929" w:rsidP="00CD167F">
      <w:pPr>
        <w:pStyle w:val="body"/>
        <w:numPr>
          <w:ilvl w:val="0"/>
          <w:numId w:val="49"/>
        </w:numPr>
      </w:pPr>
      <w:r>
        <w:t>The test device calls SetPresetName() on the bus object..</w:t>
      </w:r>
    </w:p>
    <w:p w14:paraId="53BF121F" w14:textId="3BF188E5" w:rsidR="00817929" w:rsidRDefault="00817929" w:rsidP="00CD167F">
      <w:pPr>
        <w:pStyle w:val="body"/>
        <w:numPr>
          <w:ilvl w:val="0"/>
          <w:numId w:val="49"/>
        </w:numPr>
      </w:pPr>
      <w:r>
        <w:t>The test device checks to see if it has received a PresetsNameChanged signal from the DUT.</w:t>
      </w:r>
    </w:p>
    <w:p w14:paraId="64271D2E" w14:textId="52C44C6D" w:rsidR="00817929" w:rsidRDefault="00817929" w:rsidP="00CD167F">
      <w:pPr>
        <w:pStyle w:val="body"/>
        <w:numPr>
          <w:ilvl w:val="0"/>
          <w:numId w:val="49"/>
        </w:numPr>
      </w:pPr>
      <w:r>
        <w:t>The test device calls GetPresetName() on the bus object.</w:t>
      </w:r>
    </w:p>
    <w:p w14:paraId="4B975975" w14:textId="77777777" w:rsidR="00817929" w:rsidRDefault="00817929" w:rsidP="00CD167F">
      <w:pPr>
        <w:pStyle w:val="body"/>
        <w:numPr>
          <w:ilvl w:val="0"/>
          <w:numId w:val="49"/>
        </w:numPr>
      </w:pPr>
      <w:r>
        <w:t>The test device leaves the session.</w:t>
      </w:r>
    </w:p>
    <w:p w14:paraId="084FBEFD" w14:textId="77777777" w:rsidR="00817929" w:rsidRPr="00E74077" w:rsidRDefault="00817929" w:rsidP="00817929">
      <w:pPr>
        <w:pStyle w:val="body"/>
        <w:ind w:left="1080"/>
      </w:pPr>
    </w:p>
    <w:p w14:paraId="765EAF72" w14:textId="77777777" w:rsidR="00817929" w:rsidRPr="002977E5" w:rsidRDefault="00817929" w:rsidP="00817929">
      <w:pPr>
        <w:pStyle w:val="body"/>
        <w:rPr>
          <w:b/>
        </w:rPr>
      </w:pPr>
      <w:r>
        <w:rPr>
          <w:b/>
        </w:rPr>
        <w:t>Expected results</w:t>
      </w:r>
    </w:p>
    <w:p w14:paraId="297DA9D1" w14:textId="77777777" w:rsidR="00817929" w:rsidRDefault="00817929" w:rsidP="00817929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54E88513" w14:textId="77777777" w:rsidR="00817929" w:rsidRDefault="00817929" w:rsidP="00817929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746150C" w14:textId="2C0BE081" w:rsidR="00817929" w:rsidRDefault="00817929" w:rsidP="00817929">
      <w:pPr>
        <w:pStyle w:val="body"/>
        <w:numPr>
          <w:ilvl w:val="0"/>
          <w:numId w:val="27"/>
        </w:numPr>
      </w:pPr>
      <w:r>
        <w:t>The test device successfully creates a new preset.</w:t>
      </w:r>
    </w:p>
    <w:p w14:paraId="56A263D2" w14:textId="36BE3CCC" w:rsidR="00817929" w:rsidRDefault="00817929" w:rsidP="00817929">
      <w:pPr>
        <w:pStyle w:val="body"/>
        <w:numPr>
          <w:ilvl w:val="0"/>
          <w:numId w:val="27"/>
        </w:numPr>
      </w:pPr>
      <w:r>
        <w:t>The method call to SetPresetName() is executed properly.</w:t>
      </w:r>
    </w:p>
    <w:p w14:paraId="2EDC4FDF" w14:textId="1A4EFBCF" w:rsidR="00817929" w:rsidRDefault="00817929" w:rsidP="00817929">
      <w:pPr>
        <w:pStyle w:val="body"/>
        <w:numPr>
          <w:ilvl w:val="0"/>
          <w:numId w:val="27"/>
        </w:numPr>
      </w:pPr>
      <w:r>
        <w:t>The method call to GetPresetName() returns the same string used when setting the name.</w:t>
      </w:r>
    </w:p>
    <w:p w14:paraId="54F0FD05" w14:textId="757AB8A2" w:rsidR="00817929" w:rsidRDefault="00817929" w:rsidP="00817929">
      <w:pPr>
        <w:pStyle w:val="body"/>
        <w:numPr>
          <w:ilvl w:val="0"/>
          <w:numId w:val="27"/>
        </w:numPr>
      </w:pPr>
      <w:r>
        <w:t>The test device receives a PresetNameChanged signal after calling SetPresetName().</w:t>
      </w:r>
    </w:p>
    <w:p w14:paraId="3D2AAEC0" w14:textId="4A5C2F00" w:rsidR="00F03D70" w:rsidRDefault="00F03D70" w:rsidP="00F03D70">
      <w:pPr>
        <w:pStyle w:val="Heading2"/>
      </w:pPr>
      <w:bookmarkStart w:id="35" w:name="_Toc408297164"/>
      <w:r w:rsidRPr="002977E5">
        <w:t>LSF_Controller-v1-</w:t>
      </w:r>
      <w:r w:rsidR="00EE04B9">
        <w:t>23: Create s</w:t>
      </w:r>
      <w:r>
        <w:t>cene</w:t>
      </w:r>
      <w:bookmarkEnd w:id="35"/>
      <w:r>
        <w:t xml:space="preserve"> </w:t>
      </w:r>
    </w:p>
    <w:p w14:paraId="297EE03B" w14:textId="77777777" w:rsidR="00F03D70" w:rsidRDefault="00F03D70" w:rsidP="00F03D70">
      <w:pPr>
        <w:pStyle w:val="body"/>
        <w:rPr>
          <w:b/>
        </w:rPr>
      </w:pPr>
      <w:r>
        <w:rPr>
          <w:b/>
        </w:rPr>
        <w:t>Objective</w:t>
      </w:r>
    </w:p>
    <w:p w14:paraId="036D012B" w14:textId="72C6701C" w:rsidR="00F03D70" w:rsidRDefault="00F03D70" w:rsidP="00F03D70">
      <w:pPr>
        <w:pStyle w:val="body"/>
        <w:tabs>
          <w:tab w:val="left" w:pos="13155"/>
        </w:tabs>
      </w:pPr>
      <w:r>
        <w:t>Verify that the DUT can call CreateScene() without causing a BusException, and the correct signal is sent out when a scene is created on the DUT.</w:t>
      </w:r>
    </w:p>
    <w:p w14:paraId="07D277E9" w14:textId="77777777" w:rsidR="00F03D70" w:rsidRPr="00E74077" w:rsidRDefault="00F03D70" w:rsidP="00F03D70">
      <w:pPr>
        <w:pStyle w:val="body"/>
        <w:tabs>
          <w:tab w:val="left" w:pos="13155"/>
        </w:tabs>
      </w:pPr>
      <w:r>
        <w:tab/>
      </w:r>
    </w:p>
    <w:p w14:paraId="304EDC58" w14:textId="77777777" w:rsidR="00F03D70" w:rsidRDefault="00F03D70" w:rsidP="00F03D70">
      <w:pPr>
        <w:pStyle w:val="body"/>
        <w:rPr>
          <w:b/>
        </w:rPr>
      </w:pPr>
      <w:r>
        <w:rPr>
          <w:b/>
        </w:rPr>
        <w:t>Procedure</w:t>
      </w:r>
    </w:p>
    <w:p w14:paraId="5C67E65F" w14:textId="77777777" w:rsidR="00F03D70" w:rsidRDefault="00F03D70" w:rsidP="00CD167F">
      <w:pPr>
        <w:pStyle w:val="body"/>
        <w:numPr>
          <w:ilvl w:val="0"/>
          <w:numId w:val="50"/>
        </w:numPr>
      </w:pPr>
      <w:r>
        <w:t>The test device listens for an About announcement from the application on the DUT.</w:t>
      </w:r>
    </w:p>
    <w:p w14:paraId="18FDB284" w14:textId="77777777" w:rsidR="00F03D70" w:rsidRDefault="00F03D70" w:rsidP="00CD167F">
      <w:pPr>
        <w:pStyle w:val="body"/>
        <w:numPr>
          <w:ilvl w:val="0"/>
          <w:numId w:val="50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27336E1" w14:textId="74B32945" w:rsidR="00F03D70" w:rsidRDefault="00F03D70" w:rsidP="00CD167F">
      <w:pPr>
        <w:pStyle w:val="body"/>
        <w:numPr>
          <w:ilvl w:val="0"/>
          <w:numId w:val="50"/>
        </w:numPr>
      </w:pPr>
      <w:r>
        <w:t>The test device calls CreateScene() on the bus object that consists of a transition effect.</w:t>
      </w:r>
    </w:p>
    <w:p w14:paraId="595032A1" w14:textId="442A49A1" w:rsidR="00F03D70" w:rsidRDefault="00F03D70" w:rsidP="00CD167F">
      <w:pPr>
        <w:pStyle w:val="body"/>
        <w:numPr>
          <w:ilvl w:val="0"/>
          <w:numId w:val="50"/>
        </w:numPr>
      </w:pPr>
      <w:r>
        <w:t>The test device calls CreateScene() on the bus object that consists of a pulse effect.</w:t>
      </w:r>
    </w:p>
    <w:p w14:paraId="190CF7AF" w14:textId="2253866F" w:rsidR="00F03D70" w:rsidRDefault="00F03D70" w:rsidP="00CD167F">
      <w:pPr>
        <w:pStyle w:val="body"/>
        <w:numPr>
          <w:ilvl w:val="0"/>
          <w:numId w:val="50"/>
        </w:numPr>
      </w:pPr>
      <w:r>
        <w:t>The test device checks to see if it has received a ScenesCreated signal from the DUT.</w:t>
      </w:r>
    </w:p>
    <w:p w14:paraId="478AB0A5" w14:textId="77777777" w:rsidR="00F03D70" w:rsidRDefault="00F03D70" w:rsidP="00CD167F">
      <w:pPr>
        <w:pStyle w:val="body"/>
        <w:numPr>
          <w:ilvl w:val="0"/>
          <w:numId w:val="50"/>
        </w:numPr>
      </w:pPr>
      <w:r>
        <w:t>The test device leaves the session.</w:t>
      </w:r>
    </w:p>
    <w:p w14:paraId="2EA78A86" w14:textId="77777777" w:rsidR="00F03D70" w:rsidRPr="00E74077" w:rsidRDefault="00F03D70" w:rsidP="00F03D70">
      <w:pPr>
        <w:pStyle w:val="body"/>
        <w:ind w:left="1080"/>
      </w:pPr>
    </w:p>
    <w:p w14:paraId="6C7A15B0" w14:textId="77777777" w:rsidR="00F03D70" w:rsidRPr="002977E5" w:rsidRDefault="00F03D70" w:rsidP="00F03D70">
      <w:pPr>
        <w:pStyle w:val="body"/>
        <w:rPr>
          <w:b/>
        </w:rPr>
      </w:pPr>
      <w:r>
        <w:rPr>
          <w:b/>
        </w:rPr>
        <w:t>Expected results</w:t>
      </w:r>
    </w:p>
    <w:p w14:paraId="229EE711" w14:textId="77777777" w:rsidR="00F03D70" w:rsidRDefault="00F03D70" w:rsidP="00F03D70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451340D5" w14:textId="77777777" w:rsidR="00F03D70" w:rsidRDefault="00F03D70" w:rsidP="00F03D70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4F61C4A1" w14:textId="0E82BBEA" w:rsidR="00F03D70" w:rsidRDefault="00F03D70" w:rsidP="00F03D70">
      <w:pPr>
        <w:pStyle w:val="body"/>
        <w:numPr>
          <w:ilvl w:val="0"/>
          <w:numId w:val="27"/>
        </w:numPr>
      </w:pPr>
      <w:r>
        <w:t>The method call to CreateScene() is executed properly.</w:t>
      </w:r>
    </w:p>
    <w:p w14:paraId="357C5743" w14:textId="68ED8A62" w:rsidR="00F03D70" w:rsidRDefault="00F03D70" w:rsidP="00F03D70">
      <w:pPr>
        <w:pStyle w:val="body"/>
        <w:numPr>
          <w:ilvl w:val="0"/>
          <w:numId w:val="27"/>
        </w:numPr>
      </w:pPr>
      <w:r>
        <w:t>The test device receives a ScenesCreated signal after calling CreateScene().</w:t>
      </w:r>
    </w:p>
    <w:p w14:paraId="7C6F5561" w14:textId="589D8BBA" w:rsidR="00D546E6" w:rsidRDefault="00D546E6" w:rsidP="00D546E6">
      <w:pPr>
        <w:pStyle w:val="Heading2"/>
      </w:pPr>
      <w:bookmarkStart w:id="36" w:name="_Toc408297165"/>
      <w:r w:rsidRPr="002977E5">
        <w:lastRenderedPageBreak/>
        <w:t>LSF_Controller-v1-</w:t>
      </w:r>
      <w:r>
        <w:t xml:space="preserve">24: Update and </w:t>
      </w:r>
      <w:r w:rsidR="00EE04B9">
        <w:t>delete scene</w:t>
      </w:r>
      <w:bookmarkEnd w:id="36"/>
      <w:r>
        <w:t xml:space="preserve"> </w:t>
      </w:r>
    </w:p>
    <w:p w14:paraId="562B6D49" w14:textId="77777777" w:rsidR="00D546E6" w:rsidRDefault="00D546E6" w:rsidP="00D546E6">
      <w:pPr>
        <w:pStyle w:val="body"/>
        <w:rPr>
          <w:b/>
        </w:rPr>
      </w:pPr>
      <w:r>
        <w:rPr>
          <w:b/>
        </w:rPr>
        <w:t>Objective</w:t>
      </w:r>
    </w:p>
    <w:p w14:paraId="5B0C7DE2" w14:textId="575E1178" w:rsidR="00D546E6" w:rsidRDefault="00D546E6" w:rsidP="00D546E6">
      <w:pPr>
        <w:pStyle w:val="body"/>
      </w:pPr>
      <w:r>
        <w:t xml:space="preserve">Verify that the DUT can call UpdateScene() and DeleteScene() properly. Furthermore, ensure the DUT sends the appropriate signal for each operation. </w:t>
      </w:r>
    </w:p>
    <w:p w14:paraId="09462451" w14:textId="77777777" w:rsidR="00D546E6" w:rsidRPr="00E74077" w:rsidRDefault="00D546E6" w:rsidP="00D546E6">
      <w:pPr>
        <w:pStyle w:val="body"/>
        <w:tabs>
          <w:tab w:val="left" w:pos="13155"/>
        </w:tabs>
      </w:pPr>
      <w:r>
        <w:tab/>
      </w:r>
    </w:p>
    <w:p w14:paraId="62EBE967" w14:textId="77777777" w:rsidR="00D546E6" w:rsidRDefault="00D546E6" w:rsidP="00D546E6">
      <w:pPr>
        <w:pStyle w:val="body"/>
        <w:rPr>
          <w:b/>
        </w:rPr>
      </w:pPr>
      <w:r>
        <w:rPr>
          <w:b/>
        </w:rPr>
        <w:t>Procedure</w:t>
      </w:r>
    </w:p>
    <w:p w14:paraId="0F65F42E" w14:textId="77777777" w:rsidR="00D546E6" w:rsidRDefault="00D546E6" w:rsidP="00CD167F">
      <w:pPr>
        <w:pStyle w:val="body"/>
        <w:numPr>
          <w:ilvl w:val="0"/>
          <w:numId w:val="51"/>
        </w:numPr>
      </w:pPr>
      <w:r>
        <w:t>The test device listens for an About announcement from the application on the DUT.</w:t>
      </w:r>
    </w:p>
    <w:p w14:paraId="5555416E" w14:textId="77777777" w:rsidR="00D546E6" w:rsidRDefault="00D546E6" w:rsidP="00CD167F">
      <w:pPr>
        <w:pStyle w:val="body"/>
        <w:numPr>
          <w:ilvl w:val="0"/>
          <w:numId w:val="51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1201C3C1" w14:textId="68BF7FCE" w:rsidR="00D0451C" w:rsidRDefault="00D0451C" w:rsidP="00CD167F">
      <w:pPr>
        <w:pStyle w:val="body"/>
        <w:numPr>
          <w:ilvl w:val="0"/>
          <w:numId w:val="51"/>
        </w:numPr>
      </w:pPr>
      <w:r>
        <w:t>The test device creates a scene consisting of a pulse effect.</w:t>
      </w:r>
    </w:p>
    <w:p w14:paraId="42BC060F" w14:textId="23025B5D" w:rsidR="00D546E6" w:rsidRDefault="00D0451C" w:rsidP="00CD167F">
      <w:pPr>
        <w:pStyle w:val="body"/>
        <w:numPr>
          <w:ilvl w:val="0"/>
          <w:numId w:val="51"/>
        </w:numPr>
      </w:pPr>
      <w:r>
        <w:t>The test device calls UpdateScene() on the bus object in order to update the fromState of the pulse effect.</w:t>
      </w:r>
    </w:p>
    <w:p w14:paraId="424132E8" w14:textId="0A4B9FFE" w:rsidR="00D546E6" w:rsidRDefault="00D546E6" w:rsidP="00CD167F">
      <w:pPr>
        <w:pStyle w:val="body"/>
        <w:numPr>
          <w:ilvl w:val="0"/>
          <w:numId w:val="51"/>
        </w:numPr>
      </w:pPr>
      <w:r>
        <w:t xml:space="preserve">The test device waits to see if it has received a </w:t>
      </w:r>
      <w:r w:rsidR="00D0451C">
        <w:t>ScenesUpdated</w:t>
      </w:r>
      <w:r>
        <w:t xml:space="preserve"> signal.</w:t>
      </w:r>
    </w:p>
    <w:p w14:paraId="6EA973BE" w14:textId="74B5511F" w:rsidR="00D546E6" w:rsidRDefault="00D546E6" w:rsidP="00CD167F">
      <w:pPr>
        <w:pStyle w:val="body"/>
        <w:numPr>
          <w:ilvl w:val="0"/>
          <w:numId w:val="51"/>
        </w:numPr>
      </w:pPr>
      <w:r>
        <w:t xml:space="preserve">The test device calls </w:t>
      </w:r>
      <w:r w:rsidR="00D0451C">
        <w:t>DeleteScene</w:t>
      </w:r>
      <w:r>
        <w:t>() on the bus object.</w:t>
      </w:r>
    </w:p>
    <w:p w14:paraId="75CA35F5" w14:textId="79B14781" w:rsidR="00D546E6" w:rsidRDefault="00D546E6" w:rsidP="00CD167F">
      <w:pPr>
        <w:pStyle w:val="body"/>
        <w:numPr>
          <w:ilvl w:val="0"/>
          <w:numId w:val="51"/>
        </w:numPr>
      </w:pPr>
      <w:r>
        <w:t xml:space="preserve">The test device waits to see if it has received a </w:t>
      </w:r>
      <w:r w:rsidR="00D0451C">
        <w:t>ScenesDeleted</w:t>
      </w:r>
      <w:r>
        <w:t xml:space="preserve"> signal.</w:t>
      </w:r>
    </w:p>
    <w:p w14:paraId="6984F49C" w14:textId="2A9A6BD2" w:rsidR="00D546E6" w:rsidRDefault="00D546E6" w:rsidP="00CD167F">
      <w:pPr>
        <w:pStyle w:val="body"/>
        <w:numPr>
          <w:ilvl w:val="0"/>
          <w:numId w:val="51"/>
        </w:numPr>
      </w:pPr>
      <w:r>
        <w:t xml:space="preserve">The test device calls </w:t>
      </w:r>
      <w:r w:rsidR="00D0451C">
        <w:t>GetAllSceneIDs</w:t>
      </w:r>
      <w:r>
        <w:t xml:space="preserve">() to determine if the number of </w:t>
      </w:r>
      <w:r w:rsidR="00D0451C">
        <w:t>scenes</w:t>
      </w:r>
      <w:r>
        <w:t xml:space="preserve"> is now 0.</w:t>
      </w:r>
    </w:p>
    <w:p w14:paraId="2CA8E136" w14:textId="77777777" w:rsidR="00D546E6" w:rsidRDefault="00D546E6" w:rsidP="00CD167F">
      <w:pPr>
        <w:pStyle w:val="body"/>
        <w:numPr>
          <w:ilvl w:val="0"/>
          <w:numId w:val="51"/>
        </w:numPr>
      </w:pPr>
      <w:r>
        <w:t>The test device leaves the session.</w:t>
      </w:r>
    </w:p>
    <w:p w14:paraId="65D4949B" w14:textId="77777777" w:rsidR="00D546E6" w:rsidRPr="00E74077" w:rsidRDefault="00D546E6" w:rsidP="00D546E6">
      <w:pPr>
        <w:pStyle w:val="body"/>
        <w:ind w:left="1080"/>
      </w:pPr>
    </w:p>
    <w:p w14:paraId="2755DCCC" w14:textId="77777777" w:rsidR="00D546E6" w:rsidRPr="002977E5" w:rsidRDefault="00D546E6" w:rsidP="00D546E6">
      <w:pPr>
        <w:pStyle w:val="body"/>
        <w:rPr>
          <w:b/>
        </w:rPr>
      </w:pPr>
      <w:r>
        <w:rPr>
          <w:b/>
        </w:rPr>
        <w:t>Expected results</w:t>
      </w:r>
    </w:p>
    <w:p w14:paraId="24043376" w14:textId="77777777" w:rsidR="00D546E6" w:rsidRDefault="00D546E6" w:rsidP="00D546E6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5036F5EE" w14:textId="77777777" w:rsidR="00D546E6" w:rsidRDefault="00D546E6" w:rsidP="00D546E6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678590E9" w14:textId="52956A36" w:rsidR="00D546E6" w:rsidRDefault="00D546E6" w:rsidP="00D546E6">
      <w:pPr>
        <w:pStyle w:val="body"/>
        <w:numPr>
          <w:ilvl w:val="0"/>
          <w:numId w:val="27"/>
        </w:numPr>
      </w:pPr>
      <w:r>
        <w:t xml:space="preserve">The </w:t>
      </w:r>
      <w:r w:rsidR="00D0451C">
        <w:t>test device successfully creates a scene on the DUT.</w:t>
      </w:r>
    </w:p>
    <w:p w14:paraId="6B292C62" w14:textId="0A79A877" w:rsidR="00D546E6" w:rsidRDefault="00D546E6" w:rsidP="00D546E6">
      <w:pPr>
        <w:pStyle w:val="body"/>
        <w:numPr>
          <w:ilvl w:val="0"/>
          <w:numId w:val="27"/>
        </w:numPr>
      </w:pPr>
      <w:r>
        <w:t xml:space="preserve">The method call </w:t>
      </w:r>
      <w:r w:rsidR="00D0451C">
        <w:t>UpdateScene</w:t>
      </w:r>
      <w:r>
        <w:t xml:space="preserve">() properly updates the </w:t>
      </w:r>
      <w:r w:rsidR="00D0451C">
        <w:t>scene</w:t>
      </w:r>
      <w:r>
        <w:t>.</w:t>
      </w:r>
    </w:p>
    <w:p w14:paraId="25988D89" w14:textId="77777777" w:rsidR="00D546E6" w:rsidRDefault="00D546E6" w:rsidP="00D546E6">
      <w:pPr>
        <w:pStyle w:val="body"/>
        <w:numPr>
          <w:ilvl w:val="0"/>
          <w:numId w:val="27"/>
        </w:numPr>
      </w:pPr>
      <w:r>
        <w:t>The method call DeletePreset() removes the preset on the DUT.</w:t>
      </w:r>
    </w:p>
    <w:p w14:paraId="687A83D4" w14:textId="0BEC51DE" w:rsidR="00D546E6" w:rsidRDefault="00D546E6" w:rsidP="00D546E6">
      <w:pPr>
        <w:pStyle w:val="body"/>
        <w:numPr>
          <w:ilvl w:val="0"/>
          <w:numId w:val="27"/>
        </w:numPr>
      </w:pPr>
      <w:r>
        <w:t xml:space="preserve">The method call </w:t>
      </w:r>
      <w:r w:rsidR="00D0451C">
        <w:t>GetAllSceneIDs</w:t>
      </w:r>
      <w:r>
        <w:t>() returns the correct number of presets stored on the DUT.</w:t>
      </w:r>
    </w:p>
    <w:p w14:paraId="3F204BA9" w14:textId="30237EE5" w:rsidR="00D546E6" w:rsidRDefault="00D546E6" w:rsidP="00D546E6">
      <w:pPr>
        <w:pStyle w:val="body"/>
        <w:numPr>
          <w:ilvl w:val="0"/>
          <w:numId w:val="27"/>
        </w:numPr>
      </w:pPr>
      <w:r>
        <w:t xml:space="preserve">The signals </w:t>
      </w:r>
      <w:r w:rsidR="00D0451C">
        <w:t>Scenes</w:t>
      </w:r>
      <w:r>
        <w:t xml:space="preserve">Updated and </w:t>
      </w:r>
      <w:r w:rsidR="00D0451C">
        <w:t>Scenes</w:t>
      </w:r>
      <w:r>
        <w:t xml:space="preserve">Deleted are sent after </w:t>
      </w:r>
      <w:r w:rsidR="00D0451C">
        <w:t>UpdateScene() and DeleteScene()</w:t>
      </w:r>
      <w:r>
        <w:t xml:space="preserve"> respectively.</w:t>
      </w:r>
    </w:p>
    <w:p w14:paraId="0BC2DCC8" w14:textId="1C476A79" w:rsidR="00252F52" w:rsidRDefault="00252F52" w:rsidP="00252F52">
      <w:pPr>
        <w:pStyle w:val="Heading2"/>
      </w:pPr>
      <w:bookmarkStart w:id="37" w:name="_Toc408297166"/>
      <w:r w:rsidRPr="002977E5">
        <w:t>LSF_Controller-v1-</w:t>
      </w:r>
      <w:r>
        <w:t xml:space="preserve">25: Apply </w:t>
      </w:r>
      <w:r w:rsidR="00EE04B9">
        <w:t>scene</w:t>
      </w:r>
      <w:bookmarkEnd w:id="37"/>
      <w:r>
        <w:t xml:space="preserve"> </w:t>
      </w:r>
    </w:p>
    <w:p w14:paraId="4D9CA638" w14:textId="77777777" w:rsidR="00252F52" w:rsidRDefault="00252F52" w:rsidP="00252F52">
      <w:pPr>
        <w:pStyle w:val="body"/>
        <w:rPr>
          <w:b/>
        </w:rPr>
      </w:pPr>
      <w:r>
        <w:rPr>
          <w:b/>
        </w:rPr>
        <w:t>Objective</w:t>
      </w:r>
    </w:p>
    <w:p w14:paraId="0DA189B7" w14:textId="462D74A6" w:rsidR="00252F52" w:rsidRDefault="00252F52" w:rsidP="00252F52">
      <w:pPr>
        <w:pStyle w:val="body"/>
      </w:pPr>
      <w:r>
        <w:t>Verify that the DUT can call ApplyScene() without causing a BusException and sends out the correct signal when the scene is applied.</w:t>
      </w:r>
    </w:p>
    <w:p w14:paraId="092CDD04" w14:textId="77777777" w:rsidR="00252F52" w:rsidRPr="00E74077" w:rsidRDefault="00252F52" w:rsidP="00252F52">
      <w:pPr>
        <w:pStyle w:val="body"/>
        <w:tabs>
          <w:tab w:val="left" w:pos="13155"/>
        </w:tabs>
      </w:pPr>
      <w:r>
        <w:lastRenderedPageBreak/>
        <w:tab/>
      </w:r>
    </w:p>
    <w:p w14:paraId="1927AA63" w14:textId="77777777" w:rsidR="00252F52" w:rsidRDefault="00252F52" w:rsidP="00252F52">
      <w:pPr>
        <w:pStyle w:val="body"/>
        <w:rPr>
          <w:b/>
        </w:rPr>
      </w:pPr>
      <w:r>
        <w:rPr>
          <w:b/>
        </w:rPr>
        <w:t>Procedure</w:t>
      </w:r>
    </w:p>
    <w:p w14:paraId="21C059D4" w14:textId="77777777" w:rsidR="00252F52" w:rsidRDefault="00252F52" w:rsidP="00CD167F">
      <w:pPr>
        <w:pStyle w:val="body"/>
        <w:numPr>
          <w:ilvl w:val="0"/>
          <w:numId w:val="52"/>
        </w:numPr>
      </w:pPr>
      <w:r>
        <w:t>The test device listens for an About announcement from the application on the DUT.</w:t>
      </w:r>
    </w:p>
    <w:p w14:paraId="6B42E6E4" w14:textId="77777777" w:rsidR="00252F52" w:rsidRDefault="00252F52" w:rsidP="00CD167F">
      <w:pPr>
        <w:pStyle w:val="body"/>
        <w:numPr>
          <w:ilvl w:val="0"/>
          <w:numId w:val="52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43F0C3AC" w14:textId="57B3BBD5" w:rsidR="00252F52" w:rsidRDefault="00252F52" w:rsidP="00CD167F">
      <w:pPr>
        <w:pStyle w:val="body"/>
        <w:numPr>
          <w:ilvl w:val="0"/>
          <w:numId w:val="52"/>
        </w:numPr>
      </w:pPr>
      <w:r>
        <w:t>The test device creates a scene consisting of a pulse effect.</w:t>
      </w:r>
    </w:p>
    <w:p w14:paraId="068F6C0D" w14:textId="3597CDEB" w:rsidR="00252F52" w:rsidRDefault="00252F52" w:rsidP="00CD167F">
      <w:pPr>
        <w:pStyle w:val="body"/>
        <w:numPr>
          <w:ilvl w:val="0"/>
          <w:numId w:val="52"/>
        </w:numPr>
      </w:pPr>
      <w:r>
        <w:t>The test device calls ApplyScene() on the bus object.</w:t>
      </w:r>
    </w:p>
    <w:p w14:paraId="391AB36F" w14:textId="7331D93E" w:rsidR="00252F52" w:rsidRDefault="00252F52" w:rsidP="00CD167F">
      <w:pPr>
        <w:pStyle w:val="body"/>
        <w:numPr>
          <w:ilvl w:val="0"/>
          <w:numId w:val="52"/>
        </w:numPr>
      </w:pPr>
      <w:r>
        <w:t>The test device waits to see if it has received a ScenesApplied signal.</w:t>
      </w:r>
    </w:p>
    <w:p w14:paraId="506276A6" w14:textId="77777777" w:rsidR="00252F52" w:rsidRDefault="00252F52" w:rsidP="00CD167F">
      <w:pPr>
        <w:pStyle w:val="body"/>
        <w:numPr>
          <w:ilvl w:val="0"/>
          <w:numId w:val="52"/>
        </w:numPr>
      </w:pPr>
      <w:r>
        <w:t>The test device leaves the session.</w:t>
      </w:r>
    </w:p>
    <w:p w14:paraId="6C6EA986" w14:textId="77777777" w:rsidR="00252F52" w:rsidRPr="00E74077" w:rsidRDefault="00252F52" w:rsidP="00252F52">
      <w:pPr>
        <w:pStyle w:val="body"/>
        <w:ind w:left="1080"/>
      </w:pPr>
    </w:p>
    <w:p w14:paraId="6C6A771B" w14:textId="77777777" w:rsidR="00252F52" w:rsidRPr="002977E5" w:rsidRDefault="00252F52" w:rsidP="00252F52">
      <w:pPr>
        <w:pStyle w:val="body"/>
        <w:rPr>
          <w:b/>
        </w:rPr>
      </w:pPr>
      <w:r>
        <w:rPr>
          <w:b/>
        </w:rPr>
        <w:t>Expected results</w:t>
      </w:r>
    </w:p>
    <w:p w14:paraId="4B6849B5" w14:textId="77777777" w:rsidR="00252F52" w:rsidRDefault="00252F52" w:rsidP="00252F52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7AE08B2D" w14:textId="77777777" w:rsidR="00252F52" w:rsidRDefault="00252F52" w:rsidP="00252F52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1348492B" w14:textId="77777777" w:rsidR="00252F52" w:rsidRDefault="00252F52" w:rsidP="00252F52">
      <w:pPr>
        <w:pStyle w:val="body"/>
        <w:numPr>
          <w:ilvl w:val="0"/>
          <w:numId w:val="27"/>
        </w:numPr>
      </w:pPr>
      <w:r>
        <w:t>The test device successfully creates a scene on the DUT.</w:t>
      </w:r>
    </w:p>
    <w:p w14:paraId="59A4FA90" w14:textId="0C25A382" w:rsidR="00252F52" w:rsidRDefault="00252F52" w:rsidP="00252F52">
      <w:pPr>
        <w:pStyle w:val="body"/>
        <w:numPr>
          <w:ilvl w:val="0"/>
          <w:numId w:val="27"/>
        </w:numPr>
      </w:pPr>
      <w:r>
        <w:t>The method call ApplyScene</w:t>
      </w:r>
      <w:r w:rsidR="00420095">
        <w:t>()</w:t>
      </w:r>
      <w:r>
        <w:t xml:space="preserve"> executes properly.</w:t>
      </w:r>
    </w:p>
    <w:p w14:paraId="292D506A" w14:textId="209C67AB" w:rsidR="00252F52" w:rsidRDefault="00252F52" w:rsidP="00252F52">
      <w:pPr>
        <w:pStyle w:val="body"/>
        <w:numPr>
          <w:ilvl w:val="0"/>
          <w:numId w:val="27"/>
        </w:numPr>
      </w:pPr>
      <w:r>
        <w:t>The signal ScenesApplied is sent after the ApplyScene() method call.</w:t>
      </w:r>
    </w:p>
    <w:p w14:paraId="7F605791" w14:textId="6588FE57" w:rsidR="00640758" w:rsidRDefault="00640758" w:rsidP="00640758">
      <w:pPr>
        <w:pStyle w:val="Heading2"/>
      </w:pPr>
      <w:bookmarkStart w:id="38" w:name="_Toc408297167"/>
      <w:r w:rsidRPr="002977E5">
        <w:t>LSF_Controller-v1-</w:t>
      </w:r>
      <w:r>
        <w:t xml:space="preserve">26: Get and set </w:t>
      </w:r>
      <w:r w:rsidR="00E728CD">
        <w:t>scene</w:t>
      </w:r>
      <w:r>
        <w:t xml:space="preserve"> name</w:t>
      </w:r>
      <w:bookmarkEnd w:id="38"/>
      <w:r>
        <w:t xml:space="preserve"> </w:t>
      </w:r>
    </w:p>
    <w:p w14:paraId="2E0C526F" w14:textId="77777777" w:rsidR="00640758" w:rsidRDefault="00640758" w:rsidP="00640758">
      <w:pPr>
        <w:pStyle w:val="body"/>
        <w:rPr>
          <w:b/>
        </w:rPr>
      </w:pPr>
      <w:r>
        <w:rPr>
          <w:b/>
        </w:rPr>
        <w:t>Objective</w:t>
      </w:r>
    </w:p>
    <w:p w14:paraId="29C33070" w14:textId="30CF30FB" w:rsidR="00640758" w:rsidRDefault="00640758" w:rsidP="00640758">
      <w:pPr>
        <w:pStyle w:val="body"/>
        <w:tabs>
          <w:tab w:val="left" w:pos="13155"/>
        </w:tabs>
      </w:pPr>
      <w:r>
        <w:t xml:space="preserve">Verify that the DUT can call </w:t>
      </w:r>
      <w:r w:rsidR="00E728CD">
        <w:t>GetSceneName</w:t>
      </w:r>
      <w:r>
        <w:t xml:space="preserve">() and </w:t>
      </w:r>
      <w:r w:rsidR="00E728CD">
        <w:t>SetSceneName</w:t>
      </w:r>
      <w:r>
        <w:t xml:space="preserve">() properly. </w:t>
      </w:r>
      <w:r w:rsidR="00E728CD">
        <w:t>GetSceneName</w:t>
      </w:r>
      <w:r>
        <w:t xml:space="preserve">() should fetch the updated name after a call to </w:t>
      </w:r>
      <w:r w:rsidR="00E728CD">
        <w:t>SetSceneName</w:t>
      </w:r>
      <w:r>
        <w:t xml:space="preserve">(). Furthermore, verify that the appropriate signal is sent out after the </w:t>
      </w:r>
      <w:r w:rsidR="00E728CD">
        <w:t>scene</w:t>
      </w:r>
      <w:r>
        <w:t xml:space="preserve"> name is changed.</w:t>
      </w:r>
    </w:p>
    <w:p w14:paraId="4025F06F" w14:textId="77777777" w:rsidR="00640758" w:rsidRPr="00E74077" w:rsidRDefault="00640758" w:rsidP="00640758">
      <w:pPr>
        <w:pStyle w:val="body"/>
        <w:tabs>
          <w:tab w:val="left" w:pos="13155"/>
        </w:tabs>
      </w:pPr>
      <w:r>
        <w:tab/>
      </w:r>
    </w:p>
    <w:p w14:paraId="0A85B190" w14:textId="77777777" w:rsidR="00640758" w:rsidRDefault="00640758" w:rsidP="00640758">
      <w:pPr>
        <w:pStyle w:val="body"/>
        <w:rPr>
          <w:b/>
        </w:rPr>
      </w:pPr>
      <w:r>
        <w:rPr>
          <w:b/>
        </w:rPr>
        <w:t>Procedure</w:t>
      </w:r>
    </w:p>
    <w:p w14:paraId="45F98F9E" w14:textId="77777777" w:rsidR="00640758" w:rsidRDefault="00640758" w:rsidP="00CD167F">
      <w:pPr>
        <w:pStyle w:val="body"/>
        <w:numPr>
          <w:ilvl w:val="0"/>
          <w:numId w:val="53"/>
        </w:numPr>
      </w:pPr>
      <w:r>
        <w:t>The test device listens for an About announcement from the application on the DUT.</w:t>
      </w:r>
    </w:p>
    <w:p w14:paraId="120783FB" w14:textId="77777777" w:rsidR="00640758" w:rsidRDefault="00640758" w:rsidP="00CD167F">
      <w:pPr>
        <w:pStyle w:val="body"/>
        <w:numPr>
          <w:ilvl w:val="0"/>
          <w:numId w:val="53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455EF705" w14:textId="1399BDD0" w:rsidR="00640758" w:rsidRDefault="00640758" w:rsidP="00CD167F">
      <w:pPr>
        <w:pStyle w:val="body"/>
        <w:numPr>
          <w:ilvl w:val="0"/>
          <w:numId w:val="53"/>
        </w:numPr>
      </w:pPr>
      <w:r>
        <w:t xml:space="preserve">The test device creates a </w:t>
      </w:r>
      <w:r w:rsidR="00E728CD">
        <w:t>scene consisting of a pulse effect</w:t>
      </w:r>
      <w:r>
        <w:t>.</w:t>
      </w:r>
    </w:p>
    <w:p w14:paraId="6737558D" w14:textId="632EA6A0" w:rsidR="00640758" w:rsidRDefault="00640758" w:rsidP="00CD167F">
      <w:pPr>
        <w:pStyle w:val="body"/>
        <w:numPr>
          <w:ilvl w:val="0"/>
          <w:numId w:val="53"/>
        </w:numPr>
      </w:pPr>
      <w:r>
        <w:t xml:space="preserve">The test device calls </w:t>
      </w:r>
      <w:r w:rsidR="00E728CD">
        <w:t>SetSceneName</w:t>
      </w:r>
      <w:r>
        <w:t>() on the bus object..</w:t>
      </w:r>
    </w:p>
    <w:p w14:paraId="50DA0127" w14:textId="19606EEA" w:rsidR="00640758" w:rsidRDefault="00640758" w:rsidP="00CD167F">
      <w:pPr>
        <w:pStyle w:val="body"/>
        <w:numPr>
          <w:ilvl w:val="0"/>
          <w:numId w:val="53"/>
        </w:numPr>
      </w:pPr>
      <w:r>
        <w:t xml:space="preserve">The test device checks to see if it has received a </w:t>
      </w:r>
      <w:r w:rsidR="00E728CD">
        <w:t>ScenesNameChanged</w:t>
      </w:r>
      <w:r>
        <w:t xml:space="preserve"> signal from the DUT.</w:t>
      </w:r>
    </w:p>
    <w:p w14:paraId="566B0378" w14:textId="42FF52E6" w:rsidR="00640758" w:rsidRDefault="00640758" w:rsidP="00CD167F">
      <w:pPr>
        <w:pStyle w:val="body"/>
        <w:numPr>
          <w:ilvl w:val="0"/>
          <w:numId w:val="53"/>
        </w:numPr>
      </w:pPr>
      <w:r>
        <w:t xml:space="preserve">The test device calls </w:t>
      </w:r>
      <w:r w:rsidR="00E728CD">
        <w:t>GetSceneName</w:t>
      </w:r>
      <w:r>
        <w:t>() on the bus object.</w:t>
      </w:r>
    </w:p>
    <w:p w14:paraId="6270E550" w14:textId="77777777" w:rsidR="00640758" w:rsidRDefault="00640758" w:rsidP="00CD167F">
      <w:pPr>
        <w:pStyle w:val="body"/>
        <w:numPr>
          <w:ilvl w:val="0"/>
          <w:numId w:val="53"/>
        </w:numPr>
      </w:pPr>
      <w:r>
        <w:lastRenderedPageBreak/>
        <w:t>The test device leaves the session.</w:t>
      </w:r>
    </w:p>
    <w:p w14:paraId="201A1C49" w14:textId="77777777" w:rsidR="00640758" w:rsidRPr="00E74077" w:rsidRDefault="00640758" w:rsidP="00640758">
      <w:pPr>
        <w:pStyle w:val="body"/>
        <w:ind w:left="1080"/>
      </w:pPr>
    </w:p>
    <w:p w14:paraId="24BBD76A" w14:textId="77777777" w:rsidR="00640758" w:rsidRPr="002977E5" w:rsidRDefault="00640758" w:rsidP="00640758">
      <w:pPr>
        <w:pStyle w:val="body"/>
        <w:rPr>
          <w:b/>
        </w:rPr>
      </w:pPr>
      <w:r>
        <w:rPr>
          <w:b/>
        </w:rPr>
        <w:t>Expected results</w:t>
      </w:r>
    </w:p>
    <w:p w14:paraId="5543CE81" w14:textId="77777777" w:rsidR="00640758" w:rsidRDefault="00640758" w:rsidP="00640758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25561244" w14:textId="77777777" w:rsidR="00640758" w:rsidRDefault="00640758" w:rsidP="00640758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20787A7" w14:textId="4A36D925" w:rsidR="00640758" w:rsidRDefault="00640758" w:rsidP="00640758">
      <w:pPr>
        <w:pStyle w:val="body"/>
        <w:numPr>
          <w:ilvl w:val="0"/>
          <w:numId w:val="27"/>
        </w:numPr>
      </w:pPr>
      <w:r>
        <w:t xml:space="preserve">The test device successfully creates a new </w:t>
      </w:r>
      <w:r w:rsidR="00E728CD">
        <w:t>scene</w:t>
      </w:r>
      <w:r>
        <w:t>.</w:t>
      </w:r>
    </w:p>
    <w:p w14:paraId="25EC006A" w14:textId="58EC6C97" w:rsidR="00640758" w:rsidRDefault="00640758" w:rsidP="00640758">
      <w:pPr>
        <w:pStyle w:val="body"/>
        <w:numPr>
          <w:ilvl w:val="0"/>
          <w:numId w:val="27"/>
        </w:numPr>
      </w:pPr>
      <w:r>
        <w:t xml:space="preserve">The method call to </w:t>
      </w:r>
      <w:r w:rsidR="00E728CD">
        <w:t>SetSceneName</w:t>
      </w:r>
      <w:r>
        <w:t>() is executed properly.</w:t>
      </w:r>
    </w:p>
    <w:p w14:paraId="69D8A7F7" w14:textId="2EB4231E" w:rsidR="00640758" w:rsidRDefault="00640758" w:rsidP="00640758">
      <w:pPr>
        <w:pStyle w:val="body"/>
        <w:numPr>
          <w:ilvl w:val="0"/>
          <w:numId w:val="27"/>
        </w:numPr>
      </w:pPr>
      <w:r>
        <w:t xml:space="preserve">The method call to </w:t>
      </w:r>
      <w:r w:rsidR="00E728CD">
        <w:t>GetSceneName</w:t>
      </w:r>
      <w:r>
        <w:t>() returns the same string used when setting the name.</w:t>
      </w:r>
    </w:p>
    <w:p w14:paraId="37B0972E" w14:textId="4A40B4B4" w:rsidR="00640758" w:rsidRDefault="00640758" w:rsidP="00640758">
      <w:pPr>
        <w:pStyle w:val="body"/>
        <w:numPr>
          <w:ilvl w:val="0"/>
          <w:numId w:val="27"/>
        </w:numPr>
      </w:pPr>
      <w:r>
        <w:t xml:space="preserve">The test device receives a </w:t>
      </w:r>
      <w:r w:rsidR="00E728CD">
        <w:t>ScenesNameChanged</w:t>
      </w:r>
      <w:r>
        <w:t xml:space="preserve"> signal after calling </w:t>
      </w:r>
      <w:r w:rsidR="00E728CD">
        <w:t>SetSceneName</w:t>
      </w:r>
      <w:r>
        <w:t>().</w:t>
      </w:r>
    </w:p>
    <w:p w14:paraId="50A9A102" w14:textId="3ED0CF01" w:rsidR="00EE04B9" w:rsidRDefault="00EE04B9" w:rsidP="00EE04B9">
      <w:pPr>
        <w:pStyle w:val="Heading2"/>
      </w:pPr>
      <w:bookmarkStart w:id="39" w:name="_Toc408297168"/>
      <w:r w:rsidRPr="002977E5">
        <w:t>LSF_Controller-v1-</w:t>
      </w:r>
      <w:r>
        <w:t>27: Create master scene</w:t>
      </w:r>
      <w:bookmarkEnd w:id="39"/>
      <w:r>
        <w:t xml:space="preserve"> </w:t>
      </w:r>
    </w:p>
    <w:p w14:paraId="1692BCF8" w14:textId="77777777" w:rsidR="00EE04B9" w:rsidRDefault="00EE04B9" w:rsidP="00EE04B9">
      <w:pPr>
        <w:pStyle w:val="body"/>
        <w:rPr>
          <w:b/>
        </w:rPr>
      </w:pPr>
      <w:r>
        <w:rPr>
          <w:b/>
        </w:rPr>
        <w:t>Objective</w:t>
      </w:r>
    </w:p>
    <w:p w14:paraId="16683782" w14:textId="636EF187" w:rsidR="00EE04B9" w:rsidRDefault="00EE04B9" w:rsidP="00EE04B9">
      <w:pPr>
        <w:pStyle w:val="body"/>
        <w:tabs>
          <w:tab w:val="left" w:pos="13155"/>
        </w:tabs>
      </w:pPr>
      <w:r>
        <w:t xml:space="preserve">Verify that the DUT can call CreateMasterScene() without causing a BusException, and the correct signal is sent out when a </w:t>
      </w:r>
      <w:r w:rsidR="00B74D26">
        <w:t xml:space="preserve">master </w:t>
      </w:r>
      <w:r>
        <w:t>scene is created on the DUT.</w:t>
      </w:r>
    </w:p>
    <w:p w14:paraId="37263FA8" w14:textId="77777777" w:rsidR="00EE04B9" w:rsidRPr="00E74077" w:rsidRDefault="00EE04B9" w:rsidP="00EE04B9">
      <w:pPr>
        <w:pStyle w:val="body"/>
        <w:tabs>
          <w:tab w:val="left" w:pos="13155"/>
        </w:tabs>
      </w:pPr>
      <w:r>
        <w:tab/>
      </w:r>
    </w:p>
    <w:p w14:paraId="5164EA2B" w14:textId="77777777" w:rsidR="00EE04B9" w:rsidRDefault="00EE04B9" w:rsidP="00EE04B9">
      <w:pPr>
        <w:pStyle w:val="body"/>
        <w:rPr>
          <w:b/>
        </w:rPr>
      </w:pPr>
      <w:r>
        <w:rPr>
          <w:b/>
        </w:rPr>
        <w:t>Procedure</w:t>
      </w:r>
    </w:p>
    <w:p w14:paraId="2778612B" w14:textId="77777777" w:rsidR="00EE04B9" w:rsidRDefault="00EE04B9" w:rsidP="00CD167F">
      <w:pPr>
        <w:pStyle w:val="body"/>
        <w:numPr>
          <w:ilvl w:val="0"/>
          <w:numId w:val="54"/>
        </w:numPr>
      </w:pPr>
      <w:r>
        <w:t>The test device listens for an About announcement from the application on the DUT.</w:t>
      </w:r>
    </w:p>
    <w:p w14:paraId="50347787" w14:textId="77777777" w:rsidR="00EE04B9" w:rsidRDefault="00EE04B9" w:rsidP="00CD167F">
      <w:pPr>
        <w:pStyle w:val="body"/>
        <w:numPr>
          <w:ilvl w:val="0"/>
          <w:numId w:val="54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BB3543B" w14:textId="1826E3CA" w:rsidR="00EE04B9" w:rsidRDefault="00EE04B9" w:rsidP="00CD167F">
      <w:pPr>
        <w:pStyle w:val="body"/>
        <w:numPr>
          <w:ilvl w:val="0"/>
          <w:numId w:val="54"/>
        </w:numPr>
      </w:pPr>
      <w:r>
        <w:t>The test device calls CreateMasterScene() on the bus objet.</w:t>
      </w:r>
    </w:p>
    <w:p w14:paraId="09B34815" w14:textId="26FD85BD" w:rsidR="00EE04B9" w:rsidRDefault="00EE04B9" w:rsidP="00CD167F">
      <w:pPr>
        <w:pStyle w:val="body"/>
        <w:numPr>
          <w:ilvl w:val="0"/>
          <w:numId w:val="54"/>
        </w:numPr>
      </w:pPr>
      <w:r>
        <w:t>The test device checks to see if it has received a MasterScenesCreated signal from the DUT.</w:t>
      </w:r>
    </w:p>
    <w:p w14:paraId="3DE10FA4" w14:textId="77777777" w:rsidR="00EE04B9" w:rsidRDefault="00EE04B9" w:rsidP="00CD167F">
      <w:pPr>
        <w:pStyle w:val="body"/>
        <w:numPr>
          <w:ilvl w:val="0"/>
          <w:numId w:val="54"/>
        </w:numPr>
      </w:pPr>
      <w:r>
        <w:t>The test device leaves the session.</w:t>
      </w:r>
    </w:p>
    <w:p w14:paraId="7E21E163" w14:textId="77777777" w:rsidR="00EE04B9" w:rsidRPr="00E74077" w:rsidRDefault="00EE04B9" w:rsidP="00EE04B9">
      <w:pPr>
        <w:pStyle w:val="body"/>
        <w:ind w:left="1080"/>
      </w:pPr>
    </w:p>
    <w:p w14:paraId="74D098DC" w14:textId="77777777" w:rsidR="00EE04B9" w:rsidRPr="002977E5" w:rsidRDefault="00EE04B9" w:rsidP="00EE04B9">
      <w:pPr>
        <w:pStyle w:val="body"/>
        <w:rPr>
          <w:b/>
        </w:rPr>
      </w:pPr>
      <w:r>
        <w:rPr>
          <w:b/>
        </w:rPr>
        <w:t>Expected results</w:t>
      </w:r>
    </w:p>
    <w:p w14:paraId="0185208B" w14:textId="77777777" w:rsidR="00EE04B9" w:rsidRDefault="00EE04B9" w:rsidP="00EE04B9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6B3E2845" w14:textId="77777777" w:rsidR="00EE04B9" w:rsidRDefault="00EE04B9" w:rsidP="00EE04B9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4A9BCC9D" w14:textId="670076D4" w:rsidR="00EE04B9" w:rsidRDefault="00EE04B9" w:rsidP="00EE04B9">
      <w:pPr>
        <w:pStyle w:val="body"/>
        <w:numPr>
          <w:ilvl w:val="0"/>
          <w:numId w:val="27"/>
        </w:numPr>
      </w:pPr>
      <w:r>
        <w:t>The method call to MasterCreateScene() is executed properly.</w:t>
      </w:r>
    </w:p>
    <w:p w14:paraId="5605777A" w14:textId="5DE3C61A" w:rsidR="00EE04B9" w:rsidRDefault="00EE04B9" w:rsidP="00EE04B9">
      <w:pPr>
        <w:pStyle w:val="body"/>
        <w:numPr>
          <w:ilvl w:val="0"/>
          <w:numId w:val="27"/>
        </w:numPr>
      </w:pPr>
      <w:r>
        <w:t>The test device receives a MasterScenesCreated signal after calling MasterCreateScene().</w:t>
      </w:r>
    </w:p>
    <w:p w14:paraId="27F1F6A9" w14:textId="71A382CA" w:rsidR="00030A9C" w:rsidRDefault="00030A9C" w:rsidP="00030A9C">
      <w:pPr>
        <w:pStyle w:val="Heading2"/>
      </w:pPr>
      <w:bookmarkStart w:id="40" w:name="_Toc408297169"/>
      <w:r w:rsidRPr="002977E5">
        <w:lastRenderedPageBreak/>
        <w:t>LSF_Controller-v1-</w:t>
      </w:r>
      <w:r w:rsidR="00903289">
        <w:t>28</w:t>
      </w:r>
      <w:r>
        <w:t>: Update and delete master scene</w:t>
      </w:r>
      <w:bookmarkEnd w:id="40"/>
      <w:r>
        <w:t xml:space="preserve"> </w:t>
      </w:r>
    </w:p>
    <w:p w14:paraId="08908B63" w14:textId="77777777" w:rsidR="00030A9C" w:rsidRDefault="00030A9C" w:rsidP="00030A9C">
      <w:pPr>
        <w:pStyle w:val="body"/>
        <w:rPr>
          <w:b/>
        </w:rPr>
      </w:pPr>
      <w:r>
        <w:rPr>
          <w:b/>
        </w:rPr>
        <w:t>Objective</w:t>
      </w:r>
    </w:p>
    <w:p w14:paraId="2C400E36" w14:textId="78C9114A" w:rsidR="00030A9C" w:rsidRDefault="00030A9C" w:rsidP="00030A9C">
      <w:pPr>
        <w:pStyle w:val="body"/>
      </w:pPr>
      <w:r>
        <w:t xml:space="preserve">Verify that the DUT can call UpdateMasterScene() and DeleteMasterScene() properly. Furthermore, ensure the DUT sends the appropriate signal for each operation. </w:t>
      </w:r>
    </w:p>
    <w:p w14:paraId="306DFEC4" w14:textId="77777777" w:rsidR="00030A9C" w:rsidRPr="00E74077" w:rsidRDefault="00030A9C" w:rsidP="00030A9C">
      <w:pPr>
        <w:pStyle w:val="body"/>
        <w:tabs>
          <w:tab w:val="left" w:pos="13155"/>
        </w:tabs>
      </w:pPr>
      <w:r>
        <w:tab/>
      </w:r>
    </w:p>
    <w:p w14:paraId="06D3742E" w14:textId="77777777" w:rsidR="00030A9C" w:rsidRDefault="00030A9C" w:rsidP="00030A9C">
      <w:pPr>
        <w:pStyle w:val="body"/>
        <w:rPr>
          <w:b/>
        </w:rPr>
      </w:pPr>
      <w:r>
        <w:rPr>
          <w:b/>
        </w:rPr>
        <w:t>Procedure</w:t>
      </w:r>
    </w:p>
    <w:p w14:paraId="791CCD6B" w14:textId="77777777" w:rsidR="00030A9C" w:rsidRDefault="00030A9C" w:rsidP="00CD167F">
      <w:pPr>
        <w:pStyle w:val="body"/>
        <w:numPr>
          <w:ilvl w:val="0"/>
          <w:numId w:val="55"/>
        </w:numPr>
      </w:pPr>
      <w:r>
        <w:t>The test device listens for an About announcement from the application on the DUT.</w:t>
      </w:r>
    </w:p>
    <w:p w14:paraId="6101715D" w14:textId="77777777" w:rsidR="00030A9C" w:rsidRDefault="00030A9C" w:rsidP="00CD167F">
      <w:pPr>
        <w:pStyle w:val="body"/>
        <w:numPr>
          <w:ilvl w:val="0"/>
          <w:numId w:val="55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0F66E16B" w14:textId="7B865EAB" w:rsidR="00030A9C" w:rsidRDefault="00030A9C" w:rsidP="00CD167F">
      <w:pPr>
        <w:pStyle w:val="body"/>
        <w:numPr>
          <w:ilvl w:val="0"/>
          <w:numId w:val="55"/>
        </w:numPr>
      </w:pPr>
      <w:r>
        <w:t>The test device creates a master scene.</w:t>
      </w:r>
    </w:p>
    <w:p w14:paraId="78E2772C" w14:textId="04428DC1" w:rsidR="00030A9C" w:rsidRDefault="00030A9C" w:rsidP="00CD167F">
      <w:pPr>
        <w:pStyle w:val="body"/>
        <w:numPr>
          <w:ilvl w:val="0"/>
          <w:numId w:val="55"/>
        </w:numPr>
      </w:pPr>
      <w:r>
        <w:t>The test device calls UpdateMasterScene() on the bus object in order to update the scenes within the master scene.</w:t>
      </w:r>
    </w:p>
    <w:p w14:paraId="2302C0C2" w14:textId="0844CC28" w:rsidR="00030A9C" w:rsidRDefault="00030A9C" w:rsidP="00CD167F">
      <w:pPr>
        <w:pStyle w:val="body"/>
        <w:numPr>
          <w:ilvl w:val="0"/>
          <w:numId w:val="55"/>
        </w:numPr>
      </w:pPr>
      <w:r>
        <w:t>The test device waits to see if it has received a MasterScenesUpdated signal.</w:t>
      </w:r>
    </w:p>
    <w:p w14:paraId="3BA98A00" w14:textId="5258BFFF" w:rsidR="00030A9C" w:rsidRDefault="00030A9C" w:rsidP="00CD167F">
      <w:pPr>
        <w:pStyle w:val="body"/>
        <w:numPr>
          <w:ilvl w:val="0"/>
          <w:numId w:val="55"/>
        </w:numPr>
      </w:pPr>
      <w:r>
        <w:t>The test device calls DeleteMasterScene() on the bus object.</w:t>
      </w:r>
    </w:p>
    <w:p w14:paraId="721FEC53" w14:textId="31CA6C95" w:rsidR="00030A9C" w:rsidRDefault="00030A9C" w:rsidP="00CD167F">
      <w:pPr>
        <w:pStyle w:val="body"/>
        <w:numPr>
          <w:ilvl w:val="0"/>
          <w:numId w:val="55"/>
        </w:numPr>
      </w:pPr>
      <w:r>
        <w:t>The test device waits to see if it has received a MasterScenesDeleted signal.</w:t>
      </w:r>
    </w:p>
    <w:p w14:paraId="4DBA338C" w14:textId="3DB46CE4" w:rsidR="00030A9C" w:rsidRDefault="00030A9C" w:rsidP="00CD167F">
      <w:pPr>
        <w:pStyle w:val="body"/>
        <w:numPr>
          <w:ilvl w:val="0"/>
          <w:numId w:val="55"/>
        </w:numPr>
      </w:pPr>
      <w:r>
        <w:t>The test device calls GetAllMasterSceneIDs() to determine if the number of scenes is now 0.</w:t>
      </w:r>
    </w:p>
    <w:p w14:paraId="7B586463" w14:textId="77777777" w:rsidR="00030A9C" w:rsidRDefault="00030A9C" w:rsidP="00CD167F">
      <w:pPr>
        <w:pStyle w:val="body"/>
        <w:numPr>
          <w:ilvl w:val="0"/>
          <w:numId w:val="55"/>
        </w:numPr>
      </w:pPr>
      <w:r>
        <w:t>The test device leaves the session.</w:t>
      </w:r>
    </w:p>
    <w:p w14:paraId="091024B3" w14:textId="77777777" w:rsidR="00030A9C" w:rsidRPr="00E74077" w:rsidRDefault="00030A9C" w:rsidP="00030A9C">
      <w:pPr>
        <w:pStyle w:val="body"/>
        <w:ind w:left="1080"/>
      </w:pPr>
    </w:p>
    <w:p w14:paraId="4B5CAEE2" w14:textId="77777777" w:rsidR="00030A9C" w:rsidRPr="002977E5" w:rsidRDefault="00030A9C" w:rsidP="00030A9C">
      <w:pPr>
        <w:pStyle w:val="body"/>
        <w:rPr>
          <w:b/>
        </w:rPr>
      </w:pPr>
      <w:r>
        <w:rPr>
          <w:b/>
        </w:rPr>
        <w:t>Expected results</w:t>
      </w:r>
    </w:p>
    <w:p w14:paraId="3DADF55C" w14:textId="77777777" w:rsidR="00030A9C" w:rsidRDefault="00030A9C" w:rsidP="00030A9C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55AA9B6B" w14:textId="77777777" w:rsidR="00030A9C" w:rsidRDefault="00030A9C" w:rsidP="00030A9C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0D193F47" w14:textId="2F79FA54" w:rsidR="00030A9C" w:rsidRDefault="00030A9C" w:rsidP="00030A9C">
      <w:pPr>
        <w:pStyle w:val="body"/>
        <w:numPr>
          <w:ilvl w:val="0"/>
          <w:numId w:val="27"/>
        </w:numPr>
      </w:pPr>
      <w:r>
        <w:t>The test device successfully creates a master scene on the DUT.</w:t>
      </w:r>
    </w:p>
    <w:p w14:paraId="1C9D2D62" w14:textId="14C2698F" w:rsidR="00030A9C" w:rsidRDefault="00030A9C" w:rsidP="00030A9C">
      <w:pPr>
        <w:pStyle w:val="body"/>
        <w:numPr>
          <w:ilvl w:val="0"/>
          <w:numId w:val="27"/>
        </w:numPr>
      </w:pPr>
      <w:r>
        <w:t>The method call UpdateMasterScene() properly updates the scene.</w:t>
      </w:r>
    </w:p>
    <w:p w14:paraId="54E2D0FB" w14:textId="0158611B" w:rsidR="00030A9C" w:rsidRDefault="00030A9C" w:rsidP="00030A9C">
      <w:pPr>
        <w:pStyle w:val="body"/>
        <w:numPr>
          <w:ilvl w:val="0"/>
          <w:numId w:val="27"/>
        </w:numPr>
      </w:pPr>
      <w:r>
        <w:t>The method call DeleteMasterPreset() removes the preset on the DUT.</w:t>
      </w:r>
    </w:p>
    <w:p w14:paraId="1C7818DC" w14:textId="3691E73B" w:rsidR="00030A9C" w:rsidRDefault="00030A9C" w:rsidP="00030A9C">
      <w:pPr>
        <w:pStyle w:val="body"/>
        <w:numPr>
          <w:ilvl w:val="0"/>
          <w:numId w:val="27"/>
        </w:numPr>
      </w:pPr>
      <w:r>
        <w:t>The method call GetAllMasterSceneIDs() returns the correct number of presets stored on the DUT.</w:t>
      </w:r>
    </w:p>
    <w:p w14:paraId="465E6412" w14:textId="112D87E2" w:rsidR="00030A9C" w:rsidRDefault="00030A9C" w:rsidP="00030A9C">
      <w:pPr>
        <w:pStyle w:val="body"/>
        <w:numPr>
          <w:ilvl w:val="0"/>
          <w:numId w:val="27"/>
        </w:numPr>
      </w:pPr>
      <w:r>
        <w:t>The signals ScenesMasterUpdated and ScenesMasterDeleted are sent after UpdateMasterScene() and DeleteMasterScene() respectively.</w:t>
      </w:r>
    </w:p>
    <w:p w14:paraId="5861E846" w14:textId="455E770F" w:rsidR="006A148C" w:rsidRDefault="006A148C" w:rsidP="006A148C">
      <w:pPr>
        <w:pStyle w:val="Heading2"/>
      </w:pPr>
      <w:bookmarkStart w:id="41" w:name="_Toc408297170"/>
      <w:r w:rsidRPr="002977E5">
        <w:t>LSF_Controller-v1-</w:t>
      </w:r>
      <w:r>
        <w:t>29: Apply master scene</w:t>
      </w:r>
      <w:bookmarkEnd w:id="41"/>
      <w:r>
        <w:t xml:space="preserve"> </w:t>
      </w:r>
    </w:p>
    <w:p w14:paraId="3F18B72C" w14:textId="77777777" w:rsidR="006A148C" w:rsidRDefault="006A148C" w:rsidP="006A148C">
      <w:pPr>
        <w:pStyle w:val="body"/>
        <w:rPr>
          <w:b/>
        </w:rPr>
      </w:pPr>
      <w:r>
        <w:rPr>
          <w:b/>
        </w:rPr>
        <w:t>Objective</w:t>
      </w:r>
    </w:p>
    <w:p w14:paraId="3237E27C" w14:textId="6D2B667C" w:rsidR="006A148C" w:rsidRDefault="006A148C" w:rsidP="006A148C">
      <w:pPr>
        <w:pStyle w:val="body"/>
      </w:pPr>
      <w:r>
        <w:lastRenderedPageBreak/>
        <w:t>Verify that the DUT can call Apply</w:t>
      </w:r>
      <w:r w:rsidR="004A3B9B">
        <w:t>Master</w:t>
      </w:r>
      <w:r>
        <w:t xml:space="preserve">Scene() without causing a BusException and sends out the correct signal when the </w:t>
      </w:r>
      <w:r w:rsidR="004A3B9B">
        <w:t xml:space="preserve">master </w:t>
      </w:r>
      <w:r>
        <w:t>scene is applied.</w:t>
      </w:r>
    </w:p>
    <w:p w14:paraId="24F87E2C" w14:textId="77777777" w:rsidR="006A148C" w:rsidRPr="00E74077" w:rsidRDefault="006A148C" w:rsidP="006A148C">
      <w:pPr>
        <w:pStyle w:val="body"/>
        <w:tabs>
          <w:tab w:val="left" w:pos="13155"/>
        </w:tabs>
      </w:pPr>
      <w:r>
        <w:tab/>
      </w:r>
    </w:p>
    <w:p w14:paraId="6C0D30A1" w14:textId="77777777" w:rsidR="006A148C" w:rsidRDefault="006A148C" w:rsidP="006A148C">
      <w:pPr>
        <w:pStyle w:val="body"/>
        <w:rPr>
          <w:b/>
        </w:rPr>
      </w:pPr>
      <w:r>
        <w:rPr>
          <w:b/>
        </w:rPr>
        <w:t>Procedure</w:t>
      </w:r>
    </w:p>
    <w:p w14:paraId="510F77BD" w14:textId="77777777" w:rsidR="006A148C" w:rsidRDefault="006A148C" w:rsidP="00CD167F">
      <w:pPr>
        <w:pStyle w:val="body"/>
        <w:numPr>
          <w:ilvl w:val="0"/>
          <w:numId w:val="56"/>
        </w:numPr>
      </w:pPr>
      <w:r>
        <w:t>The test device listens for an About announcement from the application on the DUT.</w:t>
      </w:r>
    </w:p>
    <w:p w14:paraId="59717330" w14:textId="77777777" w:rsidR="006A148C" w:rsidRDefault="006A148C" w:rsidP="00CD167F">
      <w:pPr>
        <w:pStyle w:val="body"/>
        <w:numPr>
          <w:ilvl w:val="0"/>
          <w:numId w:val="56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705CD6FF" w14:textId="46695127" w:rsidR="006A148C" w:rsidRDefault="006A148C" w:rsidP="00CD167F">
      <w:pPr>
        <w:pStyle w:val="body"/>
        <w:numPr>
          <w:ilvl w:val="0"/>
          <w:numId w:val="56"/>
        </w:numPr>
      </w:pPr>
      <w:r>
        <w:t xml:space="preserve">The test device creates a </w:t>
      </w:r>
      <w:r w:rsidR="007F5DDA">
        <w:t>master scene.</w:t>
      </w:r>
    </w:p>
    <w:p w14:paraId="34B0D751" w14:textId="515B1B8F" w:rsidR="006A148C" w:rsidRDefault="006A148C" w:rsidP="00CD167F">
      <w:pPr>
        <w:pStyle w:val="body"/>
        <w:numPr>
          <w:ilvl w:val="0"/>
          <w:numId w:val="56"/>
        </w:numPr>
      </w:pPr>
      <w:r>
        <w:t>The test device calls Apply</w:t>
      </w:r>
      <w:r w:rsidR="007F5DDA">
        <w:t>Master</w:t>
      </w:r>
      <w:r>
        <w:t>Scene() on the bus object.</w:t>
      </w:r>
    </w:p>
    <w:p w14:paraId="7F4120CE" w14:textId="581B5879" w:rsidR="006A148C" w:rsidRDefault="006A148C" w:rsidP="00CD167F">
      <w:pPr>
        <w:pStyle w:val="body"/>
        <w:numPr>
          <w:ilvl w:val="0"/>
          <w:numId w:val="56"/>
        </w:numPr>
      </w:pPr>
      <w:r>
        <w:t xml:space="preserve">The test device waits to see if it has received a </w:t>
      </w:r>
      <w:r w:rsidR="007F5DDA">
        <w:t>MasteS</w:t>
      </w:r>
      <w:r>
        <w:t>cenesApplied signal.</w:t>
      </w:r>
    </w:p>
    <w:p w14:paraId="00946BA3" w14:textId="77777777" w:rsidR="006A148C" w:rsidRDefault="006A148C" w:rsidP="00CD167F">
      <w:pPr>
        <w:pStyle w:val="body"/>
        <w:numPr>
          <w:ilvl w:val="0"/>
          <w:numId w:val="56"/>
        </w:numPr>
      </w:pPr>
      <w:r>
        <w:t>The test device leaves the session.</w:t>
      </w:r>
    </w:p>
    <w:p w14:paraId="58F1F5CD" w14:textId="77777777" w:rsidR="006A148C" w:rsidRPr="00E74077" w:rsidRDefault="006A148C" w:rsidP="006A148C">
      <w:pPr>
        <w:pStyle w:val="body"/>
        <w:ind w:left="1080"/>
      </w:pPr>
    </w:p>
    <w:p w14:paraId="556F8C0B" w14:textId="77777777" w:rsidR="006A148C" w:rsidRPr="002977E5" w:rsidRDefault="006A148C" w:rsidP="006A148C">
      <w:pPr>
        <w:pStyle w:val="body"/>
        <w:rPr>
          <w:b/>
        </w:rPr>
      </w:pPr>
      <w:r>
        <w:rPr>
          <w:b/>
        </w:rPr>
        <w:t>Expected results</w:t>
      </w:r>
    </w:p>
    <w:p w14:paraId="335C6DBE" w14:textId="77777777" w:rsidR="006A148C" w:rsidRDefault="006A148C" w:rsidP="006A148C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7BEAF380" w14:textId="77777777" w:rsidR="006A148C" w:rsidRDefault="006A148C" w:rsidP="006A148C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7F8C81C3" w14:textId="158BBA5C" w:rsidR="006A148C" w:rsidRDefault="006A148C" w:rsidP="006A148C">
      <w:pPr>
        <w:pStyle w:val="body"/>
        <w:numPr>
          <w:ilvl w:val="0"/>
          <w:numId w:val="27"/>
        </w:numPr>
      </w:pPr>
      <w:r>
        <w:t xml:space="preserve">The test device successfully creates a </w:t>
      </w:r>
      <w:r w:rsidR="007F5DDA">
        <w:t>master scene</w:t>
      </w:r>
      <w:r>
        <w:t xml:space="preserve"> on the DUT.</w:t>
      </w:r>
    </w:p>
    <w:p w14:paraId="4C5B173E" w14:textId="3D3A2856" w:rsidR="006A148C" w:rsidRDefault="006A148C" w:rsidP="006A148C">
      <w:pPr>
        <w:pStyle w:val="body"/>
        <w:numPr>
          <w:ilvl w:val="0"/>
          <w:numId w:val="27"/>
        </w:numPr>
      </w:pPr>
      <w:r>
        <w:t xml:space="preserve">The method call </w:t>
      </w:r>
      <w:r w:rsidR="007F5DDA">
        <w:t>ApplyMasterScene()</w:t>
      </w:r>
      <w:r>
        <w:t xml:space="preserve"> executes properly.</w:t>
      </w:r>
    </w:p>
    <w:p w14:paraId="5D9773AC" w14:textId="1F83A9FC" w:rsidR="006A148C" w:rsidRDefault="006A148C" w:rsidP="006A148C">
      <w:pPr>
        <w:pStyle w:val="body"/>
        <w:numPr>
          <w:ilvl w:val="0"/>
          <w:numId w:val="27"/>
        </w:numPr>
      </w:pPr>
      <w:r>
        <w:t xml:space="preserve">The signal </w:t>
      </w:r>
      <w:r w:rsidR="007F5DDA">
        <w:t>Master</w:t>
      </w:r>
      <w:r>
        <w:t>ScenesApplied is sent after the Apply</w:t>
      </w:r>
      <w:r w:rsidR="007F5DDA">
        <w:t>Master</w:t>
      </w:r>
      <w:r>
        <w:t>Scene() method call.</w:t>
      </w:r>
    </w:p>
    <w:p w14:paraId="009E7B7A" w14:textId="72927822" w:rsidR="001F39C5" w:rsidRDefault="001F39C5" w:rsidP="001F39C5">
      <w:pPr>
        <w:pStyle w:val="Heading2"/>
        <w:numPr>
          <w:ilvl w:val="1"/>
          <w:numId w:val="1"/>
        </w:numPr>
        <w:ind w:left="720" w:hanging="720"/>
      </w:pPr>
      <w:bookmarkStart w:id="42" w:name="_Toc408297171"/>
      <w:r w:rsidRPr="002977E5">
        <w:t>LSF_Controller-v1-</w:t>
      </w:r>
      <w:r>
        <w:t xml:space="preserve">30: Get and set master </w:t>
      </w:r>
      <w:r w:rsidR="00980B10">
        <w:t>s</w:t>
      </w:r>
      <w:r>
        <w:t>cene name</w:t>
      </w:r>
      <w:bookmarkEnd w:id="42"/>
      <w:r>
        <w:t xml:space="preserve"> </w:t>
      </w:r>
    </w:p>
    <w:p w14:paraId="5AF3A819" w14:textId="77777777" w:rsidR="001F39C5" w:rsidRDefault="001F39C5" w:rsidP="001F39C5">
      <w:pPr>
        <w:pStyle w:val="body"/>
        <w:rPr>
          <w:b/>
        </w:rPr>
      </w:pPr>
      <w:r>
        <w:rPr>
          <w:b/>
        </w:rPr>
        <w:t>Objective</w:t>
      </w:r>
    </w:p>
    <w:p w14:paraId="5084AA70" w14:textId="32B42423" w:rsidR="001F39C5" w:rsidRDefault="001F39C5" w:rsidP="001F39C5">
      <w:pPr>
        <w:pStyle w:val="body"/>
        <w:tabs>
          <w:tab w:val="left" w:pos="13155"/>
        </w:tabs>
      </w:pPr>
      <w:r>
        <w:t>Verify that the DUT can call GetMasterSceneName() and SetMasterSceneName() properly. GetMasterSceneName() should fetch the updated name after a call to SetMasterSceneName(). Furthermore, verify that the appropriate signal is sent out after the master scene name is changed.</w:t>
      </w:r>
    </w:p>
    <w:p w14:paraId="0C8B6A73" w14:textId="3B60D761" w:rsidR="001F39C5" w:rsidRPr="00E74077" w:rsidRDefault="001F39C5" w:rsidP="001F39C5">
      <w:pPr>
        <w:pStyle w:val="body"/>
        <w:tabs>
          <w:tab w:val="left" w:pos="13155"/>
        </w:tabs>
      </w:pPr>
    </w:p>
    <w:p w14:paraId="5B7F767F" w14:textId="77777777" w:rsidR="001F39C5" w:rsidRDefault="001F39C5" w:rsidP="001F39C5">
      <w:pPr>
        <w:pStyle w:val="body"/>
        <w:rPr>
          <w:b/>
        </w:rPr>
      </w:pPr>
      <w:r>
        <w:rPr>
          <w:b/>
        </w:rPr>
        <w:t>Procedure</w:t>
      </w:r>
    </w:p>
    <w:p w14:paraId="43F1D33B" w14:textId="77777777" w:rsidR="001F39C5" w:rsidRDefault="001F39C5" w:rsidP="00CD167F">
      <w:pPr>
        <w:pStyle w:val="body"/>
        <w:numPr>
          <w:ilvl w:val="0"/>
          <w:numId w:val="57"/>
        </w:numPr>
      </w:pPr>
      <w:r>
        <w:t>The test device listens for an About announcement from the application on the DUT.</w:t>
      </w:r>
    </w:p>
    <w:p w14:paraId="2F416A42" w14:textId="77777777" w:rsidR="001F39C5" w:rsidRDefault="001F39C5" w:rsidP="00CD167F">
      <w:pPr>
        <w:pStyle w:val="body"/>
        <w:numPr>
          <w:ilvl w:val="0"/>
          <w:numId w:val="57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7B96280F" w14:textId="4B1DCBB0" w:rsidR="001F39C5" w:rsidRDefault="001F39C5" w:rsidP="00CD167F">
      <w:pPr>
        <w:pStyle w:val="body"/>
        <w:numPr>
          <w:ilvl w:val="0"/>
          <w:numId w:val="57"/>
        </w:numPr>
      </w:pPr>
      <w:r>
        <w:t>The test device creates a master scene.</w:t>
      </w:r>
    </w:p>
    <w:p w14:paraId="4A8BCF98" w14:textId="511BFA46" w:rsidR="001F39C5" w:rsidRDefault="001F39C5" w:rsidP="00CD167F">
      <w:pPr>
        <w:pStyle w:val="body"/>
        <w:numPr>
          <w:ilvl w:val="0"/>
          <w:numId w:val="57"/>
        </w:numPr>
      </w:pPr>
      <w:r>
        <w:t>The test device calls SetMasterSceneName() on the bus object..</w:t>
      </w:r>
    </w:p>
    <w:p w14:paraId="70A7D5B4" w14:textId="395D3961" w:rsidR="001F39C5" w:rsidRDefault="001F39C5" w:rsidP="00CD167F">
      <w:pPr>
        <w:pStyle w:val="body"/>
        <w:numPr>
          <w:ilvl w:val="0"/>
          <w:numId w:val="57"/>
        </w:numPr>
      </w:pPr>
      <w:r>
        <w:lastRenderedPageBreak/>
        <w:t>The test device checks to see if it has received a MasterScenesNameChanged signal from the DUT.</w:t>
      </w:r>
    </w:p>
    <w:p w14:paraId="71BE5246" w14:textId="486F11EF" w:rsidR="001F39C5" w:rsidRDefault="001F39C5" w:rsidP="00CD167F">
      <w:pPr>
        <w:pStyle w:val="body"/>
        <w:numPr>
          <w:ilvl w:val="0"/>
          <w:numId w:val="57"/>
        </w:numPr>
      </w:pPr>
      <w:r>
        <w:t>The test device calls GetMasterSceneName() on the bus object.</w:t>
      </w:r>
    </w:p>
    <w:p w14:paraId="2D67393F" w14:textId="77777777" w:rsidR="001F39C5" w:rsidRDefault="001F39C5" w:rsidP="00CD167F">
      <w:pPr>
        <w:pStyle w:val="body"/>
        <w:numPr>
          <w:ilvl w:val="0"/>
          <w:numId w:val="57"/>
        </w:numPr>
      </w:pPr>
      <w:r>
        <w:t>The test device leaves the session.</w:t>
      </w:r>
    </w:p>
    <w:p w14:paraId="6C0BFC6D" w14:textId="77777777" w:rsidR="001F39C5" w:rsidRPr="00E74077" w:rsidRDefault="001F39C5" w:rsidP="001F39C5">
      <w:pPr>
        <w:pStyle w:val="body"/>
        <w:ind w:left="1080"/>
      </w:pPr>
    </w:p>
    <w:p w14:paraId="22DFD9EF" w14:textId="77777777" w:rsidR="001F39C5" w:rsidRPr="002977E5" w:rsidRDefault="001F39C5" w:rsidP="001F39C5">
      <w:pPr>
        <w:pStyle w:val="body"/>
        <w:rPr>
          <w:b/>
        </w:rPr>
      </w:pPr>
      <w:r>
        <w:rPr>
          <w:b/>
        </w:rPr>
        <w:t>Expected results</w:t>
      </w:r>
    </w:p>
    <w:p w14:paraId="00B874E1" w14:textId="77777777" w:rsidR="001F39C5" w:rsidRDefault="001F39C5" w:rsidP="001F39C5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F68810E" w14:textId="77777777" w:rsidR="001F39C5" w:rsidRDefault="001F39C5" w:rsidP="001F39C5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272BBB19" w14:textId="680FD38A" w:rsidR="001F39C5" w:rsidRDefault="001F39C5" w:rsidP="001F39C5">
      <w:pPr>
        <w:pStyle w:val="body"/>
        <w:numPr>
          <w:ilvl w:val="0"/>
          <w:numId w:val="27"/>
        </w:numPr>
      </w:pPr>
      <w:r>
        <w:t>The test device successfully creates a new master scene.</w:t>
      </w:r>
    </w:p>
    <w:p w14:paraId="53B5782F" w14:textId="42334D8B" w:rsidR="001F39C5" w:rsidRDefault="001F39C5" w:rsidP="001F39C5">
      <w:pPr>
        <w:pStyle w:val="body"/>
        <w:numPr>
          <w:ilvl w:val="0"/>
          <w:numId w:val="27"/>
        </w:numPr>
      </w:pPr>
      <w:r>
        <w:t>The method call to SetMasterSceneName() is executed properly.</w:t>
      </w:r>
    </w:p>
    <w:p w14:paraId="73D09590" w14:textId="4532A35D" w:rsidR="001F39C5" w:rsidRDefault="001F39C5" w:rsidP="001F39C5">
      <w:pPr>
        <w:pStyle w:val="body"/>
        <w:numPr>
          <w:ilvl w:val="0"/>
          <w:numId w:val="27"/>
        </w:numPr>
      </w:pPr>
      <w:r>
        <w:t>The method call to GetMasterSceneName() returns the same string used when setting the name.</w:t>
      </w:r>
    </w:p>
    <w:p w14:paraId="2406A422" w14:textId="42BA8131" w:rsidR="001F39C5" w:rsidRDefault="001F39C5" w:rsidP="001F39C5">
      <w:pPr>
        <w:pStyle w:val="body"/>
        <w:numPr>
          <w:ilvl w:val="0"/>
          <w:numId w:val="27"/>
        </w:numPr>
      </w:pPr>
      <w:r>
        <w:t>The test device receives a MasterScenesNameChanged signal after calling SetMasterSceneName().</w:t>
      </w:r>
    </w:p>
    <w:p w14:paraId="3F1F5C7F" w14:textId="680009E8" w:rsidR="00B7070C" w:rsidRDefault="00B7070C" w:rsidP="00B7070C">
      <w:pPr>
        <w:pStyle w:val="Heading2"/>
        <w:numPr>
          <w:ilvl w:val="1"/>
          <w:numId w:val="1"/>
        </w:numPr>
        <w:ind w:left="720" w:hanging="720"/>
      </w:pPr>
      <w:bookmarkStart w:id="43" w:name="_Toc408297172"/>
      <w:r w:rsidRPr="002977E5">
        <w:t>LSF_Controller-v1-</w:t>
      </w:r>
      <w:r>
        <w:t>31: Leader election get checksum and modification timestamp</w:t>
      </w:r>
      <w:bookmarkEnd w:id="43"/>
      <w:r>
        <w:t xml:space="preserve"> </w:t>
      </w:r>
    </w:p>
    <w:p w14:paraId="3B356CF8" w14:textId="77777777" w:rsidR="00B7070C" w:rsidRDefault="00B7070C" w:rsidP="00B7070C">
      <w:pPr>
        <w:pStyle w:val="body"/>
        <w:rPr>
          <w:b/>
        </w:rPr>
      </w:pPr>
      <w:r>
        <w:rPr>
          <w:b/>
        </w:rPr>
        <w:t>Objective</w:t>
      </w:r>
    </w:p>
    <w:p w14:paraId="0BA23D64" w14:textId="6D5FB133" w:rsidR="00B7070C" w:rsidRDefault="00B7070C" w:rsidP="00B7070C">
      <w:pPr>
        <w:pStyle w:val="body"/>
      </w:pPr>
      <w:r>
        <w:t xml:space="preserve">Verfiy that the DUT can call </w:t>
      </w:r>
      <w:r w:rsidRPr="00B7070C">
        <w:t>GetChecksumAndModificationTimestamp</w:t>
      </w:r>
      <w:r>
        <w:t xml:space="preserve">() and </w:t>
      </w:r>
      <w:r w:rsidR="00BB1F57">
        <w:t>GetBlob</w:t>
      </w:r>
      <w:r>
        <w:t xml:space="preserve">() properly. The checksum returned from calling </w:t>
      </w:r>
      <w:r w:rsidRPr="00B7070C">
        <w:t>GetBlob</w:t>
      </w:r>
      <w:r>
        <w:t xml:space="preserve">() should be consistent with that returned by </w:t>
      </w:r>
      <w:r w:rsidRPr="00B7070C">
        <w:t>GetChecksumAndModificationTimestamp</w:t>
      </w:r>
      <w:r>
        <w:t>() for each specific blob type.</w:t>
      </w:r>
    </w:p>
    <w:p w14:paraId="6A19C9E4" w14:textId="77777777" w:rsidR="00B7070C" w:rsidRPr="00E74077" w:rsidRDefault="00B7070C" w:rsidP="00B7070C">
      <w:pPr>
        <w:pStyle w:val="body"/>
      </w:pPr>
    </w:p>
    <w:p w14:paraId="7A63223E" w14:textId="77777777" w:rsidR="00B7070C" w:rsidRDefault="00B7070C" w:rsidP="00B7070C">
      <w:pPr>
        <w:pStyle w:val="body"/>
        <w:rPr>
          <w:b/>
        </w:rPr>
      </w:pPr>
      <w:r>
        <w:rPr>
          <w:b/>
        </w:rPr>
        <w:t>Procedure</w:t>
      </w:r>
    </w:p>
    <w:p w14:paraId="48258C60" w14:textId="77777777" w:rsidR="00B7070C" w:rsidRDefault="00B7070C" w:rsidP="00B7070C">
      <w:pPr>
        <w:pStyle w:val="body"/>
        <w:numPr>
          <w:ilvl w:val="0"/>
          <w:numId w:val="58"/>
        </w:numPr>
      </w:pPr>
      <w:r>
        <w:t>The test device listens for an About announcement from the application on the DUT.</w:t>
      </w:r>
    </w:p>
    <w:p w14:paraId="63870F6C" w14:textId="77777777" w:rsidR="00B7070C" w:rsidRDefault="00B7070C" w:rsidP="00B7070C">
      <w:pPr>
        <w:pStyle w:val="body"/>
        <w:numPr>
          <w:ilvl w:val="0"/>
          <w:numId w:val="58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193C51D" w14:textId="3990821C" w:rsidR="00B7070C" w:rsidRDefault="00B7070C" w:rsidP="00B7070C">
      <w:pPr>
        <w:pStyle w:val="body"/>
        <w:numPr>
          <w:ilvl w:val="0"/>
          <w:numId w:val="58"/>
        </w:numPr>
      </w:pPr>
      <w:r>
        <w:t xml:space="preserve">The test device calls </w:t>
      </w:r>
      <w:r w:rsidRPr="00B7070C">
        <w:t>GetChecksumAndModificationTimestamp</w:t>
      </w:r>
      <w:r>
        <w:t>() on the bus object.</w:t>
      </w:r>
    </w:p>
    <w:p w14:paraId="2CFDD608" w14:textId="3879DB81" w:rsidR="00B7070C" w:rsidRDefault="00B7070C" w:rsidP="00B7070C">
      <w:pPr>
        <w:pStyle w:val="body"/>
        <w:numPr>
          <w:ilvl w:val="0"/>
          <w:numId w:val="58"/>
        </w:numPr>
      </w:pPr>
      <w:r>
        <w:t>The test device calls GetBlob() on the bust object for every blob type.</w:t>
      </w:r>
    </w:p>
    <w:p w14:paraId="2108CB59" w14:textId="77777777" w:rsidR="00B7070C" w:rsidRDefault="00B7070C" w:rsidP="00B7070C">
      <w:pPr>
        <w:pStyle w:val="body"/>
        <w:numPr>
          <w:ilvl w:val="0"/>
          <w:numId w:val="58"/>
        </w:numPr>
      </w:pPr>
      <w:r>
        <w:t>The test device leaves the session.</w:t>
      </w:r>
    </w:p>
    <w:p w14:paraId="696DD206" w14:textId="77777777" w:rsidR="00B7070C" w:rsidRPr="00E74077" w:rsidRDefault="00B7070C" w:rsidP="00B7070C">
      <w:pPr>
        <w:pStyle w:val="body"/>
        <w:ind w:left="1080"/>
      </w:pPr>
    </w:p>
    <w:p w14:paraId="351F0EF7" w14:textId="77777777" w:rsidR="00B7070C" w:rsidRPr="002977E5" w:rsidRDefault="00B7070C" w:rsidP="00B7070C">
      <w:pPr>
        <w:pStyle w:val="body"/>
        <w:rPr>
          <w:b/>
        </w:rPr>
      </w:pPr>
      <w:r>
        <w:rPr>
          <w:b/>
        </w:rPr>
        <w:t>Expected results</w:t>
      </w:r>
    </w:p>
    <w:p w14:paraId="038DEAF5" w14:textId="77777777" w:rsidR="00B7070C" w:rsidRDefault="00B7070C" w:rsidP="00B7070C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767B6895" w14:textId="77777777" w:rsidR="00B7070C" w:rsidRDefault="00B7070C" w:rsidP="00B7070C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001736C1" w14:textId="60FDD99E" w:rsidR="00B7070C" w:rsidRDefault="00B7070C" w:rsidP="00B7070C">
      <w:pPr>
        <w:pStyle w:val="body"/>
        <w:numPr>
          <w:ilvl w:val="0"/>
          <w:numId w:val="27"/>
        </w:numPr>
      </w:pPr>
      <w:r>
        <w:lastRenderedPageBreak/>
        <w:t xml:space="preserve">The method call to </w:t>
      </w:r>
      <w:r w:rsidRPr="00B7070C">
        <w:t>GetChecksumAndModificationTimestamp</w:t>
      </w:r>
      <w:r>
        <w:t>() is executed properly</w:t>
      </w:r>
      <w:r w:rsidR="00E30452">
        <w:t>.</w:t>
      </w:r>
    </w:p>
    <w:p w14:paraId="159C4B01" w14:textId="05927831" w:rsidR="00B7070C" w:rsidRDefault="00B7070C" w:rsidP="00B7070C">
      <w:pPr>
        <w:pStyle w:val="body"/>
        <w:numPr>
          <w:ilvl w:val="0"/>
          <w:numId w:val="27"/>
        </w:numPr>
      </w:pPr>
      <w:r>
        <w:t>The method call to GetBlob() is executed properly</w:t>
      </w:r>
      <w:r w:rsidR="00E30452">
        <w:t>.</w:t>
      </w:r>
    </w:p>
    <w:p w14:paraId="153CE747" w14:textId="236A5F54" w:rsidR="00B7070C" w:rsidRDefault="00B7070C" w:rsidP="00B7070C">
      <w:pPr>
        <w:pStyle w:val="body"/>
        <w:numPr>
          <w:ilvl w:val="0"/>
          <w:numId w:val="27"/>
        </w:numPr>
      </w:pPr>
      <w:r>
        <w:t xml:space="preserve">Every method call to GetBlob() returns the same timestamp seen in the results of </w:t>
      </w:r>
      <w:r w:rsidRPr="00B7070C">
        <w:t>GetChecksumAndModificationTimestamp</w:t>
      </w:r>
      <w:r>
        <w:t>().</w:t>
      </w:r>
    </w:p>
    <w:p w14:paraId="51C6FDEA" w14:textId="5A33FE78" w:rsidR="009D4DC9" w:rsidRDefault="009D4DC9" w:rsidP="009D4DC9">
      <w:pPr>
        <w:pStyle w:val="Heading2"/>
        <w:numPr>
          <w:ilvl w:val="1"/>
          <w:numId w:val="1"/>
        </w:numPr>
        <w:ind w:left="720" w:hanging="720"/>
      </w:pPr>
      <w:bookmarkStart w:id="44" w:name="_Toc408297173"/>
      <w:r w:rsidRPr="002977E5">
        <w:t>LSF_Controller-v1-</w:t>
      </w:r>
      <w:r>
        <w:t>3</w:t>
      </w:r>
      <w:r w:rsidR="00BB1F57">
        <w:t>2</w:t>
      </w:r>
      <w:r>
        <w:t>: Leader election blob changed</w:t>
      </w:r>
      <w:bookmarkEnd w:id="44"/>
      <w:r>
        <w:t xml:space="preserve"> </w:t>
      </w:r>
    </w:p>
    <w:p w14:paraId="5A07DEEF" w14:textId="77777777" w:rsidR="009D4DC9" w:rsidRDefault="009D4DC9" w:rsidP="009D4DC9">
      <w:pPr>
        <w:pStyle w:val="body"/>
        <w:rPr>
          <w:b/>
        </w:rPr>
      </w:pPr>
      <w:r>
        <w:rPr>
          <w:b/>
        </w:rPr>
        <w:t>Objective</w:t>
      </w:r>
    </w:p>
    <w:p w14:paraId="7B006A5C" w14:textId="01122E0C" w:rsidR="009D4DC9" w:rsidRDefault="00BB1F57" w:rsidP="009D4DC9">
      <w:pPr>
        <w:pStyle w:val="body"/>
      </w:pPr>
      <w:r>
        <w:t>Verfiy that the DUT sends out a BlobChanged signal when it’s internal data has changed</w:t>
      </w:r>
      <w:r w:rsidR="009D4DC9">
        <w:t>.</w:t>
      </w:r>
    </w:p>
    <w:p w14:paraId="59FD4F12" w14:textId="77777777" w:rsidR="009D4DC9" w:rsidRPr="00E74077" w:rsidRDefault="009D4DC9" w:rsidP="009D4DC9">
      <w:pPr>
        <w:pStyle w:val="body"/>
      </w:pPr>
    </w:p>
    <w:p w14:paraId="65CF44EC" w14:textId="77777777" w:rsidR="009D4DC9" w:rsidRDefault="009D4DC9" w:rsidP="009D4DC9">
      <w:pPr>
        <w:pStyle w:val="body"/>
        <w:rPr>
          <w:b/>
        </w:rPr>
      </w:pPr>
      <w:r>
        <w:rPr>
          <w:b/>
        </w:rPr>
        <w:t>Procedure</w:t>
      </w:r>
    </w:p>
    <w:p w14:paraId="5B93F457" w14:textId="77777777" w:rsidR="009D4DC9" w:rsidRDefault="009D4DC9" w:rsidP="00BB1F57">
      <w:pPr>
        <w:pStyle w:val="body"/>
        <w:numPr>
          <w:ilvl w:val="0"/>
          <w:numId w:val="59"/>
        </w:numPr>
      </w:pPr>
      <w:r>
        <w:t>The test device listens for an About announcement from the application on the DUT.</w:t>
      </w:r>
    </w:p>
    <w:p w14:paraId="561188F1" w14:textId="77777777" w:rsidR="009D4DC9" w:rsidRDefault="009D4DC9" w:rsidP="00BB1F57">
      <w:pPr>
        <w:pStyle w:val="body"/>
        <w:numPr>
          <w:ilvl w:val="0"/>
          <w:numId w:val="59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79BF6F7F" w14:textId="0F39C28F" w:rsidR="009D4DC9" w:rsidRDefault="00BB1F57" w:rsidP="00BB1F57">
      <w:pPr>
        <w:pStyle w:val="body"/>
        <w:numPr>
          <w:ilvl w:val="0"/>
          <w:numId w:val="59"/>
        </w:numPr>
      </w:pPr>
      <w:r>
        <w:t>The test device creates a new scene in order to cause the blob to change.</w:t>
      </w:r>
    </w:p>
    <w:p w14:paraId="40255532" w14:textId="6035AB7B" w:rsidR="009D4DC9" w:rsidRDefault="00BB1F57" w:rsidP="00BB1F57">
      <w:pPr>
        <w:pStyle w:val="body"/>
        <w:numPr>
          <w:ilvl w:val="0"/>
          <w:numId w:val="59"/>
        </w:numPr>
      </w:pPr>
      <w:r>
        <w:t>The test waits to see if it has received a BlobChanged signal from the DUT.</w:t>
      </w:r>
    </w:p>
    <w:p w14:paraId="734234F4" w14:textId="77777777" w:rsidR="009D4DC9" w:rsidRDefault="009D4DC9" w:rsidP="00BB1F57">
      <w:pPr>
        <w:pStyle w:val="body"/>
        <w:numPr>
          <w:ilvl w:val="0"/>
          <w:numId w:val="59"/>
        </w:numPr>
      </w:pPr>
      <w:r>
        <w:t>The test device leaves the session.</w:t>
      </w:r>
    </w:p>
    <w:p w14:paraId="4DF67405" w14:textId="77777777" w:rsidR="009D4DC9" w:rsidRPr="00E74077" w:rsidRDefault="009D4DC9" w:rsidP="009D4DC9">
      <w:pPr>
        <w:pStyle w:val="body"/>
        <w:ind w:left="1080"/>
      </w:pPr>
    </w:p>
    <w:p w14:paraId="02CDB591" w14:textId="77777777" w:rsidR="009D4DC9" w:rsidRPr="002977E5" w:rsidRDefault="009D4DC9" w:rsidP="009D4DC9">
      <w:pPr>
        <w:pStyle w:val="body"/>
        <w:rPr>
          <w:b/>
        </w:rPr>
      </w:pPr>
      <w:r>
        <w:rPr>
          <w:b/>
        </w:rPr>
        <w:t>Expected results</w:t>
      </w:r>
    </w:p>
    <w:p w14:paraId="28BB35AC" w14:textId="77777777" w:rsidR="009D4DC9" w:rsidRDefault="009D4DC9" w:rsidP="009D4DC9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3106D198" w14:textId="77777777" w:rsidR="009D4DC9" w:rsidRDefault="009D4DC9" w:rsidP="009D4DC9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5098AC39" w14:textId="7BEE74CC" w:rsidR="009D4DC9" w:rsidRDefault="00BB1F57" w:rsidP="00BB1F57">
      <w:pPr>
        <w:pStyle w:val="body"/>
        <w:numPr>
          <w:ilvl w:val="0"/>
          <w:numId w:val="27"/>
        </w:numPr>
      </w:pPr>
      <w:r>
        <w:t>The test device receives a BlobChanged signal after a new scene is created.</w:t>
      </w:r>
    </w:p>
    <w:p w14:paraId="3432889A" w14:textId="4C92B73F" w:rsidR="002C769E" w:rsidRDefault="002C769E" w:rsidP="002C769E">
      <w:pPr>
        <w:pStyle w:val="Heading2"/>
        <w:numPr>
          <w:ilvl w:val="1"/>
          <w:numId w:val="1"/>
        </w:numPr>
        <w:ind w:left="720" w:hanging="720"/>
      </w:pPr>
      <w:bookmarkStart w:id="45" w:name="_Toc408297174"/>
      <w:r w:rsidRPr="002977E5">
        <w:t>LSF_Controller-v1-</w:t>
      </w:r>
      <w:r>
        <w:t>33: Leader election overthrow</w:t>
      </w:r>
      <w:bookmarkEnd w:id="45"/>
      <w:r>
        <w:t xml:space="preserve"> </w:t>
      </w:r>
    </w:p>
    <w:p w14:paraId="11AF5D48" w14:textId="77777777" w:rsidR="002C769E" w:rsidRDefault="002C769E" w:rsidP="002C769E">
      <w:pPr>
        <w:pStyle w:val="body"/>
        <w:rPr>
          <w:b/>
        </w:rPr>
      </w:pPr>
      <w:r>
        <w:rPr>
          <w:b/>
        </w:rPr>
        <w:t>Objective</w:t>
      </w:r>
    </w:p>
    <w:p w14:paraId="0F9A44C3" w14:textId="55643D1C" w:rsidR="002C769E" w:rsidRDefault="002C769E" w:rsidP="00291DF5">
      <w:pPr>
        <w:pStyle w:val="body"/>
        <w:tabs>
          <w:tab w:val="left" w:pos="9690"/>
        </w:tabs>
      </w:pPr>
      <w:r>
        <w:t xml:space="preserve">Verfiy that the DUT </w:t>
      </w:r>
      <w:r w:rsidR="00291DF5">
        <w:t>can call method Overthrow() without resulting in a BusException</w:t>
      </w:r>
      <w:r>
        <w:t>.</w:t>
      </w:r>
      <w:r w:rsidR="00291DF5">
        <w:tab/>
      </w:r>
    </w:p>
    <w:p w14:paraId="2C4CA9C2" w14:textId="77777777" w:rsidR="002C769E" w:rsidRPr="00E74077" w:rsidRDefault="002C769E" w:rsidP="002C769E">
      <w:pPr>
        <w:pStyle w:val="body"/>
      </w:pPr>
    </w:p>
    <w:p w14:paraId="141944CE" w14:textId="77777777" w:rsidR="002C769E" w:rsidRDefault="002C769E" w:rsidP="002C769E">
      <w:pPr>
        <w:pStyle w:val="body"/>
        <w:rPr>
          <w:b/>
        </w:rPr>
      </w:pPr>
      <w:r>
        <w:rPr>
          <w:b/>
        </w:rPr>
        <w:t>Procedure</w:t>
      </w:r>
    </w:p>
    <w:p w14:paraId="287157B2" w14:textId="77777777" w:rsidR="002C769E" w:rsidRDefault="002C769E" w:rsidP="00291DF5">
      <w:pPr>
        <w:pStyle w:val="body"/>
        <w:numPr>
          <w:ilvl w:val="0"/>
          <w:numId w:val="60"/>
        </w:numPr>
      </w:pPr>
      <w:r>
        <w:t>The test device listens for an About announcement from the application on the DUT.</w:t>
      </w:r>
    </w:p>
    <w:p w14:paraId="1F3E1EBC" w14:textId="77777777" w:rsidR="002C769E" w:rsidRDefault="002C769E" w:rsidP="00291DF5">
      <w:pPr>
        <w:pStyle w:val="body"/>
        <w:numPr>
          <w:ilvl w:val="0"/>
          <w:numId w:val="60"/>
        </w:numPr>
      </w:pPr>
      <w:r>
        <w:t>After receiving an About announcement from the application, the test device joins a session with the application at the port specified in the received About announcement.</w:t>
      </w:r>
    </w:p>
    <w:p w14:paraId="506ACA34" w14:textId="53B1B423" w:rsidR="002C769E" w:rsidRDefault="002C769E" w:rsidP="00291DF5">
      <w:pPr>
        <w:pStyle w:val="body"/>
        <w:numPr>
          <w:ilvl w:val="0"/>
          <w:numId w:val="60"/>
        </w:numPr>
      </w:pPr>
      <w:r>
        <w:t xml:space="preserve">The test </w:t>
      </w:r>
      <w:r w:rsidR="00291DF5">
        <w:t>calls Overthrow() on the bus object.</w:t>
      </w:r>
    </w:p>
    <w:p w14:paraId="2BDC139E" w14:textId="77777777" w:rsidR="002C769E" w:rsidRDefault="002C769E" w:rsidP="00291DF5">
      <w:pPr>
        <w:pStyle w:val="body"/>
        <w:numPr>
          <w:ilvl w:val="0"/>
          <w:numId w:val="60"/>
        </w:numPr>
      </w:pPr>
      <w:r>
        <w:lastRenderedPageBreak/>
        <w:t>The test device leaves the session.</w:t>
      </w:r>
    </w:p>
    <w:p w14:paraId="34E96F5D" w14:textId="77777777" w:rsidR="002C769E" w:rsidRPr="00E74077" w:rsidRDefault="002C769E" w:rsidP="002C769E">
      <w:pPr>
        <w:pStyle w:val="body"/>
        <w:ind w:left="1080"/>
      </w:pPr>
    </w:p>
    <w:p w14:paraId="7A6209E4" w14:textId="77777777" w:rsidR="002C769E" w:rsidRPr="002977E5" w:rsidRDefault="002C769E" w:rsidP="002C769E">
      <w:pPr>
        <w:pStyle w:val="body"/>
        <w:rPr>
          <w:b/>
        </w:rPr>
      </w:pPr>
      <w:r>
        <w:rPr>
          <w:b/>
        </w:rPr>
        <w:t>Expected results</w:t>
      </w:r>
    </w:p>
    <w:p w14:paraId="1E225821" w14:textId="77777777" w:rsidR="002C769E" w:rsidRDefault="002C769E" w:rsidP="002C769E">
      <w:pPr>
        <w:pStyle w:val="body"/>
        <w:numPr>
          <w:ilvl w:val="0"/>
          <w:numId w:val="27"/>
        </w:numPr>
      </w:pPr>
      <w:r>
        <w:t>The test device receives an About announcement from the application on the DUT.</w:t>
      </w:r>
    </w:p>
    <w:p w14:paraId="269BBDD6" w14:textId="77777777" w:rsidR="002C769E" w:rsidRDefault="002C769E" w:rsidP="002C769E">
      <w:pPr>
        <w:pStyle w:val="body"/>
        <w:numPr>
          <w:ilvl w:val="0"/>
          <w:numId w:val="27"/>
        </w:numPr>
      </w:pPr>
      <w:r>
        <w:t>The test device joins a session with the application at the port specified in the received About announcement.</w:t>
      </w:r>
    </w:p>
    <w:p w14:paraId="3FCE7809" w14:textId="0985AB06" w:rsidR="002C769E" w:rsidRDefault="00AE5AA7" w:rsidP="002C769E">
      <w:pPr>
        <w:pStyle w:val="body"/>
        <w:numPr>
          <w:ilvl w:val="0"/>
          <w:numId w:val="27"/>
        </w:numPr>
      </w:pPr>
      <w:r>
        <w:t>The method call to Overthrow() does not cause a BusException</w:t>
      </w:r>
      <w:r w:rsidR="002C769E">
        <w:t>.</w:t>
      </w:r>
    </w:p>
    <w:bookmarkEnd w:id="13"/>
    <w:p w14:paraId="49F1B0DA" w14:textId="4C22960A" w:rsidR="00FC437F" w:rsidRPr="009B567A" w:rsidRDefault="00FC437F" w:rsidP="009B567A">
      <w:pPr>
        <w:tabs>
          <w:tab w:val="left" w:pos="3150"/>
        </w:tabs>
        <w:ind w:left="0"/>
      </w:pPr>
    </w:p>
    <w:sectPr w:rsidR="00FC437F" w:rsidRPr="009B567A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B8374" w14:textId="77777777" w:rsidR="00433424" w:rsidRDefault="00433424">
      <w:r>
        <w:separator/>
      </w:r>
    </w:p>
    <w:p w14:paraId="118ED275" w14:textId="77777777" w:rsidR="00433424" w:rsidRDefault="00433424"/>
    <w:p w14:paraId="2F2C99C3" w14:textId="77777777" w:rsidR="00433424" w:rsidRDefault="00433424"/>
  </w:endnote>
  <w:endnote w:type="continuationSeparator" w:id="0">
    <w:p w14:paraId="54964115" w14:textId="77777777" w:rsidR="00433424" w:rsidRDefault="00433424">
      <w:r>
        <w:continuationSeparator/>
      </w:r>
    </w:p>
    <w:p w14:paraId="234BA709" w14:textId="77777777" w:rsidR="00433424" w:rsidRDefault="00433424"/>
    <w:p w14:paraId="2853C708" w14:textId="77777777" w:rsidR="00433424" w:rsidRDefault="00433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B84D" w14:textId="77777777" w:rsidR="00660466" w:rsidRDefault="00660466" w:rsidP="00C31F4D">
    <w:pPr>
      <w:pStyle w:val="Footer"/>
    </w:pPr>
  </w:p>
  <w:p w14:paraId="3F926670" w14:textId="77777777" w:rsidR="00660466" w:rsidRDefault="006604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B4D86" w14:textId="77777777" w:rsidR="00660466" w:rsidRDefault="00660466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718D" w14:textId="77777777" w:rsidR="00660466" w:rsidRDefault="00660466" w:rsidP="00154196">
    <w:pPr>
      <w:pStyle w:val="titlepg-diststm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This work is licensed under a Creative Commons Attribution 4.0 International License.</w:t>
    </w:r>
  </w:p>
  <w:p w14:paraId="3A530331" w14:textId="77777777" w:rsidR="00660466" w:rsidRDefault="00660466" w:rsidP="00154196">
    <w:pPr>
      <w:pStyle w:val="Spacer"/>
    </w:pPr>
  </w:p>
  <w:p w14:paraId="1DAE47E5" w14:textId="77777777" w:rsidR="00660466" w:rsidRPr="00154196" w:rsidRDefault="00433424" w:rsidP="00154196">
    <w:pPr>
      <w:pStyle w:val="titlepg-diststmt"/>
      <w:rPr>
        <w:rFonts w:ascii="Arial" w:hAnsi="Arial" w:cs="Arial"/>
        <w:i/>
        <w:iCs/>
        <w:sz w:val="18"/>
        <w:szCs w:val="18"/>
      </w:rPr>
    </w:pPr>
    <w:hyperlink r:id="rId1" w:history="1">
      <w:r w:rsidR="00660466" w:rsidRPr="00154196">
        <w:rPr>
          <w:rStyle w:val="Hyperlink"/>
          <w:rFonts w:ascii="Arial" w:hAnsi="Arial" w:cs="Arial"/>
          <w:i/>
          <w:iCs/>
          <w:sz w:val="18"/>
          <w:szCs w:val="18"/>
        </w:rPr>
        <w:t>http://creativecommons.org/licenses/by/4.0/</w:t>
      </w:r>
    </w:hyperlink>
  </w:p>
  <w:p w14:paraId="4208CE8B" w14:textId="77777777" w:rsidR="00660466" w:rsidRDefault="00660466" w:rsidP="00154196">
    <w:pPr>
      <w:pStyle w:val="Spacer"/>
    </w:pPr>
  </w:p>
  <w:p w14:paraId="66E886BB" w14:textId="77777777" w:rsidR="00660466" w:rsidRDefault="00660466" w:rsidP="00154196">
    <w:pPr>
      <w:pStyle w:val="titlepg-diststm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Any and all source code included in this work is licensed under the ISC License per the AllSeen Alliance IP Policy.</w:t>
    </w:r>
  </w:p>
  <w:p w14:paraId="0185A4C8" w14:textId="77777777" w:rsidR="00660466" w:rsidRDefault="00660466" w:rsidP="00154196">
    <w:pPr>
      <w:pStyle w:val="Spacer"/>
    </w:pPr>
  </w:p>
  <w:p w14:paraId="7F0F2EE5" w14:textId="77777777" w:rsidR="00660466" w:rsidRPr="00154196" w:rsidRDefault="00433424" w:rsidP="00154196">
    <w:pPr>
      <w:pStyle w:val="titlepg-diststmt"/>
      <w:rPr>
        <w:rStyle w:val="Hyperlink"/>
        <w:rFonts w:ascii="Arial" w:hAnsi="Arial" w:cs="Arial"/>
        <w:i/>
        <w:iCs/>
        <w:sz w:val="18"/>
        <w:szCs w:val="18"/>
      </w:rPr>
    </w:pPr>
    <w:hyperlink r:id="rId2" w:tgtFrame="_blank" w:history="1">
      <w:r w:rsidR="00660466" w:rsidRPr="00154196">
        <w:rPr>
          <w:rStyle w:val="Hyperlink"/>
          <w:rFonts w:ascii="Arial" w:hAnsi="Arial" w:cs="Arial"/>
          <w:i/>
          <w:iCs/>
          <w:sz w:val="18"/>
          <w:szCs w:val="18"/>
        </w:rPr>
        <w:t>https://allseenalliance.org/allseen/ip-policy</w:t>
      </w:r>
    </w:hyperlink>
  </w:p>
  <w:p w14:paraId="048707C6" w14:textId="77777777" w:rsidR="00660466" w:rsidRDefault="00660466" w:rsidP="00154196">
    <w:pPr>
      <w:pStyle w:val="Spacer"/>
    </w:pPr>
  </w:p>
  <w:p w14:paraId="4B41EA41" w14:textId="77777777" w:rsidR="00660466" w:rsidRDefault="00660466" w:rsidP="00154196">
    <w:pPr>
      <w:pStyle w:val="titlepg-diststm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AllJoyn is a trademark of Qualcomm Innovation Center, Inc. AllJoyn is used here with permission to identify unmodified materials originating in the AllJoyn open source project.</w:t>
    </w:r>
  </w:p>
  <w:p w14:paraId="3AC4A9B6" w14:textId="77777777" w:rsidR="00660466" w:rsidRDefault="00660466" w:rsidP="00154196">
    <w:pPr>
      <w:pStyle w:val="Spacer"/>
    </w:pPr>
  </w:p>
  <w:p w14:paraId="25AF8CC0" w14:textId="77777777" w:rsidR="00660466" w:rsidRDefault="00660466" w:rsidP="00154196">
    <w:pPr>
      <w:ind w:left="0"/>
      <w:rPr>
        <w:rFonts w:cs="Arial"/>
        <w:color w:val="1F497D"/>
      </w:rPr>
    </w:pPr>
    <w:r>
      <w:rPr>
        <w:rFonts w:cs="Arial"/>
        <w:sz w:val="18"/>
        <w:szCs w:val="18"/>
      </w:rPr>
      <w:t>Other products and brand names may be trademarks or registered trademarks of their respective owners.</w:t>
    </w:r>
  </w:p>
  <w:p w14:paraId="54961113" w14:textId="6075B841" w:rsidR="00660466" w:rsidRPr="004C1EE2" w:rsidRDefault="00660466" w:rsidP="009F0A68">
    <w:pPr>
      <w:pStyle w:val="titlepg-diststmt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DB4E" w14:textId="77777777" w:rsidR="00660466" w:rsidRPr="009F0A68" w:rsidRDefault="00660466" w:rsidP="009F0A68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34164">
      <w:rPr>
        <w:noProof/>
      </w:rPr>
      <w:t>21</w:t>
    </w:r>
    <w:r>
      <w:rPr>
        <w:noProof/>
      </w:rPr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9793" w14:textId="77777777" w:rsidR="00660466" w:rsidRPr="009A6A08" w:rsidRDefault="00660466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D34164">
      <w:rPr>
        <w:noProof/>
        <w:szCs w:val="14"/>
      </w:rPr>
      <w:t>ii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E1D0E" w14:textId="77777777" w:rsidR="00433424" w:rsidRDefault="00433424">
      <w:r>
        <w:separator/>
      </w:r>
    </w:p>
    <w:p w14:paraId="696D5A34" w14:textId="77777777" w:rsidR="00433424" w:rsidRDefault="00433424"/>
    <w:p w14:paraId="232A7EF8" w14:textId="77777777" w:rsidR="00433424" w:rsidRDefault="00433424"/>
  </w:footnote>
  <w:footnote w:type="continuationSeparator" w:id="0">
    <w:p w14:paraId="6253D3FB" w14:textId="77777777" w:rsidR="00433424" w:rsidRDefault="00433424">
      <w:r>
        <w:continuationSeparator/>
      </w:r>
    </w:p>
    <w:p w14:paraId="44F84223" w14:textId="77777777" w:rsidR="00433424" w:rsidRDefault="00433424"/>
    <w:p w14:paraId="030E1F85" w14:textId="77777777" w:rsidR="00433424" w:rsidRDefault="004334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B7665" w14:textId="77777777" w:rsidR="00660466" w:rsidRDefault="00660466" w:rsidP="006F59BD"/>
  <w:p w14:paraId="06D9C867" w14:textId="77777777" w:rsidR="00660466" w:rsidRDefault="006604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F701E" w14:textId="77777777" w:rsidR="00660466" w:rsidRPr="00C2377F" w:rsidRDefault="00433424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 w:rsidR="00660466">
      <w:rPr>
        <w:noProof/>
      </w:rPr>
      <w:t>AllJoyn™ Config Service Usage Guide for Java</w:t>
    </w:r>
    <w:r>
      <w:rPr>
        <w:noProof/>
      </w:rPr>
      <w:fldChar w:fldCharType="end"/>
    </w:r>
    <w:r w:rsidR="00660466"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03FD0" w14:textId="77777777" w:rsidR="00660466" w:rsidRPr="0041767B" w:rsidRDefault="00433424" w:rsidP="00DB6F8B">
    <w:pPr>
      <w:pStyle w:val="Headercoverpage"/>
      <w:tabs>
        <w:tab w:val="right" w:pos="9360"/>
      </w:tabs>
    </w:pPr>
    <w:r>
      <w:pict w14:anchorId="5E362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49744" w14:textId="14243C26" w:rsidR="00660466" w:rsidRPr="00C2377F" w:rsidRDefault="00433424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4164">
          <w:t>AllJoyn™ Lighting Service Framework Controller Service 14.12 Test Case Specifications</w:t>
        </w:r>
      </w:sdtContent>
    </w:sdt>
    <w:r w:rsidR="00660466"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448E7" w14:textId="77777777" w:rsidR="00660466" w:rsidRPr="00EF56CF" w:rsidRDefault="00660466" w:rsidP="00CA19C8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B37A5" w14:textId="0404407B" w:rsidR="00660466" w:rsidRPr="00C2377F" w:rsidRDefault="00433424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4164">
          <w:t>AllJoyn™ Lighting Service Framework Controller Service 14.12 Test Case Specifications</w:t>
        </w:r>
      </w:sdtContent>
    </w:sdt>
    <w:r w:rsidR="00660466"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D34164">
      <w:rPr>
        <w:noProof/>
      </w:rPr>
      <w:t>Controller Service Test Cases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D1EED" w14:textId="77777777" w:rsidR="00660466" w:rsidRPr="00C2377F" w:rsidRDefault="00660466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E48C3"/>
    <w:multiLevelType w:val="hybridMultilevel"/>
    <w:tmpl w:val="4B50B1F4"/>
    <w:lvl w:ilvl="0" w:tplc="B34AD240">
      <w:start w:val="1"/>
      <w:numFmt w:val="bullet"/>
      <w:lvlText w:val="■"/>
      <w:lvlJc w:val="left"/>
      <w:pPr>
        <w:ind w:left="1080" w:hanging="360"/>
      </w:pPr>
      <w:rPr>
        <w:rFonts w:ascii="Arial" w:eastAsia="Arial" w:hAnsi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08D61EC0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DF728A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15">
    <w:nsid w:val="13635DFD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42E69B3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A9D27AD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E0F6BBC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E624E41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43B2EEE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22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24">
    <w:nsid w:val="317C2C19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15174F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27">
    <w:nsid w:val="340E2BA6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6B276D8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AE46A09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D26729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E1B4EC6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01A5FDF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1C7287E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3F00441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5701416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69C1288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>
    <w:nsid w:val="4AA023EF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CF17C18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2CF0E9C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43C5339"/>
    <w:multiLevelType w:val="hybridMultilevel"/>
    <w:tmpl w:val="161A294E"/>
    <w:lvl w:ilvl="0" w:tplc="B34AD240">
      <w:start w:val="1"/>
      <w:numFmt w:val="bullet"/>
      <w:lvlText w:val="■"/>
      <w:lvlJc w:val="left"/>
      <w:pPr>
        <w:ind w:left="1080" w:hanging="360"/>
      </w:pPr>
      <w:rPr>
        <w:rFonts w:ascii="Arial" w:eastAsia="Arial" w:hAnsi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3">
    <w:nsid w:val="59795298"/>
    <w:multiLevelType w:val="hybridMultilevel"/>
    <w:tmpl w:val="AD1EC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9A01BEC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1F71A5E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2360940"/>
    <w:multiLevelType w:val="hybridMultilevel"/>
    <w:tmpl w:val="AD1EC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2A80497"/>
    <w:multiLevelType w:val="hybridMultilevel"/>
    <w:tmpl w:val="82A6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4CE0252"/>
    <w:multiLevelType w:val="hybridMultilevel"/>
    <w:tmpl w:val="635C41B6"/>
    <w:lvl w:ilvl="0" w:tplc="B34AD240">
      <w:start w:val="1"/>
      <w:numFmt w:val="bullet"/>
      <w:lvlText w:val="■"/>
      <w:lvlJc w:val="left"/>
      <w:pPr>
        <w:ind w:left="1080" w:hanging="360"/>
      </w:pPr>
      <w:rPr>
        <w:rFonts w:ascii="Arial" w:eastAsia="Arial" w:hAnsi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5A124E4"/>
    <w:multiLevelType w:val="multilevel"/>
    <w:tmpl w:val="D5B8A40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50">
    <w:nsid w:val="65C92DF8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6F85186E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54E7705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7F71447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abstractNum w:abstractNumId="57">
    <w:nsid w:val="7E9856CB"/>
    <w:multiLevelType w:val="hybridMultilevel"/>
    <w:tmpl w:val="AD1EC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FBF0DD9"/>
    <w:multiLevelType w:val="hybridMultilevel"/>
    <w:tmpl w:val="0112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22"/>
  </w:num>
  <w:num w:numId="3">
    <w:abstractNumId w:val="53"/>
  </w:num>
  <w:num w:numId="4">
    <w:abstractNumId w:val="11"/>
  </w:num>
  <w:num w:numId="5">
    <w:abstractNumId w:val="49"/>
  </w:num>
  <w:num w:numId="6">
    <w:abstractNumId w:val="51"/>
  </w:num>
  <w:num w:numId="7">
    <w:abstractNumId w:val="9"/>
  </w:num>
  <w:num w:numId="8">
    <w:abstractNumId w:val="6"/>
  </w:num>
  <w:num w:numId="9">
    <w:abstractNumId w:val="14"/>
    <w:lvlOverride w:ilvl="0">
      <w:startOverride w:val="1"/>
    </w:lvlOverride>
  </w:num>
  <w:num w:numId="10">
    <w:abstractNumId w:val="21"/>
  </w:num>
  <w:num w:numId="11">
    <w:abstractNumId w:val="23"/>
  </w:num>
  <w:num w:numId="12">
    <w:abstractNumId w:val="56"/>
  </w:num>
  <w:num w:numId="13">
    <w:abstractNumId w:val="37"/>
  </w:num>
  <w:num w:numId="14">
    <w:abstractNumId w:val="26"/>
  </w:num>
  <w:num w:numId="15">
    <w:abstractNumId w:val="42"/>
  </w:num>
  <w:num w:numId="16">
    <w:abstractNumId w:val="7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48"/>
  </w:num>
  <w:num w:numId="25">
    <w:abstractNumId w:val="41"/>
  </w:num>
  <w:num w:numId="26">
    <w:abstractNumId w:val="39"/>
  </w:num>
  <w:num w:numId="27">
    <w:abstractNumId w:val="10"/>
  </w:num>
  <w:num w:numId="28">
    <w:abstractNumId w:val="27"/>
  </w:num>
  <w:num w:numId="29">
    <w:abstractNumId w:val="32"/>
  </w:num>
  <w:num w:numId="30">
    <w:abstractNumId w:val="15"/>
  </w:num>
  <w:num w:numId="31">
    <w:abstractNumId w:val="38"/>
  </w:num>
  <w:num w:numId="32">
    <w:abstractNumId w:val="12"/>
  </w:num>
  <w:num w:numId="33">
    <w:abstractNumId w:val="55"/>
  </w:num>
  <w:num w:numId="34">
    <w:abstractNumId w:val="25"/>
  </w:num>
  <w:num w:numId="35">
    <w:abstractNumId w:val="31"/>
  </w:num>
  <w:num w:numId="36">
    <w:abstractNumId w:val="34"/>
  </w:num>
  <w:num w:numId="37">
    <w:abstractNumId w:val="35"/>
  </w:num>
  <w:num w:numId="38">
    <w:abstractNumId w:val="47"/>
  </w:num>
  <w:num w:numId="39">
    <w:abstractNumId w:val="19"/>
  </w:num>
  <w:num w:numId="40">
    <w:abstractNumId w:val="30"/>
  </w:num>
  <w:num w:numId="41">
    <w:abstractNumId w:val="36"/>
  </w:num>
  <w:num w:numId="42">
    <w:abstractNumId w:val="29"/>
  </w:num>
  <w:num w:numId="43">
    <w:abstractNumId w:val="45"/>
  </w:num>
  <w:num w:numId="44">
    <w:abstractNumId w:val="44"/>
  </w:num>
  <w:num w:numId="45">
    <w:abstractNumId w:val="18"/>
  </w:num>
  <w:num w:numId="46">
    <w:abstractNumId w:val="40"/>
  </w:num>
  <w:num w:numId="47">
    <w:abstractNumId w:val="28"/>
  </w:num>
  <w:num w:numId="48">
    <w:abstractNumId w:val="17"/>
  </w:num>
  <w:num w:numId="49">
    <w:abstractNumId w:val="16"/>
  </w:num>
  <w:num w:numId="50">
    <w:abstractNumId w:val="33"/>
  </w:num>
  <w:num w:numId="51">
    <w:abstractNumId w:val="20"/>
  </w:num>
  <w:num w:numId="52">
    <w:abstractNumId w:val="57"/>
  </w:num>
  <w:num w:numId="53">
    <w:abstractNumId w:val="52"/>
  </w:num>
  <w:num w:numId="54">
    <w:abstractNumId w:val="54"/>
  </w:num>
  <w:num w:numId="55">
    <w:abstractNumId w:val="43"/>
  </w:num>
  <w:num w:numId="56">
    <w:abstractNumId w:val="46"/>
  </w:num>
  <w:num w:numId="57">
    <w:abstractNumId w:val="13"/>
  </w:num>
  <w:num w:numId="58">
    <w:abstractNumId w:val="50"/>
  </w:num>
  <w:num w:numId="59">
    <w:abstractNumId w:val="24"/>
  </w:num>
  <w:num w:numId="60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8"/>
    <w:rsid w:val="00001BAC"/>
    <w:rsid w:val="00004C4D"/>
    <w:rsid w:val="00006B3E"/>
    <w:rsid w:val="0000722B"/>
    <w:rsid w:val="00007DE2"/>
    <w:rsid w:val="000106F1"/>
    <w:rsid w:val="000115FA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31FE"/>
    <w:rsid w:val="00025935"/>
    <w:rsid w:val="00025E6E"/>
    <w:rsid w:val="00026051"/>
    <w:rsid w:val="00027914"/>
    <w:rsid w:val="00027915"/>
    <w:rsid w:val="00030A9C"/>
    <w:rsid w:val="00030B0B"/>
    <w:rsid w:val="00030BDD"/>
    <w:rsid w:val="00032572"/>
    <w:rsid w:val="00034F11"/>
    <w:rsid w:val="00037506"/>
    <w:rsid w:val="000402FD"/>
    <w:rsid w:val="00040EBD"/>
    <w:rsid w:val="00045F36"/>
    <w:rsid w:val="00051193"/>
    <w:rsid w:val="00053075"/>
    <w:rsid w:val="00055669"/>
    <w:rsid w:val="00055F92"/>
    <w:rsid w:val="00060E21"/>
    <w:rsid w:val="0006142B"/>
    <w:rsid w:val="000623DB"/>
    <w:rsid w:val="000652E6"/>
    <w:rsid w:val="00066426"/>
    <w:rsid w:val="000676E3"/>
    <w:rsid w:val="00071179"/>
    <w:rsid w:val="00072469"/>
    <w:rsid w:val="00073098"/>
    <w:rsid w:val="00074570"/>
    <w:rsid w:val="000779EB"/>
    <w:rsid w:val="00077BCC"/>
    <w:rsid w:val="000814E6"/>
    <w:rsid w:val="0008225F"/>
    <w:rsid w:val="00082C9B"/>
    <w:rsid w:val="00084ED9"/>
    <w:rsid w:val="000872CF"/>
    <w:rsid w:val="0009004A"/>
    <w:rsid w:val="0009109A"/>
    <w:rsid w:val="000916E4"/>
    <w:rsid w:val="00092D3A"/>
    <w:rsid w:val="000933B0"/>
    <w:rsid w:val="000934D3"/>
    <w:rsid w:val="00095621"/>
    <w:rsid w:val="00095FEA"/>
    <w:rsid w:val="000973BF"/>
    <w:rsid w:val="000974E7"/>
    <w:rsid w:val="000A05CC"/>
    <w:rsid w:val="000A1494"/>
    <w:rsid w:val="000B01F9"/>
    <w:rsid w:val="000B1A48"/>
    <w:rsid w:val="000B1CDC"/>
    <w:rsid w:val="000B3B9D"/>
    <w:rsid w:val="000B7C86"/>
    <w:rsid w:val="000C0BA9"/>
    <w:rsid w:val="000C0DA4"/>
    <w:rsid w:val="000C3303"/>
    <w:rsid w:val="000C3980"/>
    <w:rsid w:val="000C3FF9"/>
    <w:rsid w:val="000C5414"/>
    <w:rsid w:val="000C57E6"/>
    <w:rsid w:val="000C6E9E"/>
    <w:rsid w:val="000C7955"/>
    <w:rsid w:val="000D008C"/>
    <w:rsid w:val="000D4F2C"/>
    <w:rsid w:val="000D6F06"/>
    <w:rsid w:val="000D7BBA"/>
    <w:rsid w:val="000E0811"/>
    <w:rsid w:val="000E1624"/>
    <w:rsid w:val="000E1A1F"/>
    <w:rsid w:val="000E2831"/>
    <w:rsid w:val="000E4DC9"/>
    <w:rsid w:val="000E54F4"/>
    <w:rsid w:val="000F23F3"/>
    <w:rsid w:val="000F385D"/>
    <w:rsid w:val="000F4053"/>
    <w:rsid w:val="000F4FAF"/>
    <w:rsid w:val="000F7292"/>
    <w:rsid w:val="000F769D"/>
    <w:rsid w:val="000F7FDD"/>
    <w:rsid w:val="001000F4"/>
    <w:rsid w:val="00104BE1"/>
    <w:rsid w:val="00104C13"/>
    <w:rsid w:val="00105152"/>
    <w:rsid w:val="001052C3"/>
    <w:rsid w:val="001072C4"/>
    <w:rsid w:val="001076C2"/>
    <w:rsid w:val="00107A80"/>
    <w:rsid w:val="00110D1E"/>
    <w:rsid w:val="00110E93"/>
    <w:rsid w:val="00120257"/>
    <w:rsid w:val="001222CA"/>
    <w:rsid w:val="00122B8D"/>
    <w:rsid w:val="00122BA3"/>
    <w:rsid w:val="00124346"/>
    <w:rsid w:val="00124453"/>
    <w:rsid w:val="001260EA"/>
    <w:rsid w:val="001272CE"/>
    <w:rsid w:val="0013140E"/>
    <w:rsid w:val="00133FE7"/>
    <w:rsid w:val="00134590"/>
    <w:rsid w:val="001350FB"/>
    <w:rsid w:val="0013563B"/>
    <w:rsid w:val="00137C78"/>
    <w:rsid w:val="00137D55"/>
    <w:rsid w:val="00140A71"/>
    <w:rsid w:val="00140CEE"/>
    <w:rsid w:val="00141DC0"/>
    <w:rsid w:val="00142FD1"/>
    <w:rsid w:val="00144B3A"/>
    <w:rsid w:val="00145934"/>
    <w:rsid w:val="001467C8"/>
    <w:rsid w:val="00150048"/>
    <w:rsid w:val="0015241B"/>
    <w:rsid w:val="00152768"/>
    <w:rsid w:val="00152D3E"/>
    <w:rsid w:val="001537F0"/>
    <w:rsid w:val="00153A73"/>
    <w:rsid w:val="00153FE8"/>
    <w:rsid w:val="00154196"/>
    <w:rsid w:val="00155229"/>
    <w:rsid w:val="00157ABB"/>
    <w:rsid w:val="001624A1"/>
    <w:rsid w:val="0016254E"/>
    <w:rsid w:val="001630FC"/>
    <w:rsid w:val="001674EA"/>
    <w:rsid w:val="00172236"/>
    <w:rsid w:val="00172937"/>
    <w:rsid w:val="00172A79"/>
    <w:rsid w:val="00172EB5"/>
    <w:rsid w:val="00174688"/>
    <w:rsid w:val="0017510D"/>
    <w:rsid w:val="0017670F"/>
    <w:rsid w:val="00181296"/>
    <w:rsid w:val="00182B2A"/>
    <w:rsid w:val="00184918"/>
    <w:rsid w:val="001860D2"/>
    <w:rsid w:val="0018768D"/>
    <w:rsid w:val="00194535"/>
    <w:rsid w:val="001949B7"/>
    <w:rsid w:val="00194C27"/>
    <w:rsid w:val="00194F9E"/>
    <w:rsid w:val="00197E27"/>
    <w:rsid w:val="001A0E29"/>
    <w:rsid w:val="001A1A66"/>
    <w:rsid w:val="001A2CA5"/>
    <w:rsid w:val="001A3068"/>
    <w:rsid w:val="001A360F"/>
    <w:rsid w:val="001A6D43"/>
    <w:rsid w:val="001B0670"/>
    <w:rsid w:val="001B087B"/>
    <w:rsid w:val="001B1794"/>
    <w:rsid w:val="001B2E46"/>
    <w:rsid w:val="001B2E61"/>
    <w:rsid w:val="001B3C91"/>
    <w:rsid w:val="001B5743"/>
    <w:rsid w:val="001B5B82"/>
    <w:rsid w:val="001B5C5A"/>
    <w:rsid w:val="001C0909"/>
    <w:rsid w:val="001C14FD"/>
    <w:rsid w:val="001C15DA"/>
    <w:rsid w:val="001C4F14"/>
    <w:rsid w:val="001C54D2"/>
    <w:rsid w:val="001C5CA0"/>
    <w:rsid w:val="001C7277"/>
    <w:rsid w:val="001C75ED"/>
    <w:rsid w:val="001D04C2"/>
    <w:rsid w:val="001D0E2E"/>
    <w:rsid w:val="001D2A7D"/>
    <w:rsid w:val="001D3947"/>
    <w:rsid w:val="001D4089"/>
    <w:rsid w:val="001D4955"/>
    <w:rsid w:val="001D716A"/>
    <w:rsid w:val="001E2EA8"/>
    <w:rsid w:val="001E6AFE"/>
    <w:rsid w:val="001F07DD"/>
    <w:rsid w:val="001F350A"/>
    <w:rsid w:val="001F374E"/>
    <w:rsid w:val="001F39C5"/>
    <w:rsid w:val="00200622"/>
    <w:rsid w:val="00200909"/>
    <w:rsid w:val="00202165"/>
    <w:rsid w:val="002034EC"/>
    <w:rsid w:val="00203532"/>
    <w:rsid w:val="002035DA"/>
    <w:rsid w:val="00203B3C"/>
    <w:rsid w:val="00203CBD"/>
    <w:rsid w:val="002125FA"/>
    <w:rsid w:val="00212F97"/>
    <w:rsid w:val="0021443B"/>
    <w:rsid w:val="002152BA"/>
    <w:rsid w:val="002156A5"/>
    <w:rsid w:val="00217741"/>
    <w:rsid w:val="002178A5"/>
    <w:rsid w:val="002212CC"/>
    <w:rsid w:val="00222390"/>
    <w:rsid w:val="0022437E"/>
    <w:rsid w:val="0023300D"/>
    <w:rsid w:val="00234C72"/>
    <w:rsid w:val="00235861"/>
    <w:rsid w:val="002406B6"/>
    <w:rsid w:val="00241FA9"/>
    <w:rsid w:val="00242308"/>
    <w:rsid w:val="002443EB"/>
    <w:rsid w:val="00244ABA"/>
    <w:rsid w:val="002454B7"/>
    <w:rsid w:val="00245E01"/>
    <w:rsid w:val="00245EC7"/>
    <w:rsid w:val="0024750E"/>
    <w:rsid w:val="00247909"/>
    <w:rsid w:val="002501EB"/>
    <w:rsid w:val="00251AAE"/>
    <w:rsid w:val="00252F52"/>
    <w:rsid w:val="0025454B"/>
    <w:rsid w:val="00257D24"/>
    <w:rsid w:val="0026161E"/>
    <w:rsid w:val="002628DA"/>
    <w:rsid w:val="00264174"/>
    <w:rsid w:val="00264E23"/>
    <w:rsid w:val="00264E51"/>
    <w:rsid w:val="00264F9C"/>
    <w:rsid w:val="0026591B"/>
    <w:rsid w:val="002663DC"/>
    <w:rsid w:val="00266A58"/>
    <w:rsid w:val="0027209E"/>
    <w:rsid w:val="00272695"/>
    <w:rsid w:val="00272B2C"/>
    <w:rsid w:val="00273150"/>
    <w:rsid w:val="002747FE"/>
    <w:rsid w:val="0027500E"/>
    <w:rsid w:val="00276F5F"/>
    <w:rsid w:val="00277495"/>
    <w:rsid w:val="00281025"/>
    <w:rsid w:val="00281818"/>
    <w:rsid w:val="00281E88"/>
    <w:rsid w:val="00282AD5"/>
    <w:rsid w:val="002830F2"/>
    <w:rsid w:val="0028360A"/>
    <w:rsid w:val="002843A9"/>
    <w:rsid w:val="00284E61"/>
    <w:rsid w:val="00286571"/>
    <w:rsid w:val="00287634"/>
    <w:rsid w:val="002905CF"/>
    <w:rsid w:val="00290899"/>
    <w:rsid w:val="00290C28"/>
    <w:rsid w:val="00290FF0"/>
    <w:rsid w:val="00291DF5"/>
    <w:rsid w:val="002925CB"/>
    <w:rsid w:val="0029271B"/>
    <w:rsid w:val="00292E70"/>
    <w:rsid w:val="00294B4C"/>
    <w:rsid w:val="00294B71"/>
    <w:rsid w:val="002961FE"/>
    <w:rsid w:val="0029745A"/>
    <w:rsid w:val="002977E5"/>
    <w:rsid w:val="002A1685"/>
    <w:rsid w:val="002A24AB"/>
    <w:rsid w:val="002A2C0B"/>
    <w:rsid w:val="002A3F59"/>
    <w:rsid w:val="002A4CEC"/>
    <w:rsid w:val="002A5D64"/>
    <w:rsid w:val="002A6EED"/>
    <w:rsid w:val="002A6FCC"/>
    <w:rsid w:val="002B0508"/>
    <w:rsid w:val="002B0B9E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C769E"/>
    <w:rsid w:val="002D2014"/>
    <w:rsid w:val="002D26C3"/>
    <w:rsid w:val="002D2A1A"/>
    <w:rsid w:val="002D3581"/>
    <w:rsid w:val="002D4286"/>
    <w:rsid w:val="002D5408"/>
    <w:rsid w:val="002D7587"/>
    <w:rsid w:val="002E0BFA"/>
    <w:rsid w:val="002E1181"/>
    <w:rsid w:val="002E1C37"/>
    <w:rsid w:val="002E26AC"/>
    <w:rsid w:val="002E41A6"/>
    <w:rsid w:val="002E531D"/>
    <w:rsid w:val="002F0351"/>
    <w:rsid w:val="002F0463"/>
    <w:rsid w:val="002F0DAD"/>
    <w:rsid w:val="002F1A21"/>
    <w:rsid w:val="002F480F"/>
    <w:rsid w:val="002F4D3D"/>
    <w:rsid w:val="002F5290"/>
    <w:rsid w:val="002F701B"/>
    <w:rsid w:val="002F76BA"/>
    <w:rsid w:val="002F776F"/>
    <w:rsid w:val="00306B5B"/>
    <w:rsid w:val="00307C5C"/>
    <w:rsid w:val="00310248"/>
    <w:rsid w:val="0031059D"/>
    <w:rsid w:val="00315AEE"/>
    <w:rsid w:val="00316707"/>
    <w:rsid w:val="00316D9D"/>
    <w:rsid w:val="00316FD9"/>
    <w:rsid w:val="00320028"/>
    <w:rsid w:val="00320F2A"/>
    <w:rsid w:val="003225C5"/>
    <w:rsid w:val="00323083"/>
    <w:rsid w:val="0032382F"/>
    <w:rsid w:val="00323F9E"/>
    <w:rsid w:val="00325184"/>
    <w:rsid w:val="00325C0B"/>
    <w:rsid w:val="003261DF"/>
    <w:rsid w:val="00327373"/>
    <w:rsid w:val="0032758F"/>
    <w:rsid w:val="003357A6"/>
    <w:rsid w:val="00335BBA"/>
    <w:rsid w:val="003370F0"/>
    <w:rsid w:val="0034023C"/>
    <w:rsid w:val="00340C8F"/>
    <w:rsid w:val="00340FB1"/>
    <w:rsid w:val="003456B4"/>
    <w:rsid w:val="0034592D"/>
    <w:rsid w:val="00346AB4"/>
    <w:rsid w:val="00346C51"/>
    <w:rsid w:val="00346F34"/>
    <w:rsid w:val="00347C01"/>
    <w:rsid w:val="00350740"/>
    <w:rsid w:val="003513E1"/>
    <w:rsid w:val="00354F24"/>
    <w:rsid w:val="0035506A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56D9"/>
    <w:rsid w:val="00366909"/>
    <w:rsid w:val="0037075D"/>
    <w:rsid w:val="00370833"/>
    <w:rsid w:val="00371341"/>
    <w:rsid w:val="003730FB"/>
    <w:rsid w:val="00374222"/>
    <w:rsid w:val="00374AD6"/>
    <w:rsid w:val="00376D99"/>
    <w:rsid w:val="00377BBC"/>
    <w:rsid w:val="00377E3A"/>
    <w:rsid w:val="0038289B"/>
    <w:rsid w:val="00382ED9"/>
    <w:rsid w:val="003832C8"/>
    <w:rsid w:val="003859AA"/>
    <w:rsid w:val="003859E4"/>
    <w:rsid w:val="00387941"/>
    <w:rsid w:val="003901F3"/>
    <w:rsid w:val="00390D25"/>
    <w:rsid w:val="00392323"/>
    <w:rsid w:val="00392411"/>
    <w:rsid w:val="0039405F"/>
    <w:rsid w:val="00394153"/>
    <w:rsid w:val="003945AC"/>
    <w:rsid w:val="00395234"/>
    <w:rsid w:val="00395F0F"/>
    <w:rsid w:val="00396F1F"/>
    <w:rsid w:val="00397735"/>
    <w:rsid w:val="003A169B"/>
    <w:rsid w:val="003A35B5"/>
    <w:rsid w:val="003A4280"/>
    <w:rsid w:val="003A4D3C"/>
    <w:rsid w:val="003A5874"/>
    <w:rsid w:val="003A5E87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274C"/>
    <w:rsid w:val="003C3C64"/>
    <w:rsid w:val="003C4914"/>
    <w:rsid w:val="003C76CD"/>
    <w:rsid w:val="003D115D"/>
    <w:rsid w:val="003D2E4C"/>
    <w:rsid w:val="003D2FD0"/>
    <w:rsid w:val="003D41D9"/>
    <w:rsid w:val="003D4C2E"/>
    <w:rsid w:val="003D58B2"/>
    <w:rsid w:val="003D5FAE"/>
    <w:rsid w:val="003D7305"/>
    <w:rsid w:val="003D7A03"/>
    <w:rsid w:val="003E0395"/>
    <w:rsid w:val="003E30EB"/>
    <w:rsid w:val="003E37B4"/>
    <w:rsid w:val="003E42D0"/>
    <w:rsid w:val="003F07EB"/>
    <w:rsid w:val="003F0F33"/>
    <w:rsid w:val="003F2821"/>
    <w:rsid w:val="003F3D25"/>
    <w:rsid w:val="003F3E47"/>
    <w:rsid w:val="003F422A"/>
    <w:rsid w:val="003F496F"/>
    <w:rsid w:val="003F5F60"/>
    <w:rsid w:val="00400028"/>
    <w:rsid w:val="00400347"/>
    <w:rsid w:val="00401239"/>
    <w:rsid w:val="004012E2"/>
    <w:rsid w:val="00401BD8"/>
    <w:rsid w:val="00402B02"/>
    <w:rsid w:val="00403949"/>
    <w:rsid w:val="0040413B"/>
    <w:rsid w:val="004048E9"/>
    <w:rsid w:val="0040785B"/>
    <w:rsid w:val="00410CE0"/>
    <w:rsid w:val="00411AB3"/>
    <w:rsid w:val="00412A80"/>
    <w:rsid w:val="00412C55"/>
    <w:rsid w:val="004130F5"/>
    <w:rsid w:val="00414722"/>
    <w:rsid w:val="00415480"/>
    <w:rsid w:val="00416A1D"/>
    <w:rsid w:val="00420095"/>
    <w:rsid w:val="00422113"/>
    <w:rsid w:val="00422FFF"/>
    <w:rsid w:val="00423013"/>
    <w:rsid w:val="004255DC"/>
    <w:rsid w:val="00425AE4"/>
    <w:rsid w:val="004311E2"/>
    <w:rsid w:val="00431D4E"/>
    <w:rsid w:val="00431FA3"/>
    <w:rsid w:val="00432903"/>
    <w:rsid w:val="00433361"/>
    <w:rsid w:val="004333C0"/>
    <w:rsid w:val="00433424"/>
    <w:rsid w:val="004337F2"/>
    <w:rsid w:val="00435CF4"/>
    <w:rsid w:val="00436CBD"/>
    <w:rsid w:val="00437752"/>
    <w:rsid w:val="00441BCC"/>
    <w:rsid w:val="004426FB"/>
    <w:rsid w:val="00443E76"/>
    <w:rsid w:val="00443F4A"/>
    <w:rsid w:val="00444CD3"/>
    <w:rsid w:val="00447FFE"/>
    <w:rsid w:val="004501BE"/>
    <w:rsid w:val="00452D87"/>
    <w:rsid w:val="00454DA2"/>
    <w:rsid w:val="004567EE"/>
    <w:rsid w:val="00457082"/>
    <w:rsid w:val="00457B86"/>
    <w:rsid w:val="00461DCC"/>
    <w:rsid w:val="00464127"/>
    <w:rsid w:val="00464A9F"/>
    <w:rsid w:val="0046735A"/>
    <w:rsid w:val="0047004A"/>
    <w:rsid w:val="004706A3"/>
    <w:rsid w:val="00471F72"/>
    <w:rsid w:val="00474AB0"/>
    <w:rsid w:val="004750CB"/>
    <w:rsid w:val="00475170"/>
    <w:rsid w:val="00475A19"/>
    <w:rsid w:val="00477BDC"/>
    <w:rsid w:val="00477C86"/>
    <w:rsid w:val="004847B8"/>
    <w:rsid w:val="00484A6A"/>
    <w:rsid w:val="00487BD5"/>
    <w:rsid w:val="00487D23"/>
    <w:rsid w:val="00487FEF"/>
    <w:rsid w:val="004900C6"/>
    <w:rsid w:val="00491C30"/>
    <w:rsid w:val="00493AB4"/>
    <w:rsid w:val="004945A0"/>
    <w:rsid w:val="00497721"/>
    <w:rsid w:val="0049798A"/>
    <w:rsid w:val="004A0C35"/>
    <w:rsid w:val="004A1466"/>
    <w:rsid w:val="004A1F94"/>
    <w:rsid w:val="004A302D"/>
    <w:rsid w:val="004A3B9B"/>
    <w:rsid w:val="004A44C2"/>
    <w:rsid w:val="004A71B3"/>
    <w:rsid w:val="004A7C11"/>
    <w:rsid w:val="004B013A"/>
    <w:rsid w:val="004B130F"/>
    <w:rsid w:val="004B2A06"/>
    <w:rsid w:val="004B3C67"/>
    <w:rsid w:val="004C11BA"/>
    <w:rsid w:val="004C2D71"/>
    <w:rsid w:val="004C5189"/>
    <w:rsid w:val="004C559B"/>
    <w:rsid w:val="004C5BE9"/>
    <w:rsid w:val="004D1D6D"/>
    <w:rsid w:val="004D3229"/>
    <w:rsid w:val="004D5245"/>
    <w:rsid w:val="004D5601"/>
    <w:rsid w:val="004D6476"/>
    <w:rsid w:val="004D7F53"/>
    <w:rsid w:val="004E2527"/>
    <w:rsid w:val="004E3BE9"/>
    <w:rsid w:val="004E3D37"/>
    <w:rsid w:val="004E3DE2"/>
    <w:rsid w:val="004E4C08"/>
    <w:rsid w:val="004E571F"/>
    <w:rsid w:val="004F2324"/>
    <w:rsid w:val="004F289F"/>
    <w:rsid w:val="004F3221"/>
    <w:rsid w:val="004F38B4"/>
    <w:rsid w:val="004F39B8"/>
    <w:rsid w:val="004F51AF"/>
    <w:rsid w:val="004F5A75"/>
    <w:rsid w:val="004F5CBB"/>
    <w:rsid w:val="004F67C5"/>
    <w:rsid w:val="004F698D"/>
    <w:rsid w:val="004F6B43"/>
    <w:rsid w:val="004F7F18"/>
    <w:rsid w:val="0050052B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7DB"/>
    <w:rsid w:val="00527215"/>
    <w:rsid w:val="00527BA8"/>
    <w:rsid w:val="00530952"/>
    <w:rsid w:val="00533979"/>
    <w:rsid w:val="00533E56"/>
    <w:rsid w:val="005347D0"/>
    <w:rsid w:val="0053508D"/>
    <w:rsid w:val="00537140"/>
    <w:rsid w:val="00537537"/>
    <w:rsid w:val="005403B6"/>
    <w:rsid w:val="00540582"/>
    <w:rsid w:val="0054135B"/>
    <w:rsid w:val="00541E1C"/>
    <w:rsid w:val="00542C0A"/>
    <w:rsid w:val="00545264"/>
    <w:rsid w:val="00545879"/>
    <w:rsid w:val="005468E8"/>
    <w:rsid w:val="00546D86"/>
    <w:rsid w:val="00547049"/>
    <w:rsid w:val="00547143"/>
    <w:rsid w:val="005473D9"/>
    <w:rsid w:val="00547658"/>
    <w:rsid w:val="00547905"/>
    <w:rsid w:val="00550EC6"/>
    <w:rsid w:val="00552D95"/>
    <w:rsid w:val="00553AC3"/>
    <w:rsid w:val="005548B5"/>
    <w:rsid w:val="005562E1"/>
    <w:rsid w:val="00556405"/>
    <w:rsid w:val="00557237"/>
    <w:rsid w:val="00560585"/>
    <w:rsid w:val="00560724"/>
    <w:rsid w:val="00564AB3"/>
    <w:rsid w:val="00564AC2"/>
    <w:rsid w:val="00564F13"/>
    <w:rsid w:val="00566BD8"/>
    <w:rsid w:val="00571605"/>
    <w:rsid w:val="0057217D"/>
    <w:rsid w:val="005735E8"/>
    <w:rsid w:val="00574001"/>
    <w:rsid w:val="00574DF5"/>
    <w:rsid w:val="00576CEF"/>
    <w:rsid w:val="005779CA"/>
    <w:rsid w:val="00580239"/>
    <w:rsid w:val="00580D54"/>
    <w:rsid w:val="005813FB"/>
    <w:rsid w:val="00581BC2"/>
    <w:rsid w:val="00581FC2"/>
    <w:rsid w:val="00583B10"/>
    <w:rsid w:val="00585C2E"/>
    <w:rsid w:val="00587E87"/>
    <w:rsid w:val="005937EC"/>
    <w:rsid w:val="00596712"/>
    <w:rsid w:val="005969C4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F9"/>
    <w:rsid w:val="005B3D5F"/>
    <w:rsid w:val="005B51DE"/>
    <w:rsid w:val="005B66E7"/>
    <w:rsid w:val="005C10CE"/>
    <w:rsid w:val="005C24D6"/>
    <w:rsid w:val="005C5050"/>
    <w:rsid w:val="005C5F10"/>
    <w:rsid w:val="005C6B03"/>
    <w:rsid w:val="005C6B93"/>
    <w:rsid w:val="005C6E7C"/>
    <w:rsid w:val="005D00C5"/>
    <w:rsid w:val="005D0BC3"/>
    <w:rsid w:val="005D13A1"/>
    <w:rsid w:val="005D194C"/>
    <w:rsid w:val="005D2A6C"/>
    <w:rsid w:val="005D2F8F"/>
    <w:rsid w:val="005D391F"/>
    <w:rsid w:val="005D3A67"/>
    <w:rsid w:val="005D4E68"/>
    <w:rsid w:val="005E0C93"/>
    <w:rsid w:val="005E0F0A"/>
    <w:rsid w:val="005E0F89"/>
    <w:rsid w:val="005E3B95"/>
    <w:rsid w:val="005E3EA3"/>
    <w:rsid w:val="005E42CB"/>
    <w:rsid w:val="005E5021"/>
    <w:rsid w:val="005E5BDE"/>
    <w:rsid w:val="005E5C2E"/>
    <w:rsid w:val="005E6F0F"/>
    <w:rsid w:val="005E6FCA"/>
    <w:rsid w:val="005E7A52"/>
    <w:rsid w:val="005F23B2"/>
    <w:rsid w:val="005F3490"/>
    <w:rsid w:val="005F47C5"/>
    <w:rsid w:val="00600636"/>
    <w:rsid w:val="00600F76"/>
    <w:rsid w:val="00601710"/>
    <w:rsid w:val="00603066"/>
    <w:rsid w:val="006033F7"/>
    <w:rsid w:val="006039A3"/>
    <w:rsid w:val="00603F15"/>
    <w:rsid w:val="006049AB"/>
    <w:rsid w:val="00605312"/>
    <w:rsid w:val="00605749"/>
    <w:rsid w:val="00605D89"/>
    <w:rsid w:val="006103EC"/>
    <w:rsid w:val="006105E1"/>
    <w:rsid w:val="0061193E"/>
    <w:rsid w:val="00615228"/>
    <w:rsid w:val="00616042"/>
    <w:rsid w:val="00616224"/>
    <w:rsid w:val="00621D1B"/>
    <w:rsid w:val="00622029"/>
    <w:rsid w:val="00622B7A"/>
    <w:rsid w:val="0062658C"/>
    <w:rsid w:val="00626CB4"/>
    <w:rsid w:val="0063079D"/>
    <w:rsid w:val="006323B0"/>
    <w:rsid w:val="00632A2C"/>
    <w:rsid w:val="006332AF"/>
    <w:rsid w:val="00640758"/>
    <w:rsid w:val="006407BB"/>
    <w:rsid w:val="00641C92"/>
    <w:rsid w:val="0064201A"/>
    <w:rsid w:val="00644333"/>
    <w:rsid w:val="00645230"/>
    <w:rsid w:val="00646214"/>
    <w:rsid w:val="00647E4B"/>
    <w:rsid w:val="00647F12"/>
    <w:rsid w:val="006505F0"/>
    <w:rsid w:val="00650806"/>
    <w:rsid w:val="00650E89"/>
    <w:rsid w:val="00651531"/>
    <w:rsid w:val="00652792"/>
    <w:rsid w:val="00652ABD"/>
    <w:rsid w:val="00654568"/>
    <w:rsid w:val="006547CD"/>
    <w:rsid w:val="00655A81"/>
    <w:rsid w:val="006565D3"/>
    <w:rsid w:val="006570FA"/>
    <w:rsid w:val="00657799"/>
    <w:rsid w:val="00657C25"/>
    <w:rsid w:val="00660466"/>
    <w:rsid w:val="0066333E"/>
    <w:rsid w:val="00664091"/>
    <w:rsid w:val="00664889"/>
    <w:rsid w:val="0066512D"/>
    <w:rsid w:val="00665991"/>
    <w:rsid w:val="00666F89"/>
    <w:rsid w:val="0066744A"/>
    <w:rsid w:val="00667AF2"/>
    <w:rsid w:val="00667DB5"/>
    <w:rsid w:val="006705BC"/>
    <w:rsid w:val="0067173C"/>
    <w:rsid w:val="00671DCC"/>
    <w:rsid w:val="006739E8"/>
    <w:rsid w:val="00674C76"/>
    <w:rsid w:val="006769CB"/>
    <w:rsid w:val="00681685"/>
    <w:rsid w:val="00682B59"/>
    <w:rsid w:val="00684820"/>
    <w:rsid w:val="00685256"/>
    <w:rsid w:val="00685C3E"/>
    <w:rsid w:val="006868BD"/>
    <w:rsid w:val="00687833"/>
    <w:rsid w:val="00690F40"/>
    <w:rsid w:val="00691240"/>
    <w:rsid w:val="006929BA"/>
    <w:rsid w:val="00694A44"/>
    <w:rsid w:val="00694E76"/>
    <w:rsid w:val="006A148C"/>
    <w:rsid w:val="006A39D8"/>
    <w:rsid w:val="006A4B57"/>
    <w:rsid w:val="006A799D"/>
    <w:rsid w:val="006B05D5"/>
    <w:rsid w:val="006B0C7E"/>
    <w:rsid w:val="006B2907"/>
    <w:rsid w:val="006B2D53"/>
    <w:rsid w:val="006B43F0"/>
    <w:rsid w:val="006C2D8E"/>
    <w:rsid w:val="006C3C46"/>
    <w:rsid w:val="006C40AE"/>
    <w:rsid w:val="006C71DC"/>
    <w:rsid w:val="006D00A6"/>
    <w:rsid w:val="006D1006"/>
    <w:rsid w:val="006D2915"/>
    <w:rsid w:val="006D36F2"/>
    <w:rsid w:val="006D460A"/>
    <w:rsid w:val="006D5351"/>
    <w:rsid w:val="006D6E63"/>
    <w:rsid w:val="006D7378"/>
    <w:rsid w:val="006E08D9"/>
    <w:rsid w:val="006E43EF"/>
    <w:rsid w:val="006E53F3"/>
    <w:rsid w:val="006E5B31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357"/>
    <w:rsid w:val="00707C05"/>
    <w:rsid w:val="00711488"/>
    <w:rsid w:val="0071185B"/>
    <w:rsid w:val="00712BDA"/>
    <w:rsid w:val="00712FCD"/>
    <w:rsid w:val="00714402"/>
    <w:rsid w:val="00714BED"/>
    <w:rsid w:val="00717A83"/>
    <w:rsid w:val="00717F96"/>
    <w:rsid w:val="007229F2"/>
    <w:rsid w:val="00724BA4"/>
    <w:rsid w:val="00724DE9"/>
    <w:rsid w:val="0072508F"/>
    <w:rsid w:val="00725120"/>
    <w:rsid w:val="007252B1"/>
    <w:rsid w:val="00725831"/>
    <w:rsid w:val="007263A2"/>
    <w:rsid w:val="007269EA"/>
    <w:rsid w:val="00734C23"/>
    <w:rsid w:val="00734EA4"/>
    <w:rsid w:val="0073506B"/>
    <w:rsid w:val="0073626C"/>
    <w:rsid w:val="00740113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5613D"/>
    <w:rsid w:val="00756A52"/>
    <w:rsid w:val="00764B8F"/>
    <w:rsid w:val="00765390"/>
    <w:rsid w:val="0076559D"/>
    <w:rsid w:val="0076567C"/>
    <w:rsid w:val="00766A97"/>
    <w:rsid w:val="007708B3"/>
    <w:rsid w:val="00771DB9"/>
    <w:rsid w:val="00773B7D"/>
    <w:rsid w:val="00774B19"/>
    <w:rsid w:val="007759B7"/>
    <w:rsid w:val="00775D11"/>
    <w:rsid w:val="0077619E"/>
    <w:rsid w:val="0077788E"/>
    <w:rsid w:val="007806AC"/>
    <w:rsid w:val="00781643"/>
    <w:rsid w:val="00783299"/>
    <w:rsid w:val="00783883"/>
    <w:rsid w:val="00783FB2"/>
    <w:rsid w:val="007857BA"/>
    <w:rsid w:val="00785FD2"/>
    <w:rsid w:val="007868CB"/>
    <w:rsid w:val="00786F2E"/>
    <w:rsid w:val="0078753B"/>
    <w:rsid w:val="0079175B"/>
    <w:rsid w:val="00791AA1"/>
    <w:rsid w:val="00791FC9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B70AE"/>
    <w:rsid w:val="007C01F6"/>
    <w:rsid w:val="007C08F9"/>
    <w:rsid w:val="007C0BCE"/>
    <w:rsid w:val="007C10CC"/>
    <w:rsid w:val="007C151A"/>
    <w:rsid w:val="007C1A79"/>
    <w:rsid w:val="007C42AB"/>
    <w:rsid w:val="007C4402"/>
    <w:rsid w:val="007C4D2A"/>
    <w:rsid w:val="007C77C0"/>
    <w:rsid w:val="007C7DD6"/>
    <w:rsid w:val="007D2FD9"/>
    <w:rsid w:val="007E26C9"/>
    <w:rsid w:val="007E2C06"/>
    <w:rsid w:val="007E3754"/>
    <w:rsid w:val="007E3ED7"/>
    <w:rsid w:val="007E4330"/>
    <w:rsid w:val="007E4B3D"/>
    <w:rsid w:val="007E512F"/>
    <w:rsid w:val="007E7755"/>
    <w:rsid w:val="007F16B4"/>
    <w:rsid w:val="007F1B4D"/>
    <w:rsid w:val="007F40D3"/>
    <w:rsid w:val="007F48D9"/>
    <w:rsid w:val="007F4A92"/>
    <w:rsid w:val="007F4E8C"/>
    <w:rsid w:val="007F5DDA"/>
    <w:rsid w:val="007F6B74"/>
    <w:rsid w:val="007F75A6"/>
    <w:rsid w:val="007F7F70"/>
    <w:rsid w:val="00800057"/>
    <w:rsid w:val="00801721"/>
    <w:rsid w:val="00801AFE"/>
    <w:rsid w:val="00801F32"/>
    <w:rsid w:val="00803D7B"/>
    <w:rsid w:val="00803F05"/>
    <w:rsid w:val="00805CDF"/>
    <w:rsid w:val="00806F1A"/>
    <w:rsid w:val="0081034F"/>
    <w:rsid w:val="00817929"/>
    <w:rsid w:val="008211F5"/>
    <w:rsid w:val="0082221C"/>
    <w:rsid w:val="00823193"/>
    <w:rsid w:val="008232D4"/>
    <w:rsid w:val="00823C36"/>
    <w:rsid w:val="008246F8"/>
    <w:rsid w:val="00824AE9"/>
    <w:rsid w:val="00825E0B"/>
    <w:rsid w:val="00826CA5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ED2"/>
    <w:rsid w:val="00844E0F"/>
    <w:rsid w:val="00846376"/>
    <w:rsid w:val="008501A5"/>
    <w:rsid w:val="00850BA7"/>
    <w:rsid w:val="00851C86"/>
    <w:rsid w:val="00853506"/>
    <w:rsid w:val="00855F4E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71029"/>
    <w:rsid w:val="00872AB9"/>
    <w:rsid w:val="00873301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8A5"/>
    <w:rsid w:val="00893FB8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1DB6"/>
    <w:rsid w:val="008B5B65"/>
    <w:rsid w:val="008B6090"/>
    <w:rsid w:val="008B63C2"/>
    <w:rsid w:val="008B64C5"/>
    <w:rsid w:val="008B6DB3"/>
    <w:rsid w:val="008B6E7B"/>
    <w:rsid w:val="008C0AE9"/>
    <w:rsid w:val="008C3DF7"/>
    <w:rsid w:val="008C47F2"/>
    <w:rsid w:val="008C7B0C"/>
    <w:rsid w:val="008D057E"/>
    <w:rsid w:val="008D2397"/>
    <w:rsid w:val="008D2B65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D64"/>
    <w:rsid w:val="008F338C"/>
    <w:rsid w:val="008F4CBE"/>
    <w:rsid w:val="008F56F6"/>
    <w:rsid w:val="00900189"/>
    <w:rsid w:val="00900E58"/>
    <w:rsid w:val="00902562"/>
    <w:rsid w:val="00902E9C"/>
    <w:rsid w:val="00903289"/>
    <w:rsid w:val="00904FEE"/>
    <w:rsid w:val="00905BF7"/>
    <w:rsid w:val="00907036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5723"/>
    <w:rsid w:val="00925A41"/>
    <w:rsid w:val="0092743D"/>
    <w:rsid w:val="00932468"/>
    <w:rsid w:val="00932A5C"/>
    <w:rsid w:val="00933693"/>
    <w:rsid w:val="00935A53"/>
    <w:rsid w:val="0093700F"/>
    <w:rsid w:val="00937FCB"/>
    <w:rsid w:val="00940BD5"/>
    <w:rsid w:val="00941319"/>
    <w:rsid w:val="00942516"/>
    <w:rsid w:val="00942FEC"/>
    <w:rsid w:val="00943488"/>
    <w:rsid w:val="0094396C"/>
    <w:rsid w:val="00943E11"/>
    <w:rsid w:val="00944146"/>
    <w:rsid w:val="00945BB8"/>
    <w:rsid w:val="00946A44"/>
    <w:rsid w:val="00947CB1"/>
    <w:rsid w:val="00951915"/>
    <w:rsid w:val="00951D18"/>
    <w:rsid w:val="00952964"/>
    <w:rsid w:val="009529CA"/>
    <w:rsid w:val="00955B93"/>
    <w:rsid w:val="00955F25"/>
    <w:rsid w:val="0096004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345B"/>
    <w:rsid w:val="009734EE"/>
    <w:rsid w:val="00975232"/>
    <w:rsid w:val="009752DE"/>
    <w:rsid w:val="009803A4"/>
    <w:rsid w:val="00980B10"/>
    <w:rsid w:val="00980D33"/>
    <w:rsid w:val="00980E43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1304"/>
    <w:rsid w:val="009A1513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567A"/>
    <w:rsid w:val="009B66CC"/>
    <w:rsid w:val="009B6F25"/>
    <w:rsid w:val="009C014D"/>
    <w:rsid w:val="009C1746"/>
    <w:rsid w:val="009C1B66"/>
    <w:rsid w:val="009C3AEA"/>
    <w:rsid w:val="009C5C7B"/>
    <w:rsid w:val="009D2896"/>
    <w:rsid w:val="009D2C0A"/>
    <w:rsid w:val="009D31C7"/>
    <w:rsid w:val="009D3BA3"/>
    <w:rsid w:val="009D4DC9"/>
    <w:rsid w:val="009D6CB5"/>
    <w:rsid w:val="009D7264"/>
    <w:rsid w:val="009D7C84"/>
    <w:rsid w:val="009D7FC5"/>
    <w:rsid w:val="009E1989"/>
    <w:rsid w:val="009E2645"/>
    <w:rsid w:val="009E33F1"/>
    <w:rsid w:val="009E4DEE"/>
    <w:rsid w:val="009E59C8"/>
    <w:rsid w:val="009E5FD5"/>
    <w:rsid w:val="009E6DD1"/>
    <w:rsid w:val="009E6F72"/>
    <w:rsid w:val="009E7B5A"/>
    <w:rsid w:val="009E7F62"/>
    <w:rsid w:val="009F0A68"/>
    <w:rsid w:val="009F10AC"/>
    <w:rsid w:val="009F2175"/>
    <w:rsid w:val="009F2EE8"/>
    <w:rsid w:val="009F3840"/>
    <w:rsid w:val="009F4456"/>
    <w:rsid w:val="009F6206"/>
    <w:rsid w:val="009F6857"/>
    <w:rsid w:val="009F6B48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4EB5"/>
    <w:rsid w:val="00A166B1"/>
    <w:rsid w:val="00A1703D"/>
    <w:rsid w:val="00A1767B"/>
    <w:rsid w:val="00A17A99"/>
    <w:rsid w:val="00A20C97"/>
    <w:rsid w:val="00A20D15"/>
    <w:rsid w:val="00A20F09"/>
    <w:rsid w:val="00A20F67"/>
    <w:rsid w:val="00A21982"/>
    <w:rsid w:val="00A22AA8"/>
    <w:rsid w:val="00A26A2C"/>
    <w:rsid w:val="00A271D1"/>
    <w:rsid w:val="00A309D1"/>
    <w:rsid w:val="00A3164B"/>
    <w:rsid w:val="00A32B30"/>
    <w:rsid w:val="00A37AF2"/>
    <w:rsid w:val="00A40E0C"/>
    <w:rsid w:val="00A424B3"/>
    <w:rsid w:val="00A42EC3"/>
    <w:rsid w:val="00A431A6"/>
    <w:rsid w:val="00A438A9"/>
    <w:rsid w:val="00A43EF1"/>
    <w:rsid w:val="00A476DC"/>
    <w:rsid w:val="00A47E89"/>
    <w:rsid w:val="00A60318"/>
    <w:rsid w:val="00A607C5"/>
    <w:rsid w:val="00A626DF"/>
    <w:rsid w:val="00A62811"/>
    <w:rsid w:val="00A62A57"/>
    <w:rsid w:val="00A63799"/>
    <w:rsid w:val="00A65598"/>
    <w:rsid w:val="00A65D98"/>
    <w:rsid w:val="00A66236"/>
    <w:rsid w:val="00A67607"/>
    <w:rsid w:val="00A70782"/>
    <w:rsid w:val="00A70AF9"/>
    <w:rsid w:val="00A70EB1"/>
    <w:rsid w:val="00A718C7"/>
    <w:rsid w:val="00A733AE"/>
    <w:rsid w:val="00A733B5"/>
    <w:rsid w:val="00A73616"/>
    <w:rsid w:val="00A76962"/>
    <w:rsid w:val="00A8107E"/>
    <w:rsid w:val="00A825DB"/>
    <w:rsid w:val="00A83F18"/>
    <w:rsid w:val="00A84CAD"/>
    <w:rsid w:val="00A8659D"/>
    <w:rsid w:val="00A918CF"/>
    <w:rsid w:val="00A9274B"/>
    <w:rsid w:val="00A93056"/>
    <w:rsid w:val="00A9381B"/>
    <w:rsid w:val="00A93824"/>
    <w:rsid w:val="00A94C51"/>
    <w:rsid w:val="00A96946"/>
    <w:rsid w:val="00A979CA"/>
    <w:rsid w:val="00A97D88"/>
    <w:rsid w:val="00AA0402"/>
    <w:rsid w:val="00AA055F"/>
    <w:rsid w:val="00AA1E26"/>
    <w:rsid w:val="00AA25B2"/>
    <w:rsid w:val="00AA2E90"/>
    <w:rsid w:val="00AA3DFE"/>
    <w:rsid w:val="00AA5CDF"/>
    <w:rsid w:val="00AA5DEA"/>
    <w:rsid w:val="00AA63BE"/>
    <w:rsid w:val="00AB0DEE"/>
    <w:rsid w:val="00AB1557"/>
    <w:rsid w:val="00AB1E86"/>
    <w:rsid w:val="00AB4C1B"/>
    <w:rsid w:val="00AB55AD"/>
    <w:rsid w:val="00AB5ED6"/>
    <w:rsid w:val="00AB600D"/>
    <w:rsid w:val="00AB6FB7"/>
    <w:rsid w:val="00AB75E8"/>
    <w:rsid w:val="00AC0E2B"/>
    <w:rsid w:val="00AC1047"/>
    <w:rsid w:val="00AC6511"/>
    <w:rsid w:val="00AC7FBC"/>
    <w:rsid w:val="00AD08AD"/>
    <w:rsid w:val="00AD2AF5"/>
    <w:rsid w:val="00AD4B1A"/>
    <w:rsid w:val="00AD4B45"/>
    <w:rsid w:val="00AD77AE"/>
    <w:rsid w:val="00AD78BF"/>
    <w:rsid w:val="00AE0DD1"/>
    <w:rsid w:val="00AE312F"/>
    <w:rsid w:val="00AE3C22"/>
    <w:rsid w:val="00AE3F8D"/>
    <w:rsid w:val="00AE5AA7"/>
    <w:rsid w:val="00AE5CEB"/>
    <w:rsid w:val="00AF0970"/>
    <w:rsid w:val="00AF0976"/>
    <w:rsid w:val="00AF18A1"/>
    <w:rsid w:val="00AF1E63"/>
    <w:rsid w:val="00AF2862"/>
    <w:rsid w:val="00AF31B9"/>
    <w:rsid w:val="00AF4249"/>
    <w:rsid w:val="00B0149A"/>
    <w:rsid w:val="00B02671"/>
    <w:rsid w:val="00B02A0D"/>
    <w:rsid w:val="00B0524C"/>
    <w:rsid w:val="00B10D63"/>
    <w:rsid w:val="00B10E7C"/>
    <w:rsid w:val="00B126C4"/>
    <w:rsid w:val="00B126E7"/>
    <w:rsid w:val="00B12C52"/>
    <w:rsid w:val="00B12EFA"/>
    <w:rsid w:val="00B13285"/>
    <w:rsid w:val="00B15152"/>
    <w:rsid w:val="00B15731"/>
    <w:rsid w:val="00B16C46"/>
    <w:rsid w:val="00B16EC3"/>
    <w:rsid w:val="00B17866"/>
    <w:rsid w:val="00B200F0"/>
    <w:rsid w:val="00B23264"/>
    <w:rsid w:val="00B27423"/>
    <w:rsid w:val="00B3083B"/>
    <w:rsid w:val="00B314E8"/>
    <w:rsid w:val="00B32167"/>
    <w:rsid w:val="00B33C6D"/>
    <w:rsid w:val="00B37100"/>
    <w:rsid w:val="00B372C9"/>
    <w:rsid w:val="00B37C8A"/>
    <w:rsid w:val="00B40532"/>
    <w:rsid w:val="00B41572"/>
    <w:rsid w:val="00B415DB"/>
    <w:rsid w:val="00B41DA0"/>
    <w:rsid w:val="00B4298D"/>
    <w:rsid w:val="00B433A4"/>
    <w:rsid w:val="00B44E4D"/>
    <w:rsid w:val="00B4649C"/>
    <w:rsid w:val="00B46CBE"/>
    <w:rsid w:val="00B47620"/>
    <w:rsid w:val="00B47A70"/>
    <w:rsid w:val="00B50707"/>
    <w:rsid w:val="00B51255"/>
    <w:rsid w:val="00B5130C"/>
    <w:rsid w:val="00B52759"/>
    <w:rsid w:val="00B5471F"/>
    <w:rsid w:val="00B56229"/>
    <w:rsid w:val="00B5722A"/>
    <w:rsid w:val="00B57B88"/>
    <w:rsid w:val="00B60A03"/>
    <w:rsid w:val="00B60A21"/>
    <w:rsid w:val="00B61EC8"/>
    <w:rsid w:val="00B630B6"/>
    <w:rsid w:val="00B630F0"/>
    <w:rsid w:val="00B63C28"/>
    <w:rsid w:val="00B65CAD"/>
    <w:rsid w:val="00B66D7B"/>
    <w:rsid w:val="00B7014A"/>
    <w:rsid w:val="00B7070C"/>
    <w:rsid w:val="00B7153F"/>
    <w:rsid w:val="00B723D6"/>
    <w:rsid w:val="00B726FC"/>
    <w:rsid w:val="00B72972"/>
    <w:rsid w:val="00B72F68"/>
    <w:rsid w:val="00B73BCF"/>
    <w:rsid w:val="00B74D26"/>
    <w:rsid w:val="00B75B66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74BA"/>
    <w:rsid w:val="00BA17C2"/>
    <w:rsid w:val="00BA7B3A"/>
    <w:rsid w:val="00BB1F57"/>
    <w:rsid w:val="00BB3702"/>
    <w:rsid w:val="00BB3D9D"/>
    <w:rsid w:val="00BB4860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42E8"/>
    <w:rsid w:val="00BD436A"/>
    <w:rsid w:val="00BD5CF2"/>
    <w:rsid w:val="00BD6678"/>
    <w:rsid w:val="00BE101D"/>
    <w:rsid w:val="00BE360D"/>
    <w:rsid w:val="00BE45BD"/>
    <w:rsid w:val="00BE5BC7"/>
    <w:rsid w:val="00BF259E"/>
    <w:rsid w:val="00BF2C5C"/>
    <w:rsid w:val="00BF3B0B"/>
    <w:rsid w:val="00BF597A"/>
    <w:rsid w:val="00BF5A5F"/>
    <w:rsid w:val="00BF637A"/>
    <w:rsid w:val="00BF7B2B"/>
    <w:rsid w:val="00C05ACD"/>
    <w:rsid w:val="00C0724A"/>
    <w:rsid w:val="00C12EA2"/>
    <w:rsid w:val="00C15824"/>
    <w:rsid w:val="00C15B77"/>
    <w:rsid w:val="00C16CFF"/>
    <w:rsid w:val="00C17215"/>
    <w:rsid w:val="00C1722D"/>
    <w:rsid w:val="00C211D1"/>
    <w:rsid w:val="00C21FEE"/>
    <w:rsid w:val="00C22A61"/>
    <w:rsid w:val="00C2309E"/>
    <w:rsid w:val="00C234D0"/>
    <w:rsid w:val="00C23747"/>
    <w:rsid w:val="00C2377F"/>
    <w:rsid w:val="00C243F7"/>
    <w:rsid w:val="00C261E1"/>
    <w:rsid w:val="00C30032"/>
    <w:rsid w:val="00C308FB"/>
    <w:rsid w:val="00C312A9"/>
    <w:rsid w:val="00C31819"/>
    <w:rsid w:val="00C31C3B"/>
    <w:rsid w:val="00C31CC5"/>
    <w:rsid w:val="00C31F4D"/>
    <w:rsid w:val="00C32146"/>
    <w:rsid w:val="00C32A6A"/>
    <w:rsid w:val="00C3306B"/>
    <w:rsid w:val="00C335C4"/>
    <w:rsid w:val="00C34E63"/>
    <w:rsid w:val="00C413D9"/>
    <w:rsid w:val="00C41DC5"/>
    <w:rsid w:val="00C4378F"/>
    <w:rsid w:val="00C43C85"/>
    <w:rsid w:val="00C44BC9"/>
    <w:rsid w:val="00C44C28"/>
    <w:rsid w:val="00C478AA"/>
    <w:rsid w:val="00C502A4"/>
    <w:rsid w:val="00C51E94"/>
    <w:rsid w:val="00C52B61"/>
    <w:rsid w:val="00C52BA6"/>
    <w:rsid w:val="00C544C6"/>
    <w:rsid w:val="00C5458C"/>
    <w:rsid w:val="00C54B79"/>
    <w:rsid w:val="00C54CF6"/>
    <w:rsid w:val="00C54E8A"/>
    <w:rsid w:val="00C552ED"/>
    <w:rsid w:val="00C562A6"/>
    <w:rsid w:val="00C56AFE"/>
    <w:rsid w:val="00C57D15"/>
    <w:rsid w:val="00C6193C"/>
    <w:rsid w:val="00C62E27"/>
    <w:rsid w:val="00C6512E"/>
    <w:rsid w:val="00C65532"/>
    <w:rsid w:val="00C66CB3"/>
    <w:rsid w:val="00C7006B"/>
    <w:rsid w:val="00C711BE"/>
    <w:rsid w:val="00C71698"/>
    <w:rsid w:val="00C753C0"/>
    <w:rsid w:val="00C75692"/>
    <w:rsid w:val="00C75C7E"/>
    <w:rsid w:val="00C76273"/>
    <w:rsid w:val="00C7675E"/>
    <w:rsid w:val="00C77807"/>
    <w:rsid w:val="00C824E0"/>
    <w:rsid w:val="00C855AE"/>
    <w:rsid w:val="00C858E6"/>
    <w:rsid w:val="00C91C2D"/>
    <w:rsid w:val="00C92F3B"/>
    <w:rsid w:val="00C933F9"/>
    <w:rsid w:val="00C94E57"/>
    <w:rsid w:val="00C957BD"/>
    <w:rsid w:val="00C96FA3"/>
    <w:rsid w:val="00C97F76"/>
    <w:rsid w:val="00CA0EB5"/>
    <w:rsid w:val="00CA19C8"/>
    <w:rsid w:val="00CA4CBA"/>
    <w:rsid w:val="00CA4D2A"/>
    <w:rsid w:val="00CA4F92"/>
    <w:rsid w:val="00CA5CC4"/>
    <w:rsid w:val="00CA6113"/>
    <w:rsid w:val="00CA6B6D"/>
    <w:rsid w:val="00CB04EF"/>
    <w:rsid w:val="00CB0592"/>
    <w:rsid w:val="00CB2224"/>
    <w:rsid w:val="00CB4597"/>
    <w:rsid w:val="00CB4AF8"/>
    <w:rsid w:val="00CC0161"/>
    <w:rsid w:val="00CC097F"/>
    <w:rsid w:val="00CC4AB4"/>
    <w:rsid w:val="00CC4BD7"/>
    <w:rsid w:val="00CC4C3F"/>
    <w:rsid w:val="00CC723F"/>
    <w:rsid w:val="00CC7A18"/>
    <w:rsid w:val="00CC7FC1"/>
    <w:rsid w:val="00CD0759"/>
    <w:rsid w:val="00CD0F8E"/>
    <w:rsid w:val="00CD167F"/>
    <w:rsid w:val="00CD4AF9"/>
    <w:rsid w:val="00CD54D3"/>
    <w:rsid w:val="00CD591B"/>
    <w:rsid w:val="00CD76BB"/>
    <w:rsid w:val="00CE04ED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49E"/>
    <w:rsid w:val="00CF4E74"/>
    <w:rsid w:val="00CF535A"/>
    <w:rsid w:val="00CF6D1A"/>
    <w:rsid w:val="00CF6EB5"/>
    <w:rsid w:val="00CF78C4"/>
    <w:rsid w:val="00D01C24"/>
    <w:rsid w:val="00D03B02"/>
    <w:rsid w:val="00D03D16"/>
    <w:rsid w:val="00D0451C"/>
    <w:rsid w:val="00D074EE"/>
    <w:rsid w:val="00D1018C"/>
    <w:rsid w:val="00D1230F"/>
    <w:rsid w:val="00D12E17"/>
    <w:rsid w:val="00D142B6"/>
    <w:rsid w:val="00D1446A"/>
    <w:rsid w:val="00D1561B"/>
    <w:rsid w:val="00D1709D"/>
    <w:rsid w:val="00D211AB"/>
    <w:rsid w:val="00D2141C"/>
    <w:rsid w:val="00D23528"/>
    <w:rsid w:val="00D237D6"/>
    <w:rsid w:val="00D25819"/>
    <w:rsid w:val="00D25954"/>
    <w:rsid w:val="00D25ED5"/>
    <w:rsid w:val="00D30BD3"/>
    <w:rsid w:val="00D316CB"/>
    <w:rsid w:val="00D31FBB"/>
    <w:rsid w:val="00D321E9"/>
    <w:rsid w:val="00D330E5"/>
    <w:rsid w:val="00D339D3"/>
    <w:rsid w:val="00D34164"/>
    <w:rsid w:val="00D372D1"/>
    <w:rsid w:val="00D4069C"/>
    <w:rsid w:val="00D41BC6"/>
    <w:rsid w:val="00D421FA"/>
    <w:rsid w:val="00D42D89"/>
    <w:rsid w:val="00D44C52"/>
    <w:rsid w:val="00D46275"/>
    <w:rsid w:val="00D469B3"/>
    <w:rsid w:val="00D5011F"/>
    <w:rsid w:val="00D53647"/>
    <w:rsid w:val="00D53B60"/>
    <w:rsid w:val="00D53E14"/>
    <w:rsid w:val="00D5428C"/>
    <w:rsid w:val="00D546E6"/>
    <w:rsid w:val="00D548A4"/>
    <w:rsid w:val="00D54C90"/>
    <w:rsid w:val="00D55412"/>
    <w:rsid w:val="00D568C3"/>
    <w:rsid w:val="00D56BFC"/>
    <w:rsid w:val="00D5714D"/>
    <w:rsid w:val="00D60E32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77EEE"/>
    <w:rsid w:val="00D80CDE"/>
    <w:rsid w:val="00D8164F"/>
    <w:rsid w:val="00D81AC3"/>
    <w:rsid w:val="00D84242"/>
    <w:rsid w:val="00D84324"/>
    <w:rsid w:val="00D869B3"/>
    <w:rsid w:val="00D90BF1"/>
    <w:rsid w:val="00D96DC6"/>
    <w:rsid w:val="00DA2E81"/>
    <w:rsid w:val="00DA33CC"/>
    <w:rsid w:val="00DA3438"/>
    <w:rsid w:val="00DA3687"/>
    <w:rsid w:val="00DA3BD2"/>
    <w:rsid w:val="00DA45C2"/>
    <w:rsid w:val="00DA4D66"/>
    <w:rsid w:val="00DA59C2"/>
    <w:rsid w:val="00DA5CA5"/>
    <w:rsid w:val="00DB3B88"/>
    <w:rsid w:val="00DB4D6A"/>
    <w:rsid w:val="00DB4E48"/>
    <w:rsid w:val="00DB500A"/>
    <w:rsid w:val="00DB6F8B"/>
    <w:rsid w:val="00DB7F2E"/>
    <w:rsid w:val="00DC0CAD"/>
    <w:rsid w:val="00DC156E"/>
    <w:rsid w:val="00DC1BCF"/>
    <w:rsid w:val="00DC2B6F"/>
    <w:rsid w:val="00DC3487"/>
    <w:rsid w:val="00DC4D73"/>
    <w:rsid w:val="00DC7006"/>
    <w:rsid w:val="00DD0CE6"/>
    <w:rsid w:val="00DD167A"/>
    <w:rsid w:val="00DD4D64"/>
    <w:rsid w:val="00DD5993"/>
    <w:rsid w:val="00DD770C"/>
    <w:rsid w:val="00DE0A8F"/>
    <w:rsid w:val="00DE0AC8"/>
    <w:rsid w:val="00DE22A2"/>
    <w:rsid w:val="00DE53A5"/>
    <w:rsid w:val="00DE5E71"/>
    <w:rsid w:val="00DE6BD9"/>
    <w:rsid w:val="00DE7391"/>
    <w:rsid w:val="00DF0D3A"/>
    <w:rsid w:val="00DF0FD7"/>
    <w:rsid w:val="00DF3AB2"/>
    <w:rsid w:val="00DF4B64"/>
    <w:rsid w:val="00DF61E1"/>
    <w:rsid w:val="00E01630"/>
    <w:rsid w:val="00E02277"/>
    <w:rsid w:val="00E04D81"/>
    <w:rsid w:val="00E057AB"/>
    <w:rsid w:val="00E070ED"/>
    <w:rsid w:val="00E07E95"/>
    <w:rsid w:val="00E10A96"/>
    <w:rsid w:val="00E10F88"/>
    <w:rsid w:val="00E13707"/>
    <w:rsid w:val="00E13C81"/>
    <w:rsid w:val="00E14060"/>
    <w:rsid w:val="00E15A46"/>
    <w:rsid w:val="00E17E94"/>
    <w:rsid w:val="00E203E3"/>
    <w:rsid w:val="00E2144A"/>
    <w:rsid w:val="00E21DA1"/>
    <w:rsid w:val="00E228C9"/>
    <w:rsid w:val="00E22E33"/>
    <w:rsid w:val="00E24218"/>
    <w:rsid w:val="00E25101"/>
    <w:rsid w:val="00E262D0"/>
    <w:rsid w:val="00E26327"/>
    <w:rsid w:val="00E26B3F"/>
    <w:rsid w:val="00E30452"/>
    <w:rsid w:val="00E30862"/>
    <w:rsid w:val="00E30FCB"/>
    <w:rsid w:val="00E32153"/>
    <w:rsid w:val="00E3236F"/>
    <w:rsid w:val="00E334F7"/>
    <w:rsid w:val="00E34132"/>
    <w:rsid w:val="00E34B0F"/>
    <w:rsid w:val="00E3513C"/>
    <w:rsid w:val="00E40589"/>
    <w:rsid w:val="00E41DBF"/>
    <w:rsid w:val="00E422D3"/>
    <w:rsid w:val="00E47591"/>
    <w:rsid w:val="00E515EB"/>
    <w:rsid w:val="00E527FD"/>
    <w:rsid w:val="00E52CF7"/>
    <w:rsid w:val="00E52ED5"/>
    <w:rsid w:val="00E537B1"/>
    <w:rsid w:val="00E54614"/>
    <w:rsid w:val="00E563B6"/>
    <w:rsid w:val="00E5670B"/>
    <w:rsid w:val="00E57AF7"/>
    <w:rsid w:val="00E619A9"/>
    <w:rsid w:val="00E655FB"/>
    <w:rsid w:val="00E666D0"/>
    <w:rsid w:val="00E67D1C"/>
    <w:rsid w:val="00E7070D"/>
    <w:rsid w:val="00E71BAF"/>
    <w:rsid w:val="00E720DC"/>
    <w:rsid w:val="00E72368"/>
    <w:rsid w:val="00E728CD"/>
    <w:rsid w:val="00E73F43"/>
    <w:rsid w:val="00E74077"/>
    <w:rsid w:val="00E74A36"/>
    <w:rsid w:val="00E74E19"/>
    <w:rsid w:val="00E75010"/>
    <w:rsid w:val="00E758DA"/>
    <w:rsid w:val="00E759C5"/>
    <w:rsid w:val="00E75A00"/>
    <w:rsid w:val="00E7663D"/>
    <w:rsid w:val="00E77078"/>
    <w:rsid w:val="00E8183D"/>
    <w:rsid w:val="00E8277E"/>
    <w:rsid w:val="00E82E51"/>
    <w:rsid w:val="00E84297"/>
    <w:rsid w:val="00E84461"/>
    <w:rsid w:val="00E8724D"/>
    <w:rsid w:val="00E902BE"/>
    <w:rsid w:val="00E9139B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3B32"/>
    <w:rsid w:val="00EB55CA"/>
    <w:rsid w:val="00EB567C"/>
    <w:rsid w:val="00EB5681"/>
    <w:rsid w:val="00EB5A3D"/>
    <w:rsid w:val="00EB6781"/>
    <w:rsid w:val="00EB6C91"/>
    <w:rsid w:val="00EB77E9"/>
    <w:rsid w:val="00EC0F01"/>
    <w:rsid w:val="00EC103F"/>
    <w:rsid w:val="00EC1391"/>
    <w:rsid w:val="00EC2966"/>
    <w:rsid w:val="00EC3073"/>
    <w:rsid w:val="00EC59A5"/>
    <w:rsid w:val="00EC6CE7"/>
    <w:rsid w:val="00EC7E79"/>
    <w:rsid w:val="00ED0F9C"/>
    <w:rsid w:val="00ED2CBE"/>
    <w:rsid w:val="00ED317E"/>
    <w:rsid w:val="00ED412E"/>
    <w:rsid w:val="00ED4554"/>
    <w:rsid w:val="00ED4EBD"/>
    <w:rsid w:val="00ED64D2"/>
    <w:rsid w:val="00ED6C57"/>
    <w:rsid w:val="00ED6E01"/>
    <w:rsid w:val="00ED727D"/>
    <w:rsid w:val="00EE04B9"/>
    <w:rsid w:val="00EE04FE"/>
    <w:rsid w:val="00EE20E5"/>
    <w:rsid w:val="00EE2C6A"/>
    <w:rsid w:val="00EE337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90"/>
    <w:rsid w:val="00EF60D6"/>
    <w:rsid w:val="00F02408"/>
    <w:rsid w:val="00F027F8"/>
    <w:rsid w:val="00F02E8E"/>
    <w:rsid w:val="00F0358B"/>
    <w:rsid w:val="00F03D70"/>
    <w:rsid w:val="00F04938"/>
    <w:rsid w:val="00F05CEA"/>
    <w:rsid w:val="00F0717A"/>
    <w:rsid w:val="00F07476"/>
    <w:rsid w:val="00F077F7"/>
    <w:rsid w:val="00F10B41"/>
    <w:rsid w:val="00F11A46"/>
    <w:rsid w:val="00F11AA9"/>
    <w:rsid w:val="00F1245F"/>
    <w:rsid w:val="00F14D5F"/>
    <w:rsid w:val="00F150E4"/>
    <w:rsid w:val="00F175E5"/>
    <w:rsid w:val="00F202D6"/>
    <w:rsid w:val="00F214EF"/>
    <w:rsid w:val="00F21E2C"/>
    <w:rsid w:val="00F231ED"/>
    <w:rsid w:val="00F23B19"/>
    <w:rsid w:val="00F23E37"/>
    <w:rsid w:val="00F26420"/>
    <w:rsid w:val="00F26F1E"/>
    <w:rsid w:val="00F27B25"/>
    <w:rsid w:val="00F311DE"/>
    <w:rsid w:val="00F322B7"/>
    <w:rsid w:val="00F32AA2"/>
    <w:rsid w:val="00F334FE"/>
    <w:rsid w:val="00F34594"/>
    <w:rsid w:val="00F34906"/>
    <w:rsid w:val="00F37257"/>
    <w:rsid w:val="00F37619"/>
    <w:rsid w:val="00F37B76"/>
    <w:rsid w:val="00F40984"/>
    <w:rsid w:val="00F430C7"/>
    <w:rsid w:val="00F43912"/>
    <w:rsid w:val="00F43F01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1DEC"/>
    <w:rsid w:val="00F62510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6DE7"/>
    <w:rsid w:val="00F77179"/>
    <w:rsid w:val="00F7773B"/>
    <w:rsid w:val="00F777DB"/>
    <w:rsid w:val="00F77FFA"/>
    <w:rsid w:val="00F81E2D"/>
    <w:rsid w:val="00F82A74"/>
    <w:rsid w:val="00F838D9"/>
    <w:rsid w:val="00F83A85"/>
    <w:rsid w:val="00F84044"/>
    <w:rsid w:val="00F84582"/>
    <w:rsid w:val="00F87502"/>
    <w:rsid w:val="00F91D42"/>
    <w:rsid w:val="00F928F8"/>
    <w:rsid w:val="00F9340D"/>
    <w:rsid w:val="00F93A9D"/>
    <w:rsid w:val="00F94139"/>
    <w:rsid w:val="00F95C7E"/>
    <w:rsid w:val="00F96361"/>
    <w:rsid w:val="00F96B72"/>
    <w:rsid w:val="00F96CFD"/>
    <w:rsid w:val="00FA0B5C"/>
    <w:rsid w:val="00FA50C8"/>
    <w:rsid w:val="00FA559D"/>
    <w:rsid w:val="00FA714D"/>
    <w:rsid w:val="00FB13A4"/>
    <w:rsid w:val="00FB2CE6"/>
    <w:rsid w:val="00FB4FBE"/>
    <w:rsid w:val="00FB5067"/>
    <w:rsid w:val="00FB521B"/>
    <w:rsid w:val="00FB586B"/>
    <w:rsid w:val="00FB6AEF"/>
    <w:rsid w:val="00FB70DA"/>
    <w:rsid w:val="00FB786B"/>
    <w:rsid w:val="00FB7DCF"/>
    <w:rsid w:val="00FC1585"/>
    <w:rsid w:val="00FC323A"/>
    <w:rsid w:val="00FC425B"/>
    <w:rsid w:val="00FC437F"/>
    <w:rsid w:val="00FC4CD1"/>
    <w:rsid w:val="00FC650B"/>
    <w:rsid w:val="00FC79C6"/>
    <w:rsid w:val="00FD1B62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6CE3"/>
    <w:rsid w:val="00FE6E2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418cbf,#6799c8"/>
    </o:shapedefaults>
    <o:shapelayout v:ext="edit">
      <o:idmap v:ext="edit" data="1"/>
    </o:shapelayout>
  </w:shapeDefaults>
  <w:decimalSymbol w:val="."/>
  <w:listSeparator w:val=";"/>
  <w14:docId w14:val="19B22F06"/>
  <w15:docId w15:val="{F211E33D-D2D5-4ACB-B573-6D3BC2B9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5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5"/>
      </w:numPr>
      <w:spacing w:before="400" w:after="120"/>
      <w:ind w:left="720" w:hanging="7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5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5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5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5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5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3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9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0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1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4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4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2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5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C76273"/>
    <w:pPr>
      <w:numPr>
        <w:numId w:val="12"/>
      </w:numPr>
      <w:tabs>
        <w:tab w:val="left" w:pos="1440"/>
      </w:tabs>
    </w:pPr>
  </w:style>
  <w:style w:type="character" w:customStyle="1" w:styleId="bulletlv2CharChar">
    <w:name w:val="bullet lv2 Char Char"/>
    <w:basedOn w:val="DefaultParagraphFont"/>
    <w:link w:val="bulletlv2"/>
    <w:rsid w:val="000F769D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3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rFonts w:ascii="Arial" w:hAnsi="Arial"/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rFonts w:ascii="Arial" w:hAnsi="Arial"/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rFonts w:ascii="Arial" w:hAnsi="Arial"/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7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16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17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0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1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2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DB4E48"/>
    <w:rPr>
      <w:rFonts w:ascii="Times" w:eastAsia="Times" w:hAnsi="Times"/>
    </w:rPr>
  </w:style>
  <w:style w:type="paragraph" w:customStyle="1" w:styleId="Spacer">
    <w:name w:val="Spacer"/>
    <w:basedOn w:val="Normal"/>
    <w:rsid w:val="00154196"/>
    <w:pPr>
      <w:spacing w:before="0" w:after="0" w:line="160" w:lineRule="exact"/>
      <w:ind w:left="0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play.google.com/store/apps/details?id=com.qualcomm.luminaire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llseenalliance.org/allseen/ip-policy" TargetMode="External"/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600D5"/>
    <w:rsid w:val="000B4C82"/>
    <w:rsid w:val="001448CE"/>
    <w:rsid w:val="00227D46"/>
    <w:rsid w:val="00236618"/>
    <w:rsid w:val="0036099E"/>
    <w:rsid w:val="003B5CD9"/>
    <w:rsid w:val="003C27FC"/>
    <w:rsid w:val="003F008D"/>
    <w:rsid w:val="00443F32"/>
    <w:rsid w:val="0044600F"/>
    <w:rsid w:val="004843BA"/>
    <w:rsid w:val="00510765"/>
    <w:rsid w:val="005B1E60"/>
    <w:rsid w:val="005C656C"/>
    <w:rsid w:val="00643F48"/>
    <w:rsid w:val="00697A4E"/>
    <w:rsid w:val="00837581"/>
    <w:rsid w:val="00880855"/>
    <w:rsid w:val="009667C3"/>
    <w:rsid w:val="00981D2B"/>
    <w:rsid w:val="009B7FD3"/>
    <w:rsid w:val="00A75C4E"/>
    <w:rsid w:val="00AF2972"/>
    <w:rsid w:val="00B4353A"/>
    <w:rsid w:val="00C10B3E"/>
    <w:rsid w:val="00D2146C"/>
    <w:rsid w:val="00D335ED"/>
    <w:rsid w:val="00D67E20"/>
    <w:rsid w:val="00DB41F8"/>
    <w:rsid w:val="00E07AAB"/>
    <w:rsid w:val="00E24E82"/>
    <w:rsid w:val="00E34F5B"/>
    <w:rsid w:val="00E51573"/>
    <w:rsid w:val="00E54832"/>
    <w:rsid w:val="00E607D1"/>
    <w:rsid w:val="00EB162A"/>
    <w:rsid w:val="00EE60CE"/>
    <w:rsid w:val="00F27912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NFSEWWYKJRXV-3-88</_dlc_DocId>
    <_dlc_DocIdUrl xmlns="f2ed92bd-8d09-433a-a373-33633314152a">
      <Url>https://projects.qualcomm.com/sites/alljoyndocs/_layouts/15/DocIdRedir.aspx?ID=NFSEWWYKJRXV-3-88</Url>
      <Description>NFSEWWYKJRXV-3-88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9D60-47D1-439E-BD0D-0304F23DA73E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A8E918EF-34CE-4C6B-8905-8CCBC63A6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88635-1ECE-4DE7-8E4D-1221136CF7C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1E3971D-0C5F-4FC6-A09E-7D431F80C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318EE9-DBF7-4755-9B2B-9E1CD566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1</TotalTime>
  <Pages>31</Pages>
  <Words>7386</Words>
  <Characters>42103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Lighting Service Framework Controller Service 14.06 Test Case Specifications</vt:lpstr>
    </vt:vector>
  </TitlesOfParts>
  <Company>QCE</Company>
  <LinksUpToDate>false</LinksUpToDate>
  <CharactersWithSpaces>49391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Lighting Service Framework Controller Service 14.12 Test Case Specifications</dc:title>
  <dc:subject/>
  <dc:creator>QCE</dc:creator>
  <cp:keywords>QCE</cp:keywords>
  <cp:lastModifiedBy>Fok, Kenny</cp:lastModifiedBy>
  <cp:revision>2</cp:revision>
  <cp:lastPrinted>2013-08-01T16:58:00Z</cp:lastPrinted>
  <dcterms:created xsi:type="dcterms:W3CDTF">2015-04-10T00:57:00Z</dcterms:created>
  <dcterms:modified xsi:type="dcterms:W3CDTF">2015-04-10T00:57:00Z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-1703846311</vt:i4>
  </property>
  <property fmtid="{D5CDD505-2E9C-101B-9397-08002B2CF9AE}" pid="3" name="_NewReviewCycle">
    <vt:lpwstr/>
  </property>
  <property fmtid="{D5CDD505-2E9C-101B-9397-08002B2CF9AE}" pid="4" name="_EmailSubject">
    <vt:lpwstr>iOS documents</vt:lpwstr>
  </property>
  <property fmtid="{D5CDD505-2E9C-101B-9397-08002B2CF9AE}" pid="5" name="_AuthorEmail">
    <vt:lpwstr>ageffen@qce.qualcomm.com</vt:lpwstr>
  </property>
  <property fmtid="{D5CDD505-2E9C-101B-9397-08002B2CF9AE}" pid="6" name="_AuthorEmailDisplayName">
    <vt:lpwstr>Geffen, Adina</vt:lpwstr>
  </property>
  <property fmtid="{D5CDD505-2E9C-101B-9397-08002B2CF9AE}" pid="7" name="_PreviousAdHocReviewCycleID">
    <vt:i4>-1754214319</vt:i4>
  </property>
  <property fmtid="{D5CDD505-2E9C-101B-9397-08002B2CF9AE}" pid="8" name="_ReviewingToolsShownOnce">
    <vt:lpwstr/>
  </property>
  <property fmtid="{D5CDD505-2E9C-101B-9397-08002B2CF9AE}" pid="9" name="ContentTypeId">
    <vt:lpwstr>0x010100E212E536ECB9414D9F91F224B23993A0</vt:lpwstr>
  </property>
  <property fmtid="{D5CDD505-2E9C-101B-9397-08002B2CF9AE}" pid="10" name="_dlc_DocIdItemGuid">
    <vt:lpwstr>b13311e2-a8a9-4041-a96d-e9ba4dea18fa</vt:lpwstr>
  </property>
</Properties>
</file>