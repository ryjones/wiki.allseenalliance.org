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02F21" w14:textId="01EC575C" w:rsidR="00C76273" w:rsidRPr="00BA4B2E" w:rsidRDefault="008E6B08" w:rsidP="00530952">
      <w:pPr>
        <w:pStyle w:val="DocTitle"/>
      </w:pPr>
      <w:sdt>
        <w:sdtPr>
          <w:alias w:val="Title"/>
          <w:tag w:val=""/>
          <w:id w:val="395788063"/>
          <w:placeholder>
            <w:docPart w:val="80995667635D4BC390EC5DC36BF614F5"/>
          </w:placeholder>
          <w:dataBinding w:prefixMappings="xmlns:ns0='http://purl.org/dc/elements/1.1/' xmlns:ns1='http://schemas.openxmlformats.org/package/2006/metadata/core-properties' " w:xpath="/ns1:coreProperties[1]/ns0:title[1]" w:storeItemID="{6C3C8BC8-F283-45AE-878A-BAB7291924A1}"/>
          <w:text/>
        </w:sdtPr>
        <w:sdtEndPr/>
        <w:sdtContent>
          <w:r w:rsidR="00FA7CC8">
            <w:t>AllJ</w:t>
          </w:r>
          <w:r w:rsidR="00935BD7" w:rsidRPr="00935BD7">
            <w:t>oyn™ Lighting Service Framework Controller Service 14.06 Interface Definition</w:t>
          </w:r>
        </w:sdtContent>
      </w:sdt>
    </w:p>
    <w:p w14:paraId="08E51362" w14:textId="65CBBF0A" w:rsidR="00C76273" w:rsidRPr="00BA4B2E" w:rsidRDefault="001A71CD" w:rsidP="00C76273">
      <w:pPr>
        <w:pStyle w:val="coverpageline"/>
      </w:pPr>
      <w:r>
        <w:t>January 5, 2015</w:t>
      </w:r>
    </w:p>
    <w:p w14:paraId="57254235" w14:textId="77777777" w:rsidR="00C34E63" w:rsidRPr="00C76273" w:rsidRDefault="00C34E63" w:rsidP="00C76273">
      <w:pPr>
        <w:pStyle w:val="body"/>
        <w:rPr>
          <w:sz w:val="28"/>
          <w:szCs w:val="28"/>
        </w:rPr>
        <w:sectPr w:rsidR="00C34E63" w:rsidRPr="00C76273" w:rsidSect="00AA63BE">
          <w:headerReference w:type="even" r:id="rId12"/>
          <w:headerReference w:type="default" r:id="rId13"/>
          <w:footerReference w:type="even" r:id="rId14"/>
          <w:footerReference w:type="default" r:id="rId15"/>
          <w:headerReference w:type="first" r:id="rId16"/>
          <w:footerReference w:type="first" r:id="rId17"/>
          <w:pgSz w:w="12240" w:h="15840" w:code="1"/>
          <w:pgMar w:top="2160" w:right="1440" w:bottom="1440" w:left="1440" w:header="720" w:footer="720" w:gutter="0"/>
          <w:cols w:space="720"/>
          <w:titlePg/>
          <w:docGrid w:linePitch="360"/>
        </w:sectPr>
      </w:pPr>
    </w:p>
    <w:p w14:paraId="4B69E084" w14:textId="77777777" w:rsidR="00C76273" w:rsidRPr="001B2E46" w:rsidRDefault="00C76273" w:rsidP="00EF3D42">
      <w:pPr>
        <w:pStyle w:val="HeadingTOC"/>
      </w:pPr>
      <w:r w:rsidRPr="001B2E46">
        <w:lastRenderedPageBreak/>
        <w:t>Contents</w:t>
      </w:r>
    </w:p>
    <w:p w14:paraId="67FA07FB" w14:textId="77777777" w:rsidR="007C61C4" w:rsidRDefault="00A918CF">
      <w:pPr>
        <w:pStyle w:val="TOC1"/>
        <w:rPr>
          <w:rFonts w:asciiTheme="minorHAnsi" w:eastAsiaTheme="minorEastAsia" w:hAnsiTheme="minorHAnsi" w:cstheme="minorBidi"/>
          <w:b w:val="0"/>
          <w:bCs w:val="0"/>
          <w:sz w:val="22"/>
        </w:rPr>
      </w:pPr>
      <w:r>
        <w:fldChar w:fldCharType="begin"/>
      </w:r>
      <w:r>
        <w:instrText xml:space="preserve"> TOC \o "2-3" \h \z \t "Heading 1,1,Heading 7,1,Heading 8,2,Heading 9,3" </w:instrText>
      </w:r>
      <w:r>
        <w:fldChar w:fldCharType="separate"/>
      </w:r>
      <w:hyperlink w:anchor="_Toc408386960" w:history="1">
        <w:r w:rsidR="007C61C4" w:rsidRPr="00B86E52">
          <w:rPr>
            <w:rStyle w:val="Hyperlink"/>
          </w:rPr>
          <w:t>1 Introduction</w:t>
        </w:r>
        <w:r w:rsidR="007C61C4">
          <w:rPr>
            <w:webHidden/>
          </w:rPr>
          <w:tab/>
        </w:r>
        <w:r w:rsidR="007C61C4">
          <w:rPr>
            <w:webHidden/>
          </w:rPr>
          <w:fldChar w:fldCharType="begin"/>
        </w:r>
        <w:r w:rsidR="007C61C4">
          <w:rPr>
            <w:webHidden/>
          </w:rPr>
          <w:instrText xml:space="preserve"> PAGEREF _Toc408386960 \h </w:instrText>
        </w:r>
        <w:r w:rsidR="007C61C4">
          <w:rPr>
            <w:webHidden/>
          </w:rPr>
        </w:r>
        <w:r w:rsidR="007C61C4">
          <w:rPr>
            <w:webHidden/>
          </w:rPr>
          <w:fldChar w:fldCharType="separate"/>
        </w:r>
        <w:r w:rsidR="006E209E">
          <w:rPr>
            <w:webHidden/>
          </w:rPr>
          <w:t>5</w:t>
        </w:r>
        <w:r w:rsidR="007C61C4">
          <w:rPr>
            <w:webHidden/>
          </w:rPr>
          <w:fldChar w:fldCharType="end"/>
        </w:r>
      </w:hyperlink>
    </w:p>
    <w:p w14:paraId="7E1111FB" w14:textId="77777777" w:rsidR="007C61C4" w:rsidRDefault="008E6B08">
      <w:pPr>
        <w:pStyle w:val="TOC2"/>
        <w:rPr>
          <w:rFonts w:asciiTheme="minorHAnsi" w:eastAsiaTheme="minorEastAsia" w:hAnsiTheme="minorHAnsi" w:cstheme="minorBidi"/>
          <w:sz w:val="22"/>
        </w:rPr>
      </w:pPr>
      <w:hyperlink w:anchor="_Toc408386961" w:history="1">
        <w:r w:rsidR="007C61C4" w:rsidRPr="00B86E52">
          <w:rPr>
            <w:rStyle w:val="Hyperlink"/>
          </w:rPr>
          <w:t>1.1 Purpose</w:t>
        </w:r>
        <w:r w:rsidR="007C61C4">
          <w:rPr>
            <w:webHidden/>
          </w:rPr>
          <w:tab/>
        </w:r>
        <w:r w:rsidR="007C61C4">
          <w:rPr>
            <w:webHidden/>
          </w:rPr>
          <w:fldChar w:fldCharType="begin"/>
        </w:r>
        <w:r w:rsidR="007C61C4">
          <w:rPr>
            <w:webHidden/>
          </w:rPr>
          <w:instrText xml:space="preserve"> PAGEREF _Toc408386961 \h </w:instrText>
        </w:r>
        <w:r w:rsidR="007C61C4">
          <w:rPr>
            <w:webHidden/>
          </w:rPr>
        </w:r>
        <w:r w:rsidR="007C61C4">
          <w:rPr>
            <w:webHidden/>
          </w:rPr>
          <w:fldChar w:fldCharType="separate"/>
        </w:r>
        <w:r w:rsidR="006E209E">
          <w:rPr>
            <w:webHidden/>
          </w:rPr>
          <w:t>5</w:t>
        </w:r>
        <w:r w:rsidR="007C61C4">
          <w:rPr>
            <w:webHidden/>
          </w:rPr>
          <w:fldChar w:fldCharType="end"/>
        </w:r>
      </w:hyperlink>
    </w:p>
    <w:p w14:paraId="6FEBB64D" w14:textId="77777777" w:rsidR="007C61C4" w:rsidRDefault="008E6B08">
      <w:pPr>
        <w:pStyle w:val="TOC2"/>
        <w:rPr>
          <w:rFonts w:asciiTheme="minorHAnsi" w:eastAsiaTheme="minorEastAsia" w:hAnsiTheme="minorHAnsi" w:cstheme="minorBidi"/>
          <w:sz w:val="22"/>
        </w:rPr>
      </w:pPr>
      <w:hyperlink w:anchor="_Toc408386962" w:history="1">
        <w:r w:rsidR="007C61C4" w:rsidRPr="00B86E52">
          <w:rPr>
            <w:rStyle w:val="Hyperlink"/>
          </w:rPr>
          <w:t>1.2 Scope</w:t>
        </w:r>
        <w:r w:rsidR="007C61C4">
          <w:rPr>
            <w:webHidden/>
          </w:rPr>
          <w:tab/>
        </w:r>
        <w:r w:rsidR="007C61C4">
          <w:rPr>
            <w:webHidden/>
          </w:rPr>
          <w:fldChar w:fldCharType="begin"/>
        </w:r>
        <w:r w:rsidR="007C61C4">
          <w:rPr>
            <w:webHidden/>
          </w:rPr>
          <w:instrText xml:space="preserve"> PAGEREF _Toc408386962 \h </w:instrText>
        </w:r>
        <w:r w:rsidR="007C61C4">
          <w:rPr>
            <w:webHidden/>
          </w:rPr>
        </w:r>
        <w:r w:rsidR="007C61C4">
          <w:rPr>
            <w:webHidden/>
          </w:rPr>
          <w:fldChar w:fldCharType="separate"/>
        </w:r>
        <w:r w:rsidR="006E209E">
          <w:rPr>
            <w:webHidden/>
          </w:rPr>
          <w:t>5</w:t>
        </w:r>
        <w:r w:rsidR="007C61C4">
          <w:rPr>
            <w:webHidden/>
          </w:rPr>
          <w:fldChar w:fldCharType="end"/>
        </w:r>
      </w:hyperlink>
    </w:p>
    <w:p w14:paraId="40BDAC5F" w14:textId="77777777" w:rsidR="007C61C4" w:rsidRDefault="008E6B08">
      <w:pPr>
        <w:pStyle w:val="TOC2"/>
        <w:rPr>
          <w:rFonts w:asciiTheme="minorHAnsi" w:eastAsiaTheme="minorEastAsia" w:hAnsiTheme="minorHAnsi" w:cstheme="minorBidi"/>
          <w:sz w:val="22"/>
        </w:rPr>
      </w:pPr>
      <w:hyperlink w:anchor="_Toc408386963" w:history="1">
        <w:r w:rsidR="007C61C4" w:rsidRPr="00B86E52">
          <w:rPr>
            <w:rStyle w:val="Hyperlink"/>
          </w:rPr>
          <w:t>1.3 References</w:t>
        </w:r>
        <w:r w:rsidR="007C61C4">
          <w:rPr>
            <w:webHidden/>
          </w:rPr>
          <w:tab/>
        </w:r>
        <w:r w:rsidR="007C61C4">
          <w:rPr>
            <w:webHidden/>
          </w:rPr>
          <w:fldChar w:fldCharType="begin"/>
        </w:r>
        <w:r w:rsidR="007C61C4">
          <w:rPr>
            <w:webHidden/>
          </w:rPr>
          <w:instrText xml:space="preserve"> PAGEREF _Toc408386963 \h </w:instrText>
        </w:r>
        <w:r w:rsidR="007C61C4">
          <w:rPr>
            <w:webHidden/>
          </w:rPr>
        </w:r>
        <w:r w:rsidR="007C61C4">
          <w:rPr>
            <w:webHidden/>
          </w:rPr>
          <w:fldChar w:fldCharType="separate"/>
        </w:r>
        <w:r w:rsidR="006E209E">
          <w:rPr>
            <w:webHidden/>
          </w:rPr>
          <w:t>5</w:t>
        </w:r>
        <w:r w:rsidR="007C61C4">
          <w:rPr>
            <w:webHidden/>
          </w:rPr>
          <w:fldChar w:fldCharType="end"/>
        </w:r>
      </w:hyperlink>
    </w:p>
    <w:p w14:paraId="478A90DA" w14:textId="77777777" w:rsidR="007C61C4" w:rsidRDefault="008E6B08">
      <w:pPr>
        <w:pStyle w:val="TOC2"/>
        <w:rPr>
          <w:rFonts w:asciiTheme="minorHAnsi" w:eastAsiaTheme="minorEastAsia" w:hAnsiTheme="minorHAnsi" w:cstheme="minorBidi"/>
          <w:sz w:val="22"/>
        </w:rPr>
      </w:pPr>
      <w:hyperlink w:anchor="_Toc408386964" w:history="1">
        <w:r w:rsidR="007C61C4" w:rsidRPr="00B86E52">
          <w:rPr>
            <w:rStyle w:val="Hyperlink"/>
          </w:rPr>
          <w:t>1.4 Acronyms and terms</w:t>
        </w:r>
        <w:r w:rsidR="007C61C4">
          <w:rPr>
            <w:webHidden/>
          </w:rPr>
          <w:tab/>
        </w:r>
        <w:r w:rsidR="007C61C4">
          <w:rPr>
            <w:webHidden/>
          </w:rPr>
          <w:fldChar w:fldCharType="begin"/>
        </w:r>
        <w:r w:rsidR="007C61C4">
          <w:rPr>
            <w:webHidden/>
          </w:rPr>
          <w:instrText xml:space="preserve"> PAGEREF _Toc408386964 \h </w:instrText>
        </w:r>
        <w:r w:rsidR="007C61C4">
          <w:rPr>
            <w:webHidden/>
          </w:rPr>
        </w:r>
        <w:r w:rsidR="007C61C4">
          <w:rPr>
            <w:webHidden/>
          </w:rPr>
          <w:fldChar w:fldCharType="separate"/>
        </w:r>
        <w:r w:rsidR="006E209E">
          <w:rPr>
            <w:webHidden/>
          </w:rPr>
          <w:t>5</w:t>
        </w:r>
        <w:r w:rsidR="007C61C4">
          <w:rPr>
            <w:webHidden/>
          </w:rPr>
          <w:fldChar w:fldCharType="end"/>
        </w:r>
      </w:hyperlink>
    </w:p>
    <w:p w14:paraId="29E3DAF5" w14:textId="77777777" w:rsidR="007C61C4" w:rsidRDefault="008E6B08">
      <w:pPr>
        <w:pStyle w:val="TOC1"/>
        <w:rPr>
          <w:rFonts w:asciiTheme="minorHAnsi" w:eastAsiaTheme="minorEastAsia" w:hAnsiTheme="minorHAnsi" w:cstheme="minorBidi"/>
          <w:b w:val="0"/>
          <w:bCs w:val="0"/>
          <w:sz w:val="22"/>
        </w:rPr>
      </w:pPr>
      <w:hyperlink w:anchor="_Toc408386965" w:history="1">
        <w:r w:rsidR="007C61C4" w:rsidRPr="00B86E52">
          <w:rPr>
            <w:rStyle w:val="Hyperlink"/>
          </w:rPr>
          <w:t>2 Definition Overview</w:t>
        </w:r>
        <w:r w:rsidR="007C61C4">
          <w:rPr>
            <w:webHidden/>
          </w:rPr>
          <w:tab/>
        </w:r>
        <w:r w:rsidR="007C61C4">
          <w:rPr>
            <w:webHidden/>
          </w:rPr>
          <w:fldChar w:fldCharType="begin"/>
        </w:r>
        <w:r w:rsidR="007C61C4">
          <w:rPr>
            <w:webHidden/>
          </w:rPr>
          <w:instrText xml:space="preserve"> PAGEREF _Toc408386965 \h </w:instrText>
        </w:r>
        <w:r w:rsidR="007C61C4">
          <w:rPr>
            <w:webHidden/>
          </w:rPr>
        </w:r>
        <w:r w:rsidR="007C61C4">
          <w:rPr>
            <w:webHidden/>
          </w:rPr>
          <w:fldChar w:fldCharType="separate"/>
        </w:r>
        <w:r w:rsidR="006E209E">
          <w:rPr>
            <w:webHidden/>
          </w:rPr>
          <w:t>6</w:t>
        </w:r>
        <w:r w:rsidR="007C61C4">
          <w:rPr>
            <w:webHidden/>
          </w:rPr>
          <w:fldChar w:fldCharType="end"/>
        </w:r>
      </w:hyperlink>
    </w:p>
    <w:p w14:paraId="2553A1BA" w14:textId="77777777" w:rsidR="007C61C4" w:rsidRDefault="008E6B08">
      <w:pPr>
        <w:pStyle w:val="TOC2"/>
        <w:rPr>
          <w:rFonts w:asciiTheme="minorHAnsi" w:eastAsiaTheme="minorEastAsia" w:hAnsiTheme="minorHAnsi" w:cstheme="minorBidi"/>
          <w:sz w:val="22"/>
        </w:rPr>
      </w:pPr>
      <w:hyperlink w:anchor="_Toc408386966" w:history="1">
        <w:r w:rsidR="007C61C4" w:rsidRPr="00B86E52">
          <w:rPr>
            <w:rStyle w:val="Hyperlink"/>
          </w:rPr>
          <w:t>2.1 Overview</w:t>
        </w:r>
        <w:r w:rsidR="007C61C4">
          <w:rPr>
            <w:webHidden/>
          </w:rPr>
          <w:tab/>
        </w:r>
        <w:r w:rsidR="007C61C4">
          <w:rPr>
            <w:webHidden/>
          </w:rPr>
          <w:fldChar w:fldCharType="begin"/>
        </w:r>
        <w:r w:rsidR="007C61C4">
          <w:rPr>
            <w:webHidden/>
          </w:rPr>
          <w:instrText xml:space="preserve"> PAGEREF _Toc408386966 \h </w:instrText>
        </w:r>
        <w:r w:rsidR="007C61C4">
          <w:rPr>
            <w:webHidden/>
          </w:rPr>
        </w:r>
        <w:r w:rsidR="007C61C4">
          <w:rPr>
            <w:webHidden/>
          </w:rPr>
          <w:fldChar w:fldCharType="separate"/>
        </w:r>
        <w:r w:rsidR="006E209E">
          <w:rPr>
            <w:webHidden/>
          </w:rPr>
          <w:t>6</w:t>
        </w:r>
        <w:r w:rsidR="007C61C4">
          <w:rPr>
            <w:webHidden/>
          </w:rPr>
          <w:fldChar w:fldCharType="end"/>
        </w:r>
      </w:hyperlink>
    </w:p>
    <w:p w14:paraId="1470234E" w14:textId="77777777" w:rsidR="007C61C4" w:rsidRDefault="008E6B08">
      <w:pPr>
        <w:pStyle w:val="TOC1"/>
        <w:rPr>
          <w:rFonts w:asciiTheme="minorHAnsi" w:eastAsiaTheme="minorEastAsia" w:hAnsiTheme="minorHAnsi" w:cstheme="minorBidi"/>
          <w:b w:val="0"/>
          <w:bCs w:val="0"/>
          <w:sz w:val="22"/>
        </w:rPr>
      </w:pPr>
      <w:hyperlink w:anchor="_Toc408386967" w:history="1">
        <w:r w:rsidR="007C61C4" w:rsidRPr="00B86E52">
          <w:rPr>
            <w:rStyle w:val="Hyperlink"/>
          </w:rPr>
          <w:t>3 Error Handling</w:t>
        </w:r>
        <w:r w:rsidR="007C61C4">
          <w:rPr>
            <w:webHidden/>
          </w:rPr>
          <w:tab/>
        </w:r>
        <w:r w:rsidR="007C61C4">
          <w:rPr>
            <w:webHidden/>
          </w:rPr>
          <w:fldChar w:fldCharType="begin"/>
        </w:r>
        <w:r w:rsidR="007C61C4">
          <w:rPr>
            <w:webHidden/>
          </w:rPr>
          <w:instrText xml:space="preserve"> PAGEREF _Toc408386967 \h </w:instrText>
        </w:r>
        <w:r w:rsidR="007C61C4">
          <w:rPr>
            <w:webHidden/>
          </w:rPr>
        </w:r>
        <w:r w:rsidR="007C61C4">
          <w:rPr>
            <w:webHidden/>
          </w:rPr>
          <w:fldChar w:fldCharType="separate"/>
        </w:r>
        <w:r w:rsidR="006E209E">
          <w:rPr>
            <w:webHidden/>
          </w:rPr>
          <w:t>7</w:t>
        </w:r>
        <w:r w:rsidR="007C61C4">
          <w:rPr>
            <w:webHidden/>
          </w:rPr>
          <w:fldChar w:fldCharType="end"/>
        </w:r>
      </w:hyperlink>
    </w:p>
    <w:p w14:paraId="2D072CCC" w14:textId="77777777" w:rsidR="007C61C4" w:rsidRDefault="008E6B08">
      <w:pPr>
        <w:pStyle w:val="TOC1"/>
        <w:rPr>
          <w:rFonts w:asciiTheme="minorHAnsi" w:eastAsiaTheme="minorEastAsia" w:hAnsiTheme="minorHAnsi" w:cstheme="minorBidi"/>
          <w:b w:val="0"/>
          <w:bCs w:val="0"/>
          <w:sz w:val="22"/>
        </w:rPr>
      </w:pPr>
      <w:hyperlink w:anchor="_Toc408386968" w:history="1">
        <w:r w:rsidR="007C61C4" w:rsidRPr="00B86E52">
          <w:rPr>
            <w:rStyle w:val="Hyperlink"/>
          </w:rPr>
          <w:t>4 Controller Service Interface</w:t>
        </w:r>
        <w:r w:rsidR="007C61C4">
          <w:rPr>
            <w:webHidden/>
          </w:rPr>
          <w:tab/>
        </w:r>
        <w:r w:rsidR="007C61C4">
          <w:rPr>
            <w:webHidden/>
          </w:rPr>
          <w:fldChar w:fldCharType="begin"/>
        </w:r>
        <w:r w:rsidR="007C61C4">
          <w:rPr>
            <w:webHidden/>
          </w:rPr>
          <w:instrText xml:space="preserve"> PAGEREF _Toc408386968 \h </w:instrText>
        </w:r>
        <w:r w:rsidR="007C61C4">
          <w:rPr>
            <w:webHidden/>
          </w:rPr>
        </w:r>
        <w:r w:rsidR="007C61C4">
          <w:rPr>
            <w:webHidden/>
          </w:rPr>
          <w:fldChar w:fldCharType="separate"/>
        </w:r>
        <w:r w:rsidR="006E209E">
          <w:rPr>
            <w:webHidden/>
          </w:rPr>
          <w:t>8</w:t>
        </w:r>
        <w:r w:rsidR="007C61C4">
          <w:rPr>
            <w:webHidden/>
          </w:rPr>
          <w:fldChar w:fldCharType="end"/>
        </w:r>
      </w:hyperlink>
    </w:p>
    <w:p w14:paraId="074E5033" w14:textId="77777777" w:rsidR="007C61C4" w:rsidRDefault="008E6B08">
      <w:pPr>
        <w:pStyle w:val="TOC2"/>
        <w:rPr>
          <w:rFonts w:asciiTheme="minorHAnsi" w:eastAsiaTheme="minorEastAsia" w:hAnsiTheme="minorHAnsi" w:cstheme="minorBidi"/>
          <w:sz w:val="22"/>
        </w:rPr>
      </w:pPr>
      <w:hyperlink w:anchor="_Toc408386969" w:history="1">
        <w:r w:rsidR="007C61C4" w:rsidRPr="00B86E52">
          <w:rPr>
            <w:rStyle w:val="Hyperlink"/>
          </w:rPr>
          <w:t>4.1 Interface name</w:t>
        </w:r>
        <w:r w:rsidR="007C61C4">
          <w:rPr>
            <w:webHidden/>
          </w:rPr>
          <w:tab/>
        </w:r>
        <w:r w:rsidR="007C61C4">
          <w:rPr>
            <w:webHidden/>
          </w:rPr>
          <w:fldChar w:fldCharType="begin"/>
        </w:r>
        <w:r w:rsidR="007C61C4">
          <w:rPr>
            <w:webHidden/>
          </w:rPr>
          <w:instrText xml:space="preserve"> PAGEREF _Toc408386969 \h </w:instrText>
        </w:r>
        <w:r w:rsidR="007C61C4">
          <w:rPr>
            <w:webHidden/>
          </w:rPr>
        </w:r>
        <w:r w:rsidR="007C61C4">
          <w:rPr>
            <w:webHidden/>
          </w:rPr>
          <w:fldChar w:fldCharType="separate"/>
        </w:r>
        <w:r w:rsidR="006E209E">
          <w:rPr>
            <w:webHidden/>
          </w:rPr>
          <w:t>8</w:t>
        </w:r>
        <w:r w:rsidR="007C61C4">
          <w:rPr>
            <w:webHidden/>
          </w:rPr>
          <w:fldChar w:fldCharType="end"/>
        </w:r>
      </w:hyperlink>
    </w:p>
    <w:p w14:paraId="62676FF2" w14:textId="77777777" w:rsidR="007C61C4" w:rsidRDefault="008E6B08">
      <w:pPr>
        <w:pStyle w:val="TOC2"/>
        <w:rPr>
          <w:rFonts w:asciiTheme="minorHAnsi" w:eastAsiaTheme="minorEastAsia" w:hAnsiTheme="minorHAnsi" w:cstheme="minorBidi"/>
          <w:sz w:val="22"/>
        </w:rPr>
      </w:pPr>
      <w:hyperlink w:anchor="_Toc408386970" w:history="1">
        <w:r w:rsidR="007C61C4" w:rsidRPr="00B86E52">
          <w:rPr>
            <w:rStyle w:val="Hyperlink"/>
          </w:rPr>
          <w:t>4.2 Properties</w:t>
        </w:r>
        <w:r w:rsidR="007C61C4">
          <w:rPr>
            <w:webHidden/>
          </w:rPr>
          <w:tab/>
        </w:r>
        <w:r w:rsidR="007C61C4">
          <w:rPr>
            <w:webHidden/>
          </w:rPr>
          <w:fldChar w:fldCharType="begin"/>
        </w:r>
        <w:r w:rsidR="007C61C4">
          <w:rPr>
            <w:webHidden/>
          </w:rPr>
          <w:instrText xml:space="preserve"> PAGEREF _Toc408386970 \h </w:instrText>
        </w:r>
        <w:r w:rsidR="007C61C4">
          <w:rPr>
            <w:webHidden/>
          </w:rPr>
        </w:r>
        <w:r w:rsidR="007C61C4">
          <w:rPr>
            <w:webHidden/>
          </w:rPr>
          <w:fldChar w:fldCharType="separate"/>
        </w:r>
        <w:r w:rsidR="006E209E">
          <w:rPr>
            <w:webHidden/>
          </w:rPr>
          <w:t>8</w:t>
        </w:r>
        <w:r w:rsidR="007C61C4">
          <w:rPr>
            <w:webHidden/>
          </w:rPr>
          <w:fldChar w:fldCharType="end"/>
        </w:r>
      </w:hyperlink>
    </w:p>
    <w:p w14:paraId="353E7254" w14:textId="77777777" w:rsidR="007C61C4" w:rsidRDefault="008E6B08">
      <w:pPr>
        <w:pStyle w:val="TOC2"/>
        <w:rPr>
          <w:rFonts w:asciiTheme="minorHAnsi" w:eastAsiaTheme="minorEastAsia" w:hAnsiTheme="minorHAnsi" w:cstheme="minorBidi"/>
          <w:sz w:val="22"/>
        </w:rPr>
      </w:pPr>
      <w:hyperlink w:anchor="_Toc408386971" w:history="1">
        <w:r w:rsidR="007C61C4" w:rsidRPr="00B86E52">
          <w:rPr>
            <w:rStyle w:val="Hyperlink"/>
          </w:rPr>
          <w:t>4.3 Methods</w:t>
        </w:r>
        <w:r w:rsidR="007C61C4">
          <w:rPr>
            <w:webHidden/>
          </w:rPr>
          <w:tab/>
        </w:r>
        <w:r w:rsidR="007C61C4">
          <w:rPr>
            <w:webHidden/>
          </w:rPr>
          <w:fldChar w:fldCharType="begin"/>
        </w:r>
        <w:r w:rsidR="007C61C4">
          <w:rPr>
            <w:webHidden/>
          </w:rPr>
          <w:instrText xml:space="preserve"> PAGEREF _Toc408386971 \h </w:instrText>
        </w:r>
        <w:r w:rsidR="007C61C4">
          <w:rPr>
            <w:webHidden/>
          </w:rPr>
        </w:r>
        <w:r w:rsidR="007C61C4">
          <w:rPr>
            <w:webHidden/>
          </w:rPr>
          <w:fldChar w:fldCharType="separate"/>
        </w:r>
        <w:r w:rsidR="006E209E">
          <w:rPr>
            <w:webHidden/>
          </w:rPr>
          <w:t>8</w:t>
        </w:r>
        <w:r w:rsidR="007C61C4">
          <w:rPr>
            <w:webHidden/>
          </w:rPr>
          <w:fldChar w:fldCharType="end"/>
        </w:r>
      </w:hyperlink>
    </w:p>
    <w:p w14:paraId="37B4CB12" w14:textId="77777777" w:rsidR="007C61C4" w:rsidRDefault="008E6B08">
      <w:pPr>
        <w:pStyle w:val="TOC3"/>
        <w:rPr>
          <w:rFonts w:asciiTheme="minorHAnsi" w:eastAsiaTheme="minorEastAsia" w:hAnsiTheme="minorHAnsi" w:cstheme="minorBidi"/>
          <w:bCs w:val="0"/>
          <w:sz w:val="22"/>
          <w:szCs w:val="22"/>
        </w:rPr>
      </w:pPr>
      <w:hyperlink w:anchor="_Toc408386972" w:history="1">
        <w:r w:rsidR="007C61C4" w:rsidRPr="00B86E52">
          <w:rPr>
            <w:rStyle w:val="Hyperlink"/>
          </w:rPr>
          <w:t>4.3.1 LightingResetControllerService</w:t>
        </w:r>
        <w:r w:rsidR="007C61C4">
          <w:rPr>
            <w:webHidden/>
          </w:rPr>
          <w:tab/>
        </w:r>
        <w:r w:rsidR="007C61C4">
          <w:rPr>
            <w:webHidden/>
          </w:rPr>
          <w:fldChar w:fldCharType="begin"/>
        </w:r>
        <w:r w:rsidR="007C61C4">
          <w:rPr>
            <w:webHidden/>
          </w:rPr>
          <w:instrText xml:space="preserve"> PAGEREF _Toc408386972 \h </w:instrText>
        </w:r>
        <w:r w:rsidR="007C61C4">
          <w:rPr>
            <w:webHidden/>
          </w:rPr>
        </w:r>
        <w:r w:rsidR="007C61C4">
          <w:rPr>
            <w:webHidden/>
          </w:rPr>
          <w:fldChar w:fldCharType="separate"/>
        </w:r>
        <w:r w:rsidR="006E209E">
          <w:rPr>
            <w:webHidden/>
          </w:rPr>
          <w:t>8</w:t>
        </w:r>
        <w:r w:rsidR="007C61C4">
          <w:rPr>
            <w:webHidden/>
          </w:rPr>
          <w:fldChar w:fldCharType="end"/>
        </w:r>
      </w:hyperlink>
    </w:p>
    <w:p w14:paraId="2DDF411D" w14:textId="77777777" w:rsidR="007C61C4" w:rsidRDefault="008E6B08">
      <w:pPr>
        <w:pStyle w:val="TOC3"/>
        <w:rPr>
          <w:rFonts w:asciiTheme="minorHAnsi" w:eastAsiaTheme="minorEastAsia" w:hAnsiTheme="minorHAnsi" w:cstheme="minorBidi"/>
          <w:bCs w:val="0"/>
          <w:sz w:val="22"/>
          <w:szCs w:val="22"/>
        </w:rPr>
      </w:pPr>
      <w:hyperlink w:anchor="_Toc408386973" w:history="1">
        <w:r w:rsidR="007C61C4" w:rsidRPr="00B86E52">
          <w:rPr>
            <w:rStyle w:val="Hyperlink"/>
          </w:rPr>
          <w:t>4.3.2 GetControllerServiceVersion</w:t>
        </w:r>
        <w:r w:rsidR="007C61C4">
          <w:rPr>
            <w:webHidden/>
          </w:rPr>
          <w:tab/>
        </w:r>
        <w:r w:rsidR="007C61C4">
          <w:rPr>
            <w:webHidden/>
          </w:rPr>
          <w:fldChar w:fldCharType="begin"/>
        </w:r>
        <w:r w:rsidR="007C61C4">
          <w:rPr>
            <w:webHidden/>
          </w:rPr>
          <w:instrText xml:space="preserve"> PAGEREF _Toc408386973 \h </w:instrText>
        </w:r>
        <w:r w:rsidR="007C61C4">
          <w:rPr>
            <w:webHidden/>
          </w:rPr>
        </w:r>
        <w:r w:rsidR="007C61C4">
          <w:rPr>
            <w:webHidden/>
          </w:rPr>
          <w:fldChar w:fldCharType="separate"/>
        </w:r>
        <w:r w:rsidR="006E209E">
          <w:rPr>
            <w:webHidden/>
          </w:rPr>
          <w:t>8</w:t>
        </w:r>
        <w:r w:rsidR="007C61C4">
          <w:rPr>
            <w:webHidden/>
          </w:rPr>
          <w:fldChar w:fldCharType="end"/>
        </w:r>
      </w:hyperlink>
    </w:p>
    <w:p w14:paraId="68D1CBA0" w14:textId="77777777" w:rsidR="007C61C4" w:rsidRDefault="008E6B08">
      <w:pPr>
        <w:pStyle w:val="TOC2"/>
        <w:rPr>
          <w:rFonts w:asciiTheme="minorHAnsi" w:eastAsiaTheme="minorEastAsia" w:hAnsiTheme="minorHAnsi" w:cstheme="minorBidi"/>
          <w:sz w:val="22"/>
        </w:rPr>
      </w:pPr>
      <w:hyperlink w:anchor="_Toc408386974" w:history="1">
        <w:r w:rsidR="007C61C4" w:rsidRPr="00B86E52">
          <w:rPr>
            <w:rStyle w:val="Hyperlink"/>
          </w:rPr>
          <w:t>4.4 Signals</w:t>
        </w:r>
        <w:r w:rsidR="007C61C4">
          <w:rPr>
            <w:webHidden/>
          </w:rPr>
          <w:tab/>
        </w:r>
        <w:r w:rsidR="007C61C4">
          <w:rPr>
            <w:webHidden/>
          </w:rPr>
          <w:fldChar w:fldCharType="begin"/>
        </w:r>
        <w:r w:rsidR="007C61C4">
          <w:rPr>
            <w:webHidden/>
          </w:rPr>
          <w:instrText xml:space="preserve"> PAGEREF _Toc408386974 \h </w:instrText>
        </w:r>
        <w:r w:rsidR="007C61C4">
          <w:rPr>
            <w:webHidden/>
          </w:rPr>
        </w:r>
        <w:r w:rsidR="007C61C4">
          <w:rPr>
            <w:webHidden/>
          </w:rPr>
          <w:fldChar w:fldCharType="separate"/>
        </w:r>
        <w:r w:rsidR="006E209E">
          <w:rPr>
            <w:webHidden/>
          </w:rPr>
          <w:t>9</w:t>
        </w:r>
        <w:r w:rsidR="007C61C4">
          <w:rPr>
            <w:webHidden/>
          </w:rPr>
          <w:fldChar w:fldCharType="end"/>
        </w:r>
      </w:hyperlink>
    </w:p>
    <w:p w14:paraId="537DAE03" w14:textId="77777777" w:rsidR="007C61C4" w:rsidRDefault="008E6B08">
      <w:pPr>
        <w:pStyle w:val="TOC1"/>
        <w:rPr>
          <w:rFonts w:asciiTheme="minorHAnsi" w:eastAsiaTheme="minorEastAsia" w:hAnsiTheme="minorHAnsi" w:cstheme="minorBidi"/>
          <w:b w:val="0"/>
          <w:bCs w:val="0"/>
          <w:sz w:val="22"/>
        </w:rPr>
      </w:pPr>
      <w:hyperlink w:anchor="_Toc408386975" w:history="1">
        <w:r w:rsidR="007C61C4" w:rsidRPr="00B86E52">
          <w:rPr>
            <w:rStyle w:val="Hyperlink"/>
          </w:rPr>
          <w:t>5 Lamp Interface</w:t>
        </w:r>
        <w:r w:rsidR="007C61C4">
          <w:rPr>
            <w:webHidden/>
          </w:rPr>
          <w:tab/>
        </w:r>
        <w:r w:rsidR="007C61C4">
          <w:rPr>
            <w:webHidden/>
          </w:rPr>
          <w:fldChar w:fldCharType="begin"/>
        </w:r>
        <w:r w:rsidR="007C61C4">
          <w:rPr>
            <w:webHidden/>
          </w:rPr>
          <w:instrText xml:space="preserve"> PAGEREF _Toc408386975 \h </w:instrText>
        </w:r>
        <w:r w:rsidR="007C61C4">
          <w:rPr>
            <w:webHidden/>
          </w:rPr>
        </w:r>
        <w:r w:rsidR="007C61C4">
          <w:rPr>
            <w:webHidden/>
          </w:rPr>
          <w:fldChar w:fldCharType="separate"/>
        </w:r>
        <w:r w:rsidR="006E209E">
          <w:rPr>
            <w:webHidden/>
          </w:rPr>
          <w:t>10</w:t>
        </w:r>
        <w:r w:rsidR="007C61C4">
          <w:rPr>
            <w:webHidden/>
          </w:rPr>
          <w:fldChar w:fldCharType="end"/>
        </w:r>
      </w:hyperlink>
    </w:p>
    <w:p w14:paraId="178990B8" w14:textId="77777777" w:rsidR="007C61C4" w:rsidRDefault="008E6B08">
      <w:pPr>
        <w:pStyle w:val="TOC2"/>
        <w:rPr>
          <w:rFonts w:asciiTheme="minorHAnsi" w:eastAsiaTheme="minorEastAsia" w:hAnsiTheme="minorHAnsi" w:cstheme="minorBidi"/>
          <w:sz w:val="22"/>
        </w:rPr>
      </w:pPr>
      <w:hyperlink w:anchor="_Toc408386976" w:history="1">
        <w:r w:rsidR="007C61C4" w:rsidRPr="00B86E52">
          <w:rPr>
            <w:rStyle w:val="Hyperlink"/>
          </w:rPr>
          <w:t>5.1 Interface name</w:t>
        </w:r>
        <w:r w:rsidR="007C61C4">
          <w:rPr>
            <w:webHidden/>
          </w:rPr>
          <w:tab/>
        </w:r>
        <w:r w:rsidR="007C61C4">
          <w:rPr>
            <w:webHidden/>
          </w:rPr>
          <w:fldChar w:fldCharType="begin"/>
        </w:r>
        <w:r w:rsidR="007C61C4">
          <w:rPr>
            <w:webHidden/>
          </w:rPr>
          <w:instrText xml:space="preserve"> PAGEREF _Toc408386976 \h </w:instrText>
        </w:r>
        <w:r w:rsidR="007C61C4">
          <w:rPr>
            <w:webHidden/>
          </w:rPr>
        </w:r>
        <w:r w:rsidR="007C61C4">
          <w:rPr>
            <w:webHidden/>
          </w:rPr>
          <w:fldChar w:fldCharType="separate"/>
        </w:r>
        <w:r w:rsidR="006E209E">
          <w:rPr>
            <w:webHidden/>
          </w:rPr>
          <w:t>10</w:t>
        </w:r>
        <w:r w:rsidR="007C61C4">
          <w:rPr>
            <w:webHidden/>
          </w:rPr>
          <w:fldChar w:fldCharType="end"/>
        </w:r>
      </w:hyperlink>
    </w:p>
    <w:p w14:paraId="13819E57" w14:textId="77777777" w:rsidR="007C61C4" w:rsidRDefault="008E6B08">
      <w:pPr>
        <w:pStyle w:val="TOC2"/>
        <w:rPr>
          <w:rFonts w:asciiTheme="minorHAnsi" w:eastAsiaTheme="minorEastAsia" w:hAnsiTheme="minorHAnsi" w:cstheme="minorBidi"/>
          <w:sz w:val="22"/>
        </w:rPr>
      </w:pPr>
      <w:hyperlink w:anchor="_Toc408386977" w:history="1">
        <w:r w:rsidR="007C61C4" w:rsidRPr="00B86E52">
          <w:rPr>
            <w:rStyle w:val="Hyperlink"/>
          </w:rPr>
          <w:t>5.2 Properties</w:t>
        </w:r>
        <w:r w:rsidR="007C61C4">
          <w:rPr>
            <w:webHidden/>
          </w:rPr>
          <w:tab/>
        </w:r>
        <w:r w:rsidR="007C61C4">
          <w:rPr>
            <w:webHidden/>
          </w:rPr>
          <w:fldChar w:fldCharType="begin"/>
        </w:r>
        <w:r w:rsidR="007C61C4">
          <w:rPr>
            <w:webHidden/>
          </w:rPr>
          <w:instrText xml:space="preserve"> PAGEREF _Toc408386977 \h </w:instrText>
        </w:r>
        <w:r w:rsidR="007C61C4">
          <w:rPr>
            <w:webHidden/>
          </w:rPr>
        </w:r>
        <w:r w:rsidR="007C61C4">
          <w:rPr>
            <w:webHidden/>
          </w:rPr>
          <w:fldChar w:fldCharType="separate"/>
        </w:r>
        <w:r w:rsidR="006E209E">
          <w:rPr>
            <w:webHidden/>
          </w:rPr>
          <w:t>10</w:t>
        </w:r>
        <w:r w:rsidR="007C61C4">
          <w:rPr>
            <w:webHidden/>
          </w:rPr>
          <w:fldChar w:fldCharType="end"/>
        </w:r>
      </w:hyperlink>
    </w:p>
    <w:p w14:paraId="6EA42B9F" w14:textId="77777777" w:rsidR="007C61C4" w:rsidRDefault="008E6B08">
      <w:pPr>
        <w:pStyle w:val="TOC2"/>
        <w:rPr>
          <w:rFonts w:asciiTheme="minorHAnsi" w:eastAsiaTheme="minorEastAsia" w:hAnsiTheme="minorHAnsi" w:cstheme="minorBidi"/>
          <w:sz w:val="22"/>
        </w:rPr>
      </w:pPr>
      <w:hyperlink w:anchor="_Toc408386978" w:history="1">
        <w:r w:rsidR="007C61C4" w:rsidRPr="00B86E52">
          <w:rPr>
            <w:rStyle w:val="Hyperlink"/>
          </w:rPr>
          <w:t>5.3 Methods</w:t>
        </w:r>
        <w:r w:rsidR="007C61C4">
          <w:rPr>
            <w:webHidden/>
          </w:rPr>
          <w:tab/>
        </w:r>
        <w:r w:rsidR="007C61C4">
          <w:rPr>
            <w:webHidden/>
          </w:rPr>
          <w:fldChar w:fldCharType="begin"/>
        </w:r>
        <w:r w:rsidR="007C61C4">
          <w:rPr>
            <w:webHidden/>
          </w:rPr>
          <w:instrText xml:space="preserve"> PAGEREF _Toc408386978 \h </w:instrText>
        </w:r>
        <w:r w:rsidR="007C61C4">
          <w:rPr>
            <w:webHidden/>
          </w:rPr>
        </w:r>
        <w:r w:rsidR="007C61C4">
          <w:rPr>
            <w:webHidden/>
          </w:rPr>
          <w:fldChar w:fldCharType="separate"/>
        </w:r>
        <w:r w:rsidR="006E209E">
          <w:rPr>
            <w:webHidden/>
          </w:rPr>
          <w:t>10</w:t>
        </w:r>
        <w:r w:rsidR="007C61C4">
          <w:rPr>
            <w:webHidden/>
          </w:rPr>
          <w:fldChar w:fldCharType="end"/>
        </w:r>
      </w:hyperlink>
    </w:p>
    <w:p w14:paraId="2B2A5F8F" w14:textId="77777777" w:rsidR="007C61C4" w:rsidRDefault="008E6B08">
      <w:pPr>
        <w:pStyle w:val="TOC3"/>
        <w:rPr>
          <w:rFonts w:asciiTheme="minorHAnsi" w:eastAsiaTheme="minorEastAsia" w:hAnsiTheme="minorHAnsi" w:cstheme="minorBidi"/>
          <w:bCs w:val="0"/>
          <w:sz w:val="22"/>
          <w:szCs w:val="22"/>
        </w:rPr>
      </w:pPr>
      <w:hyperlink w:anchor="_Toc408386979" w:history="1">
        <w:r w:rsidR="007C61C4" w:rsidRPr="00B86E52">
          <w:rPr>
            <w:rStyle w:val="Hyperlink"/>
          </w:rPr>
          <w:t>5.3.1 GetAllLampIDs</w:t>
        </w:r>
        <w:r w:rsidR="007C61C4">
          <w:rPr>
            <w:webHidden/>
          </w:rPr>
          <w:tab/>
        </w:r>
        <w:r w:rsidR="007C61C4">
          <w:rPr>
            <w:webHidden/>
          </w:rPr>
          <w:fldChar w:fldCharType="begin"/>
        </w:r>
        <w:r w:rsidR="007C61C4">
          <w:rPr>
            <w:webHidden/>
          </w:rPr>
          <w:instrText xml:space="preserve"> PAGEREF _Toc408386979 \h </w:instrText>
        </w:r>
        <w:r w:rsidR="007C61C4">
          <w:rPr>
            <w:webHidden/>
          </w:rPr>
        </w:r>
        <w:r w:rsidR="007C61C4">
          <w:rPr>
            <w:webHidden/>
          </w:rPr>
          <w:fldChar w:fldCharType="separate"/>
        </w:r>
        <w:r w:rsidR="006E209E">
          <w:rPr>
            <w:webHidden/>
          </w:rPr>
          <w:t>10</w:t>
        </w:r>
        <w:r w:rsidR="007C61C4">
          <w:rPr>
            <w:webHidden/>
          </w:rPr>
          <w:fldChar w:fldCharType="end"/>
        </w:r>
      </w:hyperlink>
    </w:p>
    <w:p w14:paraId="13A0C0E7" w14:textId="77777777" w:rsidR="007C61C4" w:rsidRDefault="008E6B08">
      <w:pPr>
        <w:pStyle w:val="TOC3"/>
        <w:rPr>
          <w:rFonts w:asciiTheme="minorHAnsi" w:eastAsiaTheme="minorEastAsia" w:hAnsiTheme="minorHAnsi" w:cstheme="minorBidi"/>
          <w:bCs w:val="0"/>
          <w:sz w:val="22"/>
          <w:szCs w:val="22"/>
        </w:rPr>
      </w:pPr>
      <w:hyperlink w:anchor="_Toc408386980" w:history="1">
        <w:r w:rsidR="007C61C4" w:rsidRPr="00B86E52">
          <w:rPr>
            <w:rStyle w:val="Hyperlink"/>
          </w:rPr>
          <w:t>5.3.2 GetLampSupportedLanguages</w:t>
        </w:r>
        <w:r w:rsidR="007C61C4">
          <w:rPr>
            <w:webHidden/>
          </w:rPr>
          <w:tab/>
        </w:r>
        <w:r w:rsidR="007C61C4">
          <w:rPr>
            <w:webHidden/>
          </w:rPr>
          <w:fldChar w:fldCharType="begin"/>
        </w:r>
        <w:r w:rsidR="007C61C4">
          <w:rPr>
            <w:webHidden/>
          </w:rPr>
          <w:instrText xml:space="preserve"> PAGEREF _Toc408386980 \h </w:instrText>
        </w:r>
        <w:r w:rsidR="007C61C4">
          <w:rPr>
            <w:webHidden/>
          </w:rPr>
        </w:r>
        <w:r w:rsidR="007C61C4">
          <w:rPr>
            <w:webHidden/>
          </w:rPr>
          <w:fldChar w:fldCharType="separate"/>
        </w:r>
        <w:r w:rsidR="006E209E">
          <w:rPr>
            <w:webHidden/>
          </w:rPr>
          <w:t>10</w:t>
        </w:r>
        <w:r w:rsidR="007C61C4">
          <w:rPr>
            <w:webHidden/>
          </w:rPr>
          <w:fldChar w:fldCharType="end"/>
        </w:r>
      </w:hyperlink>
    </w:p>
    <w:p w14:paraId="19150A21" w14:textId="77777777" w:rsidR="007C61C4" w:rsidRDefault="008E6B08">
      <w:pPr>
        <w:pStyle w:val="TOC3"/>
        <w:rPr>
          <w:rFonts w:asciiTheme="minorHAnsi" w:eastAsiaTheme="minorEastAsia" w:hAnsiTheme="minorHAnsi" w:cstheme="minorBidi"/>
          <w:bCs w:val="0"/>
          <w:sz w:val="22"/>
          <w:szCs w:val="22"/>
        </w:rPr>
      </w:pPr>
      <w:hyperlink w:anchor="_Toc408386981" w:history="1">
        <w:r w:rsidR="007C61C4" w:rsidRPr="00B86E52">
          <w:rPr>
            <w:rStyle w:val="Hyperlink"/>
          </w:rPr>
          <w:t>5.3.3 GetLampManufacturer</w:t>
        </w:r>
        <w:r w:rsidR="007C61C4">
          <w:rPr>
            <w:webHidden/>
          </w:rPr>
          <w:tab/>
        </w:r>
        <w:r w:rsidR="007C61C4">
          <w:rPr>
            <w:webHidden/>
          </w:rPr>
          <w:fldChar w:fldCharType="begin"/>
        </w:r>
        <w:r w:rsidR="007C61C4">
          <w:rPr>
            <w:webHidden/>
          </w:rPr>
          <w:instrText xml:space="preserve"> PAGEREF _Toc408386981 \h </w:instrText>
        </w:r>
        <w:r w:rsidR="007C61C4">
          <w:rPr>
            <w:webHidden/>
          </w:rPr>
        </w:r>
        <w:r w:rsidR="007C61C4">
          <w:rPr>
            <w:webHidden/>
          </w:rPr>
          <w:fldChar w:fldCharType="separate"/>
        </w:r>
        <w:r w:rsidR="006E209E">
          <w:rPr>
            <w:webHidden/>
          </w:rPr>
          <w:t>11</w:t>
        </w:r>
        <w:r w:rsidR="007C61C4">
          <w:rPr>
            <w:webHidden/>
          </w:rPr>
          <w:fldChar w:fldCharType="end"/>
        </w:r>
      </w:hyperlink>
    </w:p>
    <w:p w14:paraId="57324DE8" w14:textId="77777777" w:rsidR="007C61C4" w:rsidRDefault="008E6B08">
      <w:pPr>
        <w:pStyle w:val="TOC3"/>
        <w:rPr>
          <w:rFonts w:asciiTheme="minorHAnsi" w:eastAsiaTheme="minorEastAsia" w:hAnsiTheme="minorHAnsi" w:cstheme="minorBidi"/>
          <w:bCs w:val="0"/>
          <w:sz w:val="22"/>
          <w:szCs w:val="22"/>
        </w:rPr>
      </w:pPr>
      <w:hyperlink w:anchor="_Toc408386982" w:history="1">
        <w:r w:rsidR="007C61C4" w:rsidRPr="00B86E52">
          <w:rPr>
            <w:rStyle w:val="Hyperlink"/>
          </w:rPr>
          <w:t>5.3.4 GetLampName</w:t>
        </w:r>
        <w:r w:rsidR="007C61C4">
          <w:rPr>
            <w:webHidden/>
          </w:rPr>
          <w:tab/>
        </w:r>
        <w:r w:rsidR="007C61C4">
          <w:rPr>
            <w:webHidden/>
          </w:rPr>
          <w:fldChar w:fldCharType="begin"/>
        </w:r>
        <w:r w:rsidR="007C61C4">
          <w:rPr>
            <w:webHidden/>
          </w:rPr>
          <w:instrText xml:space="preserve"> PAGEREF _Toc408386982 \h </w:instrText>
        </w:r>
        <w:r w:rsidR="007C61C4">
          <w:rPr>
            <w:webHidden/>
          </w:rPr>
        </w:r>
        <w:r w:rsidR="007C61C4">
          <w:rPr>
            <w:webHidden/>
          </w:rPr>
          <w:fldChar w:fldCharType="separate"/>
        </w:r>
        <w:r w:rsidR="006E209E">
          <w:rPr>
            <w:webHidden/>
          </w:rPr>
          <w:t>11</w:t>
        </w:r>
        <w:r w:rsidR="007C61C4">
          <w:rPr>
            <w:webHidden/>
          </w:rPr>
          <w:fldChar w:fldCharType="end"/>
        </w:r>
      </w:hyperlink>
    </w:p>
    <w:p w14:paraId="3FE3A6C8" w14:textId="77777777" w:rsidR="007C61C4" w:rsidRDefault="008E6B08">
      <w:pPr>
        <w:pStyle w:val="TOC3"/>
        <w:rPr>
          <w:rFonts w:asciiTheme="minorHAnsi" w:eastAsiaTheme="minorEastAsia" w:hAnsiTheme="minorHAnsi" w:cstheme="minorBidi"/>
          <w:bCs w:val="0"/>
          <w:sz w:val="22"/>
          <w:szCs w:val="22"/>
        </w:rPr>
      </w:pPr>
      <w:hyperlink w:anchor="_Toc408386983" w:history="1">
        <w:r w:rsidR="007C61C4" w:rsidRPr="00B86E52">
          <w:rPr>
            <w:rStyle w:val="Hyperlink"/>
          </w:rPr>
          <w:t>5.3.5 SetLampName</w:t>
        </w:r>
        <w:r w:rsidR="007C61C4">
          <w:rPr>
            <w:webHidden/>
          </w:rPr>
          <w:tab/>
        </w:r>
        <w:r w:rsidR="007C61C4">
          <w:rPr>
            <w:webHidden/>
          </w:rPr>
          <w:fldChar w:fldCharType="begin"/>
        </w:r>
        <w:r w:rsidR="007C61C4">
          <w:rPr>
            <w:webHidden/>
          </w:rPr>
          <w:instrText xml:space="preserve"> PAGEREF _Toc408386983 \h </w:instrText>
        </w:r>
        <w:r w:rsidR="007C61C4">
          <w:rPr>
            <w:webHidden/>
          </w:rPr>
        </w:r>
        <w:r w:rsidR="007C61C4">
          <w:rPr>
            <w:webHidden/>
          </w:rPr>
          <w:fldChar w:fldCharType="separate"/>
        </w:r>
        <w:r w:rsidR="006E209E">
          <w:rPr>
            <w:webHidden/>
          </w:rPr>
          <w:t>12</w:t>
        </w:r>
        <w:r w:rsidR="007C61C4">
          <w:rPr>
            <w:webHidden/>
          </w:rPr>
          <w:fldChar w:fldCharType="end"/>
        </w:r>
      </w:hyperlink>
    </w:p>
    <w:p w14:paraId="1B8216E8" w14:textId="77777777" w:rsidR="007C61C4" w:rsidRDefault="008E6B08">
      <w:pPr>
        <w:pStyle w:val="TOC3"/>
        <w:rPr>
          <w:rFonts w:asciiTheme="minorHAnsi" w:eastAsiaTheme="minorEastAsia" w:hAnsiTheme="minorHAnsi" w:cstheme="minorBidi"/>
          <w:bCs w:val="0"/>
          <w:sz w:val="22"/>
          <w:szCs w:val="22"/>
        </w:rPr>
      </w:pPr>
      <w:hyperlink w:anchor="_Toc408386984" w:history="1">
        <w:r w:rsidR="007C61C4" w:rsidRPr="00B86E52">
          <w:rPr>
            <w:rStyle w:val="Hyperlink"/>
          </w:rPr>
          <w:t>5.3.6 GetLampDetails</w:t>
        </w:r>
        <w:r w:rsidR="007C61C4">
          <w:rPr>
            <w:webHidden/>
          </w:rPr>
          <w:tab/>
        </w:r>
        <w:r w:rsidR="007C61C4">
          <w:rPr>
            <w:webHidden/>
          </w:rPr>
          <w:fldChar w:fldCharType="begin"/>
        </w:r>
        <w:r w:rsidR="007C61C4">
          <w:rPr>
            <w:webHidden/>
          </w:rPr>
          <w:instrText xml:space="preserve"> PAGEREF _Toc408386984 \h </w:instrText>
        </w:r>
        <w:r w:rsidR="007C61C4">
          <w:rPr>
            <w:webHidden/>
          </w:rPr>
        </w:r>
        <w:r w:rsidR="007C61C4">
          <w:rPr>
            <w:webHidden/>
          </w:rPr>
          <w:fldChar w:fldCharType="separate"/>
        </w:r>
        <w:r w:rsidR="006E209E">
          <w:rPr>
            <w:webHidden/>
          </w:rPr>
          <w:t>12</w:t>
        </w:r>
        <w:r w:rsidR="007C61C4">
          <w:rPr>
            <w:webHidden/>
          </w:rPr>
          <w:fldChar w:fldCharType="end"/>
        </w:r>
      </w:hyperlink>
    </w:p>
    <w:p w14:paraId="68B58A5C" w14:textId="77777777" w:rsidR="007C61C4" w:rsidRDefault="008E6B08">
      <w:pPr>
        <w:pStyle w:val="TOC3"/>
        <w:rPr>
          <w:rFonts w:asciiTheme="minorHAnsi" w:eastAsiaTheme="minorEastAsia" w:hAnsiTheme="minorHAnsi" w:cstheme="minorBidi"/>
          <w:bCs w:val="0"/>
          <w:sz w:val="22"/>
          <w:szCs w:val="22"/>
        </w:rPr>
      </w:pPr>
      <w:hyperlink w:anchor="_Toc408386985" w:history="1">
        <w:r w:rsidR="007C61C4" w:rsidRPr="00B86E52">
          <w:rPr>
            <w:rStyle w:val="Hyperlink"/>
          </w:rPr>
          <w:t>5.3.7 GetLampParameters</w:t>
        </w:r>
        <w:r w:rsidR="007C61C4">
          <w:rPr>
            <w:webHidden/>
          </w:rPr>
          <w:tab/>
        </w:r>
        <w:r w:rsidR="007C61C4">
          <w:rPr>
            <w:webHidden/>
          </w:rPr>
          <w:fldChar w:fldCharType="begin"/>
        </w:r>
        <w:r w:rsidR="007C61C4">
          <w:rPr>
            <w:webHidden/>
          </w:rPr>
          <w:instrText xml:space="preserve"> PAGEREF _Toc408386985 \h </w:instrText>
        </w:r>
        <w:r w:rsidR="007C61C4">
          <w:rPr>
            <w:webHidden/>
          </w:rPr>
        </w:r>
        <w:r w:rsidR="007C61C4">
          <w:rPr>
            <w:webHidden/>
          </w:rPr>
          <w:fldChar w:fldCharType="separate"/>
        </w:r>
        <w:r w:rsidR="006E209E">
          <w:rPr>
            <w:webHidden/>
          </w:rPr>
          <w:t>12</w:t>
        </w:r>
        <w:r w:rsidR="007C61C4">
          <w:rPr>
            <w:webHidden/>
          </w:rPr>
          <w:fldChar w:fldCharType="end"/>
        </w:r>
      </w:hyperlink>
    </w:p>
    <w:p w14:paraId="1789E196" w14:textId="77777777" w:rsidR="007C61C4" w:rsidRDefault="008E6B08">
      <w:pPr>
        <w:pStyle w:val="TOC3"/>
        <w:rPr>
          <w:rFonts w:asciiTheme="minorHAnsi" w:eastAsiaTheme="minorEastAsia" w:hAnsiTheme="minorHAnsi" w:cstheme="minorBidi"/>
          <w:bCs w:val="0"/>
          <w:sz w:val="22"/>
          <w:szCs w:val="22"/>
        </w:rPr>
      </w:pPr>
      <w:hyperlink w:anchor="_Toc408386986" w:history="1">
        <w:r w:rsidR="007C61C4" w:rsidRPr="00B86E52">
          <w:rPr>
            <w:rStyle w:val="Hyperlink"/>
          </w:rPr>
          <w:t>5.3.8 GetLampParametersField</w:t>
        </w:r>
        <w:r w:rsidR="007C61C4">
          <w:rPr>
            <w:webHidden/>
          </w:rPr>
          <w:tab/>
        </w:r>
        <w:r w:rsidR="007C61C4">
          <w:rPr>
            <w:webHidden/>
          </w:rPr>
          <w:fldChar w:fldCharType="begin"/>
        </w:r>
        <w:r w:rsidR="007C61C4">
          <w:rPr>
            <w:webHidden/>
          </w:rPr>
          <w:instrText xml:space="preserve"> PAGEREF _Toc408386986 \h </w:instrText>
        </w:r>
        <w:r w:rsidR="007C61C4">
          <w:rPr>
            <w:webHidden/>
          </w:rPr>
        </w:r>
        <w:r w:rsidR="007C61C4">
          <w:rPr>
            <w:webHidden/>
          </w:rPr>
          <w:fldChar w:fldCharType="separate"/>
        </w:r>
        <w:r w:rsidR="006E209E">
          <w:rPr>
            <w:webHidden/>
          </w:rPr>
          <w:t>13</w:t>
        </w:r>
        <w:r w:rsidR="007C61C4">
          <w:rPr>
            <w:webHidden/>
          </w:rPr>
          <w:fldChar w:fldCharType="end"/>
        </w:r>
      </w:hyperlink>
    </w:p>
    <w:p w14:paraId="1F9FFC21" w14:textId="77777777" w:rsidR="007C61C4" w:rsidRDefault="008E6B08">
      <w:pPr>
        <w:pStyle w:val="TOC3"/>
        <w:rPr>
          <w:rFonts w:asciiTheme="minorHAnsi" w:eastAsiaTheme="minorEastAsia" w:hAnsiTheme="minorHAnsi" w:cstheme="minorBidi"/>
          <w:bCs w:val="0"/>
          <w:sz w:val="22"/>
          <w:szCs w:val="22"/>
        </w:rPr>
      </w:pPr>
      <w:hyperlink w:anchor="_Toc408386987" w:history="1">
        <w:r w:rsidR="007C61C4" w:rsidRPr="00B86E52">
          <w:rPr>
            <w:rStyle w:val="Hyperlink"/>
          </w:rPr>
          <w:t>5.3.9 GetLampState</w:t>
        </w:r>
        <w:r w:rsidR="007C61C4">
          <w:rPr>
            <w:webHidden/>
          </w:rPr>
          <w:tab/>
        </w:r>
        <w:r w:rsidR="007C61C4">
          <w:rPr>
            <w:webHidden/>
          </w:rPr>
          <w:fldChar w:fldCharType="begin"/>
        </w:r>
        <w:r w:rsidR="007C61C4">
          <w:rPr>
            <w:webHidden/>
          </w:rPr>
          <w:instrText xml:space="preserve"> PAGEREF _Toc408386987 \h </w:instrText>
        </w:r>
        <w:r w:rsidR="007C61C4">
          <w:rPr>
            <w:webHidden/>
          </w:rPr>
        </w:r>
        <w:r w:rsidR="007C61C4">
          <w:rPr>
            <w:webHidden/>
          </w:rPr>
          <w:fldChar w:fldCharType="separate"/>
        </w:r>
        <w:r w:rsidR="006E209E">
          <w:rPr>
            <w:webHidden/>
          </w:rPr>
          <w:t>13</w:t>
        </w:r>
        <w:r w:rsidR="007C61C4">
          <w:rPr>
            <w:webHidden/>
          </w:rPr>
          <w:fldChar w:fldCharType="end"/>
        </w:r>
      </w:hyperlink>
    </w:p>
    <w:p w14:paraId="57984026" w14:textId="77777777" w:rsidR="007C61C4" w:rsidRDefault="008E6B08">
      <w:pPr>
        <w:pStyle w:val="TOC3"/>
        <w:rPr>
          <w:rFonts w:asciiTheme="minorHAnsi" w:eastAsiaTheme="minorEastAsia" w:hAnsiTheme="minorHAnsi" w:cstheme="minorBidi"/>
          <w:bCs w:val="0"/>
          <w:sz w:val="22"/>
          <w:szCs w:val="22"/>
        </w:rPr>
      </w:pPr>
      <w:hyperlink w:anchor="_Toc408386988" w:history="1">
        <w:r w:rsidR="007C61C4" w:rsidRPr="00B86E52">
          <w:rPr>
            <w:rStyle w:val="Hyperlink"/>
          </w:rPr>
          <w:t>5.3.10 GetLampStateField</w:t>
        </w:r>
        <w:r w:rsidR="007C61C4">
          <w:rPr>
            <w:webHidden/>
          </w:rPr>
          <w:tab/>
        </w:r>
        <w:r w:rsidR="007C61C4">
          <w:rPr>
            <w:webHidden/>
          </w:rPr>
          <w:fldChar w:fldCharType="begin"/>
        </w:r>
        <w:r w:rsidR="007C61C4">
          <w:rPr>
            <w:webHidden/>
          </w:rPr>
          <w:instrText xml:space="preserve"> PAGEREF _Toc408386988 \h </w:instrText>
        </w:r>
        <w:r w:rsidR="007C61C4">
          <w:rPr>
            <w:webHidden/>
          </w:rPr>
        </w:r>
        <w:r w:rsidR="007C61C4">
          <w:rPr>
            <w:webHidden/>
          </w:rPr>
          <w:fldChar w:fldCharType="separate"/>
        </w:r>
        <w:r w:rsidR="006E209E">
          <w:rPr>
            <w:webHidden/>
          </w:rPr>
          <w:t>14</w:t>
        </w:r>
        <w:r w:rsidR="007C61C4">
          <w:rPr>
            <w:webHidden/>
          </w:rPr>
          <w:fldChar w:fldCharType="end"/>
        </w:r>
      </w:hyperlink>
    </w:p>
    <w:p w14:paraId="06E1DA8F" w14:textId="77777777" w:rsidR="007C61C4" w:rsidRDefault="008E6B08">
      <w:pPr>
        <w:pStyle w:val="TOC3"/>
        <w:rPr>
          <w:rFonts w:asciiTheme="minorHAnsi" w:eastAsiaTheme="minorEastAsia" w:hAnsiTheme="minorHAnsi" w:cstheme="minorBidi"/>
          <w:bCs w:val="0"/>
          <w:sz w:val="22"/>
          <w:szCs w:val="22"/>
        </w:rPr>
      </w:pPr>
      <w:hyperlink w:anchor="_Toc408386989" w:history="1">
        <w:r w:rsidR="007C61C4" w:rsidRPr="00B86E52">
          <w:rPr>
            <w:rStyle w:val="Hyperlink"/>
          </w:rPr>
          <w:t>5.3.11 TransitionLampState</w:t>
        </w:r>
        <w:r w:rsidR="007C61C4">
          <w:rPr>
            <w:webHidden/>
          </w:rPr>
          <w:tab/>
        </w:r>
        <w:r w:rsidR="007C61C4">
          <w:rPr>
            <w:webHidden/>
          </w:rPr>
          <w:fldChar w:fldCharType="begin"/>
        </w:r>
        <w:r w:rsidR="007C61C4">
          <w:rPr>
            <w:webHidden/>
          </w:rPr>
          <w:instrText xml:space="preserve"> PAGEREF _Toc408386989 \h </w:instrText>
        </w:r>
        <w:r w:rsidR="007C61C4">
          <w:rPr>
            <w:webHidden/>
          </w:rPr>
        </w:r>
        <w:r w:rsidR="007C61C4">
          <w:rPr>
            <w:webHidden/>
          </w:rPr>
          <w:fldChar w:fldCharType="separate"/>
        </w:r>
        <w:r w:rsidR="006E209E">
          <w:rPr>
            <w:webHidden/>
          </w:rPr>
          <w:t>14</w:t>
        </w:r>
        <w:r w:rsidR="007C61C4">
          <w:rPr>
            <w:webHidden/>
          </w:rPr>
          <w:fldChar w:fldCharType="end"/>
        </w:r>
      </w:hyperlink>
    </w:p>
    <w:p w14:paraId="218A50E1" w14:textId="77777777" w:rsidR="007C61C4" w:rsidRDefault="008E6B08">
      <w:pPr>
        <w:pStyle w:val="TOC3"/>
        <w:rPr>
          <w:rFonts w:asciiTheme="minorHAnsi" w:eastAsiaTheme="minorEastAsia" w:hAnsiTheme="minorHAnsi" w:cstheme="minorBidi"/>
          <w:bCs w:val="0"/>
          <w:sz w:val="22"/>
          <w:szCs w:val="22"/>
        </w:rPr>
      </w:pPr>
      <w:hyperlink w:anchor="_Toc408386990" w:history="1">
        <w:r w:rsidR="007C61C4" w:rsidRPr="00B86E52">
          <w:rPr>
            <w:rStyle w:val="Hyperlink"/>
          </w:rPr>
          <w:t>5.3.12 PulseLampWithState</w:t>
        </w:r>
        <w:r w:rsidR="007C61C4">
          <w:rPr>
            <w:webHidden/>
          </w:rPr>
          <w:tab/>
        </w:r>
        <w:r w:rsidR="007C61C4">
          <w:rPr>
            <w:webHidden/>
          </w:rPr>
          <w:fldChar w:fldCharType="begin"/>
        </w:r>
        <w:r w:rsidR="007C61C4">
          <w:rPr>
            <w:webHidden/>
          </w:rPr>
          <w:instrText xml:space="preserve"> PAGEREF _Toc408386990 \h </w:instrText>
        </w:r>
        <w:r w:rsidR="007C61C4">
          <w:rPr>
            <w:webHidden/>
          </w:rPr>
        </w:r>
        <w:r w:rsidR="007C61C4">
          <w:rPr>
            <w:webHidden/>
          </w:rPr>
          <w:fldChar w:fldCharType="separate"/>
        </w:r>
        <w:r w:rsidR="006E209E">
          <w:rPr>
            <w:webHidden/>
          </w:rPr>
          <w:t>14</w:t>
        </w:r>
        <w:r w:rsidR="007C61C4">
          <w:rPr>
            <w:webHidden/>
          </w:rPr>
          <w:fldChar w:fldCharType="end"/>
        </w:r>
      </w:hyperlink>
    </w:p>
    <w:p w14:paraId="524D92AA" w14:textId="77777777" w:rsidR="007C61C4" w:rsidRDefault="008E6B08">
      <w:pPr>
        <w:pStyle w:val="TOC3"/>
        <w:rPr>
          <w:rFonts w:asciiTheme="minorHAnsi" w:eastAsiaTheme="minorEastAsia" w:hAnsiTheme="minorHAnsi" w:cstheme="minorBidi"/>
          <w:bCs w:val="0"/>
          <w:sz w:val="22"/>
          <w:szCs w:val="22"/>
        </w:rPr>
      </w:pPr>
      <w:hyperlink w:anchor="_Toc408386991" w:history="1">
        <w:r w:rsidR="007C61C4" w:rsidRPr="00B86E52">
          <w:rPr>
            <w:rStyle w:val="Hyperlink"/>
          </w:rPr>
          <w:t>5.3.13 PulseLampWithPreset</w:t>
        </w:r>
        <w:r w:rsidR="007C61C4">
          <w:rPr>
            <w:webHidden/>
          </w:rPr>
          <w:tab/>
        </w:r>
        <w:r w:rsidR="007C61C4">
          <w:rPr>
            <w:webHidden/>
          </w:rPr>
          <w:fldChar w:fldCharType="begin"/>
        </w:r>
        <w:r w:rsidR="007C61C4">
          <w:rPr>
            <w:webHidden/>
          </w:rPr>
          <w:instrText xml:space="preserve"> PAGEREF _Toc408386991 \h </w:instrText>
        </w:r>
        <w:r w:rsidR="007C61C4">
          <w:rPr>
            <w:webHidden/>
          </w:rPr>
        </w:r>
        <w:r w:rsidR="007C61C4">
          <w:rPr>
            <w:webHidden/>
          </w:rPr>
          <w:fldChar w:fldCharType="separate"/>
        </w:r>
        <w:r w:rsidR="006E209E">
          <w:rPr>
            <w:webHidden/>
          </w:rPr>
          <w:t>15</w:t>
        </w:r>
        <w:r w:rsidR="007C61C4">
          <w:rPr>
            <w:webHidden/>
          </w:rPr>
          <w:fldChar w:fldCharType="end"/>
        </w:r>
      </w:hyperlink>
    </w:p>
    <w:p w14:paraId="0500762D" w14:textId="77777777" w:rsidR="007C61C4" w:rsidRDefault="008E6B08">
      <w:pPr>
        <w:pStyle w:val="TOC3"/>
        <w:rPr>
          <w:rFonts w:asciiTheme="minorHAnsi" w:eastAsiaTheme="minorEastAsia" w:hAnsiTheme="minorHAnsi" w:cstheme="minorBidi"/>
          <w:bCs w:val="0"/>
          <w:sz w:val="22"/>
          <w:szCs w:val="22"/>
        </w:rPr>
      </w:pPr>
      <w:hyperlink w:anchor="_Toc408386992" w:history="1">
        <w:r w:rsidR="007C61C4" w:rsidRPr="00B86E52">
          <w:rPr>
            <w:rStyle w:val="Hyperlink"/>
          </w:rPr>
          <w:t>5.3.14 TransitionLampStateToPreset</w:t>
        </w:r>
        <w:r w:rsidR="007C61C4">
          <w:rPr>
            <w:webHidden/>
          </w:rPr>
          <w:tab/>
        </w:r>
        <w:r w:rsidR="007C61C4">
          <w:rPr>
            <w:webHidden/>
          </w:rPr>
          <w:fldChar w:fldCharType="begin"/>
        </w:r>
        <w:r w:rsidR="007C61C4">
          <w:rPr>
            <w:webHidden/>
          </w:rPr>
          <w:instrText xml:space="preserve"> PAGEREF _Toc408386992 \h </w:instrText>
        </w:r>
        <w:r w:rsidR="007C61C4">
          <w:rPr>
            <w:webHidden/>
          </w:rPr>
        </w:r>
        <w:r w:rsidR="007C61C4">
          <w:rPr>
            <w:webHidden/>
          </w:rPr>
          <w:fldChar w:fldCharType="separate"/>
        </w:r>
        <w:r w:rsidR="006E209E">
          <w:rPr>
            <w:webHidden/>
          </w:rPr>
          <w:t>16</w:t>
        </w:r>
        <w:r w:rsidR="007C61C4">
          <w:rPr>
            <w:webHidden/>
          </w:rPr>
          <w:fldChar w:fldCharType="end"/>
        </w:r>
      </w:hyperlink>
    </w:p>
    <w:p w14:paraId="7DC25DD5" w14:textId="77777777" w:rsidR="007C61C4" w:rsidRDefault="008E6B08">
      <w:pPr>
        <w:pStyle w:val="TOC3"/>
        <w:rPr>
          <w:rFonts w:asciiTheme="minorHAnsi" w:eastAsiaTheme="minorEastAsia" w:hAnsiTheme="minorHAnsi" w:cstheme="minorBidi"/>
          <w:bCs w:val="0"/>
          <w:sz w:val="22"/>
          <w:szCs w:val="22"/>
        </w:rPr>
      </w:pPr>
      <w:hyperlink w:anchor="_Toc408386993" w:history="1">
        <w:r w:rsidR="007C61C4" w:rsidRPr="00B86E52">
          <w:rPr>
            <w:rStyle w:val="Hyperlink"/>
          </w:rPr>
          <w:t>5.3.15 TransitionLampStateField</w:t>
        </w:r>
        <w:r w:rsidR="007C61C4">
          <w:rPr>
            <w:webHidden/>
          </w:rPr>
          <w:tab/>
        </w:r>
        <w:r w:rsidR="007C61C4">
          <w:rPr>
            <w:webHidden/>
          </w:rPr>
          <w:fldChar w:fldCharType="begin"/>
        </w:r>
        <w:r w:rsidR="007C61C4">
          <w:rPr>
            <w:webHidden/>
          </w:rPr>
          <w:instrText xml:space="preserve"> PAGEREF _Toc408386993 \h </w:instrText>
        </w:r>
        <w:r w:rsidR="007C61C4">
          <w:rPr>
            <w:webHidden/>
          </w:rPr>
        </w:r>
        <w:r w:rsidR="007C61C4">
          <w:rPr>
            <w:webHidden/>
          </w:rPr>
          <w:fldChar w:fldCharType="separate"/>
        </w:r>
        <w:r w:rsidR="006E209E">
          <w:rPr>
            <w:webHidden/>
          </w:rPr>
          <w:t>16</w:t>
        </w:r>
        <w:r w:rsidR="007C61C4">
          <w:rPr>
            <w:webHidden/>
          </w:rPr>
          <w:fldChar w:fldCharType="end"/>
        </w:r>
      </w:hyperlink>
    </w:p>
    <w:p w14:paraId="2496AB24" w14:textId="77777777" w:rsidR="007C61C4" w:rsidRDefault="008E6B08">
      <w:pPr>
        <w:pStyle w:val="TOC3"/>
        <w:rPr>
          <w:rFonts w:asciiTheme="minorHAnsi" w:eastAsiaTheme="minorEastAsia" w:hAnsiTheme="minorHAnsi" w:cstheme="minorBidi"/>
          <w:bCs w:val="0"/>
          <w:sz w:val="22"/>
          <w:szCs w:val="22"/>
        </w:rPr>
      </w:pPr>
      <w:hyperlink w:anchor="_Toc408386994" w:history="1">
        <w:r w:rsidR="007C61C4" w:rsidRPr="00B86E52">
          <w:rPr>
            <w:rStyle w:val="Hyperlink"/>
          </w:rPr>
          <w:t>5.3.16 ResetLampState</w:t>
        </w:r>
        <w:r w:rsidR="007C61C4">
          <w:rPr>
            <w:webHidden/>
          </w:rPr>
          <w:tab/>
        </w:r>
        <w:r w:rsidR="007C61C4">
          <w:rPr>
            <w:webHidden/>
          </w:rPr>
          <w:fldChar w:fldCharType="begin"/>
        </w:r>
        <w:r w:rsidR="007C61C4">
          <w:rPr>
            <w:webHidden/>
          </w:rPr>
          <w:instrText xml:space="preserve"> PAGEREF _Toc408386994 \h </w:instrText>
        </w:r>
        <w:r w:rsidR="007C61C4">
          <w:rPr>
            <w:webHidden/>
          </w:rPr>
        </w:r>
        <w:r w:rsidR="007C61C4">
          <w:rPr>
            <w:webHidden/>
          </w:rPr>
          <w:fldChar w:fldCharType="separate"/>
        </w:r>
        <w:r w:rsidR="006E209E">
          <w:rPr>
            <w:webHidden/>
          </w:rPr>
          <w:t>17</w:t>
        </w:r>
        <w:r w:rsidR="007C61C4">
          <w:rPr>
            <w:webHidden/>
          </w:rPr>
          <w:fldChar w:fldCharType="end"/>
        </w:r>
      </w:hyperlink>
    </w:p>
    <w:p w14:paraId="43305A2C" w14:textId="77777777" w:rsidR="007C61C4" w:rsidRDefault="008E6B08">
      <w:pPr>
        <w:pStyle w:val="TOC3"/>
        <w:rPr>
          <w:rFonts w:asciiTheme="minorHAnsi" w:eastAsiaTheme="minorEastAsia" w:hAnsiTheme="minorHAnsi" w:cstheme="minorBidi"/>
          <w:bCs w:val="0"/>
          <w:sz w:val="22"/>
          <w:szCs w:val="22"/>
        </w:rPr>
      </w:pPr>
      <w:hyperlink w:anchor="_Toc408386995" w:history="1">
        <w:r w:rsidR="007C61C4" w:rsidRPr="00B86E52">
          <w:rPr>
            <w:rStyle w:val="Hyperlink"/>
          </w:rPr>
          <w:t>5.3.17 ResetLampStateField</w:t>
        </w:r>
        <w:r w:rsidR="007C61C4">
          <w:rPr>
            <w:webHidden/>
          </w:rPr>
          <w:tab/>
        </w:r>
        <w:r w:rsidR="007C61C4">
          <w:rPr>
            <w:webHidden/>
          </w:rPr>
          <w:fldChar w:fldCharType="begin"/>
        </w:r>
        <w:r w:rsidR="007C61C4">
          <w:rPr>
            <w:webHidden/>
          </w:rPr>
          <w:instrText xml:space="preserve"> PAGEREF _Toc408386995 \h </w:instrText>
        </w:r>
        <w:r w:rsidR="007C61C4">
          <w:rPr>
            <w:webHidden/>
          </w:rPr>
        </w:r>
        <w:r w:rsidR="007C61C4">
          <w:rPr>
            <w:webHidden/>
          </w:rPr>
          <w:fldChar w:fldCharType="separate"/>
        </w:r>
        <w:r w:rsidR="006E209E">
          <w:rPr>
            <w:webHidden/>
          </w:rPr>
          <w:t>17</w:t>
        </w:r>
        <w:r w:rsidR="007C61C4">
          <w:rPr>
            <w:webHidden/>
          </w:rPr>
          <w:fldChar w:fldCharType="end"/>
        </w:r>
      </w:hyperlink>
    </w:p>
    <w:p w14:paraId="31001883" w14:textId="77777777" w:rsidR="007C61C4" w:rsidRDefault="008E6B08">
      <w:pPr>
        <w:pStyle w:val="TOC3"/>
        <w:rPr>
          <w:rFonts w:asciiTheme="minorHAnsi" w:eastAsiaTheme="minorEastAsia" w:hAnsiTheme="minorHAnsi" w:cstheme="minorBidi"/>
          <w:bCs w:val="0"/>
          <w:sz w:val="22"/>
          <w:szCs w:val="22"/>
        </w:rPr>
      </w:pPr>
      <w:hyperlink w:anchor="_Toc408386996" w:history="1">
        <w:r w:rsidR="007C61C4" w:rsidRPr="00B86E52">
          <w:rPr>
            <w:rStyle w:val="Hyperlink"/>
          </w:rPr>
          <w:t>5.3.18 GetLampFaults</w:t>
        </w:r>
        <w:r w:rsidR="007C61C4">
          <w:rPr>
            <w:webHidden/>
          </w:rPr>
          <w:tab/>
        </w:r>
        <w:r w:rsidR="007C61C4">
          <w:rPr>
            <w:webHidden/>
          </w:rPr>
          <w:fldChar w:fldCharType="begin"/>
        </w:r>
        <w:r w:rsidR="007C61C4">
          <w:rPr>
            <w:webHidden/>
          </w:rPr>
          <w:instrText xml:space="preserve"> PAGEREF _Toc408386996 \h </w:instrText>
        </w:r>
        <w:r w:rsidR="007C61C4">
          <w:rPr>
            <w:webHidden/>
          </w:rPr>
        </w:r>
        <w:r w:rsidR="007C61C4">
          <w:rPr>
            <w:webHidden/>
          </w:rPr>
          <w:fldChar w:fldCharType="separate"/>
        </w:r>
        <w:r w:rsidR="006E209E">
          <w:rPr>
            <w:webHidden/>
          </w:rPr>
          <w:t>17</w:t>
        </w:r>
        <w:r w:rsidR="007C61C4">
          <w:rPr>
            <w:webHidden/>
          </w:rPr>
          <w:fldChar w:fldCharType="end"/>
        </w:r>
      </w:hyperlink>
    </w:p>
    <w:p w14:paraId="6BB91ADA" w14:textId="77777777" w:rsidR="007C61C4" w:rsidRDefault="008E6B08">
      <w:pPr>
        <w:pStyle w:val="TOC3"/>
        <w:rPr>
          <w:rFonts w:asciiTheme="minorHAnsi" w:eastAsiaTheme="minorEastAsia" w:hAnsiTheme="minorHAnsi" w:cstheme="minorBidi"/>
          <w:bCs w:val="0"/>
          <w:sz w:val="22"/>
          <w:szCs w:val="22"/>
        </w:rPr>
      </w:pPr>
      <w:hyperlink w:anchor="_Toc408386997" w:history="1">
        <w:r w:rsidR="007C61C4" w:rsidRPr="00B86E52">
          <w:rPr>
            <w:rStyle w:val="Hyperlink"/>
          </w:rPr>
          <w:t>5.3.19 ClearLampFaults</w:t>
        </w:r>
        <w:r w:rsidR="007C61C4">
          <w:rPr>
            <w:webHidden/>
          </w:rPr>
          <w:tab/>
        </w:r>
        <w:r w:rsidR="007C61C4">
          <w:rPr>
            <w:webHidden/>
          </w:rPr>
          <w:fldChar w:fldCharType="begin"/>
        </w:r>
        <w:r w:rsidR="007C61C4">
          <w:rPr>
            <w:webHidden/>
          </w:rPr>
          <w:instrText xml:space="preserve"> PAGEREF _Toc408386997 \h </w:instrText>
        </w:r>
        <w:r w:rsidR="007C61C4">
          <w:rPr>
            <w:webHidden/>
          </w:rPr>
        </w:r>
        <w:r w:rsidR="007C61C4">
          <w:rPr>
            <w:webHidden/>
          </w:rPr>
          <w:fldChar w:fldCharType="separate"/>
        </w:r>
        <w:r w:rsidR="006E209E">
          <w:rPr>
            <w:webHidden/>
          </w:rPr>
          <w:t>18</w:t>
        </w:r>
        <w:r w:rsidR="007C61C4">
          <w:rPr>
            <w:webHidden/>
          </w:rPr>
          <w:fldChar w:fldCharType="end"/>
        </w:r>
      </w:hyperlink>
    </w:p>
    <w:p w14:paraId="3747FF0D" w14:textId="77777777" w:rsidR="007C61C4" w:rsidRDefault="008E6B08">
      <w:pPr>
        <w:pStyle w:val="TOC3"/>
        <w:rPr>
          <w:rFonts w:asciiTheme="minorHAnsi" w:eastAsiaTheme="minorEastAsia" w:hAnsiTheme="minorHAnsi" w:cstheme="minorBidi"/>
          <w:bCs w:val="0"/>
          <w:sz w:val="22"/>
          <w:szCs w:val="22"/>
        </w:rPr>
      </w:pPr>
      <w:hyperlink w:anchor="_Toc408386998" w:history="1">
        <w:r w:rsidR="007C61C4" w:rsidRPr="00B86E52">
          <w:rPr>
            <w:rStyle w:val="Hyperlink"/>
          </w:rPr>
          <w:t>5.3.20 GetLampServiceVersion</w:t>
        </w:r>
        <w:r w:rsidR="007C61C4">
          <w:rPr>
            <w:webHidden/>
          </w:rPr>
          <w:tab/>
        </w:r>
        <w:r w:rsidR="007C61C4">
          <w:rPr>
            <w:webHidden/>
          </w:rPr>
          <w:fldChar w:fldCharType="begin"/>
        </w:r>
        <w:r w:rsidR="007C61C4">
          <w:rPr>
            <w:webHidden/>
          </w:rPr>
          <w:instrText xml:space="preserve"> PAGEREF _Toc408386998 \h </w:instrText>
        </w:r>
        <w:r w:rsidR="007C61C4">
          <w:rPr>
            <w:webHidden/>
          </w:rPr>
        </w:r>
        <w:r w:rsidR="007C61C4">
          <w:rPr>
            <w:webHidden/>
          </w:rPr>
          <w:fldChar w:fldCharType="separate"/>
        </w:r>
        <w:r w:rsidR="006E209E">
          <w:rPr>
            <w:webHidden/>
          </w:rPr>
          <w:t>18</w:t>
        </w:r>
        <w:r w:rsidR="007C61C4">
          <w:rPr>
            <w:webHidden/>
          </w:rPr>
          <w:fldChar w:fldCharType="end"/>
        </w:r>
      </w:hyperlink>
    </w:p>
    <w:p w14:paraId="60107840" w14:textId="77777777" w:rsidR="007C61C4" w:rsidRDefault="008E6B08">
      <w:pPr>
        <w:pStyle w:val="TOC2"/>
        <w:rPr>
          <w:rFonts w:asciiTheme="minorHAnsi" w:eastAsiaTheme="minorEastAsia" w:hAnsiTheme="minorHAnsi" w:cstheme="minorBidi"/>
          <w:sz w:val="22"/>
        </w:rPr>
      </w:pPr>
      <w:hyperlink w:anchor="_Toc408386999" w:history="1">
        <w:r w:rsidR="007C61C4" w:rsidRPr="00B86E52">
          <w:rPr>
            <w:rStyle w:val="Hyperlink"/>
          </w:rPr>
          <w:t>5.4 Signals</w:t>
        </w:r>
        <w:r w:rsidR="007C61C4">
          <w:rPr>
            <w:webHidden/>
          </w:rPr>
          <w:tab/>
        </w:r>
        <w:r w:rsidR="007C61C4">
          <w:rPr>
            <w:webHidden/>
          </w:rPr>
          <w:fldChar w:fldCharType="begin"/>
        </w:r>
        <w:r w:rsidR="007C61C4">
          <w:rPr>
            <w:webHidden/>
          </w:rPr>
          <w:instrText xml:space="preserve"> PAGEREF _Toc408386999 \h </w:instrText>
        </w:r>
        <w:r w:rsidR="007C61C4">
          <w:rPr>
            <w:webHidden/>
          </w:rPr>
        </w:r>
        <w:r w:rsidR="007C61C4">
          <w:rPr>
            <w:webHidden/>
          </w:rPr>
          <w:fldChar w:fldCharType="separate"/>
        </w:r>
        <w:r w:rsidR="006E209E">
          <w:rPr>
            <w:webHidden/>
          </w:rPr>
          <w:t>18</w:t>
        </w:r>
        <w:r w:rsidR="007C61C4">
          <w:rPr>
            <w:webHidden/>
          </w:rPr>
          <w:fldChar w:fldCharType="end"/>
        </w:r>
      </w:hyperlink>
    </w:p>
    <w:p w14:paraId="72E229FB" w14:textId="77777777" w:rsidR="007C61C4" w:rsidRDefault="008E6B08">
      <w:pPr>
        <w:pStyle w:val="TOC1"/>
        <w:rPr>
          <w:rFonts w:asciiTheme="minorHAnsi" w:eastAsiaTheme="minorEastAsia" w:hAnsiTheme="minorHAnsi" w:cstheme="minorBidi"/>
          <w:b w:val="0"/>
          <w:bCs w:val="0"/>
          <w:sz w:val="22"/>
        </w:rPr>
      </w:pPr>
      <w:hyperlink w:anchor="_Toc408387000" w:history="1">
        <w:r w:rsidR="007C61C4" w:rsidRPr="00B86E52">
          <w:rPr>
            <w:rStyle w:val="Hyperlink"/>
          </w:rPr>
          <w:t>6 Lamp Group Interface</w:t>
        </w:r>
        <w:r w:rsidR="007C61C4">
          <w:rPr>
            <w:webHidden/>
          </w:rPr>
          <w:tab/>
        </w:r>
        <w:r w:rsidR="007C61C4">
          <w:rPr>
            <w:webHidden/>
          </w:rPr>
          <w:fldChar w:fldCharType="begin"/>
        </w:r>
        <w:r w:rsidR="007C61C4">
          <w:rPr>
            <w:webHidden/>
          </w:rPr>
          <w:instrText xml:space="preserve"> PAGEREF _Toc408387000 \h </w:instrText>
        </w:r>
        <w:r w:rsidR="007C61C4">
          <w:rPr>
            <w:webHidden/>
          </w:rPr>
        </w:r>
        <w:r w:rsidR="007C61C4">
          <w:rPr>
            <w:webHidden/>
          </w:rPr>
          <w:fldChar w:fldCharType="separate"/>
        </w:r>
        <w:r w:rsidR="006E209E">
          <w:rPr>
            <w:webHidden/>
          </w:rPr>
          <w:t>20</w:t>
        </w:r>
        <w:r w:rsidR="007C61C4">
          <w:rPr>
            <w:webHidden/>
          </w:rPr>
          <w:fldChar w:fldCharType="end"/>
        </w:r>
      </w:hyperlink>
    </w:p>
    <w:p w14:paraId="69717040" w14:textId="77777777" w:rsidR="007C61C4" w:rsidRDefault="008E6B08">
      <w:pPr>
        <w:pStyle w:val="TOC2"/>
        <w:rPr>
          <w:rFonts w:asciiTheme="minorHAnsi" w:eastAsiaTheme="minorEastAsia" w:hAnsiTheme="minorHAnsi" w:cstheme="minorBidi"/>
          <w:sz w:val="22"/>
        </w:rPr>
      </w:pPr>
      <w:hyperlink w:anchor="_Toc408387001" w:history="1">
        <w:r w:rsidR="007C61C4" w:rsidRPr="00B86E52">
          <w:rPr>
            <w:rStyle w:val="Hyperlink"/>
          </w:rPr>
          <w:t>6.1 Interface name</w:t>
        </w:r>
        <w:r w:rsidR="007C61C4">
          <w:rPr>
            <w:webHidden/>
          </w:rPr>
          <w:tab/>
        </w:r>
        <w:r w:rsidR="007C61C4">
          <w:rPr>
            <w:webHidden/>
          </w:rPr>
          <w:fldChar w:fldCharType="begin"/>
        </w:r>
        <w:r w:rsidR="007C61C4">
          <w:rPr>
            <w:webHidden/>
          </w:rPr>
          <w:instrText xml:space="preserve"> PAGEREF _Toc408387001 \h </w:instrText>
        </w:r>
        <w:r w:rsidR="007C61C4">
          <w:rPr>
            <w:webHidden/>
          </w:rPr>
        </w:r>
        <w:r w:rsidR="007C61C4">
          <w:rPr>
            <w:webHidden/>
          </w:rPr>
          <w:fldChar w:fldCharType="separate"/>
        </w:r>
        <w:r w:rsidR="006E209E">
          <w:rPr>
            <w:webHidden/>
          </w:rPr>
          <w:t>20</w:t>
        </w:r>
        <w:r w:rsidR="007C61C4">
          <w:rPr>
            <w:webHidden/>
          </w:rPr>
          <w:fldChar w:fldCharType="end"/>
        </w:r>
      </w:hyperlink>
    </w:p>
    <w:p w14:paraId="3FEC4102" w14:textId="77777777" w:rsidR="007C61C4" w:rsidRDefault="008E6B08">
      <w:pPr>
        <w:pStyle w:val="TOC2"/>
        <w:rPr>
          <w:rFonts w:asciiTheme="minorHAnsi" w:eastAsiaTheme="minorEastAsia" w:hAnsiTheme="minorHAnsi" w:cstheme="minorBidi"/>
          <w:sz w:val="22"/>
        </w:rPr>
      </w:pPr>
      <w:hyperlink w:anchor="_Toc408387002" w:history="1">
        <w:r w:rsidR="007C61C4" w:rsidRPr="00B86E52">
          <w:rPr>
            <w:rStyle w:val="Hyperlink"/>
          </w:rPr>
          <w:t>6.2 Properties</w:t>
        </w:r>
        <w:r w:rsidR="007C61C4">
          <w:rPr>
            <w:webHidden/>
          </w:rPr>
          <w:tab/>
        </w:r>
        <w:r w:rsidR="007C61C4">
          <w:rPr>
            <w:webHidden/>
          </w:rPr>
          <w:fldChar w:fldCharType="begin"/>
        </w:r>
        <w:r w:rsidR="007C61C4">
          <w:rPr>
            <w:webHidden/>
          </w:rPr>
          <w:instrText xml:space="preserve"> PAGEREF _Toc408387002 \h </w:instrText>
        </w:r>
        <w:r w:rsidR="007C61C4">
          <w:rPr>
            <w:webHidden/>
          </w:rPr>
        </w:r>
        <w:r w:rsidR="007C61C4">
          <w:rPr>
            <w:webHidden/>
          </w:rPr>
          <w:fldChar w:fldCharType="separate"/>
        </w:r>
        <w:r w:rsidR="006E209E">
          <w:rPr>
            <w:webHidden/>
          </w:rPr>
          <w:t>20</w:t>
        </w:r>
        <w:r w:rsidR="007C61C4">
          <w:rPr>
            <w:webHidden/>
          </w:rPr>
          <w:fldChar w:fldCharType="end"/>
        </w:r>
      </w:hyperlink>
    </w:p>
    <w:p w14:paraId="6586C9EF" w14:textId="77777777" w:rsidR="007C61C4" w:rsidRDefault="008E6B08">
      <w:pPr>
        <w:pStyle w:val="TOC2"/>
        <w:rPr>
          <w:rFonts w:asciiTheme="minorHAnsi" w:eastAsiaTheme="minorEastAsia" w:hAnsiTheme="minorHAnsi" w:cstheme="minorBidi"/>
          <w:sz w:val="22"/>
        </w:rPr>
      </w:pPr>
      <w:hyperlink w:anchor="_Toc408387003" w:history="1">
        <w:r w:rsidR="007C61C4" w:rsidRPr="00B86E52">
          <w:rPr>
            <w:rStyle w:val="Hyperlink"/>
          </w:rPr>
          <w:t>6.3 Methods</w:t>
        </w:r>
        <w:r w:rsidR="007C61C4">
          <w:rPr>
            <w:webHidden/>
          </w:rPr>
          <w:tab/>
        </w:r>
        <w:r w:rsidR="007C61C4">
          <w:rPr>
            <w:webHidden/>
          </w:rPr>
          <w:fldChar w:fldCharType="begin"/>
        </w:r>
        <w:r w:rsidR="007C61C4">
          <w:rPr>
            <w:webHidden/>
          </w:rPr>
          <w:instrText xml:space="preserve"> PAGEREF _Toc408387003 \h </w:instrText>
        </w:r>
        <w:r w:rsidR="007C61C4">
          <w:rPr>
            <w:webHidden/>
          </w:rPr>
        </w:r>
        <w:r w:rsidR="007C61C4">
          <w:rPr>
            <w:webHidden/>
          </w:rPr>
          <w:fldChar w:fldCharType="separate"/>
        </w:r>
        <w:r w:rsidR="006E209E">
          <w:rPr>
            <w:webHidden/>
          </w:rPr>
          <w:t>20</w:t>
        </w:r>
        <w:r w:rsidR="007C61C4">
          <w:rPr>
            <w:webHidden/>
          </w:rPr>
          <w:fldChar w:fldCharType="end"/>
        </w:r>
      </w:hyperlink>
    </w:p>
    <w:p w14:paraId="7EFDB85A" w14:textId="77777777" w:rsidR="007C61C4" w:rsidRDefault="008E6B08">
      <w:pPr>
        <w:pStyle w:val="TOC3"/>
        <w:rPr>
          <w:rFonts w:asciiTheme="minorHAnsi" w:eastAsiaTheme="minorEastAsia" w:hAnsiTheme="minorHAnsi" w:cstheme="minorBidi"/>
          <w:bCs w:val="0"/>
          <w:sz w:val="22"/>
          <w:szCs w:val="22"/>
        </w:rPr>
      </w:pPr>
      <w:hyperlink w:anchor="_Toc408387004" w:history="1">
        <w:r w:rsidR="007C61C4" w:rsidRPr="00B86E52">
          <w:rPr>
            <w:rStyle w:val="Hyperlink"/>
          </w:rPr>
          <w:t>6.3.1 GetAllLampGroupIDs</w:t>
        </w:r>
        <w:r w:rsidR="007C61C4">
          <w:rPr>
            <w:webHidden/>
          </w:rPr>
          <w:tab/>
        </w:r>
        <w:r w:rsidR="007C61C4">
          <w:rPr>
            <w:webHidden/>
          </w:rPr>
          <w:fldChar w:fldCharType="begin"/>
        </w:r>
        <w:r w:rsidR="007C61C4">
          <w:rPr>
            <w:webHidden/>
          </w:rPr>
          <w:instrText xml:space="preserve"> PAGEREF _Toc408387004 \h </w:instrText>
        </w:r>
        <w:r w:rsidR="007C61C4">
          <w:rPr>
            <w:webHidden/>
          </w:rPr>
        </w:r>
        <w:r w:rsidR="007C61C4">
          <w:rPr>
            <w:webHidden/>
          </w:rPr>
          <w:fldChar w:fldCharType="separate"/>
        </w:r>
        <w:r w:rsidR="006E209E">
          <w:rPr>
            <w:webHidden/>
          </w:rPr>
          <w:t>20</w:t>
        </w:r>
        <w:r w:rsidR="007C61C4">
          <w:rPr>
            <w:webHidden/>
          </w:rPr>
          <w:fldChar w:fldCharType="end"/>
        </w:r>
      </w:hyperlink>
    </w:p>
    <w:p w14:paraId="66964F6D" w14:textId="77777777" w:rsidR="007C61C4" w:rsidRDefault="008E6B08">
      <w:pPr>
        <w:pStyle w:val="TOC3"/>
        <w:rPr>
          <w:rFonts w:asciiTheme="minorHAnsi" w:eastAsiaTheme="minorEastAsia" w:hAnsiTheme="minorHAnsi" w:cstheme="minorBidi"/>
          <w:bCs w:val="0"/>
          <w:sz w:val="22"/>
          <w:szCs w:val="22"/>
        </w:rPr>
      </w:pPr>
      <w:hyperlink w:anchor="_Toc408387005" w:history="1">
        <w:r w:rsidR="007C61C4" w:rsidRPr="00B86E52">
          <w:rPr>
            <w:rStyle w:val="Hyperlink"/>
          </w:rPr>
          <w:t>6.3.2 GetLampGroupName</w:t>
        </w:r>
        <w:r w:rsidR="007C61C4">
          <w:rPr>
            <w:webHidden/>
          </w:rPr>
          <w:tab/>
        </w:r>
        <w:r w:rsidR="007C61C4">
          <w:rPr>
            <w:webHidden/>
          </w:rPr>
          <w:fldChar w:fldCharType="begin"/>
        </w:r>
        <w:r w:rsidR="007C61C4">
          <w:rPr>
            <w:webHidden/>
          </w:rPr>
          <w:instrText xml:space="preserve"> PAGEREF _Toc408387005 \h </w:instrText>
        </w:r>
        <w:r w:rsidR="007C61C4">
          <w:rPr>
            <w:webHidden/>
          </w:rPr>
        </w:r>
        <w:r w:rsidR="007C61C4">
          <w:rPr>
            <w:webHidden/>
          </w:rPr>
          <w:fldChar w:fldCharType="separate"/>
        </w:r>
        <w:r w:rsidR="006E209E">
          <w:rPr>
            <w:webHidden/>
          </w:rPr>
          <w:t>20</w:t>
        </w:r>
        <w:r w:rsidR="007C61C4">
          <w:rPr>
            <w:webHidden/>
          </w:rPr>
          <w:fldChar w:fldCharType="end"/>
        </w:r>
      </w:hyperlink>
    </w:p>
    <w:p w14:paraId="2F71F6D2" w14:textId="77777777" w:rsidR="007C61C4" w:rsidRDefault="008E6B08">
      <w:pPr>
        <w:pStyle w:val="TOC3"/>
        <w:rPr>
          <w:rFonts w:asciiTheme="minorHAnsi" w:eastAsiaTheme="minorEastAsia" w:hAnsiTheme="minorHAnsi" w:cstheme="minorBidi"/>
          <w:bCs w:val="0"/>
          <w:sz w:val="22"/>
          <w:szCs w:val="22"/>
        </w:rPr>
      </w:pPr>
      <w:hyperlink w:anchor="_Toc408387006" w:history="1">
        <w:r w:rsidR="007C61C4" w:rsidRPr="00B86E52">
          <w:rPr>
            <w:rStyle w:val="Hyperlink"/>
          </w:rPr>
          <w:t>6.3.3 SetLampGroupName</w:t>
        </w:r>
        <w:r w:rsidR="007C61C4">
          <w:rPr>
            <w:webHidden/>
          </w:rPr>
          <w:tab/>
        </w:r>
        <w:r w:rsidR="007C61C4">
          <w:rPr>
            <w:webHidden/>
          </w:rPr>
          <w:fldChar w:fldCharType="begin"/>
        </w:r>
        <w:r w:rsidR="007C61C4">
          <w:rPr>
            <w:webHidden/>
          </w:rPr>
          <w:instrText xml:space="preserve"> PAGEREF _Toc408387006 \h </w:instrText>
        </w:r>
        <w:r w:rsidR="007C61C4">
          <w:rPr>
            <w:webHidden/>
          </w:rPr>
        </w:r>
        <w:r w:rsidR="007C61C4">
          <w:rPr>
            <w:webHidden/>
          </w:rPr>
          <w:fldChar w:fldCharType="separate"/>
        </w:r>
        <w:r w:rsidR="006E209E">
          <w:rPr>
            <w:webHidden/>
          </w:rPr>
          <w:t>21</w:t>
        </w:r>
        <w:r w:rsidR="007C61C4">
          <w:rPr>
            <w:webHidden/>
          </w:rPr>
          <w:fldChar w:fldCharType="end"/>
        </w:r>
      </w:hyperlink>
    </w:p>
    <w:p w14:paraId="4216912F" w14:textId="77777777" w:rsidR="007C61C4" w:rsidRDefault="008E6B08">
      <w:pPr>
        <w:pStyle w:val="TOC3"/>
        <w:rPr>
          <w:rFonts w:asciiTheme="minorHAnsi" w:eastAsiaTheme="minorEastAsia" w:hAnsiTheme="minorHAnsi" w:cstheme="minorBidi"/>
          <w:bCs w:val="0"/>
          <w:sz w:val="22"/>
          <w:szCs w:val="22"/>
        </w:rPr>
      </w:pPr>
      <w:hyperlink w:anchor="_Toc408387007" w:history="1">
        <w:r w:rsidR="007C61C4" w:rsidRPr="00B86E52">
          <w:rPr>
            <w:rStyle w:val="Hyperlink"/>
          </w:rPr>
          <w:t>6.3.4 CreateLampGroup</w:t>
        </w:r>
        <w:r w:rsidR="007C61C4">
          <w:rPr>
            <w:webHidden/>
          </w:rPr>
          <w:tab/>
        </w:r>
        <w:r w:rsidR="007C61C4">
          <w:rPr>
            <w:webHidden/>
          </w:rPr>
          <w:fldChar w:fldCharType="begin"/>
        </w:r>
        <w:r w:rsidR="007C61C4">
          <w:rPr>
            <w:webHidden/>
          </w:rPr>
          <w:instrText xml:space="preserve"> PAGEREF _Toc408387007 \h </w:instrText>
        </w:r>
        <w:r w:rsidR="007C61C4">
          <w:rPr>
            <w:webHidden/>
          </w:rPr>
        </w:r>
        <w:r w:rsidR="007C61C4">
          <w:rPr>
            <w:webHidden/>
          </w:rPr>
          <w:fldChar w:fldCharType="separate"/>
        </w:r>
        <w:r w:rsidR="006E209E">
          <w:rPr>
            <w:webHidden/>
          </w:rPr>
          <w:t>21</w:t>
        </w:r>
        <w:r w:rsidR="007C61C4">
          <w:rPr>
            <w:webHidden/>
          </w:rPr>
          <w:fldChar w:fldCharType="end"/>
        </w:r>
      </w:hyperlink>
    </w:p>
    <w:p w14:paraId="76CC8912" w14:textId="77777777" w:rsidR="007C61C4" w:rsidRDefault="008E6B08">
      <w:pPr>
        <w:pStyle w:val="TOC3"/>
        <w:rPr>
          <w:rFonts w:asciiTheme="minorHAnsi" w:eastAsiaTheme="minorEastAsia" w:hAnsiTheme="minorHAnsi" w:cstheme="minorBidi"/>
          <w:bCs w:val="0"/>
          <w:sz w:val="22"/>
          <w:szCs w:val="22"/>
        </w:rPr>
      </w:pPr>
      <w:hyperlink w:anchor="_Toc408387008" w:history="1">
        <w:r w:rsidR="007C61C4" w:rsidRPr="00B86E52">
          <w:rPr>
            <w:rStyle w:val="Hyperlink"/>
          </w:rPr>
          <w:t>6.3.5 UpdateLampGroup</w:t>
        </w:r>
        <w:r w:rsidR="007C61C4">
          <w:rPr>
            <w:webHidden/>
          </w:rPr>
          <w:tab/>
        </w:r>
        <w:r w:rsidR="007C61C4">
          <w:rPr>
            <w:webHidden/>
          </w:rPr>
          <w:fldChar w:fldCharType="begin"/>
        </w:r>
        <w:r w:rsidR="007C61C4">
          <w:rPr>
            <w:webHidden/>
          </w:rPr>
          <w:instrText xml:space="preserve"> PAGEREF _Toc408387008 \h </w:instrText>
        </w:r>
        <w:r w:rsidR="007C61C4">
          <w:rPr>
            <w:webHidden/>
          </w:rPr>
        </w:r>
        <w:r w:rsidR="007C61C4">
          <w:rPr>
            <w:webHidden/>
          </w:rPr>
          <w:fldChar w:fldCharType="separate"/>
        </w:r>
        <w:r w:rsidR="006E209E">
          <w:rPr>
            <w:webHidden/>
          </w:rPr>
          <w:t>22</w:t>
        </w:r>
        <w:r w:rsidR="007C61C4">
          <w:rPr>
            <w:webHidden/>
          </w:rPr>
          <w:fldChar w:fldCharType="end"/>
        </w:r>
      </w:hyperlink>
    </w:p>
    <w:p w14:paraId="1FB35EF1" w14:textId="77777777" w:rsidR="007C61C4" w:rsidRDefault="008E6B08">
      <w:pPr>
        <w:pStyle w:val="TOC3"/>
        <w:rPr>
          <w:rFonts w:asciiTheme="minorHAnsi" w:eastAsiaTheme="minorEastAsia" w:hAnsiTheme="minorHAnsi" w:cstheme="minorBidi"/>
          <w:bCs w:val="0"/>
          <w:sz w:val="22"/>
          <w:szCs w:val="22"/>
        </w:rPr>
      </w:pPr>
      <w:hyperlink w:anchor="_Toc408387009" w:history="1">
        <w:r w:rsidR="007C61C4" w:rsidRPr="00B86E52">
          <w:rPr>
            <w:rStyle w:val="Hyperlink"/>
          </w:rPr>
          <w:t>6.3.6 DeleteLampGroup</w:t>
        </w:r>
        <w:r w:rsidR="007C61C4">
          <w:rPr>
            <w:webHidden/>
          </w:rPr>
          <w:tab/>
        </w:r>
        <w:r w:rsidR="007C61C4">
          <w:rPr>
            <w:webHidden/>
          </w:rPr>
          <w:fldChar w:fldCharType="begin"/>
        </w:r>
        <w:r w:rsidR="007C61C4">
          <w:rPr>
            <w:webHidden/>
          </w:rPr>
          <w:instrText xml:space="preserve"> PAGEREF _Toc408387009 \h </w:instrText>
        </w:r>
        <w:r w:rsidR="007C61C4">
          <w:rPr>
            <w:webHidden/>
          </w:rPr>
        </w:r>
        <w:r w:rsidR="007C61C4">
          <w:rPr>
            <w:webHidden/>
          </w:rPr>
          <w:fldChar w:fldCharType="separate"/>
        </w:r>
        <w:r w:rsidR="006E209E">
          <w:rPr>
            <w:webHidden/>
          </w:rPr>
          <w:t>22</w:t>
        </w:r>
        <w:r w:rsidR="007C61C4">
          <w:rPr>
            <w:webHidden/>
          </w:rPr>
          <w:fldChar w:fldCharType="end"/>
        </w:r>
      </w:hyperlink>
    </w:p>
    <w:p w14:paraId="3F4E1081" w14:textId="77777777" w:rsidR="007C61C4" w:rsidRDefault="008E6B08">
      <w:pPr>
        <w:pStyle w:val="TOC3"/>
        <w:rPr>
          <w:rFonts w:asciiTheme="minorHAnsi" w:eastAsiaTheme="minorEastAsia" w:hAnsiTheme="minorHAnsi" w:cstheme="minorBidi"/>
          <w:bCs w:val="0"/>
          <w:sz w:val="22"/>
          <w:szCs w:val="22"/>
        </w:rPr>
      </w:pPr>
      <w:hyperlink w:anchor="_Toc408387010" w:history="1">
        <w:r w:rsidR="007C61C4" w:rsidRPr="00B86E52">
          <w:rPr>
            <w:rStyle w:val="Hyperlink"/>
          </w:rPr>
          <w:t>6.3.7 GetLampGroup</w:t>
        </w:r>
        <w:r w:rsidR="007C61C4">
          <w:rPr>
            <w:webHidden/>
          </w:rPr>
          <w:tab/>
        </w:r>
        <w:r w:rsidR="007C61C4">
          <w:rPr>
            <w:webHidden/>
          </w:rPr>
          <w:fldChar w:fldCharType="begin"/>
        </w:r>
        <w:r w:rsidR="007C61C4">
          <w:rPr>
            <w:webHidden/>
          </w:rPr>
          <w:instrText xml:space="preserve"> PAGEREF _Toc408387010 \h </w:instrText>
        </w:r>
        <w:r w:rsidR="007C61C4">
          <w:rPr>
            <w:webHidden/>
          </w:rPr>
        </w:r>
        <w:r w:rsidR="007C61C4">
          <w:rPr>
            <w:webHidden/>
          </w:rPr>
          <w:fldChar w:fldCharType="separate"/>
        </w:r>
        <w:r w:rsidR="006E209E">
          <w:rPr>
            <w:webHidden/>
          </w:rPr>
          <w:t>23</w:t>
        </w:r>
        <w:r w:rsidR="007C61C4">
          <w:rPr>
            <w:webHidden/>
          </w:rPr>
          <w:fldChar w:fldCharType="end"/>
        </w:r>
      </w:hyperlink>
    </w:p>
    <w:p w14:paraId="30DBED3F" w14:textId="77777777" w:rsidR="007C61C4" w:rsidRDefault="008E6B08">
      <w:pPr>
        <w:pStyle w:val="TOC3"/>
        <w:rPr>
          <w:rFonts w:asciiTheme="minorHAnsi" w:eastAsiaTheme="minorEastAsia" w:hAnsiTheme="minorHAnsi" w:cstheme="minorBidi"/>
          <w:bCs w:val="0"/>
          <w:sz w:val="22"/>
          <w:szCs w:val="22"/>
        </w:rPr>
      </w:pPr>
      <w:hyperlink w:anchor="_Toc408387011" w:history="1">
        <w:r w:rsidR="007C61C4" w:rsidRPr="00B86E52">
          <w:rPr>
            <w:rStyle w:val="Hyperlink"/>
          </w:rPr>
          <w:t>6.3.8 TransitionLampGroupState</w:t>
        </w:r>
        <w:r w:rsidR="007C61C4">
          <w:rPr>
            <w:webHidden/>
          </w:rPr>
          <w:tab/>
        </w:r>
        <w:r w:rsidR="007C61C4">
          <w:rPr>
            <w:webHidden/>
          </w:rPr>
          <w:fldChar w:fldCharType="begin"/>
        </w:r>
        <w:r w:rsidR="007C61C4">
          <w:rPr>
            <w:webHidden/>
          </w:rPr>
          <w:instrText xml:space="preserve"> PAGEREF _Toc408387011 \h </w:instrText>
        </w:r>
        <w:r w:rsidR="007C61C4">
          <w:rPr>
            <w:webHidden/>
          </w:rPr>
        </w:r>
        <w:r w:rsidR="007C61C4">
          <w:rPr>
            <w:webHidden/>
          </w:rPr>
          <w:fldChar w:fldCharType="separate"/>
        </w:r>
        <w:r w:rsidR="006E209E">
          <w:rPr>
            <w:webHidden/>
          </w:rPr>
          <w:t>23</w:t>
        </w:r>
        <w:r w:rsidR="007C61C4">
          <w:rPr>
            <w:webHidden/>
          </w:rPr>
          <w:fldChar w:fldCharType="end"/>
        </w:r>
      </w:hyperlink>
    </w:p>
    <w:p w14:paraId="00294F33" w14:textId="77777777" w:rsidR="007C61C4" w:rsidRDefault="008E6B08">
      <w:pPr>
        <w:pStyle w:val="TOC3"/>
        <w:rPr>
          <w:rFonts w:asciiTheme="minorHAnsi" w:eastAsiaTheme="minorEastAsia" w:hAnsiTheme="minorHAnsi" w:cstheme="minorBidi"/>
          <w:bCs w:val="0"/>
          <w:sz w:val="22"/>
          <w:szCs w:val="22"/>
        </w:rPr>
      </w:pPr>
      <w:hyperlink w:anchor="_Toc408387012" w:history="1">
        <w:r w:rsidR="007C61C4" w:rsidRPr="00B86E52">
          <w:rPr>
            <w:rStyle w:val="Hyperlink"/>
          </w:rPr>
          <w:t>6.3.9 PulseLampGroupWithState</w:t>
        </w:r>
        <w:r w:rsidR="007C61C4">
          <w:rPr>
            <w:webHidden/>
          </w:rPr>
          <w:tab/>
        </w:r>
        <w:r w:rsidR="007C61C4">
          <w:rPr>
            <w:webHidden/>
          </w:rPr>
          <w:fldChar w:fldCharType="begin"/>
        </w:r>
        <w:r w:rsidR="007C61C4">
          <w:rPr>
            <w:webHidden/>
          </w:rPr>
          <w:instrText xml:space="preserve"> PAGEREF _Toc408387012 \h </w:instrText>
        </w:r>
        <w:r w:rsidR="007C61C4">
          <w:rPr>
            <w:webHidden/>
          </w:rPr>
        </w:r>
        <w:r w:rsidR="007C61C4">
          <w:rPr>
            <w:webHidden/>
          </w:rPr>
          <w:fldChar w:fldCharType="separate"/>
        </w:r>
        <w:r w:rsidR="006E209E">
          <w:rPr>
            <w:webHidden/>
          </w:rPr>
          <w:t>23</w:t>
        </w:r>
        <w:r w:rsidR="007C61C4">
          <w:rPr>
            <w:webHidden/>
          </w:rPr>
          <w:fldChar w:fldCharType="end"/>
        </w:r>
      </w:hyperlink>
    </w:p>
    <w:p w14:paraId="4BD00BAD" w14:textId="77777777" w:rsidR="007C61C4" w:rsidRDefault="008E6B08">
      <w:pPr>
        <w:pStyle w:val="TOC3"/>
        <w:rPr>
          <w:rFonts w:asciiTheme="minorHAnsi" w:eastAsiaTheme="minorEastAsia" w:hAnsiTheme="minorHAnsi" w:cstheme="minorBidi"/>
          <w:bCs w:val="0"/>
          <w:sz w:val="22"/>
          <w:szCs w:val="22"/>
        </w:rPr>
      </w:pPr>
      <w:hyperlink w:anchor="_Toc408387013" w:history="1">
        <w:r w:rsidR="007C61C4" w:rsidRPr="00B86E52">
          <w:rPr>
            <w:rStyle w:val="Hyperlink"/>
          </w:rPr>
          <w:t>6.3.10 PulseLampGroupWithPreset</w:t>
        </w:r>
        <w:r w:rsidR="007C61C4">
          <w:rPr>
            <w:webHidden/>
          </w:rPr>
          <w:tab/>
        </w:r>
        <w:r w:rsidR="007C61C4">
          <w:rPr>
            <w:webHidden/>
          </w:rPr>
          <w:fldChar w:fldCharType="begin"/>
        </w:r>
        <w:r w:rsidR="007C61C4">
          <w:rPr>
            <w:webHidden/>
          </w:rPr>
          <w:instrText xml:space="preserve"> PAGEREF _Toc408387013 \h </w:instrText>
        </w:r>
        <w:r w:rsidR="007C61C4">
          <w:rPr>
            <w:webHidden/>
          </w:rPr>
        </w:r>
        <w:r w:rsidR="007C61C4">
          <w:rPr>
            <w:webHidden/>
          </w:rPr>
          <w:fldChar w:fldCharType="separate"/>
        </w:r>
        <w:r w:rsidR="006E209E">
          <w:rPr>
            <w:webHidden/>
          </w:rPr>
          <w:t>24</w:t>
        </w:r>
        <w:r w:rsidR="007C61C4">
          <w:rPr>
            <w:webHidden/>
          </w:rPr>
          <w:fldChar w:fldCharType="end"/>
        </w:r>
      </w:hyperlink>
    </w:p>
    <w:p w14:paraId="075CD5E0" w14:textId="77777777" w:rsidR="007C61C4" w:rsidRDefault="008E6B08">
      <w:pPr>
        <w:pStyle w:val="TOC3"/>
        <w:rPr>
          <w:rFonts w:asciiTheme="minorHAnsi" w:eastAsiaTheme="minorEastAsia" w:hAnsiTheme="minorHAnsi" w:cstheme="minorBidi"/>
          <w:bCs w:val="0"/>
          <w:sz w:val="22"/>
          <w:szCs w:val="22"/>
        </w:rPr>
      </w:pPr>
      <w:hyperlink w:anchor="_Toc408387014" w:history="1">
        <w:r w:rsidR="007C61C4" w:rsidRPr="00B86E52">
          <w:rPr>
            <w:rStyle w:val="Hyperlink"/>
          </w:rPr>
          <w:t>6.3.11 TransitionLampGroupStateToPreset</w:t>
        </w:r>
        <w:r w:rsidR="007C61C4">
          <w:rPr>
            <w:webHidden/>
          </w:rPr>
          <w:tab/>
        </w:r>
        <w:r w:rsidR="007C61C4">
          <w:rPr>
            <w:webHidden/>
          </w:rPr>
          <w:fldChar w:fldCharType="begin"/>
        </w:r>
        <w:r w:rsidR="007C61C4">
          <w:rPr>
            <w:webHidden/>
          </w:rPr>
          <w:instrText xml:space="preserve"> PAGEREF _Toc408387014 \h </w:instrText>
        </w:r>
        <w:r w:rsidR="007C61C4">
          <w:rPr>
            <w:webHidden/>
          </w:rPr>
        </w:r>
        <w:r w:rsidR="007C61C4">
          <w:rPr>
            <w:webHidden/>
          </w:rPr>
          <w:fldChar w:fldCharType="separate"/>
        </w:r>
        <w:r w:rsidR="006E209E">
          <w:rPr>
            <w:webHidden/>
          </w:rPr>
          <w:t>25</w:t>
        </w:r>
        <w:r w:rsidR="007C61C4">
          <w:rPr>
            <w:webHidden/>
          </w:rPr>
          <w:fldChar w:fldCharType="end"/>
        </w:r>
      </w:hyperlink>
    </w:p>
    <w:p w14:paraId="0F85B511" w14:textId="77777777" w:rsidR="007C61C4" w:rsidRDefault="008E6B08">
      <w:pPr>
        <w:pStyle w:val="TOC3"/>
        <w:rPr>
          <w:rFonts w:asciiTheme="minorHAnsi" w:eastAsiaTheme="minorEastAsia" w:hAnsiTheme="minorHAnsi" w:cstheme="minorBidi"/>
          <w:bCs w:val="0"/>
          <w:sz w:val="22"/>
          <w:szCs w:val="22"/>
        </w:rPr>
      </w:pPr>
      <w:hyperlink w:anchor="_Toc408387015" w:history="1">
        <w:r w:rsidR="007C61C4" w:rsidRPr="00B86E52">
          <w:rPr>
            <w:rStyle w:val="Hyperlink"/>
          </w:rPr>
          <w:t>6.3.12 TransitionLampGroupStateField</w:t>
        </w:r>
        <w:r w:rsidR="007C61C4">
          <w:rPr>
            <w:webHidden/>
          </w:rPr>
          <w:tab/>
        </w:r>
        <w:r w:rsidR="007C61C4">
          <w:rPr>
            <w:webHidden/>
          </w:rPr>
          <w:fldChar w:fldCharType="begin"/>
        </w:r>
        <w:r w:rsidR="007C61C4">
          <w:rPr>
            <w:webHidden/>
          </w:rPr>
          <w:instrText xml:space="preserve"> PAGEREF _Toc408387015 \h </w:instrText>
        </w:r>
        <w:r w:rsidR="007C61C4">
          <w:rPr>
            <w:webHidden/>
          </w:rPr>
        </w:r>
        <w:r w:rsidR="007C61C4">
          <w:rPr>
            <w:webHidden/>
          </w:rPr>
          <w:fldChar w:fldCharType="separate"/>
        </w:r>
        <w:r w:rsidR="006E209E">
          <w:rPr>
            <w:webHidden/>
          </w:rPr>
          <w:t>25</w:t>
        </w:r>
        <w:r w:rsidR="007C61C4">
          <w:rPr>
            <w:webHidden/>
          </w:rPr>
          <w:fldChar w:fldCharType="end"/>
        </w:r>
      </w:hyperlink>
    </w:p>
    <w:p w14:paraId="177FF39E" w14:textId="77777777" w:rsidR="007C61C4" w:rsidRDefault="008E6B08">
      <w:pPr>
        <w:pStyle w:val="TOC3"/>
        <w:rPr>
          <w:rFonts w:asciiTheme="minorHAnsi" w:eastAsiaTheme="minorEastAsia" w:hAnsiTheme="minorHAnsi" w:cstheme="minorBidi"/>
          <w:bCs w:val="0"/>
          <w:sz w:val="22"/>
          <w:szCs w:val="22"/>
        </w:rPr>
      </w:pPr>
      <w:hyperlink w:anchor="_Toc408387016" w:history="1">
        <w:r w:rsidR="007C61C4" w:rsidRPr="00B86E52">
          <w:rPr>
            <w:rStyle w:val="Hyperlink"/>
          </w:rPr>
          <w:t>6.3.13 ResetLampGroupState</w:t>
        </w:r>
        <w:r w:rsidR="007C61C4">
          <w:rPr>
            <w:webHidden/>
          </w:rPr>
          <w:tab/>
        </w:r>
        <w:r w:rsidR="007C61C4">
          <w:rPr>
            <w:webHidden/>
          </w:rPr>
          <w:fldChar w:fldCharType="begin"/>
        </w:r>
        <w:r w:rsidR="007C61C4">
          <w:rPr>
            <w:webHidden/>
          </w:rPr>
          <w:instrText xml:space="preserve"> PAGEREF _Toc408387016 \h </w:instrText>
        </w:r>
        <w:r w:rsidR="007C61C4">
          <w:rPr>
            <w:webHidden/>
          </w:rPr>
        </w:r>
        <w:r w:rsidR="007C61C4">
          <w:rPr>
            <w:webHidden/>
          </w:rPr>
          <w:fldChar w:fldCharType="separate"/>
        </w:r>
        <w:r w:rsidR="006E209E">
          <w:rPr>
            <w:webHidden/>
          </w:rPr>
          <w:t>26</w:t>
        </w:r>
        <w:r w:rsidR="007C61C4">
          <w:rPr>
            <w:webHidden/>
          </w:rPr>
          <w:fldChar w:fldCharType="end"/>
        </w:r>
      </w:hyperlink>
    </w:p>
    <w:p w14:paraId="22B1AED8" w14:textId="77777777" w:rsidR="007C61C4" w:rsidRDefault="008E6B08">
      <w:pPr>
        <w:pStyle w:val="TOC3"/>
        <w:rPr>
          <w:rFonts w:asciiTheme="minorHAnsi" w:eastAsiaTheme="minorEastAsia" w:hAnsiTheme="minorHAnsi" w:cstheme="minorBidi"/>
          <w:bCs w:val="0"/>
          <w:sz w:val="22"/>
          <w:szCs w:val="22"/>
        </w:rPr>
      </w:pPr>
      <w:hyperlink w:anchor="_Toc408387017" w:history="1">
        <w:r w:rsidR="007C61C4" w:rsidRPr="00B86E52">
          <w:rPr>
            <w:rStyle w:val="Hyperlink"/>
          </w:rPr>
          <w:t>6.3.14 ResetLampGroupStateField</w:t>
        </w:r>
        <w:r w:rsidR="007C61C4">
          <w:rPr>
            <w:webHidden/>
          </w:rPr>
          <w:tab/>
        </w:r>
        <w:r w:rsidR="007C61C4">
          <w:rPr>
            <w:webHidden/>
          </w:rPr>
          <w:fldChar w:fldCharType="begin"/>
        </w:r>
        <w:r w:rsidR="007C61C4">
          <w:rPr>
            <w:webHidden/>
          </w:rPr>
          <w:instrText xml:space="preserve"> PAGEREF _Toc408387017 \h </w:instrText>
        </w:r>
        <w:r w:rsidR="007C61C4">
          <w:rPr>
            <w:webHidden/>
          </w:rPr>
        </w:r>
        <w:r w:rsidR="007C61C4">
          <w:rPr>
            <w:webHidden/>
          </w:rPr>
          <w:fldChar w:fldCharType="separate"/>
        </w:r>
        <w:r w:rsidR="006E209E">
          <w:rPr>
            <w:webHidden/>
          </w:rPr>
          <w:t>26</w:t>
        </w:r>
        <w:r w:rsidR="007C61C4">
          <w:rPr>
            <w:webHidden/>
          </w:rPr>
          <w:fldChar w:fldCharType="end"/>
        </w:r>
      </w:hyperlink>
    </w:p>
    <w:p w14:paraId="158D6206" w14:textId="77777777" w:rsidR="007C61C4" w:rsidRDefault="008E6B08">
      <w:pPr>
        <w:pStyle w:val="TOC2"/>
        <w:rPr>
          <w:rFonts w:asciiTheme="minorHAnsi" w:eastAsiaTheme="minorEastAsia" w:hAnsiTheme="minorHAnsi" w:cstheme="minorBidi"/>
          <w:sz w:val="22"/>
        </w:rPr>
      </w:pPr>
      <w:hyperlink w:anchor="_Toc408387018" w:history="1">
        <w:r w:rsidR="007C61C4" w:rsidRPr="00B86E52">
          <w:rPr>
            <w:rStyle w:val="Hyperlink"/>
          </w:rPr>
          <w:t>6.4 Signals</w:t>
        </w:r>
        <w:r w:rsidR="007C61C4">
          <w:rPr>
            <w:webHidden/>
          </w:rPr>
          <w:tab/>
        </w:r>
        <w:r w:rsidR="007C61C4">
          <w:rPr>
            <w:webHidden/>
          </w:rPr>
          <w:fldChar w:fldCharType="begin"/>
        </w:r>
        <w:r w:rsidR="007C61C4">
          <w:rPr>
            <w:webHidden/>
          </w:rPr>
          <w:instrText xml:space="preserve"> PAGEREF _Toc408387018 \h </w:instrText>
        </w:r>
        <w:r w:rsidR="007C61C4">
          <w:rPr>
            <w:webHidden/>
          </w:rPr>
        </w:r>
        <w:r w:rsidR="007C61C4">
          <w:rPr>
            <w:webHidden/>
          </w:rPr>
          <w:fldChar w:fldCharType="separate"/>
        </w:r>
        <w:r w:rsidR="006E209E">
          <w:rPr>
            <w:webHidden/>
          </w:rPr>
          <w:t>26</w:t>
        </w:r>
        <w:r w:rsidR="007C61C4">
          <w:rPr>
            <w:webHidden/>
          </w:rPr>
          <w:fldChar w:fldCharType="end"/>
        </w:r>
      </w:hyperlink>
    </w:p>
    <w:p w14:paraId="6BF63394" w14:textId="77777777" w:rsidR="007C61C4" w:rsidRDefault="008E6B08">
      <w:pPr>
        <w:pStyle w:val="TOC1"/>
        <w:rPr>
          <w:rFonts w:asciiTheme="minorHAnsi" w:eastAsiaTheme="minorEastAsia" w:hAnsiTheme="minorHAnsi" w:cstheme="minorBidi"/>
          <w:b w:val="0"/>
          <w:bCs w:val="0"/>
          <w:sz w:val="22"/>
        </w:rPr>
      </w:pPr>
      <w:hyperlink w:anchor="_Toc408387019" w:history="1">
        <w:r w:rsidR="007C61C4" w:rsidRPr="00B86E52">
          <w:rPr>
            <w:rStyle w:val="Hyperlink"/>
          </w:rPr>
          <w:t>7 Preset Interface</w:t>
        </w:r>
        <w:r w:rsidR="007C61C4">
          <w:rPr>
            <w:webHidden/>
          </w:rPr>
          <w:tab/>
        </w:r>
        <w:r w:rsidR="007C61C4">
          <w:rPr>
            <w:webHidden/>
          </w:rPr>
          <w:fldChar w:fldCharType="begin"/>
        </w:r>
        <w:r w:rsidR="007C61C4">
          <w:rPr>
            <w:webHidden/>
          </w:rPr>
          <w:instrText xml:space="preserve"> PAGEREF _Toc408387019 \h </w:instrText>
        </w:r>
        <w:r w:rsidR="007C61C4">
          <w:rPr>
            <w:webHidden/>
          </w:rPr>
        </w:r>
        <w:r w:rsidR="007C61C4">
          <w:rPr>
            <w:webHidden/>
          </w:rPr>
          <w:fldChar w:fldCharType="separate"/>
        </w:r>
        <w:r w:rsidR="006E209E">
          <w:rPr>
            <w:webHidden/>
          </w:rPr>
          <w:t>28</w:t>
        </w:r>
        <w:r w:rsidR="007C61C4">
          <w:rPr>
            <w:webHidden/>
          </w:rPr>
          <w:fldChar w:fldCharType="end"/>
        </w:r>
      </w:hyperlink>
    </w:p>
    <w:p w14:paraId="5F25A5D5" w14:textId="77777777" w:rsidR="007C61C4" w:rsidRDefault="008E6B08">
      <w:pPr>
        <w:pStyle w:val="TOC2"/>
        <w:rPr>
          <w:rFonts w:asciiTheme="minorHAnsi" w:eastAsiaTheme="minorEastAsia" w:hAnsiTheme="minorHAnsi" w:cstheme="minorBidi"/>
          <w:sz w:val="22"/>
        </w:rPr>
      </w:pPr>
      <w:hyperlink w:anchor="_Toc408387020" w:history="1">
        <w:r w:rsidR="007C61C4" w:rsidRPr="00B86E52">
          <w:rPr>
            <w:rStyle w:val="Hyperlink"/>
          </w:rPr>
          <w:t>7.1 Interface name</w:t>
        </w:r>
        <w:r w:rsidR="007C61C4">
          <w:rPr>
            <w:webHidden/>
          </w:rPr>
          <w:tab/>
        </w:r>
        <w:r w:rsidR="007C61C4">
          <w:rPr>
            <w:webHidden/>
          </w:rPr>
          <w:fldChar w:fldCharType="begin"/>
        </w:r>
        <w:r w:rsidR="007C61C4">
          <w:rPr>
            <w:webHidden/>
          </w:rPr>
          <w:instrText xml:space="preserve"> PAGEREF _Toc408387020 \h </w:instrText>
        </w:r>
        <w:r w:rsidR="007C61C4">
          <w:rPr>
            <w:webHidden/>
          </w:rPr>
        </w:r>
        <w:r w:rsidR="007C61C4">
          <w:rPr>
            <w:webHidden/>
          </w:rPr>
          <w:fldChar w:fldCharType="separate"/>
        </w:r>
        <w:r w:rsidR="006E209E">
          <w:rPr>
            <w:webHidden/>
          </w:rPr>
          <w:t>28</w:t>
        </w:r>
        <w:r w:rsidR="007C61C4">
          <w:rPr>
            <w:webHidden/>
          </w:rPr>
          <w:fldChar w:fldCharType="end"/>
        </w:r>
      </w:hyperlink>
    </w:p>
    <w:p w14:paraId="4257B9F7" w14:textId="77777777" w:rsidR="007C61C4" w:rsidRDefault="008E6B08">
      <w:pPr>
        <w:pStyle w:val="TOC2"/>
        <w:rPr>
          <w:rFonts w:asciiTheme="minorHAnsi" w:eastAsiaTheme="minorEastAsia" w:hAnsiTheme="minorHAnsi" w:cstheme="minorBidi"/>
          <w:sz w:val="22"/>
        </w:rPr>
      </w:pPr>
      <w:hyperlink w:anchor="_Toc408387021" w:history="1">
        <w:r w:rsidR="007C61C4" w:rsidRPr="00B86E52">
          <w:rPr>
            <w:rStyle w:val="Hyperlink"/>
          </w:rPr>
          <w:t>7.2 Properties</w:t>
        </w:r>
        <w:r w:rsidR="007C61C4">
          <w:rPr>
            <w:webHidden/>
          </w:rPr>
          <w:tab/>
        </w:r>
        <w:r w:rsidR="007C61C4">
          <w:rPr>
            <w:webHidden/>
          </w:rPr>
          <w:fldChar w:fldCharType="begin"/>
        </w:r>
        <w:r w:rsidR="007C61C4">
          <w:rPr>
            <w:webHidden/>
          </w:rPr>
          <w:instrText xml:space="preserve"> PAGEREF _Toc408387021 \h </w:instrText>
        </w:r>
        <w:r w:rsidR="007C61C4">
          <w:rPr>
            <w:webHidden/>
          </w:rPr>
        </w:r>
        <w:r w:rsidR="007C61C4">
          <w:rPr>
            <w:webHidden/>
          </w:rPr>
          <w:fldChar w:fldCharType="separate"/>
        </w:r>
        <w:r w:rsidR="006E209E">
          <w:rPr>
            <w:webHidden/>
          </w:rPr>
          <w:t>28</w:t>
        </w:r>
        <w:r w:rsidR="007C61C4">
          <w:rPr>
            <w:webHidden/>
          </w:rPr>
          <w:fldChar w:fldCharType="end"/>
        </w:r>
      </w:hyperlink>
    </w:p>
    <w:p w14:paraId="3A860D8D" w14:textId="77777777" w:rsidR="007C61C4" w:rsidRDefault="008E6B08">
      <w:pPr>
        <w:pStyle w:val="TOC2"/>
        <w:rPr>
          <w:rFonts w:asciiTheme="minorHAnsi" w:eastAsiaTheme="minorEastAsia" w:hAnsiTheme="minorHAnsi" w:cstheme="minorBidi"/>
          <w:sz w:val="22"/>
        </w:rPr>
      </w:pPr>
      <w:hyperlink w:anchor="_Toc408387022" w:history="1">
        <w:r w:rsidR="007C61C4" w:rsidRPr="00B86E52">
          <w:rPr>
            <w:rStyle w:val="Hyperlink"/>
          </w:rPr>
          <w:t>7.3 Methods</w:t>
        </w:r>
        <w:r w:rsidR="007C61C4">
          <w:rPr>
            <w:webHidden/>
          </w:rPr>
          <w:tab/>
        </w:r>
        <w:r w:rsidR="007C61C4">
          <w:rPr>
            <w:webHidden/>
          </w:rPr>
          <w:fldChar w:fldCharType="begin"/>
        </w:r>
        <w:r w:rsidR="007C61C4">
          <w:rPr>
            <w:webHidden/>
          </w:rPr>
          <w:instrText xml:space="preserve"> PAGEREF _Toc408387022 \h </w:instrText>
        </w:r>
        <w:r w:rsidR="007C61C4">
          <w:rPr>
            <w:webHidden/>
          </w:rPr>
        </w:r>
        <w:r w:rsidR="007C61C4">
          <w:rPr>
            <w:webHidden/>
          </w:rPr>
          <w:fldChar w:fldCharType="separate"/>
        </w:r>
        <w:r w:rsidR="006E209E">
          <w:rPr>
            <w:webHidden/>
          </w:rPr>
          <w:t>28</w:t>
        </w:r>
        <w:r w:rsidR="007C61C4">
          <w:rPr>
            <w:webHidden/>
          </w:rPr>
          <w:fldChar w:fldCharType="end"/>
        </w:r>
      </w:hyperlink>
    </w:p>
    <w:p w14:paraId="43C2A560" w14:textId="77777777" w:rsidR="007C61C4" w:rsidRDefault="008E6B08">
      <w:pPr>
        <w:pStyle w:val="TOC3"/>
        <w:rPr>
          <w:rFonts w:asciiTheme="minorHAnsi" w:eastAsiaTheme="minorEastAsia" w:hAnsiTheme="minorHAnsi" w:cstheme="minorBidi"/>
          <w:bCs w:val="0"/>
          <w:sz w:val="22"/>
          <w:szCs w:val="22"/>
        </w:rPr>
      </w:pPr>
      <w:hyperlink w:anchor="_Toc408387023" w:history="1">
        <w:r w:rsidR="007C61C4" w:rsidRPr="00B86E52">
          <w:rPr>
            <w:rStyle w:val="Hyperlink"/>
          </w:rPr>
          <w:t>7.3.1 GetDefaultLampState</w:t>
        </w:r>
        <w:r w:rsidR="007C61C4">
          <w:rPr>
            <w:webHidden/>
          </w:rPr>
          <w:tab/>
        </w:r>
        <w:r w:rsidR="007C61C4">
          <w:rPr>
            <w:webHidden/>
          </w:rPr>
          <w:fldChar w:fldCharType="begin"/>
        </w:r>
        <w:r w:rsidR="007C61C4">
          <w:rPr>
            <w:webHidden/>
          </w:rPr>
          <w:instrText xml:space="preserve"> PAGEREF _Toc408387023 \h </w:instrText>
        </w:r>
        <w:r w:rsidR="007C61C4">
          <w:rPr>
            <w:webHidden/>
          </w:rPr>
        </w:r>
        <w:r w:rsidR="007C61C4">
          <w:rPr>
            <w:webHidden/>
          </w:rPr>
          <w:fldChar w:fldCharType="separate"/>
        </w:r>
        <w:r w:rsidR="006E209E">
          <w:rPr>
            <w:webHidden/>
          </w:rPr>
          <w:t>28</w:t>
        </w:r>
        <w:r w:rsidR="007C61C4">
          <w:rPr>
            <w:webHidden/>
          </w:rPr>
          <w:fldChar w:fldCharType="end"/>
        </w:r>
      </w:hyperlink>
    </w:p>
    <w:p w14:paraId="1D4F34D6" w14:textId="77777777" w:rsidR="007C61C4" w:rsidRDefault="008E6B08">
      <w:pPr>
        <w:pStyle w:val="TOC3"/>
        <w:rPr>
          <w:rFonts w:asciiTheme="minorHAnsi" w:eastAsiaTheme="minorEastAsia" w:hAnsiTheme="minorHAnsi" w:cstheme="minorBidi"/>
          <w:bCs w:val="0"/>
          <w:sz w:val="22"/>
          <w:szCs w:val="22"/>
        </w:rPr>
      </w:pPr>
      <w:hyperlink w:anchor="_Toc408387024" w:history="1">
        <w:r w:rsidR="007C61C4" w:rsidRPr="00B86E52">
          <w:rPr>
            <w:rStyle w:val="Hyperlink"/>
          </w:rPr>
          <w:t>7.3.2 GetDefaultLampState</w:t>
        </w:r>
        <w:r w:rsidR="007C61C4">
          <w:rPr>
            <w:webHidden/>
          </w:rPr>
          <w:tab/>
        </w:r>
        <w:r w:rsidR="007C61C4">
          <w:rPr>
            <w:webHidden/>
          </w:rPr>
          <w:fldChar w:fldCharType="begin"/>
        </w:r>
        <w:r w:rsidR="007C61C4">
          <w:rPr>
            <w:webHidden/>
          </w:rPr>
          <w:instrText xml:space="preserve"> PAGEREF _Toc408387024 \h </w:instrText>
        </w:r>
        <w:r w:rsidR="007C61C4">
          <w:rPr>
            <w:webHidden/>
          </w:rPr>
        </w:r>
        <w:r w:rsidR="007C61C4">
          <w:rPr>
            <w:webHidden/>
          </w:rPr>
          <w:fldChar w:fldCharType="separate"/>
        </w:r>
        <w:r w:rsidR="006E209E">
          <w:rPr>
            <w:webHidden/>
          </w:rPr>
          <w:t>28</w:t>
        </w:r>
        <w:r w:rsidR="007C61C4">
          <w:rPr>
            <w:webHidden/>
          </w:rPr>
          <w:fldChar w:fldCharType="end"/>
        </w:r>
      </w:hyperlink>
    </w:p>
    <w:p w14:paraId="02AAAADF" w14:textId="77777777" w:rsidR="007C61C4" w:rsidRDefault="008E6B08">
      <w:pPr>
        <w:pStyle w:val="TOC3"/>
        <w:rPr>
          <w:rFonts w:asciiTheme="minorHAnsi" w:eastAsiaTheme="minorEastAsia" w:hAnsiTheme="minorHAnsi" w:cstheme="minorBidi"/>
          <w:bCs w:val="0"/>
          <w:sz w:val="22"/>
          <w:szCs w:val="22"/>
        </w:rPr>
      </w:pPr>
      <w:hyperlink w:anchor="_Toc408387025" w:history="1">
        <w:r w:rsidR="007C61C4" w:rsidRPr="00B86E52">
          <w:rPr>
            <w:rStyle w:val="Hyperlink"/>
          </w:rPr>
          <w:t>7.3.3 GetAllPresetIDs</w:t>
        </w:r>
        <w:r w:rsidR="007C61C4">
          <w:rPr>
            <w:webHidden/>
          </w:rPr>
          <w:tab/>
        </w:r>
        <w:r w:rsidR="007C61C4">
          <w:rPr>
            <w:webHidden/>
          </w:rPr>
          <w:fldChar w:fldCharType="begin"/>
        </w:r>
        <w:r w:rsidR="007C61C4">
          <w:rPr>
            <w:webHidden/>
          </w:rPr>
          <w:instrText xml:space="preserve"> PAGEREF _Toc408387025 \h </w:instrText>
        </w:r>
        <w:r w:rsidR="007C61C4">
          <w:rPr>
            <w:webHidden/>
          </w:rPr>
        </w:r>
        <w:r w:rsidR="007C61C4">
          <w:rPr>
            <w:webHidden/>
          </w:rPr>
          <w:fldChar w:fldCharType="separate"/>
        </w:r>
        <w:r w:rsidR="006E209E">
          <w:rPr>
            <w:webHidden/>
          </w:rPr>
          <w:t>29</w:t>
        </w:r>
        <w:r w:rsidR="007C61C4">
          <w:rPr>
            <w:webHidden/>
          </w:rPr>
          <w:fldChar w:fldCharType="end"/>
        </w:r>
      </w:hyperlink>
    </w:p>
    <w:p w14:paraId="6869D82B" w14:textId="77777777" w:rsidR="007C61C4" w:rsidRDefault="008E6B08">
      <w:pPr>
        <w:pStyle w:val="TOC3"/>
        <w:rPr>
          <w:rFonts w:asciiTheme="minorHAnsi" w:eastAsiaTheme="minorEastAsia" w:hAnsiTheme="minorHAnsi" w:cstheme="minorBidi"/>
          <w:bCs w:val="0"/>
          <w:sz w:val="22"/>
          <w:szCs w:val="22"/>
        </w:rPr>
      </w:pPr>
      <w:hyperlink w:anchor="_Toc408387026" w:history="1">
        <w:r w:rsidR="007C61C4" w:rsidRPr="00B86E52">
          <w:rPr>
            <w:rStyle w:val="Hyperlink"/>
          </w:rPr>
          <w:t>7.3.4 GetPresetName</w:t>
        </w:r>
        <w:r w:rsidR="007C61C4">
          <w:rPr>
            <w:webHidden/>
          </w:rPr>
          <w:tab/>
        </w:r>
        <w:r w:rsidR="007C61C4">
          <w:rPr>
            <w:webHidden/>
          </w:rPr>
          <w:fldChar w:fldCharType="begin"/>
        </w:r>
        <w:r w:rsidR="007C61C4">
          <w:rPr>
            <w:webHidden/>
          </w:rPr>
          <w:instrText xml:space="preserve"> PAGEREF _Toc408387026 \h </w:instrText>
        </w:r>
        <w:r w:rsidR="007C61C4">
          <w:rPr>
            <w:webHidden/>
          </w:rPr>
        </w:r>
        <w:r w:rsidR="007C61C4">
          <w:rPr>
            <w:webHidden/>
          </w:rPr>
          <w:fldChar w:fldCharType="separate"/>
        </w:r>
        <w:r w:rsidR="006E209E">
          <w:rPr>
            <w:webHidden/>
          </w:rPr>
          <w:t>29</w:t>
        </w:r>
        <w:r w:rsidR="007C61C4">
          <w:rPr>
            <w:webHidden/>
          </w:rPr>
          <w:fldChar w:fldCharType="end"/>
        </w:r>
      </w:hyperlink>
    </w:p>
    <w:p w14:paraId="3F96DB71" w14:textId="77777777" w:rsidR="007C61C4" w:rsidRDefault="008E6B08">
      <w:pPr>
        <w:pStyle w:val="TOC3"/>
        <w:rPr>
          <w:rFonts w:asciiTheme="minorHAnsi" w:eastAsiaTheme="minorEastAsia" w:hAnsiTheme="minorHAnsi" w:cstheme="minorBidi"/>
          <w:bCs w:val="0"/>
          <w:sz w:val="22"/>
          <w:szCs w:val="22"/>
        </w:rPr>
      </w:pPr>
      <w:hyperlink w:anchor="_Toc408387027" w:history="1">
        <w:r w:rsidR="007C61C4" w:rsidRPr="00B86E52">
          <w:rPr>
            <w:rStyle w:val="Hyperlink"/>
          </w:rPr>
          <w:t>7.3.5 SetPresetName</w:t>
        </w:r>
        <w:r w:rsidR="007C61C4">
          <w:rPr>
            <w:webHidden/>
          </w:rPr>
          <w:tab/>
        </w:r>
        <w:r w:rsidR="007C61C4">
          <w:rPr>
            <w:webHidden/>
          </w:rPr>
          <w:fldChar w:fldCharType="begin"/>
        </w:r>
        <w:r w:rsidR="007C61C4">
          <w:rPr>
            <w:webHidden/>
          </w:rPr>
          <w:instrText xml:space="preserve"> PAGEREF _Toc408387027 \h </w:instrText>
        </w:r>
        <w:r w:rsidR="007C61C4">
          <w:rPr>
            <w:webHidden/>
          </w:rPr>
        </w:r>
        <w:r w:rsidR="007C61C4">
          <w:rPr>
            <w:webHidden/>
          </w:rPr>
          <w:fldChar w:fldCharType="separate"/>
        </w:r>
        <w:r w:rsidR="006E209E">
          <w:rPr>
            <w:webHidden/>
          </w:rPr>
          <w:t>29</w:t>
        </w:r>
        <w:r w:rsidR="007C61C4">
          <w:rPr>
            <w:webHidden/>
          </w:rPr>
          <w:fldChar w:fldCharType="end"/>
        </w:r>
      </w:hyperlink>
    </w:p>
    <w:p w14:paraId="196D4529" w14:textId="77777777" w:rsidR="007C61C4" w:rsidRDefault="008E6B08">
      <w:pPr>
        <w:pStyle w:val="TOC3"/>
        <w:rPr>
          <w:rFonts w:asciiTheme="minorHAnsi" w:eastAsiaTheme="minorEastAsia" w:hAnsiTheme="minorHAnsi" w:cstheme="minorBidi"/>
          <w:bCs w:val="0"/>
          <w:sz w:val="22"/>
          <w:szCs w:val="22"/>
        </w:rPr>
      </w:pPr>
      <w:hyperlink w:anchor="_Toc408387028" w:history="1">
        <w:r w:rsidR="007C61C4" w:rsidRPr="00B86E52">
          <w:rPr>
            <w:rStyle w:val="Hyperlink"/>
          </w:rPr>
          <w:t>7.3.6 CreatePreset</w:t>
        </w:r>
        <w:r w:rsidR="007C61C4">
          <w:rPr>
            <w:webHidden/>
          </w:rPr>
          <w:tab/>
        </w:r>
        <w:r w:rsidR="007C61C4">
          <w:rPr>
            <w:webHidden/>
          </w:rPr>
          <w:fldChar w:fldCharType="begin"/>
        </w:r>
        <w:r w:rsidR="007C61C4">
          <w:rPr>
            <w:webHidden/>
          </w:rPr>
          <w:instrText xml:space="preserve"> PAGEREF _Toc408387028 \h </w:instrText>
        </w:r>
        <w:r w:rsidR="007C61C4">
          <w:rPr>
            <w:webHidden/>
          </w:rPr>
        </w:r>
        <w:r w:rsidR="007C61C4">
          <w:rPr>
            <w:webHidden/>
          </w:rPr>
          <w:fldChar w:fldCharType="separate"/>
        </w:r>
        <w:r w:rsidR="006E209E">
          <w:rPr>
            <w:webHidden/>
          </w:rPr>
          <w:t>30</w:t>
        </w:r>
        <w:r w:rsidR="007C61C4">
          <w:rPr>
            <w:webHidden/>
          </w:rPr>
          <w:fldChar w:fldCharType="end"/>
        </w:r>
      </w:hyperlink>
    </w:p>
    <w:p w14:paraId="1002F7D6" w14:textId="77777777" w:rsidR="007C61C4" w:rsidRDefault="008E6B08">
      <w:pPr>
        <w:pStyle w:val="TOC3"/>
        <w:rPr>
          <w:rFonts w:asciiTheme="minorHAnsi" w:eastAsiaTheme="minorEastAsia" w:hAnsiTheme="minorHAnsi" w:cstheme="minorBidi"/>
          <w:bCs w:val="0"/>
          <w:sz w:val="22"/>
          <w:szCs w:val="22"/>
        </w:rPr>
      </w:pPr>
      <w:hyperlink w:anchor="_Toc408387029" w:history="1">
        <w:r w:rsidR="007C61C4" w:rsidRPr="00B86E52">
          <w:rPr>
            <w:rStyle w:val="Hyperlink"/>
          </w:rPr>
          <w:t>7.3.7 UpdatePreset</w:t>
        </w:r>
        <w:r w:rsidR="007C61C4">
          <w:rPr>
            <w:webHidden/>
          </w:rPr>
          <w:tab/>
        </w:r>
        <w:r w:rsidR="007C61C4">
          <w:rPr>
            <w:webHidden/>
          </w:rPr>
          <w:fldChar w:fldCharType="begin"/>
        </w:r>
        <w:r w:rsidR="007C61C4">
          <w:rPr>
            <w:webHidden/>
          </w:rPr>
          <w:instrText xml:space="preserve"> PAGEREF _Toc408387029 \h </w:instrText>
        </w:r>
        <w:r w:rsidR="007C61C4">
          <w:rPr>
            <w:webHidden/>
          </w:rPr>
        </w:r>
        <w:r w:rsidR="007C61C4">
          <w:rPr>
            <w:webHidden/>
          </w:rPr>
          <w:fldChar w:fldCharType="separate"/>
        </w:r>
        <w:r w:rsidR="006E209E">
          <w:rPr>
            <w:webHidden/>
          </w:rPr>
          <w:t>30</w:t>
        </w:r>
        <w:r w:rsidR="007C61C4">
          <w:rPr>
            <w:webHidden/>
          </w:rPr>
          <w:fldChar w:fldCharType="end"/>
        </w:r>
      </w:hyperlink>
    </w:p>
    <w:p w14:paraId="5CEA7A39" w14:textId="77777777" w:rsidR="007C61C4" w:rsidRDefault="008E6B08">
      <w:pPr>
        <w:pStyle w:val="TOC3"/>
        <w:rPr>
          <w:rFonts w:asciiTheme="minorHAnsi" w:eastAsiaTheme="minorEastAsia" w:hAnsiTheme="minorHAnsi" w:cstheme="minorBidi"/>
          <w:bCs w:val="0"/>
          <w:sz w:val="22"/>
          <w:szCs w:val="22"/>
        </w:rPr>
      </w:pPr>
      <w:hyperlink w:anchor="_Toc408387030" w:history="1">
        <w:r w:rsidR="007C61C4" w:rsidRPr="00B86E52">
          <w:rPr>
            <w:rStyle w:val="Hyperlink"/>
          </w:rPr>
          <w:t>7.3.8 DeletePreset</w:t>
        </w:r>
        <w:r w:rsidR="007C61C4">
          <w:rPr>
            <w:webHidden/>
          </w:rPr>
          <w:tab/>
        </w:r>
        <w:r w:rsidR="007C61C4">
          <w:rPr>
            <w:webHidden/>
          </w:rPr>
          <w:fldChar w:fldCharType="begin"/>
        </w:r>
        <w:r w:rsidR="007C61C4">
          <w:rPr>
            <w:webHidden/>
          </w:rPr>
          <w:instrText xml:space="preserve"> PAGEREF _Toc408387030 \h </w:instrText>
        </w:r>
        <w:r w:rsidR="007C61C4">
          <w:rPr>
            <w:webHidden/>
          </w:rPr>
        </w:r>
        <w:r w:rsidR="007C61C4">
          <w:rPr>
            <w:webHidden/>
          </w:rPr>
          <w:fldChar w:fldCharType="separate"/>
        </w:r>
        <w:r w:rsidR="006E209E">
          <w:rPr>
            <w:webHidden/>
          </w:rPr>
          <w:t>31</w:t>
        </w:r>
        <w:r w:rsidR="007C61C4">
          <w:rPr>
            <w:webHidden/>
          </w:rPr>
          <w:fldChar w:fldCharType="end"/>
        </w:r>
      </w:hyperlink>
    </w:p>
    <w:p w14:paraId="2A5FC05D" w14:textId="77777777" w:rsidR="007C61C4" w:rsidRDefault="008E6B08">
      <w:pPr>
        <w:pStyle w:val="TOC3"/>
        <w:rPr>
          <w:rFonts w:asciiTheme="minorHAnsi" w:eastAsiaTheme="minorEastAsia" w:hAnsiTheme="minorHAnsi" w:cstheme="minorBidi"/>
          <w:bCs w:val="0"/>
          <w:sz w:val="22"/>
          <w:szCs w:val="22"/>
        </w:rPr>
      </w:pPr>
      <w:hyperlink w:anchor="_Toc408387031" w:history="1">
        <w:r w:rsidR="007C61C4" w:rsidRPr="00B86E52">
          <w:rPr>
            <w:rStyle w:val="Hyperlink"/>
          </w:rPr>
          <w:t>7.3.9 GetPreset</w:t>
        </w:r>
        <w:r w:rsidR="007C61C4">
          <w:rPr>
            <w:webHidden/>
          </w:rPr>
          <w:tab/>
        </w:r>
        <w:r w:rsidR="007C61C4">
          <w:rPr>
            <w:webHidden/>
          </w:rPr>
          <w:fldChar w:fldCharType="begin"/>
        </w:r>
        <w:r w:rsidR="007C61C4">
          <w:rPr>
            <w:webHidden/>
          </w:rPr>
          <w:instrText xml:space="preserve"> PAGEREF _Toc408387031 \h </w:instrText>
        </w:r>
        <w:r w:rsidR="007C61C4">
          <w:rPr>
            <w:webHidden/>
          </w:rPr>
        </w:r>
        <w:r w:rsidR="007C61C4">
          <w:rPr>
            <w:webHidden/>
          </w:rPr>
          <w:fldChar w:fldCharType="separate"/>
        </w:r>
        <w:r w:rsidR="006E209E">
          <w:rPr>
            <w:webHidden/>
          </w:rPr>
          <w:t>31</w:t>
        </w:r>
        <w:r w:rsidR="007C61C4">
          <w:rPr>
            <w:webHidden/>
          </w:rPr>
          <w:fldChar w:fldCharType="end"/>
        </w:r>
      </w:hyperlink>
    </w:p>
    <w:p w14:paraId="36637997" w14:textId="77777777" w:rsidR="007C61C4" w:rsidRDefault="008E6B08">
      <w:pPr>
        <w:pStyle w:val="TOC2"/>
        <w:rPr>
          <w:rFonts w:asciiTheme="minorHAnsi" w:eastAsiaTheme="minorEastAsia" w:hAnsiTheme="minorHAnsi" w:cstheme="minorBidi"/>
          <w:sz w:val="22"/>
        </w:rPr>
      </w:pPr>
      <w:hyperlink w:anchor="_Toc408387032" w:history="1">
        <w:r w:rsidR="007C61C4" w:rsidRPr="00B86E52">
          <w:rPr>
            <w:rStyle w:val="Hyperlink"/>
          </w:rPr>
          <w:t>7.4 Signals</w:t>
        </w:r>
        <w:r w:rsidR="007C61C4">
          <w:rPr>
            <w:webHidden/>
          </w:rPr>
          <w:tab/>
        </w:r>
        <w:r w:rsidR="007C61C4">
          <w:rPr>
            <w:webHidden/>
          </w:rPr>
          <w:fldChar w:fldCharType="begin"/>
        </w:r>
        <w:r w:rsidR="007C61C4">
          <w:rPr>
            <w:webHidden/>
          </w:rPr>
          <w:instrText xml:space="preserve"> PAGEREF _Toc408387032 \h </w:instrText>
        </w:r>
        <w:r w:rsidR="007C61C4">
          <w:rPr>
            <w:webHidden/>
          </w:rPr>
        </w:r>
        <w:r w:rsidR="007C61C4">
          <w:rPr>
            <w:webHidden/>
          </w:rPr>
          <w:fldChar w:fldCharType="separate"/>
        </w:r>
        <w:r w:rsidR="006E209E">
          <w:rPr>
            <w:webHidden/>
          </w:rPr>
          <w:t>31</w:t>
        </w:r>
        <w:r w:rsidR="007C61C4">
          <w:rPr>
            <w:webHidden/>
          </w:rPr>
          <w:fldChar w:fldCharType="end"/>
        </w:r>
      </w:hyperlink>
    </w:p>
    <w:p w14:paraId="213C6C7A" w14:textId="77777777" w:rsidR="007C61C4" w:rsidRDefault="008E6B08">
      <w:pPr>
        <w:pStyle w:val="TOC1"/>
        <w:rPr>
          <w:rFonts w:asciiTheme="minorHAnsi" w:eastAsiaTheme="minorEastAsia" w:hAnsiTheme="minorHAnsi" w:cstheme="minorBidi"/>
          <w:b w:val="0"/>
          <w:bCs w:val="0"/>
          <w:sz w:val="22"/>
        </w:rPr>
      </w:pPr>
      <w:hyperlink w:anchor="_Toc408387033" w:history="1">
        <w:r w:rsidR="007C61C4" w:rsidRPr="00B86E52">
          <w:rPr>
            <w:rStyle w:val="Hyperlink"/>
          </w:rPr>
          <w:t>8 Scene Interface</w:t>
        </w:r>
        <w:r w:rsidR="007C61C4">
          <w:rPr>
            <w:webHidden/>
          </w:rPr>
          <w:tab/>
        </w:r>
        <w:r w:rsidR="007C61C4">
          <w:rPr>
            <w:webHidden/>
          </w:rPr>
          <w:fldChar w:fldCharType="begin"/>
        </w:r>
        <w:r w:rsidR="007C61C4">
          <w:rPr>
            <w:webHidden/>
          </w:rPr>
          <w:instrText xml:space="preserve"> PAGEREF _Toc408387033 \h </w:instrText>
        </w:r>
        <w:r w:rsidR="007C61C4">
          <w:rPr>
            <w:webHidden/>
          </w:rPr>
        </w:r>
        <w:r w:rsidR="007C61C4">
          <w:rPr>
            <w:webHidden/>
          </w:rPr>
          <w:fldChar w:fldCharType="separate"/>
        </w:r>
        <w:r w:rsidR="006E209E">
          <w:rPr>
            <w:webHidden/>
          </w:rPr>
          <w:t>33</w:t>
        </w:r>
        <w:r w:rsidR="007C61C4">
          <w:rPr>
            <w:webHidden/>
          </w:rPr>
          <w:fldChar w:fldCharType="end"/>
        </w:r>
      </w:hyperlink>
    </w:p>
    <w:p w14:paraId="261A36E6" w14:textId="77777777" w:rsidR="007C61C4" w:rsidRDefault="008E6B08">
      <w:pPr>
        <w:pStyle w:val="TOC2"/>
        <w:rPr>
          <w:rFonts w:asciiTheme="minorHAnsi" w:eastAsiaTheme="minorEastAsia" w:hAnsiTheme="minorHAnsi" w:cstheme="minorBidi"/>
          <w:sz w:val="22"/>
        </w:rPr>
      </w:pPr>
      <w:hyperlink w:anchor="_Toc408387034" w:history="1">
        <w:r w:rsidR="007C61C4" w:rsidRPr="00B86E52">
          <w:rPr>
            <w:rStyle w:val="Hyperlink"/>
          </w:rPr>
          <w:t>8.1 Interface name</w:t>
        </w:r>
        <w:r w:rsidR="007C61C4">
          <w:rPr>
            <w:webHidden/>
          </w:rPr>
          <w:tab/>
        </w:r>
        <w:r w:rsidR="007C61C4">
          <w:rPr>
            <w:webHidden/>
          </w:rPr>
          <w:fldChar w:fldCharType="begin"/>
        </w:r>
        <w:r w:rsidR="007C61C4">
          <w:rPr>
            <w:webHidden/>
          </w:rPr>
          <w:instrText xml:space="preserve"> PAGEREF _Toc408387034 \h </w:instrText>
        </w:r>
        <w:r w:rsidR="007C61C4">
          <w:rPr>
            <w:webHidden/>
          </w:rPr>
        </w:r>
        <w:r w:rsidR="007C61C4">
          <w:rPr>
            <w:webHidden/>
          </w:rPr>
          <w:fldChar w:fldCharType="separate"/>
        </w:r>
        <w:r w:rsidR="006E209E">
          <w:rPr>
            <w:webHidden/>
          </w:rPr>
          <w:t>33</w:t>
        </w:r>
        <w:r w:rsidR="007C61C4">
          <w:rPr>
            <w:webHidden/>
          </w:rPr>
          <w:fldChar w:fldCharType="end"/>
        </w:r>
      </w:hyperlink>
    </w:p>
    <w:p w14:paraId="56B8E055" w14:textId="77777777" w:rsidR="007C61C4" w:rsidRDefault="008E6B08">
      <w:pPr>
        <w:pStyle w:val="TOC2"/>
        <w:rPr>
          <w:rFonts w:asciiTheme="minorHAnsi" w:eastAsiaTheme="minorEastAsia" w:hAnsiTheme="minorHAnsi" w:cstheme="minorBidi"/>
          <w:sz w:val="22"/>
        </w:rPr>
      </w:pPr>
      <w:hyperlink w:anchor="_Toc408387035" w:history="1">
        <w:r w:rsidR="007C61C4" w:rsidRPr="00B86E52">
          <w:rPr>
            <w:rStyle w:val="Hyperlink"/>
          </w:rPr>
          <w:t>8.2 Properties</w:t>
        </w:r>
        <w:r w:rsidR="007C61C4">
          <w:rPr>
            <w:webHidden/>
          </w:rPr>
          <w:tab/>
        </w:r>
        <w:r w:rsidR="007C61C4">
          <w:rPr>
            <w:webHidden/>
          </w:rPr>
          <w:fldChar w:fldCharType="begin"/>
        </w:r>
        <w:r w:rsidR="007C61C4">
          <w:rPr>
            <w:webHidden/>
          </w:rPr>
          <w:instrText xml:space="preserve"> PAGEREF _Toc408387035 \h </w:instrText>
        </w:r>
        <w:r w:rsidR="007C61C4">
          <w:rPr>
            <w:webHidden/>
          </w:rPr>
        </w:r>
        <w:r w:rsidR="007C61C4">
          <w:rPr>
            <w:webHidden/>
          </w:rPr>
          <w:fldChar w:fldCharType="separate"/>
        </w:r>
        <w:r w:rsidR="006E209E">
          <w:rPr>
            <w:webHidden/>
          </w:rPr>
          <w:t>33</w:t>
        </w:r>
        <w:r w:rsidR="007C61C4">
          <w:rPr>
            <w:webHidden/>
          </w:rPr>
          <w:fldChar w:fldCharType="end"/>
        </w:r>
      </w:hyperlink>
    </w:p>
    <w:p w14:paraId="0D83015C" w14:textId="77777777" w:rsidR="007C61C4" w:rsidRDefault="008E6B08">
      <w:pPr>
        <w:pStyle w:val="TOC2"/>
        <w:rPr>
          <w:rFonts w:asciiTheme="minorHAnsi" w:eastAsiaTheme="minorEastAsia" w:hAnsiTheme="minorHAnsi" w:cstheme="minorBidi"/>
          <w:sz w:val="22"/>
        </w:rPr>
      </w:pPr>
      <w:hyperlink w:anchor="_Toc408387036" w:history="1">
        <w:r w:rsidR="007C61C4" w:rsidRPr="00B86E52">
          <w:rPr>
            <w:rStyle w:val="Hyperlink"/>
          </w:rPr>
          <w:t>8.3 Methods</w:t>
        </w:r>
        <w:r w:rsidR="007C61C4">
          <w:rPr>
            <w:webHidden/>
          </w:rPr>
          <w:tab/>
        </w:r>
        <w:r w:rsidR="007C61C4">
          <w:rPr>
            <w:webHidden/>
          </w:rPr>
          <w:fldChar w:fldCharType="begin"/>
        </w:r>
        <w:r w:rsidR="007C61C4">
          <w:rPr>
            <w:webHidden/>
          </w:rPr>
          <w:instrText xml:space="preserve"> PAGEREF _Toc408387036 \h </w:instrText>
        </w:r>
        <w:r w:rsidR="007C61C4">
          <w:rPr>
            <w:webHidden/>
          </w:rPr>
        </w:r>
        <w:r w:rsidR="007C61C4">
          <w:rPr>
            <w:webHidden/>
          </w:rPr>
          <w:fldChar w:fldCharType="separate"/>
        </w:r>
        <w:r w:rsidR="006E209E">
          <w:rPr>
            <w:webHidden/>
          </w:rPr>
          <w:t>33</w:t>
        </w:r>
        <w:r w:rsidR="007C61C4">
          <w:rPr>
            <w:webHidden/>
          </w:rPr>
          <w:fldChar w:fldCharType="end"/>
        </w:r>
      </w:hyperlink>
    </w:p>
    <w:p w14:paraId="75D7F026" w14:textId="77777777" w:rsidR="007C61C4" w:rsidRDefault="008E6B08">
      <w:pPr>
        <w:pStyle w:val="TOC3"/>
        <w:rPr>
          <w:rFonts w:asciiTheme="minorHAnsi" w:eastAsiaTheme="minorEastAsia" w:hAnsiTheme="minorHAnsi" w:cstheme="minorBidi"/>
          <w:bCs w:val="0"/>
          <w:sz w:val="22"/>
          <w:szCs w:val="22"/>
        </w:rPr>
      </w:pPr>
      <w:hyperlink w:anchor="_Toc408387037" w:history="1">
        <w:r w:rsidR="007C61C4" w:rsidRPr="00B86E52">
          <w:rPr>
            <w:rStyle w:val="Hyperlink"/>
          </w:rPr>
          <w:t>8.3.1 GetAllSceneIDs</w:t>
        </w:r>
        <w:r w:rsidR="007C61C4">
          <w:rPr>
            <w:webHidden/>
          </w:rPr>
          <w:tab/>
        </w:r>
        <w:r w:rsidR="007C61C4">
          <w:rPr>
            <w:webHidden/>
          </w:rPr>
          <w:fldChar w:fldCharType="begin"/>
        </w:r>
        <w:r w:rsidR="007C61C4">
          <w:rPr>
            <w:webHidden/>
          </w:rPr>
          <w:instrText xml:space="preserve"> PAGEREF _Toc408387037 \h </w:instrText>
        </w:r>
        <w:r w:rsidR="007C61C4">
          <w:rPr>
            <w:webHidden/>
          </w:rPr>
        </w:r>
        <w:r w:rsidR="007C61C4">
          <w:rPr>
            <w:webHidden/>
          </w:rPr>
          <w:fldChar w:fldCharType="separate"/>
        </w:r>
        <w:r w:rsidR="006E209E">
          <w:rPr>
            <w:webHidden/>
          </w:rPr>
          <w:t>33</w:t>
        </w:r>
        <w:r w:rsidR="007C61C4">
          <w:rPr>
            <w:webHidden/>
          </w:rPr>
          <w:fldChar w:fldCharType="end"/>
        </w:r>
      </w:hyperlink>
    </w:p>
    <w:p w14:paraId="7824D7D0" w14:textId="77777777" w:rsidR="007C61C4" w:rsidRDefault="008E6B08">
      <w:pPr>
        <w:pStyle w:val="TOC3"/>
        <w:rPr>
          <w:rFonts w:asciiTheme="minorHAnsi" w:eastAsiaTheme="minorEastAsia" w:hAnsiTheme="minorHAnsi" w:cstheme="minorBidi"/>
          <w:bCs w:val="0"/>
          <w:sz w:val="22"/>
          <w:szCs w:val="22"/>
        </w:rPr>
      </w:pPr>
      <w:hyperlink w:anchor="_Toc408387038" w:history="1">
        <w:r w:rsidR="007C61C4" w:rsidRPr="00B86E52">
          <w:rPr>
            <w:rStyle w:val="Hyperlink"/>
          </w:rPr>
          <w:t>8.3.2 GetSceneName</w:t>
        </w:r>
        <w:r w:rsidR="007C61C4">
          <w:rPr>
            <w:webHidden/>
          </w:rPr>
          <w:tab/>
        </w:r>
        <w:r w:rsidR="007C61C4">
          <w:rPr>
            <w:webHidden/>
          </w:rPr>
          <w:fldChar w:fldCharType="begin"/>
        </w:r>
        <w:r w:rsidR="007C61C4">
          <w:rPr>
            <w:webHidden/>
          </w:rPr>
          <w:instrText xml:space="preserve"> PAGEREF _Toc408387038 \h </w:instrText>
        </w:r>
        <w:r w:rsidR="007C61C4">
          <w:rPr>
            <w:webHidden/>
          </w:rPr>
        </w:r>
        <w:r w:rsidR="007C61C4">
          <w:rPr>
            <w:webHidden/>
          </w:rPr>
          <w:fldChar w:fldCharType="separate"/>
        </w:r>
        <w:r w:rsidR="006E209E">
          <w:rPr>
            <w:webHidden/>
          </w:rPr>
          <w:t>33</w:t>
        </w:r>
        <w:r w:rsidR="007C61C4">
          <w:rPr>
            <w:webHidden/>
          </w:rPr>
          <w:fldChar w:fldCharType="end"/>
        </w:r>
      </w:hyperlink>
    </w:p>
    <w:p w14:paraId="38784A10" w14:textId="77777777" w:rsidR="007C61C4" w:rsidRDefault="008E6B08">
      <w:pPr>
        <w:pStyle w:val="TOC3"/>
        <w:rPr>
          <w:rFonts w:asciiTheme="minorHAnsi" w:eastAsiaTheme="minorEastAsia" w:hAnsiTheme="minorHAnsi" w:cstheme="minorBidi"/>
          <w:bCs w:val="0"/>
          <w:sz w:val="22"/>
          <w:szCs w:val="22"/>
        </w:rPr>
      </w:pPr>
      <w:hyperlink w:anchor="_Toc408387039" w:history="1">
        <w:r w:rsidR="007C61C4" w:rsidRPr="00B86E52">
          <w:rPr>
            <w:rStyle w:val="Hyperlink"/>
          </w:rPr>
          <w:t>8.3.3 SetSceneName</w:t>
        </w:r>
        <w:r w:rsidR="007C61C4">
          <w:rPr>
            <w:webHidden/>
          </w:rPr>
          <w:tab/>
        </w:r>
        <w:r w:rsidR="007C61C4">
          <w:rPr>
            <w:webHidden/>
          </w:rPr>
          <w:fldChar w:fldCharType="begin"/>
        </w:r>
        <w:r w:rsidR="007C61C4">
          <w:rPr>
            <w:webHidden/>
          </w:rPr>
          <w:instrText xml:space="preserve"> PAGEREF _Toc408387039 \h </w:instrText>
        </w:r>
        <w:r w:rsidR="007C61C4">
          <w:rPr>
            <w:webHidden/>
          </w:rPr>
        </w:r>
        <w:r w:rsidR="007C61C4">
          <w:rPr>
            <w:webHidden/>
          </w:rPr>
          <w:fldChar w:fldCharType="separate"/>
        </w:r>
        <w:r w:rsidR="006E209E">
          <w:rPr>
            <w:webHidden/>
          </w:rPr>
          <w:t>34</w:t>
        </w:r>
        <w:r w:rsidR="007C61C4">
          <w:rPr>
            <w:webHidden/>
          </w:rPr>
          <w:fldChar w:fldCharType="end"/>
        </w:r>
      </w:hyperlink>
    </w:p>
    <w:p w14:paraId="79BE1942" w14:textId="77777777" w:rsidR="007C61C4" w:rsidRDefault="008E6B08">
      <w:pPr>
        <w:pStyle w:val="TOC3"/>
        <w:rPr>
          <w:rFonts w:asciiTheme="minorHAnsi" w:eastAsiaTheme="minorEastAsia" w:hAnsiTheme="minorHAnsi" w:cstheme="minorBidi"/>
          <w:bCs w:val="0"/>
          <w:sz w:val="22"/>
          <w:szCs w:val="22"/>
        </w:rPr>
      </w:pPr>
      <w:hyperlink w:anchor="_Toc408387040" w:history="1">
        <w:r w:rsidR="007C61C4" w:rsidRPr="00B86E52">
          <w:rPr>
            <w:rStyle w:val="Hyperlink"/>
          </w:rPr>
          <w:t>8.3.4 CreateScene</w:t>
        </w:r>
        <w:r w:rsidR="007C61C4">
          <w:rPr>
            <w:webHidden/>
          </w:rPr>
          <w:tab/>
        </w:r>
        <w:r w:rsidR="007C61C4">
          <w:rPr>
            <w:webHidden/>
          </w:rPr>
          <w:fldChar w:fldCharType="begin"/>
        </w:r>
        <w:r w:rsidR="007C61C4">
          <w:rPr>
            <w:webHidden/>
          </w:rPr>
          <w:instrText xml:space="preserve"> PAGEREF _Toc408387040 \h </w:instrText>
        </w:r>
        <w:r w:rsidR="007C61C4">
          <w:rPr>
            <w:webHidden/>
          </w:rPr>
        </w:r>
        <w:r w:rsidR="007C61C4">
          <w:rPr>
            <w:webHidden/>
          </w:rPr>
          <w:fldChar w:fldCharType="separate"/>
        </w:r>
        <w:r w:rsidR="006E209E">
          <w:rPr>
            <w:webHidden/>
          </w:rPr>
          <w:t>34</w:t>
        </w:r>
        <w:r w:rsidR="007C61C4">
          <w:rPr>
            <w:webHidden/>
          </w:rPr>
          <w:fldChar w:fldCharType="end"/>
        </w:r>
      </w:hyperlink>
    </w:p>
    <w:p w14:paraId="0CDBE3D4" w14:textId="77777777" w:rsidR="007C61C4" w:rsidRDefault="008E6B08">
      <w:pPr>
        <w:pStyle w:val="TOC3"/>
        <w:rPr>
          <w:rFonts w:asciiTheme="minorHAnsi" w:eastAsiaTheme="minorEastAsia" w:hAnsiTheme="minorHAnsi" w:cstheme="minorBidi"/>
          <w:bCs w:val="0"/>
          <w:sz w:val="22"/>
          <w:szCs w:val="22"/>
        </w:rPr>
      </w:pPr>
      <w:hyperlink w:anchor="_Toc408387041" w:history="1">
        <w:r w:rsidR="007C61C4" w:rsidRPr="00B86E52">
          <w:rPr>
            <w:rStyle w:val="Hyperlink"/>
          </w:rPr>
          <w:t>8.3.5 UpdateScene</w:t>
        </w:r>
        <w:r w:rsidR="007C61C4">
          <w:rPr>
            <w:webHidden/>
          </w:rPr>
          <w:tab/>
        </w:r>
        <w:r w:rsidR="007C61C4">
          <w:rPr>
            <w:webHidden/>
          </w:rPr>
          <w:fldChar w:fldCharType="begin"/>
        </w:r>
        <w:r w:rsidR="007C61C4">
          <w:rPr>
            <w:webHidden/>
          </w:rPr>
          <w:instrText xml:space="preserve"> PAGEREF _Toc408387041 \h </w:instrText>
        </w:r>
        <w:r w:rsidR="007C61C4">
          <w:rPr>
            <w:webHidden/>
          </w:rPr>
        </w:r>
        <w:r w:rsidR="007C61C4">
          <w:rPr>
            <w:webHidden/>
          </w:rPr>
          <w:fldChar w:fldCharType="separate"/>
        </w:r>
        <w:r w:rsidR="006E209E">
          <w:rPr>
            <w:webHidden/>
          </w:rPr>
          <w:t>35</w:t>
        </w:r>
        <w:r w:rsidR="007C61C4">
          <w:rPr>
            <w:webHidden/>
          </w:rPr>
          <w:fldChar w:fldCharType="end"/>
        </w:r>
      </w:hyperlink>
    </w:p>
    <w:p w14:paraId="6ABFF063" w14:textId="77777777" w:rsidR="007C61C4" w:rsidRDefault="008E6B08">
      <w:pPr>
        <w:pStyle w:val="TOC3"/>
        <w:rPr>
          <w:rFonts w:asciiTheme="minorHAnsi" w:eastAsiaTheme="minorEastAsia" w:hAnsiTheme="minorHAnsi" w:cstheme="minorBidi"/>
          <w:bCs w:val="0"/>
          <w:sz w:val="22"/>
          <w:szCs w:val="22"/>
        </w:rPr>
      </w:pPr>
      <w:hyperlink w:anchor="_Toc408387042" w:history="1">
        <w:r w:rsidR="007C61C4" w:rsidRPr="00B86E52">
          <w:rPr>
            <w:rStyle w:val="Hyperlink"/>
          </w:rPr>
          <w:t>8.3.6 DeleteScene</w:t>
        </w:r>
        <w:r w:rsidR="007C61C4">
          <w:rPr>
            <w:webHidden/>
          </w:rPr>
          <w:tab/>
        </w:r>
        <w:r w:rsidR="007C61C4">
          <w:rPr>
            <w:webHidden/>
          </w:rPr>
          <w:fldChar w:fldCharType="begin"/>
        </w:r>
        <w:r w:rsidR="007C61C4">
          <w:rPr>
            <w:webHidden/>
          </w:rPr>
          <w:instrText xml:space="preserve"> PAGEREF _Toc408387042 \h </w:instrText>
        </w:r>
        <w:r w:rsidR="007C61C4">
          <w:rPr>
            <w:webHidden/>
          </w:rPr>
        </w:r>
        <w:r w:rsidR="007C61C4">
          <w:rPr>
            <w:webHidden/>
          </w:rPr>
          <w:fldChar w:fldCharType="separate"/>
        </w:r>
        <w:r w:rsidR="006E209E">
          <w:rPr>
            <w:webHidden/>
          </w:rPr>
          <w:t>35</w:t>
        </w:r>
        <w:r w:rsidR="007C61C4">
          <w:rPr>
            <w:webHidden/>
          </w:rPr>
          <w:fldChar w:fldCharType="end"/>
        </w:r>
      </w:hyperlink>
    </w:p>
    <w:p w14:paraId="607604E4" w14:textId="77777777" w:rsidR="007C61C4" w:rsidRDefault="008E6B08">
      <w:pPr>
        <w:pStyle w:val="TOC3"/>
        <w:rPr>
          <w:rFonts w:asciiTheme="minorHAnsi" w:eastAsiaTheme="minorEastAsia" w:hAnsiTheme="minorHAnsi" w:cstheme="minorBidi"/>
          <w:bCs w:val="0"/>
          <w:sz w:val="22"/>
          <w:szCs w:val="22"/>
        </w:rPr>
      </w:pPr>
      <w:hyperlink w:anchor="_Toc408387043" w:history="1">
        <w:r w:rsidR="007C61C4" w:rsidRPr="00B86E52">
          <w:rPr>
            <w:rStyle w:val="Hyperlink"/>
          </w:rPr>
          <w:t>8.3.7 GetScene</w:t>
        </w:r>
        <w:r w:rsidR="007C61C4">
          <w:rPr>
            <w:webHidden/>
          </w:rPr>
          <w:tab/>
        </w:r>
        <w:r w:rsidR="007C61C4">
          <w:rPr>
            <w:webHidden/>
          </w:rPr>
          <w:fldChar w:fldCharType="begin"/>
        </w:r>
        <w:r w:rsidR="007C61C4">
          <w:rPr>
            <w:webHidden/>
          </w:rPr>
          <w:instrText xml:space="preserve"> PAGEREF _Toc408387043 \h </w:instrText>
        </w:r>
        <w:r w:rsidR="007C61C4">
          <w:rPr>
            <w:webHidden/>
          </w:rPr>
        </w:r>
        <w:r w:rsidR="007C61C4">
          <w:rPr>
            <w:webHidden/>
          </w:rPr>
          <w:fldChar w:fldCharType="separate"/>
        </w:r>
        <w:r w:rsidR="006E209E">
          <w:rPr>
            <w:webHidden/>
          </w:rPr>
          <w:t>36</w:t>
        </w:r>
        <w:r w:rsidR="007C61C4">
          <w:rPr>
            <w:webHidden/>
          </w:rPr>
          <w:fldChar w:fldCharType="end"/>
        </w:r>
      </w:hyperlink>
    </w:p>
    <w:p w14:paraId="2AA6937E" w14:textId="77777777" w:rsidR="007C61C4" w:rsidRDefault="008E6B08">
      <w:pPr>
        <w:pStyle w:val="TOC3"/>
        <w:rPr>
          <w:rFonts w:asciiTheme="minorHAnsi" w:eastAsiaTheme="minorEastAsia" w:hAnsiTheme="minorHAnsi" w:cstheme="minorBidi"/>
          <w:bCs w:val="0"/>
          <w:sz w:val="22"/>
          <w:szCs w:val="22"/>
        </w:rPr>
      </w:pPr>
      <w:hyperlink w:anchor="_Toc408387044" w:history="1">
        <w:r w:rsidR="007C61C4" w:rsidRPr="00B86E52">
          <w:rPr>
            <w:rStyle w:val="Hyperlink"/>
          </w:rPr>
          <w:t>8.3.8 ApplyScene</w:t>
        </w:r>
        <w:r w:rsidR="007C61C4">
          <w:rPr>
            <w:webHidden/>
          </w:rPr>
          <w:tab/>
        </w:r>
        <w:r w:rsidR="007C61C4">
          <w:rPr>
            <w:webHidden/>
          </w:rPr>
          <w:fldChar w:fldCharType="begin"/>
        </w:r>
        <w:r w:rsidR="007C61C4">
          <w:rPr>
            <w:webHidden/>
          </w:rPr>
          <w:instrText xml:space="preserve"> PAGEREF _Toc408387044 \h </w:instrText>
        </w:r>
        <w:r w:rsidR="007C61C4">
          <w:rPr>
            <w:webHidden/>
          </w:rPr>
        </w:r>
        <w:r w:rsidR="007C61C4">
          <w:rPr>
            <w:webHidden/>
          </w:rPr>
          <w:fldChar w:fldCharType="separate"/>
        </w:r>
        <w:r w:rsidR="006E209E">
          <w:rPr>
            <w:webHidden/>
          </w:rPr>
          <w:t>36</w:t>
        </w:r>
        <w:r w:rsidR="007C61C4">
          <w:rPr>
            <w:webHidden/>
          </w:rPr>
          <w:fldChar w:fldCharType="end"/>
        </w:r>
      </w:hyperlink>
    </w:p>
    <w:p w14:paraId="53751B7E" w14:textId="77777777" w:rsidR="007C61C4" w:rsidRDefault="008E6B08">
      <w:pPr>
        <w:pStyle w:val="TOC2"/>
        <w:rPr>
          <w:rFonts w:asciiTheme="minorHAnsi" w:eastAsiaTheme="minorEastAsia" w:hAnsiTheme="minorHAnsi" w:cstheme="minorBidi"/>
          <w:sz w:val="22"/>
        </w:rPr>
      </w:pPr>
      <w:hyperlink w:anchor="_Toc408387045" w:history="1">
        <w:r w:rsidR="007C61C4" w:rsidRPr="00B86E52">
          <w:rPr>
            <w:rStyle w:val="Hyperlink"/>
          </w:rPr>
          <w:t>8.4 Signals</w:t>
        </w:r>
        <w:r w:rsidR="007C61C4">
          <w:rPr>
            <w:webHidden/>
          </w:rPr>
          <w:tab/>
        </w:r>
        <w:r w:rsidR="007C61C4">
          <w:rPr>
            <w:webHidden/>
          </w:rPr>
          <w:fldChar w:fldCharType="begin"/>
        </w:r>
        <w:r w:rsidR="007C61C4">
          <w:rPr>
            <w:webHidden/>
          </w:rPr>
          <w:instrText xml:space="preserve"> PAGEREF _Toc408387045 \h </w:instrText>
        </w:r>
        <w:r w:rsidR="007C61C4">
          <w:rPr>
            <w:webHidden/>
          </w:rPr>
        </w:r>
        <w:r w:rsidR="007C61C4">
          <w:rPr>
            <w:webHidden/>
          </w:rPr>
          <w:fldChar w:fldCharType="separate"/>
        </w:r>
        <w:r w:rsidR="006E209E">
          <w:rPr>
            <w:webHidden/>
          </w:rPr>
          <w:t>37</w:t>
        </w:r>
        <w:r w:rsidR="007C61C4">
          <w:rPr>
            <w:webHidden/>
          </w:rPr>
          <w:fldChar w:fldCharType="end"/>
        </w:r>
      </w:hyperlink>
    </w:p>
    <w:p w14:paraId="4EAC9EFE" w14:textId="3095DDF7" w:rsidR="007C61C4" w:rsidRDefault="008E6B08">
      <w:pPr>
        <w:pStyle w:val="TOC1"/>
        <w:rPr>
          <w:rFonts w:asciiTheme="minorHAnsi" w:eastAsiaTheme="minorEastAsia" w:hAnsiTheme="minorHAnsi" w:cstheme="minorBidi"/>
          <w:b w:val="0"/>
          <w:bCs w:val="0"/>
          <w:sz w:val="22"/>
        </w:rPr>
      </w:pPr>
      <w:hyperlink w:anchor="_Toc408387046" w:history="1">
        <w:r w:rsidR="007C61C4" w:rsidRPr="00B86E52">
          <w:rPr>
            <w:rStyle w:val="Hyperlink"/>
          </w:rPr>
          <w:t xml:space="preserve">9 </w:t>
        </w:r>
        <w:r w:rsidR="006E209E">
          <w:rPr>
            <w:rStyle w:val="Hyperlink"/>
          </w:rPr>
          <w:t>Master</w:t>
        </w:r>
        <w:bookmarkStart w:id="0" w:name="_GoBack"/>
        <w:bookmarkEnd w:id="0"/>
        <w:r w:rsidR="007C61C4" w:rsidRPr="00B86E52">
          <w:rPr>
            <w:rStyle w:val="Hyperlink"/>
          </w:rPr>
          <w:t>Scene Interface</w:t>
        </w:r>
        <w:r w:rsidR="007C61C4">
          <w:rPr>
            <w:webHidden/>
          </w:rPr>
          <w:tab/>
        </w:r>
        <w:r w:rsidR="007C61C4">
          <w:rPr>
            <w:webHidden/>
          </w:rPr>
          <w:fldChar w:fldCharType="begin"/>
        </w:r>
        <w:r w:rsidR="007C61C4">
          <w:rPr>
            <w:webHidden/>
          </w:rPr>
          <w:instrText xml:space="preserve"> PAGEREF _Toc408387046 \h </w:instrText>
        </w:r>
        <w:r w:rsidR="007C61C4">
          <w:rPr>
            <w:webHidden/>
          </w:rPr>
        </w:r>
        <w:r w:rsidR="007C61C4">
          <w:rPr>
            <w:webHidden/>
          </w:rPr>
          <w:fldChar w:fldCharType="separate"/>
        </w:r>
        <w:r w:rsidR="006E209E">
          <w:rPr>
            <w:webHidden/>
          </w:rPr>
          <w:t>38</w:t>
        </w:r>
        <w:r w:rsidR="007C61C4">
          <w:rPr>
            <w:webHidden/>
          </w:rPr>
          <w:fldChar w:fldCharType="end"/>
        </w:r>
      </w:hyperlink>
    </w:p>
    <w:p w14:paraId="4F5C5788" w14:textId="77777777" w:rsidR="007C61C4" w:rsidRDefault="008E6B08">
      <w:pPr>
        <w:pStyle w:val="TOC2"/>
        <w:rPr>
          <w:rFonts w:asciiTheme="minorHAnsi" w:eastAsiaTheme="minorEastAsia" w:hAnsiTheme="minorHAnsi" w:cstheme="minorBidi"/>
          <w:sz w:val="22"/>
        </w:rPr>
      </w:pPr>
      <w:hyperlink w:anchor="_Toc408387047" w:history="1">
        <w:r w:rsidR="007C61C4" w:rsidRPr="00B86E52">
          <w:rPr>
            <w:rStyle w:val="Hyperlink"/>
          </w:rPr>
          <w:t>9.1 Interface name</w:t>
        </w:r>
        <w:r w:rsidR="007C61C4">
          <w:rPr>
            <w:webHidden/>
          </w:rPr>
          <w:tab/>
        </w:r>
        <w:r w:rsidR="007C61C4">
          <w:rPr>
            <w:webHidden/>
          </w:rPr>
          <w:fldChar w:fldCharType="begin"/>
        </w:r>
        <w:r w:rsidR="007C61C4">
          <w:rPr>
            <w:webHidden/>
          </w:rPr>
          <w:instrText xml:space="preserve"> PAGEREF _Toc408387047 \h </w:instrText>
        </w:r>
        <w:r w:rsidR="007C61C4">
          <w:rPr>
            <w:webHidden/>
          </w:rPr>
        </w:r>
        <w:r w:rsidR="007C61C4">
          <w:rPr>
            <w:webHidden/>
          </w:rPr>
          <w:fldChar w:fldCharType="separate"/>
        </w:r>
        <w:r w:rsidR="006E209E">
          <w:rPr>
            <w:webHidden/>
          </w:rPr>
          <w:t>38</w:t>
        </w:r>
        <w:r w:rsidR="007C61C4">
          <w:rPr>
            <w:webHidden/>
          </w:rPr>
          <w:fldChar w:fldCharType="end"/>
        </w:r>
      </w:hyperlink>
    </w:p>
    <w:p w14:paraId="2496CD68" w14:textId="77777777" w:rsidR="007C61C4" w:rsidRDefault="008E6B08">
      <w:pPr>
        <w:pStyle w:val="TOC2"/>
        <w:rPr>
          <w:rFonts w:asciiTheme="minorHAnsi" w:eastAsiaTheme="minorEastAsia" w:hAnsiTheme="minorHAnsi" w:cstheme="minorBidi"/>
          <w:sz w:val="22"/>
        </w:rPr>
      </w:pPr>
      <w:hyperlink w:anchor="_Toc408387048" w:history="1">
        <w:r w:rsidR="007C61C4" w:rsidRPr="00B86E52">
          <w:rPr>
            <w:rStyle w:val="Hyperlink"/>
          </w:rPr>
          <w:t>9.2 Properties</w:t>
        </w:r>
        <w:r w:rsidR="007C61C4">
          <w:rPr>
            <w:webHidden/>
          </w:rPr>
          <w:tab/>
        </w:r>
        <w:r w:rsidR="007C61C4">
          <w:rPr>
            <w:webHidden/>
          </w:rPr>
          <w:fldChar w:fldCharType="begin"/>
        </w:r>
        <w:r w:rsidR="007C61C4">
          <w:rPr>
            <w:webHidden/>
          </w:rPr>
          <w:instrText xml:space="preserve"> PAGEREF _Toc408387048 \h </w:instrText>
        </w:r>
        <w:r w:rsidR="007C61C4">
          <w:rPr>
            <w:webHidden/>
          </w:rPr>
        </w:r>
        <w:r w:rsidR="007C61C4">
          <w:rPr>
            <w:webHidden/>
          </w:rPr>
          <w:fldChar w:fldCharType="separate"/>
        </w:r>
        <w:r w:rsidR="006E209E">
          <w:rPr>
            <w:webHidden/>
          </w:rPr>
          <w:t>38</w:t>
        </w:r>
        <w:r w:rsidR="007C61C4">
          <w:rPr>
            <w:webHidden/>
          </w:rPr>
          <w:fldChar w:fldCharType="end"/>
        </w:r>
      </w:hyperlink>
    </w:p>
    <w:p w14:paraId="4852CFD2" w14:textId="77777777" w:rsidR="007C61C4" w:rsidRDefault="008E6B08">
      <w:pPr>
        <w:pStyle w:val="TOC2"/>
        <w:rPr>
          <w:rFonts w:asciiTheme="minorHAnsi" w:eastAsiaTheme="minorEastAsia" w:hAnsiTheme="minorHAnsi" w:cstheme="minorBidi"/>
          <w:sz w:val="22"/>
        </w:rPr>
      </w:pPr>
      <w:hyperlink w:anchor="_Toc408387049" w:history="1">
        <w:r w:rsidR="007C61C4" w:rsidRPr="00B86E52">
          <w:rPr>
            <w:rStyle w:val="Hyperlink"/>
          </w:rPr>
          <w:t>9.3 Methods</w:t>
        </w:r>
        <w:r w:rsidR="007C61C4">
          <w:rPr>
            <w:webHidden/>
          </w:rPr>
          <w:tab/>
        </w:r>
        <w:r w:rsidR="007C61C4">
          <w:rPr>
            <w:webHidden/>
          </w:rPr>
          <w:fldChar w:fldCharType="begin"/>
        </w:r>
        <w:r w:rsidR="007C61C4">
          <w:rPr>
            <w:webHidden/>
          </w:rPr>
          <w:instrText xml:space="preserve"> PAGEREF _Toc408387049 \h </w:instrText>
        </w:r>
        <w:r w:rsidR="007C61C4">
          <w:rPr>
            <w:webHidden/>
          </w:rPr>
        </w:r>
        <w:r w:rsidR="007C61C4">
          <w:rPr>
            <w:webHidden/>
          </w:rPr>
          <w:fldChar w:fldCharType="separate"/>
        </w:r>
        <w:r w:rsidR="006E209E">
          <w:rPr>
            <w:webHidden/>
          </w:rPr>
          <w:t>38</w:t>
        </w:r>
        <w:r w:rsidR="007C61C4">
          <w:rPr>
            <w:webHidden/>
          </w:rPr>
          <w:fldChar w:fldCharType="end"/>
        </w:r>
      </w:hyperlink>
    </w:p>
    <w:p w14:paraId="2BFB783E" w14:textId="77777777" w:rsidR="007C61C4" w:rsidRDefault="008E6B08">
      <w:pPr>
        <w:pStyle w:val="TOC3"/>
        <w:rPr>
          <w:rFonts w:asciiTheme="minorHAnsi" w:eastAsiaTheme="minorEastAsia" w:hAnsiTheme="minorHAnsi" w:cstheme="minorBidi"/>
          <w:bCs w:val="0"/>
          <w:sz w:val="22"/>
          <w:szCs w:val="22"/>
        </w:rPr>
      </w:pPr>
      <w:hyperlink w:anchor="_Toc408387050" w:history="1">
        <w:r w:rsidR="007C61C4" w:rsidRPr="00B86E52">
          <w:rPr>
            <w:rStyle w:val="Hyperlink"/>
          </w:rPr>
          <w:t>9.3.1 GetAllMasterSceneIDs</w:t>
        </w:r>
        <w:r w:rsidR="007C61C4">
          <w:rPr>
            <w:webHidden/>
          </w:rPr>
          <w:tab/>
        </w:r>
        <w:r w:rsidR="007C61C4">
          <w:rPr>
            <w:webHidden/>
          </w:rPr>
          <w:fldChar w:fldCharType="begin"/>
        </w:r>
        <w:r w:rsidR="007C61C4">
          <w:rPr>
            <w:webHidden/>
          </w:rPr>
          <w:instrText xml:space="preserve"> PAGEREF _Toc408387050 \h </w:instrText>
        </w:r>
        <w:r w:rsidR="007C61C4">
          <w:rPr>
            <w:webHidden/>
          </w:rPr>
        </w:r>
        <w:r w:rsidR="007C61C4">
          <w:rPr>
            <w:webHidden/>
          </w:rPr>
          <w:fldChar w:fldCharType="separate"/>
        </w:r>
        <w:r w:rsidR="006E209E">
          <w:rPr>
            <w:webHidden/>
          </w:rPr>
          <w:t>38</w:t>
        </w:r>
        <w:r w:rsidR="007C61C4">
          <w:rPr>
            <w:webHidden/>
          </w:rPr>
          <w:fldChar w:fldCharType="end"/>
        </w:r>
      </w:hyperlink>
    </w:p>
    <w:p w14:paraId="6940AAE7" w14:textId="77777777" w:rsidR="007C61C4" w:rsidRDefault="008E6B08">
      <w:pPr>
        <w:pStyle w:val="TOC3"/>
        <w:rPr>
          <w:rFonts w:asciiTheme="minorHAnsi" w:eastAsiaTheme="minorEastAsia" w:hAnsiTheme="minorHAnsi" w:cstheme="minorBidi"/>
          <w:bCs w:val="0"/>
          <w:sz w:val="22"/>
          <w:szCs w:val="22"/>
        </w:rPr>
      </w:pPr>
      <w:hyperlink w:anchor="_Toc408387051" w:history="1">
        <w:r w:rsidR="007C61C4" w:rsidRPr="00B86E52">
          <w:rPr>
            <w:rStyle w:val="Hyperlink"/>
          </w:rPr>
          <w:t>9.3.2 GetSceneName</w:t>
        </w:r>
        <w:r w:rsidR="007C61C4">
          <w:rPr>
            <w:webHidden/>
          </w:rPr>
          <w:tab/>
        </w:r>
        <w:r w:rsidR="007C61C4">
          <w:rPr>
            <w:webHidden/>
          </w:rPr>
          <w:fldChar w:fldCharType="begin"/>
        </w:r>
        <w:r w:rsidR="007C61C4">
          <w:rPr>
            <w:webHidden/>
          </w:rPr>
          <w:instrText xml:space="preserve"> PAGEREF _Toc408387051 \h </w:instrText>
        </w:r>
        <w:r w:rsidR="007C61C4">
          <w:rPr>
            <w:webHidden/>
          </w:rPr>
        </w:r>
        <w:r w:rsidR="007C61C4">
          <w:rPr>
            <w:webHidden/>
          </w:rPr>
          <w:fldChar w:fldCharType="separate"/>
        </w:r>
        <w:r w:rsidR="006E209E">
          <w:rPr>
            <w:webHidden/>
          </w:rPr>
          <w:t>38</w:t>
        </w:r>
        <w:r w:rsidR="007C61C4">
          <w:rPr>
            <w:webHidden/>
          </w:rPr>
          <w:fldChar w:fldCharType="end"/>
        </w:r>
      </w:hyperlink>
    </w:p>
    <w:p w14:paraId="70E94B96" w14:textId="77777777" w:rsidR="007C61C4" w:rsidRDefault="008E6B08">
      <w:pPr>
        <w:pStyle w:val="TOC3"/>
        <w:rPr>
          <w:rFonts w:asciiTheme="minorHAnsi" w:eastAsiaTheme="minorEastAsia" w:hAnsiTheme="minorHAnsi" w:cstheme="minorBidi"/>
          <w:bCs w:val="0"/>
          <w:sz w:val="22"/>
          <w:szCs w:val="22"/>
        </w:rPr>
      </w:pPr>
      <w:hyperlink w:anchor="_Toc408387052" w:history="1">
        <w:r w:rsidR="007C61C4" w:rsidRPr="00B86E52">
          <w:rPr>
            <w:rStyle w:val="Hyperlink"/>
          </w:rPr>
          <w:t>9.3.3 SetMasterSceneName</w:t>
        </w:r>
        <w:r w:rsidR="007C61C4">
          <w:rPr>
            <w:webHidden/>
          </w:rPr>
          <w:tab/>
        </w:r>
        <w:r w:rsidR="007C61C4">
          <w:rPr>
            <w:webHidden/>
          </w:rPr>
          <w:fldChar w:fldCharType="begin"/>
        </w:r>
        <w:r w:rsidR="007C61C4">
          <w:rPr>
            <w:webHidden/>
          </w:rPr>
          <w:instrText xml:space="preserve"> PAGEREF _Toc408387052 \h </w:instrText>
        </w:r>
        <w:r w:rsidR="007C61C4">
          <w:rPr>
            <w:webHidden/>
          </w:rPr>
        </w:r>
        <w:r w:rsidR="007C61C4">
          <w:rPr>
            <w:webHidden/>
          </w:rPr>
          <w:fldChar w:fldCharType="separate"/>
        </w:r>
        <w:r w:rsidR="006E209E">
          <w:rPr>
            <w:webHidden/>
          </w:rPr>
          <w:t>39</w:t>
        </w:r>
        <w:r w:rsidR="007C61C4">
          <w:rPr>
            <w:webHidden/>
          </w:rPr>
          <w:fldChar w:fldCharType="end"/>
        </w:r>
      </w:hyperlink>
    </w:p>
    <w:p w14:paraId="4105BA5E" w14:textId="77777777" w:rsidR="007C61C4" w:rsidRDefault="008E6B08">
      <w:pPr>
        <w:pStyle w:val="TOC3"/>
        <w:rPr>
          <w:rFonts w:asciiTheme="minorHAnsi" w:eastAsiaTheme="minorEastAsia" w:hAnsiTheme="minorHAnsi" w:cstheme="minorBidi"/>
          <w:bCs w:val="0"/>
          <w:sz w:val="22"/>
          <w:szCs w:val="22"/>
        </w:rPr>
      </w:pPr>
      <w:hyperlink w:anchor="_Toc408387053" w:history="1">
        <w:r w:rsidR="007C61C4" w:rsidRPr="00B86E52">
          <w:rPr>
            <w:rStyle w:val="Hyperlink"/>
          </w:rPr>
          <w:t>9.3.4 CreateMasterScene</w:t>
        </w:r>
        <w:r w:rsidR="007C61C4">
          <w:rPr>
            <w:webHidden/>
          </w:rPr>
          <w:tab/>
        </w:r>
        <w:r w:rsidR="007C61C4">
          <w:rPr>
            <w:webHidden/>
          </w:rPr>
          <w:fldChar w:fldCharType="begin"/>
        </w:r>
        <w:r w:rsidR="007C61C4">
          <w:rPr>
            <w:webHidden/>
          </w:rPr>
          <w:instrText xml:space="preserve"> PAGEREF _Toc408387053 \h </w:instrText>
        </w:r>
        <w:r w:rsidR="007C61C4">
          <w:rPr>
            <w:webHidden/>
          </w:rPr>
        </w:r>
        <w:r w:rsidR="007C61C4">
          <w:rPr>
            <w:webHidden/>
          </w:rPr>
          <w:fldChar w:fldCharType="separate"/>
        </w:r>
        <w:r w:rsidR="006E209E">
          <w:rPr>
            <w:webHidden/>
          </w:rPr>
          <w:t>39</w:t>
        </w:r>
        <w:r w:rsidR="007C61C4">
          <w:rPr>
            <w:webHidden/>
          </w:rPr>
          <w:fldChar w:fldCharType="end"/>
        </w:r>
      </w:hyperlink>
    </w:p>
    <w:p w14:paraId="13CB922D" w14:textId="77777777" w:rsidR="007C61C4" w:rsidRDefault="008E6B08">
      <w:pPr>
        <w:pStyle w:val="TOC3"/>
        <w:rPr>
          <w:rFonts w:asciiTheme="minorHAnsi" w:eastAsiaTheme="minorEastAsia" w:hAnsiTheme="minorHAnsi" w:cstheme="minorBidi"/>
          <w:bCs w:val="0"/>
          <w:sz w:val="22"/>
          <w:szCs w:val="22"/>
        </w:rPr>
      </w:pPr>
      <w:hyperlink w:anchor="_Toc408387054" w:history="1">
        <w:r w:rsidR="007C61C4" w:rsidRPr="00B86E52">
          <w:rPr>
            <w:rStyle w:val="Hyperlink"/>
          </w:rPr>
          <w:t>9.3.5 UpdateMasterScene</w:t>
        </w:r>
        <w:r w:rsidR="007C61C4">
          <w:rPr>
            <w:webHidden/>
          </w:rPr>
          <w:tab/>
        </w:r>
        <w:r w:rsidR="007C61C4">
          <w:rPr>
            <w:webHidden/>
          </w:rPr>
          <w:fldChar w:fldCharType="begin"/>
        </w:r>
        <w:r w:rsidR="007C61C4">
          <w:rPr>
            <w:webHidden/>
          </w:rPr>
          <w:instrText xml:space="preserve"> PAGEREF _Toc408387054 \h </w:instrText>
        </w:r>
        <w:r w:rsidR="007C61C4">
          <w:rPr>
            <w:webHidden/>
          </w:rPr>
        </w:r>
        <w:r w:rsidR="007C61C4">
          <w:rPr>
            <w:webHidden/>
          </w:rPr>
          <w:fldChar w:fldCharType="separate"/>
        </w:r>
        <w:r w:rsidR="006E209E">
          <w:rPr>
            <w:webHidden/>
          </w:rPr>
          <w:t>40</w:t>
        </w:r>
        <w:r w:rsidR="007C61C4">
          <w:rPr>
            <w:webHidden/>
          </w:rPr>
          <w:fldChar w:fldCharType="end"/>
        </w:r>
      </w:hyperlink>
    </w:p>
    <w:p w14:paraId="03B37CA7" w14:textId="77777777" w:rsidR="007C61C4" w:rsidRDefault="008E6B08">
      <w:pPr>
        <w:pStyle w:val="TOC3"/>
        <w:rPr>
          <w:rFonts w:asciiTheme="minorHAnsi" w:eastAsiaTheme="minorEastAsia" w:hAnsiTheme="minorHAnsi" w:cstheme="minorBidi"/>
          <w:bCs w:val="0"/>
          <w:sz w:val="22"/>
          <w:szCs w:val="22"/>
        </w:rPr>
      </w:pPr>
      <w:hyperlink w:anchor="_Toc408387055" w:history="1">
        <w:r w:rsidR="007C61C4" w:rsidRPr="00B86E52">
          <w:rPr>
            <w:rStyle w:val="Hyperlink"/>
          </w:rPr>
          <w:t>9.3.6 DeleteMasterScene</w:t>
        </w:r>
        <w:r w:rsidR="007C61C4">
          <w:rPr>
            <w:webHidden/>
          </w:rPr>
          <w:tab/>
        </w:r>
        <w:r w:rsidR="007C61C4">
          <w:rPr>
            <w:webHidden/>
          </w:rPr>
          <w:fldChar w:fldCharType="begin"/>
        </w:r>
        <w:r w:rsidR="007C61C4">
          <w:rPr>
            <w:webHidden/>
          </w:rPr>
          <w:instrText xml:space="preserve"> PAGEREF _Toc408387055 \h </w:instrText>
        </w:r>
        <w:r w:rsidR="007C61C4">
          <w:rPr>
            <w:webHidden/>
          </w:rPr>
        </w:r>
        <w:r w:rsidR="007C61C4">
          <w:rPr>
            <w:webHidden/>
          </w:rPr>
          <w:fldChar w:fldCharType="separate"/>
        </w:r>
        <w:r w:rsidR="006E209E">
          <w:rPr>
            <w:webHidden/>
          </w:rPr>
          <w:t>40</w:t>
        </w:r>
        <w:r w:rsidR="007C61C4">
          <w:rPr>
            <w:webHidden/>
          </w:rPr>
          <w:fldChar w:fldCharType="end"/>
        </w:r>
      </w:hyperlink>
    </w:p>
    <w:p w14:paraId="17C1BDE8" w14:textId="77777777" w:rsidR="007C61C4" w:rsidRDefault="008E6B08">
      <w:pPr>
        <w:pStyle w:val="TOC3"/>
        <w:rPr>
          <w:rFonts w:asciiTheme="minorHAnsi" w:eastAsiaTheme="minorEastAsia" w:hAnsiTheme="minorHAnsi" w:cstheme="minorBidi"/>
          <w:bCs w:val="0"/>
          <w:sz w:val="22"/>
          <w:szCs w:val="22"/>
        </w:rPr>
      </w:pPr>
      <w:hyperlink w:anchor="_Toc408387056" w:history="1">
        <w:r w:rsidR="007C61C4" w:rsidRPr="00B86E52">
          <w:rPr>
            <w:rStyle w:val="Hyperlink"/>
          </w:rPr>
          <w:t>9.3.7 GetMasterScene</w:t>
        </w:r>
        <w:r w:rsidR="007C61C4">
          <w:rPr>
            <w:webHidden/>
          </w:rPr>
          <w:tab/>
        </w:r>
        <w:r w:rsidR="007C61C4">
          <w:rPr>
            <w:webHidden/>
          </w:rPr>
          <w:fldChar w:fldCharType="begin"/>
        </w:r>
        <w:r w:rsidR="007C61C4">
          <w:rPr>
            <w:webHidden/>
          </w:rPr>
          <w:instrText xml:space="preserve"> PAGEREF _Toc408387056 \h </w:instrText>
        </w:r>
        <w:r w:rsidR="007C61C4">
          <w:rPr>
            <w:webHidden/>
          </w:rPr>
        </w:r>
        <w:r w:rsidR="007C61C4">
          <w:rPr>
            <w:webHidden/>
          </w:rPr>
          <w:fldChar w:fldCharType="separate"/>
        </w:r>
        <w:r w:rsidR="006E209E">
          <w:rPr>
            <w:webHidden/>
          </w:rPr>
          <w:t>41</w:t>
        </w:r>
        <w:r w:rsidR="007C61C4">
          <w:rPr>
            <w:webHidden/>
          </w:rPr>
          <w:fldChar w:fldCharType="end"/>
        </w:r>
      </w:hyperlink>
    </w:p>
    <w:p w14:paraId="7E9F1956" w14:textId="77777777" w:rsidR="007C61C4" w:rsidRDefault="008E6B08">
      <w:pPr>
        <w:pStyle w:val="TOC3"/>
        <w:rPr>
          <w:rFonts w:asciiTheme="minorHAnsi" w:eastAsiaTheme="minorEastAsia" w:hAnsiTheme="minorHAnsi" w:cstheme="minorBidi"/>
          <w:bCs w:val="0"/>
          <w:sz w:val="22"/>
          <w:szCs w:val="22"/>
        </w:rPr>
      </w:pPr>
      <w:hyperlink w:anchor="_Toc408387057" w:history="1">
        <w:r w:rsidR="007C61C4" w:rsidRPr="00B86E52">
          <w:rPr>
            <w:rStyle w:val="Hyperlink"/>
          </w:rPr>
          <w:t>9.3.8 ApplyMasterScene</w:t>
        </w:r>
        <w:r w:rsidR="007C61C4">
          <w:rPr>
            <w:webHidden/>
          </w:rPr>
          <w:tab/>
        </w:r>
        <w:r w:rsidR="007C61C4">
          <w:rPr>
            <w:webHidden/>
          </w:rPr>
          <w:fldChar w:fldCharType="begin"/>
        </w:r>
        <w:r w:rsidR="007C61C4">
          <w:rPr>
            <w:webHidden/>
          </w:rPr>
          <w:instrText xml:space="preserve"> PAGEREF _Toc408387057 \h </w:instrText>
        </w:r>
        <w:r w:rsidR="007C61C4">
          <w:rPr>
            <w:webHidden/>
          </w:rPr>
        </w:r>
        <w:r w:rsidR="007C61C4">
          <w:rPr>
            <w:webHidden/>
          </w:rPr>
          <w:fldChar w:fldCharType="separate"/>
        </w:r>
        <w:r w:rsidR="006E209E">
          <w:rPr>
            <w:webHidden/>
          </w:rPr>
          <w:t>41</w:t>
        </w:r>
        <w:r w:rsidR="007C61C4">
          <w:rPr>
            <w:webHidden/>
          </w:rPr>
          <w:fldChar w:fldCharType="end"/>
        </w:r>
      </w:hyperlink>
    </w:p>
    <w:p w14:paraId="389BF0F4" w14:textId="77777777" w:rsidR="007C61C4" w:rsidRDefault="008E6B08">
      <w:pPr>
        <w:pStyle w:val="TOC2"/>
        <w:rPr>
          <w:rFonts w:asciiTheme="minorHAnsi" w:eastAsiaTheme="minorEastAsia" w:hAnsiTheme="minorHAnsi" w:cstheme="minorBidi"/>
          <w:sz w:val="22"/>
        </w:rPr>
      </w:pPr>
      <w:hyperlink w:anchor="_Toc408387058" w:history="1">
        <w:r w:rsidR="007C61C4" w:rsidRPr="00B86E52">
          <w:rPr>
            <w:rStyle w:val="Hyperlink"/>
          </w:rPr>
          <w:t>9.4 Signals</w:t>
        </w:r>
        <w:r w:rsidR="007C61C4">
          <w:rPr>
            <w:webHidden/>
          </w:rPr>
          <w:tab/>
        </w:r>
        <w:r w:rsidR="007C61C4">
          <w:rPr>
            <w:webHidden/>
          </w:rPr>
          <w:fldChar w:fldCharType="begin"/>
        </w:r>
        <w:r w:rsidR="007C61C4">
          <w:rPr>
            <w:webHidden/>
          </w:rPr>
          <w:instrText xml:space="preserve"> PAGEREF _Toc408387058 \h </w:instrText>
        </w:r>
        <w:r w:rsidR="007C61C4">
          <w:rPr>
            <w:webHidden/>
          </w:rPr>
        </w:r>
        <w:r w:rsidR="007C61C4">
          <w:rPr>
            <w:webHidden/>
          </w:rPr>
          <w:fldChar w:fldCharType="separate"/>
        </w:r>
        <w:r w:rsidR="006E209E">
          <w:rPr>
            <w:webHidden/>
          </w:rPr>
          <w:t>41</w:t>
        </w:r>
        <w:r w:rsidR="007C61C4">
          <w:rPr>
            <w:webHidden/>
          </w:rPr>
          <w:fldChar w:fldCharType="end"/>
        </w:r>
      </w:hyperlink>
    </w:p>
    <w:p w14:paraId="51778C18" w14:textId="77777777" w:rsidR="007C61C4" w:rsidRDefault="008E6B08">
      <w:pPr>
        <w:pStyle w:val="TOC1"/>
        <w:rPr>
          <w:rFonts w:asciiTheme="minorHAnsi" w:eastAsiaTheme="minorEastAsia" w:hAnsiTheme="minorHAnsi" w:cstheme="minorBidi"/>
          <w:b w:val="0"/>
          <w:bCs w:val="0"/>
          <w:sz w:val="22"/>
        </w:rPr>
      </w:pPr>
      <w:hyperlink w:anchor="_Toc408387059" w:history="1">
        <w:r w:rsidR="007C61C4" w:rsidRPr="00B86E52">
          <w:rPr>
            <w:rStyle w:val="Hyperlink"/>
          </w:rPr>
          <w:t>10 Leader Election and State Sync Interface</w:t>
        </w:r>
        <w:r w:rsidR="007C61C4">
          <w:rPr>
            <w:webHidden/>
          </w:rPr>
          <w:tab/>
        </w:r>
        <w:r w:rsidR="007C61C4">
          <w:rPr>
            <w:webHidden/>
          </w:rPr>
          <w:fldChar w:fldCharType="begin"/>
        </w:r>
        <w:r w:rsidR="007C61C4">
          <w:rPr>
            <w:webHidden/>
          </w:rPr>
          <w:instrText xml:space="preserve"> PAGEREF _Toc408387059 \h </w:instrText>
        </w:r>
        <w:r w:rsidR="007C61C4">
          <w:rPr>
            <w:webHidden/>
          </w:rPr>
        </w:r>
        <w:r w:rsidR="007C61C4">
          <w:rPr>
            <w:webHidden/>
          </w:rPr>
          <w:fldChar w:fldCharType="separate"/>
        </w:r>
        <w:r w:rsidR="006E209E">
          <w:rPr>
            <w:webHidden/>
          </w:rPr>
          <w:t>43</w:t>
        </w:r>
        <w:r w:rsidR="007C61C4">
          <w:rPr>
            <w:webHidden/>
          </w:rPr>
          <w:fldChar w:fldCharType="end"/>
        </w:r>
      </w:hyperlink>
    </w:p>
    <w:p w14:paraId="72464B2F" w14:textId="77777777" w:rsidR="007C61C4" w:rsidRDefault="008E6B08">
      <w:pPr>
        <w:pStyle w:val="TOC2"/>
        <w:rPr>
          <w:rFonts w:asciiTheme="minorHAnsi" w:eastAsiaTheme="minorEastAsia" w:hAnsiTheme="minorHAnsi" w:cstheme="minorBidi"/>
          <w:sz w:val="22"/>
        </w:rPr>
      </w:pPr>
      <w:hyperlink w:anchor="_Toc408387060" w:history="1">
        <w:r w:rsidR="007C61C4" w:rsidRPr="00B86E52">
          <w:rPr>
            <w:rStyle w:val="Hyperlink"/>
          </w:rPr>
          <w:t>10.1 Interface name</w:t>
        </w:r>
        <w:r w:rsidR="007C61C4">
          <w:rPr>
            <w:webHidden/>
          </w:rPr>
          <w:tab/>
        </w:r>
        <w:r w:rsidR="007C61C4">
          <w:rPr>
            <w:webHidden/>
          </w:rPr>
          <w:fldChar w:fldCharType="begin"/>
        </w:r>
        <w:r w:rsidR="007C61C4">
          <w:rPr>
            <w:webHidden/>
          </w:rPr>
          <w:instrText xml:space="preserve"> PAGEREF _Toc408387060 \h </w:instrText>
        </w:r>
        <w:r w:rsidR="007C61C4">
          <w:rPr>
            <w:webHidden/>
          </w:rPr>
        </w:r>
        <w:r w:rsidR="007C61C4">
          <w:rPr>
            <w:webHidden/>
          </w:rPr>
          <w:fldChar w:fldCharType="separate"/>
        </w:r>
        <w:r w:rsidR="006E209E">
          <w:rPr>
            <w:webHidden/>
          </w:rPr>
          <w:t>43</w:t>
        </w:r>
        <w:r w:rsidR="007C61C4">
          <w:rPr>
            <w:webHidden/>
          </w:rPr>
          <w:fldChar w:fldCharType="end"/>
        </w:r>
      </w:hyperlink>
    </w:p>
    <w:p w14:paraId="0DBF3B72" w14:textId="77777777" w:rsidR="007C61C4" w:rsidRDefault="008E6B08">
      <w:pPr>
        <w:pStyle w:val="TOC2"/>
        <w:rPr>
          <w:rFonts w:asciiTheme="minorHAnsi" w:eastAsiaTheme="minorEastAsia" w:hAnsiTheme="minorHAnsi" w:cstheme="minorBidi"/>
          <w:sz w:val="22"/>
        </w:rPr>
      </w:pPr>
      <w:hyperlink w:anchor="_Toc408387061" w:history="1">
        <w:r w:rsidR="007C61C4" w:rsidRPr="00B86E52">
          <w:rPr>
            <w:rStyle w:val="Hyperlink"/>
          </w:rPr>
          <w:t>10.2 Properties</w:t>
        </w:r>
        <w:r w:rsidR="007C61C4">
          <w:rPr>
            <w:webHidden/>
          </w:rPr>
          <w:tab/>
        </w:r>
        <w:r w:rsidR="007C61C4">
          <w:rPr>
            <w:webHidden/>
          </w:rPr>
          <w:fldChar w:fldCharType="begin"/>
        </w:r>
        <w:r w:rsidR="007C61C4">
          <w:rPr>
            <w:webHidden/>
          </w:rPr>
          <w:instrText xml:space="preserve"> PAGEREF _Toc408387061 \h </w:instrText>
        </w:r>
        <w:r w:rsidR="007C61C4">
          <w:rPr>
            <w:webHidden/>
          </w:rPr>
        </w:r>
        <w:r w:rsidR="007C61C4">
          <w:rPr>
            <w:webHidden/>
          </w:rPr>
          <w:fldChar w:fldCharType="separate"/>
        </w:r>
        <w:r w:rsidR="006E209E">
          <w:rPr>
            <w:webHidden/>
          </w:rPr>
          <w:t>43</w:t>
        </w:r>
        <w:r w:rsidR="007C61C4">
          <w:rPr>
            <w:webHidden/>
          </w:rPr>
          <w:fldChar w:fldCharType="end"/>
        </w:r>
      </w:hyperlink>
    </w:p>
    <w:p w14:paraId="7C583125" w14:textId="77777777" w:rsidR="007C61C4" w:rsidRDefault="008E6B08">
      <w:pPr>
        <w:pStyle w:val="TOC2"/>
        <w:rPr>
          <w:rFonts w:asciiTheme="minorHAnsi" w:eastAsiaTheme="minorEastAsia" w:hAnsiTheme="minorHAnsi" w:cstheme="minorBidi"/>
          <w:sz w:val="22"/>
        </w:rPr>
      </w:pPr>
      <w:hyperlink w:anchor="_Toc408387062" w:history="1">
        <w:r w:rsidR="007C61C4" w:rsidRPr="00B86E52">
          <w:rPr>
            <w:rStyle w:val="Hyperlink"/>
          </w:rPr>
          <w:t>10.3 Methods</w:t>
        </w:r>
        <w:r w:rsidR="007C61C4">
          <w:rPr>
            <w:webHidden/>
          </w:rPr>
          <w:tab/>
        </w:r>
        <w:r w:rsidR="007C61C4">
          <w:rPr>
            <w:webHidden/>
          </w:rPr>
          <w:fldChar w:fldCharType="begin"/>
        </w:r>
        <w:r w:rsidR="007C61C4">
          <w:rPr>
            <w:webHidden/>
          </w:rPr>
          <w:instrText xml:space="preserve"> PAGEREF _Toc408387062 \h </w:instrText>
        </w:r>
        <w:r w:rsidR="007C61C4">
          <w:rPr>
            <w:webHidden/>
          </w:rPr>
        </w:r>
        <w:r w:rsidR="007C61C4">
          <w:rPr>
            <w:webHidden/>
          </w:rPr>
          <w:fldChar w:fldCharType="separate"/>
        </w:r>
        <w:r w:rsidR="006E209E">
          <w:rPr>
            <w:webHidden/>
          </w:rPr>
          <w:t>43</w:t>
        </w:r>
        <w:r w:rsidR="007C61C4">
          <w:rPr>
            <w:webHidden/>
          </w:rPr>
          <w:fldChar w:fldCharType="end"/>
        </w:r>
      </w:hyperlink>
    </w:p>
    <w:p w14:paraId="5E624323" w14:textId="77777777" w:rsidR="007C61C4" w:rsidRDefault="008E6B08">
      <w:pPr>
        <w:pStyle w:val="TOC3"/>
        <w:rPr>
          <w:rFonts w:asciiTheme="minorHAnsi" w:eastAsiaTheme="minorEastAsia" w:hAnsiTheme="minorHAnsi" w:cstheme="minorBidi"/>
          <w:bCs w:val="0"/>
          <w:sz w:val="22"/>
          <w:szCs w:val="22"/>
        </w:rPr>
      </w:pPr>
      <w:hyperlink w:anchor="_Toc408387063" w:history="1">
        <w:r w:rsidR="007C61C4" w:rsidRPr="00B86E52">
          <w:rPr>
            <w:rStyle w:val="Hyperlink"/>
          </w:rPr>
          <w:t>10.3.1 GetChecksumAndModificationTimestamp</w:t>
        </w:r>
        <w:r w:rsidR="007C61C4">
          <w:rPr>
            <w:webHidden/>
          </w:rPr>
          <w:tab/>
        </w:r>
        <w:r w:rsidR="007C61C4">
          <w:rPr>
            <w:webHidden/>
          </w:rPr>
          <w:fldChar w:fldCharType="begin"/>
        </w:r>
        <w:r w:rsidR="007C61C4">
          <w:rPr>
            <w:webHidden/>
          </w:rPr>
          <w:instrText xml:space="preserve"> PAGEREF _Toc408387063 \h </w:instrText>
        </w:r>
        <w:r w:rsidR="007C61C4">
          <w:rPr>
            <w:webHidden/>
          </w:rPr>
        </w:r>
        <w:r w:rsidR="007C61C4">
          <w:rPr>
            <w:webHidden/>
          </w:rPr>
          <w:fldChar w:fldCharType="separate"/>
        </w:r>
        <w:r w:rsidR="006E209E">
          <w:rPr>
            <w:webHidden/>
          </w:rPr>
          <w:t>43</w:t>
        </w:r>
        <w:r w:rsidR="007C61C4">
          <w:rPr>
            <w:webHidden/>
          </w:rPr>
          <w:fldChar w:fldCharType="end"/>
        </w:r>
      </w:hyperlink>
    </w:p>
    <w:p w14:paraId="7AB688BA" w14:textId="77777777" w:rsidR="007C61C4" w:rsidRDefault="008E6B08">
      <w:pPr>
        <w:pStyle w:val="TOC3"/>
        <w:rPr>
          <w:rFonts w:asciiTheme="minorHAnsi" w:eastAsiaTheme="minorEastAsia" w:hAnsiTheme="minorHAnsi" w:cstheme="minorBidi"/>
          <w:bCs w:val="0"/>
          <w:sz w:val="22"/>
          <w:szCs w:val="22"/>
        </w:rPr>
      </w:pPr>
      <w:hyperlink w:anchor="_Toc408387064" w:history="1">
        <w:r w:rsidR="007C61C4" w:rsidRPr="00B86E52">
          <w:rPr>
            <w:rStyle w:val="Hyperlink"/>
          </w:rPr>
          <w:t>10.3.2 GetBlob</w:t>
        </w:r>
        <w:r w:rsidR="007C61C4">
          <w:rPr>
            <w:webHidden/>
          </w:rPr>
          <w:tab/>
        </w:r>
        <w:r w:rsidR="007C61C4">
          <w:rPr>
            <w:webHidden/>
          </w:rPr>
          <w:fldChar w:fldCharType="begin"/>
        </w:r>
        <w:r w:rsidR="007C61C4">
          <w:rPr>
            <w:webHidden/>
          </w:rPr>
          <w:instrText xml:space="preserve"> PAGEREF _Toc408387064 \h </w:instrText>
        </w:r>
        <w:r w:rsidR="007C61C4">
          <w:rPr>
            <w:webHidden/>
          </w:rPr>
        </w:r>
        <w:r w:rsidR="007C61C4">
          <w:rPr>
            <w:webHidden/>
          </w:rPr>
          <w:fldChar w:fldCharType="separate"/>
        </w:r>
        <w:r w:rsidR="006E209E">
          <w:rPr>
            <w:webHidden/>
          </w:rPr>
          <w:t>43</w:t>
        </w:r>
        <w:r w:rsidR="007C61C4">
          <w:rPr>
            <w:webHidden/>
          </w:rPr>
          <w:fldChar w:fldCharType="end"/>
        </w:r>
      </w:hyperlink>
    </w:p>
    <w:p w14:paraId="47A840CE" w14:textId="77777777" w:rsidR="007C61C4" w:rsidRDefault="008E6B08">
      <w:pPr>
        <w:pStyle w:val="TOC3"/>
        <w:rPr>
          <w:rFonts w:asciiTheme="minorHAnsi" w:eastAsiaTheme="minorEastAsia" w:hAnsiTheme="minorHAnsi" w:cstheme="minorBidi"/>
          <w:bCs w:val="0"/>
          <w:sz w:val="22"/>
          <w:szCs w:val="22"/>
        </w:rPr>
      </w:pPr>
      <w:hyperlink w:anchor="_Toc408387065" w:history="1">
        <w:r w:rsidR="007C61C4" w:rsidRPr="00B86E52">
          <w:rPr>
            <w:rStyle w:val="Hyperlink"/>
          </w:rPr>
          <w:t>10.3.3 Overthrow</w:t>
        </w:r>
        <w:r w:rsidR="007C61C4">
          <w:rPr>
            <w:webHidden/>
          </w:rPr>
          <w:tab/>
        </w:r>
        <w:r w:rsidR="007C61C4">
          <w:rPr>
            <w:webHidden/>
          </w:rPr>
          <w:fldChar w:fldCharType="begin"/>
        </w:r>
        <w:r w:rsidR="007C61C4">
          <w:rPr>
            <w:webHidden/>
          </w:rPr>
          <w:instrText xml:space="preserve"> PAGEREF _Toc408387065 \h </w:instrText>
        </w:r>
        <w:r w:rsidR="007C61C4">
          <w:rPr>
            <w:webHidden/>
          </w:rPr>
        </w:r>
        <w:r w:rsidR="007C61C4">
          <w:rPr>
            <w:webHidden/>
          </w:rPr>
          <w:fldChar w:fldCharType="separate"/>
        </w:r>
        <w:r w:rsidR="006E209E">
          <w:rPr>
            <w:webHidden/>
          </w:rPr>
          <w:t>44</w:t>
        </w:r>
        <w:r w:rsidR="007C61C4">
          <w:rPr>
            <w:webHidden/>
          </w:rPr>
          <w:fldChar w:fldCharType="end"/>
        </w:r>
      </w:hyperlink>
    </w:p>
    <w:p w14:paraId="1CCAF4C8" w14:textId="77777777" w:rsidR="007C61C4" w:rsidRDefault="008E6B08">
      <w:pPr>
        <w:pStyle w:val="TOC2"/>
        <w:rPr>
          <w:rFonts w:asciiTheme="minorHAnsi" w:eastAsiaTheme="minorEastAsia" w:hAnsiTheme="minorHAnsi" w:cstheme="minorBidi"/>
          <w:sz w:val="22"/>
        </w:rPr>
      </w:pPr>
      <w:hyperlink w:anchor="_Toc408387066" w:history="1">
        <w:r w:rsidR="007C61C4" w:rsidRPr="00B86E52">
          <w:rPr>
            <w:rStyle w:val="Hyperlink"/>
          </w:rPr>
          <w:t>10.4 Signals</w:t>
        </w:r>
        <w:r w:rsidR="007C61C4">
          <w:rPr>
            <w:webHidden/>
          </w:rPr>
          <w:tab/>
        </w:r>
        <w:r w:rsidR="007C61C4">
          <w:rPr>
            <w:webHidden/>
          </w:rPr>
          <w:fldChar w:fldCharType="begin"/>
        </w:r>
        <w:r w:rsidR="007C61C4">
          <w:rPr>
            <w:webHidden/>
          </w:rPr>
          <w:instrText xml:space="preserve"> PAGEREF _Toc408387066 \h </w:instrText>
        </w:r>
        <w:r w:rsidR="007C61C4">
          <w:rPr>
            <w:webHidden/>
          </w:rPr>
        </w:r>
        <w:r w:rsidR="007C61C4">
          <w:rPr>
            <w:webHidden/>
          </w:rPr>
          <w:fldChar w:fldCharType="separate"/>
        </w:r>
        <w:r w:rsidR="006E209E">
          <w:rPr>
            <w:webHidden/>
          </w:rPr>
          <w:t>44</w:t>
        </w:r>
        <w:r w:rsidR="007C61C4">
          <w:rPr>
            <w:webHidden/>
          </w:rPr>
          <w:fldChar w:fldCharType="end"/>
        </w:r>
      </w:hyperlink>
    </w:p>
    <w:p w14:paraId="76472ECB" w14:textId="24191ACA" w:rsidR="00A918CF" w:rsidRPr="00A918CF" w:rsidRDefault="00A918CF" w:rsidP="002D4286">
      <w:pPr>
        <w:pStyle w:val="LOF-LOT"/>
      </w:pPr>
      <w:r>
        <w:rPr>
          <w:rFonts w:cs="Arial"/>
          <w:noProof/>
          <w:sz w:val="24"/>
          <w:szCs w:val="22"/>
        </w:rPr>
        <w:fldChar w:fldCharType="end"/>
      </w:r>
    </w:p>
    <w:p w14:paraId="23DB27B8" w14:textId="77777777" w:rsidR="00C76273" w:rsidRDefault="00C76273" w:rsidP="00C76273">
      <w:pPr>
        <w:pStyle w:val="body"/>
      </w:pPr>
    </w:p>
    <w:p w14:paraId="298F8EFE" w14:textId="77777777" w:rsidR="00C76273" w:rsidRDefault="00C76273" w:rsidP="00C76273">
      <w:pPr>
        <w:pStyle w:val="body"/>
        <w:sectPr w:rsidR="00C76273" w:rsidSect="00AA63BE">
          <w:headerReference w:type="default" r:id="rId18"/>
          <w:footerReference w:type="default" r:id="rId19"/>
          <w:headerReference w:type="first" r:id="rId20"/>
          <w:footerReference w:type="first" r:id="rId21"/>
          <w:pgSz w:w="12240" w:h="15840" w:code="1"/>
          <w:pgMar w:top="1440" w:right="1440" w:bottom="1440" w:left="1440" w:header="720" w:footer="720" w:gutter="0"/>
          <w:pgNumType w:fmt="lowerRoman"/>
          <w:cols w:space="720"/>
          <w:titlePg/>
          <w:docGrid w:linePitch="360"/>
        </w:sectPr>
      </w:pPr>
    </w:p>
    <w:p w14:paraId="036D7540" w14:textId="77777777" w:rsidR="00D12E17" w:rsidRDefault="00932468" w:rsidP="00EF3D42">
      <w:pPr>
        <w:pStyle w:val="Heading1"/>
      </w:pPr>
      <w:bookmarkStart w:id="1" w:name="_Toc408386960"/>
      <w:r>
        <w:lastRenderedPageBreak/>
        <w:t>Introduction</w:t>
      </w:r>
      <w:bookmarkEnd w:id="1"/>
    </w:p>
    <w:p w14:paraId="1937DCF6" w14:textId="77777777" w:rsidR="00C76273" w:rsidRPr="001C241A" w:rsidRDefault="00C76273" w:rsidP="00395F0F">
      <w:pPr>
        <w:pStyle w:val="Heading2"/>
      </w:pPr>
      <w:bookmarkStart w:id="2" w:name="_Toc228961367"/>
      <w:bookmarkStart w:id="3" w:name="_Toc408386961"/>
      <w:r w:rsidRPr="001C241A">
        <w:t>Purpose</w:t>
      </w:r>
      <w:bookmarkEnd w:id="2"/>
      <w:bookmarkEnd w:id="3"/>
    </w:p>
    <w:p w14:paraId="0F249280" w14:textId="6003F3C4" w:rsidR="00932468" w:rsidRDefault="00081651" w:rsidP="00530952">
      <w:pPr>
        <w:pStyle w:val="body"/>
      </w:pPr>
      <w:r>
        <w:t>This document describes the specification of the AllJoyn™ Lighting Service Framework Controller Service interface. An application uses this interface to control multiple lamps and interact with the Lighting SDK.</w:t>
      </w:r>
    </w:p>
    <w:p w14:paraId="0914F6C5" w14:textId="77777777" w:rsidR="00C76273" w:rsidRPr="001C241A" w:rsidRDefault="00C76273" w:rsidP="00395F0F">
      <w:pPr>
        <w:pStyle w:val="Heading2"/>
      </w:pPr>
      <w:bookmarkStart w:id="4" w:name="_Toc228961368"/>
      <w:bookmarkStart w:id="5" w:name="_Toc408386962"/>
      <w:r w:rsidRPr="001C241A">
        <w:t>Scope</w:t>
      </w:r>
      <w:bookmarkEnd w:id="4"/>
      <w:bookmarkEnd w:id="5"/>
    </w:p>
    <w:p w14:paraId="044B94E0" w14:textId="130CE48F" w:rsidR="00C76273" w:rsidRPr="001C241A" w:rsidRDefault="00932468" w:rsidP="00C76273">
      <w:pPr>
        <w:pStyle w:val="body"/>
      </w:pPr>
      <w:r>
        <w:t xml:space="preserve">This document is intended for software engineers </w:t>
      </w:r>
      <w:r w:rsidR="00081651">
        <w:t>for AllJoyn lighting applications. It</w:t>
      </w:r>
      <w:r>
        <w:t xml:space="preserve"> assumes familiarity with the AllJoyn SDK.</w:t>
      </w:r>
    </w:p>
    <w:p w14:paraId="629AF66B" w14:textId="77777777" w:rsidR="00C76273" w:rsidRDefault="00C76273" w:rsidP="00395F0F">
      <w:pPr>
        <w:pStyle w:val="Heading2"/>
      </w:pPr>
      <w:bookmarkStart w:id="6" w:name="_Toc228961371"/>
      <w:bookmarkStart w:id="7" w:name="_Toc408386963"/>
      <w:r w:rsidRPr="001C241A">
        <w:t>References</w:t>
      </w:r>
      <w:bookmarkEnd w:id="6"/>
      <w:bookmarkEnd w:id="7"/>
    </w:p>
    <w:p w14:paraId="77A0341A" w14:textId="5A904EB9" w:rsidR="00FB6AEF" w:rsidRDefault="00081651" w:rsidP="00932468">
      <w:pPr>
        <w:pStyle w:val="body"/>
      </w:pPr>
      <w:r>
        <w:t>The following reference documents are found on the AllSeen Alliance web site’s Doc and Downloads section.</w:t>
      </w:r>
    </w:p>
    <w:p w14:paraId="40ACA036" w14:textId="3E9B61EC" w:rsidR="00081651" w:rsidRDefault="00081651" w:rsidP="005C6E7C">
      <w:pPr>
        <w:pStyle w:val="bulletlv1"/>
        <w:rPr>
          <w:rStyle w:val="Emphasis"/>
        </w:rPr>
      </w:pPr>
      <w:r>
        <w:rPr>
          <w:rStyle w:val="Emphasis"/>
        </w:rPr>
        <w:t>AllJoyn ™ Framework Tutorial</w:t>
      </w:r>
    </w:p>
    <w:p w14:paraId="7C114BF1" w14:textId="241EBA21" w:rsidR="00081651" w:rsidRDefault="00081651" w:rsidP="00081651">
      <w:pPr>
        <w:pStyle w:val="bulletlv1"/>
        <w:rPr>
          <w:rStyle w:val="Emphasis"/>
        </w:rPr>
      </w:pPr>
      <w:r>
        <w:rPr>
          <w:rStyle w:val="Emphasis"/>
        </w:rPr>
        <w:t>AllJoyn™ Data Type Signature</w:t>
      </w:r>
    </w:p>
    <w:p w14:paraId="7A984929" w14:textId="135DB1DF" w:rsidR="006C59D4" w:rsidRPr="00CE04ED" w:rsidRDefault="006C59D4" w:rsidP="00081651">
      <w:pPr>
        <w:pStyle w:val="bulletlv1"/>
        <w:rPr>
          <w:rStyle w:val="Emphasis"/>
        </w:rPr>
      </w:pPr>
      <w:r>
        <w:rPr>
          <w:rStyle w:val="Emphasis"/>
        </w:rPr>
        <w:t>AllJoyn™ Lighting Service Framework Lamp Service Interface Definition</w:t>
      </w:r>
    </w:p>
    <w:p w14:paraId="75CF5A52" w14:textId="22B4A87C" w:rsidR="00C76273" w:rsidRDefault="00932468" w:rsidP="00395F0F">
      <w:pPr>
        <w:pStyle w:val="Heading2"/>
      </w:pPr>
      <w:bookmarkStart w:id="8" w:name="_Toc228961372"/>
      <w:bookmarkStart w:id="9" w:name="_Toc408386964"/>
      <w:r>
        <w:t>A</w:t>
      </w:r>
      <w:r w:rsidR="00C76273" w:rsidRPr="001C241A">
        <w:t>cronyms</w:t>
      </w:r>
      <w:bookmarkEnd w:id="8"/>
      <w:r w:rsidR="004C559B">
        <w:t xml:space="preserve"> and</w:t>
      </w:r>
      <w:r w:rsidR="00D4255B">
        <w:t xml:space="preserve"> terms</w:t>
      </w:r>
      <w:bookmarkEnd w:id="9"/>
    </w:p>
    <w:tbl>
      <w:tblPr>
        <w:tblStyle w:val="Tablegeneric"/>
        <w:tblW w:w="8755" w:type="dxa"/>
        <w:tblInd w:w="835" w:type="dxa"/>
        <w:tblLook w:val="04A0" w:firstRow="1" w:lastRow="0" w:firstColumn="1" w:lastColumn="0" w:noHBand="0" w:noVBand="1"/>
      </w:tblPr>
      <w:tblGrid>
        <w:gridCol w:w="2520"/>
        <w:gridCol w:w="6235"/>
      </w:tblGrid>
      <w:tr w:rsidR="00C30647" w14:paraId="42A3B158" w14:textId="77777777" w:rsidTr="004A2C68">
        <w:trPr>
          <w:cnfStyle w:val="100000000000" w:firstRow="1" w:lastRow="0" w:firstColumn="0" w:lastColumn="0" w:oddVBand="0" w:evenVBand="0" w:oddHBand="0" w:evenHBand="0" w:firstRowFirstColumn="0" w:firstRowLastColumn="0" w:lastRowFirstColumn="0" w:lastRowLastColumn="0"/>
        </w:trPr>
        <w:tc>
          <w:tcPr>
            <w:tcW w:w="2520" w:type="dxa"/>
          </w:tcPr>
          <w:p w14:paraId="73154295" w14:textId="0EE558C0" w:rsidR="00C30647" w:rsidRDefault="00D4255B" w:rsidP="00AB1EE7">
            <w:pPr>
              <w:pStyle w:val="tableheading"/>
            </w:pPr>
            <w:r>
              <w:t>Term</w:t>
            </w:r>
          </w:p>
        </w:tc>
        <w:tc>
          <w:tcPr>
            <w:tcW w:w="6235" w:type="dxa"/>
          </w:tcPr>
          <w:p w14:paraId="7CA78B9B" w14:textId="0F8A6936" w:rsidR="00C30647" w:rsidRDefault="00D4255B" w:rsidP="00AB1EE7">
            <w:pPr>
              <w:pStyle w:val="tableheading"/>
            </w:pPr>
            <w:r>
              <w:t>Definition</w:t>
            </w:r>
          </w:p>
        </w:tc>
      </w:tr>
      <w:tr w:rsidR="00C30647" w14:paraId="5EEC1937" w14:textId="77777777" w:rsidTr="004A2C68">
        <w:tc>
          <w:tcPr>
            <w:tcW w:w="2520" w:type="dxa"/>
          </w:tcPr>
          <w:p w14:paraId="1CD75683" w14:textId="585B68B6" w:rsidR="00C30647" w:rsidRDefault="00D4255B" w:rsidP="00AB1EE7">
            <w:pPr>
              <w:pStyle w:val="tableentry"/>
            </w:pPr>
            <w:r>
              <w:t>AllJoyn™ device</w:t>
            </w:r>
          </w:p>
        </w:tc>
        <w:tc>
          <w:tcPr>
            <w:tcW w:w="6235" w:type="dxa"/>
          </w:tcPr>
          <w:p w14:paraId="559F64D5" w14:textId="60B1F643" w:rsidR="00C30647" w:rsidRDefault="00D4255B" w:rsidP="00D4255B">
            <w:pPr>
              <w:pStyle w:val="tablebulletlvl2"/>
              <w:numPr>
                <w:ilvl w:val="0"/>
                <w:numId w:val="0"/>
              </w:numPr>
            </w:pPr>
            <w:r>
              <w:t>A device that supports the AllJoyn framework and can connect to a personal network.</w:t>
            </w:r>
          </w:p>
        </w:tc>
      </w:tr>
      <w:tr w:rsidR="00C30647" w14:paraId="203A6D6B" w14:textId="77777777" w:rsidTr="004A2C68">
        <w:tc>
          <w:tcPr>
            <w:tcW w:w="2520" w:type="dxa"/>
          </w:tcPr>
          <w:p w14:paraId="22904B05" w14:textId="2641476D" w:rsidR="00C30647" w:rsidRDefault="00D4255B" w:rsidP="00AB1EE7">
            <w:pPr>
              <w:pStyle w:val="tableentry"/>
            </w:pPr>
            <w:r>
              <w:t>Controller</w:t>
            </w:r>
          </w:p>
        </w:tc>
        <w:tc>
          <w:tcPr>
            <w:tcW w:w="6235" w:type="dxa"/>
          </w:tcPr>
          <w:p w14:paraId="0DA579B3" w14:textId="37C9CE67" w:rsidR="00C30647" w:rsidRDefault="00D4255B" w:rsidP="00D4255B">
            <w:pPr>
              <w:pStyle w:val="tableentry"/>
            </w:pPr>
            <w:r>
              <w:t>An AllJoyn™ device that implements the collection of Controller Service interfaces. It can reside in a router, gateway, smartphone, tablet, etc.</w:t>
            </w:r>
          </w:p>
        </w:tc>
      </w:tr>
      <w:tr w:rsidR="00C30647" w14:paraId="6248C096" w14:textId="77777777" w:rsidTr="004A2C68">
        <w:tc>
          <w:tcPr>
            <w:tcW w:w="2520" w:type="dxa"/>
          </w:tcPr>
          <w:p w14:paraId="7C846DD8" w14:textId="7ECBA48F" w:rsidR="00C30647" w:rsidRDefault="00D4255B" w:rsidP="00AB1EE7">
            <w:pPr>
              <w:pStyle w:val="tableentry"/>
            </w:pPr>
            <w:r>
              <w:t>Lamp service</w:t>
            </w:r>
          </w:p>
        </w:tc>
        <w:tc>
          <w:tcPr>
            <w:tcW w:w="6235" w:type="dxa"/>
          </w:tcPr>
          <w:p w14:paraId="13168714" w14:textId="34DFC46C" w:rsidR="00C30647" w:rsidRDefault="00D4255B" w:rsidP="00D4255B">
            <w:pPr>
              <w:pStyle w:val="tableentry"/>
            </w:pPr>
            <w:r>
              <w:t>Client interface implemented in an AllJoyn™ enabled lamp.</w:t>
            </w:r>
          </w:p>
        </w:tc>
      </w:tr>
      <w:tr w:rsidR="00C30647" w14:paraId="04AEA0D7" w14:textId="77777777" w:rsidTr="004A2C68">
        <w:tc>
          <w:tcPr>
            <w:tcW w:w="2520" w:type="dxa"/>
          </w:tcPr>
          <w:p w14:paraId="1C112EC9" w14:textId="5400136B" w:rsidR="00C30647" w:rsidRDefault="00D4255B" w:rsidP="00AB1EE7">
            <w:pPr>
              <w:pStyle w:val="tableentry"/>
            </w:pPr>
            <w:r>
              <w:t>Lighting service framework</w:t>
            </w:r>
          </w:p>
        </w:tc>
        <w:tc>
          <w:tcPr>
            <w:tcW w:w="6235" w:type="dxa"/>
          </w:tcPr>
          <w:p w14:paraId="5EC34804" w14:textId="53DAE360" w:rsidR="00C30647" w:rsidRDefault="00D4255B" w:rsidP="00D4255B">
            <w:pPr>
              <w:pStyle w:val="tableentry"/>
            </w:pPr>
            <w:r>
              <w:t>AllJoyn™ framework for building a complete lighting solution consisting of Controller Service and Lamp Service interfaces.</w:t>
            </w:r>
          </w:p>
        </w:tc>
      </w:tr>
    </w:tbl>
    <w:p w14:paraId="4302320F" w14:textId="77777777" w:rsidR="00907036" w:rsidRDefault="00907036" w:rsidP="00907036">
      <w:pPr>
        <w:pStyle w:val="body"/>
      </w:pPr>
    </w:p>
    <w:p w14:paraId="46474589" w14:textId="77777777" w:rsidR="00045F36" w:rsidRDefault="00045F36" w:rsidP="00C76273">
      <w:pPr>
        <w:pStyle w:val="body"/>
        <w:keepNext/>
      </w:pPr>
    </w:p>
    <w:p w14:paraId="37437BAD" w14:textId="77777777" w:rsidR="00045F36" w:rsidRDefault="00045F36" w:rsidP="00C76273">
      <w:pPr>
        <w:pStyle w:val="body"/>
        <w:keepNext/>
      </w:pPr>
    </w:p>
    <w:p w14:paraId="32EC6CB2" w14:textId="77777777" w:rsidR="004C559B" w:rsidRDefault="004C559B" w:rsidP="00C76273">
      <w:pPr>
        <w:pStyle w:val="body"/>
        <w:keepNext/>
      </w:pPr>
    </w:p>
    <w:p w14:paraId="3312C221" w14:textId="77777777" w:rsidR="00C76273" w:rsidRDefault="00C76273" w:rsidP="00C76273">
      <w:pPr>
        <w:pStyle w:val="body"/>
      </w:pPr>
    </w:p>
    <w:p w14:paraId="71AE412E" w14:textId="77777777" w:rsidR="008A61BC" w:rsidRDefault="008A61BC" w:rsidP="004B013A">
      <w:pPr>
        <w:pStyle w:val="body"/>
      </w:pPr>
    </w:p>
    <w:p w14:paraId="45076FB5" w14:textId="77777777" w:rsidR="00C76273" w:rsidRDefault="00C76273" w:rsidP="00412C55">
      <w:pPr>
        <w:pStyle w:val="body"/>
        <w:sectPr w:rsidR="00C76273" w:rsidSect="0050321A">
          <w:headerReference w:type="default" r:id="rId22"/>
          <w:headerReference w:type="first" r:id="rId23"/>
          <w:pgSz w:w="12240" w:h="15840" w:code="1"/>
          <w:pgMar w:top="1440" w:right="1440" w:bottom="1440" w:left="1440" w:header="720" w:footer="720" w:gutter="0"/>
          <w:cols w:space="720"/>
          <w:titlePg/>
          <w:docGrid w:linePitch="360"/>
        </w:sectPr>
      </w:pPr>
    </w:p>
    <w:p w14:paraId="49553F1B" w14:textId="26301A63" w:rsidR="00C76273" w:rsidRDefault="006C59D4" w:rsidP="00EF3D42">
      <w:pPr>
        <w:pStyle w:val="Heading1"/>
      </w:pPr>
      <w:bookmarkStart w:id="10" w:name="_Toc408386965"/>
      <w:r>
        <w:lastRenderedPageBreak/>
        <w:t xml:space="preserve">Definition </w:t>
      </w:r>
      <w:r w:rsidR="00932468">
        <w:t>Overview</w:t>
      </w:r>
      <w:bookmarkEnd w:id="10"/>
    </w:p>
    <w:p w14:paraId="6662CC2B" w14:textId="6EC06561" w:rsidR="00C76273" w:rsidRDefault="004A2C68" w:rsidP="00395F0F">
      <w:pPr>
        <w:pStyle w:val="Heading2"/>
      </w:pPr>
      <w:bookmarkStart w:id="11" w:name="_Toc408386966"/>
      <w:r>
        <w:t>Overview</w:t>
      </w:r>
      <w:bookmarkEnd w:id="11"/>
    </w:p>
    <w:p w14:paraId="18E69895" w14:textId="1B81DD10" w:rsidR="00935A53" w:rsidRDefault="004A2C68" w:rsidP="002150E8">
      <w:pPr>
        <w:pStyle w:val="body"/>
      </w:pPr>
      <w:r>
        <w:t>The Controller Service interface is implemented on a target device, more specifically it is a logical unit that can reside in a router, gateway, smartphone/tablet, or home automation controller. The inter</w:t>
      </w:r>
      <w:r w:rsidR="002150E8">
        <w:t>face allows a device to listen and connect to other AllJoyn™ lighting devices on the network, such as Lamp service. Once connected the controller can perform various operations on the Lamp service. For example, toggle lamp power state, change lamp color and brightness, and retrieve lamp specific details and attributes.</w:t>
      </w:r>
    </w:p>
    <w:p w14:paraId="50E2E506" w14:textId="77777777" w:rsidR="002150E8" w:rsidRDefault="002150E8" w:rsidP="002150E8">
      <w:pPr>
        <w:pStyle w:val="body"/>
      </w:pPr>
    </w:p>
    <w:p w14:paraId="2B790507" w14:textId="1B1F9FFB" w:rsidR="002150E8" w:rsidRDefault="002150E8" w:rsidP="002150E8">
      <w:pPr>
        <w:pStyle w:val="body"/>
      </w:pPr>
      <w:r>
        <w:t>The controller service acts as a bridge between lamps and developer built AllJoyn™ applications. Such applications have the ability to connect directly to the controller service and interact with all the lighting devices connected to the controller itself.</w:t>
      </w:r>
    </w:p>
    <w:p w14:paraId="580B55C5" w14:textId="046925FC" w:rsidR="002150E8" w:rsidRDefault="002150E8" w:rsidP="002150E8">
      <w:pPr>
        <w:pStyle w:val="body"/>
        <w:ind w:left="0"/>
        <w:sectPr w:rsidR="002150E8" w:rsidSect="0050321A">
          <w:pgSz w:w="12240" w:h="15840" w:code="1"/>
          <w:pgMar w:top="1440" w:right="1440" w:bottom="1440" w:left="1440" w:header="720" w:footer="720" w:gutter="0"/>
          <w:cols w:space="720"/>
          <w:titlePg/>
          <w:docGrid w:linePitch="360"/>
        </w:sectPr>
      </w:pPr>
    </w:p>
    <w:p w14:paraId="1EBCCCC3" w14:textId="3902B1E3" w:rsidR="00932468" w:rsidRDefault="002150E8" w:rsidP="00FC1585">
      <w:pPr>
        <w:pStyle w:val="Heading1"/>
        <w:numPr>
          <w:ilvl w:val="0"/>
          <w:numId w:val="1"/>
        </w:numPr>
      </w:pPr>
      <w:bookmarkStart w:id="12" w:name="_Toc408386967"/>
      <w:r>
        <w:lastRenderedPageBreak/>
        <w:t>Error Handling</w:t>
      </w:r>
      <w:bookmarkEnd w:id="12"/>
    </w:p>
    <w:p w14:paraId="4732549F" w14:textId="7156FC7D" w:rsidR="00685256" w:rsidRDefault="00D27F0D" w:rsidP="00560585">
      <w:pPr>
        <w:pStyle w:val="notetextbody"/>
      </w:pPr>
      <w:r>
        <w:t xml:space="preserve">The method calls in the </w:t>
      </w:r>
      <w:r w:rsidR="00973C4A">
        <w:t>c</w:t>
      </w:r>
      <w:r>
        <w:t xml:space="preserve">ontroller service interface </w:t>
      </w:r>
      <w:r w:rsidR="00564926">
        <w:t>return response codes in order to indicate whether the call resulted in an error or was successful.</w:t>
      </w:r>
    </w:p>
    <w:p w14:paraId="32493FDA" w14:textId="595252D7" w:rsidR="00564926" w:rsidRDefault="00564926" w:rsidP="00564926">
      <w:pPr>
        <w:pStyle w:val="Caption"/>
      </w:pPr>
      <w:r>
        <w:br/>
        <w:t xml:space="preserve">Table </w:t>
      </w:r>
      <w:r w:rsidR="008E6B08">
        <w:fldChar w:fldCharType="begin"/>
      </w:r>
      <w:r w:rsidR="008E6B08">
        <w:instrText xml:space="preserve"> SEQ Table \* ARABIC </w:instrText>
      </w:r>
      <w:r w:rsidR="008E6B08">
        <w:fldChar w:fldCharType="separate"/>
      </w:r>
      <w:r>
        <w:rPr>
          <w:noProof/>
        </w:rPr>
        <w:t>1</w:t>
      </w:r>
      <w:r w:rsidR="008E6B08">
        <w:rPr>
          <w:noProof/>
        </w:rPr>
        <w:fldChar w:fldCharType="end"/>
      </w:r>
      <w:r>
        <w:t>. Controller service response codes</w:t>
      </w:r>
    </w:p>
    <w:tbl>
      <w:tblPr>
        <w:tblStyle w:val="Tablegeneric"/>
        <w:tblW w:w="8640" w:type="dxa"/>
        <w:tblInd w:w="835" w:type="dxa"/>
        <w:tblLook w:val="04A0" w:firstRow="1" w:lastRow="0" w:firstColumn="1" w:lastColumn="0" w:noHBand="0" w:noVBand="1"/>
      </w:tblPr>
      <w:tblGrid>
        <w:gridCol w:w="3702"/>
        <w:gridCol w:w="4938"/>
      </w:tblGrid>
      <w:tr w:rsidR="00564926" w14:paraId="4FA55305" w14:textId="77777777" w:rsidTr="00523680">
        <w:trPr>
          <w:cnfStyle w:val="100000000000" w:firstRow="1" w:lastRow="0" w:firstColumn="0" w:lastColumn="0" w:oddVBand="0" w:evenVBand="0" w:oddHBand="0" w:evenHBand="0" w:firstRowFirstColumn="0" w:firstRowLastColumn="0" w:lastRowFirstColumn="0" w:lastRowLastColumn="0"/>
        </w:trPr>
        <w:tc>
          <w:tcPr>
            <w:tcW w:w="3702" w:type="dxa"/>
          </w:tcPr>
          <w:p w14:paraId="3F2358F9" w14:textId="423139DA" w:rsidR="00564926" w:rsidRDefault="00564926" w:rsidP="00AB1EE7">
            <w:pPr>
              <w:pStyle w:val="tableheading"/>
            </w:pPr>
            <w:r>
              <w:t>Response Code</w:t>
            </w:r>
          </w:p>
        </w:tc>
        <w:tc>
          <w:tcPr>
            <w:tcW w:w="4938" w:type="dxa"/>
          </w:tcPr>
          <w:p w14:paraId="4A192CF0" w14:textId="75853CCE" w:rsidR="00564926" w:rsidRDefault="00564926" w:rsidP="00AB1EE7">
            <w:pPr>
              <w:pStyle w:val="tableheading"/>
            </w:pPr>
            <w:r>
              <w:t>Description</w:t>
            </w:r>
          </w:p>
        </w:tc>
      </w:tr>
      <w:tr w:rsidR="00564926" w14:paraId="24475CB9" w14:textId="77777777" w:rsidTr="00523680">
        <w:tc>
          <w:tcPr>
            <w:tcW w:w="3702" w:type="dxa"/>
          </w:tcPr>
          <w:p w14:paraId="146EC3E1" w14:textId="20376219" w:rsidR="00564926" w:rsidRDefault="00564926" w:rsidP="00AB1EE7">
            <w:pPr>
              <w:pStyle w:val="tableentry"/>
            </w:pPr>
            <w:r>
              <w:t>LSF_OK</w:t>
            </w:r>
          </w:p>
        </w:tc>
        <w:tc>
          <w:tcPr>
            <w:tcW w:w="4938" w:type="dxa"/>
          </w:tcPr>
          <w:p w14:paraId="785D5924" w14:textId="073CE37C" w:rsidR="00564926" w:rsidRDefault="00564926" w:rsidP="00AB1EE7">
            <w:pPr>
              <w:pStyle w:val="tableentry"/>
            </w:pPr>
            <w:r>
              <w:t>Successful status</w:t>
            </w:r>
          </w:p>
        </w:tc>
      </w:tr>
      <w:tr w:rsidR="00564926" w14:paraId="2ADAE7CB" w14:textId="77777777" w:rsidTr="00523680">
        <w:tc>
          <w:tcPr>
            <w:tcW w:w="3702" w:type="dxa"/>
          </w:tcPr>
          <w:p w14:paraId="60BCEDA9" w14:textId="07BB22F7" w:rsidR="00564926" w:rsidRDefault="00564926" w:rsidP="00AB1EE7">
            <w:pPr>
              <w:pStyle w:val="tableentry"/>
            </w:pPr>
            <w:r>
              <w:t>LSF_ERR_NULL</w:t>
            </w:r>
          </w:p>
        </w:tc>
        <w:tc>
          <w:tcPr>
            <w:tcW w:w="4938" w:type="dxa"/>
          </w:tcPr>
          <w:p w14:paraId="4AF65F09" w14:textId="45EFB7E1" w:rsidR="00564926" w:rsidRDefault="00564926" w:rsidP="00AB1EE7">
            <w:pPr>
              <w:pStyle w:val="tableentry"/>
            </w:pPr>
            <w:r>
              <w:t>Unexpected NULL pointer</w:t>
            </w:r>
          </w:p>
        </w:tc>
      </w:tr>
      <w:tr w:rsidR="00564926" w14:paraId="07F1173C" w14:textId="77777777" w:rsidTr="00523680">
        <w:tc>
          <w:tcPr>
            <w:tcW w:w="3702" w:type="dxa"/>
          </w:tcPr>
          <w:p w14:paraId="2AFB2DE4" w14:textId="313914F4" w:rsidR="00564926" w:rsidRDefault="00564926" w:rsidP="00AB1EE7">
            <w:pPr>
              <w:pStyle w:val="tableentry"/>
            </w:pPr>
            <w:r>
              <w:t>LSF_ERR_UNEXPECTED</w:t>
            </w:r>
          </w:p>
        </w:tc>
        <w:tc>
          <w:tcPr>
            <w:tcW w:w="4938" w:type="dxa"/>
          </w:tcPr>
          <w:p w14:paraId="011C40D3" w14:textId="186E168C" w:rsidR="00564926" w:rsidRDefault="00564926" w:rsidP="00AB1EE7">
            <w:pPr>
              <w:pStyle w:val="tableentry"/>
            </w:pPr>
            <w:r>
              <w:t>An operation was unexpected at this time</w:t>
            </w:r>
          </w:p>
        </w:tc>
      </w:tr>
      <w:tr w:rsidR="00564926" w14:paraId="6195C9AB" w14:textId="77777777" w:rsidTr="00523680">
        <w:tc>
          <w:tcPr>
            <w:tcW w:w="3702" w:type="dxa"/>
          </w:tcPr>
          <w:p w14:paraId="47151560" w14:textId="5486B489" w:rsidR="00564926" w:rsidRDefault="00564926" w:rsidP="00AB1EE7">
            <w:pPr>
              <w:pStyle w:val="tableentry"/>
            </w:pPr>
            <w:r>
              <w:t>LSF_ERR_INVALID</w:t>
            </w:r>
          </w:p>
        </w:tc>
        <w:tc>
          <w:tcPr>
            <w:tcW w:w="4938" w:type="dxa"/>
          </w:tcPr>
          <w:p w14:paraId="0EE1EB64" w14:textId="4EC8C575" w:rsidR="00564926" w:rsidRDefault="00564926" w:rsidP="00AB1EE7">
            <w:pPr>
              <w:pStyle w:val="tableentry"/>
            </w:pPr>
            <w:r>
              <w:t>A value was invalid</w:t>
            </w:r>
          </w:p>
        </w:tc>
      </w:tr>
      <w:tr w:rsidR="00564926" w14:paraId="7A6B738D" w14:textId="77777777" w:rsidTr="00523680">
        <w:tc>
          <w:tcPr>
            <w:tcW w:w="3702" w:type="dxa"/>
          </w:tcPr>
          <w:p w14:paraId="12439E5A" w14:textId="6505D5B8" w:rsidR="00564926" w:rsidRDefault="00564926" w:rsidP="00AB1EE7">
            <w:pPr>
              <w:pStyle w:val="tableentry"/>
            </w:pPr>
            <w:r>
              <w:t>LSF_ERR_UNKNOWN</w:t>
            </w:r>
          </w:p>
        </w:tc>
        <w:tc>
          <w:tcPr>
            <w:tcW w:w="4938" w:type="dxa"/>
          </w:tcPr>
          <w:p w14:paraId="471E8F47" w14:textId="13C1B30C" w:rsidR="00564926" w:rsidRDefault="00523680" w:rsidP="00AB1EE7">
            <w:pPr>
              <w:pStyle w:val="tableentry"/>
            </w:pPr>
            <w:r>
              <w:t>An unknown value</w:t>
            </w:r>
          </w:p>
        </w:tc>
      </w:tr>
      <w:tr w:rsidR="00564926" w14:paraId="3D8F44D3" w14:textId="77777777" w:rsidTr="00523680">
        <w:tc>
          <w:tcPr>
            <w:tcW w:w="3702" w:type="dxa"/>
          </w:tcPr>
          <w:p w14:paraId="4E034121" w14:textId="06BBA155" w:rsidR="00564926" w:rsidRDefault="00564926" w:rsidP="00AB1EE7">
            <w:pPr>
              <w:pStyle w:val="tableentry"/>
            </w:pPr>
            <w:r>
              <w:t>LSF_ERR_FAILURE</w:t>
            </w:r>
          </w:p>
        </w:tc>
        <w:tc>
          <w:tcPr>
            <w:tcW w:w="4938" w:type="dxa"/>
          </w:tcPr>
          <w:p w14:paraId="6DE677CF" w14:textId="34055764" w:rsidR="00564926" w:rsidRDefault="00523680" w:rsidP="00AB1EE7">
            <w:pPr>
              <w:pStyle w:val="tableentry"/>
            </w:pPr>
            <w:r>
              <w:t>A failure has occurs</w:t>
            </w:r>
          </w:p>
        </w:tc>
      </w:tr>
      <w:tr w:rsidR="00564926" w14:paraId="381B5294" w14:textId="77777777" w:rsidTr="00523680">
        <w:tc>
          <w:tcPr>
            <w:tcW w:w="3702" w:type="dxa"/>
          </w:tcPr>
          <w:p w14:paraId="7C52455A" w14:textId="280F8EC4" w:rsidR="00564926" w:rsidRDefault="00564926" w:rsidP="00AB1EE7">
            <w:pPr>
              <w:pStyle w:val="tableentry"/>
            </w:pPr>
            <w:r>
              <w:t>LSF_ERR_BUSY</w:t>
            </w:r>
          </w:p>
        </w:tc>
        <w:tc>
          <w:tcPr>
            <w:tcW w:w="4938" w:type="dxa"/>
          </w:tcPr>
          <w:p w14:paraId="7B3B96F6" w14:textId="655A2201" w:rsidR="00564926" w:rsidRDefault="00523680" w:rsidP="00AB1EE7">
            <w:pPr>
              <w:pStyle w:val="tableentry"/>
            </w:pPr>
            <w:r>
              <w:t>An operation failed and should be retired later</w:t>
            </w:r>
          </w:p>
        </w:tc>
      </w:tr>
      <w:tr w:rsidR="00564926" w14:paraId="4BDC6DC4" w14:textId="77777777" w:rsidTr="00523680">
        <w:tc>
          <w:tcPr>
            <w:tcW w:w="3702" w:type="dxa"/>
          </w:tcPr>
          <w:p w14:paraId="0216E704" w14:textId="1F0774C2" w:rsidR="00564926" w:rsidRDefault="00564926" w:rsidP="00AB1EE7">
            <w:pPr>
              <w:pStyle w:val="tableentry"/>
            </w:pPr>
            <w:r>
              <w:t>LSF_ERR_REJECTED</w:t>
            </w:r>
          </w:p>
        </w:tc>
        <w:tc>
          <w:tcPr>
            <w:tcW w:w="4938" w:type="dxa"/>
          </w:tcPr>
          <w:p w14:paraId="43A92AD1" w14:textId="4DD7745A" w:rsidR="00564926" w:rsidRDefault="00523680" w:rsidP="00AB1EE7">
            <w:pPr>
              <w:pStyle w:val="tableentry"/>
            </w:pPr>
            <w:r>
              <w:t>The request was rejected</w:t>
            </w:r>
          </w:p>
        </w:tc>
      </w:tr>
      <w:tr w:rsidR="00523680" w14:paraId="66978BAC" w14:textId="77777777" w:rsidTr="00523680">
        <w:tc>
          <w:tcPr>
            <w:tcW w:w="3702" w:type="dxa"/>
          </w:tcPr>
          <w:p w14:paraId="19541008" w14:textId="58375C6B" w:rsidR="00523680" w:rsidRDefault="00523680" w:rsidP="00AB1EE7">
            <w:pPr>
              <w:pStyle w:val="tableentry"/>
            </w:pPr>
            <w:r>
              <w:t>LSF_ERR_RANGE</w:t>
            </w:r>
          </w:p>
        </w:tc>
        <w:tc>
          <w:tcPr>
            <w:tcW w:w="4938" w:type="dxa"/>
          </w:tcPr>
          <w:p w14:paraId="48F7D447" w14:textId="5D97816D" w:rsidR="00523680" w:rsidRDefault="00523680" w:rsidP="00AB1EE7">
            <w:pPr>
              <w:pStyle w:val="tableentry"/>
            </w:pPr>
            <w:r>
              <w:t>Value provided was out of range</w:t>
            </w:r>
          </w:p>
        </w:tc>
      </w:tr>
      <w:tr w:rsidR="00564926" w14:paraId="4B23C9E4" w14:textId="77777777" w:rsidTr="00523680">
        <w:tc>
          <w:tcPr>
            <w:tcW w:w="3702" w:type="dxa"/>
          </w:tcPr>
          <w:p w14:paraId="6E397CDC" w14:textId="18366F01" w:rsidR="00564926" w:rsidRDefault="00564926" w:rsidP="00AB1EE7">
            <w:pPr>
              <w:pStyle w:val="tableentry"/>
            </w:pPr>
            <w:r>
              <w:t>LSF_ERR_INVALID_FIELD</w:t>
            </w:r>
          </w:p>
        </w:tc>
        <w:tc>
          <w:tcPr>
            <w:tcW w:w="4938" w:type="dxa"/>
          </w:tcPr>
          <w:p w14:paraId="2E77F5F7" w14:textId="184D1F8C" w:rsidR="00564926" w:rsidRDefault="00523680" w:rsidP="00AB1EE7">
            <w:pPr>
              <w:pStyle w:val="tableentry"/>
            </w:pPr>
            <w:r>
              <w:t>Invalid param/state field</w:t>
            </w:r>
          </w:p>
        </w:tc>
      </w:tr>
      <w:tr w:rsidR="00523680" w14:paraId="12935165" w14:textId="77777777" w:rsidTr="00523680">
        <w:tc>
          <w:tcPr>
            <w:tcW w:w="3702" w:type="dxa"/>
          </w:tcPr>
          <w:p w14:paraId="3E74F572" w14:textId="5D93D87B" w:rsidR="00523680" w:rsidRDefault="00523680" w:rsidP="00AB1EE7">
            <w:pPr>
              <w:pStyle w:val="tableentry"/>
            </w:pPr>
            <w:r>
              <w:t>LSF_ERR_MESSAGE</w:t>
            </w:r>
          </w:p>
        </w:tc>
        <w:tc>
          <w:tcPr>
            <w:tcW w:w="4938" w:type="dxa"/>
          </w:tcPr>
          <w:p w14:paraId="27F8E5C4" w14:textId="61BFF561" w:rsidR="00523680" w:rsidRDefault="00523680" w:rsidP="00AB1EE7">
            <w:pPr>
              <w:pStyle w:val="tableentry"/>
            </w:pPr>
            <w:r>
              <w:t>Invalid message</w:t>
            </w:r>
          </w:p>
        </w:tc>
      </w:tr>
      <w:tr w:rsidR="00564926" w14:paraId="100017FF" w14:textId="77777777" w:rsidTr="00523680">
        <w:tc>
          <w:tcPr>
            <w:tcW w:w="3702" w:type="dxa"/>
          </w:tcPr>
          <w:p w14:paraId="0FD22C7E" w14:textId="64838647" w:rsidR="00564926" w:rsidRDefault="00523680" w:rsidP="00523680">
            <w:pPr>
              <w:pStyle w:val="tableentry"/>
            </w:pPr>
            <w:r>
              <w:t>LSF_ERR_INVALID_ARGS</w:t>
            </w:r>
          </w:p>
        </w:tc>
        <w:tc>
          <w:tcPr>
            <w:tcW w:w="4938" w:type="dxa"/>
          </w:tcPr>
          <w:p w14:paraId="0D01900E" w14:textId="1C357AEF" w:rsidR="00564926" w:rsidRDefault="00523680" w:rsidP="00AB1EE7">
            <w:pPr>
              <w:pStyle w:val="tableentry"/>
            </w:pPr>
            <w:r>
              <w:t>The arguments were invalid</w:t>
            </w:r>
          </w:p>
        </w:tc>
      </w:tr>
      <w:tr w:rsidR="00564926" w14:paraId="7BF23505" w14:textId="77777777" w:rsidTr="00523680">
        <w:tc>
          <w:tcPr>
            <w:tcW w:w="3702" w:type="dxa"/>
          </w:tcPr>
          <w:p w14:paraId="3DFF2E0B" w14:textId="706D6080" w:rsidR="00564926" w:rsidRDefault="00523680" w:rsidP="00AB1EE7">
            <w:pPr>
              <w:pStyle w:val="tableentry"/>
            </w:pPr>
            <w:r>
              <w:t>LSF_ERR_EMPTY_NAME</w:t>
            </w:r>
          </w:p>
        </w:tc>
        <w:tc>
          <w:tcPr>
            <w:tcW w:w="4938" w:type="dxa"/>
          </w:tcPr>
          <w:p w14:paraId="01963EC1" w14:textId="4AB9DD7E" w:rsidR="00564926" w:rsidRDefault="00523680" w:rsidP="00AB1EE7">
            <w:pPr>
              <w:pStyle w:val="tableentry"/>
            </w:pPr>
            <w:r>
              <w:t>The name is empty</w:t>
            </w:r>
          </w:p>
        </w:tc>
      </w:tr>
      <w:tr w:rsidR="00564926" w14:paraId="11F7BBC1" w14:textId="77777777" w:rsidTr="00523680">
        <w:tc>
          <w:tcPr>
            <w:tcW w:w="3702" w:type="dxa"/>
          </w:tcPr>
          <w:p w14:paraId="27DE2568" w14:textId="2F1C099C" w:rsidR="00564926" w:rsidRDefault="00523680" w:rsidP="00AB1EE7">
            <w:pPr>
              <w:pStyle w:val="tableentry"/>
            </w:pPr>
            <w:r>
              <w:t>LSF_ERR_RESOURCES</w:t>
            </w:r>
          </w:p>
        </w:tc>
        <w:tc>
          <w:tcPr>
            <w:tcW w:w="4938" w:type="dxa"/>
          </w:tcPr>
          <w:p w14:paraId="104DC127" w14:textId="57730D3A" w:rsidR="00564926" w:rsidRDefault="00523680" w:rsidP="00AB1EE7">
            <w:pPr>
              <w:pStyle w:val="tableentry"/>
            </w:pPr>
            <w:r>
              <w:t>Not enough resources</w:t>
            </w:r>
          </w:p>
        </w:tc>
      </w:tr>
      <w:tr w:rsidR="00564926" w14:paraId="027EE6E8" w14:textId="77777777" w:rsidTr="00523680">
        <w:tc>
          <w:tcPr>
            <w:tcW w:w="3702" w:type="dxa"/>
          </w:tcPr>
          <w:p w14:paraId="30C75288" w14:textId="3B51BB82" w:rsidR="00564926" w:rsidRDefault="00523680" w:rsidP="00AB1EE7">
            <w:pPr>
              <w:pStyle w:val="tableentry"/>
            </w:pPr>
            <w:r>
              <w:t>LSF_ERR_REPLY_WITH_INVALID_ARGS</w:t>
            </w:r>
          </w:p>
        </w:tc>
        <w:tc>
          <w:tcPr>
            <w:tcW w:w="4938" w:type="dxa"/>
          </w:tcPr>
          <w:p w14:paraId="69B5E77F" w14:textId="0F363549" w:rsidR="00564926" w:rsidRDefault="00523680" w:rsidP="00523680">
            <w:pPr>
              <w:pStyle w:val="tableentry"/>
            </w:pPr>
            <w:r>
              <w:t>The reply received for a message has invalid arguments</w:t>
            </w:r>
          </w:p>
        </w:tc>
      </w:tr>
      <w:tr w:rsidR="00564926" w14:paraId="2FDABA83" w14:textId="77777777" w:rsidTr="00523680">
        <w:tc>
          <w:tcPr>
            <w:tcW w:w="3702" w:type="dxa"/>
          </w:tcPr>
          <w:p w14:paraId="11FD09A5" w14:textId="3139D6C3" w:rsidR="00564926" w:rsidRDefault="00523680" w:rsidP="00AB1EE7">
            <w:pPr>
              <w:pStyle w:val="tableentry"/>
            </w:pPr>
            <w:r>
              <w:t>LSF_ERR_PARTIAL</w:t>
            </w:r>
          </w:p>
        </w:tc>
        <w:tc>
          <w:tcPr>
            <w:tcW w:w="4938" w:type="dxa"/>
          </w:tcPr>
          <w:p w14:paraId="3367CAC5" w14:textId="6CE9DEAF" w:rsidR="00564926" w:rsidRDefault="00523680" w:rsidP="00AB1EE7">
            <w:pPr>
              <w:pStyle w:val="tableentry"/>
            </w:pPr>
            <w:r>
              <w:t>The requested operation was only partially successful</w:t>
            </w:r>
          </w:p>
        </w:tc>
      </w:tr>
      <w:tr w:rsidR="00564926" w14:paraId="171FC0C9" w14:textId="77777777" w:rsidTr="00523680">
        <w:tc>
          <w:tcPr>
            <w:tcW w:w="3702" w:type="dxa"/>
          </w:tcPr>
          <w:p w14:paraId="45D7700D" w14:textId="3BE9F03A" w:rsidR="00564926" w:rsidRDefault="00523680" w:rsidP="00AB1EE7">
            <w:pPr>
              <w:pStyle w:val="tableentry"/>
            </w:pPr>
            <w:r>
              <w:t>LSF_ERR_NOT_FOUND</w:t>
            </w:r>
          </w:p>
        </w:tc>
        <w:tc>
          <w:tcPr>
            <w:tcW w:w="4938" w:type="dxa"/>
          </w:tcPr>
          <w:p w14:paraId="74F28686" w14:textId="6310E159" w:rsidR="00564926" w:rsidRDefault="00523680" w:rsidP="00AB1EE7">
            <w:pPr>
              <w:pStyle w:val="tableentry"/>
            </w:pPr>
            <w:r>
              <w:t>The entity of interest was not found</w:t>
            </w:r>
          </w:p>
        </w:tc>
      </w:tr>
      <w:tr w:rsidR="00564926" w14:paraId="0BEEDE39" w14:textId="77777777" w:rsidTr="00523680">
        <w:tc>
          <w:tcPr>
            <w:tcW w:w="3702" w:type="dxa"/>
          </w:tcPr>
          <w:p w14:paraId="64403E3A" w14:textId="760E864C" w:rsidR="00564926" w:rsidRDefault="00523680" w:rsidP="00AB1EE7">
            <w:pPr>
              <w:pStyle w:val="tableentry"/>
            </w:pPr>
            <w:r>
              <w:t>LSF_ERR_NO_SLOT</w:t>
            </w:r>
          </w:p>
        </w:tc>
        <w:tc>
          <w:tcPr>
            <w:tcW w:w="4938" w:type="dxa"/>
          </w:tcPr>
          <w:p w14:paraId="0FA01914" w14:textId="19A20440" w:rsidR="00564926" w:rsidRDefault="00523680" w:rsidP="00AB1EE7">
            <w:pPr>
              <w:pStyle w:val="tableentry"/>
            </w:pPr>
            <w:r>
              <w:t>There is no slot for new entry</w:t>
            </w:r>
          </w:p>
        </w:tc>
      </w:tr>
      <w:tr w:rsidR="00564926" w14:paraId="1D14CFD6" w14:textId="77777777" w:rsidTr="00523680">
        <w:tc>
          <w:tcPr>
            <w:tcW w:w="3702" w:type="dxa"/>
          </w:tcPr>
          <w:p w14:paraId="04EB8F25" w14:textId="723256CB" w:rsidR="00564926" w:rsidRDefault="00523680" w:rsidP="00AB1EE7">
            <w:pPr>
              <w:pStyle w:val="tableentry"/>
            </w:pPr>
            <w:r>
              <w:t>LSF_ERR_DEPENDENCY</w:t>
            </w:r>
          </w:p>
        </w:tc>
        <w:tc>
          <w:tcPr>
            <w:tcW w:w="4938" w:type="dxa"/>
          </w:tcPr>
          <w:p w14:paraId="5BDF3583" w14:textId="7789DAD2" w:rsidR="00564926" w:rsidRDefault="00523680" w:rsidP="00AB1EE7">
            <w:pPr>
              <w:pStyle w:val="tableentry"/>
            </w:pPr>
            <w:r>
              <w:t>There is a dependency of the entity for which a deleted request was received.</w:t>
            </w:r>
          </w:p>
        </w:tc>
      </w:tr>
      <w:tr w:rsidR="00564926" w14:paraId="4428DF9C" w14:textId="77777777" w:rsidTr="00523680">
        <w:tc>
          <w:tcPr>
            <w:tcW w:w="3702" w:type="dxa"/>
          </w:tcPr>
          <w:p w14:paraId="67A9FE43" w14:textId="6991B8F3" w:rsidR="00564926" w:rsidRDefault="00523680" w:rsidP="00AB1EE7">
            <w:pPr>
              <w:pStyle w:val="tableentry"/>
            </w:pPr>
            <w:r>
              <w:t>LSF_ERR_CODE_LAST</w:t>
            </w:r>
          </w:p>
        </w:tc>
        <w:tc>
          <w:tcPr>
            <w:tcW w:w="4938" w:type="dxa"/>
          </w:tcPr>
          <w:p w14:paraId="7F8C4B12" w14:textId="7E9CA6BE" w:rsidR="00564926" w:rsidRDefault="00523680" w:rsidP="00AB1EE7">
            <w:pPr>
              <w:pStyle w:val="tableentry"/>
            </w:pPr>
            <w:r>
              <w:t>The last LSF response code</w:t>
            </w:r>
          </w:p>
        </w:tc>
      </w:tr>
    </w:tbl>
    <w:p w14:paraId="1CF4A1F7" w14:textId="5F6EA1FD" w:rsidR="00564926" w:rsidRPr="00564926" w:rsidRDefault="00564926" w:rsidP="00564926">
      <w:pPr>
        <w:pStyle w:val="body"/>
        <w:rPr>
          <w:b/>
        </w:rPr>
      </w:pPr>
    </w:p>
    <w:p w14:paraId="4CED00A0" w14:textId="77777777" w:rsidR="008120ED" w:rsidRDefault="008120ED">
      <w:pPr>
        <w:spacing w:before="0" w:after="0" w:line="240" w:lineRule="auto"/>
        <w:ind w:left="0"/>
        <w:rPr>
          <w:sz w:val="44"/>
          <w:szCs w:val="40"/>
        </w:rPr>
      </w:pPr>
      <w:bookmarkStart w:id="13" w:name="_Toc354382160"/>
      <w:r>
        <w:br w:type="page"/>
      </w:r>
    </w:p>
    <w:p w14:paraId="2EE1DE85" w14:textId="0570A16A" w:rsidR="00523680" w:rsidRDefault="008F09BD" w:rsidP="00523680">
      <w:pPr>
        <w:pStyle w:val="Heading1"/>
      </w:pPr>
      <w:bookmarkStart w:id="14" w:name="_Toc408386968"/>
      <w:r>
        <w:lastRenderedPageBreak/>
        <w:t>Controller Service Interface</w:t>
      </w:r>
      <w:bookmarkEnd w:id="14"/>
    </w:p>
    <w:p w14:paraId="2A226564" w14:textId="16160A65" w:rsidR="00523680" w:rsidRDefault="008F09BD" w:rsidP="00523680">
      <w:pPr>
        <w:pStyle w:val="Heading2"/>
      </w:pPr>
      <w:bookmarkStart w:id="15" w:name="_Toc408386969"/>
      <w:r>
        <w:t>Interface name</w:t>
      </w:r>
      <w:bookmarkEnd w:id="15"/>
    </w:p>
    <w:tbl>
      <w:tblPr>
        <w:tblStyle w:val="Tablegeneric"/>
        <w:tblW w:w="6617" w:type="dxa"/>
        <w:tblInd w:w="835" w:type="dxa"/>
        <w:tblLook w:val="04A0" w:firstRow="1" w:lastRow="0" w:firstColumn="1" w:lastColumn="0" w:noHBand="0" w:noVBand="1"/>
      </w:tblPr>
      <w:tblGrid>
        <w:gridCol w:w="2922"/>
        <w:gridCol w:w="891"/>
        <w:gridCol w:w="941"/>
        <w:gridCol w:w="2972"/>
      </w:tblGrid>
      <w:tr w:rsidR="009042B3" w14:paraId="4B5FE728" w14:textId="3C300E6D" w:rsidTr="009042B3">
        <w:trPr>
          <w:cnfStyle w:val="100000000000" w:firstRow="1" w:lastRow="0" w:firstColumn="0" w:lastColumn="0" w:oddVBand="0" w:evenVBand="0" w:oddHBand="0" w:evenHBand="0" w:firstRowFirstColumn="0" w:firstRowLastColumn="0" w:lastRowFirstColumn="0" w:lastRowLastColumn="0"/>
        </w:trPr>
        <w:tc>
          <w:tcPr>
            <w:tcW w:w="1601" w:type="dxa"/>
          </w:tcPr>
          <w:p w14:paraId="0C4B1779" w14:textId="20632E5F" w:rsidR="009042B3" w:rsidRDefault="009042B3" w:rsidP="00AB1EE7">
            <w:pPr>
              <w:pStyle w:val="tableheading"/>
            </w:pPr>
            <w:r>
              <w:t>Interface name</w:t>
            </w:r>
          </w:p>
        </w:tc>
        <w:tc>
          <w:tcPr>
            <w:tcW w:w="976" w:type="dxa"/>
          </w:tcPr>
          <w:p w14:paraId="37D04125" w14:textId="6F052D27" w:rsidR="009042B3" w:rsidRDefault="009042B3" w:rsidP="00AB1EE7">
            <w:pPr>
              <w:pStyle w:val="tableheading"/>
            </w:pPr>
            <w:r>
              <w:t>Version</w:t>
            </w:r>
          </w:p>
        </w:tc>
        <w:tc>
          <w:tcPr>
            <w:tcW w:w="968" w:type="dxa"/>
          </w:tcPr>
          <w:p w14:paraId="31C6027A" w14:textId="6F520319" w:rsidR="009042B3" w:rsidRDefault="009042B3" w:rsidP="00AB1EE7">
            <w:pPr>
              <w:pStyle w:val="tableheading"/>
            </w:pPr>
            <w:r>
              <w:t>Secured</w:t>
            </w:r>
          </w:p>
        </w:tc>
        <w:tc>
          <w:tcPr>
            <w:tcW w:w="3072" w:type="dxa"/>
          </w:tcPr>
          <w:p w14:paraId="1AA633C2" w14:textId="7113235E" w:rsidR="009042B3" w:rsidRDefault="009042B3" w:rsidP="00AB1EE7">
            <w:pPr>
              <w:pStyle w:val="tableheading"/>
            </w:pPr>
            <w:r>
              <w:t>Object path</w:t>
            </w:r>
          </w:p>
        </w:tc>
      </w:tr>
      <w:tr w:rsidR="009042B3" w14:paraId="68441D9A" w14:textId="751C60E1" w:rsidTr="009042B3">
        <w:tc>
          <w:tcPr>
            <w:tcW w:w="1601" w:type="dxa"/>
          </w:tcPr>
          <w:p w14:paraId="3933C4A5" w14:textId="2D520162" w:rsidR="009042B3" w:rsidRDefault="009042B3" w:rsidP="00AB1EE7">
            <w:pPr>
              <w:pStyle w:val="tableentry"/>
            </w:pPr>
            <w:r w:rsidRPr="009042B3">
              <w:t>org.allseen.LSF.ControllerService</w:t>
            </w:r>
          </w:p>
        </w:tc>
        <w:tc>
          <w:tcPr>
            <w:tcW w:w="976" w:type="dxa"/>
          </w:tcPr>
          <w:p w14:paraId="120BC2FD" w14:textId="7B051633" w:rsidR="009042B3" w:rsidRDefault="009042B3" w:rsidP="00AB1EE7">
            <w:pPr>
              <w:pStyle w:val="tableentry"/>
            </w:pPr>
            <w:r>
              <w:t>1</w:t>
            </w:r>
          </w:p>
        </w:tc>
        <w:tc>
          <w:tcPr>
            <w:tcW w:w="968" w:type="dxa"/>
          </w:tcPr>
          <w:p w14:paraId="525DB0BC" w14:textId="0D31A7C1" w:rsidR="009042B3" w:rsidRDefault="009042B3" w:rsidP="00AB1EE7">
            <w:pPr>
              <w:pStyle w:val="tableentry"/>
            </w:pPr>
            <w:r>
              <w:t>no</w:t>
            </w:r>
          </w:p>
        </w:tc>
        <w:tc>
          <w:tcPr>
            <w:tcW w:w="3072" w:type="dxa"/>
          </w:tcPr>
          <w:p w14:paraId="5CBD9BE9" w14:textId="0363393A" w:rsidR="009042B3" w:rsidRDefault="009042B3" w:rsidP="00AB1EE7">
            <w:pPr>
              <w:pStyle w:val="tableentry"/>
            </w:pPr>
            <w:r w:rsidRPr="009042B3">
              <w:t>/org/allseen/LSF/ControllerService</w:t>
            </w:r>
          </w:p>
        </w:tc>
      </w:tr>
    </w:tbl>
    <w:p w14:paraId="751A109D" w14:textId="0E512C8A" w:rsidR="00FC437F" w:rsidRDefault="008F09BD" w:rsidP="008F09BD">
      <w:pPr>
        <w:pStyle w:val="Heading2"/>
      </w:pPr>
      <w:bookmarkStart w:id="16" w:name="_Toc408386970"/>
      <w:bookmarkEnd w:id="13"/>
      <w:r>
        <w:t>Properties</w:t>
      </w:r>
      <w:bookmarkEnd w:id="16"/>
    </w:p>
    <w:tbl>
      <w:tblPr>
        <w:tblStyle w:val="Tablegeneric"/>
        <w:tblW w:w="8640" w:type="dxa"/>
        <w:tblInd w:w="835" w:type="dxa"/>
        <w:tblLook w:val="04A0" w:firstRow="1" w:lastRow="0" w:firstColumn="1" w:lastColumn="0" w:noHBand="0" w:noVBand="1"/>
      </w:tblPr>
      <w:tblGrid>
        <w:gridCol w:w="2159"/>
        <w:gridCol w:w="1061"/>
        <w:gridCol w:w="1651"/>
        <w:gridCol w:w="1041"/>
        <w:gridCol w:w="2728"/>
      </w:tblGrid>
      <w:tr w:rsidR="00DD071B" w14:paraId="1234A1C6" w14:textId="77777777" w:rsidTr="00DD071B">
        <w:trPr>
          <w:cnfStyle w:val="100000000000" w:firstRow="1" w:lastRow="0" w:firstColumn="0" w:lastColumn="0" w:oddVBand="0" w:evenVBand="0" w:oddHBand="0" w:evenHBand="0" w:firstRowFirstColumn="0" w:firstRowLastColumn="0" w:lastRowFirstColumn="0" w:lastRowLastColumn="0"/>
        </w:trPr>
        <w:tc>
          <w:tcPr>
            <w:tcW w:w="2159" w:type="dxa"/>
          </w:tcPr>
          <w:p w14:paraId="42139185" w14:textId="146EFD1B" w:rsidR="00DD071B" w:rsidRDefault="00DD071B" w:rsidP="00AB1EE7">
            <w:pPr>
              <w:pStyle w:val="tableheading"/>
            </w:pPr>
            <w:r>
              <w:t>Property name</w:t>
            </w:r>
          </w:p>
        </w:tc>
        <w:tc>
          <w:tcPr>
            <w:tcW w:w="1061" w:type="dxa"/>
          </w:tcPr>
          <w:p w14:paraId="03C27FA6" w14:textId="2CFE987A" w:rsidR="00DD071B" w:rsidRDefault="00DD071B" w:rsidP="00AB1EE7">
            <w:pPr>
              <w:pStyle w:val="tableheading"/>
            </w:pPr>
            <w:r>
              <w:t>Signature</w:t>
            </w:r>
          </w:p>
        </w:tc>
        <w:tc>
          <w:tcPr>
            <w:tcW w:w="1651" w:type="dxa"/>
          </w:tcPr>
          <w:p w14:paraId="57A7BF19" w14:textId="425B844E" w:rsidR="00DD071B" w:rsidRDefault="00DD071B" w:rsidP="00AB1EE7">
            <w:pPr>
              <w:pStyle w:val="tableheading"/>
            </w:pPr>
            <w:r>
              <w:t>List of Values</w:t>
            </w:r>
          </w:p>
        </w:tc>
        <w:tc>
          <w:tcPr>
            <w:tcW w:w="1041" w:type="dxa"/>
          </w:tcPr>
          <w:p w14:paraId="2F22271B" w14:textId="159BB8F3" w:rsidR="00DD071B" w:rsidRDefault="00DD071B" w:rsidP="00AB1EE7">
            <w:pPr>
              <w:pStyle w:val="tableheading"/>
            </w:pPr>
            <w:r>
              <w:t>Writable</w:t>
            </w:r>
          </w:p>
        </w:tc>
        <w:tc>
          <w:tcPr>
            <w:tcW w:w="2728" w:type="dxa"/>
          </w:tcPr>
          <w:p w14:paraId="595AF9F9" w14:textId="7503D57E" w:rsidR="00DD071B" w:rsidRDefault="00DD071B" w:rsidP="00AB1EE7">
            <w:pPr>
              <w:pStyle w:val="tableheading"/>
            </w:pPr>
            <w:r>
              <w:t>Description</w:t>
            </w:r>
          </w:p>
        </w:tc>
      </w:tr>
      <w:tr w:rsidR="00DD071B" w14:paraId="43E5DE47" w14:textId="77777777" w:rsidTr="00DD071B">
        <w:tc>
          <w:tcPr>
            <w:tcW w:w="2159" w:type="dxa"/>
          </w:tcPr>
          <w:p w14:paraId="082ED404" w14:textId="6D975819" w:rsidR="00DD071B" w:rsidRDefault="00DD071B" w:rsidP="00AB1EE7">
            <w:pPr>
              <w:pStyle w:val="tableentry"/>
            </w:pPr>
            <w:r>
              <w:t>Version</w:t>
            </w:r>
          </w:p>
        </w:tc>
        <w:tc>
          <w:tcPr>
            <w:tcW w:w="1061" w:type="dxa"/>
          </w:tcPr>
          <w:p w14:paraId="078861F1" w14:textId="0BD75F9F" w:rsidR="00DD071B" w:rsidRDefault="00DD071B" w:rsidP="00AB1EE7">
            <w:pPr>
              <w:pStyle w:val="tableentry"/>
            </w:pPr>
            <w:r>
              <w:t>u</w:t>
            </w:r>
          </w:p>
        </w:tc>
        <w:tc>
          <w:tcPr>
            <w:tcW w:w="1651" w:type="dxa"/>
          </w:tcPr>
          <w:p w14:paraId="16220EC7" w14:textId="435B7C67" w:rsidR="00DD071B" w:rsidRDefault="00DD071B" w:rsidP="00AB1EE7">
            <w:pPr>
              <w:pStyle w:val="tableentry"/>
            </w:pPr>
            <w:r>
              <w:t>Positive integers</w:t>
            </w:r>
          </w:p>
        </w:tc>
        <w:tc>
          <w:tcPr>
            <w:tcW w:w="1041" w:type="dxa"/>
          </w:tcPr>
          <w:p w14:paraId="3F64B5B5" w14:textId="1212EDBD" w:rsidR="00DD071B" w:rsidRDefault="00DD071B" w:rsidP="009042B3">
            <w:pPr>
              <w:pStyle w:val="tableentry"/>
            </w:pPr>
            <w:r>
              <w:t>No</w:t>
            </w:r>
          </w:p>
        </w:tc>
        <w:tc>
          <w:tcPr>
            <w:tcW w:w="2728" w:type="dxa"/>
          </w:tcPr>
          <w:p w14:paraId="339DB2EC" w14:textId="31214BF6" w:rsidR="00DD071B" w:rsidRDefault="00DD071B" w:rsidP="009042B3">
            <w:pPr>
              <w:pStyle w:val="tableentry"/>
            </w:pPr>
            <w:r>
              <w:t>Interface version number</w:t>
            </w:r>
            <w:r w:rsidR="00973C4A">
              <w:t>.</w:t>
            </w:r>
          </w:p>
        </w:tc>
      </w:tr>
    </w:tbl>
    <w:p w14:paraId="317C72E9" w14:textId="5B266014" w:rsidR="008F09BD" w:rsidRDefault="008F09BD" w:rsidP="008F09BD">
      <w:pPr>
        <w:pStyle w:val="Heading2"/>
      </w:pPr>
      <w:bookmarkStart w:id="17" w:name="_Toc408386971"/>
      <w:r>
        <w:t>Methods</w:t>
      </w:r>
      <w:bookmarkEnd w:id="17"/>
    </w:p>
    <w:p w14:paraId="0626D823" w14:textId="212AD46C" w:rsidR="009042B3" w:rsidRDefault="009042B3" w:rsidP="009042B3">
      <w:pPr>
        <w:pStyle w:val="Heading3"/>
      </w:pPr>
      <w:bookmarkStart w:id="18" w:name="_Toc408386972"/>
      <w:r>
        <w:t>LightingResetControllerService</w:t>
      </w:r>
      <w:bookmarkEnd w:id="18"/>
    </w:p>
    <w:p w14:paraId="7A57C2B9" w14:textId="6C6E1FFB" w:rsidR="009042B3" w:rsidRDefault="009042B3" w:rsidP="009042B3">
      <w:pPr>
        <w:pStyle w:val="body"/>
        <w:rPr>
          <w:b/>
        </w:rPr>
      </w:pPr>
      <w:r>
        <w:rPr>
          <w:b/>
        </w:rPr>
        <w:t>Inputs</w:t>
      </w:r>
    </w:p>
    <w:p w14:paraId="6A006235" w14:textId="6EA7E122" w:rsidR="00D03C1A" w:rsidRPr="00DD071B" w:rsidRDefault="009042B3" w:rsidP="00DD071B">
      <w:pPr>
        <w:pStyle w:val="body"/>
      </w:pPr>
      <w:r>
        <w:t>None.</w:t>
      </w:r>
    </w:p>
    <w:p w14:paraId="57CDC915" w14:textId="54CA4DB6" w:rsidR="009042B3" w:rsidRDefault="009042B3" w:rsidP="009042B3">
      <w:pPr>
        <w:pStyle w:val="body"/>
        <w:rPr>
          <w:b/>
        </w:rPr>
      </w:pPr>
      <w:r>
        <w:rPr>
          <w:b/>
        </w:rPr>
        <w:t>Outputs</w:t>
      </w:r>
    </w:p>
    <w:tbl>
      <w:tblPr>
        <w:tblStyle w:val="Tablegeneric"/>
        <w:tblW w:w="8606" w:type="dxa"/>
        <w:tblInd w:w="835" w:type="dxa"/>
        <w:tblLook w:val="04A0" w:firstRow="1" w:lastRow="0" w:firstColumn="1" w:lastColumn="0" w:noHBand="0" w:noVBand="1"/>
      </w:tblPr>
      <w:tblGrid>
        <w:gridCol w:w="2891"/>
        <w:gridCol w:w="1141"/>
        <w:gridCol w:w="1638"/>
        <w:gridCol w:w="2936"/>
      </w:tblGrid>
      <w:tr w:rsidR="009042B3" w14:paraId="4FC6E006" w14:textId="77777777" w:rsidTr="00AB1EE7">
        <w:trPr>
          <w:cnfStyle w:val="100000000000" w:firstRow="1" w:lastRow="0" w:firstColumn="0" w:lastColumn="0" w:oddVBand="0" w:evenVBand="0" w:oddHBand="0" w:evenHBand="0" w:firstRowFirstColumn="0" w:firstRowLastColumn="0" w:lastRowFirstColumn="0" w:lastRowLastColumn="0"/>
        </w:trPr>
        <w:tc>
          <w:tcPr>
            <w:tcW w:w="2922" w:type="dxa"/>
          </w:tcPr>
          <w:p w14:paraId="7891EC23" w14:textId="3F3319EB" w:rsidR="009042B3" w:rsidRDefault="00823633" w:rsidP="00AB1EE7">
            <w:pPr>
              <w:pStyle w:val="tableheading"/>
            </w:pPr>
            <w:r>
              <w:t>Parameter n</w:t>
            </w:r>
            <w:r w:rsidR="009042B3">
              <w:t>ame</w:t>
            </w:r>
          </w:p>
        </w:tc>
        <w:tc>
          <w:tcPr>
            <w:tcW w:w="1061" w:type="dxa"/>
          </w:tcPr>
          <w:p w14:paraId="111CF96C" w14:textId="7A7B90E1" w:rsidR="009042B3" w:rsidRDefault="009042B3" w:rsidP="00AB1EE7">
            <w:pPr>
              <w:pStyle w:val="tableheading"/>
            </w:pPr>
            <w:r>
              <w:t>Mandatory</w:t>
            </w:r>
          </w:p>
        </w:tc>
        <w:tc>
          <w:tcPr>
            <w:tcW w:w="1651" w:type="dxa"/>
          </w:tcPr>
          <w:p w14:paraId="1F995DB5" w14:textId="3FCCAD1B" w:rsidR="009042B3" w:rsidRDefault="009042B3" w:rsidP="00AB1EE7">
            <w:pPr>
              <w:pStyle w:val="tableheading"/>
            </w:pPr>
            <w:r>
              <w:t>Return signature</w:t>
            </w:r>
          </w:p>
        </w:tc>
        <w:tc>
          <w:tcPr>
            <w:tcW w:w="2972" w:type="dxa"/>
          </w:tcPr>
          <w:p w14:paraId="59ACA871" w14:textId="77777777" w:rsidR="009042B3" w:rsidRDefault="009042B3" w:rsidP="00AB1EE7">
            <w:pPr>
              <w:pStyle w:val="tableheading"/>
            </w:pPr>
            <w:r>
              <w:t>Description</w:t>
            </w:r>
          </w:p>
        </w:tc>
      </w:tr>
      <w:tr w:rsidR="009042B3" w14:paraId="397B932F" w14:textId="77777777" w:rsidTr="00AB1EE7">
        <w:tc>
          <w:tcPr>
            <w:tcW w:w="2922" w:type="dxa"/>
          </w:tcPr>
          <w:p w14:paraId="1B8D3261" w14:textId="39EFE9C0" w:rsidR="009042B3" w:rsidRDefault="009042B3" w:rsidP="00AB1EE7">
            <w:pPr>
              <w:pStyle w:val="tableentry"/>
            </w:pPr>
            <w:r>
              <w:t>responseCode</w:t>
            </w:r>
          </w:p>
        </w:tc>
        <w:tc>
          <w:tcPr>
            <w:tcW w:w="1061" w:type="dxa"/>
          </w:tcPr>
          <w:p w14:paraId="12D271CE" w14:textId="78AF609B" w:rsidR="009042B3" w:rsidRDefault="00D03C1A" w:rsidP="00AB1EE7">
            <w:pPr>
              <w:pStyle w:val="tableentry"/>
            </w:pPr>
            <w:r>
              <w:t>Yes</w:t>
            </w:r>
          </w:p>
        </w:tc>
        <w:tc>
          <w:tcPr>
            <w:tcW w:w="1651" w:type="dxa"/>
          </w:tcPr>
          <w:p w14:paraId="2E64B903" w14:textId="32F3AB49" w:rsidR="009042B3" w:rsidRDefault="00D03C1A" w:rsidP="00AB1EE7">
            <w:pPr>
              <w:pStyle w:val="tableentry"/>
            </w:pPr>
            <w:r>
              <w:t>u</w:t>
            </w:r>
          </w:p>
        </w:tc>
        <w:tc>
          <w:tcPr>
            <w:tcW w:w="2972" w:type="dxa"/>
          </w:tcPr>
          <w:p w14:paraId="691A8560" w14:textId="7DAF7A76" w:rsidR="009042B3" w:rsidRDefault="00D03C1A" w:rsidP="00AB1EE7">
            <w:pPr>
              <w:pStyle w:val="tableentry"/>
            </w:pPr>
            <w:r>
              <w:t>The result code of the operation.</w:t>
            </w:r>
          </w:p>
        </w:tc>
      </w:tr>
    </w:tbl>
    <w:p w14:paraId="26752D9C" w14:textId="440AECAB" w:rsidR="009042B3" w:rsidRDefault="00D03C1A" w:rsidP="009042B3">
      <w:pPr>
        <w:pStyle w:val="body"/>
        <w:rPr>
          <w:b/>
        </w:rPr>
      </w:pPr>
      <w:r>
        <w:rPr>
          <w:b/>
        </w:rPr>
        <w:t>Description</w:t>
      </w:r>
    </w:p>
    <w:p w14:paraId="64CD17CA" w14:textId="6D3862B1" w:rsidR="00D03C1A" w:rsidRDefault="00D03C1A" w:rsidP="00D03C1A">
      <w:pPr>
        <w:pStyle w:val="body"/>
      </w:pPr>
      <w:r>
        <w:t>Reset the state of the Lighting Controller Service. Clears any defined presets, lamp groups, and scenes.</w:t>
      </w:r>
    </w:p>
    <w:p w14:paraId="272F1F29" w14:textId="5B4FC42E" w:rsidR="00D03C1A" w:rsidRDefault="00D03C1A" w:rsidP="00D03C1A">
      <w:pPr>
        <w:pStyle w:val="Heading3"/>
      </w:pPr>
      <w:bookmarkStart w:id="19" w:name="_Toc408386973"/>
      <w:r w:rsidRPr="00D03C1A">
        <w:t>GetControllerServiceVersion</w:t>
      </w:r>
      <w:bookmarkEnd w:id="19"/>
    </w:p>
    <w:p w14:paraId="55CB1FDD" w14:textId="77777777" w:rsidR="00D03C1A" w:rsidRDefault="00D03C1A" w:rsidP="00D03C1A">
      <w:pPr>
        <w:pStyle w:val="body"/>
        <w:rPr>
          <w:b/>
        </w:rPr>
      </w:pPr>
      <w:r>
        <w:rPr>
          <w:b/>
        </w:rPr>
        <w:t>Inputs</w:t>
      </w:r>
    </w:p>
    <w:p w14:paraId="6C92556C" w14:textId="77777777" w:rsidR="00D03C1A" w:rsidRDefault="00D03C1A" w:rsidP="00D03C1A">
      <w:pPr>
        <w:pStyle w:val="body"/>
      </w:pPr>
      <w:r>
        <w:t>None.</w:t>
      </w:r>
    </w:p>
    <w:p w14:paraId="79B6C8B1" w14:textId="77777777" w:rsidR="00D03C1A" w:rsidRDefault="00D03C1A" w:rsidP="00D03C1A">
      <w:pPr>
        <w:pStyle w:val="body"/>
        <w:rPr>
          <w:b/>
        </w:rPr>
      </w:pPr>
      <w:r>
        <w:rPr>
          <w:b/>
        </w:rPr>
        <w:t>Outputs</w:t>
      </w:r>
    </w:p>
    <w:tbl>
      <w:tblPr>
        <w:tblStyle w:val="Tablegeneric"/>
        <w:tblW w:w="8606" w:type="dxa"/>
        <w:tblInd w:w="835" w:type="dxa"/>
        <w:tblLook w:val="04A0" w:firstRow="1" w:lastRow="0" w:firstColumn="1" w:lastColumn="0" w:noHBand="0" w:noVBand="1"/>
      </w:tblPr>
      <w:tblGrid>
        <w:gridCol w:w="2888"/>
        <w:gridCol w:w="1141"/>
        <w:gridCol w:w="1639"/>
        <w:gridCol w:w="2938"/>
      </w:tblGrid>
      <w:tr w:rsidR="00D03C1A" w14:paraId="3358ABD7" w14:textId="77777777" w:rsidTr="00AB1EE7">
        <w:trPr>
          <w:cnfStyle w:val="100000000000" w:firstRow="1" w:lastRow="0" w:firstColumn="0" w:lastColumn="0" w:oddVBand="0" w:evenVBand="0" w:oddHBand="0" w:evenHBand="0" w:firstRowFirstColumn="0" w:firstRowLastColumn="0" w:lastRowFirstColumn="0" w:lastRowLastColumn="0"/>
        </w:trPr>
        <w:tc>
          <w:tcPr>
            <w:tcW w:w="2922" w:type="dxa"/>
          </w:tcPr>
          <w:p w14:paraId="743E3A44" w14:textId="1F9EA088" w:rsidR="00D03C1A" w:rsidRDefault="00823633" w:rsidP="00AB1EE7">
            <w:pPr>
              <w:pStyle w:val="tableheading"/>
            </w:pPr>
            <w:r>
              <w:t>Parameter n</w:t>
            </w:r>
            <w:r w:rsidR="00D03C1A">
              <w:t>ame</w:t>
            </w:r>
          </w:p>
        </w:tc>
        <w:tc>
          <w:tcPr>
            <w:tcW w:w="1061" w:type="dxa"/>
          </w:tcPr>
          <w:p w14:paraId="124E283C" w14:textId="77777777" w:rsidR="00D03C1A" w:rsidRDefault="00D03C1A" w:rsidP="00AB1EE7">
            <w:pPr>
              <w:pStyle w:val="tableheading"/>
            </w:pPr>
            <w:r>
              <w:t>Mandatory</w:t>
            </w:r>
          </w:p>
        </w:tc>
        <w:tc>
          <w:tcPr>
            <w:tcW w:w="1651" w:type="dxa"/>
          </w:tcPr>
          <w:p w14:paraId="5B6A3E11" w14:textId="77777777" w:rsidR="00D03C1A" w:rsidRDefault="00D03C1A" w:rsidP="00AB1EE7">
            <w:pPr>
              <w:pStyle w:val="tableheading"/>
            </w:pPr>
            <w:r>
              <w:t>Return signature</w:t>
            </w:r>
          </w:p>
        </w:tc>
        <w:tc>
          <w:tcPr>
            <w:tcW w:w="2972" w:type="dxa"/>
          </w:tcPr>
          <w:p w14:paraId="15DBFBD4" w14:textId="77777777" w:rsidR="00D03C1A" w:rsidRDefault="00D03C1A" w:rsidP="00AB1EE7">
            <w:pPr>
              <w:pStyle w:val="tableheading"/>
            </w:pPr>
            <w:r>
              <w:t>Description</w:t>
            </w:r>
          </w:p>
        </w:tc>
      </w:tr>
      <w:tr w:rsidR="00D03C1A" w14:paraId="2C85361F" w14:textId="77777777" w:rsidTr="00AB1EE7">
        <w:tc>
          <w:tcPr>
            <w:tcW w:w="2922" w:type="dxa"/>
          </w:tcPr>
          <w:p w14:paraId="6BC516F1" w14:textId="10ADA032" w:rsidR="00D03C1A" w:rsidRDefault="00D03C1A" w:rsidP="00AB1EE7">
            <w:pPr>
              <w:pStyle w:val="tableentry"/>
            </w:pPr>
            <w:r>
              <w:t>version</w:t>
            </w:r>
          </w:p>
        </w:tc>
        <w:tc>
          <w:tcPr>
            <w:tcW w:w="1061" w:type="dxa"/>
          </w:tcPr>
          <w:p w14:paraId="030E1277" w14:textId="77777777" w:rsidR="00D03C1A" w:rsidRDefault="00D03C1A" w:rsidP="00AB1EE7">
            <w:pPr>
              <w:pStyle w:val="tableentry"/>
            </w:pPr>
            <w:r>
              <w:t>Yes</w:t>
            </w:r>
          </w:p>
        </w:tc>
        <w:tc>
          <w:tcPr>
            <w:tcW w:w="1651" w:type="dxa"/>
          </w:tcPr>
          <w:p w14:paraId="4DE71CE5" w14:textId="77777777" w:rsidR="00D03C1A" w:rsidRDefault="00D03C1A" w:rsidP="00AB1EE7">
            <w:pPr>
              <w:pStyle w:val="tableentry"/>
            </w:pPr>
            <w:r>
              <w:t>u</w:t>
            </w:r>
          </w:p>
        </w:tc>
        <w:tc>
          <w:tcPr>
            <w:tcW w:w="2972" w:type="dxa"/>
          </w:tcPr>
          <w:p w14:paraId="364C69D7" w14:textId="1A5E994B" w:rsidR="00D03C1A" w:rsidRDefault="00D03C1A" w:rsidP="00AB1EE7">
            <w:pPr>
              <w:pStyle w:val="tableentry"/>
            </w:pPr>
            <w:r>
              <w:t>Controller service version number.</w:t>
            </w:r>
          </w:p>
        </w:tc>
      </w:tr>
    </w:tbl>
    <w:p w14:paraId="1F84CE16" w14:textId="77777777" w:rsidR="00D03C1A" w:rsidRDefault="00D03C1A" w:rsidP="00D03C1A">
      <w:pPr>
        <w:pStyle w:val="body"/>
        <w:rPr>
          <w:b/>
        </w:rPr>
      </w:pPr>
      <w:r>
        <w:rPr>
          <w:b/>
        </w:rPr>
        <w:t>Description</w:t>
      </w:r>
    </w:p>
    <w:p w14:paraId="44E2EC19" w14:textId="34314ACF" w:rsidR="00D03C1A" w:rsidRPr="00D03C1A" w:rsidRDefault="00D03C1A" w:rsidP="00D03C1A">
      <w:pPr>
        <w:pStyle w:val="body"/>
      </w:pPr>
      <w:r>
        <w:t>Gets the version of the Controller Service.</w:t>
      </w:r>
    </w:p>
    <w:p w14:paraId="0232AD8B" w14:textId="752F2377" w:rsidR="00D03C1A" w:rsidRDefault="00823633" w:rsidP="00823633">
      <w:pPr>
        <w:pStyle w:val="Heading2"/>
      </w:pPr>
      <w:bookmarkStart w:id="20" w:name="_Toc408386974"/>
      <w:r>
        <w:lastRenderedPageBreak/>
        <w:t>Signals</w:t>
      </w:r>
      <w:bookmarkEnd w:id="20"/>
    </w:p>
    <w:tbl>
      <w:tblPr>
        <w:tblStyle w:val="Tablegeneric"/>
        <w:tblW w:w="8910" w:type="dxa"/>
        <w:tblInd w:w="835" w:type="dxa"/>
        <w:tblLook w:val="04A0" w:firstRow="1" w:lastRow="0" w:firstColumn="1" w:lastColumn="0" w:noHBand="0" w:noVBand="1"/>
      </w:tblPr>
      <w:tblGrid>
        <w:gridCol w:w="2752"/>
        <w:gridCol w:w="721"/>
        <w:gridCol w:w="1102"/>
        <w:gridCol w:w="1141"/>
        <w:gridCol w:w="1366"/>
        <w:gridCol w:w="1828"/>
      </w:tblGrid>
      <w:tr w:rsidR="001F0425" w14:paraId="3B2AEA38" w14:textId="77777777" w:rsidTr="009642F1">
        <w:trPr>
          <w:cnfStyle w:val="100000000000" w:firstRow="1" w:lastRow="0" w:firstColumn="0" w:lastColumn="0" w:oddVBand="0" w:evenVBand="0" w:oddHBand="0" w:evenHBand="0" w:firstRowFirstColumn="0" w:firstRowLastColumn="0" w:lastRowFirstColumn="0" w:lastRowLastColumn="0"/>
        </w:trPr>
        <w:tc>
          <w:tcPr>
            <w:tcW w:w="2752" w:type="dxa"/>
          </w:tcPr>
          <w:p w14:paraId="794849A8" w14:textId="2F4F4E58" w:rsidR="00823633" w:rsidRDefault="00823633" w:rsidP="00AB1EE7">
            <w:pPr>
              <w:pStyle w:val="tableheading"/>
            </w:pPr>
            <w:r>
              <w:t>Signal name</w:t>
            </w:r>
          </w:p>
        </w:tc>
        <w:tc>
          <w:tcPr>
            <w:tcW w:w="2964" w:type="dxa"/>
            <w:gridSpan w:val="3"/>
          </w:tcPr>
          <w:p w14:paraId="653EB381" w14:textId="31CEFC88" w:rsidR="00823633" w:rsidRDefault="00823633" w:rsidP="00AB1EE7">
            <w:pPr>
              <w:pStyle w:val="tableheading"/>
            </w:pPr>
            <w:r>
              <w:t>Parameter name</w:t>
            </w:r>
          </w:p>
        </w:tc>
        <w:tc>
          <w:tcPr>
            <w:tcW w:w="1366" w:type="dxa"/>
          </w:tcPr>
          <w:p w14:paraId="31795745" w14:textId="5332DC4D" w:rsidR="00823633" w:rsidRDefault="00823633" w:rsidP="00AB1EE7">
            <w:pPr>
              <w:pStyle w:val="tableheading"/>
            </w:pPr>
            <w:r>
              <w:t>Sessionless</w:t>
            </w:r>
          </w:p>
        </w:tc>
        <w:tc>
          <w:tcPr>
            <w:tcW w:w="1828" w:type="dxa"/>
          </w:tcPr>
          <w:p w14:paraId="1715D221" w14:textId="77777777" w:rsidR="00823633" w:rsidRDefault="00823633" w:rsidP="00AB1EE7">
            <w:pPr>
              <w:pStyle w:val="tableheading"/>
            </w:pPr>
            <w:r>
              <w:t>Description</w:t>
            </w:r>
          </w:p>
        </w:tc>
      </w:tr>
      <w:tr w:rsidR="009642F1" w14:paraId="6EDECAD0" w14:textId="77777777" w:rsidTr="009642F1">
        <w:tc>
          <w:tcPr>
            <w:tcW w:w="2752" w:type="dxa"/>
          </w:tcPr>
          <w:p w14:paraId="48918C53" w14:textId="77777777" w:rsidR="009642F1" w:rsidRDefault="009642F1" w:rsidP="00AB1EE7">
            <w:pPr>
              <w:pStyle w:val="tableheading"/>
            </w:pPr>
          </w:p>
        </w:tc>
        <w:tc>
          <w:tcPr>
            <w:tcW w:w="721" w:type="dxa"/>
            <w:tcBorders>
              <w:right w:val="single" w:sz="4" w:space="0" w:color="auto"/>
            </w:tcBorders>
          </w:tcPr>
          <w:p w14:paraId="12C13248" w14:textId="48D42A95" w:rsidR="009642F1" w:rsidRPr="009642F1" w:rsidRDefault="009642F1" w:rsidP="00AB1EE7">
            <w:pPr>
              <w:pStyle w:val="tableheading"/>
            </w:pPr>
            <w:r w:rsidRPr="009642F1">
              <w:t>Name</w:t>
            </w:r>
          </w:p>
        </w:tc>
        <w:tc>
          <w:tcPr>
            <w:tcW w:w="1102" w:type="dxa"/>
            <w:tcBorders>
              <w:left w:val="single" w:sz="4" w:space="0" w:color="auto"/>
              <w:right w:val="single" w:sz="4" w:space="0" w:color="auto"/>
            </w:tcBorders>
          </w:tcPr>
          <w:p w14:paraId="639DEBEA" w14:textId="4AC2FCF5" w:rsidR="009642F1" w:rsidRPr="009642F1" w:rsidRDefault="009642F1" w:rsidP="00AB1EE7">
            <w:pPr>
              <w:pStyle w:val="tableheading"/>
            </w:pPr>
            <w:r w:rsidRPr="009642F1">
              <w:t>Signature</w:t>
            </w:r>
          </w:p>
        </w:tc>
        <w:tc>
          <w:tcPr>
            <w:tcW w:w="1141" w:type="dxa"/>
            <w:tcBorders>
              <w:left w:val="single" w:sz="4" w:space="0" w:color="auto"/>
              <w:right w:val="single" w:sz="4" w:space="0" w:color="auto"/>
            </w:tcBorders>
          </w:tcPr>
          <w:p w14:paraId="2509DC79" w14:textId="64AAC145" w:rsidR="009642F1" w:rsidRPr="009642F1" w:rsidRDefault="009642F1" w:rsidP="00AB1EE7">
            <w:pPr>
              <w:pStyle w:val="tableheading"/>
            </w:pPr>
            <w:r w:rsidRPr="009642F1">
              <w:t>Mandatory</w:t>
            </w:r>
          </w:p>
        </w:tc>
        <w:tc>
          <w:tcPr>
            <w:tcW w:w="1366" w:type="dxa"/>
            <w:tcBorders>
              <w:left w:val="single" w:sz="4" w:space="0" w:color="auto"/>
            </w:tcBorders>
          </w:tcPr>
          <w:p w14:paraId="18B2BDBD" w14:textId="2C8C7FA6" w:rsidR="009642F1" w:rsidRDefault="009642F1" w:rsidP="00AB1EE7">
            <w:pPr>
              <w:pStyle w:val="tableheading"/>
            </w:pPr>
          </w:p>
        </w:tc>
        <w:tc>
          <w:tcPr>
            <w:tcW w:w="1828" w:type="dxa"/>
          </w:tcPr>
          <w:p w14:paraId="1C25BD60" w14:textId="77777777" w:rsidR="009642F1" w:rsidRDefault="009642F1" w:rsidP="00AB1EE7">
            <w:pPr>
              <w:pStyle w:val="tableheading"/>
            </w:pPr>
          </w:p>
        </w:tc>
      </w:tr>
      <w:tr w:rsidR="0058162E" w14:paraId="4829289D" w14:textId="77777777" w:rsidTr="003027A4">
        <w:trPr>
          <w:trHeight w:val="908"/>
        </w:trPr>
        <w:tc>
          <w:tcPr>
            <w:tcW w:w="2752" w:type="dxa"/>
          </w:tcPr>
          <w:p w14:paraId="786842F4" w14:textId="06BB6A12" w:rsidR="0058162E" w:rsidRDefault="0058162E" w:rsidP="00AB1EE7">
            <w:pPr>
              <w:pStyle w:val="tableentry"/>
            </w:pPr>
            <w:r w:rsidRPr="00823633">
              <w:t>ControllerServiceLightingReset</w:t>
            </w:r>
          </w:p>
        </w:tc>
        <w:tc>
          <w:tcPr>
            <w:tcW w:w="721" w:type="dxa"/>
            <w:tcBorders>
              <w:top w:val="single" w:sz="4" w:space="0" w:color="auto"/>
              <w:right w:val="single" w:sz="4" w:space="0" w:color="auto"/>
            </w:tcBorders>
          </w:tcPr>
          <w:p w14:paraId="52DD77F6" w14:textId="27F3A380" w:rsidR="0058162E" w:rsidRPr="00823633" w:rsidRDefault="0058162E" w:rsidP="00AB1EE7">
            <w:pPr>
              <w:pStyle w:val="tableentry"/>
              <w:rPr>
                <w:b/>
              </w:rPr>
            </w:pPr>
          </w:p>
        </w:tc>
        <w:tc>
          <w:tcPr>
            <w:tcW w:w="1102" w:type="dxa"/>
            <w:tcBorders>
              <w:top w:val="single" w:sz="4" w:space="0" w:color="auto"/>
              <w:left w:val="single" w:sz="4" w:space="0" w:color="auto"/>
              <w:right w:val="single" w:sz="4" w:space="0" w:color="auto"/>
            </w:tcBorders>
          </w:tcPr>
          <w:p w14:paraId="01F3EEEB" w14:textId="75DA1776" w:rsidR="0058162E" w:rsidRPr="00823633" w:rsidRDefault="0058162E" w:rsidP="00AB1EE7">
            <w:pPr>
              <w:pStyle w:val="tableentry"/>
              <w:rPr>
                <w:b/>
              </w:rPr>
            </w:pPr>
          </w:p>
        </w:tc>
        <w:tc>
          <w:tcPr>
            <w:tcW w:w="1141" w:type="dxa"/>
            <w:tcBorders>
              <w:top w:val="single" w:sz="4" w:space="0" w:color="auto"/>
              <w:left w:val="single" w:sz="4" w:space="0" w:color="auto"/>
            </w:tcBorders>
          </w:tcPr>
          <w:p w14:paraId="643F5810" w14:textId="61BF56AA" w:rsidR="0058162E" w:rsidRPr="00823633" w:rsidRDefault="0058162E" w:rsidP="00AB1EE7">
            <w:pPr>
              <w:pStyle w:val="tableentry"/>
              <w:rPr>
                <w:b/>
              </w:rPr>
            </w:pPr>
          </w:p>
        </w:tc>
        <w:tc>
          <w:tcPr>
            <w:tcW w:w="1366" w:type="dxa"/>
          </w:tcPr>
          <w:p w14:paraId="154FF2CF" w14:textId="712976DB" w:rsidR="0058162E" w:rsidRDefault="0058162E" w:rsidP="00AB1EE7">
            <w:pPr>
              <w:pStyle w:val="tableentry"/>
            </w:pPr>
            <w:r>
              <w:t>Yes</w:t>
            </w:r>
          </w:p>
        </w:tc>
        <w:tc>
          <w:tcPr>
            <w:tcW w:w="1828" w:type="dxa"/>
          </w:tcPr>
          <w:p w14:paraId="3722ABE4" w14:textId="358BFD5C" w:rsidR="0058162E" w:rsidRDefault="0058162E" w:rsidP="00823633">
            <w:pPr>
              <w:pStyle w:val="tableentry"/>
            </w:pPr>
            <w:r>
              <w:t>Notify any listener that the controller service has been reset.</w:t>
            </w:r>
          </w:p>
        </w:tc>
      </w:tr>
    </w:tbl>
    <w:p w14:paraId="1472BD0E" w14:textId="77777777" w:rsidR="008120ED" w:rsidRDefault="008120ED">
      <w:pPr>
        <w:spacing w:before="0" w:after="0" w:line="240" w:lineRule="auto"/>
        <w:ind w:left="0"/>
        <w:rPr>
          <w:sz w:val="44"/>
          <w:szCs w:val="40"/>
        </w:rPr>
      </w:pPr>
      <w:r>
        <w:br w:type="page"/>
      </w:r>
    </w:p>
    <w:p w14:paraId="2AB8AE84" w14:textId="3F3B42DA" w:rsidR="00DD071B" w:rsidRDefault="00DD071B" w:rsidP="00DD071B">
      <w:pPr>
        <w:pStyle w:val="Heading1"/>
      </w:pPr>
      <w:bookmarkStart w:id="21" w:name="_Toc408386975"/>
      <w:r>
        <w:lastRenderedPageBreak/>
        <w:t>Lamp Interface</w:t>
      </w:r>
      <w:bookmarkEnd w:id="21"/>
    </w:p>
    <w:p w14:paraId="0A0BB6D4" w14:textId="77777777" w:rsidR="00DD071B" w:rsidRDefault="00DD071B" w:rsidP="00DD071B">
      <w:pPr>
        <w:pStyle w:val="Heading2"/>
      </w:pPr>
      <w:bookmarkStart w:id="22" w:name="_Toc408386976"/>
      <w:r>
        <w:t>Interface name</w:t>
      </w:r>
      <w:bookmarkEnd w:id="22"/>
    </w:p>
    <w:tbl>
      <w:tblPr>
        <w:tblStyle w:val="Tablegeneric"/>
        <w:tblW w:w="8640" w:type="dxa"/>
        <w:tblInd w:w="835" w:type="dxa"/>
        <w:tblLook w:val="04A0" w:firstRow="1" w:lastRow="0" w:firstColumn="1" w:lastColumn="0" w:noHBand="0" w:noVBand="1"/>
      </w:tblPr>
      <w:tblGrid>
        <w:gridCol w:w="3422"/>
        <w:gridCol w:w="891"/>
        <w:gridCol w:w="941"/>
        <w:gridCol w:w="3386"/>
      </w:tblGrid>
      <w:tr w:rsidR="00DD071B" w14:paraId="12493B00" w14:textId="77777777" w:rsidTr="00DD071B">
        <w:trPr>
          <w:cnfStyle w:val="100000000000" w:firstRow="1" w:lastRow="0" w:firstColumn="0" w:lastColumn="0" w:oddVBand="0" w:evenVBand="0" w:oddHBand="0" w:evenHBand="0" w:firstRowFirstColumn="0" w:firstRowLastColumn="0" w:lastRowFirstColumn="0" w:lastRowLastColumn="0"/>
        </w:trPr>
        <w:tc>
          <w:tcPr>
            <w:tcW w:w="3422" w:type="dxa"/>
          </w:tcPr>
          <w:p w14:paraId="7E719151" w14:textId="77777777" w:rsidR="00DD071B" w:rsidRDefault="00DD071B" w:rsidP="00AB1EE7">
            <w:pPr>
              <w:pStyle w:val="tableheading"/>
            </w:pPr>
            <w:r>
              <w:t>Interface name</w:t>
            </w:r>
          </w:p>
        </w:tc>
        <w:tc>
          <w:tcPr>
            <w:tcW w:w="891" w:type="dxa"/>
          </w:tcPr>
          <w:p w14:paraId="65E0DA5E" w14:textId="77777777" w:rsidR="00DD071B" w:rsidRDefault="00DD071B" w:rsidP="00AB1EE7">
            <w:pPr>
              <w:pStyle w:val="tableheading"/>
            </w:pPr>
            <w:r>
              <w:t>Version</w:t>
            </w:r>
          </w:p>
        </w:tc>
        <w:tc>
          <w:tcPr>
            <w:tcW w:w="941" w:type="dxa"/>
          </w:tcPr>
          <w:p w14:paraId="7E26316B" w14:textId="77777777" w:rsidR="00DD071B" w:rsidRDefault="00DD071B" w:rsidP="00AB1EE7">
            <w:pPr>
              <w:pStyle w:val="tableheading"/>
            </w:pPr>
            <w:r>
              <w:t>Secured</w:t>
            </w:r>
          </w:p>
        </w:tc>
        <w:tc>
          <w:tcPr>
            <w:tcW w:w="3386" w:type="dxa"/>
          </w:tcPr>
          <w:p w14:paraId="1A42DDF2" w14:textId="77777777" w:rsidR="00DD071B" w:rsidRDefault="00DD071B" w:rsidP="00AB1EE7">
            <w:pPr>
              <w:pStyle w:val="tableheading"/>
            </w:pPr>
            <w:r>
              <w:t>Object path</w:t>
            </w:r>
          </w:p>
        </w:tc>
      </w:tr>
      <w:tr w:rsidR="00DD071B" w14:paraId="61AB3051" w14:textId="77777777" w:rsidTr="00DD071B">
        <w:tc>
          <w:tcPr>
            <w:tcW w:w="3422" w:type="dxa"/>
          </w:tcPr>
          <w:p w14:paraId="1E691750" w14:textId="5F8072E5" w:rsidR="00DD071B" w:rsidRDefault="00DD071B" w:rsidP="00AB1EE7">
            <w:pPr>
              <w:pStyle w:val="tableentry"/>
            </w:pPr>
            <w:r w:rsidRPr="009042B3">
              <w:t>org.allseen.LSF.ControllerService</w:t>
            </w:r>
            <w:r>
              <w:t>.Lamp</w:t>
            </w:r>
          </w:p>
        </w:tc>
        <w:tc>
          <w:tcPr>
            <w:tcW w:w="891" w:type="dxa"/>
          </w:tcPr>
          <w:p w14:paraId="40B02743" w14:textId="77777777" w:rsidR="00DD071B" w:rsidRDefault="00DD071B" w:rsidP="00AB1EE7">
            <w:pPr>
              <w:pStyle w:val="tableentry"/>
            </w:pPr>
            <w:r>
              <w:t>1</w:t>
            </w:r>
          </w:p>
        </w:tc>
        <w:tc>
          <w:tcPr>
            <w:tcW w:w="941" w:type="dxa"/>
          </w:tcPr>
          <w:p w14:paraId="40DF0EF4" w14:textId="77777777" w:rsidR="00DD071B" w:rsidRDefault="00DD071B" w:rsidP="00AB1EE7">
            <w:pPr>
              <w:pStyle w:val="tableentry"/>
            </w:pPr>
            <w:r>
              <w:t>no</w:t>
            </w:r>
          </w:p>
        </w:tc>
        <w:tc>
          <w:tcPr>
            <w:tcW w:w="3386" w:type="dxa"/>
          </w:tcPr>
          <w:p w14:paraId="484D89C5" w14:textId="77777777" w:rsidR="00DD071B" w:rsidRDefault="00DD071B" w:rsidP="00AB1EE7">
            <w:pPr>
              <w:pStyle w:val="tableentry"/>
            </w:pPr>
            <w:r w:rsidRPr="009042B3">
              <w:t>/org/allseen/LSF/ControllerService</w:t>
            </w:r>
          </w:p>
        </w:tc>
      </w:tr>
    </w:tbl>
    <w:p w14:paraId="0E68AF26" w14:textId="77777777" w:rsidR="00DD071B" w:rsidRDefault="00DD071B" w:rsidP="00DD071B">
      <w:pPr>
        <w:pStyle w:val="Heading2"/>
      </w:pPr>
      <w:bookmarkStart w:id="23" w:name="_Toc408386977"/>
      <w:r>
        <w:t>Properties</w:t>
      </w:r>
      <w:bookmarkEnd w:id="23"/>
    </w:p>
    <w:tbl>
      <w:tblPr>
        <w:tblStyle w:val="Tablegeneric"/>
        <w:tblW w:w="8640" w:type="dxa"/>
        <w:tblInd w:w="835" w:type="dxa"/>
        <w:tblLook w:val="04A0" w:firstRow="1" w:lastRow="0" w:firstColumn="1" w:lastColumn="0" w:noHBand="0" w:noVBand="1"/>
      </w:tblPr>
      <w:tblGrid>
        <w:gridCol w:w="2159"/>
        <w:gridCol w:w="1061"/>
        <w:gridCol w:w="1651"/>
        <w:gridCol w:w="1041"/>
        <w:gridCol w:w="2728"/>
      </w:tblGrid>
      <w:tr w:rsidR="00DD071B" w14:paraId="12394934" w14:textId="77777777" w:rsidTr="00AB1EE7">
        <w:trPr>
          <w:cnfStyle w:val="100000000000" w:firstRow="1" w:lastRow="0" w:firstColumn="0" w:lastColumn="0" w:oddVBand="0" w:evenVBand="0" w:oddHBand="0" w:evenHBand="0" w:firstRowFirstColumn="0" w:firstRowLastColumn="0" w:lastRowFirstColumn="0" w:lastRowLastColumn="0"/>
        </w:trPr>
        <w:tc>
          <w:tcPr>
            <w:tcW w:w="2159" w:type="dxa"/>
          </w:tcPr>
          <w:p w14:paraId="5129B77E" w14:textId="77777777" w:rsidR="00DD071B" w:rsidRDefault="00DD071B" w:rsidP="00AB1EE7">
            <w:pPr>
              <w:pStyle w:val="tableheading"/>
            </w:pPr>
            <w:r>
              <w:t>Property name</w:t>
            </w:r>
          </w:p>
        </w:tc>
        <w:tc>
          <w:tcPr>
            <w:tcW w:w="1061" w:type="dxa"/>
          </w:tcPr>
          <w:p w14:paraId="48713F01" w14:textId="77777777" w:rsidR="00DD071B" w:rsidRDefault="00DD071B" w:rsidP="00AB1EE7">
            <w:pPr>
              <w:pStyle w:val="tableheading"/>
            </w:pPr>
            <w:r>
              <w:t>Signature</w:t>
            </w:r>
          </w:p>
        </w:tc>
        <w:tc>
          <w:tcPr>
            <w:tcW w:w="1651" w:type="dxa"/>
          </w:tcPr>
          <w:p w14:paraId="3B8AE839" w14:textId="77777777" w:rsidR="00DD071B" w:rsidRDefault="00DD071B" w:rsidP="00AB1EE7">
            <w:pPr>
              <w:pStyle w:val="tableheading"/>
            </w:pPr>
            <w:r>
              <w:t>List of Values</w:t>
            </w:r>
          </w:p>
        </w:tc>
        <w:tc>
          <w:tcPr>
            <w:tcW w:w="1041" w:type="dxa"/>
          </w:tcPr>
          <w:p w14:paraId="5AFBAAE5" w14:textId="77777777" w:rsidR="00DD071B" w:rsidRDefault="00DD071B" w:rsidP="00AB1EE7">
            <w:pPr>
              <w:pStyle w:val="tableheading"/>
            </w:pPr>
            <w:r>
              <w:t>Writable</w:t>
            </w:r>
          </w:p>
        </w:tc>
        <w:tc>
          <w:tcPr>
            <w:tcW w:w="2728" w:type="dxa"/>
          </w:tcPr>
          <w:p w14:paraId="03D80B61" w14:textId="77777777" w:rsidR="00DD071B" w:rsidRDefault="00DD071B" w:rsidP="00AB1EE7">
            <w:pPr>
              <w:pStyle w:val="tableheading"/>
            </w:pPr>
            <w:r>
              <w:t>Description</w:t>
            </w:r>
          </w:p>
        </w:tc>
      </w:tr>
      <w:tr w:rsidR="00DD071B" w14:paraId="5898A8EB" w14:textId="77777777" w:rsidTr="00AB1EE7">
        <w:tc>
          <w:tcPr>
            <w:tcW w:w="2159" w:type="dxa"/>
          </w:tcPr>
          <w:p w14:paraId="3ABA15E0" w14:textId="77777777" w:rsidR="00DD071B" w:rsidRDefault="00DD071B" w:rsidP="00AB1EE7">
            <w:pPr>
              <w:pStyle w:val="tableentry"/>
            </w:pPr>
            <w:r>
              <w:t>Version</w:t>
            </w:r>
          </w:p>
        </w:tc>
        <w:tc>
          <w:tcPr>
            <w:tcW w:w="1061" w:type="dxa"/>
          </w:tcPr>
          <w:p w14:paraId="0FE5FEE1" w14:textId="77777777" w:rsidR="00DD071B" w:rsidRDefault="00DD071B" w:rsidP="00AB1EE7">
            <w:pPr>
              <w:pStyle w:val="tableentry"/>
            </w:pPr>
            <w:r>
              <w:t>u</w:t>
            </w:r>
          </w:p>
        </w:tc>
        <w:tc>
          <w:tcPr>
            <w:tcW w:w="1651" w:type="dxa"/>
          </w:tcPr>
          <w:p w14:paraId="056FC2AD" w14:textId="77777777" w:rsidR="00DD071B" w:rsidRDefault="00DD071B" w:rsidP="00AB1EE7">
            <w:pPr>
              <w:pStyle w:val="tableentry"/>
            </w:pPr>
            <w:r>
              <w:t>Positive integers</w:t>
            </w:r>
          </w:p>
        </w:tc>
        <w:tc>
          <w:tcPr>
            <w:tcW w:w="1041" w:type="dxa"/>
          </w:tcPr>
          <w:p w14:paraId="2B8C1E85" w14:textId="77777777" w:rsidR="00DD071B" w:rsidRDefault="00DD071B" w:rsidP="00AB1EE7">
            <w:pPr>
              <w:pStyle w:val="tableentry"/>
            </w:pPr>
            <w:r>
              <w:t>No</w:t>
            </w:r>
          </w:p>
        </w:tc>
        <w:tc>
          <w:tcPr>
            <w:tcW w:w="2728" w:type="dxa"/>
          </w:tcPr>
          <w:p w14:paraId="397BAC95" w14:textId="656BDC47" w:rsidR="00DD071B" w:rsidRDefault="00DD071B" w:rsidP="00AB1EE7">
            <w:pPr>
              <w:pStyle w:val="tableentry"/>
            </w:pPr>
            <w:r>
              <w:t>Interface version number</w:t>
            </w:r>
            <w:r w:rsidR="00973C4A">
              <w:t>.</w:t>
            </w:r>
          </w:p>
        </w:tc>
      </w:tr>
    </w:tbl>
    <w:p w14:paraId="67533C0F" w14:textId="77777777" w:rsidR="00DD071B" w:rsidRDefault="00DD071B" w:rsidP="00DD071B">
      <w:pPr>
        <w:pStyle w:val="Heading2"/>
      </w:pPr>
      <w:bookmarkStart w:id="24" w:name="_Toc408386978"/>
      <w:r>
        <w:t>Methods</w:t>
      </w:r>
      <w:bookmarkEnd w:id="24"/>
    </w:p>
    <w:p w14:paraId="7F33F685" w14:textId="5F2DEAAE" w:rsidR="00DD071B" w:rsidRDefault="00DD071B" w:rsidP="00DD071B">
      <w:pPr>
        <w:pStyle w:val="Heading3"/>
      </w:pPr>
      <w:bookmarkStart w:id="25" w:name="_Toc408386979"/>
      <w:r w:rsidRPr="00DD071B">
        <w:t>GetAllLampIDs</w:t>
      </w:r>
      <w:bookmarkEnd w:id="25"/>
    </w:p>
    <w:p w14:paraId="07853BD0" w14:textId="77777777" w:rsidR="00DD071B" w:rsidRDefault="00DD071B" w:rsidP="00DD071B">
      <w:pPr>
        <w:pStyle w:val="body"/>
        <w:rPr>
          <w:b/>
        </w:rPr>
      </w:pPr>
      <w:r>
        <w:rPr>
          <w:b/>
        </w:rPr>
        <w:t>Inputs</w:t>
      </w:r>
    </w:p>
    <w:p w14:paraId="47E094AE" w14:textId="3974BA48" w:rsidR="00DD071B" w:rsidRPr="00DD071B" w:rsidRDefault="00DD071B" w:rsidP="00DD071B">
      <w:pPr>
        <w:pStyle w:val="body"/>
      </w:pPr>
      <w:r>
        <w:t>None.</w:t>
      </w:r>
    </w:p>
    <w:p w14:paraId="0DB4C4FC" w14:textId="77777777" w:rsidR="00DD071B" w:rsidRDefault="00DD071B" w:rsidP="00DD071B">
      <w:pPr>
        <w:pStyle w:val="body"/>
        <w:rPr>
          <w:b/>
        </w:rPr>
      </w:pPr>
      <w:r>
        <w:rPr>
          <w:b/>
        </w:rPr>
        <w:t>Outputs</w:t>
      </w:r>
    </w:p>
    <w:tbl>
      <w:tblPr>
        <w:tblStyle w:val="Tablegeneric"/>
        <w:tblW w:w="8640" w:type="dxa"/>
        <w:tblInd w:w="835" w:type="dxa"/>
        <w:tblLayout w:type="fixed"/>
        <w:tblLook w:val="04A0" w:firstRow="1" w:lastRow="0" w:firstColumn="1" w:lastColumn="0" w:noHBand="0" w:noVBand="1"/>
      </w:tblPr>
      <w:tblGrid>
        <w:gridCol w:w="2160"/>
        <w:gridCol w:w="1170"/>
        <w:gridCol w:w="1180"/>
        <w:gridCol w:w="4130"/>
      </w:tblGrid>
      <w:tr w:rsidR="00DD071B" w14:paraId="0C0A38EB" w14:textId="77777777" w:rsidTr="00DD071B">
        <w:trPr>
          <w:cnfStyle w:val="100000000000" w:firstRow="1" w:lastRow="0" w:firstColumn="0" w:lastColumn="0" w:oddVBand="0" w:evenVBand="0" w:oddHBand="0" w:evenHBand="0" w:firstRowFirstColumn="0" w:firstRowLastColumn="0" w:lastRowFirstColumn="0" w:lastRowLastColumn="0"/>
        </w:trPr>
        <w:tc>
          <w:tcPr>
            <w:tcW w:w="2160" w:type="dxa"/>
          </w:tcPr>
          <w:p w14:paraId="6AF5AEFE" w14:textId="77777777" w:rsidR="00DD071B" w:rsidRDefault="00DD071B" w:rsidP="00AB1EE7">
            <w:pPr>
              <w:pStyle w:val="tableheading"/>
            </w:pPr>
            <w:r>
              <w:t>Parameter name</w:t>
            </w:r>
          </w:p>
        </w:tc>
        <w:tc>
          <w:tcPr>
            <w:tcW w:w="1170" w:type="dxa"/>
          </w:tcPr>
          <w:p w14:paraId="6E472FFF" w14:textId="77777777" w:rsidR="00DD071B" w:rsidRDefault="00DD071B" w:rsidP="00AB1EE7">
            <w:pPr>
              <w:pStyle w:val="tableheading"/>
            </w:pPr>
            <w:r>
              <w:t>Mandatory</w:t>
            </w:r>
          </w:p>
        </w:tc>
        <w:tc>
          <w:tcPr>
            <w:tcW w:w="1180" w:type="dxa"/>
          </w:tcPr>
          <w:p w14:paraId="3C092EDE" w14:textId="77777777" w:rsidR="00DD071B" w:rsidRDefault="00DD071B" w:rsidP="00AB1EE7">
            <w:pPr>
              <w:pStyle w:val="tableheading"/>
            </w:pPr>
            <w:r>
              <w:t>Return signature</w:t>
            </w:r>
          </w:p>
        </w:tc>
        <w:tc>
          <w:tcPr>
            <w:tcW w:w="4130" w:type="dxa"/>
          </w:tcPr>
          <w:p w14:paraId="4757BD69" w14:textId="77777777" w:rsidR="00DD071B" w:rsidRDefault="00DD071B" w:rsidP="00AB1EE7">
            <w:pPr>
              <w:pStyle w:val="tableheading"/>
            </w:pPr>
            <w:r>
              <w:t>Description</w:t>
            </w:r>
          </w:p>
        </w:tc>
      </w:tr>
      <w:tr w:rsidR="00DD071B" w14:paraId="6C0628E1" w14:textId="77777777" w:rsidTr="00DD071B">
        <w:tc>
          <w:tcPr>
            <w:tcW w:w="2160" w:type="dxa"/>
          </w:tcPr>
          <w:p w14:paraId="7F3645B1" w14:textId="77777777" w:rsidR="00DD071B" w:rsidRDefault="00DD071B" w:rsidP="00AB1EE7">
            <w:pPr>
              <w:pStyle w:val="tableentry"/>
            </w:pPr>
            <w:r>
              <w:t>responseCode</w:t>
            </w:r>
          </w:p>
        </w:tc>
        <w:tc>
          <w:tcPr>
            <w:tcW w:w="1170" w:type="dxa"/>
          </w:tcPr>
          <w:p w14:paraId="601C8B96" w14:textId="77777777" w:rsidR="00DD071B" w:rsidRDefault="00DD071B" w:rsidP="00AB1EE7">
            <w:pPr>
              <w:pStyle w:val="tableentry"/>
            </w:pPr>
            <w:r>
              <w:t>Yes</w:t>
            </w:r>
          </w:p>
        </w:tc>
        <w:tc>
          <w:tcPr>
            <w:tcW w:w="1180" w:type="dxa"/>
          </w:tcPr>
          <w:p w14:paraId="4223F619" w14:textId="77777777" w:rsidR="00DD071B" w:rsidRDefault="00DD071B" w:rsidP="00AB1EE7">
            <w:pPr>
              <w:pStyle w:val="tableentry"/>
            </w:pPr>
            <w:r>
              <w:t>u</w:t>
            </w:r>
          </w:p>
        </w:tc>
        <w:tc>
          <w:tcPr>
            <w:tcW w:w="4130" w:type="dxa"/>
          </w:tcPr>
          <w:p w14:paraId="78A4F98A" w14:textId="77777777" w:rsidR="00DD071B" w:rsidRDefault="00DD071B" w:rsidP="00AB1EE7">
            <w:pPr>
              <w:pStyle w:val="tableentry"/>
            </w:pPr>
            <w:r>
              <w:t>The result code of the operation.</w:t>
            </w:r>
          </w:p>
        </w:tc>
      </w:tr>
      <w:tr w:rsidR="00DD071B" w14:paraId="4553D8CA" w14:textId="77777777" w:rsidTr="00DD071B">
        <w:tc>
          <w:tcPr>
            <w:tcW w:w="2160" w:type="dxa"/>
          </w:tcPr>
          <w:p w14:paraId="685C4D69" w14:textId="01B502DA" w:rsidR="00DD071B" w:rsidRDefault="00DD071B" w:rsidP="00AB1EE7">
            <w:pPr>
              <w:pStyle w:val="tableentry"/>
            </w:pPr>
            <w:r w:rsidRPr="00DD071B">
              <w:t>lampIDs</w:t>
            </w:r>
          </w:p>
        </w:tc>
        <w:tc>
          <w:tcPr>
            <w:tcW w:w="1170" w:type="dxa"/>
          </w:tcPr>
          <w:p w14:paraId="38129BA6" w14:textId="183B244A" w:rsidR="00DD071B" w:rsidRDefault="00DD071B" w:rsidP="00AB1EE7">
            <w:pPr>
              <w:pStyle w:val="tableentry"/>
            </w:pPr>
            <w:r>
              <w:t>Yes</w:t>
            </w:r>
          </w:p>
        </w:tc>
        <w:tc>
          <w:tcPr>
            <w:tcW w:w="1180" w:type="dxa"/>
          </w:tcPr>
          <w:p w14:paraId="3CE9F55D" w14:textId="2FEBDC1D" w:rsidR="00DD071B" w:rsidRDefault="00DD071B" w:rsidP="00AB1EE7">
            <w:pPr>
              <w:pStyle w:val="tableentry"/>
            </w:pPr>
            <w:r>
              <w:t>as</w:t>
            </w:r>
          </w:p>
        </w:tc>
        <w:tc>
          <w:tcPr>
            <w:tcW w:w="4130" w:type="dxa"/>
          </w:tcPr>
          <w:p w14:paraId="7676C441" w14:textId="1E2B17A2" w:rsidR="00DD071B" w:rsidRDefault="00DD071B" w:rsidP="00AB1EE7">
            <w:pPr>
              <w:pStyle w:val="tableentry"/>
            </w:pPr>
            <w:r>
              <w:t>Array of lamp IDs where each ID represents a lamp connected to the controller.</w:t>
            </w:r>
          </w:p>
        </w:tc>
      </w:tr>
    </w:tbl>
    <w:p w14:paraId="435B226B" w14:textId="77777777" w:rsidR="00DD071B" w:rsidRDefault="00DD071B" w:rsidP="00DD071B">
      <w:pPr>
        <w:pStyle w:val="body"/>
        <w:rPr>
          <w:b/>
        </w:rPr>
      </w:pPr>
      <w:r>
        <w:rPr>
          <w:b/>
        </w:rPr>
        <w:t>Description</w:t>
      </w:r>
    </w:p>
    <w:p w14:paraId="1A444541" w14:textId="5FAF99B0" w:rsidR="00DD071B" w:rsidRDefault="00DD071B" w:rsidP="00DD071B">
      <w:pPr>
        <w:pStyle w:val="body"/>
      </w:pPr>
      <w:r>
        <w:t>Get the Lamp IDs of all lamps connected to the Controller Service.</w:t>
      </w:r>
    </w:p>
    <w:p w14:paraId="4821950C" w14:textId="69FCDF84" w:rsidR="00DD071B" w:rsidRDefault="00DD071B" w:rsidP="00DD071B">
      <w:pPr>
        <w:pStyle w:val="Heading3"/>
      </w:pPr>
      <w:bookmarkStart w:id="26" w:name="_Toc408386980"/>
      <w:r w:rsidRPr="00DD071B">
        <w:t>GetLampSupportedLanguages</w:t>
      </w:r>
      <w:bookmarkEnd w:id="26"/>
    </w:p>
    <w:p w14:paraId="4B5FBD4F" w14:textId="77777777" w:rsidR="00DD071B" w:rsidRDefault="00DD071B" w:rsidP="00DD071B">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DD071B" w14:paraId="029756AF" w14:textId="77777777" w:rsidTr="00AB1EE7">
        <w:trPr>
          <w:cnfStyle w:val="100000000000" w:firstRow="1" w:lastRow="0" w:firstColumn="0" w:lastColumn="0" w:oddVBand="0" w:evenVBand="0" w:oddHBand="0" w:evenHBand="0" w:firstRowFirstColumn="0" w:firstRowLastColumn="0" w:lastRowFirstColumn="0" w:lastRowLastColumn="0"/>
        </w:trPr>
        <w:tc>
          <w:tcPr>
            <w:tcW w:w="2922" w:type="dxa"/>
          </w:tcPr>
          <w:p w14:paraId="0DE6C9F3" w14:textId="77777777" w:rsidR="00DD071B" w:rsidRDefault="00DD071B" w:rsidP="00AB1EE7">
            <w:pPr>
              <w:pStyle w:val="tableheading"/>
            </w:pPr>
            <w:r>
              <w:t>Parameter name</w:t>
            </w:r>
          </w:p>
        </w:tc>
        <w:tc>
          <w:tcPr>
            <w:tcW w:w="1061" w:type="dxa"/>
          </w:tcPr>
          <w:p w14:paraId="69DE308A" w14:textId="77777777" w:rsidR="00DD071B" w:rsidRDefault="00DD071B" w:rsidP="00AB1EE7">
            <w:pPr>
              <w:pStyle w:val="tableheading"/>
            </w:pPr>
            <w:r>
              <w:t>Mandatory</w:t>
            </w:r>
          </w:p>
        </w:tc>
        <w:tc>
          <w:tcPr>
            <w:tcW w:w="1651" w:type="dxa"/>
          </w:tcPr>
          <w:p w14:paraId="0BF8FFFE" w14:textId="69F9A3A3" w:rsidR="00DD071B" w:rsidRDefault="00DD071B" w:rsidP="00AB1EE7">
            <w:pPr>
              <w:pStyle w:val="tableheading"/>
            </w:pPr>
            <w:r>
              <w:t>Signature</w:t>
            </w:r>
          </w:p>
        </w:tc>
        <w:tc>
          <w:tcPr>
            <w:tcW w:w="2972" w:type="dxa"/>
          </w:tcPr>
          <w:p w14:paraId="6A816F4A" w14:textId="77777777" w:rsidR="00DD071B" w:rsidRDefault="00DD071B" w:rsidP="00AB1EE7">
            <w:pPr>
              <w:pStyle w:val="tableheading"/>
            </w:pPr>
            <w:r>
              <w:t>Description</w:t>
            </w:r>
          </w:p>
        </w:tc>
      </w:tr>
      <w:tr w:rsidR="00DD071B" w14:paraId="1E7BAE72" w14:textId="77777777" w:rsidTr="00AB1EE7">
        <w:tc>
          <w:tcPr>
            <w:tcW w:w="2922" w:type="dxa"/>
          </w:tcPr>
          <w:p w14:paraId="02E5212A" w14:textId="7416A1E8" w:rsidR="00DD071B" w:rsidRDefault="00DD071B" w:rsidP="00AB1EE7">
            <w:pPr>
              <w:pStyle w:val="tableentry"/>
            </w:pPr>
            <w:r>
              <w:t>lampID</w:t>
            </w:r>
          </w:p>
        </w:tc>
        <w:tc>
          <w:tcPr>
            <w:tcW w:w="1061" w:type="dxa"/>
          </w:tcPr>
          <w:p w14:paraId="2B35F478" w14:textId="77777777" w:rsidR="00DD071B" w:rsidRDefault="00DD071B" w:rsidP="00AB1EE7">
            <w:pPr>
              <w:pStyle w:val="tableentry"/>
            </w:pPr>
            <w:r>
              <w:t>Yes</w:t>
            </w:r>
          </w:p>
        </w:tc>
        <w:tc>
          <w:tcPr>
            <w:tcW w:w="1651" w:type="dxa"/>
          </w:tcPr>
          <w:p w14:paraId="4FF07083" w14:textId="0BBA493B" w:rsidR="00DD071B" w:rsidRDefault="00DD071B" w:rsidP="00AB1EE7">
            <w:pPr>
              <w:pStyle w:val="tableentry"/>
            </w:pPr>
            <w:r>
              <w:t>s</w:t>
            </w:r>
          </w:p>
        </w:tc>
        <w:tc>
          <w:tcPr>
            <w:tcW w:w="2972" w:type="dxa"/>
          </w:tcPr>
          <w:p w14:paraId="56192A61" w14:textId="2A1331F7" w:rsidR="00DD071B" w:rsidRDefault="00DD071B" w:rsidP="00AB1EE7">
            <w:pPr>
              <w:pStyle w:val="tableentry"/>
            </w:pPr>
            <w:r>
              <w:t>The ID of the lamp to query.</w:t>
            </w:r>
          </w:p>
        </w:tc>
      </w:tr>
    </w:tbl>
    <w:p w14:paraId="7BD70159" w14:textId="77777777" w:rsidR="00DD071B" w:rsidRDefault="00DD071B" w:rsidP="00DD071B">
      <w:pPr>
        <w:pStyle w:val="body"/>
        <w:rPr>
          <w:b/>
        </w:rPr>
      </w:pPr>
      <w:r>
        <w:rPr>
          <w:b/>
        </w:rPr>
        <w:t>Outputs</w:t>
      </w:r>
    </w:p>
    <w:tbl>
      <w:tblPr>
        <w:tblStyle w:val="Tablegeneric"/>
        <w:tblW w:w="8606" w:type="dxa"/>
        <w:tblInd w:w="835" w:type="dxa"/>
        <w:tblLook w:val="04A0" w:firstRow="1" w:lastRow="0" w:firstColumn="1" w:lastColumn="0" w:noHBand="0" w:noVBand="1"/>
      </w:tblPr>
      <w:tblGrid>
        <w:gridCol w:w="2899"/>
        <w:gridCol w:w="1141"/>
        <w:gridCol w:w="1636"/>
        <w:gridCol w:w="2930"/>
      </w:tblGrid>
      <w:tr w:rsidR="00DD071B" w14:paraId="2B21900A" w14:textId="77777777" w:rsidTr="00AB1EE7">
        <w:trPr>
          <w:cnfStyle w:val="100000000000" w:firstRow="1" w:lastRow="0" w:firstColumn="0" w:lastColumn="0" w:oddVBand="0" w:evenVBand="0" w:oddHBand="0" w:evenHBand="0" w:firstRowFirstColumn="0" w:firstRowLastColumn="0" w:lastRowFirstColumn="0" w:lastRowLastColumn="0"/>
        </w:trPr>
        <w:tc>
          <w:tcPr>
            <w:tcW w:w="2922" w:type="dxa"/>
          </w:tcPr>
          <w:p w14:paraId="025B9CD6" w14:textId="77777777" w:rsidR="00DD071B" w:rsidRDefault="00DD071B" w:rsidP="00AB1EE7">
            <w:pPr>
              <w:pStyle w:val="tableheading"/>
            </w:pPr>
            <w:r>
              <w:t>Parameter name</w:t>
            </w:r>
          </w:p>
        </w:tc>
        <w:tc>
          <w:tcPr>
            <w:tcW w:w="1061" w:type="dxa"/>
          </w:tcPr>
          <w:p w14:paraId="0F9C67A1" w14:textId="77777777" w:rsidR="00DD071B" w:rsidRDefault="00DD071B" w:rsidP="00AB1EE7">
            <w:pPr>
              <w:pStyle w:val="tableheading"/>
            </w:pPr>
            <w:r>
              <w:t>Mandatory</w:t>
            </w:r>
          </w:p>
        </w:tc>
        <w:tc>
          <w:tcPr>
            <w:tcW w:w="1651" w:type="dxa"/>
          </w:tcPr>
          <w:p w14:paraId="7E405391" w14:textId="77777777" w:rsidR="00DD071B" w:rsidRDefault="00DD071B" w:rsidP="00AB1EE7">
            <w:pPr>
              <w:pStyle w:val="tableheading"/>
            </w:pPr>
            <w:r>
              <w:t>Return signature</w:t>
            </w:r>
          </w:p>
        </w:tc>
        <w:tc>
          <w:tcPr>
            <w:tcW w:w="2972" w:type="dxa"/>
          </w:tcPr>
          <w:p w14:paraId="04D2EED8" w14:textId="77777777" w:rsidR="00DD071B" w:rsidRDefault="00DD071B" w:rsidP="00AB1EE7">
            <w:pPr>
              <w:pStyle w:val="tableheading"/>
            </w:pPr>
            <w:r>
              <w:t>Description</w:t>
            </w:r>
          </w:p>
        </w:tc>
      </w:tr>
      <w:tr w:rsidR="00DD071B" w14:paraId="4EDCC1F0" w14:textId="77777777" w:rsidTr="00AB1EE7">
        <w:tc>
          <w:tcPr>
            <w:tcW w:w="2922" w:type="dxa"/>
          </w:tcPr>
          <w:p w14:paraId="419F929E" w14:textId="21D7480E" w:rsidR="00DD071B" w:rsidRDefault="00DD071B" w:rsidP="00AB1EE7">
            <w:pPr>
              <w:pStyle w:val="tableentry"/>
            </w:pPr>
            <w:r>
              <w:t>responseCode</w:t>
            </w:r>
          </w:p>
        </w:tc>
        <w:tc>
          <w:tcPr>
            <w:tcW w:w="1061" w:type="dxa"/>
          </w:tcPr>
          <w:p w14:paraId="21C8A013" w14:textId="77777777" w:rsidR="00DD071B" w:rsidRDefault="00DD071B" w:rsidP="00AB1EE7">
            <w:pPr>
              <w:pStyle w:val="tableentry"/>
            </w:pPr>
            <w:r>
              <w:t>Yes</w:t>
            </w:r>
          </w:p>
        </w:tc>
        <w:tc>
          <w:tcPr>
            <w:tcW w:w="1651" w:type="dxa"/>
          </w:tcPr>
          <w:p w14:paraId="28B1C93A" w14:textId="77777777" w:rsidR="00DD071B" w:rsidRDefault="00DD071B" w:rsidP="00AB1EE7">
            <w:pPr>
              <w:pStyle w:val="tableentry"/>
            </w:pPr>
            <w:r>
              <w:t>u</w:t>
            </w:r>
          </w:p>
        </w:tc>
        <w:tc>
          <w:tcPr>
            <w:tcW w:w="2972" w:type="dxa"/>
          </w:tcPr>
          <w:p w14:paraId="4781851F" w14:textId="5FA03FF4" w:rsidR="00DD071B" w:rsidRDefault="00DD071B" w:rsidP="00AB1EE7">
            <w:pPr>
              <w:pStyle w:val="tableentry"/>
            </w:pPr>
            <w:r>
              <w:t>The result code of the operation.</w:t>
            </w:r>
          </w:p>
        </w:tc>
      </w:tr>
      <w:tr w:rsidR="00DD071B" w14:paraId="2C1FE94D" w14:textId="77777777" w:rsidTr="00AB1EE7">
        <w:tc>
          <w:tcPr>
            <w:tcW w:w="2922" w:type="dxa"/>
          </w:tcPr>
          <w:p w14:paraId="5482DC81" w14:textId="5F460703" w:rsidR="00DD071B" w:rsidRDefault="00DD071B" w:rsidP="00AB1EE7">
            <w:pPr>
              <w:pStyle w:val="tableentry"/>
            </w:pPr>
            <w:r>
              <w:t>lampID</w:t>
            </w:r>
          </w:p>
        </w:tc>
        <w:tc>
          <w:tcPr>
            <w:tcW w:w="1061" w:type="dxa"/>
          </w:tcPr>
          <w:p w14:paraId="3B523561" w14:textId="1C87E857" w:rsidR="00DD071B" w:rsidRDefault="00DD071B" w:rsidP="00AB1EE7">
            <w:pPr>
              <w:pStyle w:val="tableentry"/>
            </w:pPr>
            <w:r>
              <w:t>Yes</w:t>
            </w:r>
          </w:p>
        </w:tc>
        <w:tc>
          <w:tcPr>
            <w:tcW w:w="1651" w:type="dxa"/>
          </w:tcPr>
          <w:p w14:paraId="5BD68F05" w14:textId="24E91AD0" w:rsidR="00DD071B" w:rsidRDefault="00DD071B" w:rsidP="00AB1EE7">
            <w:pPr>
              <w:pStyle w:val="tableentry"/>
            </w:pPr>
            <w:r>
              <w:t>s</w:t>
            </w:r>
          </w:p>
        </w:tc>
        <w:tc>
          <w:tcPr>
            <w:tcW w:w="2972" w:type="dxa"/>
          </w:tcPr>
          <w:p w14:paraId="5139A947" w14:textId="75EE8DAB" w:rsidR="00DD071B" w:rsidRDefault="00DD071B" w:rsidP="00AB1EE7">
            <w:pPr>
              <w:pStyle w:val="tableentry"/>
            </w:pPr>
            <w:r>
              <w:t>The ID of the queried lamp</w:t>
            </w:r>
            <w:r w:rsidR="00973C4A">
              <w:t>.</w:t>
            </w:r>
          </w:p>
        </w:tc>
      </w:tr>
      <w:tr w:rsidR="00DD071B" w14:paraId="1921F3BF" w14:textId="77777777" w:rsidTr="00AB1EE7">
        <w:tc>
          <w:tcPr>
            <w:tcW w:w="2922" w:type="dxa"/>
          </w:tcPr>
          <w:p w14:paraId="44AD17DF" w14:textId="27A6E96E" w:rsidR="00DD071B" w:rsidRDefault="00DD071B" w:rsidP="00AB1EE7">
            <w:pPr>
              <w:pStyle w:val="tableentry"/>
            </w:pPr>
            <w:r>
              <w:t>supportedLanguages</w:t>
            </w:r>
          </w:p>
        </w:tc>
        <w:tc>
          <w:tcPr>
            <w:tcW w:w="1061" w:type="dxa"/>
          </w:tcPr>
          <w:p w14:paraId="3F79974F" w14:textId="5FD36F30" w:rsidR="00DD071B" w:rsidRDefault="00DD071B" w:rsidP="00AB1EE7">
            <w:pPr>
              <w:pStyle w:val="tableentry"/>
            </w:pPr>
            <w:r>
              <w:t>Yes</w:t>
            </w:r>
          </w:p>
        </w:tc>
        <w:tc>
          <w:tcPr>
            <w:tcW w:w="1651" w:type="dxa"/>
          </w:tcPr>
          <w:p w14:paraId="36AE8E9C" w14:textId="4D5D73B5" w:rsidR="00DD071B" w:rsidRDefault="00DD071B" w:rsidP="00AB1EE7">
            <w:pPr>
              <w:pStyle w:val="tableentry"/>
            </w:pPr>
            <w:r>
              <w:t>as</w:t>
            </w:r>
          </w:p>
        </w:tc>
        <w:tc>
          <w:tcPr>
            <w:tcW w:w="2972" w:type="dxa"/>
          </w:tcPr>
          <w:p w14:paraId="61A1D980" w14:textId="40795C6E" w:rsidR="00DD071B" w:rsidRDefault="00DD071B" w:rsidP="00AB1EE7">
            <w:pPr>
              <w:pStyle w:val="tableentry"/>
            </w:pPr>
            <w:r>
              <w:t>Array of languages supported by the lamp.</w:t>
            </w:r>
          </w:p>
        </w:tc>
      </w:tr>
    </w:tbl>
    <w:p w14:paraId="0608FF90" w14:textId="77777777" w:rsidR="00DD071B" w:rsidRDefault="00DD071B" w:rsidP="00DD071B">
      <w:pPr>
        <w:pStyle w:val="body"/>
        <w:rPr>
          <w:b/>
        </w:rPr>
      </w:pPr>
      <w:r>
        <w:rPr>
          <w:b/>
        </w:rPr>
        <w:lastRenderedPageBreak/>
        <w:t>Description</w:t>
      </w:r>
    </w:p>
    <w:p w14:paraId="2240F5F4" w14:textId="2B70099A" w:rsidR="00DD071B" w:rsidRDefault="00DD071B" w:rsidP="00DD071B">
      <w:pPr>
        <w:pStyle w:val="body"/>
      </w:pPr>
      <w:r>
        <w:t>Gets the supported languages for the specified lamp.</w:t>
      </w:r>
    </w:p>
    <w:p w14:paraId="78465474" w14:textId="7B16BAE0" w:rsidR="00DD071B" w:rsidRDefault="00DD071B" w:rsidP="00DD071B">
      <w:pPr>
        <w:pStyle w:val="Heading3"/>
      </w:pPr>
      <w:bookmarkStart w:id="27" w:name="_Toc408386981"/>
      <w:r w:rsidRPr="00DD071B">
        <w:t>GetLampManufacturer</w:t>
      </w:r>
      <w:bookmarkEnd w:id="27"/>
    </w:p>
    <w:p w14:paraId="3D22E345" w14:textId="77777777" w:rsidR="00DD071B" w:rsidRDefault="00DD071B" w:rsidP="00DD071B">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DD071B" w14:paraId="51119FD4" w14:textId="77777777" w:rsidTr="00AB1EE7">
        <w:trPr>
          <w:cnfStyle w:val="100000000000" w:firstRow="1" w:lastRow="0" w:firstColumn="0" w:lastColumn="0" w:oddVBand="0" w:evenVBand="0" w:oddHBand="0" w:evenHBand="0" w:firstRowFirstColumn="0" w:firstRowLastColumn="0" w:lastRowFirstColumn="0" w:lastRowLastColumn="0"/>
        </w:trPr>
        <w:tc>
          <w:tcPr>
            <w:tcW w:w="2922" w:type="dxa"/>
          </w:tcPr>
          <w:p w14:paraId="7E75B517" w14:textId="77777777" w:rsidR="00DD071B" w:rsidRDefault="00DD071B" w:rsidP="00AB1EE7">
            <w:pPr>
              <w:pStyle w:val="tableheading"/>
            </w:pPr>
            <w:r>
              <w:t>Parameter name</w:t>
            </w:r>
          </w:p>
        </w:tc>
        <w:tc>
          <w:tcPr>
            <w:tcW w:w="1061" w:type="dxa"/>
          </w:tcPr>
          <w:p w14:paraId="04B12A32" w14:textId="77777777" w:rsidR="00DD071B" w:rsidRDefault="00DD071B" w:rsidP="00AB1EE7">
            <w:pPr>
              <w:pStyle w:val="tableheading"/>
            </w:pPr>
            <w:r>
              <w:t>Mandatory</w:t>
            </w:r>
          </w:p>
        </w:tc>
        <w:tc>
          <w:tcPr>
            <w:tcW w:w="1651" w:type="dxa"/>
          </w:tcPr>
          <w:p w14:paraId="1BAC76F0" w14:textId="77777777" w:rsidR="00DD071B" w:rsidRDefault="00DD071B" w:rsidP="00AB1EE7">
            <w:pPr>
              <w:pStyle w:val="tableheading"/>
            </w:pPr>
            <w:r>
              <w:t>Signature</w:t>
            </w:r>
          </w:p>
        </w:tc>
        <w:tc>
          <w:tcPr>
            <w:tcW w:w="2972" w:type="dxa"/>
          </w:tcPr>
          <w:p w14:paraId="425BA68F" w14:textId="77777777" w:rsidR="00DD071B" w:rsidRDefault="00DD071B" w:rsidP="00AB1EE7">
            <w:pPr>
              <w:pStyle w:val="tableheading"/>
            </w:pPr>
            <w:r>
              <w:t>Description</w:t>
            </w:r>
          </w:p>
        </w:tc>
      </w:tr>
      <w:tr w:rsidR="00DD071B" w14:paraId="5376FE7A" w14:textId="77777777" w:rsidTr="00AB1EE7">
        <w:tc>
          <w:tcPr>
            <w:tcW w:w="2922" w:type="dxa"/>
          </w:tcPr>
          <w:p w14:paraId="2C2D66BA" w14:textId="77777777" w:rsidR="00DD071B" w:rsidRDefault="00DD071B" w:rsidP="00AB1EE7">
            <w:pPr>
              <w:pStyle w:val="tableentry"/>
            </w:pPr>
            <w:r>
              <w:t>lampID</w:t>
            </w:r>
          </w:p>
        </w:tc>
        <w:tc>
          <w:tcPr>
            <w:tcW w:w="1061" w:type="dxa"/>
          </w:tcPr>
          <w:p w14:paraId="64CAB7D3" w14:textId="77777777" w:rsidR="00DD071B" w:rsidRDefault="00DD071B" w:rsidP="00AB1EE7">
            <w:pPr>
              <w:pStyle w:val="tableentry"/>
            </w:pPr>
            <w:r>
              <w:t>Yes</w:t>
            </w:r>
          </w:p>
        </w:tc>
        <w:tc>
          <w:tcPr>
            <w:tcW w:w="1651" w:type="dxa"/>
          </w:tcPr>
          <w:p w14:paraId="4FFAF3B7" w14:textId="77777777" w:rsidR="00DD071B" w:rsidRDefault="00DD071B" w:rsidP="00AB1EE7">
            <w:pPr>
              <w:pStyle w:val="tableentry"/>
            </w:pPr>
            <w:r>
              <w:t>s</w:t>
            </w:r>
          </w:p>
        </w:tc>
        <w:tc>
          <w:tcPr>
            <w:tcW w:w="2972" w:type="dxa"/>
          </w:tcPr>
          <w:p w14:paraId="69649A0E" w14:textId="77777777" w:rsidR="00DD071B" w:rsidRDefault="00DD071B" w:rsidP="00AB1EE7">
            <w:pPr>
              <w:pStyle w:val="tableentry"/>
            </w:pPr>
            <w:r>
              <w:t>The ID of the lamp to query.</w:t>
            </w:r>
          </w:p>
        </w:tc>
      </w:tr>
      <w:tr w:rsidR="00DD071B" w14:paraId="6C518C49" w14:textId="77777777" w:rsidTr="00AB1EE7">
        <w:tc>
          <w:tcPr>
            <w:tcW w:w="2922" w:type="dxa"/>
          </w:tcPr>
          <w:p w14:paraId="45CA2101" w14:textId="3A4A841B" w:rsidR="00DD071B" w:rsidRDefault="00DD071B" w:rsidP="00AB1EE7">
            <w:pPr>
              <w:pStyle w:val="tableentry"/>
            </w:pPr>
            <w:r>
              <w:t>language</w:t>
            </w:r>
          </w:p>
        </w:tc>
        <w:tc>
          <w:tcPr>
            <w:tcW w:w="1061" w:type="dxa"/>
          </w:tcPr>
          <w:p w14:paraId="7660EAFE" w14:textId="42F55DE2" w:rsidR="00DD071B" w:rsidRDefault="00DD071B" w:rsidP="00AB1EE7">
            <w:pPr>
              <w:pStyle w:val="tableentry"/>
            </w:pPr>
            <w:r>
              <w:t>Yes</w:t>
            </w:r>
          </w:p>
        </w:tc>
        <w:tc>
          <w:tcPr>
            <w:tcW w:w="1651" w:type="dxa"/>
          </w:tcPr>
          <w:p w14:paraId="7F2404FC" w14:textId="5A1F7793" w:rsidR="00DD071B" w:rsidRDefault="00DD071B" w:rsidP="00AB1EE7">
            <w:pPr>
              <w:pStyle w:val="tableentry"/>
            </w:pPr>
            <w:r>
              <w:t>s</w:t>
            </w:r>
          </w:p>
        </w:tc>
        <w:tc>
          <w:tcPr>
            <w:tcW w:w="2972" w:type="dxa"/>
          </w:tcPr>
          <w:p w14:paraId="23E03B59" w14:textId="4E98C6DF" w:rsidR="00DD071B" w:rsidRDefault="00AB1EE7" w:rsidP="00AB1EE7">
            <w:pPr>
              <w:pStyle w:val="tableentry"/>
            </w:pPr>
            <w:r>
              <w:t>The language of the returned result. Must be a language supported by the lamp.</w:t>
            </w:r>
          </w:p>
        </w:tc>
      </w:tr>
    </w:tbl>
    <w:p w14:paraId="170D5DAC" w14:textId="77777777" w:rsidR="00DD071B" w:rsidRDefault="00DD071B" w:rsidP="00DD071B">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DD071B" w14:paraId="187B51F4" w14:textId="77777777" w:rsidTr="00AB1EE7">
        <w:trPr>
          <w:cnfStyle w:val="100000000000" w:firstRow="1" w:lastRow="0" w:firstColumn="0" w:lastColumn="0" w:oddVBand="0" w:evenVBand="0" w:oddHBand="0" w:evenHBand="0" w:firstRowFirstColumn="0" w:firstRowLastColumn="0" w:lastRowFirstColumn="0" w:lastRowLastColumn="0"/>
        </w:trPr>
        <w:tc>
          <w:tcPr>
            <w:tcW w:w="2922" w:type="dxa"/>
          </w:tcPr>
          <w:p w14:paraId="76CF50AB" w14:textId="77777777" w:rsidR="00DD071B" w:rsidRDefault="00DD071B" w:rsidP="00AB1EE7">
            <w:pPr>
              <w:pStyle w:val="tableheading"/>
            </w:pPr>
            <w:r>
              <w:t>Parameter name</w:t>
            </w:r>
          </w:p>
        </w:tc>
        <w:tc>
          <w:tcPr>
            <w:tcW w:w="1061" w:type="dxa"/>
          </w:tcPr>
          <w:p w14:paraId="0A56B160" w14:textId="77777777" w:rsidR="00DD071B" w:rsidRDefault="00DD071B" w:rsidP="00AB1EE7">
            <w:pPr>
              <w:pStyle w:val="tableheading"/>
            </w:pPr>
            <w:r>
              <w:t>Mandatory</w:t>
            </w:r>
          </w:p>
        </w:tc>
        <w:tc>
          <w:tcPr>
            <w:tcW w:w="1651" w:type="dxa"/>
          </w:tcPr>
          <w:p w14:paraId="3ADF7017" w14:textId="77777777" w:rsidR="00DD071B" w:rsidRDefault="00DD071B" w:rsidP="00AB1EE7">
            <w:pPr>
              <w:pStyle w:val="tableheading"/>
            </w:pPr>
            <w:r>
              <w:t>Return signature</w:t>
            </w:r>
          </w:p>
        </w:tc>
        <w:tc>
          <w:tcPr>
            <w:tcW w:w="2972" w:type="dxa"/>
          </w:tcPr>
          <w:p w14:paraId="28DBEF62" w14:textId="77777777" w:rsidR="00DD071B" w:rsidRDefault="00DD071B" w:rsidP="00AB1EE7">
            <w:pPr>
              <w:pStyle w:val="tableheading"/>
            </w:pPr>
            <w:r>
              <w:t>Description</w:t>
            </w:r>
          </w:p>
        </w:tc>
      </w:tr>
      <w:tr w:rsidR="00DD071B" w14:paraId="0D54FA2F" w14:textId="77777777" w:rsidTr="00AB1EE7">
        <w:tc>
          <w:tcPr>
            <w:tcW w:w="2922" w:type="dxa"/>
          </w:tcPr>
          <w:p w14:paraId="4E03BED4" w14:textId="77777777" w:rsidR="00DD071B" w:rsidRDefault="00DD071B" w:rsidP="00AB1EE7">
            <w:pPr>
              <w:pStyle w:val="tableentry"/>
            </w:pPr>
            <w:r>
              <w:t>responseCode</w:t>
            </w:r>
          </w:p>
        </w:tc>
        <w:tc>
          <w:tcPr>
            <w:tcW w:w="1061" w:type="dxa"/>
          </w:tcPr>
          <w:p w14:paraId="00BCA5E8" w14:textId="77777777" w:rsidR="00DD071B" w:rsidRDefault="00DD071B" w:rsidP="00AB1EE7">
            <w:pPr>
              <w:pStyle w:val="tableentry"/>
            </w:pPr>
            <w:r>
              <w:t>Yes</w:t>
            </w:r>
          </w:p>
        </w:tc>
        <w:tc>
          <w:tcPr>
            <w:tcW w:w="1651" w:type="dxa"/>
          </w:tcPr>
          <w:p w14:paraId="6035756B" w14:textId="77777777" w:rsidR="00DD071B" w:rsidRDefault="00DD071B" w:rsidP="00AB1EE7">
            <w:pPr>
              <w:pStyle w:val="tableentry"/>
            </w:pPr>
            <w:r>
              <w:t>u</w:t>
            </w:r>
          </w:p>
        </w:tc>
        <w:tc>
          <w:tcPr>
            <w:tcW w:w="2972" w:type="dxa"/>
          </w:tcPr>
          <w:p w14:paraId="7DE6764A" w14:textId="77777777" w:rsidR="00DD071B" w:rsidRDefault="00DD071B" w:rsidP="00AB1EE7">
            <w:pPr>
              <w:pStyle w:val="tableentry"/>
            </w:pPr>
            <w:r>
              <w:t>The result code of the operation.</w:t>
            </w:r>
          </w:p>
        </w:tc>
      </w:tr>
      <w:tr w:rsidR="00DD071B" w14:paraId="05BD9F62" w14:textId="77777777" w:rsidTr="00AB1EE7">
        <w:tc>
          <w:tcPr>
            <w:tcW w:w="2922" w:type="dxa"/>
          </w:tcPr>
          <w:p w14:paraId="100E95F3" w14:textId="77777777" w:rsidR="00DD071B" w:rsidRDefault="00DD071B" w:rsidP="00AB1EE7">
            <w:pPr>
              <w:pStyle w:val="tableentry"/>
            </w:pPr>
            <w:r>
              <w:t>lampID</w:t>
            </w:r>
          </w:p>
        </w:tc>
        <w:tc>
          <w:tcPr>
            <w:tcW w:w="1061" w:type="dxa"/>
          </w:tcPr>
          <w:p w14:paraId="1A9B3996" w14:textId="77777777" w:rsidR="00DD071B" w:rsidRDefault="00DD071B" w:rsidP="00AB1EE7">
            <w:pPr>
              <w:pStyle w:val="tableentry"/>
            </w:pPr>
            <w:r>
              <w:t>Yes</w:t>
            </w:r>
          </w:p>
        </w:tc>
        <w:tc>
          <w:tcPr>
            <w:tcW w:w="1651" w:type="dxa"/>
          </w:tcPr>
          <w:p w14:paraId="4FFCECB5" w14:textId="77777777" w:rsidR="00DD071B" w:rsidRDefault="00DD071B" w:rsidP="00AB1EE7">
            <w:pPr>
              <w:pStyle w:val="tableentry"/>
            </w:pPr>
            <w:r>
              <w:t>s</w:t>
            </w:r>
          </w:p>
        </w:tc>
        <w:tc>
          <w:tcPr>
            <w:tcW w:w="2972" w:type="dxa"/>
          </w:tcPr>
          <w:p w14:paraId="3511C4F4" w14:textId="5BBDDF51" w:rsidR="00DD071B" w:rsidRDefault="00DD071B" w:rsidP="00AB1EE7">
            <w:pPr>
              <w:pStyle w:val="tableentry"/>
            </w:pPr>
            <w:r>
              <w:t>The ID of the queried lamp</w:t>
            </w:r>
            <w:r w:rsidR="00973C4A">
              <w:t>.</w:t>
            </w:r>
          </w:p>
        </w:tc>
      </w:tr>
      <w:tr w:rsidR="00AB1EE7" w14:paraId="493DC6BB" w14:textId="77777777" w:rsidTr="00AB1EE7">
        <w:tc>
          <w:tcPr>
            <w:tcW w:w="2922" w:type="dxa"/>
          </w:tcPr>
          <w:p w14:paraId="7EC66FFF" w14:textId="61FDC168" w:rsidR="00AB1EE7" w:rsidRDefault="00AB1EE7" w:rsidP="00AB1EE7">
            <w:pPr>
              <w:pStyle w:val="tableentry"/>
            </w:pPr>
            <w:r>
              <w:t>language</w:t>
            </w:r>
          </w:p>
        </w:tc>
        <w:tc>
          <w:tcPr>
            <w:tcW w:w="1061" w:type="dxa"/>
          </w:tcPr>
          <w:p w14:paraId="1DC386D8" w14:textId="0AE1D88D" w:rsidR="00AB1EE7" w:rsidRDefault="00AB1EE7" w:rsidP="00AB1EE7">
            <w:pPr>
              <w:pStyle w:val="tableentry"/>
            </w:pPr>
            <w:r>
              <w:t>Yes</w:t>
            </w:r>
          </w:p>
        </w:tc>
        <w:tc>
          <w:tcPr>
            <w:tcW w:w="1651" w:type="dxa"/>
          </w:tcPr>
          <w:p w14:paraId="7118D406" w14:textId="153D40B6" w:rsidR="00AB1EE7" w:rsidRDefault="00AB1EE7" w:rsidP="00AB1EE7">
            <w:pPr>
              <w:pStyle w:val="tableentry"/>
            </w:pPr>
            <w:r>
              <w:t>s</w:t>
            </w:r>
          </w:p>
        </w:tc>
        <w:tc>
          <w:tcPr>
            <w:tcW w:w="2972" w:type="dxa"/>
          </w:tcPr>
          <w:p w14:paraId="608AD5ED" w14:textId="65382F75" w:rsidR="00AB1EE7" w:rsidRDefault="00AB1EE7" w:rsidP="00AB1EE7">
            <w:pPr>
              <w:pStyle w:val="tableentry"/>
            </w:pPr>
            <w:r>
              <w:t>The language of the returned manufacturer result.</w:t>
            </w:r>
          </w:p>
        </w:tc>
      </w:tr>
      <w:tr w:rsidR="00DD071B" w14:paraId="45AF23C1" w14:textId="77777777" w:rsidTr="00AB1EE7">
        <w:tc>
          <w:tcPr>
            <w:tcW w:w="2922" w:type="dxa"/>
          </w:tcPr>
          <w:p w14:paraId="569824CD" w14:textId="7F25E41E" w:rsidR="00DD071B" w:rsidRDefault="00AB1EE7" w:rsidP="00AB1EE7">
            <w:pPr>
              <w:pStyle w:val="tableentry"/>
            </w:pPr>
            <w:r>
              <w:t>manufacturer</w:t>
            </w:r>
          </w:p>
        </w:tc>
        <w:tc>
          <w:tcPr>
            <w:tcW w:w="1061" w:type="dxa"/>
          </w:tcPr>
          <w:p w14:paraId="25C8C123" w14:textId="77777777" w:rsidR="00DD071B" w:rsidRDefault="00DD071B" w:rsidP="00AB1EE7">
            <w:pPr>
              <w:pStyle w:val="tableentry"/>
            </w:pPr>
            <w:r>
              <w:t>Yes</w:t>
            </w:r>
          </w:p>
        </w:tc>
        <w:tc>
          <w:tcPr>
            <w:tcW w:w="1651" w:type="dxa"/>
          </w:tcPr>
          <w:p w14:paraId="21A62E70" w14:textId="493FB15D" w:rsidR="00DD071B" w:rsidRDefault="00AB1EE7" w:rsidP="00AB1EE7">
            <w:pPr>
              <w:pStyle w:val="tableentry"/>
            </w:pPr>
            <w:r>
              <w:t>s</w:t>
            </w:r>
          </w:p>
        </w:tc>
        <w:tc>
          <w:tcPr>
            <w:tcW w:w="2972" w:type="dxa"/>
          </w:tcPr>
          <w:p w14:paraId="7F50468A" w14:textId="512923AC" w:rsidR="00DD071B" w:rsidRDefault="00AB1EE7" w:rsidP="00AB1EE7">
            <w:pPr>
              <w:pStyle w:val="tableentry"/>
            </w:pPr>
            <w:r>
              <w:t>Name of the manufacturer.</w:t>
            </w:r>
          </w:p>
        </w:tc>
      </w:tr>
    </w:tbl>
    <w:p w14:paraId="6AFB7442" w14:textId="77777777" w:rsidR="00DD071B" w:rsidRDefault="00DD071B" w:rsidP="00DD071B">
      <w:pPr>
        <w:pStyle w:val="body"/>
        <w:rPr>
          <w:b/>
        </w:rPr>
      </w:pPr>
      <w:r>
        <w:rPr>
          <w:b/>
        </w:rPr>
        <w:t>Description</w:t>
      </w:r>
    </w:p>
    <w:p w14:paraId="4BA7FD50" w14:textId="6B18A4E6" w:rsidR="00DD071B" w:rsidRPr="00D03C1A" w:rsidRDefault="00DD071B" w:rsidP="00DD071B">
      <w:pPr>
        <w:pStyle w:val="body"/>
      </w:pPr>
      <w:r>
        <w:t xml:space="preserve">Gets the </w:t>
      </w:r>
      <w:r w:rsidR="00AB1EE7">
        <w:t>manufacturer name</w:t>
      </w:r>
      <w:r>
        <w:t xml:space="preserve"> for the specified lamp.</w:t>
      </w:r>
    </w:p>
    <w:p w14:paraId="06465C31" w14:textId="4EDE1B89" w:rsidR="00AB1EE7" w:rsidRDefault="00AB1EE7" w:rsidP="00AB1EE7">
      <w:pPr>
        <w:pStyle w:val="Heading3"/>
      </w:pPr>
      <w:bookmarkStart w:id="28" w:name="_Toc408386982"/>
      <w:r>
        <w:t>GetLampName</w:t>
      </w:r>
      <w:bookmarkEnd w:id="28"/>
    </w:p>
    <w:p w14:paraId="544B82F7" w14:textId="77777777" w:rsidR="00AB1EE7" w:rsidRDefault="00AB1EE7" w:rsidP="00AB1EE7">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AB1EE7" w14:paraId="78AAB507" w14:textId="77777777" w:rsidTr="00AB1EE7">
        <w:trPr>
          <w:cnfStyle w:val="100000000000" w:firstRow="1" w:lastRow="0" w:firstColumn="0" w:lastColumn="0" w:oddVBand="0" w:evenVBand="0" w:oddHBand="0" w:evenHBand="0" w:firstRowFirstColumn="0" w:firstRowLastColumn="0" w:lastRowFirstColumn="0" w:lastRowLastColumn="0"/>
        </w:trPr>
        <w:tc>
          <w:tcPr>
            <w:tcW w:w="2922" w:type="dxa"/>
          </w:tcPr>
          <w:p w14:paraId="6FEC1C4A" w14:textId="77777777" w:rsidR="00AB1EE7" w:rsidRDefault="00AB1EE7" w:rsidP="00AB1EE7">
            <w:pPr>
              <w:pStyle w:val="tableheading"/>
            </w:pPr>
            <w:r>
              <w:t>Parameter name</w:t>
            </w:r>
          </w:p>
        </w:tc>
        <w:tc>
          <w:tcPr>
            <w:tcW w:w="1061" w:type="dxa"/>
          </w:tcPr>
          <w:p w14:paraId="50062590" w14:textId="77777777" w:rsidR="00AB1EE7" w:rsidRDefault="00AB1EE7" w:rsidP="00AB1EE7">
            <w:pPr>
              <w:pStyle w:val="tableheading"/>
            </w:pPr>
            <w:r>
              <w:t>Mandatory</w:t>
            </w:r>
          </w:p>
        </w:tc>
        <w:tc>
          <w:tcPr>
            <w:tcW w:w="1651" w:type="dxa"/>
          </w:tcPr>
          <w:p w14:paraId="16DBE7B2" w14:textId="77777777" w:rsidR="00AB1EE7" w:rsidRDefault="00AB1EE7" w:rsidP="00AB1EE7">
            <w:pPr>
              <w:pStyle w:val="tableheading"/>
            </w:pPr>
            <w:r>
              <w:t>Signature</w:t>
            </w:r>
          </w:p>
        </w:tc>
        <w:tc>
          <w:tcPr>
            <w:tcW w:w="2972" w:type="dxa"/>
          </w:tcPr>
          <w:p w14:paraId="0D545E1A" w14:textId="77777777" w:rsidR="00AB1EE7" w:rsidRDefault="00AB1EE7" w:rsidP="00AB1EE7">
            <w:pPr>
              <w:pStyle w:val="tableheading"/>
            </w:pPr>
            <w:r>
              <w:t>Description</w:t>
            </w:r>
          </w:p>
        </w:tc>
      </w:tr>
      <w:tr w:rsidR="00AB1EE7" w14:paraId="59EA263E" w14:textId="77777777" w:rsidTr="00AB1EE7">
        <w:tc>
          <w:tcPr>
            <w:tcW w:w="2922" w:type="dxa"/>
          </w:tcPr>
          <w:p w14:paraId="47EFC67A" w14:textId="77777777" w:rsidR="00AB1EE7" w:rsidRDefault="00AB1EE7" w:rsidP="00AB1EE7">
            <w:pPr>
              <w:pStyle w:val="tableentry"/>
            </w:pPr>
            <w:r>
              <w:t>lampID</w:t>
            </w:r>
          </w:p>
        </w:tc>
        <w:tc>
          <w:tcPr>
            <w:tcW w:w="1061" w:type="dxa"/>
          </w:tcPr>
          <w:p w14:paraId="549E16C1" w14:textId="77777777" w:rsidR="00AB1EE7" w:rsidRDefault="00AB1EE7" w:rsidP="00AB1EE7">
            <w:pPr>
              <w:pStyle w:val="tableentry"/>
            </w:pPr>
            <w:r>
              <w:t>Yes</w:t>
            </w:r>
          </w:p>
        </w:tc>
        <w:tc>
          <w:tcPr>
            <w:tcW w:w="1651" w:type="dxa"/>
          </w:tcPr>
          <w:p w14:paraId="4FDBBB2F" w14:textId="77777777" w:rsidR="00AB1EE7" w:rsidRDefault="00AB1EE7" w:rsidP="00AB1EE7">
            <w:pPr>
              <w:pStyle w:val="tableentry"/>
            </w:pPr>
            <w:r>
              <w:t>s</w:t>
            </w:r>
          </w:p>
        </w:tc>
        <w:tc>
          <w:tcPr>
            <w:tcW w:w="2972" w:type="dxa"/>
          </w:tcPr>
          <w:p w14:paraId="3BA8E872" w14:textId="77777777" w:rsidR="00AB1EE7" w:rsidRDefault="00AB1EE7" w:rsidP="00AB1EE7">
            <w:pPr>
              <w:pStyle w:val="tableentry"/>
            </w:pPr>
            <w:r>
              <w:t>The ID of the lamp to query.</w:t>
            </w:r>
          </w:p>
        </w:tc>
      </w:tr>
      <w:tr w:rsidR="00AB1EE7" w14:paraId="7845846A" w14:textId="77777777" w:rsidTr="00AB1EE7">
        <w:tc>
          <w:tcPr>
            <w:tcW w:w="2922" w:type="dxa"/>
          </w:tcPr>
          <w:p w14:paraId="06CA07A5" w14:textId="77777777" w:rsidR="00AB1EE7" w:rsidRDefault="00AB1EE7" w:rsidP="00AB1EE7">
            <w:pPr>
              <w:pStyle w:val="tableentry"/>
            </w:pPr>
            <w:r>
              <w:t>language</w:t>
            </w:r>
          </w:p>
        </w:tc>
        <w:tc>
          <w:tcPr>
            <w:tcW w:w="1061" w:type="dxa"/>
          </w:tcPr>
          <w:p w14:paraId="0F9406BB" w14:textId="77777777" w:rsidR="00AB1EE7" w:rsidRDefault="00AB1EE7" w:rsidP="00AB1EE7">
            <w:pPr>
              <w:pStyle w:val="tableentry"/>
            </w:pPr>
            <w:r>
              <w:t>Yes</w:t>
            </w:r>
          </w:p>
        </w:tc>
        <w:tc>
          <w:tcPr>
            <w:tcW w:w="1651" w:type="dxa"/>
          </w:tcPr>
          <w:p w14:paraId="3CD2F9D8" w14:textId="77777777" w:rsidR="00AB1EE7" w:rsidRDefault="00AB1EE7" w:rsidP="00AB1EE7">
            <w:pPr>
              <w:pStyle w:val="tableentry"/>
            </w:pPr>
            <w:r>
              <w:t>s</w:t>
            </w:r>
          </w:p>
        </w:tc>
        <w:tc>
          <w:tcPr>
            <w:tcW w:w="2972" w:type="dxa"/>
          </w:tcPr>
          <w:p w14:paraId="04C79902" w14:textId="77777777" w:rsidR="00AB1EE7" w:rsidRDefault="00AB1EE7" w:rsidP="00AB1EE7">
            <w:pPr>
              <w:pStyle w:val="tableentry"/>
            </w:pPr>
            <w:r>
              <w:t>The language of the returned result. Must be a language supported by the lamp.</w:t>
            </w:r>
          </w:p>
        </w:tc>
      </w:tr>
    </w:tbl>
    <w:p w14:paraId="1DF5DA89" w14:textId="77777777" w:rsidR="00AB1EE7" w:rsidRDefault="00AB1EE7" w:rsidP="00AB1EE7">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AB1EE7" w14:paraId="1F833A40" w14:textId="77777777" w:rsidTr="00AB1EE7">
        <w:trPr>
          <w:cnfStyle w:val="100000000000" w:firstRow="1" w:lastRow="0" w:firstColumn="0" w:lastColumn="0" w:oddVBand="0" w:evenVBand="0" w:oddHBand="0" w:evenHBand="0" w:firstRowFirstColumn="0" w:firstRowLastColumn="0" w:lastRowFirstColumn="0" w:lastRowLastColumn="0"/>
        </w:trPr>
        <w:tc>
          <w:tcPr>
            <w:tcW w:w="2922" w:type="dxa"/>
          </w:tcPr>
          <w:p w14:paraId="7BCD6F57" w14:textId="77777777" w:rsidR="00AB1EE7" w:rsidRDefault="00AB1EE7" w:rsidP="00AB1EE7">
            <w:pPr>
              <w:pStyle w:val="tableheading"/>
            </w:pPr>
            <w:r>
              <w:t>Parameter name</w:t>
            </w:r>
          </w:p>
        </w:tc>
        <w:tc>
          <w:tcPr>
            <w:tcW w:w="1061" w:type="dxa"/>
          </w:tcPr>
          <w:p w14:paraId="133557F1" w14:textId="77777777" w:rsidR="00AB1EE7" w:rsidRDefault="00AB1EE7" w:rsidP="00AB1EE7">
            <w:pPr>
              <w:pStyle w:val="tableheading"/>
            </w:pPr>
            <w:r>
              <w:t>Mandatory</w:t>
            </w:r>
          </w:p>
        </w:tc>
        <w:tc>
          <w:tcPr>
            <w:tcW w:w="1651" w:type="dxa"/>
          </w:tcPr>
          <w:p w14:paraId="007B6B6E" w14:textId="77777777" w:rsidR="00AB1EE7" w:rsidRDefault="00AB1EE7" w:rsidP="00AB1EE7">
            <w:pPr>
              <w:pStyle w:val="tableheading"/>
            </w:pPr>
            <w:r>
              <w:t>Return signature</w:t>
            </w:r>
          </w:p>
        </w:tc>
        <w:tc>
          <w:tcPr>
            <w:tcW w:w="2972" w:type="dxa"/>
          </w:tcPr>
          <w:p w14:paraId="19D51B41" w14:textId="77777777" w:rsidR="00AB1EE7" w:rsidRDefault="00AB1EE7" w:rsidP="00AB1EE7">
            <w:pPr>
              <w:pStyle w:val="tableheading"/>
            </w:pPr>
            <w:r>
              <w:t>Description</w:t>
            </w:r>
          </w:p>
        </w:tc>
      </w:tr>
      <w:tr w:rsidR="00AB1EE7" w14:paraId="3DD9EEBD" w14:textId="77777777" w:rsidTr="00AB1EE7">
        <w:tc>
          <w:tcPr>
            <w:tcW w:w="2922" w:type="dxa"/>
          </w:tcPr>
          <w:p w14:paraId="085E599F" w14:textId="77777777" w:rsidR="00AB1EE7" w:rsidRDefault="00AB1EE7" w:rsidP="00AB1EE7">
            <w:pPr>
              <w:pStyle w:val="tableentry"/>
            </w:pPr>
            <w:r>
              <w:t>responseCode</w:t>
            </w:r>
          </w:p>
        </w:tc>
        <w:tc>
          <w:tcPr>
            <w:tcW w:w="1061" w:type="dxa"/>
          </w:tcPr>
          <w:p w14:paraId="26A0D29C" w14:textId="77777777" w:rsidR="00AB1EE7" w:rsidRDefault="00AB1EE7" w:rsidP="00AB1EE7">
            <w:pPr>
              <w:pStyle w:val="tableentry"/>
            </w:pPr>
            <w:r>
              <w:t>Yes</w:t>
            </w:r>
          </w:p>
        </w:tc>
        <w:tc>
          <w:tcPr>
            <w:tcW w:w="1651" w:type="dxa"/>
          </w:tcPr>
          <w:p w14:paraId="02BC8274" w14:textId="77777777" w:rsidR="00AB1EE7" w:rsidRDefault="00AB1EE7" w:rsidP="00AB1EE7">
            <w:pPr>
              <w:pStyle w:val="tableentry"/>
            </w:pPr>
            <w:r>
              <w:t>u</w:t>
            </w:r>
          </w:p>
        </w:tc>
        <w:tc>
          <w:tcPr>
            <w:tcW w:w="2972" w:type="dxa"/>
          </w:tcPr>
          <w:p w14:paraId="14E55AD2" w14:textId="77777777" w:rsidR="00AB1EE7" w:rsidRDefault="00AB1EE7" w:rsidP="00AB1EE7">
            <w:pPr>
              <w:pStyle w:val="tableentry"/>
            </w:pPr>
            <w:r>
              <w:t>The result code of the operation.</w:t>
            </w:r>
          </w:p>
        </w:tc>
      </w:tr>
      <w:tr w:rsidR="00AB1EE7" w14:paraId="3A6557BB" w14:textId="77777777" w:rsidTr="00AB1EE7">
        <w:tc>
          <w:tcPr>
            <w:tcW w:w="2922" w:type="dxa"/>
          </w:tcPr>
          <w:p w14:paraId="6CA8A395" w14:textId="77777777" w:rsidR="00AB1EE7" w:rsidRDefault="00AB1EE7" w:rsidP="00AB1EE7">
            <w:pPr>
              <w:pStyle w:val="tableentry"/>
            </w:pPr>
            <w:r>
              <w:t>lampID</w:t>
            </w:r>
          </w:p>
        </w:tc>
        <w:tc>
          <w:tcPr>
            <w:tcW w:w="1061" w:type="dxa"/>
          </w:tcPr>
          <w:p w14:paraId="1C988843" w14:textId="77777777" w:rsidR="00AB1EE7" w:rsidRDefault="00AB1EE7" w:rsidP="00AB1EE7">
            <w:pPr>
              <w:pStyle w:val="tableentry"/>
            </w:pPr>
            <w:r>
              <w:t>Yes</w:t>
            </w:r>
          </w:p>
        </w:tc>
        <w:tc>
          <w:tcPr>
            <w:tcW w:w="1651" w:type="dxa"/>
          </w:tcPr>
          <w:p w14:paraId="22B03301" w14:textId="77777777" w:rsidR="00AB1EE7" w:rsidRDefault="00AB1EE7" w:rsidP="00AB1EE7">
            <w:pPr>
              <w:pStyle w:val="tableentry"/>
            </w:pPr>
            <w:r>
              <w:t>s</w:t>
            </w:r>
          </w:p>
        </w:tc>
        <w:tc>
          <w:tcPr>
            <w:tcW w:w="2972" w:type="dxa"/>
          </w:tcPr>
          <w:p w14:paraId="5CA17DD6" w14:textId="1E2D0C8E" w:rsidR="00AB1EE7" w:rsidRDefault="00AB1EE7" w:rsidP="00AB1EE7">
            <w:pPr>
              <w:pStyle w:val="tableentry"/>
            </w:pPr>
            <w:r>
              <w:t>The ID of the queried lamp</w:t>
            </w:r>
            <w:r w:rsidR="00973C4A">
              <w:t>.</w:t>
            </w:r>
          </w:p>
        </w:tc>
      </w:tr>
      <w:tr w:rsidR="00AB1EE7" w14:paraId="0A55A905" w14:textId="77777777" w:rsidTr="00AB1EE7">
        <w:tc>
          <w:tcPr>
            <w:tcW w:w="2922" w:type="dxa"/>
          </w:tcPr>
          <w:p w14:paraId="5CE3645E" w14:textId="77777777" w:rsidR="00AB1EE7" w:rsidRDefault="00AB1EE7" w:rsidP="00AB1EE7">
            <w:pPr>
              <w:pStyle w:val="tableentry"/>
            </w:pPr>
            <w:r>
              <w:t>language</w:t>
            </w:r>
          </w:p>
        </w:tc>
        <w:tc>
          <w:tcPr>
            <w:tcW w:w="1061" w:type="dxa"/>
          </w:tcPr>
          <w:p w14:paraId="1A8E5646" w14:textId="77777777" w:rsidR="00AB1EE7" w:rsidRDefault="00AB1EE7" w:rsidP="00AB1EE7">
            <w:pPr>
              <w:pStyle w:val="tableentry"/>
            </w:pPr>
            <w:r>
              <w:t>Yes</w:t>
            </w:r>
          </w:p>
        </w:tc>
        <w:tc>
          <w:tcPr>
            <w:tcW w:w="1651" w:type="dxa"/>
          </w:tcPr>
          <w:p w14:paraId="61907306" w14:textId="77777777" w:rsidR="00AB1EE7" w:rsidRDefault="00AB1EE7" w:rsidP="00AB1EE7">
            <w:pPr>
              <w:pStyle w:val="tableentry"/>
            </w:pPr>
            <w:r>
              <w:t>s</w:t>
            </w:r>
          </w:p>
        </w:tc>
        <w:tc>
          <w:tcPr>
            <w:tcW w:w="2972" w:type="dxa"/>
          </w:tcPr>
          <w:p w14:paraId="7D99A4D6" w14:textId="77777777" w:rsidR="00AB1EE7" w:rsidRDefault="00AB1EE7" w:rsidP="00AB1EE7">
            <w:pPr>
              <w:pStyle w:val="tableentry"/>
            </w:pPr>
            <w:r>
              <w:t>The language of the returned manufacturer result.</w:t>
            </w:r>
          </w:p>
        </w:tc>
      </w:tr>
      <w:tr w:rsidR="00AB1EE7" w14:paraId="29610536" w14:textId="77777777" w:rsidTr="00AB1EE7">
        <w:tc>
          <w:tcPr>
            <w:tcW w:w="2922" w:type="dxa"/>
          </w:tcPr>
          <w:p w14:paraId="1341E149" w14:textId="74F42E3D" w:rsidR="00AB1EE7" w:rsidRDefault="00AB1EE7" w:rsidP="00AB1EE7">
            <w:pPr>
              <w:pStyle w:val="tableentry"/>
            </w:pPr>
            <w:r>
              <w:t>lampName</w:t>
            </w:r>
          </w:p>
        </w:tc>
        <w:tc>
          <w:tcPr>
            <w:tcW w:w="1061" w:type="dxa"/>
          </w:tcPr>
          <w:p w14:paraId="616C7766" w14:textId="77777777" w:rsidR="00AB1EE7" w:rsidRDefault="00AB1EE7" w:rsidP="00AB1EE7">
            <w:pPr>
              <w:pStyle w:val="tableentry"/>
            </w:pPr>
            <w:r>
              <w:t>Yes</w:t>
            </w:r>
          </w:p>
        </w:tc>
        <w:tc>
          <w:tcPr>
            <w:tcW w:w="1651" w:type="dxa"/>
          </w:tcPr>
          <w:p w14:paraId="192D61A5" w14:textId="77777777" w:rsidR="00AB1EE7" w:rsidRDefault="00AB1EE7" w:rsidP="00AB1EE7">
            <w:pPr>
              <w:pStyle w:val="tableentry"/>
            </w:pPr>
            <w:r>
              <w:t>s</w:t>
            </w:r>
          </w:p>
        </w:tc>
        <w:tc>
          <w:tcPr>
            <w:tcW w:w="2972" w:type="dxa"/>
          </w:tcPr>
          <w:p w14:paraId="7D07A565" w14:textId="266E3C12" w:rsidR="00AB1EE7" w:rsidRDefault="00AB1EE7" w:rsidP="00AB1EE7">
            <w:pPr>
              <w:pStyle w:val="tableentry"/>
            </w:pPr>
            <w:r>
              <w:t>Name of the lamp.</w:t>
            </w:r>
          </w:p>
        </w:tc>
      </w:tr>
    </w:tbl>
    <w:p w14:paraId="0A11A34A" w14:textId="77777777" w:rsidR="00AB1EE7" w:rsidRDefault="00AB1EE7" w:rsidP="00AB1EE7">
      <w:pPr>
        <w:pStyle w:val="body"/>
        <w:rPr>
          <w:b/>
        </w:rPr>
      </w:pPr>
      <w:r>
        <w:rPr>
          <w:b/>
        </w:rPr>
        <w:t>Description</w:t>
      </w:r>
    </w:p>
    <w:p w14:paraId="61B209F9" w14:textId="1B44E085" w:rsidR="00AB1EE7" w:rsidRPr="00D03C1A" w:rsidRDefault="00AB1EE7" w:rsidP="00AB1EE7">
      <w:pPr>
        <w:pStyle w:val="body"/>
      </w:pPr>
      <w:r>
        <w:t>Gets the name for the specified lamp.</w:t>
      </w:r>
    </w:p>
    <w:p w14:paraId="32BAFDE7" w14:textId="34CAC70F" w:rsidR="00AB1EE7" w:rsidRDefault="00AB1EE7" w:rsidP="00AB1EE7">
      <w:pPr>
        <w:pStyle w:val="Heading3"/>
      </w:pPr>
      <w:bookmarkStart w:id="29" w:name="_Toc408386983"/>
      <w:r>
        <w:lastRenderedPageBreak/>
        <w:t>SetLampName</w:t>
      </w:r>
      <w:bookmarkEnd w:id="29"/>
    </w:p>
    <w:p w14:paraId="4AAB4D93" w14:textId="77777777" w:rsidR="00AB1EE7" w:rsidRDefault="00AB1EE7" w:rsidP="00AB1EE7">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AB1EE7" w14:paraId="78AC188E" w14:textId="77777777" w:rsidTr="00AB1EE7">
        <w:trPr>
          <w:cnfStyle w:val="100000000000" w:firstRow="1" w:lastRow="0" w:firstColumn="0" w:lastColumn="0" w:oddVBand="0" w:evenVBand="0" w:oddHBand="0" w:evenHBand="0" w:firstRowFirstColumn="0" w:firstRowLastColumn="0" w:lastRowFirstColumn="0" w:lastRowLastColumn="0"/>
        </w:trPr>
        <w:tc>
          <w:tcPr>
            <w:tcW w:w="2922" w:type="dxa"/>
          </w:tcPr>
          <w:p w14:paraId="28CBE542" w14:textId="77777777" w:rsidR="00AB1EE7" w:rsidRDefault="00AB1EE7" w:rsidP="00AB1EE7">
            <w:pPr>
              <w:pStyle w:val="tableheading"/>
            </w:pPr>
            <w:r>
              <w:t>Parameter name</w:t>
            </w:r>
          </w:p>
        </w:tc>
        <w:tc>
          <w:tcPr>
            <w:tcW w:w="1061" w:type="dxa"/>
          </w:tcPr>
          <w:p w14:paraId="3126DB30" w14:textId="77777777" w:rsidR="00AB1EE7" w:rsidRDefault="00AB1EE7" w:rsidP="00AB1EE7">
            <w:pPr>
              <w:pStyle w:val="tableheading"/>
            </w:pPr>
            <w:r>
              <w:t>Mandatory</w:t>
            </w:r>
          </w:p>
        </w:tc>
        <w:tc>
          <w:tcPr>
            <w:tcW w:w="1651" w:type="dxa"/>
          </w:tcPr>
          <w:p w14:paraId="3AB37B7B" w14:textId="77777777" w:rsidR="00AB1EE7" w:rsidRDefault="00AB1EE7" w:rsidP="00AB1EE7">
            <w:pPr>
              <w:pStyle w:val="tableheading"/>
            </w:pPr>
            <w:r>
              <w:t>Signature</w:t>
            </w:r>
          </w:p>
        </w:tc>
        <w:tc>
          <w:tcPr>
            <w:tcW w:w="2972" w:type="dxa"/>
          </w:tcPr>
          <w:p w14:paraId="1294FC9F" w14:textId="77777777" w:rsidR="00AB1EE7" w:rsidRDefault="00AB1EE7" w:rsidP="00AB1EE7">
            <w:pPr>
              <w:pStyle w:val="tableheading"/>
            </w:pPr>
            <w:r>
              <w:t>Description</w:t>
            </w:r>
          </w:p>
        </w:tc>
      </w:tr>
      <w:tr w:rsidR="00AB1EE7" w14:paraId="092FD8EF" w14:textId="77777777" w:rsidTr="00AB1EE7">
        <w:tc>
          <w:tcPr>
            <w:tcW w:w="2922" w:type="dxa"/>
          </w:tcPr>
          <w:p w14:paraId="7D36F3A5" w14:textId="77777777" w:rsidR="00AB1EE7" w:rsidRDefault="00AB1EE7" w:rsidP="00AB1EE7">
            <w:pPr>
              <w:pStyle w:val="tableentry"/>
            </w:pPr>
            <w:r>
              <w:t>lampID</w:t>
            </w:r>
          </w:p>
        </w:tc>
        <w:tc>
          <w:tcPr>
            <w:tcW w:w="1061" w:type="dxa"/>
          </w:tcPr>
          <w:p w14:paraId="402E0F15" w14:textId="77777777" w:rsidR="00AB1EE7" w:rsidRDefault="00AB1EE7" w:rsidP="00AB1EE7">
            <w:pPr>
              <w:pStyle w:val="tableentry"/>
            </w:pPr>
            <w:r>
              <w:t>Yes</w:t>
            </w:r>
          </w:p>
        </w:tc>
        <w:tc>
          <w:tcPr>
            <w:tcW w:w="1651" w:type="dxa"/>
          </w:tcPr>
          <w:p w14:paraId="42056222" w14:textId="77777777" w:rsidR="00AB1EE7" w:rsidRDefault="00AB1EE7" w:rsidP="00AB1EE7">
            <w:pPr>
              <w:pStyle w:val="tableentry"/>
            </w:pPr>
            <w:r>
              <w:t>s</w:t>
            </w:r>
          </w:p>
        </w:tc>
        <w:tc>
          <w:tcPr>
            <w:tcW w:w="2972" w:type="dxa"/>
          </w:tcPr>
          <w:p w14:paraId="63929375" w14:textId="77777777" w:rsidR="00AB1EE7" w:rsidRDefault="00AB1EE7" w:rsidP="00AB1EE7">
            <w:pPr>
              <w:pStyle w:val="tableentry"/>
            </w:pPr>
            <w:r>
              <w:t>The ID of the lamp to query.</w:t>
            </w:r>
          </w:p>
        </w:tc>
      </w:tr>
      <w:tr w:rsidR="00AB1EE7" w14:paraId="4678A59F" w14:textId="77777777" w:rsidTr="00AB1EE7">
        <w:tc>
          <w:tcPr>
            <w:tcW w:w="2922" w:type="dxa"/>
          </w:tcPr>
          <w:p w14:paraId="2FA5461B" w14:textId="1D769C81" w:rsidR="00AB1EE7" w:rsidRDefault="00AB1EE7" w:rsidP="00AB1EE7">
            <w:pPr>
              <w:pStyle w:val="tableentry"/>
            </w:pPr>
            <w:r>
              <w:t>lampName</w:t>
            </w:r>
          </w:p>
        </w:tc>
        <w:tc>
          <w:tcPr>
            <w:tcW w:w="1061" w:type="dxa"/>
          </w:tcPr>
          <w:p w14:paraId="727F5691" w14:textId="6A5ECF3C" w:rsidR="00AB1EE7" w:rsidRDefault="00AB1EE7" w:rsidP="00AB1EE7">
            <w:pPr>
              <w:pStyle w:val="tableentry"/>
            </w:pPr>
            <w:r>
              <w:t>Yes</w:t>
            </w:r>
          </w:p>
        </w:tc>
        <w:tc>
          <w:tcPr>
            <w:tcW w:w="1651" w:type="dxa"/>
          </w:tcPr>
          <w:p w14:paraId="1A28F3EF" w14:textId="524130D9" w:rsidR="00AB1EE7" w:rsidRDefault="00AB1EE7" w:rsidP="00AB1EE7">
            <w:pPr>
              <w:pStyle w:val="tableentry"/>
            </w:pPr>
            <w:r>
              <w:t>s</w:t>
            </w:r>
          </w:p>
        </w:tc>
        <w:tc>
          <w:tcPr>
            <w:tcW w:w="2972" w:type="dxa"/>
          </w:tcPr>
          <w:p w14:paraId="3022EA06" w14:textId="02A8C9D5" w:rsidR="00AB1EE7" w:rsidRDefault="00AB1EE7" w:rsidP="00AB1EE7">
            <w:pPr>
              <w:pStyle w:val="tableentry"/>
            </w:pPr>
            <w:r>
              <w:t>The new name of the lamp.</w:t>
            </w:r>
          </w:p>
        </w:tc>
      </w:tr>
      <w:tr w:rsidR="00AB1EE7" w14:paraId="7B5C5802" w14:textId="77777777" w:rsidTr="00AB1EE7">
        <w:tc>
          <w:tcPr>
            <w:tcW w:w="2922" w:type="dxa"/>
          </w:tcPr>
          <w:p w14:paraId="0BA1EBBF" w14:textId="77777777" w:rsidR="00AB1EE7" w:rsidRDefault="00AB1EE7" w:rsidP="00AB1EE7">
            <w:pPr>
              <w:pStyle w:val="tableentry"/>
            </w:pPr>
            <w:r>
              <w:t>language</w:t>
            </w:r>
          </w:p>
        </w:tc>
        <w:tc>
          <w:tcPr>
            <w:tcW w:w="1061" w:type="dxa"/>
          </w:tcPr>
          <w:p w14:paraId="5DDDA439" w14:textId="77777777" w:rsidR="00AB1EE7" w:rsidRDefault="00AB1EE7" w:rsidP="00AB1EE7">
            <w:pPr>
              <w:pStyle w:val="tableentry"/>
            </w:pPr>
            <w:r>
              <w:t>Yes</w:t>
            </w:r>
          </w:p>
        </w:tc>
        <w:tc>
          <w:tcPr>
            <w:tcW w:w="1651" w:type="dxa"/>
          </w:tcPr>
          <w:p w14:paraId="1AF2147F" w14:textId="77777777" w:rsidR="00AB1EE7" w:rsidRDefault="00AB1EE7" w:rsidP="00AB1EE7">
            <w:pPr>
              <w:pStyle w:val="tableentry"/>
            </w:pPr>
            <w:r>
              <w:t>s</w:t>
            </w:r>
          </w:p>
        </w:tc>
        <w:tc>
          <w:tcPr>
            <w:tcW w:w="2972" w:type="dxa"/>
          </w:tcPr>
          <w:p w14:paraId="5409144B" w14:textId="4B886AA9" w:rsidR="00AB1EE7" w:rsidRDefault="00AB1EE7" w:rsidP="00AB1EE7">
            <w:pPr>
              <w:pStyle w:val="tableentry"/>
            </w:pPr>
            <w:r>
              <w:t>The language in which the lamp name is inputted. Must be a language supported by the lamp.</w:t>
            </w:r>
          </w:p>
        </w:tc>
      </w:tr>
    </w:tbl>
    <w:p w14:paraId="20A951F8" w14:textId="77777777" w:rsidR="00AB1EE7" w:rsidRDefault="00AB1EE7" w:rsidP="00AB1EE7">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AB1EE7" w14:paraId="6C98BE4C" w14:textId="77777777" w:rsidTr="00AB1EE7">
        <w:trPr>
          <w:cnfStyle w:val="100000000000" w:firstRow="1" w:lastRow="0" w:firstColumn="0" w:lastColumn="0" w:oddVBand="0" w:evenVBand="0" w:oddHBand="0" w:evenHBand="0" w:firstRowFirstColumn="0" w:firstRowLastColumn="0" w:lastRowFirstColumn="0" w:lastRowLastColumn="0"/>
        </w:trPr>
        <w:tc>
          <w:tcPr>
            <w:tcW w:w="2890" w:type="dxa"/>
          </w:tcPr>
          <w:p w14:paraId="1ABA59B5" w14:textId="77777777" w:rsidR="00AB1EE7" w:rsidRDefault="00AB1EE7" w:rsidP="00AB1EE7">
            <w:pPr>
              <w:pStyle w:val="tableheading"/>
            </w:pPr>
            <w:r>
              <w:t>Parameter name</w:t>
            </w:r>
          </w:p>
        </w:tc>
        <w:tc>
          <w:tcPr>
            <w:tcW w:w="1141" w:type="dxa"/>
          </w:tcPr>
          <w:p w14:paraId="7A103A95" w14:textId="77777777" w:rsidR="00AB1EE7" w:rsidRDefault="00AB1EE7" w:rsidP="00AB1EE7">
            <w:pPr>
              <w:pStyle w:val="tableheading"/>
            </w:pPr>
            <w:r>
              <w:t>Mandatory</w:t>
            </w:r>
          </w:p>
        </w:tc>
        <w:tc>
          <w:tcPr>
            <w:tcW w:w="1638" w:type="dxa"/>
          </w:tcPr>
          <w:p w14:paraId="5BA4716B" w14:textId="77777777" w:rsidR="00AB1EE7" w:rsidRDefault="00AB1EE7" w:rsidP="00AB1EE7">
            <w:pPr>
              <w:pStyle w:val="tableheading"/>
            </w:pPr>
            <w:r>
              <w:t>Return signature</w:t>
            </w:r>
          </w:p>
        </w:tc>
        <w:tc>
          <w:tcPr>
            <w:tcW w:w="2937" w:type="dxa"/>
          </w:tcPr>
          <w:p w14:paraId="4EA0097C" w14:textId="77777777" w:rsidR="00AB1EE7" w:rsidRDefault="00AB1EE7" w:rsidP="00AB1EE7">
            <w:pPr>
              <w:pStyle w:val="tableheading"/>
            </w:pPr>
            <w:r>
              <w:t>Description</w:t>
            </w:r>
          </w:p>
        </w:tc>
      </w:tr>
      <w:tr w:rsidR="00AB1EE7" w14:paraId="44F1D66E" w14:textId="77777777" w:rsidTr="00AB1EE7">
        <w:tc>
          <w:tcPr>
            <w:tcW w:w="2890" w:type="dxa"/>
          </w:tcPr>
          <w:p w14:paraId="3AC96B29" w14:textId="77777777" w:rsidR="00AB1EE7" w:rsidRDefault="00AB1EE7" w:rsidP="00AB1EE7">
            <w:pPr>
              <w:pStyle w:val="tableentry"/>
            </w:pPr>
            <w:r>
              <w:t>responseCode</w:t>
            </w:r>
          </w:p>
        </w:tc>
        <w:tc>
          <w:tcPr>
            <w:tcW w:w="1141" w:type="dxa"/>
          </w:tcPr>
          <w:p w14:paraId="5C20DFFB" w14:textId="77777777" w:rsidR="00AB1EE7" w:rsidRDefault="00AB1EE7" w:rsidP="00AB1EE7">
            <w:pPr>
              <w:pStyle w:val="tableentry"/>
            </w:pPr>
            <w:r>
              <w:t>Yes</w:t>
            </w:r>
          </w:p>
        </w:tc>
        <w:tc>
          <w:tcPr>
            <w:tcW w:w="1638" w:type="dxa"/>
          </w:tcPr>
          <w:p w14:paraId="743D8316" w14:textId="77777777" w:rsidR="00AB1EE7" w:rsidRDefault="00AB1EE7" w:rsidP="00AB1EE7">
            <w:pPr>
              <w:pStyle w:val="tableentry"/>
            </w:pPr>
            <w:r>
              <w:t>u</w:t>
            </w:r>
          </w:p>
        </w:tc>
        <w:tc>
          <w:tcPr>
            <w:tcW w:w="2937" w:type="dxa"/>
          </w:tcPr>
          <w:p w14:paraId="76DADA33" w14:textId="77777777" w:rsidR="00AB1EE7" w:rsidRDefault="00AB1EE7" w:rsidP="00AB1EE7">
            <w:pPr>
              <w:pStyle w:val="tableentry"/>
            </w:pPr>
            <w:r>
              <w:t>The result code of the operation.</w:t>
            </w:r>
          </w:p>
        </w:tc>
      </w:tr>
      <w:tr w:rsidR="00AB1EE7" w14:paraId="1E12DFDF" w14:textId="77777777" w:rsidTr="00AB1EE7">
        <w:tc>
          <w:tcPr>
            <w:tcW w:w="2890" w:type="dxa"/>
          </w:tcPr>
          <w:p w14:paraId="0CBC1633" w14:textId="77777777" w:rsidR="00AB1EE7" w:rsidRDefault="00AB1EE7" w:rsidP="00AB1EE7">
            <w:pPr>
              <w:pStyle w:val="tableentry"/>
            </w:pPr>
            <w:r>
              <w:t>lampID</w:t>
            </w:r>
          </w:p>
        </w:tc>
        <w:tc>
          <w:tcPr>
            <w:tcW w:w="1141" w:type="dxa"/>
          </w:tcPr>
          <w:p w14:paraId="26AC6D02" w14:textId="77777777" w:rsidR="00AB1EE7" w:rsidRDefault="00AB1EE7" w:rsidP="00AB1EE7">
            <w:pPr>
              <w:pStyle w:val="tableentry"/>
            </w:pPr>
            <w:r>
              <w:t>Yes</w:t>
            </w:r>
          </w:p>
        </w:tc>
        <w:tc>
          <w:tcPr>
            <w:tcW w:w="1638" w:type="dxa"/>
          </w:tcPr>
          <w:p w14:paraId="3FDEAE55" w14:textId="77777777" w:rsidR="00AB1EE7" w:rsidRDefault="00AB1EE7" w:rsidP="00AB1EE7">
            <w:pPr>
              <w:pStyle w:val="tableentry"/>
            </w:pPr>
            <w:r>
              <w:t>s</w:t>
            </w:r>
          </w:p>
        </w:tc>
        <w:tc>
          <w:tcPr>
            <w:tcW w:w="2937" w:type="dxa"/>
          </w:tcPr>
          <w:p w14:paraId="5CD2CD17" w14:textId="41476D2A" w:rsidR="00AB1EE7" w:rsidRDefault="00AB1EE7" w:rsidP="00AB1EE7">
            <w:pPr>
              <w:pStyle w:val="tableentry"/>
            </w:pPr>
            <w:r>
              <w:t>The ID of the queried lamp</w:t>
            </w:r>
            <w:r w:rsidR="00973C4A">
              <w:t>.</w:t>
            </w:r>
          </w:p>
        </w:tc>
      </w:tr>
      <w:tr w:rsidR="00AB1EE7" w14:paraId="65BE46FC" w14:textId="77777777" w:rsidTr="00AB1EE7">
        <w:tc>
          <w:tcPr>
            <w:tcW w:w="2890" w:type="dxa"/>
          </w:tcPr>
          <w:p w14:paraId="552332CC" w14:textId="77777777" w:rsidR="00AB1EE7" w:rsidRDefault="00AB1EE7" w:rsidP="00AB1EE7">
            <w:pPr>
              <w:pStyle w:val="tableentry"/>
            </w:pPr>
            <w:r>
              <w:t>language</w:t>
            </w:r>
          </w:p>
        </w:tc>
        <w:tc>
          <w:tcPr>
            <w:tcW w:w="1141" w:type="dxa"/>
          </w:tcPr>
          <w:p w14:paraId="42608C35" w14:textId="77777777" w:rsidR="00AB1EE7" w:rsidRDefault="00AB1EE7" w:rsidP="00AB1EE7">
            <w:pPr>
              <w:pStyle w:val="tableentry"/>
            </w:pPr>
            <w:r>
              <w:t>Yes</w:t>
            </w:r>
          </w:p>
        </w:tc>
        <w:tc>
          <w:tcPr>
            <w:tcW w:w="1638" w:type="dxa"/>
          </w:tcPr>
          <w:p w14:paraId="0CEFADC4" w14:textId="77777777" w:rsidR="00AB1EE7" w:rsidRDefault="00AB1EE7" w:rsidP="00AB1EE7">
            <w:pPr>
              <w:pStyle w:val="tableentry"/>
            </w:pPr>
            <w:r>
              <w:t>s</w:t>
            </w:r>
          </w:p>
        </w:tc>
        <w:tc>
          <w:tcPr>
            <w:tcW w:w="2937" w:type="dxa"/>
          </w:tcPr>
          <w:p w14:paraId="61E9E9E1" w14:textId="77777777" w:rsidR="00AB1EE7" w:rsidRDefault="00AB1EE7" w:rsidP="00AB1EE7">
            <w:pPr>
              <w:pStyle w:val="tableentry"/>
            </w:pPr>
            <w:r>
              <w:t>The language of the returned manufacturer result.</w:t>
            </w:r>
          </w:p>
        </w:tc>
      </w:tr>
    </w:tbl>
    <w:p w14:paraId="3D62FE86" w14:textId="77777777" w:rsidR="00AB1EE7" w:rsidRDefault="00AB1EE7" w:rsidP="00AB1EE7">
      <w:pPr>
        <w:pStyle w:val="body"/>
        <w:rPr>
          <w:b/>
        </w:rPr>
      </w:pPr>
      <w:r>
        <w:rPr>
          <w:b/>
        </w:rPr>
        <w:t>Description</w:t>
      </w:r>
    </w:p>
    <w:p w14:paraId="19CB41B5" w14:textId="447CB1D4" w:rsidR="00AB1EE7" w:rsidRPr="00D03C1A" w:rsidRDefault="00AB1EE7" w:rsidP="00AB1EE7">
      <w:pPr>
        <w:pStyle w:val="body"/>
      </w:pPr>
      <w:r>
        <w:t>Sets the name for the specified lamp.</w:t>
      </w:r>
    </w:p>
    <w:p w14:paraId="7EBEDCB7" w14:textId="0BA5180A" w:rsidR="00AB1EE7" w:rsidRDefault="00AB1EE7" w:rsidP="00AB1EE7">
      <w:pPr>
        <w:pStyle w:val="Heading3"/>
      </w:pPr>
      <w:bookmarkStart w:id="30" w:name="_Toc408386984"/>
      <w:r>
        <w:t>GetLampDetails</w:t>
      </w:r>
      <w:bookmarkEnd w:id="30"/>
    </w:p>
    <w:p w14:paraId="7B265C5A" w14:textId="77777777" w:rsidR="00AB1EE7" w:rsidRDefault="00AB1EE7" w:rsidP="00AB1EE7">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AB1EE7" w14:paraId="1DCDB1A3" w14:textId="77777777" w:rsidTr="00AB1EE7">
        <w:trPr>
          <w:cnfStyle w:val="100000000000" w:firstRow="1" w:lastRow="0" w:firstColumn="0" w:lastColumn="0" w:oddVBand="0" w:evenVBand="0" w:oddHBand="0" w:evenHBand="0" w:firstRowFirstColumn="0" w:firstRowLastColumn="0" w:lastRowFirstColumn="0" w:lastRowLastColumn="0"/>
        </w:trPr>
        <w:tc>
          <w:tcPr>
            <w:tcW w:w="2887" w:type="dxa"/>
          </w:tcPr>
          <w:p w14:paraId="09B1DCEA" w14:textId="77777777" w:rsidR="00AB1EE7" w:rsidRDefault="00AB1EE7" w:rsidP="00AB1EE7">
            <w:pPr>
              <w:pStyle w:val="tableheading"/>
            </w:pPr>
            <w:r>
              <w:t>Parameter name</w:t>
            </w:r>
          </w:p>
        </w:tc>
        <w:tc>
          <w:tcPr>
            <w:tcW w:w="1141" w:type="dxa"/>
          </w:tcPr>
          <w:p w14:paraId="0774A5FF" w14:textId="77777777" w:rsidR="00AB1EE7" w:rsidRDefault="00AB1EE7" w:rsidP="00AB1EE7">
            <w:pPr>
              <w:pStyle w:val="tableheading"/>
            </w:pPr>
            <w:r>
              <w:t>Mandatory</w:t>
            </w:r>
          </w:p>
        </w:tc>
        <w:tc>
          <w:tcPr>
            <w:tcW w:w="1640" w:type="dxa"/>
          </w:tcPr>
          <w:p w14:paraId="2110E8D4" w14:textId="77777777" w:rsidR="00AB1EE7" w:rsidRDefault="00AB1EE7" w:rsidP="00AB1EE7">
            <w:pPr>
              <w:pStyle w:val="tableheading"/>
            </w:pPr>
            <w:r>
              <w:t>Signature</w:t>
            </w:r>
          </w:p>
        </w:tc>
        <w:tc>
          <w:tcPr>
            <w:tcW w:w="2938" w:type="dxa"/>
          </w:tcPr>
          <w:p w14:paraId="20C0C18B" w14:textId="77777777" w:rsidR="00AB1EE7" w:rsidRDefault="00AB1EE7" w:rsidP="00AB1EE7">
            <w:pPr>
              <w:pStyle w:val="tableheading"/>
            </w:pPr>
            <w:r>
              <w:t>Description</w:t>
            </w:r>
          </w:p>
        </w:tc>
      </w:tr>
      <w:tr w:rsidR="00AB1EE7" w14:paraId="7C318A7E" w14:textId="77777777" w:rsidTr="00AB1EE7">
        <w:tc>
          <w:tcPr>
            <w:tcW w:w="2887" w:type="dxa"/>
          </w:tcPr>
          <w:p w14:paraId="77248045" w14:textId="77777777" w:rsidR="00AB1EE7" w:rsidRDefault="00AB1EE7" w:rsidP="00AB1EE7">
            <w:pPr>
              <w:pStyle w:val="tableentry"/>
            </w:pPr>
            <w:r>
              <w:t>lampID</w:t>
            </w:r>
          </w:p>
        </w:tc>
        <w:tc>
          <w:tcPr>
            <w:tcW w:w="1141" w:type="dxa"/>
          </w:tcPr>
          <w:p w14:paraId="4E59D0E6" w14:textId="77777777" w:rsidR="00AB1EE7" w:rsidRDefault="00AB1EE7" w:rsidP="00AB1EE7">
            <w:pPr>
              <w:pStyle w:val="tableentry"/>
            </w:pPr>
            <w:r>
              <w:t>Yes</w:t>
            </w:r>
          </w:p>
        </w:tc>
        <w:tc>
          <w:tcPr>
            <w:tcW w:w="1640" w:type="dxa"/>
          </w:tcPr>
          <w:p w14:paraId="66AFEEE1" w14:textId="77777777" w:rsidR="00AB1EE7" w:rsidRDefault="00AB1EE7" w:rsidP="00AB1EE7">
            <w:pPr>
              <w:pStyle w:val="tableentry"/>
            </w:pPr>
            <w:r>
              <w:t>s</w:t>
            </w:r>
          </w:p>
        </w:tc>
        <w:tc>
          <w:tcPr>
            <w:tcW w:w="2938" w:type="dxa"/>
          </w:tcPr>
          <w:p w14:paraId="066C1A17" w14:textId="77777777" w:rsidR="00AB1EE7" w:rsidRDefault="00AB1EE7" w:rsidP="00AB1EE7">
            <w:pPr>
              <w:pStyle w:val="tableentry"/>
            </w:pPr>
            <w:r>
              <w:t>The ID of the lamp to query.</w:t>
            </w:r>
          </w:p>
        </w:tc>
      </w:tr>
    </w:tbl>
    <w:p w14:paraId="2143508E" w14:textId="77777777" w:rsidR="00AB1EE7" w:rsidRDefault="00AB1EE7" w:rsidP="00AB1EE7">
      <w:pPr>
        <w:pStyle w:val="body"/>
        <w:rPr>
          <w:b/>
        </w:rPr>
      </w:pPr>
      <w:r>
        <w:rPr>
          <w:b/>
        </w:rPr>
        <w:t>Outputs</w:t>
      </w:r>
    </w:p>
    <w:tbl>
      <w:tblPr>
        <w:tblStyle w:val="Tablegeneric"/>
        <w:tblW w:w="8606" w:type="dxa"/>
        <w:tblInd w:w="835" w:type="dxa"/>
        <w:tblLook w:val="04A0" w:firstRow="1" w:lastRow="0" w:firstColumn="1" w:lastColumn="0" w:noHBand="0" w:noVBand="1"/>
      </w:tblPr>
      <w:tblGrid>
        <w:gridCol w:w="2891"/>
        <w:gridCol w:w="1141"/>
        <w:gridCol w:w="1638"/>
        <w:gridCol w:w="2936"/>
      </w:tblGrid>
      <w:tr w:rsidR="00AB1EE7" w14:paraId="657839A9" w14:textId="77777777" w:rsidTr="00AB1EE7">
        <w:trPr>
          <w:cnfStyle w:val="100000000000" w:firstRow="1" w:lastRow="0" w:firstColumn="0" w:lastColumn="0" w:oddVBand="0" w:evenVBand="0" w:oddHBand="0" w:evenHBand="0" w:firstRowFirstColumn="0" w:firstRowLastColumn="0" w:lastRowFirstColumn="0" w:lastRowLastColumn="0"/>
        </w:trPr>
        <w:tc>
          <w:tcPr>
            <w:tcW w:w="2891" w:type="dxa"/>
          </w:tcPr>
          <w:p w14:paraId="2E762091" w14:textId="77777777" w:rsidR="00AB1EE7" w:rsidRDefault="00AB1EE7" w:rsidP="00AB1EE7">
            <w:pPr>
              <w:pStyle w:val="tableheading"/>
            </w:pPr>
            <w:r>
              <w:t>Parameter name</w:t>
            </w:r>
          </w:p>
        </w:tc>
        <w:tc>
          <w:tcPr>
            <w:tcW w:w="1141" w:type="dxa"/>
          </w:tcPr>
          <w:p w14:paraId="04CC315F" w14:textId="77777777" w:rsidR="00AB1EE7" w:rsidRDefault="00AB1EE7" w:rsidP="00AB1EE7">
            <w:pPr>
              <w:pStyle w:val="tableheading"/>
            </w:pPr>
            <w:r>
              <w:t>Mandatory</w:t>
            </w:r>
          </w:p>
        </w:tc>
        <w:tc>
          <w:tcPr>
            <w:tcW w:w="1638" w:type="dxa"/>
          </w:tcPr>
          <w:p w14:paraId="288EC30F" w14:textId="77777777" w:rsidR="00AB1EE7" w:rsidRDefault="00AB1EE7" w:rsidP="00AB1EE7">
            <w:pPr>
              <w:pStyle w:val="tableheading"/>
            </w:pPr>
            <w:r>
              <w:t>Return signature</w:t>
            </w:r>
          </w:p>
        </w:tc>
        <w:tc>
          <w:tcPr>
            <w:tcW w:w="2936" w:type="dxa"/>
          </w:tcPr>
          <w:p w14:paraId="07DDDD1C" w14:textId="77777777" w:rsidR="00AB1EE7" w:rsidRDefault="00AB1EE7" w:rsidP="00AB1EE7">
            <w:pPr>
              <w:pStyle w:val="tableheading"/>
            </w:pPr>
            <w:r>
              <w:t>Description</w:t>
            </w:r>
          </w:p>
        </w:tc>
      </w:tr>
      <w:tr w:rsidR="00AB1EE7" w14:paraId="7D6D77ED" w14:textId="77777777" w:rsidTr="00AB1EE7">
        <w:tc>
          <w:tcPr>
            <w:tcW w:w="2891" w:type="dxa"/>
          </w:tcPr>
          <w:p w14:paraId="5048F4F7" w14:textId="77777777" w:rsidR="00AB1EE7" w:rsidRDefault="00AB1EE7" w:rsidP="00AB1EE7">
            <w:pPr>
              <w:pStyle w:val="tableentry"/>
            </w:pPr>
            <w:r>
              <w:t>responseCode</w:t>
            </w:r>
          </w:p>
        </w:tc>
        <w:tc>
          <w:tcPr>
            <w:tcW w:w="1141" w:type="dxa"/>
          </w:tcPr>
          <w:p w14:paraId="19EA8924" w14:textId="77777777" w:rsidR="00AB1EE7" w:rsidRDefault="00AB1EE7" w:rsidP="00AB1EE7">
            <w:pPr>
              <w:pStyle w:val="tableentry"/>
            </w:pPr>
            <w:r>
              <w:t>Yes</w:t>
            </w:r>
          </w:p>
        </w:tc>
        <w:tc>
          <w:tcPr>
            <w:tcW w:w="1638" w:type="dxa"/>
          </w:tcPr>
          <w:p w14:paraId="559BE2A6" w14:textId="77777777" w:rsidR="00AB1EE7" w:rsidRDefault="00AB1EE7" w:rsidP="00AB1EE7">
            <w:pPr>
              <w:pStyle w:val="tableentry"/>
            </w:pPr>
            <w:r>
              <w:t>u</w:t>
            </w:r>
          </w:p>
        </w:tc>
        <w:tc>
          <w:tcPr>
            <w:tcW w:w="2936" w:type="dxa"/>
          </w:tcPr>
          <w:p w14:paraId="5852D976" w14:textId="77777777" w:rsidR="00AB1EE7" w:rsidRDefault="00AB1EE7" w:rsidP="00AB1EE7">
            <w:pPr>
              <w:pStyle w:val="tableentry"/>
            </w:pPr>
            <w:r>
              <w:t>The result code of the operation.</w:t>
            </w:r>
          </w:p>
        </w:tc>
      </w:tr>
      <w:tr w:rsidR="00AB1EE7" w14:paraId="5C8884DD" w14:textId="77777777" w:rsidTr="00AB1EE7">
        <w:tc>
          <w:tcPr>
            <w:tcW w:w="2891" w:type="dxa"/>
          </w:tcPr>
          <w:p w14:paraId="6B9ECD29" w14:textId="77777777" w:rsidR="00AB1EE7" w:rsidRDefault="00AB1EE7" w:rsidP="00AB1EE7">
            <w:pPr>
              <w:pStyle w:val="tableentry"/>
            </w:pPr>
            <w:r>
              <w:t>lampID</w:t>
            </w:r>
          </w:p>
        </w:tc>
        <w:tc>
          <w:tcPr>
            <w:tcW w:w="1141" w:type="dxa"/>
          </w:tcPr>
          <w:p w14:paraId="463186B8" w14:textId="77777777" w:rsidR="00AB1EE7" w:rsidRDefault="00AB1EE7" w:rsidP="00AB1EE7">
            <w:pPr>
              <w:pStyle w:val="tableentry"/>
            </w:pPr>
            <w:r>
              <w:t>Yes</w:t>
            </w:r>
          </w:p>
        </w:tc>
        <w:tc>
          <w:tcPr>
            <w:tcW w:w="1638" w:type="dxa"/>
          </w:tcPr>
          <w:p w14:paraId="750A1F2D" w14:textId="77777777" w:rsidR="00AB1EE7" w:rsidRDefault="00AB1EE7" w:rsidP="00AB1EE7">
            <w:pPr>
              <w:pStyle w:val="tableentry"/>
            </w:pPr>
            <w:r>
              <w:t>s</w:t>
            </w:r>
          </w:p>
        </w:tc>
        <w:tc>
          <w:tcPr>
            <w:tcW w:w="2936" w:type="dxa"/>
          </w:tcPr>
          <w:p w14:paraId="205AF57D" w14:textId="6C33CC55" w:rsidR="00AB1EE7" w:rsidRDefault="00AB1EE7" w:rsidP="00AB1EE7">
            <w:pPr>
              <w:pStyle w:val="tableentry"/>
            </w:pPr>
            <w:r>
              <w:t>The ID of the queried lamp</w:t>
            </w:r>
            <w:r w:rsidR="00973C4A">
              <w:t>.</w:t>
            </w:r>
          </w:p>
        </w:tc>
      </w:tr>
      <w:tr w:rsidR="00AB1EE7" w14:paraId="073FD5DB" w14:textId="77777777" w:rsidTr="00AB1EE7">
        <w:tc>
          <w:tcPr>
            <w:tcW w:w="2891" w:type="dxa"/>
          </w:tcPr>
          <w:p w14:paraId="7C5E04EC" w14:textId="78D0321A" w:rsidR="00AB1EE7" w:rsidRDefault="00AB1EE7" w:rsidP="00AB1EE7">
            <w:pPr>
              <w:pStyle w:val="tableentry"/>
            </w:pPr>
            <w:r>
              <w:t>lampDetails</w:t>
            </w:r>
          </w:p>
        </w:tc>
        <w:tc>
          <w:tcPr>
            <w:tcW w:w="1141" w:type="dxa"/>
          </w:tcPr>
          <w:p w14:paraId="3DEFCE7E" w14:textId="77777777" w:rsidR="00AB1EE7" w:rsidRDefault="00AB1EE7" w:rsidP="00AB1EE7">
            <w:pPr>
              <w:pStyle w:val="tableentry"/>
            </w:pPr>
            <w:r>
              <w:t>Yes</w:t>
            </w:r>
          </w:p>
        </w:tc>
        <w:tc>
          <w:tcPr>
            <w:tcW w:w="1638" w:type="dxa"/>
          </w:tcPr>
          <w:p w14:paraId="33D17BE2" w14:textId="3456BA6B" w:rsidR="00AB1EE7" w:rsidRDefault="00AB1EE7" w:rsidP="00AB1EE7">
            <w:pPr>
              <w:pStyle w:val="tableentry"/>
            </w:pPr>
            <w:r>
              <w:t>a{sv}</w:t>
            </w:r>
          </w:p>
        </w:tc>
        <w:tc>
          <w:tcPr>
            <w:tcW w:w="2936" w:type="dxa"/>
          </w:tcPr>
          <w:p w14:paraId="068A6B37" w14:textId="21FE4E6A" w:rsidR="00AB1EE7" w:rsidRDefault="00AB1EE7" w:rsidP="00AB1EE7">
            <w:pPr>
              <w:pStyle w:val="tableentry"/>
            </w:pPr>
            <w:r>
              <w:t>Map containing details of the lamp.</w:t>
            </w:r>
          </w:p>
        </w:tc>
      </w:tr>
    </w:tbl>
    <w:p w14:paraId="610C7ECA" w14:textId="77777777" w:rsidR="00AB1EE7" w:rsidRDefault="00AB1EE7" w:rsidP="00AB1EE7">
      <w:pPr>
        <w:pStyle w:val="body"/>
        <w:rPr>
          <w:b/>
        </w:rPr>
      </w:pPr>
      <w:r>
        <w:rPr>
          <w:b/>
        </w:rPr>
        <w:t>Description</w:t>
      </w:r>
    </w:p>
    <w:p w14:paraId="37690478" w14:textId="579A55B2" w:rsidR="00AB1EE7" w:rsidRPr="00D03C1A" w:rsidRDefault="00AB1EE7" w:rsidP="00AB1EE7">
      <w:pPr>
        <w:pStyle w:val="body"/>
      </w:pPr>
      <w:r>
        <w:t>Gets the details for the specified lamp.</w:t>
      </w:r>
    </w:p>
    <w:p w14:paraId="56D67FEE" w14:textId="749F500F" w:rsidR="00AB1EE7" w:rsidRDefault="00AB1EE7" w:rsidP="00AB1EE7">
      <w:pPr>
        <w:pStyle w:val="Heading3"/>
      </w:pPr>
      <w:bookmarkStart w:id="31" w:name="_Toc408386985"/>
      <w:r>
        <w:t>GetLampParameters</w:t>
      </w:r>
      <w:bookmarkEnd w:id="31"/>
    </w:p>
    <w:p w14:paraId="7DF6A75F" w14:textId="77777777" w:rsidR="00AB1EE7" w:rsidRDefault="00AB1EE7" w:rsidP="00AB1EE7">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AB1EE7" w14:paraId="1AE0604B" w14:textId="77777777" w:rsidTr="00753D00">
        <w:trPr>
          <w:cnfStyle w:val="100000000000" w:firstRow="1" w:lastRow="0" w:firstColumn="0" w:lastColumn="0" w:oddVBand="0" w:evenVBand="0" w:oddHBand="0" w:evenHBand="0" w:firstRowFirstColumn="0" w:firstRowLastColumn="0" w:lastRowFirstColumn="0" w:lastRowLastColumn="0"/>
        </w:trPr>
        <w:tc>
          <w:tcPr>
            <w:tcW w:w="2887" w:type="dxa"/>
          </w:tcPr>
          <w:p w14:paraId="7A7FE683" w14:textId="77777777" w:rsidR="00AB1EE7" w:rsidRDefault="00AB1EE7" w:rsidP="00AB1EE7">
            <w:pPr>
              <w:pStyle w:val="tableheading"/>
            </w:pPr>
            <w:r>
              <w:t>Parameter name</w:t>
            </w:r>
          </w:p>
        </w:tc>
        <w:tc>
          <w:tcPr>
            <w:tcW w:w="1141" w:type="dxa"/>
          </w:tcPr>
          <w:p w14:paraId="17BB2B4D" w14:textId="77777777" w:rsidR="00AB1EE7" w:rsidRDefault="00AB1EE7" w:rsidP="00AB1EE7">
            <w:pPr>
              <w:pStyle w:val="tableheading"/>
            </w:pPr>
            <w:r>
              <w:t>Mandatory</w:t>
            </w:r>
          </w:p>
        </w:tc>
        <w:tc>
          <w:tcPr>
            <w:tcW w:w="1640" w:type="dxa"/>
          </w:tcPr>
          <w:p w14:paraId="0278D842" w14:textId="77777777" w:rsidR="00AB1EE7" w:rsidRDefault="00AB1EE7" w:rsidP="00AB1EE7">
            <w:pPr>
              <w:pStyle w:val="tableheading"/>
            </w:pPr>
            <w:r>
              <w:t>Signature</w:t>
            </w:r>
          </w:p>
        </w:tc>
        <w:tc>
          <w:tcPr>
            <w:tcW w:w="2938" w:type="dxa"/>
          </w:tcPr>
          <w:p w14:paraId="710D00B0" w14:textId="77777777" w:rsidR="00AB1EE7" w:rsidRDefault="00AB1EE7" w:rsidP="00AB1EE7">
            <w:pPr>
              <w:pStyle w:val="tableheading"/>
            </w:pPr>
            <w:r>
              <w:t>Description</w:t>
            </w:r>
          </w:p>
        </w:tc>
      </w:tr>
      <w:tr w:rsidR="00AB1EE7" w14:paraId="05D6326E" w14:textId="77777777" w:rsidTr="00753D00">
        <w:tc>
          <w:tcPr>
            <w:tcW w:w="2887" w:type="dxa"/>
          </w:tcPr>
          <w:p w14:paraId="2CDAED7F" w14:textId="77777777" w:rsidR="00AB1EE7" w:rsidRDefault="00AB1EE7" w:rsidP="00AB1EE7">
            <w:pPr>
              <w:pStyle w:val="tableentry"/>
            </w:pPr>
            <w:r>
              <w:t>lampID</w:t>
            </w:r>
          </w:p>
        </w:tc>
        <w:tc>
          <w:tcPr>
            <w:tcW w:w="1141" w:type="dxa"/>
          </w:tcPr>
          <w:p w14:paraId="65D5E937" w14:textId="77777777" w:rsidR="00AB1EE7" w:rsidRDefault="00AB1EE7" w:rsidP="00AB1EE7">
            <w:pPr>
              <w:pStyle w:val="tableentry"/>
            </w:pPr>
            <w:r>
              <w:t>Yes</w:t>
            </w:r>
          </w:p>
        </w:tc>
        <w:tc>
          <w:tcPr>
            <w:tcW w:w="1640" w:type="dxa"/>
          </w:tcPr>
          <w:p w14:paraId="5A60D924" w14:textId="77777777" w:rsidR="00AB1EE7" w:rsidRDefault="00AB1EE7" w:rsidP="00AB1EE7">
            <w:pPr>
              <w:pStyle w:val="tableentry"/>
            </w:pPr>
            <w:r>
              <w:t>s</w:t>
            </w:r>
          </w:p>
        </w:tc>
        <w:tc>
          <w:tcPr>
            <w:tcW w:w="2938" w:type="dxa"/>
          </w:tcPr>
          <w:p w14:paraId="50772513" w14:textId="77777777" w:rsidR="00AB1EE7" w:rsidRDefault="00AB1EE7" w:rsidP="00AB1EE7">
            <w:pPr>
              <w:pStyle w:val="tableentry"/>
            </w:pPr>
            <w:r>
              <w:t>The ID of the lamp to query.</w:t>
            </w:r>
          </w:p>
        </w:tc>
      </w:tr>
    </w:tbl>
    <w:p w14:paraId="70600412" w14:textId="77777777" w:rsidR="00AB1EE7" w:rsidRDefault="00AB1EE7" w:rsidP="00AB1EE7">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AB1EE7" w14:paraId="0B85A192" w14:textId="77777777" w:rsidTr="00753D00">
        <w:trPr>
          <w:cnfStyle w:val="100000000000" w:firstRow="1" w:lastRow="0" w:firstColumn="0" w:lastColumn="0" w:oddVBand="0" w:evenVBand="0" w:oddHBand="0" w:evenHBand="0" w:firstRowFirstColumn="0" w:firstRowLastColumn="0" w:lastRowFirstColumn="0" w:lastRowLastColumn="0"/>
        </w:trPr>
        <w:tc>
          <w:tcPr>
            <w:tcW w:w="2893" w:type="dxa"/>
          </w:tcPr>
          <w:p w14:paraId="2E8922FF" w14:textId="77777777" w:rsidR="00AB1EE7" w:rsidRDefault="00AB1EE7" w:rsidP="00AB1EE7">
            <w:pPr>
              <w:pStyle w:val="tableheading"/>
            </w:pPr>
            <w:r>
              <w:lastRenderedPageBreak/>
              <w:t>Parameter name</w:t>
            </w:r>
          </w:p>
        </w:tc>
        <w:tc>
          <w:tcPr>
            <w:tcW w:w="1141" w:type="dxa"/>
          </w:tcPr>
          <w:p w14:paraId="5E105F3C" w14:textId="77777777" w:rsidR="00AB1EE7" w:rsidRDefault="00AB1EE7" w:rsidP="00AB1EE7">
            <w:pPr>
              <w:pStyle w:val="tableheading"/>
            </w:pPr>
            <w:r>
              <w:t>Mandatory</w:t>
            </w:r>
          </w:p>
        </w:tc>
        <w:tc>
          <w:tcPr>
            <w:tcW w:w="1638" w:type="dxa"/>
          </w:tcPr>
          <w:p w14:paraId="35226F64" w14:textId="77777777" w:rsidR="00AB1EE7" w:rsidRDefault="00AB1EE7" w:rsidP="00AB1EE7">
            <w:pPr>
              <w:pStyle w:val="tableheading"/>
            </w:pPr>
            <w:r>
              <w:t>Return signature</w:t>
            </w:r>
          </w:p>
        </w:tc>
        <w:tc>
          <w:tcPr>
            <w:tcW w:w="2934" w:type="dxa"/>
          </w:tcPr>
          <w:p w14:paraId="05182D11" w14:textId="77777777" w:rsidR="00AB1EE7" w:rsidRDefault="00AB1EE7" w:rsidP="00AB1EE7">
            <w:pPr>
              <w:pStyle w:val="tableheading"/>
            </w:pPr>
            <w:r>
              <w:t>Description</w:t>
            </w:r>
          </w:p>
        </w:tc>
      </w:tr>
      <w:tr w:rsidR="00AB1EE7" w14:paraId="7432E558" w14:textId="77777777" w:rsidTr="00753D00">
        <w:tc>
          <w:tcPr>
            <w:tcW w:w="2893" w:type="dxa"/>
          </w:tcPr>
          <w:p w14:paraId="209420F4" w14:textId="77777777" w:rsidR="00AB1EE7" w:rsidRDefault="00AB1EE7" w:rsidP="00AB1EE7">
            <w:pPr>
              <w:pStyle w:val="tableentry"/>
            </w:pPr>
            <w:r>
              <w:t>responseCode</w:t>
            </w:r>
          </w:p>
        </w:tc>
        <w:tc>
          <w:tcPr>
            <w:tcW w:w="1141" w:type="dxa"/>
          </w:tcPr>
          <w:p w14:paraId="6DC0EBFB" w14:textId="77777777" w:rsidR="00AB1EE7" w:rsidRDefault="00AB1EE7" w:rsidP="00AB1EE7">
            <w:pPr>
              <w:pStyle w:val="tableentry"/>
            </w:pPr>
            <w:r>
              <w:t>Yes</w:t>
            </w:r>
          </w:p>
        </w:tc>
        <w:tc>
          <w:tcPr>
            <w:tcW w:w="1638" w:type="dxa"/>
          </w:tcPr>
          <w:p w14:paraId="1D29F6FE" w14:textId="77777777" w:rsidR="00AB1EE7" w:rsidRDefault="00AB1EE7" w:rsidP="00AB1EE7">
            <w:pPr>
              <w:pStyle w:val="tableentry"/>
            </w:pPr>
            <w:r>
              <w:t>u</w:t>
            </w:r>
          </w:p>
        </w:tc>
        <w:tc>
          <w:tcPr>
            <w:tcW w:w="2934" w:type="dxa"/>
          </w:tcPr>
          <w:p w14:paraId="6DF53D05" w14:textId="77777777" w:rsidR="00AB1EE7" w:rsidRDefault="00AB1EE7" w:rsidP="00AB1EE7">
            <w:pPr>
              <w:pStyle w:val="tableentry"/>
            </w:pPr>
            <w:r>
              <w:t>The result code of the operation.</w:t>
            </w:r>
          </w:p>
        </w:tc>
      </w:tr>
      <w:tr w:rsidR="00AB1EE7" w14:paraId="2EFE998C" w14:textId="77777777" w:rsidTr="00753D00">
        <w:tc>
          <w:tcPr>
            <w:tcW w:w="2893" w:type="dxa"/>
          </w:tcPr>
          <w:p w14:paraId="5F955CF9" w14:textId="77777777" w:rsidR="00AB1EE7" w:rsidRDefault="00AB1EE7" w:rsidP="00AB1EE7">
            <w:pPr>
              <w:pStyle w:val="tableentry"/>
            </w:pPr>
            <w:r>
              <w:t>lampID</w:t>
            </w:r>
          </w:p>
        </w:tc>
        <w:tc>
          <w:tcPr>
            <w:tcW w:w="1141" w:type="dxa"/>
          </w:tcPr>
          <w:p w14:paraId="001CADFA" w14:textId="77777777" w:rsidR="00AB1EE7" w:rsidRDefault="00AB1EE7" w:rsidP="00AB1EE7">
            <w:pPr>
              <w:pStyle w:val="tableentry"/>
            </w:pPr>
            <w:r>
              <w:t>Yes</w:t>
            </w:r>
          </w:p>
        </w:tc>
        <w:tc>
          <w:tcPr>
            <w:tcW w:w="1638" w:type="dxa"/>
          </w:tcPr>
          <w:p w14:paraId="674B0A6A" w14:textId="77777777" w:rsidR="00AB1EE7" w:rsidRDefault="00AB1EE7" w:rsidP="00AB1EE7">
            <w:pPr>
              <w:pStyle w:val="tableentry"/>
            </w:pPr>
            <w:r>
              <w:t>s</w:t>
            </w:r>
          </w:p>
        </w:tc>
        <w:tc>
          <w:tcPr>
            <w:tcW w:w="2934" w:type="dxa"/>
          </w:tcPr>
          <w:p w14:paraId="44DB5FFF" w14:textId="1A32BE2F" w:rsidR="00AB1EE7" w:rsidRDefault="00AB1EE7" w:rsidP="00AB1EE7">
            <w:pPr>
              <w:pStyle w:val="tableentry"/>
            </w:pPr>
            <w:r>
              <w:t>The ID of the queried lamp</w:t>
            </w:r>
            <w:r w:rsidR="00973C4A">
              <w:t>.</w:t>
            </w:r>
          </w:p>
        </w:tc>
      </w:tr>
      <w:tr w:rsidR="00AB1EE7" w14:paraId="4F2EF419" w14:textId="77777777" w:rsidTr="00753D00">
        <w:tc>
          <w:tcPr>
            <w:tcW w:w="2893" w:type="dxa"/>
          </w:tcPr>
          <w:p w14:paraId="78555683" w14:textId="322E4B65" w:rsidR="00AB1EE7" w:rsidRDefault="00753D00" w:rsidP="00AB1EE7">
            <w:pPr>
              <w:pStyle w:val="tableentry"/>
            </w:pPr>
            <w:r>
              <w:t>lampParameters</w:t>
            </w:r>
          </w:p>
        </w:tc>
        <w:tc>
          <w:tcPr>
            <w:tcW w:w="1141" w:type="dxa"/>
          </w:tcPr>
          <w:p w14:paraId="7CE4EACE" w14:textId="77777777" w:rsidR="00AB1EE7" w:rsidRDefault="00AB1EE7" w:rsidP="00AB1EE7">
            <w:pPr>
              <w:pStyle w:val="tableentry"/>
            </w:pPr>
            <w:r>
              <w:t>Yes</w:t>
            </w:r>
          </w:p>
        </w:tc>
        <w:tc>
          <w:tcPr>
            <w:tcW w:w="1638" w:type="dxa"/>
          </w:tcPr>
          <w:p w14:paraId="7510CD8E" w14:textId="6B5D5CDB" w:rsidR="00AB1EE7" w:rsidRDefault="00753D00" w:rsidP="00AB1EE7">
            <w:pPr>
              <w:pStyle w:val="tableentry"/>
            </w:pPr>
            <w:r>
              <w:t>a{sv}</w:t>
            </w:r>
          </w:p>
        </w:tc>
        <w:tc>
          <w:tcPr>
            <w:tcW w:w="2934" w:type="dxa"/>
          </w:tcPr>
          <w:p w14:paraId="20AAB002" w14:textId="741EB1CF" w:rsidR="00AB1EE7" w:rsidRDefault="00753D00" w:rsidP="00AB1EE7">
            <w:pPr>
              <w:pStyle w:val="tableentry"/>
            </w:pPr>
            <w:r>
              <w:t>Map containing the parameters values of the lamp.</w:t>
            </w:r>
          </w:p>
        </w:tc>
      </w:tr>
    </w:tbl>
    <w:p w14:paraId="45CDC55B" w14:textId="77777777" w:rsidR="00AB1EE7" w:rsidRDefault="00AB1EE7" w:rsidP="00AB1EE7">
      <w:pPr>
        <w:pStyle w:val="body"/>
        <w:rPr>
          <w:b/>
        </w:rPr>
      </w:pPr>
      <w:r>
        <w:rPr>
          <w:b/>
        </w:rPr>
        <w:t>Description</w:t>
      </w:r>
    </w:p>
    <w:p w14:paraId="02191924" w14:textId="663F2F81" w:rsidR="00AB1EE7" w:rsidRPr="00D03C1A" w:rsidRDefault="00753D00" w:rsidP="00AB1EE7">
      <w:pPr>
        <w:pStyle w:val="body"/>
      </w:pPr>
      <w:r>
        <w:t>Gets all the parameter of the lamp</w:t>
      </w:r>
      <w:r w:rsidR="00AB1EE7">
        <w:t>.</w:t>
      </w:r>
    </w:p>
    <w:p w14:paraId="157BAB79" w14:textId="1C8191F2" w:rsidR="00753D00" w:rsidRDefault="00753D00" w:rsidP="00753D00">
      <w:pPr>
        <w:pStyle w:val="Heading3"/>
      </w:pPr>
      <w:bookmarkStart w:id="32" w:name="_Toc408386986"/>
      <w:r>
        <w:t>GetLampParametersField</w:t>
      </w:r>
      <w:bookmarkEnd w:id="32"/>
    </w:p>
    <w:p w14:paraId="446DF2F0" w14:textId="77777777" w:rsidR="00753D00" w:rsidRDefault="00753D00" w:rsidP="00753D00">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753D00" w14:paraId="13FFCFEC"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490DB196" w14:textId="77777777" w:rsidR="00753D00" w:rsidRDefault="00753D00" w:rsidP="003027A4">
            <w:pPr>
              <w:pStyle w:val="tableheading"/>
            </w:pPr>
            <w:r>
              <w:t>Parameter name</w:t>
            </w:r>
          </w:p>
        </w:tc>
        <w:tc>
          <w:tcPr>
            <w:tcW w:w="1141" w:type="dxa"/>
          </w:tcPr>
          <w:p w14:paraId="2D629D83" w14:textId="77777777" w:rsidR="00753D00" w:rsidRDefault="00753D00" w:rsidP="003027A4">
            <w:pPr>
              <w:pStyle w:val="tableheading"/>
            </w:pPr>
            <w:r>
              <w:t>Mandatory</w:t>
            </w:r>
          </w:p>
        </w:tc>
        <w:tc>
          <w:tcPr>
            <w:tcW w:w="1640" w:type="dxa"/>
          </w:tcPr>
          <w:p w14:paraId="3B417226" w14:textId="77777777" w:rsidR="00753D00" w:rsidRDefault="00753D00" w:rsidP="003027A4">
            <w:pPr>
              <w:pStyle w:val="tableheading"/>
            </w:pPr>
            <w:r>
              <w:t>Signature</w:t>
            </w:r>
          </w:p>
        </w:tc>
        <w:tc>
          <w:tcPr>
            <w:tcW w:w="2938" w:type="dxa"/>
          </w:tcPr>
          <w:p w14:paraId="58C4E130" w14:textId="77777777" w:rsidR="00753D00" w:rsidRDefault="00753D00" w:rsidP="003027A4">
            <w:pPr>
              <w:pStyle w:val="tableheading"/>
            </w:pPr>
            <w:r>
              <w:t>Description</w:t>
            </w:r>
          </w:p>
        </w:tc>
      </w:tr>
      <w:tr w:rsidR="00753D00" w14:paraId="383D2B31" w14:textId="77777777" w:rsidTr="003027A4">
        <w:tc>
          <w:tcPr>
            <w:tcW w:w="2887" w:type="dxa"/>
          </w:tcPr>
          <w:p w14:paraId="57D85046" w14:textId="77777777" w:rsidR="00753D00" w:rsidRDefault="00753D00" w:rsidP="003027A4">
            <w:pPr>
              <w:pStyle w:val="tableentry"/>
            </w:pPr>
            <w:r>
              <w:t>lampID</w:t>
            </w:r>
          </w:p>
        </w:tc>
        <w:tc>
          <w:tcPr>
            <w:tcW w:w="1141" w:type="dxa"/>
          </w:tcPr>
          <w:p w14:paraId="208C6878" w14:textId="77777777" w:rsidR="00753D00" w:rsidRDefault="00753D00" w:rsidP="003027A4">
            <w:pPr>
              <w:pStyle w:val="tableentry"/>
            </w:pPr>
            <w:r>
              <w:t>Yes</w:t>
            </w:r>
          </w:p>
        </w:tc>
        <w:tc>
          <w:tcPr>
            <w:tcW w:w="1640" w:type="dxa"/>
          </w:tcPr>
          <w:p w14:paraId="459091AB" w14:textId="77777777" w:rsidR="00753D00" w:rsidRDefault="00753D00" w:rsidP="003027A4">
            <w:pPr>
              <w:pStyle w:val="tableentry"/>
            </w:pPr>
            <w:r>
              <w:t>s</w:t>
            </w:r>
          </w:p>
        </w:tc>
        <w:tc>
          <w:tcPr>
            <w:tcW w:w="2938" w:type="dxa"/>
          </w:tcPr>
          <w:p w14:paraId="5631314D" w14:textId="77777777" w:rsidR="00753D00" w:rsidRDefault="00753D00" w:rsidP="003027A4">
            <w:pPr>
              <w:pStyle w:val="tableentry"/>
            </w:pPr>
            <w:r>
              <w:t>The ID of the lamp to query.</w:t>
            </w:r>
          </w:p>
        </w:tc>
      </w:tr>
      <w:tr w:rsidR="00753D00" w14:paraId="3A19844E" w14:textId="77777777" w:rsidTr="003027A4">
        <w:tc>
          <w:tcPr>
            <w:tcW w:w="2887" w:type="dxa"/>
          </w:tcPr>
          <w:p w14:paraId="369C96A5" w14:textId="7FF5739B" w:rsidR="00753D00" w:rsidRDefault="00753D00" w:rsidP="003027A4">
            <w:pPr>
              <w:pStyle w:val="tableentry"/>
            </w:pPr>
            <w:r>
              <w:t>lampParameterFieldName</w:t>
            </w:r>
          </w:p>
        </w:tc>
        <w:tc>
          <w:tcPr>
            <w:tcW w:w="1141" w:type="dxa"/>
          </w:tcPr>
          <w:p w14:paraId="304C11B5" w14:textId="06610842" w:rsidR="00753D00" w:rsidRDefault="00753D00" w:rsidP="003027A4">
            <w:pPr>
              <w:pStyle w:val="tableentry"/>
            </w:pPr>
            <w:r>
              <w:t>Yes</w:t>
            </w:r>
          </w:p>
        </w:tc>
        <w:tc>
          <w:tcPr>
            <w:tcW w:w="1640" w:type="dxa"/>
          </w:tcPr>
          <w:p w14:paraId="71501774" w14:textId="538684B2" w:rsidR="00753D00" w:rsidRDefault="00753D00" w:rsidP="003027A4">
            <w:pPr>
              <w:pStyle w:val="tableentry"/>
            </w:pPr>
            <w:r>
              <w:t>s</w:t>
            </w:r>
          </w:p>
        </w:tc>
        <w:tc>
          <w:tcPr>
            <w:tcW w:w="2938" w:type="dxa"/>
          </w:tcPr>
          <w:p w14:paraId="28A0C104" w14:textId="0C2E311E" w:rsidR="00753D00" w:rsidRDefault="00753D00" w:rsidP="003027A4">
            <w:pPr>
              <w:pStyle w:val="tableentry"/>
            </w:pPr>
            <w:r>
              <w:t>The field name of the lamp parameter to query.</w:t>
            </w:r>
          </w:p>
        </w:tc>
      </w:tr>
    </w:tbl>
    <w:p w14:paraId="1DAED6F0" w14:textId="77777777" w:rsidR="00753D00" w:rsidRDefault="00753D00" w:rsidP="00753D00">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753D00" w14:paraId="6E7180F9"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57786A63" w14:textId="77777777" w:rsidR="00753D00" w:rsidRDefault="00753D00" w:rsidP="003027A4">
            <w:pPr>
              <w:pStyle w:val="tableheading"/>
            </w:pPr>
            <w:r>
              <w:t>Parameter name</w:t>
            </w:r>
          </w:p>
        </w:tc>
        <w:tc>
          <w:tcPr>
            <w:tcW w:w="1141" w:type="dxa"/>
          </w:tcPr>
          <w:p w14:paraId="41963075" w14:textId="77777777" w:rsidR="00753D00" w:rsidRDefault="00753D00" w:rsidP="003027A4">
            <w:pPr>
              <w:pStyle w:val="tableheading"/>
            </w:pPr>
            <w:r>
              <w:t>Mandatory</w:t>
            </w:r>
          </w:p>
        </w:tc>
        <w:tc>
          <w:tcPr>
            <w:tcW w:w="1638" w:type="dxa"/>
          </w:tcPr>
          <w:p w14:paraId="39CDBFD6" w14:textId="77777777" w:rsidR="00753D00" w:rsidRDefault="00753D00" w:rsidP="003027A4">
            <w:pPr>
              <w:pStyle w:val="tableheading"/>
            </w:pPr>
            <w:r>
              <w:t>Return signature</w:t>
            </w:r>
          </w:p>
        </w:tc>
        <w:tc>
          <w:tcPr>
            <w:tcW w:w="2934" w:type="dxa"/>
          </w:tcPr>
          <w:p w14:paraId="25454B96" w14:textId="77777777" w:rsidR="00753D00" w:rsidRDefault="00753D00" w:rsidP="003027A4">
            <w:pPr>
              <w:pStyle w:val="tableheading"/>
            </w:pPr>
            <w:r>
              <w:t>Description</w:t>
            </w:r>
          </w:p>
        </w:tc>
      </w:tr>
      <w:tr w:rsidR="00753D00" w14:paraId="76E80EE5" w14:textId="77777777" w:rsidTr="003027A4">
        <w:tc>
          <w:tcPr>
            <w:tcW w:w="2893" w:type="dxa"/>
          </w:tcPr>
          <w:p w14:paraId="136DB53D" w14:textId="77777777" w:rsidR="00753D00" w:rsidRDefault="00753D00" w:rsidP="003027A4">
            <w:pPr>
              <w:pStyle w:val="tableentry"/>
            </w:pPr>
            <w:r>
              <w:t>responseCode</w:t>
            </w:r>
          </w:p>
        </w:tc>
        <w:tc>
          <w:tcPr>
            <w:tcW w:w="1141" w:type="dxa"/>
          </w:tcPr>
          <w:p w14:paraId="72CEA479" w14:textId="77777777" w:rsidR="00753D00" w:rsidRDefault="00753D00" w:rsidP="003027A4">
            <w:pPr>
              <w:pStyle w:val="tableentry"/>
            </w:pPr>
            <w:r>
              <w:t>Yes</w:t>
            </w:r>
          </w:p>
        </w:tc>
        <w:tc>
          <w:tcPr>
            <w:tcW w:w="1638" w:type="dxa"/>
          </w:tcPr>
          <w:p w14:paraId="7C88A273" w14:textId="77777777" w:rsidR="00753D00" w:rsidRDefault="00753D00" w:rsidP="003027A4">
            <w:pPr>
              <w:pStyle w:val="tableentry"/>
            </w:pPr>
            <w:r>
              <w:t>u</w:t>
            </w:r>
          </w:p>
        </w:tc>
        <w:tc>
          <w:tcPr>
            <w:tcW w:w="2934" w:type="dxa"/>
          </w:tcPr>
          <w:p w14:paraId="20CD1695" w14:textId="77777777" w:rsidR="00753D00" w:rsidRDefault="00753D00" w:rsidP="003027A4">
            <w:pPr>
              <w:pStyle w:val="tableentry"/>
            </w:pPr>
            <w:r>
              <w:t>The result code of the operation.</w:t>
            </w:r>
          </w:p>
        </w:tc>
      </w:tr>
      <w:tr w:rsidR="00753D00" w14:paraId="18C2024F" w14:textId="77777777" w:rsidTr="003027A4">
        <w:tc>
          <w:tcPr>
            <w:tcW w:w="2893" w:type="dxa"/>
          </w:tcPr>
          <w:p w14:paraId="3F904CF2" w14:textId="77777777" w:rsidR="00753D00" w:rsidRDefault="00753D00" w:rsidP="003027A4">
            <w:pPr>
              <w:pStyle w:val="tableentry"/>
            </w:pPr>
            <w:r>
              <w:t>lampID</w:t>
            </w:r>
          </w:p>
        </w:tc>
        <w:tc>
          <w:tcPr>
            <w:tcW w:w="1141" w:type="dxa"/>
          </w:tcPr>
          <w:p w14:paraId="1DE4AD2B" w14:textId="77777777" w:rsidR="00753D00" w:rsidRDefault="00753D00" w:rsidP="003027A4">
            <w:pPr>
              <w:pStyle w:val="tableentry"/>
            </w:pPr>
            <w:r>
              <w:t>Yes</w:t>
            </w:r>
          </w:p>
        </w:tc>
        <w:tc>
          <w:tcPr>
            <w:tcW w:w="1638" w:type="dxa"/>
          </w:tcPr>
          <w:p w14:paraId="68D40882" w14:textId="77777777" w:rsidR="00753D00" w:rsidRDefault="00753D00" w:rsidP="003027A4">
            <w:pPr>
              <w:pStyle w:val="tableentry"/>
            </w:pPr>
            <w:r>
              <w:t>s</w:t>
            </w:r>
          </w:p>
        </w:tc>
        <w:tc>
          <w:tcPr>
            <w:tcW w:w="2934" w:type="dxa"/>
          </w:tcPr>
          <w:p w14:paraId="295764C7" w14:textId="77777777" w:rsidR="00753D00" w:rsidRDefault="00753D00" w:rsidP="003027A4">
            <w:pPr>
              <w:pStyle w:val="tableentry"/>
            </w:pPr>
            <w:r>
              <w:t>The ID of the queried lamp</w:t>
            </w:r>
          </w:p>
        </w:tc>
      </w:tr>
      <w:tr w:rsidR="00753D00" w14:paraId="2DC0A0C5" w14:textId="77777777" w:rsidTr="003027A4">
        <w:tc>
          <w:tcPr>
            <w:tcW w:w="2893" w:type="dxa"/>
          </w:tcPr>
          <w:p w14:paraId="65DF4645" w14:textId="384BCB22" w:rsidR="00753D00" w:rsidRDefault="00753D00" w:rsidP="003027A4">
            <w:pPr>
              <w:pStyle w:val="tableentry"/>
            </w:pPr>
            <w:r>
              <w:t>lampParameterFieldName</w:t>
            </w:r>
          </w:p>
        </w:tc>
        <w:tc>
          <w:tcPr>
            <w:tcW w:w="1141" w:type="dxa"/>
          </w:tcPr>
          <w:p w14:paraId="4197C066" w14:textId="77777777" w:rsidR="00753D00" w:rsidRDefault="00753D00" w:rsidP="003027A4">
            <w:pPr>
              <w:pStyle w:val="tableentry"/>
            </w:pPr>
            <w:r>
              <w:t>Yes</w:t>
            </w:r>
          </w:p>
        </w:tc>
        <w:tc>
          <w:tcPr>
            <w:tcW w:w="1638" w:type="dxa"/>
          </w:tcPr>
          <w:p w14:paraId="75BCE224" w14:textId="1DB32F80" w:rsidR="00753D00" w:rsidRDefault="00753D00" w:rsidP="003027A4">
            <w:pPr>
              <w:pStyle w:val="tableentry"/>
            </w:pPr>
            <w:r>
              <w:t>s</w:t>
            </w:r>
          </w:p>
        </w:tc>
        <w:tc>
          <w:tcPr>
            <w:tcW w:w="2934" w:type="dxa"/>
          </w:tcPr>
          <w:p w14:paraId="6A3C7E27" w14:textId="3BE9E281" w:rsidR="00753D00" w:rsidRDefault="00753D00" w:rsidP="003027A4">
            <w:pPr>
              <w:pStyle w:val="tableentry"/>
            </w:pPr>
            <w:r>
              <w:t>The field name of the return</w:t>
            </w:r>
            <w:r w:rsidR="00EA6E70">
              <w:t>ed</w:t>
            </w:r>
            <w:r>
              <w:t xml:space="preserve"> lamp parameter.</w:t>
            </w:r>
          </w:p>
        </w:tc>
      </w:tr>
      <w:tr w:rsidR="00753D00" w14:paraId="3CFF57FE" w14:textId="77777777" w:rsidTr="003027A4">
        <w:tc>
          <w:tcPr>
            <w:tcW w:w="2893" w:type="dxa"/>
          </w:tcPr>
          <w:p w14:paraId="0917D97E" w14:textId="2ADF8783" w:rsidR="00753D00" w:rsidRDefault="00753D00" w:rsidP="003027A4">
            <w:pPr>
              <w:pStyle w:val="tableentry"/>
            </w:pPr>
            <w:r>
              <w:t>lampParameterFieldValue</w:t>
            </w:r>
          </w:p>
        </w:tc>
        <w:tc>
          <w:tcPr>
            <w:tcW w:w="1141" w:type="dxa"/>
          </w:tcPr>
          <w:p w14:paraId="72FF5BEF" w14:textId="5C5E7711" w:rsidR="00753D00" w:rsidRDefault="00753D00" w:rsidP="003027A4">
            <w:pPr>
              <w:pStyle w:val="tableentry"/>
            </w:pPr>
            <w:r>
              <w:t>Yes</w:t>
            </w:r>
          </w:p>
        </w:tc>
        <w:tc>
          <w:tcPr>
            <w:tcW w:w="1638" w:type="dxa"/>
          </w:tcPr>
          <w:p w14:paraId="4976E39F" w14:textId="4069F74F" w:rsidR="00753D00" w:rsidRDefault="00EA6E70" w:rsidP="003027A4">
            <w:pPr>
              <w:pStyle w:val="tableentry"/>
            </w:pPr>
            <w:r>
              <w:t>s</w:t>
            </w:r>
          </w:p>
        </w:tc>
        <w:tc>
          <w:tcPr>
            <w:tcW w:w="2934" w:type="dxa"/>
          </w:tcPr>
          <w:p w14:paraId="71073814" w14:textId="529FAD31" w:rsidR="00753D00" w:rsidRDefault="00753D00" w:rsidP="003027A4">
            <w:pPr>
              <w:pStyle w:val="tableentry"/>
            </w:pPr>
            <w:r>
              <w:t>The value of the queried parameter field.</w:t>
            </w:r>
          </w:p>
        </w:tc>
      </w:tr>
    </w:tbl>
    <w:p w14:paraId="51E4700B" w14:textId="77777777" w:rsidR="00753D00" w:rsidRDefault="00753D00" w:rsidP="00753D00">
      <w:pPr>
        <w:pStyle w:val="body"/>
        <w:rPr>
          <w:b/>
        </w:rPr>
      </w:pPr>
      <w:r>
        <w:rPr>
          <w:b/>
        </w:rPr>
        <w:t>Description</w:t>
      </w:r>
    </w:p>
    <w:p w14:paraId="2CDEBEB1" w14:textId="4B620FC4" w:rsidR="00DD071B" w:rsidRDefault="00753D00" w:rsidP="00753D00">
      <w:pPr>
        <w:pStyle w:val="body"/>
        <w:tabs>
          <w:tab w:val="left" w:pos="3420"/>
        </w:tabs>
      </w:pPr>
      <w:r>
        <w:t>Gets the value of a specific parameter for the lamp.</w:t>
      </w:r>
      <w:r w:rsidR="00AB1EE7">
        <w:tab/>
      </w:r>
    </w:p>
    <w:p w14:paraId="2042E98A" w14:textId="102BB4DD" w:rsidR="00EA6E70" w:rsidRDefault="00EA6E70" w:rsidP="00EA6E70">
      <w:pPr>
        <w:pStyle w:val="Heading3"/>
      </w:pPr>
      <w:bookmarkStart w:id="33" w:name="_Toc408386987"/>
      <w:r>
        <w:t>GetLampState</w:t>
      </w:r>
      <w:bookmarkEnd w:id="33"/>
    </w:p>
    <w:p w14:paraId="42061AFD" w14:textId="77777777" w:rsidR="00EA6E70" w:rsidRDefault="00EA6E70" w:rsidP="00EA6E70">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EA6E70" w14:paraId="5EC023DE"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7F463D2A" w14:textId="77777777" w:rsidR="00EA6E70" w:rsidRDefault="00EA6E70" w:rsidP="003027A4">
            <w:pPr>
              <w:pStyle w:val="tableheading"/>
            </w:pPr>
            <w:r>
              <w:t>Parameter name</w:t>
            </w:r>
          </w:p>
        </w:tc>
        <w:tc>
          <w:tcPr>
            <w:tcW w:w="1141" w:type="dxa"/>
          </w:tcPr>
          <w:p w14:paraId="44A56B9E" w14:textId="77777777" w:rsidR="00EA6E70" w:rsidRDefault="00EA6E70" w:rsidP="003027A4">
            <w:pPr>
              <w:pStyle w:val="tableheading"/>
            </w:pPr>
            <w:r>
              <w:t>Mandatory</w:t>
            </w:r>
          </w:p>
        </w:tc>
        <w:tc>
          <w:tcPr>
            <w:tcW w:w="1640" w:type="dxa"/>
          </w:tcPr>
          <w:p w14:paraId="191E73E1" w14:textId="77777777" w:rsidR="00EA6E70" w:rsidRDefault="00EA6E70" w:rsidP="003027A4">
            <w:pPr>
              <w:pStyle w:val="tableheading"/>
            </w:pPr>
            <w:r>
              <w:t>Signature</w:t>
            </w:r>
          </w:p>
        </w:tc>
        <w:tc>
          <w:tcPr>
            <w:tcW w:w="2938" w:type="dxa"/>
          </w:tcPr>
          <w:p w14:paraId="40502C4C" w14:textId="77777777" w:rsidR="00EA6E70" w:rsidRDefault="00EA6E70" w:rsidP="003027A4">
            <w:pPr>
              <w:pStyle w:val="tableheading"/>
            </w:pPr>
            <w:r>
              <w:t>Description</w:t>
            </w:r>
          </w:p>
        </w:tc>
      </w:tr>
      <w:tr w:rsidR="00EA6E70" w14:paraId="0BA0536B" w14:textId="77777777" w:rsidTr="003027A4">
        <w:tc>
          <w:tcPr>
            <w:tcW w:w="2887" w:type="dxa"/>
          </w:tcPr>
          <w:p w14:paraId="0C2CE7B3" w14:textId="77777777" w:rsidR="00EA6E70" w:rsidRDefault="00EA6E70" w:rsidP="003027A4">
            <w:pPr>
              <w:pStyle w:val="tableentry"/>
            </w:pPr>
            <w:r>
              <w:t>lampID</w:t>
            </w:r>
          </w:p>
        </w:tc>
        <w:tc>
          <w:tcPr>
            <w:tcW w:w="1141" w:type="dxa"/>
          </w:tcPr>
          <w:p w14:paraId="31C16EA8" w14:textId="77777777" w:rsidR="00EA6E70" w:rsidRDefault="00EA6E70" w:rsidP="003027A4">
            <w:pPr>
              <w:pStyle w:val="tableentry"/>
            </w:pPr>
            <w:r>
              <w:t>Yes</w:t>
            </w:r>
          </w:p>
        </w:tc>
        <w:tc>
          <w:tcPr>
            <w:tcW w:w="1640" w:type="dxa"/>
          </w:tcPr>
          <w:p w14:paraId="64BEF873" w14:textId="77777777" w:rsidR="00EA6E70" w:rsidRDefault="00EA6E70" w:rsidP="003027A4">
            <w:pPr>
              <w:pStyle w:val="tableentry"/>
            </w:pPr>
            <w:r>
              <w:t>s</w:t>
            </w:r>
          </w:p>
        </w:tc>
        <w:tc>
          <w:tcPr>
            <w:tcW w:w="2938" w:type="dxa"/>
          </w:tcPr>
          <w:p w14:paraId="0D4E3051" w14:textId="77777777" w:rsidR="00EA6E70" w:rsidRDefault="00EA6E70" w:rsidP="003027A4">
            <w:pPr>
              <w:pStyle w:val="tableentry"/>
            </w:pPr>
            <w:r>
              <w:t>The ID of the lamp to query.</w:t>
            </w:r>
          </w:p>
        </w:tc>
      </w:tr>
    </w:tbl>
    <w:p w14:paraId="20ACE7FF" w14:textId="77777777" w:rsidR="00EA6E70" w:rsidRDefault="00EA6E70" w:rsidP="00EA6E70">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EA6E70" w14:paraId="3CA1FE99"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244CD6FD" w14:textId="77777777" w:rsidR="00EA6E70" w:rsidRDefault="00EA6E70" w:rsidP="003027A4">
            <w:pPr>
              <w:pStyle w:val="tableheading"/>
            </w:pPr>
            <w:r>
              <w:t>Parameter name</w:t>
            </w:r>
          </w:p>
        </w:tc>
        <w:tc>
          <w:tcPr>
            <w:tcW w:w="1141" w:type="dxa"/>
          </w:tcPr>
          <w:p w14:paraId="32E067FA" w14:textId="77777777" w:rsidR="00EA6E70" w:rsidRDefault="00EA6E70" w:rsidP="003027A4">
            <w:pPr>
              <w:pStyle w:val="tableheading"/>
            </w:pPr>
            <w:r>
              <w:t>Mandatory</w:t>
            </w:r>
          </w:p>
        </w:tc>
        <w:tc>
          <w:tcPr>
            <w:tcW w:w="1638" w:type="dxa"/>
          </w:tcPr>
          <w:p w14:paraId="6601A0E8" w14:textId="77777777" w:rsidR="00EA6E70" w:rsidRDefault="00EA6E70" w:rsidP="003027A4">
            <w:pPr>
              <w:pStyle w:val="tableheading"/>
            </w:pPr>
            <w:r>
              <w:t>Return signature</w:t>
            </w:r>
          </w:p>
        </w:tc>
        <w:tc>
          <w:tcPr>
            <w:tcW w:w="2934" w:type="dxa"/>
          </w:tcPr>
          <w:p w14:paraId="6786E23C" w14:textId="77777777" w:rsidR="00EA6E70" w:rsidRDefault="00EA6E70" w:rsidP="003027A4">
            <w:pPr>
              <w:pStyle w:val="tableheading"/>
            </w:pPr>
            <w:r>
              <w:t>Description</w:t>
            </w:r>
          </w:p>
        </w:tc>
      </w:tr>
      <w:tr w:rsidR="00EA6E70" w14:paraId="79A47397" w14:textId="77777777" w:rsidTr="003027A4">
        <w:tc>
          <w:tcPr>
            <w:tcW w:w="2893" w:type="dxa"/>
          </w:tcPr>
          <w:p w14:paraId="2DB11584" w14:textId="77777777" w:rsidR="00EA6E70" w:rsidRDefault="00EA6E70" w:rsidP="003027A4">
            <w:pPr>
              <w:pStyle w:val="tableentry"/>
            </w:pPr>
            <w:r>
              <w:t>responseCode</w:t>
            </w:r>
          </w:p>
        </w:tc>
        <w:tc>
          <w:tcPr>
            <w:tcW w:w="1141" w:type="dxa"/>
          </w:tcPr>
          <w:p w14:paraId="7D932BF0" w14:textId="77777777" w:rsidR="00EA6E70" w:rsidRDefault="00EA6E70" w:rsidP="003027A4">
            <w:pPr>
              <w:pStyle w:val="tableentry"/>
            </w:pPr>
            <w:r>
              <w:t>Yes</w:t>
            </w:r>
          </w:p>
        </w:tc>
        <w:tc>
          <w:tcPr>
            <w:tcW w:w="1638" w:type="dxa"/>
          </w:tcPr>
          <w:p w14:paraId="12097EDE" w14:textId="77777777" w:rsidR="00EA6E70" w:rsidRDefault="00EA6E70" w:rsidP="003027A4">
            <w:pPr>
              <w:pStyle w:val="tableentry"/>
            </w:pPr>
            <w:r>
              <w:t>u</w:t>
            </w:r>
          </w:p>
        </w:tc>
        <w:tc>
          <w:tcPr>
            <w:tcW w:w="2934" w:type="dxa"/>
          </w:tcPr>
          <w:p w14:paraId="1154B4B0" w14:textId="77777777" w:rsidR="00EA6E70" w:rsidRDefault="00EA6E70" w:rsidP="003027A4">
            <w:pPr>
              <w:pStyle w:val="tableentry"/>
            </w:pPr>
            <w:r>
              <w:t>The result code of the operation.</w:t>
            </w:r>
          </w:p>
        </w:tc>
      </w:tr>
      <w:tr w:rsidR="00EA6E70" w14:paraId="6D4F15ED" w14:textId="77777777" w:rsidTr="003027A4">
        <w:tc>
          <w:tcPr>
            <w:tcW w:w="2893" w:type="dxa"/>
          </w:tcPr>
          <w:p w14:paraId="34F355C7" w14:textId="77777777" w:rsidR="00EA6E70" w:rsidRDefault="00EA6E70" w:rsidP="003027A4">
            <w:pPr>
              <w:pStyle w:val="tableentry"/>
            </w:pPr>
            <w:r>
              <w:t>lampID</w:t>
            </w:r>
          </w:p>
        </w:tc>
        <w:tc>
          <w:tcPr>
            <w:tcW w:w="1141" w:type="dxa"/>
          </w:tcPr>
          <w:p w14:paraId="762E78C0" w14:textId="77777777" w:rsidR="00EA6E70" w:rsidRDefault="00EA6E70" w:rsidP="003027A4">
            <w:pPr>
              <w:pStyle w:val="tableentry"/>
            </w:pPr>
            <w:r>
              <w:t>Yes</w:t>
            </w:r>
          </w:p>
        </w:tc>
        <w:tc>
          <w:tcPr>
            <w:tcW w:w="1638" w:type="dxa"/>
          </w:tcPr>
          <w:p w14:paraId="6FDB4633" w14:textId="77777777" w:rsidR="00EA6E70" w:rsidRDefault="00EA6E70" w:rsidP="003027A4">
            <w:pPr>
              <w:pStyle w:val="tableentry"/>
            </w:pPr>
            <w:r>
              <w:t>s</w:t>
            </w:r>
          </w:p>
        </w:tc>
        <w:tc>
          <w:tcPr>
            <w:tcW w:w="2934" w:type="dxa"/>
          </w:tcPr>
          <w:p w14:paraId="4A20F475" w14:textId="6E9EAB31" w:rsidR="00EA6E70" w:rsidRDefault="00EA6E70" w:rsidP="003027A4">
            <w:pPr>
              <w:pStyle w:val="tableentry"/>
            </w:pPr>
            <w:r>
              <w:t>The ID of the queried lamp</w:t>
            </w:r>
            <w:r w:rsidR="00DD1666">
              <w:t>.</w:t>
            </w:r>
          </w:p>
        </w:tc>
      </w:tr>
      <w:tr w:rsidR="00EA6E70" w14:paraId="19AC716C" w14:textId="77777777" w:rsidTr="003027A4">
        <w:tc>
          <w:tcPr>
            <w:tcW w:w="2893" w:type="dxa"/>
          </w:tcPr>
          <w:p w14:paraId="0E0914BF" w14:textId="0D0E88BA" w:rsidR="00EA6E70" w:rsidRDefault="00EA6E70" w:rsidP="003027A4">
            <w:pPr>
              <w:pStyle w:val="tableentry"/>
            </w:pPr>
            <w:r>
              <w:t>lampState</w:t>
            </w:r>
          </w:p>
        </w:tc>
        <w:tc>
          <w:tcPr>
            <w:tcW w:w="1141" w:type="dxa"/>
          </w:tcPr>
          <w:p w14:paraId="0D6D8961" w14:textId="77777777" w:rsidR="00EA6E70" w:rsidRDefault="00EA6E70" w:rsidP="003027A4">
            <w:pPr>
              <w:pStyle w:val="tableentry"/>
            </w:pPr>
            <w:r>
              <w:t>Yes</w:t>
            </w:r>
          </w:p>
        </w:tc>
        <w:tc>
          <w:tcPr>
            <w:tcW w:w="1638" w:type="dxa"/>
          </w:tcPr>
          <w:p w14:paraId="3E3C053C" w14:textId="77777777" w:rsidR="00EA6E70" w:rsidRDefault="00EA6E70" w:rsidP="003027A4">
            <w:pPr>
              <w:pStyle w:val="tableentry"/>
            </w:pPr>
            <w:r>
              <w:t>a{sv}</w:t>
            </w:r>
          </w:p>
        </w:tc>
        <w:tc>
          <w:tcPr>
            <w:tcW w:w="2934" w:type="dxa"/>
          </w:tcPr>
          <w:p w14:paraId="1FA1B514" w14:textId="71F8C6D2" w:rsidR="00EA6E70" w:rsidRDefault="00EA6E70" w:rsidP="00EA6E70">
            <w:pPr>
              <w:pStyle w:val="tableentry"/>
            </w:pPr>
            <w:r>
              <w:t>Map containing the current state values of the lamp.</w:t>
            </w:r>
          </w:p>
        </w:tc>
      </w:tr>
    </w:tbl>
    <w:p w14:paraId="0787F5B5" w14:textId="77777777" w:rsidR="00EA6E70" w:rsidRDefault="00EA6E70" w:rsidP="00EA6E70">
      <w:pPr>
        <w:pStyle w:val="body"/>
        <w:rPr>
          <w:b/>
        </w:rPr>
      </w:pPr>
      <w:r>
        <w:rPr>
          <w:b/>
        </w:rPr>
        <w:t>Description</w:t>
      </w:r>
    </w:p>
    <w:p w14:paraId="05E9E072" w14:textId="73A1982E" w:rsidR="00EA6E70" w:rsidRPr="00D03C1A" w:rsidRDefault="00EA6E70" w:rsidP="00EA6E70">
      <w:pPr>
        <w:pStyle w:val="body"/>
      </w:pPr>
      <w:r>
        <w:lastRenderedPageBreak/>
        <w:t>Gets all the state values of the lamp.</w:t>
      </w:r>
    </w:p>
    <w:p w14:paraId="78543806" w14:textId="60CDB79F" w:rsidR="00EA6E70" w:rsidRDefault="00EA6E70" w:rsidP="00EA6E70">
      <w:pPr>
        <w:pStyle w:val="Heading3"/>
      </w:pPr>
      <w:bookmarkStart w:id="34" w:name="_Toc408386988"/>
      <w:r>
        <w:t>GetLampStateField</w:t>
      </w:r>
      <w:bookmarkEnd w:id="34"/>
    </w:p>
    <w:p w14:paraId="51F62A60" w14:textId="77777777" w:rsidR="00EA6E70" w:rsidRDefault="00EA6E70" w:rsidP="00EA6E70">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EA6E70" w14:paraId="36A7995D"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6BC489CD" w14:textId="77777777" w:rsidR="00EA6E70" w:rsidRDefault="00EA6E70" w:rsidP="003027A4">
            <w:pPr>
              <w:pStyle w:val="tableheading"/>
            </w:pPr>
            <w:r>
              <w:t>Parameter name</w:t>
            </w:r>
          </w:p>
        </w:tc>
        <w:tc>
          <w:tcPr>
            <w:tcW w:w="1141" w:type="dxa"/>
          </w:tcPr>
          <w:p w14:paraId="6DE77102" w14:textId="77777777" w:rsidR="00EA6E70" w:rsidRDefault="00EA6E70" w:rsidP="003027A4">
            <w:pPr>
              <w:pStyle w:val="tableheading"/>
            </w:pPr>
            <w:r>
              <w:t>Mandatory</w:t>
            </w:r>
          </w:p>
        </w:tc>
        <w:tc>
          <w:tcPr>
            <w:tcW w:w="1640" w:type="dxa"/>
          </w:tcPr>
          <w:p w14:paraId="62E75D86" w14:textId="77777777" w:rsidR="00EA6E70" w:rsidRDefault="00EA6E70" w:rsidP="003027A4">
            <w:pPr>
              <w:pStyle w:val="tableheading"/>
            </w:pPr>
            <w:r>
              <w:t>Signature</w:t>
            </w:r>
          </w:p>
        </w:tc>
        <w:tc>
          <w:tcPr>
            <w:tcW w:w="2938" w:type="dxa"/>
          </w:tcPr>
          <w:p w14:paraId="60FBCB00" w14:textId="77777777" w:rsidR="00EA6E70" w:rsidRDefault="00EA6E70" w:rsidP="003027A4">
            <w:pPr>
              <w:pStyle w:val="tableheading"/>
            </w:pPr>
            <w:r>
              <w:t>Description</w:t>
            </w:r>
          </w:p>
        </w:tc>
      </w:tr>
      <w:tr w:rsidR="00EA6E70" w14:paraId="7EB02C8A" w14:textId="77777777" w:rsidTr="003027A4">
        <w:tc>
          <w:tcPr>
            <w:tcW w:w="2887" w:type="dxa"/>
          </w:tcPr>
          <w:p w14:paraId="56B360DF" w14:textId="77777777" w:rsidR="00EA6E70" w:rsidRDefault="00EA6E70" w:rsidP="003027A4">
            <w:pPr>
              <w:pStyle w:val="tableentry"/>
            </w:pPr>
            <w:r>
              <w:t>lampID</w:t>
            </w:r>
          </w:p>
        </w:tc>
        <w:tc>
          <w:tcPr>
            <w:tcW w:w="1141" w:type="dxa"/>
          </w:tcPr>
          <w:p w14:paraId="3A982DEB" w14:textId="77777777" w:rsidR="00EA6E70" w:rsidRDefault="00EA6E70" w:rsidP="003027A4">
            <w:pPr>
              <w:pStyle w:val="tableentry"/>
            </w:pPr>
            <w:r>
              <w:t>Yes</w:t>
            </w:r>
          </w:p>
        </w:tc>
        <w:tc>
          <w:tcPr>
            <w:tcW w:w="1640" w:type="dxa"/>
          </w:tcPr>
          <w:p w14:paraId="7B266137" w14:textId="77777777" w:rsidR="00EA6E70" w:rsidRDefault="00EA6E70" w:rsidP="003027A4">
            <w:pPr>
              <w:pStyle w:val="tableentry"/>
            </w:pPr>
            <w:r>
              <w:t>s</w:t>
            </w:r>
          </w:p>
        </w:tc>
        <w:tc>
          <w:tcPr>
            <w:tcW w:w="2938" w:type="dxa"/>
          </w:tcPr>
          <w:p w14:paraId="0A6C7AD0" w14:textId="77777777" w:rsidR="00EA6E70" w:rsidRDefault="00EA6E70" w:rsidP="003027A4">
            <w:pPr>
              <w:pStyle w:val="tableentry"/>
            </w:pPr>
            <w:r>
              <w:t>The ID of the lamp to query.</w:t>
            </w:r>
          </w:p>
        </w:tc>
      </w:tr>
      <w:tr w:rsidR="00EA6E70" w14:paraId="77E9A547" w14:textId="77777777" w:rsidTr="003027A4">
        <w:tc>
          <w:tcPr>
            <w:tcW w:w="2887" w:type="dxa"/>
          </w:tcPr>
          <w:p w14:paraId="47A9A610" w14:textId="7C0D35E5" w:rsidR="00EA6E70" w:rsidRDefault="00646C81" w:rsidP="003027A4">
            <w:pPr>
              <w:pStyle w:val="tableentry"/>
            </w:pPr>
            <w:r>
              <w:t>l</w:t>
            </w:r>
            <w:r w:rsidR="00EA6E70">
              <w:t>ampStateFieldName</w:t>
            </w:r>
          </w:p>
        </w:tc>
        <w:tc>
          <w:tcPr>
            <w:tcW w:w="1141" w:type="dxa"/>
          </w:tcPr>
          <w:p w14:paraId="52549E6F" w14:textId="77777777" w:rsidR="00EA6E70" w:rsidRDefault="00EA6E70" w:rsidP="003027A4">
            <w:pPr>
              <w:pStyle w:val="tableentry"/>
            </w:pPr>
            <w:r>
              <w:t>Yes</w:t>
            </w:r>
          </w:p>
        </w:tc>
        <w:tc>
          <w:tcPr>
            <w:tcW w:w="1640" w:type="dxa"/>
          </w:tcPr>
          <w:p w14:paraId="134EF460" w14:textId="77777777" w:rsidR="00EA6E70" w:rsidRDefault="00EA6E70" w:rsidP="003027A4">
            <w:pPr>
              <w:pStyle w:val="tableentry"/>
            </w:pPr>
            <w:r>
              <w:t>s</w:t>
            </w:r>
          </w:p>
        </w:tc>
        <w:tc>
          <w:tcPr>
            <w:tcW w:w="2938" w:type="dxa"/>
          </w:tcPr>
          <w:p w14:paraId="5701B781" w14:textId="429CD292" w:rsidR="00EA6E70" w:rsidRDefault="00EA6E70" w:rsidP="00EA6E70">
            <w:pPr>
              <w:pStyle w:val="tableentry"/>
            </w:pPr>
            <w:r>
              <w:t>The field name of the lamp state to query.</w:t>
            </w:r>
          </w:p>
        </w:tc>
      </w:tr>
    </w:tbl>
    <w:p w14:paraId="597697B1" w14:textId="77777777" w:rsidR="00EA6E70" w:rsidRDefault="00EA6E70" w:rsidP="00EA6E70">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EA6E70" w14:paraId="7EE36914"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35A647BB" w14:textId="77777777" w:rsidR="00EA6E70" w:rsidRDefault="00EA6E70" w:rsidP="003027A4">
            <w:pPr>
              <w:pStyle w:val="tableheading"/>
            </w:pPr>
            <w:r>
              <w:t>Parameter name</w:t>
            </w:r>
          </w:p>
        </w:tc>
        <w:tc>
          <w:tcPr>
            <w:tcW w:w="1141" w:type="dxa"/>
          </w:tcPr>
          <w:p w14:paraId="471A9006" w14:textId="77777777" w:rsidR="00EA6E70" w:rsidRDefault="00EA6E70" w:rsidP="003027A4">
            <w:pPr>
              <w:pStyle w:val="tableheading"/>
            </w:pPr>
            <w:r>
              <w:t>Mandatory</w:t>
            </w:r>
          </w:p>
        </w:tc>
        <w:tc>
          <w:tcPr>
            <w:tcW w:w="1638" w:type="dxa"/>
          </w:tcPr>
          <w:p w14:paraId="61140DC5" w14:textId="77777777" w:rsidR="00EA6E70" w:rsidRDefault="00EA6E70" w:rsidP="003027A4">
            <w:pPr>
              <w:pStyle w:val="tableheading"/>
            </w:pPr>
            <w:r>
              <w:t>Return signature</w:t>
            </w:r>
          </w:p>
        </w:tc>
        <w:tc>
          <w:tcPr>
            <w:tcW w:w="2934" w:type="dxa"/>
          </w:tcPr>
          <w:p w14:paraId="5961255E" w14:textId="77777777" w:rsidR="00EA6E70" w:rsidRDefault="00EA6E70" w:rsidP="003027A4">
            <w:pPr>
              <w:pStyle w:val="tableheading"/>
            </w:pPr>
            <w:r>
              <w:t>Description</w:t>
            </w:r>
          </w:p>
        </w:tc>
      </w:tr>
      <w:tr w:rsidR="00EA6E70" w14:paraId="7A0FCF6A" w14:textId="77777777" w:rsidTr="003027A4">
        <w:tc>
          <w:tcPr>
            <w:tcW w:w="2893" w:type="dxa"/>
          </w:tcPr>
          <w:p w14:paraId="75430D9D" w14:textId="77777777" w:rsidR="00EA6E70" w:rsidRDefault="00EA6E70" w:rsidP="003027A4">
            <w:pPr>
              <w:pStyle w:val="tableentry"/>
            </w:pPr>
            <w:r>
              <w:t>responseCode</w:t>
            </w:r>
          </w:p>
        </w:tc>
        <w:tc>
          <w:tcPr>
            <w:tcW w:w="1141" w:type="dxa"/>
          </w:tcPr>
          <w:p w14:paraId="286E28DD" w14:textId="77777777" w:rsidR="00EA6E70" w:rsidRDefault="00EA6E70" w:rsidP="003027A4">
            <w:pPr>
              <w:pStyle w:val="tableentry"/>
            </w:pPr>
            <w:r>
              <w:t>Yes</w:t>
            </w:r>
          </w:p>
        </w:tc>
        <w:tc>
          <w:tcPr>
            <w:tcW w:w="1638" w:type="dxa"/>
          </w:tcPr>
          <w:p w14:paraId="25225E42" w14:textId="77777777" w:rsidR="00EA6E70" w:rsidRDefault="00EA6E70" w:rsidP="003027A4">
            <w:pPr>
              <w:pStyle w:val="tableentry"/>
            </w:pPr>
            <w:r>
              <w:t>u</w:t>
            </w:r>
          </w:p>
        </w:tc>
        <w:tc>
          <w:tcPr>
            <w:tcW w:w="2934" w:type="dxa"/>
          </w:tcPr>
          <w:p w14:paraId="3286D7C1" w14:textId="77777777" w:rsidR="00EA6E70" w:rsidRDefault="00EA6E70" w:rsidP="003027A4">
            <w:pPr>
              <w:pStyle w:val="tableentry"/>
            </w:pPr>
            <w:r>
              <w:t>The result code of the operation.</w:t>
            </w:r>
          </w:p>
        </w:tc>
      </w:tr>
      <w:tr w:rsidR="00EA6E70" w14:paraId="33A13EDD" w14:textId="77777777" w:rsidTr="003027A4">
        <w:tc>
          <w:tcPr>
            <w:tcW w:w="2893" w:type="dxa"/>
          </w:tcPr>
          <w:p w14:paraId="4B952093" w14:textId="77777777" w:rsidR="00EA6E70" w:rsidRDefault="00EA6E70" w:rsidP="003027A4">
            <w:pPr>
              <w:pStyle w:val="tableentry"/>
            </w:pPr>
            <w:r>
              <w:t>lampID</w:t>
            </w:r>
          </w:p>
        </w:tc>
        <w:tc>
          <w:tcPr>
            <w:tcW w:w="1141" w:type="dxa"/>
          </w:tcPr>
          <w:p w14:paraId="330F860A" w14:textId="77777777" w:rsidR="00EA6E70" w:rsidRDefault="00EA6E70" w:rsidP="003027A4">
            <w:pPr>
              <w:pStyle w:val="tableentry"/>
            </w:pPr>
            <w:r>
              <w:t>Yes</w:t>
            </w:r>
          </w:p>
        </w:tc>
        <w:tc>
          <w:tcPr>
            <w:tcW w:w="1638" w:type="dxa"/>
          </w:tcPr>
          <w:p w14:paraId="7595F0EA" w14:textId="77777777" w:rsidR="00EA6E70" w:rsidRDefault="00EA6E70" w:rsidP="003027A4">
            <w:pPr>
              <w:pStyle w:val="tableentry"/>
            </w:pPr>
            <w:r>
              <w:t>s</w:t>
            </w:r>
          </w:p>
        </w:tc>
        <w:tc>
          <w:tcPr>
            <w:tcW w:w="2934" w:type="dxa"/>
          </w:tcPr>
          <w:p w14:paraId="1448458F" w14:textId="581A7880" w:rsidR="00EA6E70" w:rsidRDefault="00EA6E70" w:rsidP="003027A4">
            <w:pPr>
              <w:pStyle w:val="tableentry"/>
            </w:pPr>
            <w:r>
              <w:t>The ID of the queried lamp</w:t>
            </w:r>
            <w:r w:rsidR="00DD1666">
              <w:t>.</w:t>
            </w:r>
          </w:p>
        </w:tc>
      </w:tr>
      <w:tr w:rsidR="00EA6E70" w14:paraId="70051262" w14:textId="77777777" w:rsidTr="003027A4">
        <w:tc>
          <w:tcPr>
            <w:tcW w:w="2893" w:type="dxa"/>
          </w:tcPr>
          <w:p w14:paraId="4BF57BCD" w14:textId="61D20F0E" w:rsidR="00EA6E70" w:rsidRDefault="00EA6E70" w:rsidP="003027A4">
            <w:pPr>
              <w:pStyle w:val="tableentry"/>
            </w:pPr>
            <w:r>
              <w:t>lampStateFieldName</w:t>
            </w:r>
          </w:p>
        </w:tc>
        <w:tc>
          <w:tcPr>
            <w:tcW w:w="1141" w:type="dxa"/>
          </w:tcPr>
          <w:p w14:paraId="239B474F" w14:textId="77777777" w:rsidR="00EA6E70" w:rsidRDefault="00EA6E70" w:rsidP="003027A4">
            <w:pPr>
              <w:pStyle w:val="tableentry"/>
            </w:pPr>
            <w:r>
              <w:t>Yes</w:t>
            </w:r>
          </w:p>
        </w:tc>
        <w:tc>
          <w:tcPr>
            <w:tcW w:w="1638" w:type="dxa"/>
          </w:tcPr>
          <w:p w14:paraId="170B6164" w14:textId="77777777" w:rsidR="00EA6E70" w:rsidRDefault="00EA6E70" w:rsidP="003027A4">
            <w:pPr>
              <w:pStyle w:val="tableentry"/>
            </w:pPr>
            <w:r>
              <w:t>s</w:t>
            </w:r>
          </w:p>
        </w:tc>
        <w:tc>
          <w:tcPr>
            <w:tcW w:w="2934" w:type="dxa"/>
          </w:tcPr>
          <w:p w14:paraId="2AA3FBF1" w14:textId="0DF5B7EC" w:rsidR="00EA6E70" w:rsidRDefault="00EA6E70" w:rsidP="00EA6E70">
            <w:pPr>
              <w:pStyle w:val="tableentry"/>
            </w:pPr>
            <w:r>
              <w:t>The field name of the returned lamp state key.</w:t>
            </w:r>
          </w:p>
        </w:tc>
      </w:tr>
      <w:tr w:rsidR="00EA6E70" w14:paraId="56EE77D7" w14:textId="77777777" w:rsidTr="003027A4">
        <w:tc>
          <w:tcPr>
            <w:tcW w:w="2893" w:type="dxa"/>
          </w:tcPr>
          <w:p w14:paraId="0D9F1E89" w14:textId="0890FD55" w:rsidR="00EA6E70" w:rsidRDefault="00EA6E70" w:rsidP="003027A4">
            <w:pPr>
              <w:pStyle w:val="tableentry"/>
            </w:pPr>
            <w:r>
              <w:t>lampStateFieldValue</w:t>
            </w:r>
          </w:p>
        </w:tc>
        <w:tc>
          <w:tcPr>
            <w:tcW w:w="1141" w:type="dxa"/>
          </w:tcPr>
          <w:p w14:paraId="2C6314A9" w14:textId="77777777" w:rsidR="00EA6E70" w:rsidRDefault="00EA6E70" w:rsidP="003027A4">
            <w:pPr>
              <w:pStyle w:val="tableentry"/>
            </w:pPr>
            <w:r>
              <w:t>Yes</w:t>
            </w:r>
          </w:p>
        </w:tc>
        <w:tc>
          <w:tcPr>
            <w:tcW w:w="1638" w:type="dxa"/>
          </w:tcPr>
          <w:p w14:paraId="701C5548" w14:textId="36512D17" w:rsidR="00EA6E70" w:rsidRDefault="00EA6E70" w:rsidP="003027A4">
            <w:pPr>
              <w:pStyle w:val="tableentry"/>
            </w:pPr>
            <w:r>
              <w:t>s</w:t>
            </w:r>
          </w:p>
        </w:tc>
        <w:tc>
          <w:tcPr>
            <w:tcW w:w="2934" w:type="dxa"/>
          </w:tcPr>
          <w:p w14:paraId="0A00ACB6" w14:textId="7E0D1112" w:rsidR="00EA6E70" w:rsidRDefault="00EA6E70" w:rsidP="00EA6E70">
            <w:pPr>
              <w:pStyle w:val="tableentry"/>
            </w:pPr>
            <w:r>
              <w:t>The value of the queried state field.</w:t>
            </w:r>
          </w:p>
        </w:tc>
      </w:tr>
    </w:tbl>
    <w:p w14:paraId="15785604" w14:textId="77777777" w:rsidR="00EA6E70" w:rsidRDefault="00EA6E70" w:rsidP="00EA6E70">
      <w:pPr>
        <w:pStyle w:val="body"/>
        <w:rPr>
          <w:b/>
        </w:rPr>
      </w:pPr>
      <w:r>
        <w:rPr>
          <w:b/>
        </w:rPr>
        <w:t>Description</w:t>
      </w:r>
    </w:p>
    <w:p w14:paraId="7F274304" w14:textId="116BA9F3" w:rsidR="00EA6E70" w:rsidRDefault="00EA6E70" w:rsidP="00EA6E70">
      <w:pPr>
        <w:pStyle w:val="body"/>
        <w:tabs>
          <w:tab w:val="left" w:pos="3420"/>
        </w:tabs>
      </w:pPr>
      <w:r>
        <w:t>Gets the value of a specific state field for the lamp.</w:t>
      </w:r>
    </w:p>
    <w:p w14:paraId="5A124757" w14:textId="215A6601" w:rsidR="00E51772" w:rsidRDefault="00330F64" w:rsidP="00E51772">
      <w:pPr>
        <w:pStyle w:val="Heading3"/>
      </w:pPr>
      <w:bookmarkStart w:id="35" w:name="_Toc408386989"/>
      <w:r>
        <w:t>TransitionLampState</w:t>
      </w:r>
      <w:bookmarkEnd w:id="35"/>
    </w:p>
    <w:p w14:paraId="0A47CC6B" w14:textId="77777777" w:rsidR="00E51772" w:rsidRDefault="00E51772" w:rsidP="00E51772">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E51772" w14:paraId="175F3804"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7F79E95A" w14:textId="77777777" w:rsidR="00E51772" w:rsidRDefault="00E51772" w:rsidP="003027A4">
            <w:pPr>
              <w:pStyle w:val="tableheading"/>
            </w:pPr>
            <w:r>
              <w:t>Parameter name</w:t>
            </w:r>
          </w:p>
        </w:tc>
        <w:tc>
          <w:tcPr>
            <w:tcW w:w="1141" w:type="dxa"/>
          </w:tcPr>
          <w:p w14:paraId="02FA22A7" w14:textId="77777777" w:rsidR="00E51772" w:rsidRDefault="00E51772" w:rsidP="003027A4">
            <w:pPr>
              <w:pStyle w:val="tableheading"/>
            </w:pPr>
            <w:r>
              <w:t>Mandatory</w:t>
            </w:r>
          </w:p>
        </w:tc>
        <w:tc>
          <w:tcPr>
            <w:tcW w:w="1640" w:type="dxa"/>
          </w:tcPr>
          <w:p w14:paraId="51100502" w14:textId="77777777" w:rsidR="00E51772" w:rsidRDefault="00E51772" w:rsidP="003027A4">
            <w:pPr>
              <w:pStyle w:val="tableheading"/>
            </w:pPr>
            <w:r>
              <w:t>Signature</w:t>
            </w:r>
          </w:p>
        </w:tc>
        <w:tc>
          <w:tcPr>
            <w:tcW w:w="2938" w:type="dxa"/>
          </w:tcPr>
          <w:p w14:paraId="6E9CFB3D" w14:textId="77777777" w:rsidR="00E51772" w:rsidRDefault="00E51772" w:rsidP="003027A4">
            <w:pPr>
              <w:pStyle w:val="tableheading"/>
            </w:pPr>
            <w:r>
              <w:t>Description</w:t>
            </w:r>
          </w:p>
        </w:tc>
      </w:tr>
      <w:tr w:rsidR="00E51772" w14:paraId="1B7EB7FE" w14:textId="77777777" w:rsidTr="003027A4">
        <w:tc>
          <w:tcPr>
            <w:tcW w:w="2887" w:type="dxa"/>
          </w:tcPr>
          <w:p w14:paraId="3AF4B7D0" w14:textId="77777777" w:rsidR="00E51772" w:rsidRDefault="00E51772" w:rsidP="003027A4">
            <w:pPr>
              <w:pStyle w:val="tableentry"/>
            </w:pPr>
            <w:r>
              <w:t>lampID</w:t>
            </w:r>
          </w:p>
        </w:tc>
        <w:tc>
          <w:tcPr>
            <w:tcW w:w="1141" w:type="dxa"/>
          </w:tcPr>
          <w:p w14:paraId="593C6F8B" w14:textId="77777777" w:rsidR="00E51772" w:rsidRDefault="00E51772" w:rsidP="003027A4">
            <w:pPr>
              <w:pStyle w:val="tableentry"/>
            </w:pPr>
            <w:r>
              <w:t>Yes</w:t>
            </w:r>
          </w:p>
        </w:tc>
        <w:tc>
          <w:tcPr>
            <w:tcW w:w="1640" w:type="dxa"/>
          </w:tcPr>
          <w:p w14:paraId="7E8FFE2F" w14:textId="77777777" w:rsidR="00E51772" w:rsidRDefault="00E51772" w:rsidP="003027A4">
            <w:pPr>
              <w:pStyle w:val="tableentry"/>
            </w:pPr>
            <w:r>
              <w:t>s</w:t>
            </w:r>
          </w:p>
        </w:tc>
        <w:tc>
          <w:tcPr>
            <w:tcW w:w="2938" w:type="dxa"/>
          </w:tcPr>
          <w:p w14:paraId="75175758" w14:textId="77777777" w:rsidR="00E51772" w:rsidRDefault="00E51772" w:rsidP="003027A4">
            <w:pPr>
              <w:pStyle w:val="tableentry"/>
            </w:pPr>
            <w:r>
              <w:t>The ID of the lamp to query.</w:t>
            </w:r>
          </w:p>
        </w:tc>
      </w:tr>
      <w:tr w:rsidR="00330F64" w14:paraId="155A4885" w14:textId="77777777" w:rsidTr="003027A4">
        <w:tc>
          <w:tcPr>
            <w:tcW w:w="2887" w:type="dxa"/>
          </w:tcPr>
          <w:p w14:paraId="7C00BD91" w14:textId="439CD003" w:rsidR="00330F64" w:rsidRDefault="00330F64" w:rsidP="003027A4">
            <w:pPr>
              <w:pStyle w:val="tableentry"/>
            </w:pPr>
            <w:r>
              <w:t>lampState</w:t>
            </w:r>
          </w:p>
        </w:tc>
        <w:tc>
          <w:tcPr>
            <w:tcW w:w="1141" w:type="dxa"/>
          </w:tcPr>
          <w:p w14:paraId="43754F0C" w14:textId="71E4D7AE" w:rsidR="00330F64" w:rsidRDefault="00330F64" w:rsidP="003027A4">
            <w:pPr>
              <w:pStyle w:val="tableentry"/>
            </w:pPr>
            <w:r>
              <w:t>Yes</w:t>
            </w:r>
          </w:p>
        </w:tc>
        <w:tc>
          <w:tcPr>
            <w:tcW w:w="1640" w:type="dxa"/>
          </w:tcPr>
          <w:p w14:paraId="06666471" w14:textId="449337AB" w:rsidR="00330F64" w:rsidRDefault="00330F64" w:rsidP="003027A4">
            <w:pPr>
              <w:pStyle w:val="tableentry"/>
            </w:pPr>
            <w:r>
              <w:t>a{sv}</w:t>
            </w:r>
          </w:p>
        </w:tc>
        <w:tc>
          <w:tcPr>
            <w:tcW w:w="2938" w:type="dxa"/>
          </w:tcPr>
          <w:p w14:paraId="2127F7CD" w14:textId="5ECB6A8B" w:rsidR="00330F64" w:rsidRDefault="00330F64" w:rsidP="003027A4">
            <w:pPr>
              <w:pStyle w:val="tableentry"/>
            </w:pPr>
            <w:r>
              <w:t>The lamp state to transition to.</w:t>
            </w:r>
          </w:p>
        </w:tc>
      </w:tr>
      <w:tr w:rsidR="00330F64" w14:paraId="54EECAEA" w14:textId="77777777" w:rsidTr="003027A4">
        <w:tc>
          <w:tcPr>
            <w:tcW w:w="2887" w:type="dxa"/>
          </w:tcPr>
          <w:p w14:paraId="2F4990C1" w14:textId="67EB4940" w:rsidR="00330F64" w:rsidRDefault="00330F64" w:rsidP="003027A4">
            <w:pPr>
              <w:pStyle w:val="tableentry"/>
            </w:pPr>
            <w:r>
              <w:t>transitionPeriod</w:t>
            </w:r>
          </w:p>
        </w:tc>
        <w:tc>
          <w:tcPr>
            <w:tcW w:w="1141" w:type="dxa"/>
          </w:tcPr>
          <w:p w14:paraId="3442FEE0" w14:textId="4865F8B6" w:rsidR="00330F64" w:rsidRDefault="00330F64" w:rsidP="003027A4">
            <w:pPr>
              <w:pStyle w:val="tableentry"/>
            </w:pPr>
            <w:r>
              <w:t>Yes</w:t>
            </w:r>
          </w:p>
        </w:tc>
        <w:tc>
          <w:tcPr>
            <w:tcW w:w="1640" w:type="dxa"/>
          </w:tcPr>
          <w:p w14:paraId="0938AB26" w14:textId="0B033D81" w:rsidR="00330F64" w:rsidRDefault="00330F64" w:rsidP="003027A4">
            <w:pPr>
              <w:pStyle w:val="tableentry"/>
            </w:pPr>
            <w:r>
              <w:t>u</w:t>
            </w:r>
          </w:p>
        </w:tc>
        <w:tc>
          <w:tcPr>
            <w:tcW w:w="2938" w:type="dxa"/>
          </w:tcPr>
          <w:p w14:paraId="5E0A8720" w14:textId="6A4B22D7" w:rsidR="00330F64" w:rsidRDefault="00330F64" w:rsidP="003027A4">
            <w:pPr>
              <w:pStyle w:val="tableentry"/>
            </w:pPr>
            <w:r>
              <w:t>Time in ms for the transition to occur over.</w:t>
            </w:r>
          </w:p>
        </w:tc>
      </w:tr>
    </w:tbl>
    <w:p w14:paraId="676549D6" w14:textId="77777777" w:rsidR="00E51772" w:rsidRDefault="00E51772" w:rsidP="00E51772">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E51772" w14:paraId="31CABAE9"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33CE8A48" w14:textId="77777777" w:rsidR="00E51772" w:rsidRDefault="00E51772" w:rsidP="003027A4">
            <w:pPr>
              <w:pStyle w:val="tableheading"/>
            </w:pPr>
            <w:r>
              <w:t>Parameter name</w:t>
            </w:r>
          </w:p>
        </w:tc>
        <w:tc>
          <w:tcPr>
            <w:tcW w:w="1141" w:type="dxa"/>
          </w:tcPr>
          <w:p w14:paraId="159BC972" w14:textId="77777777" w:rsidR="00E51772" w:rsidRDefault="00E51772" w:rsidP="003027A4">
            <w:pPr>
              <w:pStyle w:val="tableheading"/>
            </w:pPr>
            <w:r>
              <w:t>Mandatory</w:t>
            </w:r>
          </w:p>
        </w:tc>
        <w:tc>
          <w:tcPr>
            <w:tcW w:w="1638" w:type="dxa"/>
          </w:tcPr>
          <w:p w14:paraId="148BD35D" w14:textId="77777777" w:rsidR="00E51772" w:rsidRDefault="00E51772" w:rsidP="003027A4">
            <w:pPr>
              <w:pStyle w:val="tableheading"/>
            </w:pPr>
            <w:r>
              <w:t>Return signature</w:t>
            </w:r>
          </w:p>
        </w:tc>
        <w:tc>
          <w:tcPr>
            <w:tcW w:w="2934" w:type="dxa"/>
          </w:tcPr>
          <w:p w14:paraId="53384C0F" w14:textId="77777777" w:rsidR="00E51772" w:rsidRDefault="00E51772" w:rsidP="003027A4">
            <w:pPr>
              <w:pStyle w:val="tableheading"/>
            </w:pPr>
            <w:r>
              <w:t>Description</w:t>
            </w:r>
          </w:p>
        </w:tc>
      </w:tr>
      <w:tr w:rsidR="00E51772" w14:paraId="0B69BC80" w14:textId="77777777" w:rsidTr="003027A4">
        <w:tc>
          <w:tcPr>
            <w:tcW w:w="2893" w:type="dxa"/>
          </w:tcPr>
          <w:p w14:paraId="49713FDB" w14:textId="77777777" w:rsidR="00E51772" w:rsidRDefault="00E51772" w:rsidP="003027A4">
            <w:pPr>
              <w:pStyle w:val="tableentry"/>
            </w:pPr>
            <w:r>
              <w:t>responseCode</w:t>
            </w:r>
          </w:p>
        </w:tc>
        <w:tc>
          <w:tcPr>
            <w:tcW w:w="1141" w:type="dxa"/>
          </w:tcPr>
          <w:p w14:paraId="18AB8BC7" w14:textId="77777777" w:rsidR="00E51772" w:rsidRDefault="00E51772" w:rsidP="003027A4">
            <w:pPr>
              <w:pStyle w:val="tableentry"/>
            </w:pPr>
            <w:r>
              <w:t>Yes</w:t>
            </w:r>
          </w:p>
        </w:tc>
        <w:tc>
          <w:tcPr>
            <w:tcW w:w="1638" w:type="dxa"/>
          </w:tcPr>
          <w:p w14:paraId="081E1542" w14:textId="77777777" w:rsidR="00E51772" w:rsidRDefault="00E51772" w:rsidP="003027A4">
            <w:pPr>
              <w:pStyle w:val="tableentry"/>
            </w:pPr>
            <w:r>
              <w:t>u</w:t>
            </w:r>
          </w:p>
        </w:tc>
        <w:tc>
          <w:tcPr>
            <w:tcW w:w="2934" w:type="dxa"/>
          </w:tcPr>
          <w:p w14:paraId="05222ECA" w14:textId="77777777" w:rsidR="00E51772" w:rsidRDefault="00E51772" w:rsidP="003027A4">
            <w:pPr>
              <w:pStyle w:val="tableentry"/>
            </w:pPr>
            <w:r>
              <w:t>The result code of the operation.</w:t>
            </w:r>
          </w:p>
        </w:tc>
      </w:tr>
      <w:tr w:rsidR="00E51772" w14:paraId="27214169" w14:textId="77777777" w:rsidTr="003027A4">
        <w:tc>
          <w:tcPr>
            <w:tcW w:w="2893" w:type="dxa"/>
          </w:tcPr>
          <w:p w14:paraId="7271280E" w14:textId="77777777" w:rsidR="00E51772" w:rsidRDefault="00E51772" w:rsidP="003027A4">
            <w:pPr>
              <w:pStyle w:val="tableentry"/>
            </w:pPr>
            <w:r>
              <w:t>lampID</w:t>
            </w:r>
          </w:p>
        </w:tc>
        <w:tc>
          <w:tcPr>
            <w:tcW w:w="1141" w:type="dxa"/>
          </w:tcPr>
          <w:p w14:paraId="7A1A8BB5" w14:textId="77777777" w:rsidR="00E51772" w:rsidRDefault="00E51772" w:rsidP="003027A4">
            <w:pPr>
              <w:pStyle w:val="tableentry"/>
            </w:pPr>
            <w:r>
              <w:t>Yes</w:t>
            </w:r>
          </w:p>
        </w:tc>
        <w:tc>
          <w:tcPr>
            <w:tcW w:w="1638" w:type="dxa"/>
          </w:tcPr>
          <w:p w14:paraId="676E8AE0" w14:textId="77777777" w:rsidR="00E51772" w:rsidRDefault="00E51772" w:rsidP="003027A4">
            <w:pPr>
              <w:pStyle w:val="tableentry"/>
            </w:pPr>
            <w:r>
              <w:t>s</w:t>
            </w:r>
          </w:p>
        </w:tc>
        <w:tc>
          <w:tcPr>
            <w:tcW w:w="2934" w:type="dxa"/>
          </w:tcPr>
          <w:p w14:paraId="16D2916A" w14:textId="0A8DB087" w:rsidR="00E51772" w:rsidRDefault="00E51772" w:rsidP="003027A4">
            <w:pPr>
              <w:pStyle w:val="tableentry"/>
            </w:pPr>
            <w:r>
              <w:t>The ID of the queried lamp</w:t>
            </w:r>
            <w:r w:rsidR="00DD1666">
              <w:t>.</w:t>
            </w:r>
          </w:p>
        </w:tc>
      </w:tr>
    </w:tbl>
    <w:p w14:paraId="76FDF980" w14:textId="77777777" w:rsidR="00E51772" w:rsidRDefault="00E51772" w:rsidP="00E51772">
      <w:pPr>
        <w:pStyle w:val="body"/>
        <w:rPr>
          <w:b/>
        </w:rPr>
      </w:pPr>
      <w:r>
        <w:rPr>
          <w:b/>
        </w:rPr>
        <w:t>Description</w:t>
      </w:r>
    </w:p>
    <w:p w14:paraId="085990E6" w14:textId="747E8AC4" w:rsidR="00E51772" w:rsidRPr="00D03C1A" w:rsidRDefault="00330F64" w:rsidP="00E51772">
      <w:pPr>
        <w:pStyle w:val="body"/>
      </w:pPr>
      <w:r>
        <w:t>Change the specified lamp’s state via transition</w:t>
      </w:r>
      <w:r w:rsidR="00E51772">
        <w:t>.</w:t>
      </w:r>
    </w:p>
    <w:p w14:paraId="5850A83C" w14:textId="6251430B" w:rsidR="00330F64" w:rsidRDefault="00330F64" w:rsidP="00330F64">
      <w:pPr>
        <w:pStyle w:val="Heading3"/>
      </w:pPr>
      <w:bookmarkStart w:id="36" w:name="_Toc408386990"/>
      <w:r>
        <w:t>PulseLampWithState</w:t>
      </w:r>
      <w:bookmarkEnd w:id="36"/>
    </w:p>
    <w:p w14:paraId="2952F2D2" w14:textId="77777777" w:rsidR="00330F64" w:rsidRDefault="00330F64" w:rsidP="00330F64">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330F64" w14:paraId="33A404D9"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6E3A20C7" w14:textId="77777777" w:rsidR="00330F64" w:rsidRDefault="00330F64" w:rsidP="003027A4">
            <w:pPr>
              <w:pStyle w:val="tableheading"/>
            </w:pPr>
            <w:r>
              <w:t>Parameter name</w:t>
            </w:r>
          </w:p>
        </w:tc>
        <w:tc>
          <w:tcPr>
            <w:tcW w:w="1141" w:type="dxa"/>
          </w:tcPr>
          <w:p w14:paraId="47085EDD" w14:textId="77777777" w:rsidR="00330F64" w:rsidRDefault="00330F64" w:rsidP="003027A4">
            <w:pPr>
              <w:pStyle w:val="tableheading"/>
            </w:pPr>
            <w:r>
              <w:t>Mandatory</w:t>
            </w:r>
          </w:p>
        </w:tc>
        <w:tc>
          <w:tcPr>
            <w:tcW w:w="1640" w:type="dxa"/>
          </w:tcPr>
          <w:p w14:paraId="272C25C5" w14:textId="77777777" w:rsidR="00330F64" w:rsidRDefault="00330F64" w:rsidP="003027A4">
            <w:pPr>
              <w:pStyle w:val="tableheading"/>
            </w:pPr>
            <w:r>
              <w:t>Signature</w:t>
            </w:r>
          </w:p>
        </w:tc>
        <w:tc>
          <w:tcPr>
            <w:tcW w:w="2938" w:type="dxa"/>
          </w:tcPr>
          <w:p w14:paraId="63B1B61B" w14:textId="77777777" w:rsidR="00330F64" w:rsidRDefault="00330F64" w:rsidP="003027A4">
            <w:pPr>
              <w:pStyle w:val="tableheading"/>
            </w:pPr>
            <w:r>
              <w:t>Description</w:t>
            </w:r>
          </w:p>
        </w:tc>
      </w:tr>
      <w:tr w:rsidR="00330F64" w14:paraId="46196C43" w14:textId="77777777" w:rsidTr="003027A4">
        <w:tc>
          <w:tcPr>
            <w:tcW w:w="2887" w:type="dxa"/>
          </w:tcPr>
          <w:p w14:paraId="365AC6E9" w14:textId="77777777" w:rsidR="00330F64" w:rsidRDefault="00330F64" w:rsidP="003027A4">
            <w:pPr>
              <w:pStyle w:val="tableentry"/>
            </w:pPr>
            <w:r>
              <w:t>lampID</w:t>
            </w:r>
          </w:p>
        </w:tc>
        <w:tc>
          <w:tcPr>
            <w:tcW w:w="1141" w:type="dxa"/>
          </w:tcPr>
          <w:p w14:paraId="538D9676" w14:textId="77777777" w:rsidR="00330F64" w:rsidRDefault="00330F64" w:rsidP="003027A4">
            <w:pPr>
              <w:pStyle w:val="tableentry"/>
            </w:pPr>
            <w:r>
              <w:t>Yes</w:t>
            </w:r>
          </w:p>
        </w:tc>
        <w:tc>
          <w:tcPr>
            <w:tcW w:w="1640" w:type="dxa"/>
          </w:tcPr>
          <w:p w14:paraId="79D20115" w14:textId="77777777" w:rsidR="00330F64" w:rsidRDefault="00330F64" w:rsidP="003027A4">
            <w:pPr>
              <w:pStyle w:val="tableentry"/>
            </w:pPr>
            <w:r>
              <w:t>s</w:t>
            </w:r>
          </w:p>
        </w:tc>
        <w:tc>
          <w:tcPr>
            <w:tcW w:w="2938" w:type="dxa"/>
          </w:tcPr>
          <w:p w14:paraId="08808921" w14:textId="77777777" w:rsidR="00330F64" w:rsidRDefault="00330F64" w:rsidP="003027A4">
            <w:pPr>
              <w:pStyle w:val="tableentry"/>
            </w:pPr>
            <w:r>
              <w:t>The ID of the lamp to query.</w:t>
            </w:r>
          </w:p>
        </w:tc>
      </w:tr>
      <w:tr w:rsidR="00330F64" w14:paraId="4A8B2EED" w14:textId="77777777" w:rsidTr="003027A4">
        <w:tc>
          <w:tcPr>
            <w:tcW w:w="2887" w:type="dxa"/>
          </w:tcPr>
          <w:p w14:paraId="585B25CC" w14:textId="451C4F91" w:rsidR="00330F64" w:rsidRDefault="00330F64" w:rsidP="003027A4">
            <w:pPr>
              <w:pStyle w:val="tableentry"/>
            </w:pPr>
            <w:r>
              <w:lastRenderedPageBreak/>
              <w:t>fromLampState</w:t>
            </w:r>
          </w:p>
        </w:tc>
        <w:tc>
          <w:tcPr>
            <w:tcW w:w="1141" w:type="dxa"/>
          </w:tcPr>
          <w:p w14:paraId="3BC5ECAF" w14:textId="77777777" w:rsidR="00330F64" w:rsidRDefault="00330F64" w:rsidP="003027A4">
            <w:pPr>
              <w:pStyle w:val="tableentry"/>
            </w:pPr>
            <w:r>
              <w:t>Yes</w:t>
            </w:r>
          </w:p>
        </w:tc>
        <w:tc>
          <w:tcPr>
            <w:tcW w:w="1640" w:type="dxa"/>
          </w:tcPr>
          <w:p w14:paraId="3315CCCB" w14:textId="77777777" w:rsidR="00330F64" w:rsidRDefault="00330F64" w:rsidP="003027A4">
            <w:pPr>
              <w:pStyle w:val="tableentry"/>
            </w:pPr>
            <w:r>
              <w:t>a{sv}</w:t>
            </w:r>
          </w:p>
        </w:tc>
        <w:tc>
          <w:tcPr>
            <w:tcW w:w="2938" w:type="dxa"/>
          </w:tcPr>
          <w:p w14:paraId="665E4BB4" w14:textId="113623D4" w:rsidR="00330F64" w:rsidRDefault="00330F64" w:rsidP="003027A4">
            <w:pPr>
              <w:pStyle w:val="tableentry"/>
            </w:pPr>
            <w:r>
              <w:t>The “fromState” or the first lamp state of the pulse effect.</w:t>
            </w:r>
          </w:p>
        </w:tc>
      </w:tr>
      <w:tr w:rsidR="00330F64" w14:paraId="58EE97FB" w14:textId="77777777" w:rsidTr="003027A4">
        <w:tc>
          <w:tcPr>
            <w:tcW w:w="2887" w:type="dxa"/>
          </w:tcPr>
          <w:p w14:paraId="50EE37BD" w14:textId="54494F06" w:rsidR="00330F64" w:rsidRDefault="00330F64" w:rsidP="003027A4">
            <w:pPr>
              <w:pStyle w:val="tableentry"/>
            </w:pPr>
            <w:r>
              <w:t>toLampState</w:t>
            </w:r>
          </w:p>
        </w:tc>
        <w:tc>
          <w:tcPr>
            <w:tcW w:w="1141" w:type="dxa"/>
          </w:tcPr>
          <w:p w14:paraId="5DDD4090" w14:textId="1B698707" w:rsidR="00330F64" w:rsidRDefault="00330F64" w:rsidP="003027A4">
            <w:pPr>
              <w:pStyle w:val="tableentry"/>
            </w:pPr>
            <w:r>
              <w:t>Yes</w:t>
            </w:r>
          </w:p>
        </w:tc>
        <w:tc>
          <w:tcPr>
            <w:tcW w:w="1640" w:type="dxa"/>
          </w:tcPr>
          <w:p w14:paraId="0C02AFE1" w14:textId="651BB90D" w:rsidR="00330F64" w:rsidRDefault="00330F64" w:rsidP="003027A4">
            <w:pPr>
              <w:pStyle w:val="tableentry"/>
            </w:pPr>
            <w:r>
              <w:t>a{sv}</w:t>
            </w:r>
          </w:p>
        </w:tc>
        <w:tc>
          <w:tcPr>
            <w:tcW w:w="2938" w:type="dxa"/>
          </w:tcPr>
          <w:p w14:paraId="5E21FCDD" w14:textId="526B08D6" w:rsidR="00330F64" w:rsidRDefault="00330F64" w:rsidP="003027A4">
            <w:pPr>
              <w:pStyle w:val="tableentry"/>
            </w:pPr>
            <w:r>
              <w:t>The “toState” or the second lamp state of the pulse effect.</w:t>
            </w:r>
          </w:p>
        </w:tc>
      </w:tr>
      <w:tr w:rsidR="00330F64" w14:paraId="319742CB" w14:textId="77777777" w:rsidTr="003027A4">
        <w:tc>
          <w:tcPr>
            <w:tcW w:w="2887" w:type="dxa"/>
          </w:tcPr>
          <w:p w14:paraId="58942193" w14:textId="590B4401" w:rsidR="00330F64" w:rsidRDefault="00330F64" w:rsidP="003027A4">
            <w:pPr>
              <w:pStyle w:val="tableentry"/>
            </w:pPr>
            <w:r>
              <w:t>period</w:t>
            </w:r>
          </w:p>
        </w:tc>
        <w:tc>
          <w:tcPr>
            <w:tcW w:w="1141" w:type="dxa"/>
          </w:tcPr>
          <w:p w14:paraId="45D8D852" w14:textId="77777777" w:rsidR="00330F64" w:rsidRDefault="00330F64" w:rsidP="003027A4">
            <w:pPr>
              <w:pStyle w:val="tableentry"/>
            </w:pPr>
            <w:r>
              <w:t>Yes</w:t>
            </w:r>
          </w:p>
        </w:tc>
        <w:tc>
          <w:tcPr>
            <w:tcW w:w="1640" w:type="dxa"/>
          </w:tcPr>
          <w:p w14:paraId="2AEFAC6A" w14:textId="77777777" w:rsidR="00330F64" w:rsidRDefault="00330F64" w:rsidP="003027A4">
            <w:pPr>
              <w:pStyle w:val="tableentry"/>
            </w:pPr>
            <w:r>
              <w:t>u</w:t>
            </w:r>
          </w:p>
        </w:tc>
        <w:tc>
          <w:tcPr>
            <w:tcW w:w="2938" w:type="dxa"/>
          </w:tcPr>
          <w:p w14:paraId="47B62431" w14:textId="57CDD30A" w:rsidR="00330F64" w:rsidRDefault="00330F64" w:rsidP="003027A4">
            <w:pPr>
              <w:pStyle w:val="tableentry"/>
            </w:pPr>
            <w:r>
              <w:t>The period (in ms) of a single pulse. That is the elapsed time of one fromLampState and one toLampState.</w:t>
            </w:r>
          </w:p>
        </w:tc>
      </w:tr>
      <w:tr w:rsidR="00330F64" w14:paraId="2FDF74D9" w14:textId="77777777" w:rsidTr="003027A4">
        <w:tc>
          <w:tcPr>
            <w:tcW w:w="2887" w:type="dxa"/>
          </w:tcPr>
          <w:p w14:paraId="6FB717D7" w14:textId="2A9270C4" w:rsidR="00330F64" w:rsidRDefault="00330F64" w:rsidP="003027A4">
            <w:pPr>
              <w:pStyle w:val="tableentry"/>
            </w:pPr>
            <w:r>
              <w:t>duration</w:t>
            </w:r>
          </w:p>
        </w:tc>
        <w:tc>
          <w:tcPr>
            <w:tcW w:w="1141" w:type="dxa"/>
          </w:tcPr>
          <w:p w14:paraId="5E1A8658" w14:textId="3288BD92" w:rsidR="00330F64" w:rsidRDefault="00330F64" w:rsidP="003027A4">
            <w:pPr>
              <w:pStyle w:val="tableentry"/>
            </w:pPr>
            <w:r>
              <w:t>Yes</w:t>
            </w:r>
          </w:p>
        </w:tc>
        <w:tc>
          <w:tcPr>
            <w:tcW w:w="1640" w:type="dxa"/>
          </w:tcPr>
          <w:p w14:paraId="3AA0C5E5" w14:textId="42DD57F7" w:rsidR="00330F64" w:rsidRDefault="00330F64" w:rsidP="003027A4">
            <w:pPr>
              <w:pStyle w:val="tableentry"/>
            </w:pPr>
            <w:r>
              <w:t>u</w:t>
            </w:r>
          </w:p>
        </w:tc>
        <w:tc>
          <w:tcPr>
            <w:tcW w:w="2938" w:type="dxa"/>
          </w:tcPr>
          <w:p w14:paraId="44D4B98F" w14:textId="3AF3A426" w:rsidR="00330F64" w:rsidRDefault="00330F64" w:rsidP="003027A4">
            <w:pPr>
              <w:pStyle w:val="tableentry"/>
            </w:pPr>
            <w:r>
              <w:t>The time (in ms) spent in the each lamp state for a single pulse.</w:t>
            </w:r>
          </w:p>
        </w:tc>
      </w:tr>
      <w:tr w:rsidR="00330F64" w14:paraId="6A14E114" w14:textId="77777777" w:rsidTr="003027A4">
        <w:tc>
          <w:tcPr>
            <w:tcW w:w="2887" w:type="dxa"/>
          </w:tcPr>
          <w:p w14:paraId="6545B803" w14:textId="3E0B99B4" w:rsidR="00330F64" w:rsidRDefault="00330F64" w:rsidP="003027A4">
            <w:pPr>
              <w:pStyle w:val="tableentry"/>
            </w:pPr>
            <w:r>
              <w:t>numPulses</w:t>
            </w:r>
          </w:p>
        </w:tc>
        <w:tc>
          <w:tcPr>
            <w:tcW w:w="1141" w:type="dxa"/>
          </w:tcPr>
          <w:p w14:paraId="3EB13B68" w14:textId="034FEED3" w:rsidR="00330F64" w:rsidRDefault="00330F64" w:rsidP="003027A4">
            <w:pPr>
              <w:pStyle w:val="tableentry"/>
            </w:pPr>
            <w:r>
              <w:t>Yes</w:t>
            </w:r>
          </w:p>
        </w:tc>
        <w:tc>
          <w:tcPr>
            <w:tcW w:w="1640" w:type="dxa"/>
          </w:tcPr>
          <w:p w14:paraId="3040E956" w14:textId="4D1831D3" w:rsidR="00330F64" w:rsidRDefault="00330F64" w:rsidP="003027A4">
            <w:pPr>
              <w:pStyle w:val="tableentry"/>
            </w:pPr>
            <w:r>
              <w:t>u</w:t>
            </w:r>
          </w:p>
        </w:tc>
        <w:tc>
          <w:tcPr>
            <w:tcW w:w="2938" w:type="dxa"/>
          </w:tcPr>
          <w:p w14:paraId="454458F1" w14:textId="158B0D14" w:rsidR="00330F64" w:rsidRDefault="00330F64" w:rsidP="003027A4">
            <w:pPr>
              <w:pStyle w:val="tableentry"/>
            </w:pPr>
            <w:r>
              <w:t>The total number of pulses for the effect.</w:t>
            </w:r>
          </w:p>
        </w:tc>
      </w:tr>
    </w:tbl>
    <w:p w14:paraId="12EA3B2B" w14:textId="77777777" w:rsidR="00330F64" w:rsidRDefault="00330F64" w:rsidP="00330F64">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330F64" w14:paraId="054D8F65"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3EEC96CB" w14:textId="77777777" w:rsidR="00330F64" w:rsidRDefault="00330F64" w:rsidP="003027A4">
            <w:pPr>
              <w:pStyle w:val="tableheading"/>
            </w:pPr>
            <w:r>
              <w:t>Parameter name</w:t>
            </w:r>
          </w:p>
        </w:tc>
        <w:tc>
          <w:tcPr>
            <w:tcW w:w="1141" w:type="dxa"/>
          </w:tcPr>
          <w:p w14:paraId="1561D01A" w14:textId="77777777" w:rsidR="00330F64" w:rsidRDefault="00330F64" w:rsidP="003027A4">
            <w:pPr>
              <w:pStyle w:val="tableheading"/>
            </w:pPr>
            <w:r>
              <w:t>Mandatory</w:t>
            </w:r>
          </w:p>
        </w:tc>
        <w:tc>
          <w:tcPr>
            <w:tcW w:w="1638" w:type="dxa"/>
          </w:tcPr>
          <w:p w14:paraId="64792D91" w14:textId="77777777" w:rsidR="00330F64" w:rsidRDefault="00330F64" w:rsidP="003027A4">
            <w:pPr>
              <w:pStyle w:val="tableheading"/>
            </w:pPr>
            <w:r>
              <w:t>Return signature</w:t>
            </w:r>
          </w:p>
        </w:tc>
        <w:tc>
          <w:tcPr>
            <w:tcW w:w="2934" w:type="dxa"/>
          </w:tcPr>
          <w:p w14:paraId="17D5EF64" w14:textId="77777777" w:rsidR="00330F64" w:rsidRDefault="00330F64" w:rsidP="003027A4">
            <w:pPr>
              <w:pStyle w:val="tableheading"/>
            </w:pPr>
            <w:r>
              <w:t>Description</w:t>
            </w:r>
          </w:p>
        </w:tc>
      </w:tr>
      <w:tr w:rsidR="00330F64" w14:paraId="6B4D3DFF" w14:textId="77777777" w:rsidTr="003027A4">
        <w:tc>
          <w:tcPr>
            <w:tcW w:w="2893" w:type="dxa"/>
          </w:tcPr>
          <w:p w14:paraId="0B82D4C9" w14:textId="77777777" w:rsidR="00330F64" w:rsidRDefault="00330F64" w:rsidP="003027A4">
            <w:pPr>
              <w:pStyle w:val="tableentry"/>
            </w:pPr>
            <w:r>
              <w:t>responseCode</w:t>
            </w:r>
          </w:p>
        </w:tc>
        <w:tc>
          <w:tcPr>
            <w:tcW w:w="1141" w:type="dxa"/>
          </w:tcPr>
          <w:p w14:paraId="3529D440" w14:textId="77777777" w:rsidR="00330F64" w:rsidRDefault="00330F64" w:rsidP="003027A4">
            <w:pPr>
              <w:pStyle w:val="tableentry"/>
            </w:pPr>
            <w:r>
              <w:t>Yes</w:t>
            </w:r>
          </w:p>
        </w:tc>
        <w:tc>
          <w:tcPr>
            <w:tcW w:w="1638" w:type="dxa"/>
          </w:tcPr>
          <w:p w14:paraId="20C05BB1" w14:textId="77777777" w:rsidR="00330F64" w:rsidRDefault="00330F64" w:rsidP="003027A4">
            <w:pPr>
              <w:pStyle w:val="tableentry"/>
            </w:pPr>
            <w:r>
              <w:t>u</w:t>
            </w:r>
          </w:p>
        </w:tc>
        <w:tc>
          <w:tcPr>
            <w:tcW w:w="2934" w:type="dxa"/>
          </w:tcPr>
          <w:p w14:paraId="0E8A50DF" w14:textId="77777777" w:rsidR="00330F64" w:rsidRDefault="00330F64" w:rsidP="003027A4">
            <w:pPr>
              <w:pStyle w:val="tableentry"/>
            </w:pPr>
            <w:r>
              <w:t>The result code of the operation.</w:t>
            </w:r>
          </w:p>
        </w:tc>
      </w:tr>
      <w:tr w:rsidR="00330F64" w14:paraId="45E63490" w14:textId="77777777" w:rsidTr="003027A4">
        <w:tc>
          <w:tcPr>
            <w:tcW w:w="2893" w:type="dxa"/>
          </w:tcPr>
          <w:p w14:paraId="0D504851" w14:textId="77777777" w:rsidR="00330F64" w:rsidRDefault="00330F64" w:rsidP="003027A4">
            <w:pPr>
              <w:pStyle w:val="tableentry"/>
            </w:pPr>
            <w:r>
              <w:t>lampID</w:t>
            </w:r>
          </w:p>
        </w:tc>
        <w:tc>
          <w:tcPr>
            <w:tcW w:w="1141" w:type="dxa"/>
          </w:tcPr>
          <w:p w14:paraId="5BF2F576" w14:textId="77777777" w:rsidR="00330F64" w:rsidRDefault="00330F64" w:rsidP="003027A4">
            <w:pPr>
              <w:pStyle w:val="tableentry"/>
            </w:pPr>
            <w:r>
              <w:t>Yes</w:t>
            </w:r>
          </w:p>
        </w:tc>
        <w:tc>
          <w:tcPr>
            <w:tcW w:w="1638" w:type="dxa"/>
          </w:tcPr>
          <w:p w14:paraId="12BF85E3" w14:textId="77777777" w:rsidR="00330F64" w:rsidRDefault="00330F64" w:rsidP="003027A4">
            <w:pPr>
              <w:pStyle w:val="tableentry"/>
            </w:pPr>
            <w:r>
              <w:t>s</w:t>
            </w:r>
          </w:p>
        </w:tc>
        <w:tc>
          <w:tcPr>
            <w:tcW w:w="2934" w:type="dxa"/>
          </w:tcPr>
          <w:p w14:paraId="58801D05" w14:textId="78B9DF57" w:rsidR="00330F64" w:rsidRDefault="00330F64" w:rsidP="003027A4">
            <w:pPr>
              <w:pStyle w:val="tableentry"/>
            </w:pPr>
            <w:r>
              <w:t>The ID of the queried lamp</w:t>
            </w:r>
            <w:r w:rsidR="00DD1666">
              <w:t>.</w:t>
            </w:r>
          </w:p>
        </w:tc>
      </w:tr>
    </w:tbl>
    <w:p w14:paraId="2B7B59CC" w14:textId="77777777" w:rsidR="00330F64" w:rsidRDefault="00330F64" w:rsidP="00330F64">
      <w:pPr>
        <w:pStyle w:val="body"/>
        <w:rPr>
          <w:b/>
        </w:rPr>
      </w:pPr>
      <w:r>
        <w:rPr>
          <w:b/>
        </w:rPr>
        <w:t>Description</w:t>
      </w:r>
    </w:p>
    <w:p w14:paraId="3630A6A6" w14:textId="2818CF43" w:rsidR="00330F64" w:rsidRPr="00D03C1A" w:rsidRDefault="00646C81" w:rsidP="00330F64">
      <w:pPr>
        <w:pStyle w:val="body"/>
      </w:pPr>
      <w:r>
        <w:t>Perform a pulse effect on the specified lamp using lamp states</w:t>
      </w:r>
      <w:r w:rsidR="00330F64">
        <w:t>.</w:t>
      </w:r>
    </w:p>
    <w:p w14:paraId="5126A9D3" w14:textId="0DD7D260" w:rsidR="00330F64" w:rsidRDefault="00330F64" w:rsidP="00330F64">
      <w:pPr>
        <w:pStyle w:val="Heading3"/>
      </w:pPr>
      <w:bookmarkStart w:id="37" w:name="_Toc408386991"/>
      <w:r>
        <w:t>PulseLampWith</w:t>
      </w:r>
      <w:r w:rsidR="00646C81">
        <w:t>Preset</w:t>
      </w:r>
      <w:bookmarkEnd w:id="37"/>
    </w:p>
    <w:p w14:paraId="534DD8C5" w14:textId="77777777" w:rsidR="00330F64" w:rsidRDefault="00330F64" w:rsidP="00330F64">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330F64" w14:paraId="4020E77B"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6C81E497" w14:textId="77777777" w:rsidR="00330F64" w:rsidRDefault="00330F64" w:rsidP="003027A4">
            <w:pPr>
              <w:pStyle w:val="tableheading"/>
            </w:pPr>
            <w:r>
              <w:t>Parameter name</w:t>
            </w:r>
          </w:p>
        </w:tc>
        <w:tc>
          <w:tcPr>
            <w:tcW w:w="1141" w:type="dxa"/>
          </w:tcPr>
          <w:p w14:paraId="4E2B6BB1" w14:textId="77777777" w:rsidR="00330F64" w:rsidRDefault="00330F64" w:rsidP="003027A4">
            <w:pPr>
              <w:pStyle w:val="tableheading"/>
            </w:pPr>
            <w:r>
              <w:t>Mandatory</w:t>
            </w:r>
          </w:p>
        </w:tc>
        <w:tc>
          <w:tcPr>
            <w:tcW w:w="1640" w:type="dxa"/>
          </w:tcPr>
          <w:p w14:paraId="72CF426F" w14:textId="77777777" w:rsidR="00330F64" w:rsidRDefault="00330F64" w:rsidP="003027A4">
            <w:pPr>
              <w:pStyle w:val="tableheading"/>
            </w:pPr>
            <w:r>
              <w:t>Signature</w:t>
            </w:r>
          </w:p>
        </w:tc>
        <w:tc>
          <w:tcPr>
            <w:tcW w:w="2938" w:type="dxa"/>
          </w:tcPr>
          <w:p w14:paraId="14349410" w14:textId="77777777" w:rsidR="00330F64" w:rsidRDefault="00330F64" w:rsidP="003027A4">
            <w:pPr>
              <w:pStyle w:val="tableheading"/>
            </w:pPr>
            <w:r>
              <w:t>Description</w:t>
            </w:r>
          </w:p>
        </w:tc>
      </w:tr>
      <w:tr w:rsidR="00330F64" w14:paraId="06EAB5CB" w14:textId="77777777" w:rsidTr="003027A4">
        <w:tc>
          <w:tcPr>
            <w:tcW w:w="2887" w:type="dxa"/>
          </w:tcPr>
          <w:p w14:paraId="495D1FF7" w14:textId="77777777" w:rsidR="00330F64" w:rsidRDefault="00330F64" w:rsidP="003027A4">
            <w:pPr>
              <w:pStyle w:val="tableentry"/>
            </w:pPr>
            <w:r>
              <w:t>lampID</w:t>
            </w:r>
          </w:p>
        </w:tc>
        <w:tc>
          <w:tcPr>
            <w:tcW w:w="1141" w:type="dxa"/>
          </w:tcPr>
          <w:p w14:paraId="14A02F1C" w14:textId="77777777" w:rsidR="00330F64" w:rsidRDefault="00330F64" w:rsidP="003027A4">
            <w:pPr>
              <w:pStyle w:val="tableentry"/>
            </w:pPr>
            <w:r>
              <w:t>Yes</w:t>
            </w:r>
          </w:p>
        </w:tc>
        <w:tc>
          <w:tcPr>
            <w:tcW w:w="1640" w:type="dxa"/>
          </w:tcPr>
          <w:p w14:paraId="603BF99F" w14:textId="77777777" w:rsidR="00330F64" w:rsidRDefault="00330F64" w:rsidP="003027A4">
            <w:pPr>
              <w:pStyle w:val="tableentry"/>
            </w:pPr>
            <w:r>
              <w:t>s</w:t>
            </w:r>
          </w:p>
        </w:tc>
        <w:tc>
          <w:tcPr>
            <w:tcW w:w="2938" w:type="dxa"/>
          </w:tcPr>
          <w:p w14:paraId="77E4284B" w14:textId="77777777" w:rsidR="00330F64" w:rsidRDefault="00330F64" w:rsidP="003027A4">
            <w:pPr>
              <w:pStyle w:val="tableentry"/>
            </w:pPr>
            <w:r>
              <w:t>The ID of the lamp to query.</w:t>
            </w:r>
          </w:p>
        </w:tc>
      </w:tr>
      <w:tr w:rsidR="00330F64" w14:paraId="6331178A" w14:textId="77777777" w:rsidTr="003027A4">
        <w:tc>
          <w:tcPr>
            <w:tcW w:w="2887" w:type="dxa"/>
          </w:tcPr>
          <w:p w14:paraId="754CD9A0" w14:textId="1E44BA97" w:rsidR="00330F64" w:rsidRDefault="00646C81" w:rsidP="003027A4">
            <w:pPr>
              <w:pStyle w:val="tableentry"/>
            </w:pPr>
            <w:r>
              <w:t>fromPresetID</w:t>
            </w:r>
          </w:p>
        </w:tc>
        <w:tc>
          <w:tcPr>
            <w:tcW w:w="1141" w:type="dxa"/>
          </w:tcPr>
          <w:p w14:paraId="2045C7C3" w14:textId="77777777" w:rsidR="00330F64" w:rsidRDefault="00330F64" w:rsidP="003027A4">
            <w:pPr>
              <w:pStyle w:val="tableentry"/>
            </w:pPr>
            <w:r>
              <w:t>Yes</w:t>
            </w:r>
          </w:p>
        </w:tc>
        <w:tc>
          <w:tcPr>
            <w:tcW w:w="1640" w:type="dxa"/>
          </w:tcPr>
          <w:p w14:paraId="300D4867" w14:textId="00FEEAE5" w:rsidR="00330F64" w:rsidRDefault="00646C81" w:rsidP="003027A4">
            <w:pPr>
              <w:pStyle w:val="tableentry"/>
            </w:pPr>
            <w:r>
              <w:t>u</w:t>
            </w:r>
          </w:p>
        </w:tc>
        <w:tc>
          <w:tcPr>
            <w:tcW w:w="2938" w:type="dxa"/>
          </w:tcPr>
          <w:p w14:paraId="089F529D" w14:textId="42AEB9C1" w:rsidR="00330F64" w:rsidRDefault="00646C81" w:rsidP="00646C81">
            <w:pPr>
              <w:pStyle w:val="tableentry"/>
            </w:pPr>
            <w:r>
              <w:t>The preset in which the pulse effect starts.</w:t>
            </w:r>
          </w:p>
        </w:tc>
      </w:tr>
      <w:tr w:rsidR="00330F64" w14:paraId="48D42269" w14:textId="77777777" w:rsidTr="003027A4">
        <w:tc>
          <w:tcPr>
            <w:tcW w:w="2887" w:type="dxa"/>
          </w:tcPr>
          <w:p w14:paraId="6D610669" w14:textId="143C7519" w:rsidR="00330F64" w:rsidRDefault="00646C81" w:rsidP="003027A4">
            <w:pPr>
              <w:pStyle w:val="tableentry"/>
            </w:pPr>
            <w:r>
              <w:t>toPresetID</w:t>
            </w:r>
          </w:p>
        </w:tc>
        <w:tc>
          <w:tcPr>
            <w:tcW w:w="1141" w:type="dxa"/>
          </w:tcPr>
          <w:p w14:paraId="3E3FDEF5" w14:textId="77777777" w:rsidR="00330F64" w:rsidRDefault="00330F64" w:rsidP="003027A4">
            <w:pPr>
              <w:pStyle w:val="tableentry"/>
            </w:pPr>
            <w:r>
              <w:t>Yes</w:t>
            </w:r>
          </w:p>
        </w:tc>
        <w:tc>
          <w:tcPr>
            <w:tcW w:w="1640" w:type="dxa"/>
          </w:tcPr>
          <w:p w14:paraId="33593DBD" w14:textId="3073770C" w:rsidR="00330F64" w:rsidRDefault="00646C81" w:rsidP="003027A4">
            <w:pPr>
              <w:pStyle w:val="tableentry"/>
            </w:pPr>
            <w:r>
              <w:t>u</w:t>
            </w:r>
          </w:p>
        </w:tc>
        <w:tc>
          <w:tcPr>
            <w:tcW w:w="2938" w:type="dxa"/>
          </w:tcPr>
          <w:p w14:paraId="01A2423F" w14:textId="4CD55774" w:rsidR="00330F64" w:rsidRDefault="00646C81" w:rsidP="00646C81">
            <w:pPr>
              <w:pStyle w:val="tableentry"/>
            </w:pPr>
            <w:r>
              <w:t>The preset in which the pulse effect ends.</w:t>
            </w:r>
          </w:p>
        </w:tc>
      </w:tr>
      <w:tr w:rsidR="00330F64" w14:paraId="0E6C6914" w14:textId="77777777" w:rsidTr="003027A4">
        <w:tc>
          <w:tcPr>
            <w:tcW w:w="2887" w:type="dxa"/>
          </w:tcPr>
          <w:p w14:paraId="0D38E07A" w14:textId="77777777" w:rsidR="00330F64" w:rsidRDefault="00330F64" w:rsidP="003027A4">
            <w:pPr>
              <w:pStyle w:val="tableentry"/>
            </w:pPr>
            <w:r>
              <w:t>period</w:t>
            </w:r>
          </w:p>
        </w:tc>
        <w:tc>
          <w:tcPr>
            <w:tcW w:w="1141" w:type="dxa"/>
          </w:tcPr>
          <w:p w14:paraId="5A086E74" w14:textId="77777777" w:rsidR="00330F64" w:rsidRDefault="00330F64" w:rsidP="003027A4">
            <w:pPr>
              <w:pStyle w:val="tableentry"/>
            </w:pPr>
            <w:r>
              <w:t>Yes</w:t>
            </w:r>
          </w:p>
        </w:tc>
        <w:tc>
          <w:tcPr>
            <w:tcW w:w="1640" w:type="dxa"/>
          </w:tcPr>
          <w:p w14:paraId="10823295" w14:textId="77777777" w:rsidR="00330F64" w:rsidRDefault="00330F64" w:rsidP="003027A4">
            <w:pPr>
              <w:pStyle w:val="tableentry"/>
            </w:pPr>
            <w:r>
              <w:t>u</w:t>
            </w:r>
          </w:p>
        </w:tc>
        <w:tc>
          <w:tcPr>
            <w:tcW w:w="2938" w:type="dxa"/>
          </w:tcPr>
          <w:p w14:paraId="6DDB3AD1" w14:textId="77777777" w:rsidR="00330F64" w:rsidRDefault="00330F64" w:rsidP="003027A4">
            <w:pPr>
              <w:pStyle w:val="tableentry"/>
            </w:pPr>
            <w:r>
              <w:t>The period (in ms) of a single pulse. That is the elapsed time of one fromLampState and one toLampState.</w:t>
            </w:r>
          </w:p>
        </w:tc>
      </w:tr>
      <w:tr w:rsidR="00330F64" w14:paraId="71ABDA9E" w14:textId="77777777" w:rsidTr="003027A4">
        <w:tc>
          <w:tcPr>
            <w:tcW w:w="2887" w:type="dxa"/>
          </w:tcPr>
          <w:p w14:paraId="7007CF32" w14:textId="77777777" w:rsidR="00330F64" w:rsidRDefault="00330F64" w:rsidP="003027A4">
            <w:pPr>
              <w:pStyle w:val="tableentry"/>
            </w:pPr>
            <w:r>
              <w:t>duration</w:t>
            </w:r>
          </w:p>
        </w:tc>
        <w:tc>
          <w:tcPr>
            <w:tcW w:w="1141" w:type="dxa"/>
          </w:tcPr>
          <w:p w14:paraId="76A4B46F" w14:textId="77777777" w:rsidR="00330F64" w:rsidRDefault="00330F64" w:rsidP="003027A4">
            <w:pPr>
              <w:pStyle w:val="tableentry"/>
            </w:pPr>
            <w:r>
              <w:t>Yes</w:t>
            </w:r>
          </w:p>
        </w:tc>
        <w:tc>
          <w:tcPr>
            <w:tcW w:w="1640" w:type="dxa"/>
          </w:tcPr>
          <w:p w14:paraId="27AB0F85" w14:textId="77777777" w:rsidR="00330F64" w:rsidRDefault="00330F64" w:rsidP="003027A4">
            <w:pPr>
              <w:pStyle w:val="tableentry"/>
            </w:pPr>
            <w:r>
              <w:t>u</w:t>
            </w:r>
          </w:p>
        </w:tc>
        <w:tc>
          <w:tcPr>
            <w:tcW w:w="2938" w:type="dxa"/>
          </w:tcPr>
          <w:p w14:paraId="687F2B45" w14:textId="77777777" w:rsidR="00330F64" w:rsidRDefault="00330F64" w:rsidP="003027A4">
            <w:pPr>
              <w:pStyle w:val="tableentry"/>
            </w:pPr>
            <w:r>
              <w:t>The time (in ms) spent in the each lamp state for a single pulse.</w:t>
            </w:r>
          </w:p>
        </w:tc>
      </w:tr>
      <w:tr w:rsidR="00330F64" w14:paraId="72357E9B" w14:textId="77777777" w:rsidTr="003027A4">
        <w:tc>
          <w:tcPr>
            <w:tcW w:w="2887" w:type="dxa"/>
          </w:tcPr>
          <w:p w14:paraId="68EED675" w14:textId="77777777" w:rsidR="00330F64" w:rsidRDefault="00330F64" w:rsidP="003027A4">
            <w:pPr>
              <w:pStyle w:val="tableentry"/>
            </w:pPr>
            <w:r>
              <w:t>numPulses</w:t>
            </w:r>
          </w:p>
        </w:tc>
        <w:tc>
          <w:tcPr>
            <w:tcW w:w="1141" w:type="dxa"/>
          </w:tcPr>
          <w:p w14:paraId="2DA63879" w14:textId="77777777" w:rsidR="00330F64" w:rsidRDefault="00330F64" w:rsidP="003027A4">
            <w:pPr>
              <w:pStyle w:val="tableentry"/>
            </w:pPr>
            <w:r>
              <w:t>Yes</w:t>
            </w:r>
          </w:p>
        </w:tc>
        <w:tc>
          <w:tcPr>
            <w:tcW w:w="1640" w:type="dxa"/>
          </w:tcPr>
          <w:p w14:paraId="5CD137FF" w14:textId="77777777" w:rsidR="00330F64" w:rsidRDefault="00330F64" w:rsidP="003027A4">
            <w:pPr>
              <w:pStyle w:val="tableentry"/>
            </w:pPr>
            <w:r>
              <w:t>u</w:t>
            </w:r>
          </w:p>
        </w:tc>
        <w:tc>
          <w:tcPr>
            <w:tcW w:w="2938" w:type="dxa"/>
          </w:tcPr>
          <w:p w14:paraId="615E1AC2" w14:textId="77777777" w:rsidR="00330F64" w:rsidRDefault="00330F64" w:rsidP="003027A4">
            <w:pPr>
              <w:pStyle w:val="tableentry"/>
            </w:pPr>
            <w:r>
              <w:t>The total number of pulses for the effect.</w:t>
            </w:r>
          </w:p>
        </w:tc>
      </w:tr>
    </w:tbl>
    <w:p w14:paraId="0947035D" w14:textId="77777777" w:rsidR="00330F64" w:rsidRDefault="00330F64" w:rsidP="00330F64">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330F64" w14:paraId="7A50683E"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0458AE6D" w14:textId="77777777" w:rsidR="00330F64" w:rsidRDefault="00330F64" w:rsidP="003027A4">
            <w:pPr>
              <w:pStyle w:val="tableheading"/>
            </w:pPr>
            <w:r>
              <w:t>Parameter name</w:t>
            </w:r>
          </w:p>
        </w:tc>
        <w:tc>
          <w:tcPr>
            <w:tcW w:w="1141" w:type="dxa"/>
          </w:tcPr>
          <w:p w14:paraId="59284272" w14:textId="77777777" w:rsidR="00330F64" w:rsidRDefault="00330F64" w:rsidP="003027A4">
            <w:pPr>
              <w:pStyle w:val="tableheading"/>
            </w:pPr>
            <w:r>
              <w:t>Mandatory</w:t>
            </w:r>
          </w:p>
        </w:tc>
        <w:tc>
          <w:tcPr>
            <w:tcW w:w="1638" w:type="dxa"/>
          </w:tcPr>
          <w:p w14:paraId="7889E7C0" w14:textId="77777777" w:rsidR="00330F64" w:rsidRDefault="00330F64" w:rsidP="003027A4">
            <w:pPr>
              <w:pStyle w:val="tableheading"/>
            </w:pPr>
            <w:r>
              <w:t>Return signature</w:t>
            </w:r>
          </w:p>
        </w:tc>
        <w:tc>
          <w:tcPr>
            <w:tcW w:w="2934" w:type="dxa"/>
          </w:tcPr>
          <w:p w14:paraId="5D8CB6DF" w14:textId="77777777" w:rsidR="00330F64" w:rsidRDefault="00330F64" w:rsidP="003027A4">
            <w:pPr>
              <w:pStyle w:val="tableheading"/>
            </w:pPr>
            <w:r>
              <w:t>Description</w:t>
            </w:r>
          </w:p>
        </w:tc>
      </w:tr>
      <w:tr w:rsidR="00330F64" w14:paraId="7E2D6C62" w14:textId="77777777" w:rsidTr="003027A4">
        <w:tc>
          <w:tcPr>
            <w:tcW w:w="2893" w:type="dxa"/>
          </w:tcPr>
          <w:p w14:paraId="79BC0D8D" w14:textId="77777777" w:rsidR="00330F64" w:rsidRDefault="00330F64" w:rsidP="003027A4">
            <w:pPr>
              <w:pStyle w:val="tableentry"/>
            </w:pPr>
            <w:r>
              <w:t>responseCode</w:t>
            </w:r>
          </w:p>
        </w:tc>
        <w:tc>
          <w:tcPr>
            <w:tcW w:w="1141" w:type="dxa"/>
          </w:tcPr>
          <w:p w14:paraId="3E60E451" w14:textId="77777777" w:rsidR="00330F64" w:rsidRDefault="00330F64" w:rsidP="003027A4">
            <w:pPr>
              <w:pStyle w:val="tableentry"/>
            </w:pPr>
            <w:r>
              <w:t>Yes</w:t>
            </w:r>
          </w:p>
        </w:tc>
        <w:tc>
          <w:tcPr>
            <w:tcW w:w="1638" w:type="dxa"/>
          </w:tcPr>
          <w:p w14:paraId="2623C846" w14:textId="77777777" w:rsidR="00330F64" w:rsidRDefault="00330F64" w:rsidP="003027A4">
            <w:pPr>
              <w:pStyle w:val="tableentry"/>
            </w:pPr>
            <w:r>
              <w:t>u</w:t>
            </w:r>
          </w:p>
        </w:tc>
        <w:tc>
          <w:tcPr>
            <w:tcW w:w="2934" w:type="dxa"/>
          </w:tcPr>
          <w:p w14:paraId="45C6FEE5" w14:textId="77777777" w:rsidR="00330F64" w:rsidRDefault="00330F64" w:rsidP="003027A4">
            <w:pPr>
              <w:pStyle w:val="tableentry"/>
            </w:pPr>
            <w:r>
              <w:t>The result code of the operation.</w:t>
            </w:r>
          </w:p>
        </w:tc>
      </w:tr>
      <w:tr w:rsidR="00330F64" w14:paraId="5F1B4536" w14:textId="77777777" w:rsidTr="003027A4">
        <w:tc>
          <w:tcPr>
            <w:tcW w:w="2893" w:type="dxa"/>
          </w:tcPr>
          <w:p w14:paraId="2FA3D999" w14:textId="77777777" w:rsidR="00330F64" w:rsidRDefault="00330F64" w:rsidP="003027A4">
            <w:pPr>
              <w:pStyle w:val="tableentry"/>
            </w:pPr>
            <w:r>
              <w:t>lampID</w:t>
            </w:r>
          </w:p>
        </w:tc>
        <w:tc>
          <w:tcPr>
            <w:tcW w:w="1141" w:type="dxa"/>
          </w:tcPr>
          <w:p w14:paraId="3BDF8EEF" w14:textId="77777777" w:rsidR="00330F64" w:rsidRDefault="00330F64" w:rsidP="003027A4">
            <w:pPr>
              <w:pStyle w:val="tableentry"/>
            </w:pPr>
            <w:r>
              <w:t>Yes</w:t>
            </w:r>
          </w:p>
        </w:tc>
        <w:tc>
          <w:tcPr>
            <w:tcW w:w="1638" w:type="dxa"/>
          </w:tcPr>
          <w:p w14:paraId="0A7B4430" w14:textId="77777777" w:rsidR="00330F64" w:rsidRDefault="00330F64" w:rsidP="003027A4">
            <w:pPr>
              <w:pStyle w:val="tableentry"/>
            </w:pPr>
            <w:r>
              <w:t>s</w:t>
            </w:r>
          </w:p>
        </w:tc>
        <w:tc>
          <w:tcPr>
            <w:tcW w:w="2934" w:type="dxa"/>
          </w:tcPr>
          <w:p w14:paraId="35F3A55A" w14:textId="0DBA0492" w:rsidR="00330F64" w:rsidRDefault="00330F64" w:rsidP="003027A4">
            <w:pPr>
              <w:pStyle w:val="tableentry"/>
            </w:pPr>
            <w:r>
              <w:t>The ID of the queried lamp</w:t>
            </w:r>
            <w:r w:rsidR="00DD1666">
              <w:t>.</w:t>
            </w:r>
          </w:p>
        </w:tc>
      </w:tr>
    </w:tbl>
    <w:p w14:paraId="343B0874" w14:textId="77777777" w:rsidR="00330F64" w:rsidRDefault="00330F64" w:rsidP="00330F64">
      <w:pPr>
        <w:pStyle w:val="body"/>
        <w:rPr>
          <w:b/>
        </w:rPr>
      </w:pPr>
      <w:r>
        <w:rPr>
          <w:b/>
        </w:rPr>
        <w:lastRenderedPageBreak/>
        <w:t>Description</w:t>
      </w:r>
    </w:p>
    <w:p w14:paraId="57C009D4" w14:textId="61913FA4" w:rsidR="00330F64" w:rsidRPr="00D03C1A" w:rsidRDefault="00646C81" w:rsidP="00330F64">
      <w:pPr>
        <w:pStyle w:val="body"/>
      </w:pPr>
      <w:r>
        <w:t>Perform a pulse effect on the lamp using lamp presets</w:t>
      </w:r>
      <w:r w:rsidR="00330F64">
        <w:t>.</w:t>
      </w:r>
    </w:p>
    <w:p w14:paraId="4973F02D" w14:textId="31E439A4" w:rsidR="00646C81" w:rsidRDefault="00646C81" w:rsidP="00646C81">
      <w:pPr>
        <w:pStyle w:val="Heading3"/>
      </w:pPr>
      <w:bookmarkStart w:id="38" w:name="_Toc408386992"/>
      <w:r>
        <w:t>TransitionLampStateToPreset</w:t>
      </w:r>
      <w:bookmarkEnd w:id="38"/>
    </w:p>
    <w:p w14:paraId="7FD1CE54" w14:textId="77777777" w:rsidR="00646C81" w:rsidRDefault="00646C81" w:rsidP="00646C81">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646C81" w14:paraId="32F6F7C5"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2EE56082" w14:textId="77777777" w:rsidR="00646C81" w:rsidRDefault="00646C81" w:rsidP="003027A4">
            <w:pPr>
              <w:pStyle w:val="tableheading"/>
            </w:pPr>
            <w:r>
              <w:t>Parameter name</w:t>
            </w:r>
          </w:p>
        </w:tc>
        <w:tc>
          <w:tcPr>
            <w:tcW w:w="1141" w:type="dxa"/>
          </w:tcPr>
          <w:p w14:paraId="30B41599" w14:textId="77777777" w:rsidR="00646C81" w:rsidRDefault="00646C81" w:rsidP="003027A4">
            <w:pPr>
              <w:pStyle w:val="tableheading"/>
            </w:pPr>
            <w:r>
              <w:t>Mandatory</w:t>
            </w:r>
          </w:p>
        </w:tc>
        <w:tc>
          <w:tcPr>
            <w:tcW w:w="1640" w:type="dxa"/>
          </w:tcPr>
          <w:p w14:paraId="07AD552B" w14:textId="77777777" w:rsidR="00646C81" w:rsidRDefault="00646C81" w:rsidP="003027A4">
            <w:pPr>
              <w:pStyle w:val="tableheading"/>
            </w:pPr>
            <w:r>
              <w:t>Signature</w:t>
            </w:r>
          </w:p>
        </w:tc>
        <w:tc>
          <w:tcPr>
            <w:tcW w:w="2938" w:type="dxa"/>
          </w:tcPr>
          <w:p w14:paraId="1FA90A25" w14:textId="77777777" w:rsidR="00646C81" w:rsidRDefault="00646C81" w:rsidP="003027A4">
            <w:pPr>
              <w:pStyle w:val="tableheading"/>
            </w:pPr>
            <w:r>
              <w:t>Description</w:t>
            </w:r>
          </w:p>
        </w:tc>
      </w:tr>
      <w:tr w:rsidR="00646C81" w14:paraId="25A67908" w14:textId="77777777" w:rsidTr="003027A4">
        <w:tc>
          <w:tcPr>
            <w:tcW w:w="2887" w:type="dxa"/>
          </w:tcPr>
          <w:p w14:paraId="478C2199" w14:textId="77777777" w:rsidR="00646C81" w:rsidRDefault="00646C81" w:rsidP="003027A4">
            <w:pPr>
              <w:pStyle w:val="tableentry"/>
            </w:pPr>
            <w:r>
              <w:t>lampID</w:t>
            </w:r>
          </w:p>
        </w:tc>
        <w:tc>
          <w:tcPr>
            <w:tcW w:w="1141" w:type="dxa"/>
          </w:tcPr>
          <w:p w14:paraId="65F1CD09" w14:textId="77777777" w:rsidR="00646C81" w:rsidRDefault="00646C81" w:rsidP="003027A4">
            <w:pPr>
              <w:pStyle w:val="tableentry"/>
            </w:pPr>
            <w:r>
              <w:t>Yes</w:t>
            </w:r>
          </w:p>
        </w:tc>
        <w:tc>
          <w:tcPr>
            <w:tcW w:w="1640" w:type="dxa"/>
          </w:tcPr>
          <w:p w14:paraId="0853C60A" w14:textId="77777777" w:rsidR="00646C81" w:rsidRDefault="00646C81" w:rsidP="003027A4">
            <w:pPr>
              <w:pStyle w:val="tableentry"/>
            </w:pPr>
            <w:r>
              <w:t>s</w:t>
            </w:r>
          </w:p>
        </w:tc>
        <w:tc>
          <w:tcPr>
            <w:tcW w:w="2938" w:type="dxa"/>
          </w:tcPr>
          <w:p w14:paraId="10E1131A" w14:textId="77777777" w:rsidR="00646C81" w:rsidRDefault="00646C81" w:rsidP="003027A4">
            <w:pPr>
              <w:pStyle w:val="tableentry"/>
            </w:pPr>
            <w:r>
              <w:t>The ID of the lamp to query.</w:t>
            </w:r>
          </w:p>
        </w:tc>
      </w:tr>
      <w:tr w:rsidR="00646C81" w14:paraId="466010FD" w14:textId="77777777" w:rsidTr="003027A4">
        <w:tc>
          <w:tcPr>
            <w:tcW w:w="2887" w:type="dxa"/>
          </w:tcPr>
          <w:p w14:paraId="7E7DDE4D" w14:textId="343DD62B" w:rsidR="00646C81" w:rsidRDefault="00646C81" w:rsidP="003027A4">
            <w:pPr>
              <w:pStyle w:val="tableentry"/>
            </w:pPr>
            <w:r>
              <w:t>presetID</w:t>
            </w:r>
          </w:p>
        </w:tc>
        <w:tc>
          <w:tcPr>
            <w:tcW w:w="1141" w:type="dxa"/>
          </w:tcPr>
          <w:p w14:paraId="3DC62B3B" w14:textId="77777777" w:rsidR="00646C81" w:rsidRDefault="00646C81" w:rsidP="003027A4">
            <w:pPr>
              <w:pStyle w:val="tableentry"/>
            </w:pPr>
            <w:r>
              <w:t>Yes</w:t>
            </w:r>
          </w:p>
        </w:tc>
        <w:tc>
          <w:tcPr>
            <w:tcW w:w="1640" w:type="dxa"/>
          </w:tcPr>
          <w:p w14:paraId="767548A0" w14:textId="23550AF9" w:rsidR="00646C81" w:rsidRDefault="00646C81" w:rsidP="003027A4">
            <w:pPr>
              <w:pStyle w:val="tableentry"/>
            </w:pPr>
            <w:r>
              <w:t>u</w:t>
            </w:r>
          </w:p>
        </w:tc>
        <w:tc>
          <w:tcPr>
            <w:tcW w:w="2938" w:type="dxa"/>
          </w:tcPr>
          <w:p w14:paraId="0C702C4C" w14:textId="178FE42F" w:rsidR="00646C81" w:rsidRDefault="00646C81" w:rsidP="003027A4">
            <w:pPr>
              <w:pStyle w:val="tableentry"/>
            </w:pPr>
            <w:r>
              <w:t>The preset ID for the lamp to transition to.</w:t>
            </w:r>
          </w:p>
        </w:tc>
      </w:tr>
      <w:tr w:rsidR="00646C81" w14:paraId="245CE0E2" w14:textId="77777777" w:rsidTr="003027A4">
        <w:tc>
          <w:tcPr>
            <w:tcW w:w="2887" w:type="dxa"/>
          </w:tcPr>
          <w:p w14:paraId="6E788848" w14:textId="77777777" w:rsidR="00646C81" w:rsidRDefault="00646C81" w:rsidP="003027A4">
            <w:pPr>
              <w:pStyle w:val="tableentry"/>
            </w:pPr>
            <w:r>
              <w:t>transitionPeriod</w:t>
            </w:r>
          </w:p>
        </w:tc>
        <w:tc>
          <w:tcPr>
            <w:tcW w:w="1141" w:type="dxa"/>
          </w:tcPr>
          <w:p w14:paraId="21113236" w14:textId="77777777" w:rsidR="00646C81" w:rsidRDefault="00646C81" w:rsidP="003027A4">
            <w:pPr>
              <w:pStyle w:val="tableentry"/>
            </w:pPr>
            <w:r>
              <w:t>Yes</w:t>
            </w:r>
          </w:p>
        </w:tc>
        <w:tc>
          <w:tcPr>
            <w:tcW w:w="1640" w:type="dxa"/>
          </w:tcPr>
          <w:p w14:paraId="2BC0056E" w14:textId="77777777" w:rsidR="00646C81" w:rsidRDefault="00646C81" w:rsidP="003027A4">
            <w:pPr>
              <w:pStyle w:val="tableentry"/>
            </w:pPr>
            <w:r>
              <w:t>u</w:t>
            </w:r>
          </w:p>
        </w:tc>
        <w:tc>
          <w:tcPr>
            <w:tcW w:w="2938" w:type="dxa"/>
          </w:tcPr>
          <w:p w14:paraId="009D0F34" w14:textId="77777777" w:rsidR="00646C81" w:rsidRDefault="00646C81" w:rsidP="003027A4">
            <w:pPr>
              <w:pStyle w:val="tableentry"/>
            </w:pPr>
            <w:r>
              <w:t>Time in ms for the transition to occur over.</w:t>
            </w:r>
          </w:p>
        </w:tc>
      </w:tr>
    </w:tbl>
    <w:p w14:paraId="1A2C1147" w14:textId="77777777" w:rsidR="00646C81" w:rsidRDefault="00646C81" w:rsidP="00646C81">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646C81" w14:paraId="3E74FB8C"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279F813C" w14:textId="77777777" w:rsidR="00646C81" w:rsidRDefault="00646C81" w:rsidP="003027A4">
            <w:pPr>
              <w:pStyle w:val="tableheading"/>
            </w:pPr>
            <w:r>
              <w:t>Parameter name</w:t>
            </w:r>
          </w:p>
        </w:tc>
        <w:tc>
          <w:tcPr>
            <w:tcW w:w="1141" w:type="dxa"/>
          </w:tcPr>
          <w:p w14:paraId="2D2DB1FA" w14:textId="77777777" w:rsidR="00646C81" w:rsidRDefault="00646C81" w:rsidP="003027A4">
            <w:pPr>
              <w:pStyle w:val="tableheading"/>
            </w:pPr>
            <w:r>
              <w:t>Mandatory</w:t>
            </w:r>
          </w:p>
        </w:tc>
        <w:tc>
          <w:tcPr>
            <w:tcW w:w="1638" w:type="dxa"/>
          </w:tcPr>
          <w:p w14:paraId="4D11977A" w14:textId="77777777" w:rsidR="00646C81" w:rsidRDefault="00646C81" w:rsidP="003027A4">
            <w:pPr>
              <w:pStyle w:val="tableheading"/>
            </w:pPr>
            <w:r>
              <w:t>Return signature</w:t>
            </w:r>
          </w:p>
        </w:tc>
        <w:tc>
          <w:tcPr>
            <w:tcW w:w="2934" w:type="dxa"/>
          </w:tcPr>
          <w:p w14:paraId="36ED08BD" w14:textId="77777777" w:rsidR="00646C81" w:rsidRDefault="00646C81" w:rsidP="003027A4">
            <w:pPr>
              <w:pStyle w:val="tableheading"/>
            </w:pPr>
            <w:r>
              <w:t>Description</w:t>
            </w:r>
          </w:p>
        </w:tc>
      </w:tr>
      <w:tr w:rsidR="00646C81" w14:paraId="6CC8E7A8" w14:textId="77777777" w:rsidTr="003027A4">
        <w:tc>
          <w:tcPr>
            <w:tcW w:w="2893" w:type="dxa"/>
          </w:tcPr>
          <w:p w14:paraId="28E30F3D" w14:textId="77777777" w:rsidR="00646C81" w:rsidRDefault="00646C81" w:rsidP="003027A4">
            <w:pPr>
              <w:pStyle w:val="tableentry"/>
            </w:pPr>
            <w:r>
              <w:t>responseCode</w:t>
            </w:r>
          </w:p>
        </w:tc>
        <w:tc>
          <w:tcPr>
            <w:tcW w:w="1141" w:type="dxa"/>
          </w:tcPr>
          <w:p w14:paraId="29CC67C9" w14:textId="77777777" w:rsidR="00646C81" w:rsidRDefault="00646C81" w:rsidP="003027A4">
            <w:pPr>
              <w:pStyle w:val="tableentry"/>
            </w:pPr>
            <w:r>
              <w:t>Yes</w:t>
            </w:r>
          </w:p>
        </w:tc>
        <w:tc>
          <w:tcPr>
            <w:tcW w:w="1638" w:type="dxa"/>
          </w:tcPr>
          <w:p w14:paraId="21B64E95" w14:textId="77777777" w:rsidR="00646C81" w:rsidRDefault="00646C81" w:rsidP="003027A4">
            <w:pPr>
              <w:pStyle w:val="tableentry"/>
            </w:pPr>
            <w:r>
              <w:t>u</w:t>
            </w:r>
          </w:p>
        </w:tc>
        <w:tc>
          <w:tcPr>
            <w:tcW w:w="2934" w:type="dxa"/>
          </w:tcPr>
          <w:p w14:paraId="69F16552" w14:textId="77777777" w:rsidR="00646C81" w:rsidRDefault="00646C81" w:rsidP="003027A4">
            <w:pPr>
              <w:pStyle w:val="tableentry"/>
            </w:pPr>
            <w:r>
              <w:t>The result code of the operation.</w:t>
            </w:r>
          </w:p>
        </w:tc>
      </w:tr>
      <w:tr w:rsidR="00646C81" w14:paraId="3999D655" w14:textId="77777777" w:rsidTr="003027A4">
        <w:tc>
          <w:tcPr>
            <w:tcW w:w="2893" w:type="dxa"/>
          </w:tcPr>
          <w:p w14:paraId="726C154F" w14:textId="77777777" w:rsidR="00646C81" w:rsidRDefault="00646C81" w:rsidP="003027A4">
            <w:pPr>
              <w:pStyle w:val="tableentry"/>
            </w:pPr>
            <w:r>
              <w:t>lampID</w:t>
            </w:r>
          </w:p>
        </w:tc>
        <w:tc>
          <w:tcPr>
            <w:tcW w:w="1141" w:type="dxa"/>
          </w:tcPr>
          <w:p w14:paraId="377A6C83" w14:textId="77777777" w:rsidR="00646C81" w:rsidRDefault="00646C81" w:rsidP="003027A4">
            <w:pPr>
              <w:pStyle w:val="tableentry"/>
            </w:pPr>
            <w:r>
              <w:t>Yes</w:t>
            </w:r>
          </w:p>
        </w:tc>
        <w:tc>
          <w:tcPr>
            <w:tcW w:w="1638" w:type="dxa"/>
          </w:tcPr>
          <w:p w14:paraId="6EA1BE52" w14:textId="77777777" w:rsidR="00646C81" w:rsidRDefault="00646C81" w:rsidP="003027A4">
            <w:pPr>
              <w:pStyle w:val="tableentry"/>
            </w:pPr>
            <w:r>
              <w:t>s</w:t>
            </w:r>
          </w:p>
        </w:tc>
        <w:tc>
          <w:tcPr>
            <w:tcW w:w="2934" w:type="dxa"/>
          </w:tcPr>
          <w:p w14:paraId="4E0F3CBC" w14:textId="344E012C" w:rsidR="00646C81" w:rsidRDefault="00646C81" w:rsidP="003027A4">
            <w:pPr>
              <w:pStyle w:val="tableentry"/>
            </w:pPr>
            <w:r>
              <w:t>The ID of the queried lamp</w:t>
            </w:r>
            <w:r w:rsidR="00DD1666">
              <w:t>.</w:t>
            </w:r>
          </w:p>
        </w:tc>
      </w:tr>
    </w:tbl>
    <w:p w14:paraId="5DC05325" w14:textId="77777777" w:rsidR="00646C81" w:rsidRDefault="00646C81" w:rsidP="00646C81">
      <w:pPr>
        <w:pStyle w:val="body"/>
        <w:rPr>
          <w:b/>
        </w:rPr>
      </w:pPr>
      <w:r>
        <w:rPr>
          <w:b/>
        </w:rPr>
        <w:t>Description</w:t>
      </w:r>
    </w:p>
    <w:p w14:paraId="279D56A9" w14:textId="06319374" w:rsidR="00E51772" w:rsidRDefault="00646C81" w:rsidP="00646C81">
      <w:pPr>
        <w:pStyle w:val="body"/>
        <w:tabs>
          <w:tab w:val="left" w:pos="3420"/>
        </w:tabs>
      </w:pPr>
      <w:r>
        <w:t>Change the specified lamp’s state to a preset via transition.</w:t>
      </w:r>
    </w:p>
    <w:p w14:paraId="0E681C3D" w14:textId="38B6C1EB" w:rsidR="00646C81" w:rsidRDefault="00646C81" w:rsidP="00646C81">
      <w:pPr>
        <w:pStyle w:val="Heading3"/>
      </w:pPr>
      <w:bookmarkStart w:id="39" w:name="_Toc408386993"/>
      <w:r w:rsidRPr="00646C81">
        <w:t>TransitionLampStateField</w:t>
      </w:r>
      <w:bookmarkEnd w:id="39"/>
    </w:p>
    <w:p w14:paraId="4B10019D" w14:textId="77777777" w:rsidR="00646C81" w:rsidRDefault="00646C81" w:rsidP="00646C81">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646C81" w14:paraId="56DBF86F"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401AB961" w14:textId="77777777" w:rsidR="00646C81" w:rsidRDefault="00646C81" w:rsidP="003027A4">
            <w:pPr>
              <w:pStyle w:val="tableheading"/>
            </w:pPr>
            <w:r>
              <w:t>Parameter name</w:t>
            </w:r>
          </w:p>
        </w:tc>
        <w:tc>
          <w:tcPr>
            <w:tcW w:w="1141" w:type="dxa"/>
          </w:tcPr>
          <w:p w14:paraId="5C4693CE" w14:textId="77777777" w:rsidR="00646C81" w:rsidRDefault="00646C81" w:rsidP="003027A4">
            <w:pPr>
              <w:pStyle w:val="tableheading"/>
            </w:pPr>
            <w:r>
              <w:t>Mandatory</w:t>
            </w:r>
          </w:p>
        </w:tc>
        <w:tc>
          <w:tcPr>
            <w:tcW w:w="1640" w:type="dxa"/>
          </w:tcPr>
          <w:p w14:paraId="1AA13050" w14:textId="77777777" w:rsidR="00646C81" w:rsidRDefault="00646C81" w:rsidP="003027A4">
            <w:pPr>
              <w:pStyle w:val="tableheading"/>
            </w:pPr>
            <w:r>
              <w:t>Signature</w:t>
            </w:r>
          </w:p>
        </w:tc>
        <w:tc>
          <w:tcPr>
            <w:tcW w:w="2938" w:type="dxa"/>
          </w:tcPr>
          <w:p w14:paraId="34C724CF" w14:textId="77777777" w:rsidR="00646C81" w:rsidRDefault="00646C81" w:rsidP="003027A4">
            <w:pPr>
              <w:pStyle w:val="tableheading"/>
            </w:pPr>
            <w:r>
              <w:t>Description</w:t>
            </w:r>
          </w:p>
        </w:tc>
      </w:tr>
      <w:tr w:rsidR="00646C81" w14:paraId="65061E86" w14:textId="77777777" w:rsidTr="003027A4">
        <w:tc>
          <w:tcPr>
            <w:tcW w:w="2887" w:type="dxa"/>
          </w:tcPr>
          <w:p w14:paraId="4FD68EFE" w14:textId="77777777" w:rsidR="00646C81" w:rsidRDefault="00646C81" w:rsidP="003027A4">
            <w:pPr>
              <w:pStyle w:val="tableentry"/>
            </w:pPr>
            <w:r>
              <w:t>lampID</w:t>
            </w:r>
          </w:p>
        </w:tc>
        <w:tc>
          <w:tcPr>
            <w:tcW w:w="1141" w:type="dxa"/>
          </w:tcPr>
          <w:p w14:paraId="753889DA" w14:textId="77777777" w:rsidR="00646C81" w:rsidRDefault="00646C81" w:rsidP="003027A4">
            <w:pPr>
              <w:pStyle w:val="tableentry"/>
            </w:pPr>
            <w:r>
              <w:t>Yes</w:t>
            </w:r>
          </w:p>
        </w:tc>
        <w:tc>
          <w:tcPr>
            <w:tcW w:w="1640" w:type="dxa"/>
          </w:tcPr>
          <w:p w14:paraId="150D5966" w14:textId="77777777" w:rsidR="00646C81" w:rsidRDefault="00646C81" w:rsidP="003027A4">
            <w:pPr>
              <w:pStyle w:val="tableentry"/>
            </w:pPr>
            <w:r>
              <w:t>s</w:t>
            </w:r>
          </w:p>
        </w:tc>
        <w:tc>
          <w:tcPr>
            <w:tcW w:w="2938" w:type="dxa"/>
          </w:tcPr>
          <w:p w14:paraId="3C2B526E" w14:textId="77777777" w:rsidR="00646C81" w:rsidRDefault="00646C81" w:rsidP="003027A4">
            <w:pPr>
              <w:pStyle w:val="tableentry"/>
            </w:pPr>
            <w:r>
              <w:t>The ID of the lamp to query.</w:t>
            </w:r>
          </w:p>
        </w:tc>
      </w:tr>
      <w:tr w:rsidR="00646C81" w14:paraId="3EED8061" w14:textId="77777777" w:rsidTr="003027A4">
        <w:tc>
          <w:tcPr>
            <w:tcW w:w="2887" w:type="dxa"/>
          </w:tcPr>
          <w:p w14:paraId="36CDEF58" w14:textId="44FF38A6" w:rsidR="00646C81" w:rsidRDefault="00646C81" w:rsidP="003027A4">
            <w:pPr>
              <w:pStyle w:val="tableentry"/>
            </w:pPr>
            <w:r>
              <w:t>lampStateFieldName</w:t>
            </w:r>
          </w:p>
        </w:tc>
        <w:tc>
          <w:tcPr>
            <w:tcW w:w="1141" w:type="dxa"/>
          </w:tcPr>
          <w:p w14:paraId="1563D5B1" w14:textId="77777777" w:rsidR="00646C81" w:rsidRDefault="00646C81" w:rsidP="003027A4">
            <w:pPr>
              <w:pStyle w:val="tableentry"/>
            </w:pPr>
            <w:r>
              <w:t>Yes</w:t>
            </w:r>
          </w:p>
        </w:tc>
        <w:tc>
          <w:tcPr>
            <w:tcW w:w="1640" w:type="dxa"/>
          </w:tcPr>
          <w:p w14:paraId="3209AF28" w14:textId="4C850BBE" w:rsidR="00646C81" w:rsidRDefault="00646C81" w:rsidP="003027A4">
            <w:pPr>
              <w:pStyle w:val="tableentry"/>
            </w:pPr>
            <w:r>
              <w:t>s</w:t>
            </w:r>
          </w:p>
        </w:tc>
        <w:tc>
          <w:tcPr>
            <w:tcW w:w="2938" w:type="dxa"/>
          </w:tcPr>
          <w:p w14:paraId="389172CA" w14:textId="48BDDD11" w:rsidR="00646C81" w:rsidRDefault="00646C81" w:rsidP="00646C81">
            <w:pPr>
              <w:pStyle w:val="tableentry"/>
            </w:pPr>
            <w:r>
              <w:t>The field name key of the lamp state that will be transitioned.</w:t>
            </w:r>
          </w:p>
        </w:tc>
      </w:tr>
      <w:tr w:rsidR="00646C81" w14:paraId="0E6BBD1B" w14:textId="77777777" w:rsidTr="003027A4">
        <w:tc>
          <w:tcPr>
            <w:tcW w:w="2887" w:type="dxa"/>
          </w:tcPr>
          <w:p w14:paraId="1708B51C" w14:textId="09171B52" w:rsidR="00646C81" w:rsidRDefault="00646C81" w:rsidP="003027A4">
            <w:pPr>
              <w:pStyle w:val="tableentry"/>
            </w:pPr>
            <w:r>
              <w:t>lampStateFieldValue</w:t>
            </w:r>
          </w:p>
        </w:tc>
        <w:tc>
          <w:tcPr>
            <w:tcW w:w="1141" w:type="dxa"/>
          </w:tcPr>
          <w:p w14:paraId="4418A0CE" w14:textId="567FDAE0" w:rsidR="00646C81" w:rsidRDefault="00646C81" w:rsidP="003027A4">
            <w:pPr>
              <w:pStyle w:val="tableentry"/>
            </w:pPr>
            <w:r>
              <w:t>Yes</w:t>
            </w:r>
          </w:p>
        </w:tc>
        <w:tc>
          <w:tcPr>
            <w:tcW w:w="1640" w:type="dxa"/>
          </w:tcPr>
          <w:p w14:paraId="7FDDCA0F" w14:textId="01FCA529" w:rsidR="00646C81" w:rsidRDefault="00646C81" w:rsidP="003027A4">
            <w:pPr>
              <w:pStyle w:val="tableentry"/>
            </w:pPr>
            <w:r>
              <w:t>s</w:t>
            </w:r>
          </w:p>
        </w:tc>
        <w:tc>
          <w:tcPr>
            <w:tcW w:w="2938" w:type="dxa"/>
          </w:tcPr>
          <w:p w14:paraId="7A9DAFBC" w14:textId="6427A815" w:rsidR="00646C81" w:rsidRDefault="00646C81" w:rsidP="00646C81">
            <w:pPr>
              <w:pStyle w:val="tableentry"/>
            </w:pPr>
            <w:r>
              <w:t xml:space="preserve">The new value to be set for the state field key. </w:t>
            </w:r>
          </w:p>
        </w:tc>
      </w:tr>
      <w:tr w:rsidR="00646C81" w14:paraId="6EA503D0" w14:textId="77777777" w:rsidTr="003027A4">
        <w:tc>
          <w:tcPr>
            <w:tcW w:w="2887" w:type="dxa"/>
          </w:tcPr>
          <w:p w14:paraId="3862F0A4" w14:textId="77777777" w:rsidR="00646C81" w:rsidRDefault="00646C81" w:rsidP="003027A4">
            <w:pPr>
              <w:pStyle w:val="tableentry"/>
            </w:pPr>
            <w:r>
              <w:t>transitionPeriod</w:t>
            </w:r>
          </w:p>
        </w:tc>
        <w:tc>
          <w:tcPr>
            <w:tcW w:w="1141" w:type="dxa"/>
          </w:tcPr>
          <w:p w14:paraId="46B69088" w14:textId="77777777" w:rsidR="00646C81" w:rsidRDefault="00646C81" w:rsidP="003027A4">
            <w:pPr>
              <w:pStyle w:val="tableentry"/>
            </w:pPr>
            <w:r>
              <w:t>Yes</w:t>
            </w:r>
          </w:p>
        </w:tc>
        <w:tc>
          <w:tcPr>
            <w:tcW w:w="1640" w:type="dxa"/>
          </w:tcPr>
          <w:p w14:paraId="64D379C9" w14:textId="77777777" w:rsidR="00646C81" w:rsidRDefault="00646C81" w:rsidP="003027A4">
            <w:pPr>
              <w:pStyle w:val="tableentry"/>
            </w:pPr>
            <w:r>
              <w:t>u</w:t>
            </w:r>
          </w:p>
        </w:tc>
        <w:tc>
          <w:tcPr>
            <w:tcW w:w="2938" w:type="dxa"/>
          </w:tcPr>
          <w:p w14:paraId="1FF3FFB2" w14:textId="77777777" w:rsidR="00646C81" w:rsidRDefault="00646C81" w:rsidP="003027A4">
            <w:pPr>
              <w:pStyle w:val="tableentry"/>
            </w:pPr>
            <w:r>
              <w:t>Time in ms for the transition to occur over.</w:t>
            </w:r>
          </w:p>
        </w:tc>
      </w:tr>
    </w:tbl>
    <w:p w14:paraId="4B902C96" w14:textId="77777777" w:rsidR="00646C81" w:rsidRDefault="00646C81" w:rsidP="00646C81">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646C81" w14:paraId="151A034E"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750B513A" w14:textId="77777777" w:rsidR="00646C81" w:rsidRDefault="00646C81" w:rsidP="003027A4">
            <w:pPr>
              <w:pStyle w:val="tableheading"/>
            </w:pPr>
            <w:r>
              <w:t>Parameter name</w:t>
            </w:r>
          </w:p>
        </w:tc>
        <w:tc>
          <w:tcPr>
            <w:tcW w:w="1141" w:type="dxa"/>
          </w:tcPr>
          <w:p w14:paraId="4E381D00" w14:textId="77777777" w:rsidR="00646C81" w:rsidRDefault="00646C81" w:rsidP="003027A4">
            <w:pPr>
              <w:pStyle w:val="tableheading"/>
            </w:pPr>
            <w:r>
              <w:t>Mandatory</w:t>
            </w:r>
          </w:p>
        </w:tc>
        <w:tc>
          <w:tcPr>
            <w:tcW w:w="1638" w:type="dxa"/>
          </w:tcPr>
          <w:p w14:paraId="59BD5773" w14:textId="77777777" w:rsidR="00646C81" w:rsidRDefault="00646C81" w:rsidP="003027A4">
            <w:pPr>
              <w:pStyle w:val="tableheading"/>
            </w:pPr>
            <w:r>
              <w:t>Return signature</w:t>
            </w:r>
          </w:p>
        </w:tc>
        <w:tc>
          <w:tcPr>
            <w:tcW w:w="2934" w:type="dxa"/>
          </w:tcPr>
          <w:p w14:paraId="4FD0B76F" w14:textId="77777777" w:rsidR="00646C81" w:rsidRDefault="00646C81" w:rsidP="003027A4">
            <w:pPr>
              <w:pStyle w:val="tableheading"/>
            </w:pPr>
            <w:r>
              <w:t>Description</w:t>
            </w:r>
          </w:p>
        </w:tc>
      </w:tr>
      <w:tr w:rsidR="00646C81" w14:paraId="712AF5BA" w14:textId="77777777" w:rsidTr="003027A4">
        <w:tc>
          <w:tcPr>
            <w:tcW w:w="2893" w:type="dxa"/>
          </w:tcPr>
          <w:p w14:paraId="21FD82FB" w14:textId="77777777" w:rsidR="00646C81" w:rsidRDefault="00646C81" w:rsidP="003027A4">
            <w:pPr>
              <w:pStyle w:val="tableentry"/>
            </w:pPr>
            <w:r>
              <w:t>responseCode</w:t>
            </w:r>
          </w:p>
        </w:tc>
        <w:tc>
          <w:tcPr>
            <w:tcW w:w="1141" w:type="dxa"/>
          </w:tcPr>
          <w:p w14:paraId="1596A124" w14:textId="77777777" w:rsidR="00646C81" w:rsidRDefault="00646C81" w:rsidP="003027A4">
            <w:pPr>
              <w:pStyle w:val="tableentry"/>
            </w:pPr>
            <w:r>
              <w:t>Yes</w:t>
            </w:r>
          </w:p>
        </w:tc>
        <w:tc>
          <w:tcPr>
            <w:tcW w:w="1638" w:type="dxa"/>
          </w:tcPr>
          <w:p w14:paraId="4EB0A045" w14:textId="77777777" w:rsidR="00646C81" w:rsidRDefault="00646C81" w:rsidP="003027A4">
            <w:pPr>
              <w:pStyle w:val="tableentry"/>
            </w:pPr>
            <w:r>
              <w:t>u</w:t>
            </w:r>
          </w:p>
        </w:tc>
        <w:tc>
          <w:tcPr>
            <w:tcW w:w="2934" w:type="dxa"/>
          </w:tcPr>
          <w:p w14:paraId="690147C3" w14:textId="77777777" w:rsidR="00646C81" w:rsidRDefault="00646C81" w:rsidP="003027A4">
            <w:pPr>
              <w:pStyle w:val="tableentry"/>
            </w:pPr>
            <w:r>
              <w:t>The result code of the operation.</w:t>
            </w:r>
          </w:p>
        </w:tc>
      </w:tr>
      <w:tr w:rsidR="00646C81" w14:paraId="42A12C43" w14:textId="77777777" w:rsidTr="003027A4">
        <w:tc>
          <w:tcPr>
            <w:tcW w:w="2893" w:type="dxa"/>
          </w:tcPr>
          <w:p w14:paraId="1821E45F" w14:textId="77777777" w:rsidR="00646C81" w:rsidRDefault="00646C81" w:rsidP="003027A4">
            <w:pPr>
              <w:pStyle w:val="tableentry"/>
            </w:pPr>
            <w:r>
              <w:t>lampID</w:t>
            </w:r>
          </w:p>
        </w:tc>
        <w:tc>
          <w:tcPr>
            <w:tcW w:w="1141" w:type="dxa"/>
          </w:tcPr>
          <w:p w14:paraId="6742D777" w14:textId="77777777" w:rsidR="00646C81" w:rsidRDefault="00646C81" w:rsidP="003027A4">
            <w:pPr>
              <w:pStyle w:val="tableentry"/>
            </w:pPr>
            <w:r>
              <w:t>Yes</w:t>
            </w:r>
          </w:p>
        </w:tc>
        <w:tc>
          <w:tcPr>
            <w:tcW w:w="1638" w:type="dxa"/>
          </w:tcPr>
          <w:p w14:paraId="0A50F0F6" w14:textId="77777777" w:rsidR="00646C81" w:rsidRDefault="00646C81" w:rsidP="003027A4">
            <w:pPr>
              <w:pStyle w:val="tableentry"/>
            </w:pPr>
            <w:r>
              <w:t>s</w:t>
            </w:r>
          </w:p>
        </w:tc>
        <w:tc>
          <w:tcPr>
            <w:tcW w:w="2934" w:type="dxa"/>
          </w:tcPr>
          <w:p w14:paraId="5E38C317" w14:textId="2F8FCE4D" w:rsidR="00646C81" w:rsidRDefault="00646C81" w:rsidP="003027A4">
            <w:pPr>
              <w:pStyle w:val="tableentry"/>
            </w:pPr>
            <w:r>
              <w:t>The ID of the queried lamp</w:t>
            </w:r>
            <w:r w:rsidR="00DD1666">
              <w:t>.</w:t>
            </w:r>
          </w:p>
        </w:tc>
      </w:tr>
      <w:tr w:rsidR="00646C81" w14:paraId="1EC01A02" w14:textId="77777777" w:rsidTr="003027A4">
        <w:tc>
          <w:tcPr>
            <w:tcW w:w="2893" w:type="dxa"/>
          </w:tcPr>
          <w:p w14:paraId="0CD393BF" w14:textId="4AB27580" w:rsidR="00646C81" w:rsidRDefault="00646C81" w:rsidP="003027A4">
            <w:pPr>
              <w:pStyle w:val="tableentry"/>
            </w:pPr>
            <w:r>
              <w:t>lampStateFieldName</w:t>
            </w:r>
          </w:p>
        </w:tc>
        <w:tc>
          <w:tcPr>
            <w:tcW w:w="1141" w:type="dxa"/>
          </w:tcPr>
          <w:p w14:paraId="2BD7C1A8" w14:textId="3B5280DF" w:rsidR="00646C81" w:rsidRDefault="00646C81" w:rsidP="003027A4">
            <w:pPr>
              <w:pStyle w:val="tableentry"/>
            </w:pPr>
            <w:r>
              <w:t>Yes</w:t>
            </w:r>
          </w:p>
        </w:tc>
        <w:tc>
          <w:tcPr>
            <w:tcW w:w="1638" w:type="dxa"/>
          </w:tcPr>
          <w:p w14:paraId="0F2D1783" w14:textId="6726CEE4" w:rsidR="00646C81" w:rsidRDefault="00646C81" w:rsidP="003027A4">
            <w:pPr>
              <w:pStyle w:val="tableentry"/>
            </w:pPr>
            <w:r>
              <w:t>s</w:t>
            </w:r>
          </w:p>
        </w:tc>
        <w:tc>
          <w:tcPr>
            <w:tcW w:w="2934" w:type="dxa"/>
          </w:tcPr>
          <w:p w14:paraId="4FEBA906" w14:textId="19EECA70" w:rsidR="00646C81" w:rsidRDefault="00646C81" w:rsidP="003027A4">
            <w:pPr>
              <w:pStyle w:val="tableentry"/>
            </w:pPr>
            <w:r>
              <w:t>The name of transitioned lamp state field.</w:t>
            </w:r>
          </w:p>
        </w:tc>
      </w:tr>
    </w:tbl>
    <w:p w14:paraId="3C2BD730" w14:textId="77777777" w:rsidR="00646C81" w:rsidRDefault="00646C81" w:rsidP="00646C81">
      <w:pPr>
        <w:pStyle w:val="body"/>
        <w:rPr>
          <w:b/>
        </w:rPr>
      </w:pPr>
      <w:r>
        <w:rPr>
          <w:b/>
        </w:rPr>
        <w:t>Description</w:t>
      </w:r>
    </w:p>
    <w:p w14:paraId="78EB25E6" w14:textId="61FC348F" w:rsidR="00646C81" w:rsidRPr="00D03C1A" w:rsidRDefault="00646C81" w:rsidP="00646C81">
      <w:pPr>
        <w:pStyle w:val="body"/>
        <w:tabs>
          <w:tab w:val="left" w:pos="3420"/>
        </w:tabs>
      </w:pPr>
      <w:r>
        <w:t>Change a specific state field of a lamp via transition.</w:t>
      </w:r>
    </w:p>
    <w:p w14:paraId="7C7E5EB7" w14:textId="76BB7937" w:rsidR="00646C81" w:rsidRDefault="00646C81" w:rsidP="00646C81">
      <w:pPr>
        <w:pStyle w:val="Heading3"/>
      </w:pPr>
      <w:bookmarkStart w:id="40" w:name="_Toc408386994"/>
      <w:r>
        <w:lastRenderedPageBreak/>
        <w:t>ResetLampState</w:t>
      </w:r>
      <w:bookmarkEnd w:id="40"/>
    </w:p>
    <w:p w14:paraId="170496E2" w14:textId="77777777" w:rsidR="00646C81" w:rsidRDefault="00646C81" w:rsidP="00646C81">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646C81" w14:paraId="0741BF26"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261D0E15" w14:textId="77777777" w:rsidR="00646C81" w:rsidRDefault="00646C81" w:rsidP="003027A4">
            <w:pPr>
              <w:pStyle w:val="tableheading"/>
            </w:pPr>
            <w:r>
              <w:t>Parameter name</w:t>
            </w:r>
          </w:p>
        </w:tc>
        <w:tc>
          <w:tcPr>
            <w:tcW w:w="1141" w:type="dxa"/>
          </w:tcPr>
          <w:p w14:paraId="43B1F506" w14:textId="77777777" w:rsidR="00646C81" w:rsidRDefault="00646C81" w:rsidP="003027A4">
            <w:pPr>
              <w:pStyle w:val="tableheading"/>
            </w:pPr>
            <w:r>
              <w:t>Mandatory</w:t>
            </w:r>
          </w:p>
        </w:tc>
        <w:tc>
          <w:tcPr>
            <w:tcW w:w="1640" w:type="dxa"/>
          </w:tcPr>
          <w:p w14:paraId="1D11C644" w14:textId="77777777" w:rsidR="00646C81" w:rsidRDefault="00646C81" w:rsidP="003027A4">
            <w:pPr>
              <w:pStyle w:val="tableheading"/>
            </w:pPr>
            <w:r>
              <w:t>Signature</w:t>
            </w:r>
          </w:p>
        </w:tc>
        <w:tc>
          <w:tcPr>
            <w:tcW w:w="2938" w:type="dxa"/>
          </w:tcPr>
          <w:p w14:paraId="4DEFE56F" w14:textId="77777777" w:rsidR="00646C81" w:rsidRDefault="00646C81" w:rsidP="003027A4">
            <w:pPr>
              <w:pStyle w:val="tableheading"/>
            </w:pPr>
            <w:r>
              <w:t>Description</w:t>
            </w:r>
          </w:p>
        </w:tc>
      </w:tr>
      <w:tr w:rsidR="00646C81" w14:paraId="0EE6BD9B" w14:textId="77777777" w:rsidTr="003027A4">
        <w:tc>
          <w:tcPr>
            <w:tcW w:w="2887" w:type="dxa"/>
          </w:tcPr>
          <w:p w14:paraId="004ED6E5" w14:textId="77777777" w:rsidR="00646C81" w:rsidRDefault="00646C81" w:rsidP="003027A4">
            <w:pPr>
              <w:pStyle w:val="tableentry"/>
            </w:pPr>
            <w:r>
              <w:t>lampID</w:t>
            </w:r>
          </w:p>
        </w:tc>
        <w:tc>
          <w:tcPr>
            <w:tcW w:w="1141" w:type="dxa"/>
          </w:tcPr>
          <w:p w14:paraId="6B96CA9B" w14:textId="77777777" w:rsidR="00646C81" w:rsidRDefault="00646C81" w:rsidP="003027A4">
            <w:pPr>
              <w:pStyle w:val="tableentry"/>
            </w:pPr>
            <w:r>
              <w:t>Yes</w:t>
            </w:r>
          </w:p>
        </w:tc>
        <w:tc>
          <w:tcPr>
            <w:tcW w:w="1640" w:type="dxa"/>
          </w:tcPr>
          <w:p w14:paraId="12E79E17" w14:textId="77777777" w:rsidR="00646C81" w:rsidRDefault="00646C81" w:rsidP="003027A4">
            <w:pPr>
              <w:pStyle w:val="tableentry"/>
            </w:pPr>
            <w:r>
              <w:t>s</w:t>
            </w:r>
          </w:p>
        </w:tc>
        <w:tc>
          <w:tcPr>
            <w:tcW w:w="2938" w:type="dxa"/>
          </w:tcPr>
          <w:p w14:paraId="5AA88AEE" w14:textId="77777777" w:rsidR="00646C81" w:rsidRDefault="00646C81" w:rsidP="003027A4">
            <w:pPr>
              <w:pStyle w:val="tableentry"/>
            </w:pPr>
            <w:r>
              <w:t>The ID of the lamp to query.</w:t>
            </w:r>
          </w:p>
        </w:tc>
      </w:tr>
    </w:tbl>
    <w:p w14:paraId="4504A16D" w14:textId="77777777" w:rsidR="00646C81" w:rsidRDefault="00646C81" w:rsidP="00646C81">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646C81" w14:paraId="4FAE5CCE"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5DB19C53" w14:textId="77777777" w:rsidR="00646C81" w:rsidRDefault="00646C81" w:rsidP="003027A4">
            <w:pPr>
              <w:pStyle w:val="tableheading"/>
            </w:pPr>
            <w:r>
              <w:t>Parameter name</w:t>
            </w:r>
          </w:p>
        </w:tc>
        <w:tc>
          <w:tcPr>
            <w:tcW w:w="1141" w:type="dxa"/>
          </w:tcPr>
          <w:p w14:paraId="01C7122B" w14:textId="77777777" w:rsidR="00646C81" w:rsidRDefault="00646C81" w:rsidP="003027A4">
            <w:pPr>
              <w:pStyle w:val="tableheading"/>
            </w:pPr>
            <w:r>
              <w:t>Mandatory</w:t>
            </w:r>
          </w:p>
        </w:tc>
        <w:tc>
          <w:tcPr>
            <w:tcW w:w="1638" w:type="dxa"/>
          </w:tcPr>
          <w:p w14:paraId="4D10B251" w14:textId="77777777" w:rsidR="00646C81" w:rsidRDefault="00646C81" w:rsidP="003027A4">
            <w:pPr>
              <w:pStyle w:val="tableheading"/>
            </w:pPr>
            <w:r>
              <w:t>Return signature</w:t>
            </w:r>
          </w:p>
        </w:tc>
        <w:tc>
          <w:tcPr>
            <w:tcW w:w="2934" w:type="dxa"/>
          </w:tcPr>
          <w:p w14:paraId="1495BE33" w14:textId="77777777" w:rsidR="00646C81" w:rsidRDefault="00646C81" w:rsidP="003027A4">
            <w:pPr>
              <w:pStyle w:val="tableheading"/>
            </w:pPr>
            <w:r>
              <w:t>Description</w:t>
            </w:r>
          </w:p>
        </w:tc>
      </w:tr>
      <w:tr w:rsidR="00646C81" w14:paraId="3C61F352" w14:textId="77777777" w:rsidTr="003027A4">
        <w:tc>
          <w:tcPr>
            <w:tcW w:w="2893" w:type="dxa"/>
          </w:tcPr>
          <w:p w14:paraId="6F2B201A" w14:textId="77777777" w:rsidR="00646C81" w:rsidRDefault="00646C81" w:rsidP="003027A4">
            <w:pPr>
              <w:pStyle w:val="tableentry"/>
            </w:pPr>
            <w:r>
              <w:t>responseCode</w:t>
            </w:r>
          </w:p>
        </w:tc>
        <w:tc>
          <w:tcPr>
            <w:tcW w:w="1141" w:type="dxa"/>
          </w:tcPr>
          <w:p w14:paraId="647B7A68" w14:textId="77777777" w:rsidR="00646C81" w:rsidRDefault="00646C81" w:rsidP="003027A4">
            <w:pPr>
              <w:pStyle w:val="tableentry"/>
            </w:pPr>
            <w:r>
              <w:t>Yes</w:t>
            </w:r>
          </w:p>
        </w:tc>
        <w:tc>
          <w:tcPr>
            <w:tcW w:w="1638" w:type="dxa"/>
          </w:tcPr>
          <w:p w14:paraId="7013D673" w14:textId="77777777" w:rsidR="00646C81" w:rsidRDefault="00646C81" w:rsidP="003027A4">
            <w:pPr>
              <w:pStyle w:val="tableentry"/>
            </w:pPr>
            <w:r>
              <w:t>u</w:t>
            </w:r>
          </w:p>
        </w:tc>
        <w:tc>
          <w:tcPr>
            <w:tcW w:w="2934" w:type="dxa"/>
          </w:tcPr>
          <w:p w14:paraId="4416DE7B" w14:textId="77777777" w:rsidR="00646C81" w:rsidRDefault="00646C81" w:rsidP="003027A4">
            <w:pPr>
              <w:pStyle w:val="tableentry"/>
            </w:pPr>
            <w:r>
              <w:t>The result code of the operation.</w:t>
            </w:r>
          </w:p>
        </w:tc>
      </w:tr>
      <w:tr w:rsidR="00646C81" w14:paraId="6DD4E912" w14:textId="77777777" w:rsidTr="003027A4">
        <w:tc>
          <w:tcPr>
            <w:tcW w:w="2893" w:type="dxa"/>
          </w:tcPr>
          <w:p w14:paraId="14C05414" w14:textId="77777777" w:rsidR="00646C81" w:rsidRDefault="00646C81" w:rsidP="003027A4">
            <w:pPr>
              <w:pStyle w:val="tableentry"/>
            </w:pPr>
            <w:r>
              <w:t>lampID</w:t>
            </w:r>
          </w:p>
        </w:tc>
        <w:tc>
          <w:tcPr>
            <w:tcW w:w="1141" w:type="dxa"/>
          </w:tcPr>
          <w:p w14:paraId="31663B17" w14:textId="77777777" w:rsidR="00646C81" w:rsidRDefault="00646C81" w:rsidP="003027A4">
            <w:pPr>
              <w:pStyle w:val="tableentry"/>
            </w:pPr>
            <w:r>
              <w:t>Yes</w:t>
            </w:r>
          </w:p>
        </w:tc>
        <w:tc>
          <w:tcPr>
            <w:tcW w:w="1638" w:type="dxa"/>
          </w:tcPr>
          <w:p w14:paraId="39F5A132" w14:textId="77777777" w:rsidR="00646C81" w:rsidRDefault="00646C81" w:rsidP="003027A4">
            <w:pPr>
              <w:pStyle w:val="tableentry"/>
            </w:pPr>
            <w:r>
              <w:t>s</w:t>
            </w:r>
          </w:p>
        </w:tc>
        <w:tc>
          <w:tcPr>
            <w:tcW w:w="2934" w:type="dxa"/>
          </w:tcPr>
          <w:p w14:paraId="1F35CBB7" w14:textId="3AEA273B" w:rsidR="00646C81" w:rsidRDefault="00646C81" w:rsidP="003027A4">
            <w:pPr>
              <w:pStyle w:val="tableentry"/>
            </w:pPr>
            <w:r>
              <w:t>The ID of the queried lamp</w:t>
            </w:r>
            <w:r w:rsidR="00DD1666">
              <w:t>.</w:t>
            </w:r>
          </w:p>
        </w:tc>
      </w:tr>
    </w:tbl>
    <w:p w14:paraId="5A9F0A64" w14:textId="77777777" w:rsidR="00646C81" w:rsidRDefault="00646C81" w:rsidP="00646C81">
      <w:pPr>
        <w:pStyle w:val="body"/>
        <w:rPr>
          <w:b/>
        </w:rPr>
      </w:pPr>
      <w:r>
        <w:rPr>
          <w:b/>
        </w:rPr>
        <w:t>Description</w:t>
      </w:r>
    </w:p>
    <w:p w14:paraId="225E8608" w14:textId="2FDB8563" w:rsidR="00646C81" w:rsidRPr="00D03C1A" w:rsidRDefault="00646C81" w:rsidP="00646C81">
      <w:pPr>
        <w:pStyle w:val="body"/>
      </w:pPr>
      <w:r>
        <w:t>Reset the entire lamp state of the specified lamp.</w:t>
      </w:r>
    </w:p>
    <w:p w14:paraId="1F48A35F" w14:textId="6DEC2596" w:rsidR="00646C81" w:rsidRDefault="00646C81" w:rsidP="00646C81">
      <w:pPr>
        <w:pStyle w:val="Heading3"/>
      </w:pPr>
      <w:bookmarkStart w:id="41" w:name="_Toc408386995"/>
      <w:r>
        <w:t>ResetLampStateField</w:t>
      </w:r>
      <w:bookmarkEnd w:id="41"/>
    </w:p>
    <w:p w14:paraId="40B02B69" w14:textId="77777777" w:rsidR="00646C81" w:rsidRDefault="00646C81" w:rsidP="00646C81">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646C81" w14:paraId="099944DC"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417E21F4" w14:textId="77777777" w:rsidR="00646C81" w:rsidRDefault="00646C81" w:rsidP="003027A4">
            <w:pPr>
              <w:pStyle w:val="tableheading"/>
            </w:pPr>
            <w:r>
              <w:t>Parameter name</w:t>
            </w:r>
          </w:p>
        </w:tc>
        <w:tc>
          <w:tcPr>
            <w:tcW w:w="1141" w:type="dxa"/>
          </w:tcPr>
          <w:p w14:paraId="1EE95A12" w14:textId="77777777" w:rsidR="00646C81" w:rsidRDefault="00646C81" w:rsidP="003027A4">
            <w:pPr>
              <w:pStyle w:val="tableheading"/>
            </w:pPr>
            <w:r>
              <w:t>Mandatory</w:t>
            </w:r>
          </w:p>
        </w:tc>
        <w:tc>
          <w:tcPr>
            <w:tcW w:w="1640" w:type="dxa"/>
          </w:tcPr>
          <w:p w14:paraId="79312280" w14:textId="77777777" w:rsidR="00646C81" w:rsidRDefault="00646C81" w:rsidP="003027A4">
            <w:pPr>
              <w:pStyle w:val="tableheading"/>
            </w:pPr>
            <w:r>
              <w:t>Signature</w:t>
            </w:r>
          </w:p>
        </w:tc>
        <w:tc>
          <w:tcPr>
            <w:tcW w:w="2938" w:type="dxa"/>
          </w:tcPr>
          <w:p w14:paraId="6D059104" w14:textId="77777777" w:rsidR="00646C81" w:rsidRDefault="00646C81" w:rsidP="003027A4">
            <w:pPr>
              <w:pStyle w:val="tableheading"/>
            </w:pPr>
            <w:r>
              <w:t>Description</w:t>
            </w:r>
          </w:p>
        </w:tc>
      </w:tr>
      <w:tr w:rsidR="00646C81" w14:paraId="3B605027" w14:textId="77777777" w:rsidTr="003027A4">
        <w:tc>
          <w:tcPr>
            <w:tcW w:w="2887" w:type="dxa"/>
          </w:tcPr>
          <w:p w14:paraId="57F36FE1" w14:textId="77777777" w:rsidR="00646C81" w:rsidRDefault="00646C81" w:rsidP="003027A4">
            <w:pPr>
              <w:pStyle w:val="tableentry"/>
            </w:pPr>
            <w:r>
              <w:t>lampID</w:t>
            </w:r>
          </w:p>
        </w:tc>
        <w:tc>
          <w:tcPr>
            <w:tcW w:w="1141" w:type="dxa"/>
          </w:tcPr>
          <w:p w14:paraId="31180147" w14:textId="77777777" w:rsidR="00646C81" w:rsidRDefault="00646C81" w:rsidP="003027A4">
            <w:pPr>
              <w:pStyle w:val="tableentry"/>
            </w:pPr>
            <w:r>
              <w:t>Yes</w:t>
            </w:r>
          </w:p>
        </w:tc>
        <w:tc>
          <w:tcPr>
            <w:tcW w:w="1640" w:type="dxa"/>
          </w:tcPr>
          <w:p w14:paraId="00F5C1E9" w14:textId="77777777" w:rsidR="00646C81" w:rsidRDefault="00646C81" w:rsidP="003027A4">
            <w:pPr>
              <w:pStyle w:val="tableentry"/>
            </w:pPr>
            <w:r>
              <w:t>s</w:t>
            </w:r>
          </w:p>
        </w:tc>
        <w:tc>
          <w:tcPr>
            <w:tcW w:w="2938" w:type="dxa"/>
          </w:tcPr>
          <w:p w14:paraId="6F1CB533" w14:textId="77777777" w:rsidR="00646C81" w:rsidRDefault="00646C81" w:rsidP="003027A4">
            <w:pPr>
              <w:pStyle w:val="tableentry"/>
            </w:pPr>
            <w:r>
              <w:t>The ID of the lamp to query.</w:t>
            </w:r>
          </w:p>
        </w:tc>
      </w:tr>
      <w:tr w:rsidR="00646C81" w14:paraId="50C0986A" w14:textId="77777777" w:rsidTr="003027A4">
        <w:tc>
          <w:tcPr>
            <w:tcW w:w="2887" w:type="dxa"/>
          </w:tcPr>
          <w:p w14:paraId="78EFB976" w14:textId="78FE1EB8" w:rsidR="00646C81" w:rsidRDefault="00646C81" w:rsidP="003027A4">
            <w:pPr>
              <w:pStyle w:val="tableentry"/>
            </w:pPr>
            <w:r>
              <w:t>lampStateFieldName</w:t>
            </w:r>
          </w:p>
        </w:tc>
        <w:tc>
          <w:tcPr>
            <w:tcW w:w="1141" w:type="dxa"/>
          </w:tcPr>
          <w:p w14:paraId="1FAAE725" w14:textId="77777777" w:rsidR="00646C81" w:rsidRDefault="00646C81" w:rsidP="003027A4">
            <w:pPr>
              <w:pStyle w:val="tableentry"/>
            </w:pPr>
            <w:r>
              <w:t>Yes</w:t>
            </w:r>
          </w:p>
        </w:tc>
        <w:tc>
          <w:tcPr>
            <w:tcW w:w="1640" w:type="dxa"/>
          </w:tcPr>
          <w:p w14:paraId="7A7232E8" w14:textId="77777777" w:rsidR="00646C81" w:rsidRDefault="00646C81" w:rsidP="003027A4">
            <w:pPr>
              <w:pStyle w:val="tableentry"/>
            </w:pPr>
            <w:r>
              <w:t>s</w:t>
            </w:r>
          </w:p>
        </w:tc>
        <w:tc>
          <w:tcPr>
            <w:tcW w:w="2938" w:type="dxa"/>
          </w:tcPr>
          <w:p w14:paraId="0A17DE87" w14:textId="012593A5" w:rsidR="00646C81" w:rsidRDefault="00646C81" w:rsidP="00B32745">
            <w:pPr>
              <w:pStyle w:val="tableentry"/>
            </w:pPr>
            <w:r>
              <w:t xml:space="preserve">The field name of the lamp state to </w:t>
            </w:r>
            <w:r w:rsidR="00B32745">
              <w:t>reset</w:t>
            </w:r>
            <w:r>
              <w:t>.</w:t>
            </w:r>
          </w:p>
        </w:tc>
      </w:tr>
    </w:tbl>
    <w:p w14:paraId="07A3FD44" w14:textId="77777777" w:rsidR="00646C81" w:rsidRDefault="00646C81" w:rsidP="00646C81">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646C81" w14:paraId="2C9DA144"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3937DC9D" w14:textId="77777777" w:rsidR="00646C81" w:rsidRDefault="00646C81" w:rsidP="003027A4">
            <w:pPr>
              <w:pStyle w:val="tableheading"/>
            </w:pPr>
            <w:r>
              <w:t>Parameter name</w:t>
            </w:r>
          </w:p>
        </w:tc>
        <w:tc>
          <w:tcPr>
            <w:tcW w:w="1141" w:type="dxa"/>
          </w:tcPr>
          <w:p w14:paraId="2F1754BE" w14:textId="77777777" w:rsidR="00646C81" w:rsidRDefault="00646C81" w:rsidP="003027A4">
            <w:pPr>
              <w:pStyle w:val="tableheading"/>
            </w:pPr>
            <w:r>
              <w:t>Mandatory</w:t>
            </w:r>
          </w:p>
        </w:tc>
        <w:tc>
          <w:tcPr>
            <w:tcW w:w="1638" w:type="dxa"/>
          </w:tcPr>
          <w:p w14:paraId="2D1AD178" w14:textId="77777777" w:rsidR="00646C81" w:rsidRDefault="00646C81" w:rsidP="003027A4">
            <w:pPr>
              <w:pStyle w:val="tableheading"/>
            </w:pPr>
            <w:r>
              <w:t>Return signature</w:t>
            </w:r>
          </w:p>
        </w:tc>
        <w:tc>
          <w:tcPr>
            <w:tcW w:w="2934" w:type="dxa"/>
          </w:tcPr>
          <w:p w14:paraId="78E2B744" w14:textId="77777777" w:rsidR="00646C81" w:rsidRDefault="00646C81" w:rsidP="003027A4">
            <w:pPr>
              <w:pStyle w:val="tableheading"/>
            </w:pPr>
            <w:r>
              <w:t>Description</w:t>
            </w:r>
          </w:p>
        </w:tc>
      </w:tr>
      <w:tr w:rsidR="00646C81" w14:paraId="132A3571" w14:textId="77777777" w:rsidTr="003027A4">
        <w:tc>
          <w:tcPr>
            <w:tcW w:w="2893" w:type="dxa"/>
          </w:tcPr>
          <w:p w14:paraId="36408765" w14:textId="77777777" w:rsidR="00646C81" w:rsidRDefault="00646C81" w:rsidP="003027A4">
            <w:pPr>
              <w:pStyle w:val="tableentry"/>
            </w:pPr>
            <w:r>
              <w:t>responseCode</w:t>
            </w:r>
          </w:p>
        </w:tc>
        <w:tc>
          <w:tcPr>
            <w:tcW w:w="1141" w:type="dxa"/>
          </w:tcPr>
          <w:p w14:paraId="6496F16D" w14:textId="77777777" w:rsidR="00646C81" w:rsidRDefault="00646C81" w:rsidP="003027A4">
            <w:pPr>
              <w:pStyle w:val="tableentry"/>
            </w:pPr>
            <w:r>
              <w:t>Yes</w:t>
            </w:r>
          </w:p>
        </w:tc>
        <w:tc>
          <w:tcPr>
            <w:tcW w:w="1638" w:type="dxa"/>
          </w:tcPr>
          <w:p w14:paraId="0DB8C43C" w14:textId="77777777" w:rsidR="00646C81" w:rsidRDefault="00646C81" w:rsidP="003027A4">
            <w:pPr>
              <w:pStyle w:val="tableentry"/>
            </w:pPr>
            <w:r>
              <w:t>u</w:t>
            </w:r>
          </w:p>
        </w:tc>
        <w:tc>
          <w:tcPr>
            <w:tcW w:w="2934" w:type="dxa"/>
          </w:tcPr>
          <w:p w14:paraId="044CD8EA" w14:textId="77777777" w:rsidR="00646C81" w:rsidRDefault="00646C81" w:rsidP="003027A4">
            <w:pPr>
              <w:pStyle w:val="tableentry"/>
            </w:pPr>
            <w:r>
              <w:t>The result code of the operation.</w:t>
            </w:r>
          </w:p>
        </w:tc>
      </w:tr>
      <w:tr w:rsidR="00646C81" w14:paraId="229C7299" w14:textId="77777777" w:rsidTr="003027A4">
        <w:tc>
          <w:tcPr>
            <w:tcW w:w="2893" w:type="dxa"/>
          </w:tcPr>
          <w:p w14:paraId="5550FEE0" w14:textId="77777777" w:rsidR="00646C81" w:rsidRDefault="00646C81" w:rsidP="003027A4">
            <w:pPr>
              <w:pStyle w:val="tableentry"/>
            </w:pPr>
            <w:r>
              <w:t>lampID</w:t>
            </w:r>
          </w:p>
        </w:tc>
        <w:tc>
          <w:tcPr>
            <w:tcW w:w="1141" w:type="dxa"/>
          </w:tcPr>
          <w:p w14:paraId="1F4EB483" w14:textId="77777777" w:rsidR="00646C81" w:rsidRDefault="00646C81" w:rsidP="003027A4">
            <w:pPr>
              <w:pStyle w:val="tableentry"/>
            </w:pPr>
            <w:r>
              <w:t>Yes</w:t>
            </w:r>
          </w:p>
        </w:tc>
        <w:tc>
          <w:tcPr>
            <w:tcW w:w="1638" w:type="dxa"/>
          </w:tcPr>
          <w:p w14:paraId="296FD6F7" w14:textId="77777777" w:rsidR="00646C81" w:rsidRDefault="00646C81" w:rsidP="003027A4">
            <w:pPr>
              <w:pStyle w:val="tableentry"/>
            </w:pPr>
            <w:r>
              <w:t>s</w:t>
            </w:r>
          </w:p>
        </w:tc>
        <w:tc>
          <w:tcPr>
            <w:tcW w:w="2934" w:type="dxa"/>
          </w:tcPr>
          <w:p w14:paraId="42967F3F" w14:textId="43EFD24F" w:rsidR="00646C81" w:rsidRDefault="00646C81" w:rsidP="003027A4">
            <w:pPr>
              <w:pStyle w:val="tableentry"/>
            </w:pPr>
            <w:r>
              <w:t>The ID of the queried lamp</w:t>
            </w:r>
            <w:r w:rsidR="00DD1666">
              <w:t>.</w:t>
            </w:r>
          </w:p>
        </w:tc>
      </w:tr>
      <w:tr w:rsidR="00646C81" w14:paraId="7927FEFC" w14:textId="77777777" w:rsidTr="003027A4">
        <w:tc>
          <w:tcPr>
            <w:tcW w:w="2893" w:type="dxa"/>
          </w:tcPr>
          <w:p w14:paraId="66E521D5" w14:textId="77777777" w:rsidR="00646C81" w:rsidRDefault="00646C81" w:rsidP="003027A4">
            <w:pPr>
              <w:pStyle w:val="tableentry"/>
            </w:pPr>
            <w:r>
              <w:t>lampStateFieldName</w:t>
            </w:r>
          </w:p>
        </w:tc>
        <w:tc>
          <w:tcPr>
            <w:tcW w:w="1141" w:type="dxa"/>
          </w:tcPr>
          <w:p w14:paraId="7F4FE8CD" w14:textId="77777777" w:rsidR="00646C81" w:rsidRDefault="00646C81" w:rsidP="003027A4">
            <w:pPr>
              <w:pStyle w:val="tableentry"/>
            </w:pPr>
            <w:r>
              <w:t>Yes</w:t>
            </w:r>
          </w:p>
        </w:tc>
        <w:tc>
          <w:tcPr>
            <w:tcW w:w="1638" w:type="dxa"/>
          </w:tcPr>
          <w:p w14:paraId="37A30D6A" w14:textId="77777777" w:rsidR="00646C81" w:rsidRDefault="00646C81" w:rsidP="003027A4">
            <w:pPr>
              <w:pStyle w:val="tableentry"/>
            </w:pPr>
            <w:r>
              <w:t>s</w:t>
            </w:r>
          </w:p>
        </w:tc>
        <w:tc>
          <w:tcPr>
            <w:tcW w:w="2934" w:type="dxa"/>
          </w:tcPr>
          <w:p w14:paraId="0546689D" w14:textId="4A36B324" w:rsidR="00646C81" w:rsidRDefault="00646C81" w:rsidP="00B32745">
            <w:pPr>
              <w:pStyle w:val="tableentry"/>
            </w:pPr>
            <w:r>
              <w:t xml:space="preserve">The </w:t>
            </w:r>
            <w:r w:rsidR="00B32745">
              <w:t>name of the state field that was reset.</w:t>
            </w:r>
          </w:p>
        </w:tc>
      </w:tr>
    </w:tbl>
    <w:p w14:paraId="22A64726" w14:textId="77777777" w:rsidR="00646C81" w:rsidRDefault="00646C81" w:rsidP="00646C81">
      <w:pPr>
        <w:pStyle w:val="body"/>
        <w:rPr>
          <w:b/>
        </w:rPr>
      </w:pPr>
      <w:r>
        <w:rPr>
          <w:b/>
        </w:rPr>
        <w:t>Description</w:t>
      </w:r>
    </w:p>
    <w:p w14:paraId="600452AC" w14:textId="5B1DEE88" w:rsidR="00646C81" w:rsidRDefault="00B32745" w:rsidP="00646C81">
      <w:pPr>
        <w:pStyle w:val="body"/>
        <w:tabs>
          <w:tab w:val="left" w:pos="3420"/>
        </w:tabs>
      </w:pPr>
      <w:r>
        <w:t>Reset a particular state field of the specified lamp</w:t>
      </w:r>
      <w:r w:rsidR="00646C81">
        <w:t>.</w:t>
      </w:r>
    </w:p>
    <w:p w14:paraId="0123B6C6" w14:textId="0C33C995" w:rsidR="001D30C8" w:rsidRDefault="001D30C8" w:rsidP="001D30C8">
      <w:pPr>
        <w:pStyle w:val="Heading3"/>
      </w:pPr>
      <w:bookmarkStart w:id="42" w:name="_Toc408386996"/>
      <w:r>
        <w:t>GetLampFaults</w:t>
      </w:r>
      <w:bookmarkEnd w:id="42"/>
    </w:p>
    <w:p w14:paraId="522780AA" w14:textId="77777777" w:rsidR="001D30C8" w:rsidRDefault="001D30C8" w:rsidP="001D30C8">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1D30C8" w14:paraId="1855E3D8"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507FDAD4" w14:textId="77777777" w:rsidR="001D30C8" w:rsidRDefault="001D30C8" w:rsidP="003027A4">
            <w:pPr>
              <w:pStyle w:val="tableheading"/>
            </w:pPr>
            <w:r>
              <w:t>Parameter name</w:t>
            </w:r>
          </w:p>
        </w:tc>
        <w:tc>
          <w:tcPr>
            <w:tcW w:w="1141" w:type="dxa"/>
          </w:tcPr>
          <w:p w14:paraId="53FAD546" w14:textId="77777777" w:rsidR="001D30C8" w:rsidRDefault="001D30C8" w:rsidP="003027A4">
            <w:pPr>
              <w:pStyle w:val="tableheading"/>
            </w:pPr>
            <w:r>
              <w:t>Mandatory</w:t>
            </w:r>
          </w:p>
        </w:tc>
        <w:tc>
          <w:tcPr>
            <w:tcW w:w="1640" w:type="dxa"/>
          </w:tcPr>
          <w:p w14:paraId="58D4CB99" w14:textId="77777777" w:rsidR="001D30C8" w:rsidRDefault="001D30C8" w:rsidP="003027A4">
            <w:pPr>
              <w:pStyle w:val="tableheading"/>
            </w:pPr>
            <w:r>
              <w:t>Signature</w:t>
            </w:r>
          </w:p>
        </w:tc>
        <w:tc>
          <w:tcPr>
            <w:tcW w:w="2938" w:type="dxa"/>
          </w:tcPr>
          <w:p w14:paraId="76939F5F" w14:textId="77777777" w:rsidR="001D30C8" w:rsidRDefault="001D30C8" w:rsidP="003027A4">
            <w:pPr>
              <w:pStyle w:val="tableheading"/>
            </w:pPr>
            <w:r>
              <w:t>Description</w:t>
            </w:r>
          </w:p>
        </w:tc>
      </w:tr>
      <w:tr w:rsidR="001D30C8" w14:paraId="242DB399" w14:textId="77777777" w:rsidTr="003027A4">
        <w:tc>
          <w:tcPr>
            <w:tcW w:w="2887" w:type="dxa"/>
          </w:tcPr>
          <w:p w14:paraId="32129156" w14:textId="77777777" w:rsidR="001D30C8" w:rsidRDefault="001D30C8" w:rsidP="003027A4">
            <w:pPr>
              <w:pStyle w:val="tableentry"/>
            </w:pPr>
            <w:r>
              <w:t>lampID</w:t>
            </w:r>
          </w:p>
        </w:tc>
        <w:tc>
          <w:tcPr>
            <w:tcW w:w="1141" w:type="dxa"/>
          </w:tcPr>
          <w:p w14:paraId="0D5E6F1B" w14:textId="77777777" w:rsidR="001D30C8" w:rsidRDefault="001D30C8" w:rsidP="003027A4">
            <w:pPr>
              <w:pStyle w:val="tableentry"/>
            </w:pPr>
            <w:r>
              <w:t>Yes</w:t>
            </w:r>
          </w:p>
        </w:tc>
        <w:tc>
          <w:tcPr>
            <w:tcW w:w="1640" w:type="dxa"/>
          </w:tcPr>
          <w:p w14:paraId="7AD910A2" w14:textId="77777777" w:rsidR="001D30C8" w:rsidRDefault="001D30C8" w:rsidP="003027A4">
            <w:pPr>
              <w:pStyle w:val="tableentry"/>
            </w:pPr>
            <w:r>
              <w:t>s</w:t>
            </w:r>
          </w:p>
        </w:tc>
        <w:tc>
          <w:tcPr>
            <w:tcW w:w="2938" w:type="dxa"/>
          </w:tcPr>
          <w:p w14:paraId="74600F09" w14:textId="77777777" w:rsidR="001D30C8" w:rsidRDefault="001D30C8" w:rsidP="003027A4">
            <w:pPr>
              <w:pStyle w:val="tableentry"/>
            </w:pPr>
            <w:r>
              <w:t>The ID of the lamp to query.</w:t>
            </w:r>
          </w:p>
        </w:tc>
      </w:tr>
    </w:tbl>
    <w:p w14:paraId="084FBAA5" w14:textId="77777777" w:rsidR="001D30C8" w:rsidRDefault="001D30C8" w:rsidP="001D30C8">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1D30C8" w14:paraId="290EC995"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75B7F90C" w14:textId="77777777" w:rsidR="001D30C8" w:rsidRDefault="001D30C8" w:rsidP="003027A4">
            <w:pPr>
              <w:pStyle w:val="tableheading"/>
            </w:pPr>
            <w:r>
              <w:t>Parameter name</w:t>
            </w:r>
          </w:p>
        </w:tc>
        <w:tc>
          <w:tcPr>
            <w:tcW w:w="1141" w:type="dxa"/>
          </w:tcPr>
          <w:p w14:paraId="2DDA2889" w14:textId="77777777" w:rsidR="001D30C8" w:rsidRDefault="001D30C8" w:rsidP="003027A4">
            <w:pPr>
              <w:pStyle w:val="tableheading"/>
            </w:pPr>
            <w:r>
              <w:t>Mandatory</w:t>
            </w:r>
          </w:p>
        </w:tc>
        <w:tc>
          <w:tcPr>
            <w:tcW w:w="1638" w:type="dxa"/>
          </w:tcPr>
          <w:p w14:paraId="2551EE42" w14:textId="77777777" w:rsidR="001D30C8" w:rsidRDefault="001D30C8" w:rsidP="003027A4">
            <w:pPr>
              <w:pStyle w:val="tableheading"/>
            </w:pPr>
            <w:r>
              <w:t>Return signature</w:t>
            </w:r>
          </w:p>
        </w:tc>
        <w:tc>
          <w:tcPr>
            <w:tcW w:w="2934" w:type="dxa"/>
          </w:tcPr>
          <w:p w14:paraId="532E0F53" w14:textId="77777777" w:rsidR="001D30C8" w:rsidRDefault="001D30C8" w:rsidP="003027A4">
            <w:pPr>
              <w:pStyle w:val="tableheading"/>
            </w:pPr>
            <w:r>
              <w:t>Description</w:t>
            </w:r>
          </w:p>
        </w:tc>
      </w:tr>
      <w:tr w:rsidR="001D30C8" w14:paraId="288B5C83" w14:textId="77777777" w:rsidTr="003027A4">
        <w:tc>
          <w:tcPr>
            <w:tcW w:w="2893" w:type="dxa"/>
          </w:tcPr>
          <w:p w14:paraId="37581838" w14:textId="77777777" w:rsidR="001D30C8" w:rsidRDefault="001D30C8" w:rsidP="003027A4">
            <w:pPr>
              <w:pStyle w:val="tableentry"/>
            </w:pPr>
            <w:r>
              <w:t>responseCode</w:t>
            </w:r>
          </w:p>
        </w:tc>
        <w:tc>
          <w:tcPr>
            <w:tcW w:w="1141" w:type="dxa"/>
          </w:tcPr>
          <w:p w14:paraId="49A5F3EF" w14:textId="77777777" w:rsidR="001D30C8" w:rsidRDefault="001D30C8" w:rsidP="003027A4">
            <w:pPr>
              <w:pStyle w:val="tableentry"/>
            </w:pPr>
            <w:r>
              <w:t>Yes</w:t>
            </w:r>
          </w:p>
        </w:tc>
        <w:tc>
          <w:tcPr>
            <w:tcW w:w="1638" w:type="dxa"/>
          </w:tcPr>
          <w:p w14:paraId="7E8BFE9F" w14:textId="77777777" w:rsidR="001D30C8" w:rsidRDefault="001D30C8" w:rsidP="003027A4">
            <w:pPr>
              <w:pStyle w:val="tableentry"/>
            </w:pPr>
            <w:r>
              <w:t>u</w:t>
            </w:r>
          </w:p>
        </w:tc>
        <w:tc>
          <w:tcPr>
            <w:tcW w:w="2934" w:type="dxa"/>
          </w:tcPr>
          <w:p w14:paraId="5BB4220E" w14:textId="77777777" w:rsidR="001D30C8" w:rsidRDefault="001D30C8" w:rsidP="003027A4">
            <w:pPr>
              <w:pStyle w:val="tableentry"/>
            </w:pPr>
            <w:r>
              <w:t>The result code of the operation.</w:t>
            </w:r>
          </w:p>
        </w:tc>
      </w:tr>
      <w:tr w:rsidR="001D30C8" w14:paraId="7BFC94F3" w14:textId="77777777" w:rsidTr="003027A4">
        <w:tc>
          <w:tcPr>
            <w:tcW w:w="2893" w:type="dxa"/>
          </w:tcPr>
          <w:p w14:paraId="0568D6E0" w14:textId="77777777" w:rsidR="001D30C8" w:rsidRDefault="001D30C8" w:rsidP="003027A4">
            <w:pPr>
              <w:pStyle w:val="tableentry"/>
            </w:pPr>
            <w:r>
              <w:t>lampID</w:t>
            </w:r>
          </w:p>
        </w:tc>
        <w:tc>
          <w:tcPr>
            <w:tcW w:w="1141" w:type="dxa"/>
          </w:tcPr>
          <w:p w14:paraId="2207F537" w14:textId="77777777" w:rsidR="001D30C8" w:rsidRDefault="001D30C8" w:rsidP="003027A4">
            <w:pPr>
              <w:pStyle w:val="tableentry"/>
            </w:pPr>
            <w:r>
              <w:t>Yes</w:t>
            </w:r>
          </w:p>
        </w:tc>
        <w:tc>
          <w:tcPr>
            <w:tcW w:w="1638" w:type="dxa"/>
          </w:tcPr>
          <w:p w14:paraId="26570E68" w14:textId="77777777" w:rsidR="001D30C8" w:rsidRDefault="001D30C8" w:rsidP="003027A4">
            <w:pPr>
              <w:pStyle w:val="tableentry"/>
            </w:pPr>
            <w:r>
              <w:t>s</w:t>
            </w:r>
          </w:p>
        </w:tc>
        <w:tc>
          <w:tcPr>
            <w:tcW w:w="2934" w:type="dxa"/>
          </w:tcPr>
          <w:p w14:paraId="74D073EF" w14:textId="03F3DE8D" w:rsidR="001D30C8" w:rsidRDefault="001D30C8" w:rsidP="003027A4">
            <w:pPr>
              <w:pStyle w:val="tableentry"/>
            </w:pPr>
            <w:r>
              <w:t>The ID of the queried lamp.</w:t>
            </w:r>
          </w:p>
        </w:tc>
      </w:tr>
      <w:tr w:rsidR="001D30C8" w14:paraId="52298373" w14:textId="77777777" w:rsidTr="003027A4">
        <w:tc>
          <w:tcPr>
            <w:tcW w:w="2893" w:type="dxa"/>
          </w:tcPr>
          <w:p w14:paraId="0CE130DE" w14:textId="1DA4C6EB" w:rsidR="001D30C8" w:rsidRDefault="001D30C8" w:rsidP="003027A4">
            <w:pPr>
              <w:pStyle w:val="tableentry"/>
            </w:pPr>
            <w:r>
              <w:t>lampFaults</w:t>
            </w:r>
          </w:p>
        </w:tc>
        <w:tc>
          <w:tcPr>
            <w:tcW w:w="1141" w:type="dxa"/>
          </w:tcPr>
          <w:p w14:paraId="361C5BFD" w14:textId="556FEDAD" w:rsidR="001D30C8" w:rsidRDefault="001D30C8" w:rsidP="003027A4">
            <w:pPr>
              <w:pStyle w:val="tableentry"/>
            </w:pPr>
            <w:r>
              <w:t>Yes</w:t>
            </w:r>
          </w:p>
        </w:tc>
        <w:tc>
          <w:tcPr>
            <w:tcW w:w="1638" w:type="dxa"/>
          </w:tcPr>
          <w:p w14:paraId="7901BA3F" w14:textId="41FDEA8D" w:rsidR="001D30C8" w:rsidRDefault="001D30C8" w:rsidP="003027A4">
            <w:pPr>
              <w:pStyle w:val="tableentry"/>
            </w:pPr>
            <w:r>
              <w:t>au</w:t>
            </w:r>
          </w:p>
        </w:tc>
        <w:tc>
          <w:tcPr>
            <w:tcW w:w="2934" w:type="dxa"/>
          </w:tcPr>
          <w:p w14:paraId="5252EBB6" w14:textId="043F1ACD" w:rsidR="001D30C8" w:rsidRDefault="001D30C8" w:rsidP="003027A4">
            <w:pPr>
              <w:pStyle w:val="tableentry"/>
            </w:pPr>
            <w:r>
              <w:t>Array of fault codes for the lamp.</w:t>
            </w:r>
          </w:p>
        </w:tc>
      </w:tr>
    </w:tbl>
    <w:p w14:paraId="23EB3BAB" w14:textId="77777777" w:rsidR="001D30C8" w:rsidRDefault="001D30C8" w:rsidP="001D30C8">
      <w:pPr>
        <w:pStyle w:val="body"/>
        <w:rPr>
          <w:b/>
        </w:rPr>
      </w:pPr>
      <w:r>
        <w:rPr>
          <w:b/>
        </w:rPr>
        <w:lastRenderedPageBreak/>
        <w:t>Description</w:t>
      </w:r>
    </w:p>
    <w:p w14:paraId="125CDFAC" w14:textId="44AA86CB" w:rsidR="001D30C8" w:rsidRDefault="001D30C8" w:rsidP="001D30C8">
      <w:pPr>
        <w:pStyle w:val="body"/>
      </w:pPr>
      <w:r>
        <w:t>Gets the fault codes for the specified lamp.</w:t>
      </w:r>
    </w:p>
    <w:p w14:paraId="194046EF" w14:textId="1EFEA439" w:rsidR="001D30C8" w:rsidRDefault="001D30C8" w:rsidP="001D30C8">
      <w:pPr>
        <w:pStyle w:val="Heading3"/>
      </w:pPr>
      <w:bookmarkStart w:id="43" w:name="_Toc408386997"/>
      <w:r>
        <w:t>ClearLampFaults</w:t>
      </w:r>
      <w:bookmarkEnd w:id="43"/>
    </w:p>
    <w:p w14:paraId="51EE070E" w14:textId="77777777" w:rsidR="001D30C8" w:rsidRDefault="001D30C8" w:rsidP="001D30C8">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1D30C8" w14:paraId="08951740"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339181D3" w14:textId="77777777" w:rsidR="001D30C8" w:rsidRDefault="001D30C8" w:rsidP="003027A4">
            <w:pPr>
              <w:pStyle w:val="tableheading"/>
            </w:pPr>
            <w:r>
              <w:t>Parameter name</w:t>
            </w:r>
          </w:p>
        </w:tc>
        <w:tc>
          <w:tcPr>
            <w:tcW w:w="1141" w:type="dxa"/>
          </w:tcPr>
          <w:p w14:paraId="702E380B" w14:textId="77777777" w:rsidR="001D30C8" w:rsidRDefault="001D30C8" w:rsidP="003027A4">
            <w:pPr>
              <w:pStyle w:val="tableheading"/>
            </w:pPr>
            <w:r>
              <w:t>Mandatory</w:t>
            </w:r>
          </w:p>
        </w:tc>
        <w:tc>
          <w:tcPr>
            <w:tcW w:w="1640" w:type="dxa"/>
          </w:tcPr>
          <w:p w14:paraId="3828E745" w14:textId="77777777" w:rsidR="001D30C8" w:rsidRDefault="001D30C8" w:rsidP="003027A4">
            <w:pPr>
              <w:pStyle w:val="tableheading"/>
            </w:pPr>
            <w:r>
              <w:t>Signature</w:t>
            </w:r>
          </w:p>
        </w:tc>
        <w:tc>
          <w:tcPr>
            <w:tcW w:w="2938" w:type="dxa"/>
          </w:tcPr>
          <w:p w14:paraId="143D23DA" w14:textId="77777777" w:rsidR="001D30C8" w:rsidRDefault="001D30C8" w:rsidP="003027A4">
            <w:pPr>
              <w:pStyle w:val="tableheading"/>
            </w:pPr>
            <w:r>
              <w:t>Description</w:t>
            </w:r>
          </w:p>
        </w:tc>
      </w:tr>
      <w:tr w:rsidR="001D30C8" w14:paraId="2296D247" w14:textId="77777777" w:rsidTr="003027A4">
        <w:tc>
          <w:tcPr>
            <w:tcW w:w="2887" w:type="dxa"/>
          </w:tcPr>
          <w:p w14:paraId="5AA99670" w14:textId="77777777" w:rsidR="001D30C8" w:rsidRDefault="001D30C8" w:rsidP="003027A4">
            <w:pPr>
              <w:pStyle w:val="tableentry"/>
            </w:pPr>
            <w:r>
              <w:t>lampID</w:t>
            </w:r>
          </w:p>
        </w:tc>
        <w:tc>
          <w:tcPr>
            <w:tcW w:w="1141" w:type="dxa"/>
          </w:tcPr>
          <w:p w14:paraId="36FD3CA0" w14:textId="77777777" w:rsidR="001D30C8" w:rsidRDefault="001D30C8" w:rsidP="003027A4">
            <w:pPr>
              <w:pStyle w:val="tableentry"/>
            </w:pPr>
            <w:r>
              <w:t>Yes</w:t>
            </w:r>
          </w:p>
        </w:tc>
        <w:tc>
          <w:tcPr>
            <w:tcW w:w="1640" w:type="dxa"/>
          </w:tcPr>
          <w:p w14:paraId="2C0B9C38" w14:textId="77777777" w:rsidR="001D30C8" w:rsidRDefault="001D30C8" w:rsidP="003027A4">
            <w:pPr>
              <w:pStyle w:val="tableentry"/>
            </w:pPr>
            <w:r>
              <w:t>s</w:t>
            </w:r>
          </w:p>
        </w:tc>
        <w:tc>
          <w:tcPr>
            <w:tcW w:w="2938" w:type="dxa"/>
          </w:tcPr>
          <w:p w14:paraId="5474DEDE" w14:textId="77777777" w:rsidR="001D30C8" w:rsidRDefault="001D30C8" w:rsidP="003027A4">
            <w:pPr>
              <w:pStyle w:val="tableentry"/>
            </w:pPr>
            <w:r>
              <w:t>The ID of the lamp to query.</w:t>
            </w:r>
          </w:p>
        </w:tc>
      </w:tr>
      <w:tr w:rsidR="001D30C8" w14:paraId="68B21354" w14:textId="77777777" w:rsidTr="003027A4">
        <w:tc>
          <w:tcPr>
            <w:tcW w:w="2887" w:type="dxa"/>
          </w:tcPr>
          <w:p w14:paraId="2690430C" w14:textId="13A7A609" w:rsidR="001D30C8" w:rsidRDefault="001D30C8" w:rsidP="003027A4">
            <w:pPr>
              <w:pStyle w:val="tableentry"/>
            </w:pPr>
            <w:r>
              <w:t>lampFault</w:t>
            </w:r>
          </w:p>
        </w:tc>
        <w:tc>
          <w:tcPr>
            <w:tcW w:w="1141" w:type="dxa"/>
          </w:tcPr>
          <w:p w14:paraId="0768F08A" w14:textId="21995820" w:rsidR="001D30C8" w:rsidRDefault="001D30C8" w:rsidP="003027A4">
            <w:pPr>
              <w:pStyle w:val="tableentry"/>
            </w:pPr>
            <w:r>
              <w:t>Yes</w:t>
            </w:r>
          </w:p>
        </w:tc>
        <w:tc>
          <w:tcPr>
            <w:tcW w:w="1640" w:type="dxa"/>
          </w:tcPr>
          <w:p w14:paraId="5FE0950E" w14:textId="12D68797" w:rsidR="001D30C8" w:rsidRDefault="001D30C8" w:rsidP="003027A4">
            <w:pPr>
              <w:pStyle w:val="tableentry"/>
            </w:pPr>
            <w:r>
              <w:t>u</w:t>
            </w:r>
          </w:p>
        </w:tc>
        <w:tc>
          <w:tcPr>
            <w:tcW w:w="2938" w:type="dxa"/>
          </w:tcPr>
          <w:p w14:paraId="45C31965" w14:textId="3C956780" w:rsidR="001D30C8" w:rsidRDefault="001D30C8" w:rsidP="003027A4">
            <w:pPr>
              <w:pStyle w:val="tableentry"/>
            </w:pPr>
            <w:r>
              <w:t>The lamp fault to clear.</w:t>
            </w:r>
          </w:p>
        </w:tc>
      </w:tr>
    </w:tbl>
    <w:p w14:paraId="0F0DA94A" w14:textId="77777777" w:rsidR="001D30C8" w:rsidRDefault="001D30C8" w:rsidP="001D30C8">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1D30C8" w14:paraId="340FC4BF"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1A2437E7" w14:textId="77777777" w:rsidR="001D30C8" w:rsidRDefault="001D30C8" w:rsidP="003027A4">
            <w:pPr>
              <w:pStyle w:val="tableheading"/>
            </w:pPr>
            <w:r>
              <w:t>Parameter name</w:t>
            </w:r>
          </w:p>
        </w:tc>
        <w:tc>
          <w:tcPr>
            <w:tcW w:w="1141" w:type="dxa"/>
          </w:tcPr>
          <w:p w14:paraId="7A815F59" w14:textId="77777777" w:rsidR="001D30C8" w:rsidRDefault="001D30C8" w:rsidP="003027A4">
            <w:pPr>
              <w:pStyle w:val="tableheading"/>
            </w:pPr>
            <w:r>
              <w:t>Mandatory</w:t>
            </w:r>
          </w:p>
        </w:tc>
        <w:tc>
          <w:tcPr>
            <w:tcW w:w="1638" w:type="dxa"/>
          </w:tcPr>
          <w:p w14:paraId="5033CFA5" w14:textId="77777777" w:rsidR="001D30C8" w:rsidRDefault="001D30C8" w:rsidP="003027A4">
            <w:pPr>
              <w:pStyle w:val="tableheading"/>
            </w:pPr>
            <w:r>
              <w:t>Return signature</w:t>
            </w:r>
          </w:p>
        </w:tc>
        <w:tc>
          <w:tcPr>
            <w:tcW w:w="2934" w:type="dxa"/>
          </w:tcPr>
          <w:p w14:paraId="6EB1BF96" w14:textId="77777777" w:rsidR="001D30C8" w:rsidRDefault="001D30C8" w:rsidP="003027A4">
            <w:pPr>
              <w:pStyle w:val="tableheading"/>
            </w:pPr>
            <w:r>
              <w:t>Description</w:t>
            </w:r>
          </w:p>
        </w:tc>
      </w:tr>
      <w:tr w:rsidR="001D30C8" w14:paraId="781391AF" w14:textId="77777777" w:rsidTr="003027A4">
        <w:tc>
          <w:tcPr>
            <w:tcW w:w="2893" w:type="dxa"/>
          </w:tcPr>
          <w:p w14:paraId="5BFB928D" w14:textId="77777777" w:rsidR="001D30C8" w:rsidRDefault="001D30C8" w:rsidP="003027A4">
            <w:pPr>
              <w:pStyle w:val="tableentry"/>
            </w:pPr>
            <w:r>
              <w:t>responseCode</w:t>
            </w:r>
          </w:p>
        </w:tc>
        <w:tc>
          <w:tcPr>
            <w:tcW w:w="1141" w:type="dxa"/>
          </w:tcPr>
          <w:p w14:paraId="5D3209C8" w14:textId="77777777" w:rsidR="001D30C8" w:rsidRDefault="001D30C8" w:rsidP="003027A4">
            <w:pPr>
              <w:pStyle w:val="tableentry"/>
            </w:pPr>
            <w:r>
              <w:t>Yes</w:t>
            </w:r>
          </w:p>
        </w:tc>
        <w:tc>
          <w:tcPr>
            <w:tcW w:w="1638" w:type="dxa"/>
          </w:tcPr>
          <w:p w14:paraId="63AE2056" w14:textId="77777777" w:rsidR="001D30C8" w:rsidRDefault="001D30C8" w:rsidP="003027A4">
            <w:pPr>
              <w:pStyle w:val="tableentry"/>
            </w:pPr>
            <w:r>
              <w:t>u</w:t>
            </w:r>
          </w:p>
        </w:tc>
        <w:tc>
          <w:tcPr>
            <w:tcW w:w="2934" w:type="dxa"/>
          </w:tcPr>
          <w:p w14:paraId="2A1B658D" w14:textId="77777777" w:rsidR="001D30C8" w:rsidRDefault="001D30C8" w:rsidP="003027A4">
            <w:pPr>
              <w:pStyle w:val="tableentry"/>
            </w:pPr>
            <w:r>
              <w:t>The result code of the operation.</w:t>
            </w:r>
          </w:p>
        </w:tc>
      </w:tr>
      <w:tr w:rsidR="001D30C8" w14:paraId="76CAA127" w14:textId="77777777" w:rsidTr="003027A4">
        <w:tc>
          <w:tcPr>
            <w:tcW w:w="2893" w:type="dxa"/>
          </w:tcPr>
          <w:p w14:paraId="21C8E102" w14:textId="77777777" w:rsidR="001D30C8" w:rsidRDefault="001D30C8" w:rsidP="003027A4">
            <w:pPr>
              <w:pStyle w:val="tableentry"/>
            </w:pPr>
            <w:r>
              <w:t>lampID</w:t>
            </w:r>
          </w:p>
        </w:tc>
        <w:tc>
          <w:tcPr>
            <w:tcW w:w="1141" w:type="dxa"/>
          </w:tcPr>
          <w:p w14:paraId="326CDC13" w14:textId="77777777" w:rsidR="001D30C8" w:rsidRDefault="001D30C8" w:rsidP="003027A4">
            <w:pPr>
              <w:pStyle w:val="tableentry"/>
            </w:pPr>
            <w:r>
              <w:t>Yes</w:t>
            </w:r>
          </w:p>
        </w:tc>
        <w:tc>
          <w:tcPr>
            <w:tcW w:w="1638" w:type="dxa"/>
          </w:tcPr>
          <w:p w14:paraId="15439048" w14:textId="77777777" w:rsidR="001D30C8" w:rsidRDefault="001D30C8" w:rsidP="003027A4">
            <w:pPr>
              <w:pStyle w:val="tableentry"/>
            </w:pPr>
            <w:r>
              <w:t>s</w:t>
            </w:r>
          </w:p>
        </w:tc>
        <w:tc>
          <w:tcPr>
            <w:tcW w:w="2934" w:type="dxa"/>
          </w:tcPr>
          <w:p w14:paraId="5C02E9A7" w14:textId="77777777" w:rsidR="001D30C8" w:rsidRDefault="001D30C8" w:rsidP="003027A4">
            <w:pPr>
              <w:pStyle w:val="tableentry"/>
            </w:pPr>
            <w:r>
              <w:t>The ID of the queried lamp.</w:t>
            </w:r>
          </w:p>
        </w:tc>
      </w:tr>
      <w:tr w:rsidR="001D30C8" w14:paraId="2FF3C709" w14:textId="77777777" w:rsidTr="003027A4">
        <w:tc>
          <w:tcPr>
            <w:tcW w:w="2893" w:type="dxa"/>
          </w:tcPr>
          <w:p w14:paraId="56954E2D" w14:textId="6F9E92C1" w:rsidR="001D30C8" w:rsidRDefault="001D30C8" w:rsidP="003027A4">
            <w:pPr>
              <w:pStyle w:val="tableentry"/>
            </w:pPr>
            <w:r>
              <w:t>lampFault</w:t>
            </w:r>
          </w:p>
        </w:tc>
        <w:tc>
          <w:tcPr>
            <w:tcW w:w="1141" w:type="dxa"/>
          </w:tcPr>
          <w:p w14:paraId="38E4FBAD" w14:textId="77777777" w:rsidR="001D30C8" w:rsidRDefault="001D30C8" w:rsidP="003027A4">
            <w:pPr>
              <w:pStyle w:val="tableentry"/>
            </w:pPr>
            <w:r>
              <w:t>Yes</w:t>
            </w:r>
          </w:p>
        </w:tc>
        <w:tc>
          <w:tcPr>
            <w:tcW w:w="1638" w:type="dxa"/>
          </w:tcPr>
          <w:p w14:paraId="4397E1D5" w14:textId="3170FA10" w:rsidR="001D30C8" w:rsidRDefault="001D30C8" w:rsidP="003027A4">
            <w:pPr>
              <w:pStyle w:val="tableentry"/>
            </w:pPr>
            <w:r>
              <w:t>u</w:t>
            </w:r>
          </w:p>
        </w:tc>
        <w:tc>
          <w:tcPr>
            <w:tcW w:w="2934" w:type="dxa"/>
          </w:tcPr>
          <w:p w14:paraId="34BF74E2" w14:textId="72924DDF" w:rsidR="001D30C8" w:rsidRDefault="001D30C8" w:rsidP="003027A4">
            <w:pPr>
              <w:pStyle w:val="tableentry"/>
            </w:pPr>
            <w:r>
              <w:t>The fault code that was cleared.</w:t>
            </w:r>
          </w:p>
        </w:tc>
      </w:tr>
    </w:tbl>
    <w:p w14:paraId="3627824E" w14:textId="77777777" w:rsidR="001D30C8" w:rsidRDefault="001D30C8" w:rsidP="001D30C8">
      <w:pPr>
        <w:pStyle w:val="body"/>
        <w:rPr>
          <w:b/>
        </w:rPr>
      </w:pPr>
      <w:r>
        <w:rPr>
          <w:b/>
        </w:rPr>
        <w:t>Description</w:t>
      </w:r>
    </w:p>
    <w:p w14:paraId="24BEC29A" w14:textId="0CCEFA8D" w:rsidR="001D30C8" w:rsidRPr="00D03C1A" w:rsidRDefault="001D30C8" w:rsidP="001D30C8">
      <w:pPr>
        <w:pStyle w:val="body"/>
      </w:pPr>
      <w:r>
        <w:t>Clears the fault code for the specified lamp.</w:t>
      </w:r>
    </w:p>
    <w:p w14:paraId="124B117B" w14:textId="52C5B263" w:rsidR="001D30C8" w:rsidRDefault="008C6357" w:rsidP="008C6357">
      <w:pPr>
        <w:pStyle w:val="Heading3"/>
      </w:pPr>
      <w:bookmarkStart w:id="44" w:name="_Toc408386998"/>
      <w:r w:rsidRPr="008C6357">
        <w:t>GetLampServiceVersion</w:t>
      </w:r>
      <w:bookmarkEnd w:id="44"/>
    </w:p>
    <w:p w14:paraId="64EA5D2B" w14:textId="77777777" w:rsidR="001D30C8" w:rsidRDefault="001D30C8" w:rsidP="001D30C8">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1D30C8" w14:paraId="75FD1969"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0E053163" w14:textId="77777777" w:rsidR="001D30C8" w:rsidRDefault="001D30C8" w:rsidP="003027A4">
            <w:pPr>
              <w:pStyle w:val="tableheading"/>
            </w:pPr>
            <w:r>
              <w:t>Parameter name</w:t>
            </w:r>
          </w:p>
        </w:tc>
        <w:tc>
          <w:tcPr>
            <w:tcW w:w="1141" w:type="dxa"/>
          </w:tcPr>
          <w:p w14:paraId="7844529E" w14:textId="77777777" w:rsidR="001D30C8" w:rsidRDefault="001D30C8" w:rsidP="003027A4">
            <w:pPr>
              <w:pStyle w:val="tableheading"/>
            </w:pPr>
            <w:r>
              <w:t>Mandatory</w:t>
            </w:r>
          </w:p>
        </w:tc>
        <w:tc>
          <w:tcPr>
            <w:tcW w:w="1640" w:type="dxa"/>
          </w:tcPr>
          <w:p w14:paraId="70226551" w14:textId="77777777" w:rsidR="001D30C8" w:rsidRDefault="001D30C8" w:rsidP="003027A4">
            <w:pPr>
              <w:pStyle w:val="tableheading"/>
            </w:pPr>
            <w:r>
              <w:t>Signature</w:t>
            </w:r>
          </w:p>
        </w:tc>
        <w:tc>
          <w:tcPr>
            <w:tcW w:w="2938" w:type="dxa"/>
          </w:tcPr>
          <w:p w14:paraId="7295C03F" w14:textId="77777777" w:rsidR="001D30C8" w:rsidRDefault="001D30C8" w:rsidP="003027A4">
            <w:pPr>
              <w:pStyle w:val="tableheading"/>
            </w:pPr>
            <w:r>
              <w:t>Description</w:t>
            </w:r>
          </w:p>
        </w:tc>
      </w:tr>
      <w:tr w:rsidR="001D30C8" w14:paraId="6923DC6F" w14:textId="77777777" w:rsidTr="003027A4">
        <w:tc>
          <w:tcPr>
            <w:tcW w:w="2887" w:type="dxa"/>
          </w:tcPr>
          <w:p w14:paraId="09C4B9F9" w14:textId="77777777" w:rsidR="001D30C8" w:rsidRDefault="001D30C8" w:rsidP="003027A4">
            <w:pPr>
              <w:pStyle w:val="tableentry"/>
            </w:pPr>
            <w:r>
              <w:t>lampID</w:t>
            </w:r>
          </w:p>
        </w:tc>
        <w:tc>
          <w:tcPr>
            <w:tcW w:w="1141" w:type="dxa"/>
          </w:tcPr>
          <w:p w14:paraId="5B1F3D6D" w14:textId="77777777" w:rsidR="001D30C8" w:rsidRDefault="001D30C8" w:rsidP="003027A4">
            <w:pPr>
              <w:pStyle w:val="tableentry"/>
            </w:pPr>
            <w:r>
              <w:t>Yes</w:t>
            </w:r>
          </w:p>
        </w:tc>
        <w:tc>
          <w:tcPr>
            <w:tcW w:w="1640" w:type="dxa"/>
          </w:tcPr>
          <w:p w14:paraId="588472BC" w14:textId="77777777" w:rsidR="001D30C8" w:rsidRDefault="001D30C8" w:rsidP="003027A4">
            <w:pPr>
              <w:pStyle w:val="tableentry"/>
            </w:pPr>
            <w:r>
              <w:t>s</w:t>
            </w:r>
          </w:p>
        </w:tc>
        <w:tc>
          <w:tcPr>
            <w:tcW w:w="2938" w:type="dxa"/>
          </w:tcPr>
          <w:p w14:paraId="6C3284F7" w14:textId="77777777" w:rsidR="001D30C8" w:rsidRDefault="001D30C8" w:rsidP="003027A4">
            <w:pPr>
              <w:pStyle w:val="tableentry"/>
            </w:pPr>
            <w:r>
              <w:t>The ID of the lamp to query.</w:t>
            </w:r>
          </w:p>
        </w:tc>
      </w:tr>
    </w:tbl>
    <w:p w14:paraId="7BEBC21C" w14:textId="77777777" w:rsidR="001D30C8" w:rsidRDefault="001D30C8" w:rsidP="001D30C8">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1D30C8" w14:paraId="301F9A7F"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1E82A782" w14:textId="77777777" w:rsidR="001D30C8" w:rsidRDefault="001D30C8" w:rsidP="003027A4">
            <w:pPr>
              <w:pStyle w:val="tableheading"/>
            </w:pPr>
            <w:r>
              <w:t>Parameter name</w:t>
            </w:r>
          </w:p>
        </w:tc>
        <w:tc>
          <w:tcPr>
            <w:tcW w:w="1141" w:type="dxa"/>
          </w:tcPr>
          <w:p w14:paraId="1560D91B" w14:textId="77777777" w:rsidR="001D30C8" w:rsidRDefault="001D30C8" w:rsidP="003027A4">
            <w:pPr>
              <w:pStyle w:val="tableheading"/>
            </w:pPr>
            <w:r>
              <w:t>Mandatory</w:t>
            </w:r>
          </w:p>
        </w:tc>
        <w:tc>
          <w:tcPr>
            <w:tcW w:w="1638" w:type="dxa"/>
          </w:tcPr>
          <w:p w14:paraId="3F75A119" w14:textId="77777777" w:rsidR="001D30C8" w:rsidRDefault="001D30C8" w:rsidP="003027A4">
            <w:pPr>
              <w:pStyle w:val="tableheading"/>
            </w:pPr>
            <w:r>
              <w:t>Return signature</w:t>
            </w:r>
          </w:p>
        </w:tc>
        <w:tc>
          <w:tcPr>
            <w:tcW w:w="2934" w:type="dxa"/>
          </w:tcPr>
          <w:p w14:paraId="1EB21014" w14:textId="77777777" w:rsidR="001D30C8" w:rsidRDefault="001D30C8" w:rsidP="003027A4">
            <w:pPr>
              <w:pStyle w:val="tableheading"/>
            </w:pPr>
            <w:r>
              <w:t>Description</w:t>
            </w:r>
          </w:p>
        </w:tc>
      </w:tr>
      <w:tr w:rsidR="001D30C8" w14:paraId="5050603E" w14:textId="77777777" w:rsidTr="003027A4">
        <w:tc>
          <w:tcPr>
            <w:tcW w:w="2893" w:type="dxa"/>
          </w:tcPr>
          <w:p w14:paraId="4776BBB3" w14:textId="77777777" w:rsidR="001D30C8" w:rsidRDefault="001D30C8" w:rsidP="003027A4">
            <w:pPr>
              <w:pStyle w:val="tableentry"/>
            </w:pPr>
            <w:r>
              <w:t>responseCode</w:t>
            </w:r>
          </w:p>
        </w:tc>
        <w:tc>
          <w:tcPr>
            <w:tcW w:w="1141" w:type="dxa"/>
          </w:tcPr>
          <w:p w14:paraId="310B9965" w14:textId="77777777" w:rsidR="001D30C8" w:rsidRDefault="001D30C8" w:rsidP="003027A4">
            <w:pPr>
              <w:pStyle w:val="tableentry"/>
            </w:pPr>
            <w:r>
              <w:t>Yes</w:t>
            </w:r>
          </w:p>
        </w:tc>
        <w:tc>
          <w:tcPr>
            <w:tcW w:w="1638" w:type="dxa"/>
          </w:tcPr>
          <w:p w14:paraId="25088997" w14:textId="77777777" w:rsidR="001D30C8" w:rsidRDefault="001D30C8" w:rsidP="003027A4">
            <w:pPr>
              <w:pStyle w:val="tableentry"/>
            </w:pPr>
            <w:r>
              <w:t>u</w:t>
            </w:r>
          </w:p>
        </w:tc>
        <w:tc>
          <w:tcPr>
            <w:tcW w:w="2934" w:type="dxa"/>
          </w:tcPr>
          <w:p w14:paraId="53932DC9" w14:textId="77777777" w:rsidR="001D30C8" w:rsidRDefault="001D30C8" w:rsidP="003027A4">
            <w:pPr>
              <w:pStyle w:val="tableentry"/>
            </w:pPr>
            <w:r>
              <w:t>The result code of the operation.</w:t>
            </w:r>
          </w:p>
        </w:tc>
      </w:tr>
      <w:tr w:rsidR="001D30C8" w14:paraId="000F7BB8" w14:textId="77777777" w:rsidTr="003027A4">
        <w:tc>
          <w:tcPr>
            <w:tcW w:w="2893" w:type="dxa"/>
          </w:tcPr>
          <w:p w14:paraId="36891DC4" w14:textId="77777777" w:rsidR="001D30C8" w:rsidRDefault="001D30C8" w:rsidP="003027A4">
            <w:pPr>
              <w:pStyle w:val="tableentry"/>
            </w:pPr>
            <w:r>
              <w:t>lampID</w:t>
            </w:r>
          </w:p>
        </w:tc>
        <w:tc>
          <w:tcPr>
            <w:tcW w:w="1141" w:type="dxa"/>
          </w:tcPr>
          <w:p w14:paraId="4547A99E" w14:textId="77777777" w:rsidR="001D30C8" w:rsidRDefault="001D30C8" w:rsidP="003027A4">
            <w:pPr>
              <w:pStyle w:val="tableentry"/>
            </w:pPr>
            <w:r>
              <w:t>Yes</w:t>
            </w:r>
          </w:p>
        </w:tc>
        <w:tc>
          <w:tcPr>
            <w:tcW w:w="1638" w:type="dxa"/>
          </w:tcPr>
          <w:p w14:paraId="6942DBD3" w14:textId="77777777" w:rsidR="001D30C8" w:rsidRDefault="001D30C8" w:rsidP="003027A4">
            <w:pPr>
              <w:pStyle w:val="tableentry"/>
            </w:pPr>
            <w:r>
              <w:t>s</w:t>
            </w:r>
          </w:p>
        </w:tc>
        <w:tc>
          <w:tcPr>
            <w:tcW w:w="2934" w:type="dxa"/>
          </w:tcPr>
          <w:p w14:paraId="44F82E28" w14:textId="77777777" w:rsidR="001D30C8" w:rsidRDefault="001D30C8" w:rsidP="003027A4">
            <w:pPr>
              <w:pStyle w:val="tableentry"/>
            </w:pPr>
            <w:r>
              <w:t>The ID of the queried lamp.</w:t>
            </w:r>
          </w:p>
        </w:tc>
      </w:tr>
      <w:tr w:rsidR="001D30C8" w14:paraId="13078F23" w14:textId="77777777" w:rsidTr="003027A4">
        <w:tc>
          <w:tcPr>
            <w:tcW w:w="2893" w:type="dxa"/>
          </w:tcPr>
          <w:p w14:paraId="6D09E462" w14:textId="74681BF2" w:rsidR="001D30C8" w:rsidRDefault="008C6357" w:rsidP="003027A4">
            <w:pPr>
              <w:pStyle w:val="tableentry"/>
            </w:pPr>
            <w:r>
              <w:t>lampServiceVersion</w:t>
            </w:r>
          </w:p>
        </w:tc>
        <w:tc>
          <w:tcPr>
            <w:tcW w:w="1141" w:type="dxa"/>
          </w:tcPr>
          <w:p w14:paraId="2F8B79B1" w14:textId="77777777" w:rsidR="001D30C8" w:rsidRDefault="001D30C8" w:rsidP="003027A4">
            <w:pPr>
              <w:pStyle w:val="tableentry"/>
            </w:pPr>
            <w:r>
              <w:t>Yes</w:t>
            </w:r>
          </w:p>
        </w:tc>
        <w:tc>
          <w:tcPr>
            <w:tcW w:w="1638" w:type="dxa"/>
          </w:tcPr>
          <w:p w14:paraId="14C846C2" w14:textId="77777777" w:rsidR="001D30C8" w:rsidRDefault="001D30C8" w:rsidP="003027A4">
            <w:pPr>
              <w:pStyle w:val="tableentry"/>
            </w:pPr>
            <w:r>
              <w:t>u</w:t>
            </w:r>
          </w:p>
        </w:tc>
        <w:tc>
          <w:tcPr>
            <w:tcW w:w="2934" w:type="dxa"/>
          </w:tcPr>
          <w:p w14:paraId="624F3094" w14:textId="6263EC4D" w:rsidR="001D30C8" w:rsidRDefault="008C6357" w:rsidP="003027A4">
            <w:pPr>
              <w:pStyle w:val="tableentry"/>
            </w:pPr>
            <w:r>
              <w:t>The version number of the lamp service interface</w:t>
            </w:r>
            <w:r w:rsidR="00DD1666">
              <w:t>.</w:t>
            </w:r>
          </w:p>
        </w:tc>
      </w:tr>
    </w:tbl>
    <w:p w14:paraId="240ADE60" w14:textId="77777777" w:rsidR="001D30C8" w:rsidRDefault="001D30C8" w:rsidP="001D30C8">
      <w:pPr>
        <w:pStyle w:val="body"/>
        <w:rPr>
          <w:b/>
        </w:rPr>
      </w:pPr>
      <w:r>
        <w:rPr>
          <w:b/>
        </w:rPr>
        <w:t>Description</w:t>
      </w:r>
    </w:p>
    <w:p w14:paraId="5001C63E" w14:textId="2DCF29EB" w:rsidR="001D30C8" w:rsidRPr="00D03C1A" w:rsidRDefault="008C6357" w:rsidP="001D30C8">
      <w:pPr>
        <w:pStyle w:val="body"/>
      </w:pPr>
      <w:r>
        <w:t>Gets the version number of the L</w:t>
      </w:r>
      <w:r w:rsidR="00131EF5">
        <w:t>amp Service running of the lamp.</w:t>
      </w:r>
    </w:p>
    <w:p w14:paraId="312865C9" w14:textId="77777777" w:rsidR="00DD071B" w:rsidRDefault="00DD071B" w:rsidP="00DD071B">
      <w:pPr>
        <w:pStyle w:val="Heading2"/>
      </w:pPr>
      <w:bookmarkStart w:id="45" w:name="_Toc408386999"/>
      <w:r>
        <w:t>Signals</w:t>
      </w:r>
      <w:bookmarkEnd w:id="45"/>
    </w:p>
    <w:tbl>
      <w:tblPr>
        <w:tblStyle w:val="Tablegeneric"/>
        <w:tblW w:w="8755" w:type="dxa"/>
        <w:tblInd w:w="835" w:type="dxa"/>
        <w:tblLook w:val="04A0" w:firstRow="1" w:lastRow="0" w:firstColumn="1" w:lastColumn="0" w:noHBand="0" w:noVBand="1"/>
      </w:tblPr>
      <w:tblGrid>
        <w:gridCol w:w="1992"/>
        <w:gridCol w:w="1101"/>
        <w:gridCol w:w="1092"/>
        <w:gridCol w:w="1141"/>
        <w:gridCol w:w="1343"/>
        <w:gridCol w:w="2086"/>
      </w:tblGrid>
      <w:tr w:rsidR="0058162E" w14:paraId="7C9897A0" w14:textId="77777777" w:rsidTr="00362568">
        <w:trPr>
          <w:cnfStyle w:val="100000000000" w:firstRow="1" w:lastRow="0" w:firstColumn="0" w:lastColumn="0" w:oddVBand="0" w:evenVBand="0" w:oddHBand="0" w:evenHBand="0" w:firstRowFirstColumn="0" w:firstRowLastColumn="0" w:lastRowFirstColumn="0" w:lastRowLastColumn="0"/>
        </w:trPr>
        <w:tc>
          <w:tcPr>
            <w:tcW w:w="1992" w:type="dxa"/>
          </w:tcPr>
          <w:p w14:paraId="53597C3C" w14:textId="77777777" w:rsidR="0058162E" w:rsidRDefault="0058162E" w:rsidP="003027A4">
            <w:pPr>
              <w:pStyle w:val="tableheading"/>
            </w:pPr>
            <w:r>
              <w:t>Signal name</w:t>
            </w:r>
          </w:p>
        </w:tc>
        <w:tc>
          <w:tcPr>
            <w:tcW w:w="3334" w:type="dxa"/>
            <w:gridSpan w:val="3"/>
          </w:tcPr>
          <w:p w14:paraId="2AFFEA3B" w14:textId="77777777" w:rsidR="0058162E" w:rsidRDefault="0058162E" w:rsidP="003027A4">
            <w:pPr>
              <w:pStyle w:val="tableheading"/>
            </w:pPr>
            <w:r>
              <w:t>Parameter name</w:t>
            </w:r>
          </w:p>
        </w:tc>
        <w:tc>
          <w:tcPr>
            <w:tcW w:w="1343" w:type="dxa"/>
          </w:tcPr>
          <w:p w14:paraId="36C9AA82" w14:textId="77777777" w:rsidR="0058162E" w:rsidRDefault="0058162E" w:rsidP="003027A4">
            <w:pPr>
              <w:pStyle w:val="tableheading"/>
            </w:pPr>
            <w:r>
              <w:t>Sessionless</w:t>
            </w:r>
          </w:p>
        </w:tc>
        <w:tc>
          <w:tcPr>
            <w:tcW w:w="2086" w:type="dxa"/>
          </w:tcPr>
          <w:p w14:paraId="719F053B" w14:textId="77777777" w:rsidR="0058162E" w:rsidRDefault="0058162E" w:rsidP="003027A4">
            <w:pPr>
              <w:pStyle w:val="tableheading"/>
            </w:pPr>
            <w:r>
              <w:t>Description</w:t>
            </w:r>
          </w:p>
        </w:tc>
      </w:tr>
      <w:tr w:rsidR="00C67D8A" w14:paraId="54804B86" w14:textId="77777777" w:rsidTr="00362568">
        <w:tc>
          <w:tcPr>
            <w:tcW w:w="1992" w:type="dxa"/>
          </w:tcPr>
          <w:p w14:paraId="04FDC43F" w14:textId="77777777" w:rsidR="0058162E" w:rsidRDefault="0058162E" w:rsidP="003027A4">
            <w:pPr>
              <w:pStyle w:val="tableheading"/>
            </w:pPr>
          </w:p>
        </w:tc>
        <w:tc>
          <w:tcPr>
            <w:tcW w:w="1101" w:type="dxa"/>
            <w:tcBorders>
              <w:right w:val="single" w:sz="4" w:space="0" w:color="auto"/>
            </w:tcBorders>
          </w:tcPr>
          <w:p w14:paraId="165E66C0" w14:textId="77777777" w:rsidR="0058162E" w:rsidRPr="009642F1" w:rsidRDefault="0058162E" w:rsidP="003027A4">
            <w:pPr>
              <w:pStyle w:val="tableheading"/>
            </w:pPr>
            <w:r w:rsidRPr="009642F1">
              <w:t>Name</w:t>
            </w:r>
          </w:p>
        </w:tc>
        <w:tc>
          <w:tcPr>
            <w:tcW w:w="1092" w:type="dxa"/>
            <w:tcBorders>
              <w:left w:val="single" w:sz="4" w:space="0" w:color="auto"/>
              <w:right w:val="single" w:sz="4" w:space="0" w:color="auto"/>
            </w:tcBorders>
          </w:tcPr>
          <w:p w14:paraId="3E98A0A0" w14:textId="77777777" w:rsidR="0058162E" w:rsidRPr="009642F1" w:rsidRDefault="0058162E" w:rsidP="003027A4">
            <w:pPr>
              <w:pStyle w:val="tableheading"/>
            </w:pPr>
            <w:r w:rsidRPr="009642F1">
              <w:t>Signature</w:t>
            </w:r>
          </w:p>
        </w:tc>
        <w:tc>
          <w:tcPr>
            <w:tcW w:w="1141" w:type="dxa"/>
            <w:tcBorders>
              <w:left w:val="single" w:sz="4" w:space="0" w:color="auto"/>
              <w:right w:val="single" w:sz="4" w:space="0" w:color="auto"/>
            </w:tcBorders>
          </w:tcPr>
          <w:p w14:paraId="005701E8" w14:textId="77777777" w:rsidR="0058162E" w:rsidRPr="009642F1" w:rsidRDefault="0058162E" w:rsidP="003027A4">
            <w:pPr>
              <w:pStyle w:val="tableheading"/>
            </w:pPr>
            <w:r w:rsidRPr="009642F1">
              <w:t>Mandatory</w:t>
            </w:r>
          </w:p>
        </w:tc>
        <w:tc>
          <w:tcPr>
            <w:tcW w:w="1343" w:type="dxa"/>
            <w:tcBorders>
              <w:left w:val="single" w:sz="4" w:space="0" w:color="auto"/>
            </w:tcBorders>
          </w:tcPr>
          <w:p w14:paraId="24F0C45A" w14:textId="77777777" w:rsidR="0058162E" w:rsidRDefault="0058162E" w:rsidP="003027A4">
            <w:pPr>
              <w:pStyle w:val="tableheading"/>
            </w:pPr>
          </w:p>
        </w:tc>
        <w:tc>
          <w:tcPr>
            <w:tcW w:w="2086" w:type="dxa"/>
          </w:tcPr>
          <w:p w14:paraId="43A96479" w14:textId="77777777" w:rsidR="0058162E" w:rsidRDefault="0058162E" w:rsidP="003027A4">
            <w:pPr>
              <w:pStyle w:val="tableheading"/>
            </w:pPr>
          </w:p>
        </w:tc>
      </w:tr>
      <w:tr w:rsidR="00C67D8A" w14:paraId="3C992C86" w14:textId="77777777" w:rsidTr="00362568">
        <w:trPr>
          <w:trHeight w:val="420"/>
        </w:trPr>
        <w:tc>
          <w:tcPr>
            <w:tcW w:w="1992" w:type="dxa"/>
            <w:vMerge w:val="restart"/>
          </w:tcPr>
          <w:p w14:paraId="58DE3E27" w14:textId="4BB3D828" w:rsidR="00C67D8A" w:rsidRDefault="00C67D8A" w:rsidP="003027A4">
            <w:pPr>
              <w:pStyle w:val="tableentry"/>
            </w:pPr>
            <w:r w:rsidRPr="0058162E">
              <w:t>LampNameChanged</w:t>
            </w:r>
          </w:p>
        </w:tc>
        <w:tc>
          <w:tcPr>
            <w:tcW w:w="1101" w:type="dxa"/>
            <w:tcBorders>
              <w:top w:val="single" w:sz="4" w:space="0" w:color="auto"/>
              <w:bottom w:val="single" w:sz="4" w:space="0" w:color="auto"/>
              <w:right w:val="single" w:sz="4" w:space="0" w:color="auto"/>
            </w:tcBorders>
          </w:tcPr>
          <w:p w14:paraId="61033C47" w14:textId="6D711C9A" w:rsidR="00C67D8A" w:rsidRPr="00C67D8A" w:rsidRDefault="00C67D8A" w:rsidP="003027A4">
            <w:pPr>
              <w:pStyle w:val="tableentry"/>
            </w:pPr>
            <w:r w:rsidRPr="00C67D8A">
              <w:t>lampID</w:t>
            </w:r>
          </w:p>
        </w:tc>
        <w:tc>
          <w:tcPr>
            <w:tcW w:w="1092" w:type="dxa"/>
            <w:tcBorders>
              <w:top w:val="single" w:sz="4" w:space="0" w:color="auto"/>
              <w:left w:val="single" w:sz="4" w:space="0" w:color="auto"/>
              <w:bottom w:val="single" w:sz="4" w:space="0" w:color="auto"/>
              <w:right w:val="single" w:sz="4" w:space="0" w:color="auto"/>
            </w:tcBorders>
          </w:tcPr>
          <w:p w14:paraId="542C4F07" w14:textId="27634159" w:rsidR="00C67D8A" w:rsidRPr="00C67D8A" w:rsidRDefault="00C67D8A" w:rsidP="003027A4">
            <w:pPr>
              <w:pStyle w:val="tableentry"/>
            </w:pPr>
            <w:r w:rsidRPr="00C67D8A">
              <w:t>s</w:t>
            </w:r>
          </w:p>
        </w:tc>
        <w:tc>
          <w:tcPr>
            <w:tcW w:w="1141" w:type="dxa"/>
            <w:tcBorders>
              <w:top w:val="single" w:sz="4" w:space="0" w:color="auto"/>
              <w:left w:val="single" w:sz="4" w:space="0" w:color="auto"/>
              <w:bottom w:val="single" w:sz="4" w:space="0" w:color="auto"/>
            </w:tcBorders>
          </w:tcPr>
          <w:p w14:paraId="42E09436" w14:textId="29AA3603" w:rsidR="00C67D8A" w:rsidRPr="00C67D8A" w:rsidRDefault="00C67D8A" w:rsidP="003027A4">
            <w:pPr>
              <w:pStyle w:val="tableentry"/>
            </w:pPr>
            <w:r w:rsidRPr="00C67D8A">
              <w:t>Yes</w:t>
            </w:r>
          </w:p>
        </w:tc>
        <w:tc>
          <w:tcPr>
            <w:tcW w:w="1343" w:type="dxa"/>
            <w:vMerge w:val="restart"/>
          </w:tcPr>
          <w:p w14:paraId="3CA2BF33" w14:textId="77777777" w:rsidR="00C67D8A" w:rsidRDefault="00C67D8A" w:rsidP="003027A4">
            <w:pPr>
              <w:pStyle w:val="tableentry"/>
            </w:pPr>
            <w:r>
              <w:t>Yes</w:t>
            </w:r>
          </w:p>
        </w:tc>
        <w:tc>
          <w:tcPr>
            <w:tcW w:w="2086" w:type="dxa"/>
            <w:vMerge w:val="restart"/>
          </w:tcPr>
          <w:p w14:paraId="4A8DCA5D" w14:textId="2E6D2A61" w:rsidR="00C67D8A" w:rsidRDefault="00C67D8A" w:rsidP="00C67D8A">
            <w:pPr>
              <w:pStyle w:val="tableentry"/>
            </w:pPr>
            <w:r>
              <w:t>Notify listener that a lamp’s name has changed</w:t>
            </w:r>
            <w:r w:rsidR="00DD1666">
              <w:t>.</w:t>
            </w:r>
          </w:p>
        </w:tc>
      </w:tr>
      <w:tr w:rsidR="00C67D8A" w14:paraId="4B874661" w14:textId="77777777" w:rsidTr="00362568">
        <w:trPr>
          <w:trHeight w:val="480"/>
        </w:trPr>
        <w:tc>
          <w:tcPr>
            <w:tcW w:w="1992" w:type="dxa"/>
            <w:vMerge/>
          </w:tcPr>
          <w:p w14:paraId="6033BD5B" w14:textId="77777777" w:rsidR="00C67D8A" w:rsidRPr="0058162E" w:rsidRDefault="00C67D8A" w:rsidP="003027A4">
            <w:pPr>
              <w:pStyle w:val="tableentry"/>
            </w:pPr>
          </w:p>
        </w:tc>
        <w:tc>
          <w:tcPr>
            <w:tcW w:w="1101" w:type="dxa"/>
            <w:tcBorders>
              <w:top w:val="single" w:sz="4" w:space="0" w:color="auto"/>
              <w:bottom w:val="single" w:sz="4" w:space="0" w:color="auto"/>
              <w:right w:val="single" w:sz="4" w:space="0" w:color="auto"/>
            </w:tcBorders>
          </w:tcPr>
          <w:p w14:paraId="3BF44418" w14:textId="01E6E4A4" w:rsidR="00C67D8A" w:rsidRPr="00C67D8A" w:rsidRDefault="00C67D8A" w:rsidP="003027A4">
            <w:pPr>
              <w:pStyle w:val="tableentry"/>
            </w:pPr>
            <w:r w:rsidRPr="00C67D8A">
              <w:t>lampName</w:t>
            </w:r>
          </w:p>
        </w:tc>
        <w:tc>
          <w:tcPr>
            <w:tcW w:w="1092" w:type="dxa"/>
            <w:tcBorders>
              <w:top w:val="single" w:sz="4" w:space="0" w:color="auto"/>
              <w:left w:val="single" w:sz="4" w:space="0" w:color="auto"/>
              <w:bottom w:val="single" w:sz="4" w:space="0" w:color="auto"/>
              <w:right w:val="single" w:sz="4" w:space="0" w:color="auto"/>
            </w:tcBorders>
          </w:tcPr>
          <w:p w14:paraId="24E5261C" w14:textId="11DE0900" w:rsidR="00C67D8A" w:rsidRPr="00C67D8A" w:rsidRDefault="00C67D8A" w:rsidP="003027A4">
            <w:pPr>
              <w:pStyle w:val="tableentry"/>
            </w:pPr>
            <w:r w:rsidRPr="00C67D8A">
              <w:t>s</w:t>
            </w:r>
          </w:p>
        </w:tc>
        <w:tc>
          <w:tcPr>
            <w:tcW w:w="1141" w:type="dxa"/>
            <w:tcBorders>
              <w:top w:val="single" w:sz="4" w:space="0" w:color="auto"/>
              <w:left w:val="single" w:sz="4" w:space="0" w:color="auto"/>
              <w:bottom w:val="single" w:sz="4" w:space="0" w:color="auto"/>
            </w:tcBorders>
          </w:tcPr>
          <w:p w14:paraId="05F3CE67" w14:textId="631B611B" w:rsidR="00C67D8A" w:rsidRPr="00C67D8A" w:rsidRDefault="00C67D8A" w:rsidP="003027A4">
            <w:pPr>
              <w:pStyle w:val="tableentry"/>
            </w:pPr>
            <w:r w:rsidRPr="00C67D8A">
              <w:t>Yes</w:t>
            </w:r>
          </w:p>
        </w:tc>
        <w:tc>
          <w:tcPr>
            <w:tcW w:w="1343" w:type="dxa"/>
            <w:vMerge/>
          </w:tcPr>
          <w:p w14:paraId="7541EACE" w14:textId="77777777" w:rsidR="00C67D8A" w:rsidRDefault="00C67D8A" w:rsidP="003027A4">
            <w:pPr>
              <w:pStyle w:val="tableentry"/>
            </w:pPr>
          </w:p>
        </w:tc>
        <w:tc>
          <w:tcPr>
            <w:tcW w:w="2086" w:type="dxa"/>
            <w:vMerge/>
          </w:tcPr>
          <w:p w14:paraId="7CD9D32C" w14:textId="77777777" w:rsidR="00C67D8A" w:rsidRDefault="00C67D8A" w:rsidP="00C67D8A">
            <w:pPr>
              <w:pStyle w:val="tableentry"/>
            </w:pPr>
          </w:p>
        </w:tc>
      </w:tr>
      <w:tr w:rsidR="00C67D8A" w14:paraId="16ECD019" w14:textId="77777777" w:rsidTr="00362568">
        <w:trPr>
          <w:trHeight w:val="435"/>
        </w:trPr>
        <w:tc>
          <w:tcPr>
            <w:tcW w:w="1992" w:type="dxa"/>
            <w:vMerge w:val="restart"/>
          </w:tcPr>
          <w:p w14:paraId="39473BB0" w14:textId="273A3FF8" w:rsidR="00C67D8A" w:rsidRPr="0058162E" w:rsidRDefault="00C67D8A" w:rsidP="00C67D8A">
            <w:pPr>
              <w:pStyle w:val="tableentry"/>
            </w:pPr>
            <w:r w:rsidRPr="0058162E">
              <w:lastRenderedPageBreak/>
              <w:t>LampStateChanged</w:t>
            </w:r>
          </w:p>
        </w:tc>
        <w:tc>
          <w:tcPr>
            <w:tcW w:w="1101" w:type="dxa"/>
            <w:tcBorders>
              <w:top w:val="single" w:sz="4" w:space="0" w:color="auto"/>
              <w:bottom w:val="single" w:sz="4" w:space="0" w:color="auto"/>
              <w:right w:val="single" w:sz="4" w:space="0" w:color="auto"/>
            </w:tcBorders>
          </w:tcPr>
          <w:p w14:paraId="7CC99105" w14:textId="21DAE1A3" w:rsidR="00C67D8A" w:rsidRPr="00823633" w:rsidRDefault="00C67D8A" w:rsidP="00C67D8A">
            <w:pPr>
              <w:pStyle w:val="tableentry"/>
              <w:rPr>
                <w:b/>
              </w:rPr>
            </w:pPr>
            <w:r w:rsidRPr="00C67D8A">
              <w:t>lampID</w:t>
            </w:r>
          </w:p>
        </w:tc>
        <w:tc>
          <w:tcPr>
            <w:tcW w:w="1092" w:type="dxa"/>
            <w:tcBorders>
              <w:top w:val="single" w:sz="4" w:space="0" w:color="auto"/>
              <w:left w:val="single" w:sz="4" w:space="0" w:color="auto"/>
              <w:bottom w:val="single" w:sz="4" w:space="0" w:color="auto"/>
              <w:right w:val="single" w:sz="4" w:space="0" w:color="auto"/>
            </w:tcBorders>
          </w:tcPr>
          <w:p w14:paraId="5BCD74F6" w14:textId="650EED93" w:rsidR="00C67D8A" w:rsidRPr="00823633" w:rsidRDefault="00C67D8A" w:rsidP="00C67D8A">
            <w:pPr>
              <w:pStyle w:val="tableentry"/>
              <w:rPr>
                <w:b/>
              </w:rPr>
            </w:pPr>
            <w:r w:rsidRPr="00C67D8A">
              <w:t>s</w:t>
            </w:r>
          </w:p>
        </w:tc>
        <w:tc>
          <w:tcPr>
            <w:tcW w:w="1141" w:type="dxa"/>
            <w:tcBorders>
              <w:top w:val="single" w:sz="4" w:space="0" w:color="auto"/>
              <w:left w:val="single" w:sz="4" w:space="0" w:color="auto"/>
              <w:bottom w:val="single" w:sz="4" w:space="0" w:color="auto"/>
            </w:tcBorders>
          </w:tcPr>
          <w:p w14:paraId="740CDCDA" w14:textId="08BD058F" w:rsidR="00C67D8A" w:rsidRPr="00823633" w:rsidRDefault="00C67D8A" w:rsidP="00C67D8A">
            <w:pPr>
              <w:pStyle w:val="tableentry"/>
              <w:rPr>
                <w:b/>
              </w:rPr>
            </w:pPr>
            <w:r w:rsidRPr="00C67D8A">
              <w:t>Yes</w:t>
            </w:r>
          </w:p>
        </w:tc>
        <w:tc>
          <w:tcPr>
            <w:tcW w:w="1343" w:type="dxa"/>
            <w:vMerge w:val="restart"/>
          </w:tcPr>
          <w:p w14:paraId="2C818F15" w14:textId="6AEA9608" w:rsidR="00C67D8A" w:rsidRDefault="00C67D8A" w:rsidP="00C67D8A">
            <w:pPr>
              <w:pStyle w:val="tableentry"/>
            </w:pPr>
            <w:r>
              <w:t>Yes</w:t>
            </w:r>
          </w:p>
        </w:tc>
        <w:tc>
          <w:tcPr>
            <w:tcW w:w="2086" w:type="dxa"/>
            <w:vMerge w:val="restart"/>
          </w:tcPr>
          <w:p w14:paraId="015AE416" w14:textId="2EA86AC8" w:rsidR="00C67D8A" w:rsidRDefault="00C67D8A" w:rsidP="00C67D8A">
            <w:pPr>
              <w:pStyle w:val="tableentry"/>
            </w:pPr>
            <w:r>
              <w:t>Notify listener that a lamp’s state has changed.</w:t>
            </w:r>
          </w:p>
        </w:tc>
      </w:tr>
      <w:tr w:rsidR="00C67D8A" w14:paraId="1308E11F" w14:textId="77777777" w:rsidTr="00362568">
        <w:trPr>
          <w:trHeight w:val="465"/>
        </w:trPr>
        <w:tc>
          <w:tcPr>
            <w:tcW w:w="1992" w:type="dxa"/>
            <w:vMerge/>
          </w:tcPr>
          <w:p w14:paraId="0788FDB8" w14:textId="77777777" w:rsidR="00C67D8A" w:rsidRPr="0058162E" w:rsidRDefault="00C67D8A" w:rsidP="00C67D8A">
            <w:pPr>
              <w:pStyle w:val="tableentry"/>
            </w:pPr>
          </w:p>
        </w:tc>
        <w:tc>
          <w:tcPr>
            <w:tcW w:w="1101" w:type="dxa"/>
            <w:tcBorders>
              <w:top w:val="single" w:sz="4" w:space="0" w:color="auto"/>
              <w:bottom w:val="single" w:sz="4" w:space="0" w:color="auto"/>
              <w:right w:val="single" w:sz="4" w:space="0" w:color="auto"/>
            </w:tcBorders>
          </w:tcPr>
          <w:p w14:paraId="2D7A40C7" w14:textId="568AFAAB" w:rsidR="00C67D8A" w:rsidRPr="00823633" w:rsidRDefault="00C67D8A" w:rsidP="00C67D8A">
            <w:pPr>
              <w:pStyle w:val="tableentry"/>
              <w:rPr>
                <w:b/>
              </w:rPr>
            </w:pPr>
            <w:r w:rsidRPr="00C67D8A">
              <w:t>lampName</w:t>
            </w:r>
          </w:p>
        </w:tc>
        <w:tc>
          <w:tcPr>
            <w:tcW w:w="1092" w:type="dxa"/>
            <w:tcBorders>
              <w:top w:val="single" w:sz="4" w:space="0" w:color="auto"/>
              <w:left w:val="single" w:sz="4" w:space="0" w:color="auto"/>
              <w:bottom w:val="single" w:sz="4" w:space="0" w:color="auto"/>
              <w:right w:val="single" w:sz="4" w:space="0" w:color="auto"/>
            </w:tcBorders>
          </w:tcPr>
          <w:p w14:paraId="4613F054" w14:textId="2CBF430C" w:rsidR="00C67D8A" w:rsidRPr="00823633" w:rsidRDefault="00C67D8A" w:rsidP="00C67D8A">
            <w:pPr>
              <w:pStyle w:val="tableentry"/>
              <w:rPr>
                <w:b/>
              </w:rPr>
            </w:pPr>
            <w:r w:rsidRPr="00C67D8A">
              <w:t>s</w:t>
            </w:r>
          </w:p>
        </w:tc>
        <w:tc>
          <w:tcPr>
            <w:tcW w:w="1141" w:type="dxa"/>
            <w:tcBorders>
              <w:top w:val="single" w:sz="4" w:space="0" w:color="auto"/>
              <w:left w:val="single" w:sz="4" w:space="0" w:color="auto"/>
              <w:bottom w:val="single" w:sz="4" w:space="0" w:color="auto"/>
            </w:tcBorders>
          </w:tcPr>
          <w:p w14:paraId="05F79EC9" w14:textId="407BDD6E" w:rsidR="00C67D8A" w:rsidRPr="00823633" w:rsidRDefault="00C67D8A" w:rsidP="00C67D8A">
            <w:pPr>
              <w:pStyle w:val="tableentry"/>
              <w:rPr>
                <w:b/>
              </w:rPr>
            </w:pPr>
            <w:r w:rsidRPr="00C67D8A">
              <w:t>Yes</w:t>
            </w:r>
          </w:p>
        </w:tc>
        <w:tc>
          <w:tcPr>
            <w:tcW w:w="1343" w:type="dxa"/>
            <w:vMerge/>
          </w:tcPr>
          <w:p w14:paraId="07933773" w14:textId="77777777" w:rsidR="00C67D8A" w:rsidRDefault="00C67D8A" w:rsidP="00C67D8A">
            <w:pPr>
              <w:pStyle w:val="tableentry"/>
            </w:pPr>
          </w:p>
        </w:tc>
        <w:tc>
          <w:tcPr>
            <w:tcW w:w="2086" w:type="dxa"/>
            <w:vMerge/>
          </w:tcPr>
          <w:p w14:paraId="35C2F39F" w14:textId="77777777" w:rsidR="00C67D8A" w:rsidRDefault="00C67D8A" w:rsidP="00C67D8A">
            <w:pPr>
              <w:pStyle w:val="tableentry"/>
            </w:pPr>
          </w:p>
        </w:tc>
      </w:tr>
      <w:tr w:rsidR="0058162E" w14:paraId="3804E86B" w14:textId="77777777" w:rsidTr="00362568">
        <w:trPr>
          <w:trHeight w:val="228"/>
        </w:trPr>
        <w:tc>
          <w:tcPr>
            <w:tcW w:w="1992" w:type="dxa"/>
          </w:tcPr>
          <w:p w14:paraId="559462D8" w14:textId="2280440B" w:rsidR="0058162E" w:rsidRPr="0058162E" w:rsidRDefault="0058162E" w:rsidP="003027A4">
            <w:pPr>
              <w:pStyle w:val="tableentry"/>
            </w:pPr>
            <w:r w:rsidRPr="0058162E">
              <w:t>LampsFound</w:t>
            </w:r>
          </w:p>
        </w:tc>
        <w:tc>
          <w:tcPr>
            <w:tcW w:w="1101" w:type="dxa"/>
            <w:tcBorders>
              <w:top w:val="single" w:sz="4" w:space="0" w:color="auto"/>
              <w:bottom w:val="single" w:sz="4" w:space="0" w:color="auto"/>
              <w:right w:val="single" w:sz="4" w:space="0" w:color="auto"/>
            </w:tcBorders>
          </w:tcPr>
          <w:p w14:paraId="38A0E950" w14:textId="0EDEABF7" w:rsidR="0058162E" w:rsidRPr="00C67D8A" w:rsidRDefault="00C67D8A" w:rsidP="003027A4">
            <w:pPr>
              <w:pStyle w:val="tableentry"/>
            </w:pPr>
            <w:r>
              <w:t>lampID</w:t>
            </w:r>
          </w:p>
        </w:tc>
        <w:tc>
          <w:tcPr>
            <w:tcW w:w="1092" w:type="dxa"/>
            <w:tcBorders>
              <w:top w:val="single" w:sz="4" w:space="0" w:color="auto"/>
              <w:left w:val="single" w:sz="4" w:space="0" w:color="auto"/>
              <w:bottom w:val="single" w:sz="4" w:space="0" w:color="auto"/>
              <w:right w:val="single" w:sz="4" w:space="0" w:color="auto"/>
            </w:tcBorders>
          </w:tcPr>
          <w:p w14:paraId="10236AAC" w14:textId="0F77E439" w:rsidR="0058162E" w:rsidRPr="00C67D8A" w:rsidRDefault="00C67D8A" w:rsidP="003027A4">
            <w:pPr>
              <w:pStyle w:val="tableentry"/>
            </w:pPr>
            <w:r>
              <w:t>s</w:t>
            </w:r>
          </w:p>
        </w:tc>
        <w:tc>
          <w:tcPr>
            <w:tcW w:w="1141" w:type="dxa"/>
            <w:tcBorders>
              <w:top w:val="single" w:sz="4" w:space="0" w:color="auto"/>
              <w:left w:val="single" w:sz="4" w:space="0" w:color="auto"/>
              <w:bottom w:val="single" w:sz="4" w:space="0" w:color="auto"/>
            </w:tcBorders>
          </w:tcPr>
          <w:p w14:paraId="39BFFC56" w14:textId="185EE3C4" w:rsidR="0058162E" w:rsidRPr="00C67D8A" w:rsidRDefault="00C67D8A" w:rsidP="003027A4">
            <w:pPr>
              <w:pStyle w:val="tableentry"/>
            </w:pPr>
            <w:r>
              <w:t>Yes</w:t>
            </w:r>
          </w:p>
        </w:tc>
        <w:tc>
          <w:tcPr>
            <w:tcW w:w="1343" w:type="dxa"/>
          </w:tcPr>
          <w:p w14:paraId="15403D65" w14:textId="0B549E4A" w:rsidR="0058162E" w:rsidRDefault="00C67D8A" w:rsidP="003027A4">
            <w:pPr>
              <w:pStyle w:val="tableentry"/>
            </w:pPr>
            <w:r>
              <w:t>Yes</w:t>
            </w:r>
          </w:p>
        </w:tc>
        <w:tc>
          <w:tcPr>
            <w:tcW w:w="2086" w:type="dxa"/>
          </w:tcPr>
          <w:p w14:paraId="5C801079" w14:textId="660F5798" w:rsidR="0058162E" w:rsidRDefault="00C67D8A" w:rsidP="003027A4">
            <w:pPr>
              <w:pStyle w:val="tableentry"/>
            </w:pPr>
            <w:r>
              <w:t>Notify listener that a new lamp was found.</w:t>
            </w:r>
          </w:p>
        </w:tc>
      </w:tr>
      <w:tr w:rsidR="0058162E" w14:paraId="4999F37D" w14:textId="77777777" w:rsidTr="00362568">
        <w:trPr>
          <w:trHeight w:val="282"/>
        </w:trPr>
        <w:tc>
          <w:tcPr>
            <w:tcW w:w="1992" w:type="dxa"/>
          </w:tcPr>
          <w:p w14:paraId="301D615C" w14:textId="321ED9A1" w:rsidR="0058162E" w:rsidRPr="0058162E" w:rsidRDefault="0058162E" w:rsidP="003027A4">
            <w:pPr>
              <w:pStyle w:val="tableentry"/>
            </w:pPr>
            <w:r>
              <w:t>LampsLost</w:t>
            </w:r>
          </w:p>
        </w:tc>
        <w:tc>
          <w:tcPr>
            <w:tcW w:w="1101" w:type="dxa"/>
            <w:tcBorders>
              <w:top w:val="single" w:sz="4" w:space="0" w:color="auto"/>
              <w:right w:val="single" w:sz="4" w:space="0" w:color="auto"/>
            </w:tcBorders>
          </w:tcPr>
          <w:p w14:paraId="722CD6AB" w14:textId="394FDC6D" w:rsidR="0058162E" w:rsidRPr="00C67D8A" w:rsidRDefault="00C67D8A" w:rsidP="003027A4">
            <w:pPr>
              <w:pStyle w:val="tableentry"/>
            </w:pPr>
            <w:r>
              <w:t>lampIDs</w:t>
            </w:r>
          </w:p>
        </w:tc>
        <w:tc>
          <w:tcPr>
            <w:tcW w:w="1092" w:type="dxa"/>
            <w:tcBorders>
              <w:top w:val="single" w:sz="4" w:space="0" w:color="auto"/>
              <w:left w:val="single" w:sz="4" w:space="0" w:color="auto"/>
              <w:right w:val="single" w:sz="4" w:space="0" w:color="auto"/>
            </w:tcBorders>
          </w:tcPr>
          <w:p w14:paraId="3D344C91" w14:textId="47C803C2" w:rsidR="0058162E" w:rsidRPr="00C67D8A" w:rsidRDefault="00C67D8A" w:rsidP="003027A4">
            <w:pPr>
              <w:pStyle w:val="tableentry"/>
            </w:pPr>
            <w:r>
              <w:t>as</w:t>
            </w:r>
          </w:p>
        </w:tc>
        <w:tc>
          <w:tcPr>
            <w:tcW w:w="1141" w:type="dxa"/>
            <w:tcBorders>
              <w:top w:val="single" w:sz="4" w:space="0" w:color="auto"/>
              <w:left w:val="single" w:sz="4" w:space="0" w:color="auto"/>
            </w:tcBorders>
          </w:tcPr>
          <w:p w14:paraId="1A6A26A0" w14:textId="7151BD9E" w:rsidR="0058162E" w:rsidRPr="00C67D8A" w:rsidRDefault="00C67D8A" w:rsidP="003027A4">
            <w:pPr>
              <w:pStyle w:val="tableentry"/>
            </w:pPr>
            <w:r>
              <w:t>Yes</w:t>
            </w:r>
          </w:p>
        </w:tc>
        <w:tc>
          <w:tcPr>
            <w:tcW w:w="1343" w:type="dxa"/>
          </w:tcPr>
          <w:p w14:paraId="75589AB1" w14:textId="67E43E06" w:rsidR="0058162E" w:rsidRDefault="00C67D8A" w:rsidP="003027A4">
            <w:pPr>
              <w:pStyle w:val="tableentry"/>
            </w:pPr>
            <w:r>
              <w:t>Yes</w:t>
            </w:r>
          </w:p>
        </w:tc>
        <w:tc>
          <w:tcPr>
            <w:tcW w:w="2086" w:type="dxa"/>
          </w:tcPr>
          <w:p w14:paraId="63337EF2" w14:textId="2CFF8E00" w:rsidR="0058162E" w:rsidRDefault="00C67D8A" w:rsidP="003027A4">
            <w:pPr>
              <w:pStyle w:val="tableentry"/>
            </w:pPr>
            <w:r>
              <w:t>Notify listener tha</w:t>
            </w:r>
            <w:r w:rsidR="00362568">
              <w:t>t lamps lost connection from the controller</w:t>
            </w:r>
            <w:r w:rsidR="00DD1666">
              <w:t>.</w:t>
            </w:r>
          </w:p>
        </w:tc>
      </w:tr>
    </w:tbl>
    <w:p w14:paraId="27F99CEF" w14:textId="50F7C0A3" w:rsidR="008120ED" w:rsidRDefault="008120ED" w:rsidP="00DD071B">
      <w:pPr>
        <w:pStyle w:val="body"/>
      </w:pPr>
    </w:p>
    <w:p w14:paraId="6A837A4D" w14:textId="3E7A3274" w:rsidR="00DD071B" w:rsidRPr="008120ED" w:rsidRDefault="008120ED" w:rsidP="008120ED">
      <w:pPr>
        <w:spacing w:before="0" w:after="0" w:line="240" w:lineRule="auto"/>
        <w:ind w:left="0"/>
        <w:rPr>
          <w:rFonts w:cs="Arial"/>
          <w:szCs w:val="20"/>
        </w:rPr>
      </w:pPr>
      <w:r>
        <w:br w:type="page"/>
      </w:r>
    </w:p>
    <w:p w14:paraId="5C56E338" w14:textId="03172498" w:rsidR="00131EF5" w:rsidRDefault="008C5239" w:rsidP="00131EF5">
      <w:pPr>
        <w:pStyle w:val="Heading1"/>
      </w:pPr>
      <w:bookmarkStart w:id="46" w:name="_Toc408387000"/>
      <w:r>
        <w:lastRenderedPageBreak/>
        <w:t>Lamp Group</w:t>
      </w:r>
      <w:r w:rsidR="00131EF5">
        <w:t xml:space="preserve"> Interface</w:t>
      </w:r>
      <w:bookmarkEnd w:id="46"/>
    </w:p>
    <w:p w14:paraId="0C57CF30" w14:textId="77777777" w:rsidR="00131EF5" w:rsidRDefault="00131EF5" w:rsidP="00131EF5">
      <w:pPr>
        <w:pStyle w:val="Heading2"/>
      </w:pPr>
      <w:bookmarkStart w:id="47" w:name="_Toc408387001"/>
      <w:r>
        <w:t>Interface name</w:t>
      </w:r>
      <w:bookmarkEnd w:id="47"/>
    </w:p>
    <w:tbl>
      <w:tblPr>
        <w:tblStyle w:val="Tablegeneric"/>
        <w:tblW w:w="8730" w:type="dxa"/>
        <w:tblInd w:w="835" w:type="dxa"/>
        <w:tblLook w:val="04A0" w:firstRow="1" w:lastRow="0" w:firstColumn="1" w:lastColumn="0" w:noHBand="0" w:noVBand="1"/>
      </w:tblPr>
      <w:tblGrid>
        <w:gridCol w:w="3922"/>
        <w:gridCol w:w="891"/>
        <w:gridCol w:w="941"/>
        <w:gridCol w:w="2976"/>
      </w:tblGrid>
      <w:tr w:rsidR="00131EF5" w14:paraId="6B2BE60D" w14:textId="77777777" w:rsidTr="00131EF5">
        <w:trPr>
          <w:cnfStyle w:val="100000000000" w:firstRow="1" w:lastRow="0" w:firstColumn="0" w:lastColumn="0" w:oddVBand="0" w:evenVBand="0" w:oddHBand="0" w:evenHBand="0" w:firstRowFirstColumn="0" w:firstRowLastColumn="0" w:lastRowFirstColumn="0" w:lastRowLastColumn="0"/>
        </w:trPr>
        <w:tc>
          <w:tcPr>
            <w:tcW w:w="2922" w:type="dxa"/>
          </w:tcPr>
          <w:p w14:paraId="1FB410DF" w14:textId="77777777" w:rsidR="00131EF5" w:rsidRDefault="00131EF5" w:rsidP="003027A4">
            <w:pPr>
              <w:pStyle w:val="tableheading"/>
            </w:pPr>
            <w:r>
              <w:t>Interface name</w:t>
            </w:r>
          </w:p>
        </w:tc>
        <w:tc>
          <w:tcPr>
            <w:tcW w:w="891" w:type="dxa"/>
          </w:tcPr>
          <w:p w14:paraId="59F809D6" w14:textId="77777777" w:rsidR="00131EF5" w:rsidRDefault="00131EF5" w:rsidP="003027A4">
            <w:pPr>
              <w:pStyle w:val="tableheading"/>
            </w:pPr>
            <w:r>
              <w:t>Version</w:t>
            </w:r>
          </w:p>
        </w:tc>
        <w:tc>
          <w:tcPr>
            <w:tcW w:w="941" w:type="dxa"/>
          </w:tcPr>
          <w:p w14:paraId="1B9E33E1" w14:textId="77777777" w:rsidR="00131EF5" w:rsidRDefault="00131EF5" w:rsidP="003027A4">
            <w:pPr>
              <w:pStyle w:val="tableheading"/>
            </w:pPr>
            <w:r>
              <w:t>Secured</w:t>
            </w:r>
          </w:p>
        </w:tc>
        <w:tc>
          <w:tcPr>
            <w:tcW w:w="3976" w:type="dxa"/>
          </w:tcPr>
          <w:p w14:paraId="1F39101D" w14:textId="77777777" w:rsidR="00131EF5" w:rsidRDefault="00131EF5" w:rsidP="003027A4">
            <w:pPr>
              <w:pStyle w:val="tableheading"/>
            </w:pPr>
            <w:r>
              <w:t>Object path</w:t>
            </w:r>
          </w:p>
        </w:tc>
      </w:tr>
      <w:tr w:rsidR="00131EF5" w14:paraId="7D19DD3E" w14:textId="77777777" w:rsidTr="00131EF5">
        <w:tc>
          <w:tcPr>
            <w:tcW w:w="2922" w:type="dxa"/>
          </w:tcPr>
          <w:p w14:paraId="0E255F6F" w14:textId="1CD6DF5E" w:rsidR="00131EF5" w:rsidRDefault="00131EF5" w:rsidP="003027A4">
            <w:pPr>
              <w:pStyle w:val="tableentry"/>
            </w:pPr>
            <w:r w:rsidRPr="009042B3">
              <w:t>org.allseen.LSF.ControllerService</w:t>
            </w:r>
            <w:r>
              <w:t>.LampGroup</w:t>
            </w:r>
          </w:p>
        </w:tc>
        <w:tc>
          <w:tcPr>
            <w:tcW w:w="891" w:type="dxa"/>
          </w:tcPr>
          <w:p w14:paraId="4ACAEF94" w14:textId="77777777" w:rsidR="00131EF5" w:rsidRDefault="00131EF5" w:rsidP="003027A4">
            <w:pPr>
              <w:pStyle w:val="tableentry"/>
            </w:pPr>
            <w:r>
              <w:t>1</w:t>
            </w:r>
          </w:p>
        </w:tc>
        <w:tc>
          <w:tcPr>
            <w:tcW w:w="941" w:type="dxa"/>
          </w:tcPr>
          <w:p w14:paraId="6655DAD4" w14:textId="77777777" w:rsidR="00131EF5" w:rsidRDefault="00131EF5" w:rsidP="003027A4">
            <w:pPr>
              <w:pStyle w:val="tableentry"/>
            </w:pPr>
            <w:r>
              <w:t>no</w:t>
            </w:r>
          </w:p>
        </w:tc>
        <w:tc>
          <w:tcPr>
            <w:tcW w:w="3976" w:type="dxa"/>
          </w:tcPr>
          <w:p w14:paraId="06B8DD99" w14:textId="77777777" w:rsidR="00131EF5" w:rsidRDefault="00131EF5" w:rsidP="003027A4">
            <w:pPr>
              <w:pStyle w:val="tableentry"/>
            </w:pPr>
            <w:r w:rsidRPr="009042B3">
              <w:t>/org/allseen/LSF/ControllerService</w:t>
            </w:r>
          </w:p>
        </w:tc>
      </w:tr>
    </w:tbl>
    <w:p w14:paraId="6449893C" w14:textId="77777777" w:rsidR="00131EF5" w:rsidRDefault="00131EF5" w:rsidP="00131EF5">
      <w:pPr>
        <w:pStyle w:val="Heading2"/>
      </w:pPr>
      <w:bookmarkStart w:id="48" w:name="_Toc408387002"/>
      <w:r>
        <w:t>Properties</w:t>
      </w:r>
      <w:bookmarkEnd w:id="48"/>
    </w:p>
    <w:tbl>
      <w:tblPr>
        <w:tblStyle w:val="Tablegeneric"/>
        <w:tblW w:w="8730" w:type="dxa"/>
        <w:tblInd w:w="835" w:type="dxa"/>
        <w:tblLook w:val="04A0" w:firstRow="1" w:lastRow="0" w:firstColumn="1" w:lastColumn="0" w:noHBand="0" w:noVBand="1"/>
      </w:tblPr>
      <w:tblGrid>
        <w:gridCol w:w="2159"/>
        <w:gridCol w:w="1061"/>
        <w:gridCol w:w="1651"/>
        <w:gridCol w:w="1041"/>
        <w:gridCol w:w="2818"/>
      </w:tblGrid>
      <w:tr w:rsidR="00131EF5" w14:paraId="2497CCFE" w14:textId="77777777" w:rsidTr="00131EF5">
        <w:trPr>
          <w:cnfStyle w:val="100000000000" w:firstRow="1" w:lastRow="0" w:firstColumn="0" w:lastColumn="0" w:oddVBand="0" w:evenVBand="0" w:oddHBand="0" w:evenHBand="0" w:firstRowFirstColumn="0" w:firstRowLastColumn="0" w:lastRowFirstColumn="0" w:lastRowLastColumn="0"/>
        </w:trPr>
        <w:tc>
          <w:tcPr>
            <w:tcW w:w="2159" w:type="dxa"/>
          </w:tcPr>
          <w:p w14:paraId="7422AA6B" w14:textId="77777777" w:rsidR="00131EF5" w:rsidRDefault="00131EF5" w:rsidP="003027A4">
            <w:pPr>
              <w:pStyle w:val="tableheading"/>
            </w:pPr>
            <w:r>
              <w:t>Property name</w:t>
            </w:r>
          </w:p>
        </w:tc>
        <w:tc>
          <w:tcPr>
            <w:tcW w:w="1061" w:type="dxa"/>
          </w:tcPr>
          <w:p w14:paraId="70F0D317" w14:textId="77777777" w:rsidR="00131EF5" w:rsidRDefault="00131EF5" w:rsidP="003027A4">
            <w:pPr>
              <w:pStyle w:val="tableheading"/>
            </w:pPr>
            <w:r>
              <w:t>Signature</w:t>
            </w:r>
          </w:p>
        </w:tc>
        <w:tc>
          <w:tcPr>
            <w:tcW w:w="1651" w:type="dxa"/>
          </w:tcPr>
          <w:p w14:paraId="61DEFBE2" w14:textId="77777777" w:rsidR="00131EF5" w:rsidRDefault="00131EF5" w:rsidP="003027A4">
            <w:pPr>
              <w:pStyle w:val="tableheading"/>
            </w:pPr>
            <w:r>
              <w:t>List of Values</w:t>
            </w:r>
          </w:p>
        </w:tc>
        <w:tc>
          <w:tcPr>
            <w:tcW w:w="1041" w:type="dxa"/>
          </w:tcPr>
          <w:p w14:paraId="427207E9" w14:textId="77777777" w:rsidR="00131EF5" w:rsidRDefault="00131EF5" w:rsidP="003027A4">
            <w:pPr>
              <w:pStyle w:val="tableheading"/>
            </w:pPr>
            <w:r>
              <w:t>Writable</w:t>
            </w:r>
          </w:p>
        </w:tc>
        <w:tc>
          <w:tcPr>
            <w:tcW w:w="2818" w:type="dxa"/>
          </w:tcPr>
          <w:p w14:paraId="2BA64452" w14:textId="77777777" w:rsidR="00131EF5" w:rsidRDefault="00131EF5" w:rsidP="003027A4">
            <w:pPr>
              <w:pStyle w:val="tableheading"/>
            </w:pPr>
            <w:r>
              <w:t>Description</w:t>
            </w:r>
          </w:p>
        </w:tc>
      </w:tr>
      <w:tr w:rsidR="00131EF5" w14:paraId="2E48A13D" w14:textId="77777777" w:rsidTr="00131EF5">
        <w:tc>
          <w:tcPr>
            <w:tcW w:w="2159" w:type="dxa"/>
          </w:tcPr>
          <w:p w14:paraId="6E9FDF86" w14:textId="77777777" w:rsidR="00131EF5" w:rsidRDefault="00131EF5" w:rsidP="003027A4">
            <w:pPr>
              <w:pStyle w:val="tableentry"/>
            </w:pPr>
            <w:r>
              <w:t>Version</w:t>
            </w:r>
          </w:p>
        </w:tc>
        <w:tc>
          <w:tcPr>
            <w:tcW w:w="1061" w:type="dxa"/>
          </w:tcPr>
          <w:p w14:paraId="064EFAD0" w14:textId="77777777" w:rsidR="00131EF5" w:rsidRDefault="00131EF5" w:rsidP="003027A4">
            <w:pPr>
              <w:pStyle w:val="tableentry"/>
            </w:pPr>
            <w:r>
              <w:t>u</w:t>
            </w:r>
          </w:p>
        </w:tc>
        <w:tc>
          <w:tcPr>
            <w:tcW w:w="1651" w:type="dxa"/>
          </w:tcPr>
          <w:p w14:paraId="1EF8BD07" w14:textId="77777777" w:rsidR="00131EF5" w:rsidRDefault="00131EF5" w:rsidP="003027A4">
            <w:pPr>
              <w:pStyle w:val="tableentry"/>
            </w:pPr>
            <w:r>
              <w:t>Positive integers</w:t>
            </w:r>
          </w:p>
        </w:tc>
        <w:tc>
          <w:tcPr>
            <w:tcW w:w="1041" w:type="dxa"/>
          </w:tcPr>
          <w:p w14:paraId="4778899D" w14:textId="77777777" w:rsidR="00131EF5" w:rsidRDefault="00131EF5" w:rsidP="003027A4">
            <w:pPr>
              <w:pStyle w:val="tableentry"/>
            </w:pPr>
            <w:r>
              <w:t>No</w:t>
            </w:r>
          </w:p>
        </w:tc>
        <w:tc>
          <w:tcPr>
            <w:tcW w:w="2818" w:type="dxa"/>
          </w:tcPr>
          <w:p w14:paraId="76441E3A" w14:textId="62F769C5" w:rsidR="00131EF5" w:rsidRDefault="00131EF5" w:rsidP="003027A4">
            <w:pPr>
              <w:pStyle w:val="tableentry"/>
            </w:pPr>
            <w:r>
              <w:t>Interface version number</w:t>
            </w:r>
            <w:r w:rsidR="00DD1666">
              <w:t>.</w:t>
            </w:r>
          </w:p>
        </w:tc>
      </w:tr>
    </w:tbl>
    <w:p w14:paraId="335E78E7" w14:textId="77777777" w:rsidR="00131EF5" w:rsidRDefault="00131EF5" w:rsidP="00131EF5">
      <w:pPr>
        <w:pStyle w:val="Heading2"/>
      </w:pPr>
      <w:bookmarkStart w:id="49" w:name="_Toc408387003"/>
      <w:r>
        <w:t>Methods</w:t>
      </w:r>
      <w:bookmarkEnd w:id="49"/>
    </w:p>
    <w:p w14:paraId="14F6A3F0" w14:textId="1555E44C" w:rsidR="00131EF5" w:rsidRDefault="00131EF5" w:rsidP="00131EF5">
      <w:pPr>
        <w:pStyle w:val="Heading3"/>
      </w:pPr>
      <w:bookmarkStart w:id="50" w:name="_Toc408387004"/>
      <w:r>
        <w:t>GetAllLampGroupIDs</w:t>
      </w:r>
      <w:bookmarkEnd w:id="50"/>
    </w:p>
    <w:p w14:paraId="54FBED93" w14:textId="77777777" w:rsidR="00131EF5" w:rsidRDefault="00131EF5" w:rsidP="00131EF5">
      <w:pPr>
        <w:pStyle w:val="body"/>
        <w:rPr>
          <w:b/>
        </w:rPr>
      </w:pPr>
      <w:r>
        <w:rPr>
          <w:b/>
        </w:rPr>
        <w:t>Inputs</w:t>
      </w:r>
    </w:p>
    <w:p w14:paraId="5FD613DD" w14:textId="77777777" w:rsidR="00131EF5" w:rsidRPr="00DD071B" w:rsidRDefault="00131EF5" w:rsidP="00131EF5">
      <w:pPr>
        <w:pStyle w:val="body"/>
      </w:pPr>
      <w:r>
        <w:t>None.</w:t>
      </w:r>
    </w:p>
    <w:p w14:paraId="32C501F8" w14:textId="77777777" w:rsidR="00131EF5" w:rsidRDefault="00131EF5" w:rsidP="00131EF5">
      <w:pPr>
        <w:pStyle w:val="body"/>
        <w:rPr>
          <w:b/>
        </w:rPr>
      </w:pPr>
      <w:r>
        <w:rPr>
          <w:b/>
        </w:rPr>
        <w:t>Outputs</w:t>
      </w:r>
    </w:p>
    <w:tbl>
      <w:tblPr>
        <w:tblStyle w:val="Tablegeneric"/>
        <w:tblW w:w="8640" w:type="dxa"/>
        <w:tblInd w:w="835" w:type="dxa"/>
        <w:tblLayout w:type="fixed"/>
        <w:tblLook w:val="04A0" w:firstRow="1" w:lastRow="0" w:firstColumn="1" w:lastColumn="0" w:noHBand="0" w:noVBand="1"/>
      </w:tblPr>
      <w:tblGrid>
        <w:gridCol w:w="2160"/>
        <w:gridCol w:w="1170"/>
        <w:gridCol w:w="1180"/>
        <w:gridCol w:w="4130"/>
      </w:tblGrid>
      <w:tr w:rsidR="00131EF5" w14:paraId="3AFC6CFF" w14:textId="77777777" w:rsidTr="003027A4">
        <w:trPr>
          <w:cnfStyle w:val="100000000000" w:firstRow="1" w:lastRow="0" w:firstColumn="0" w:lastColumn="0" w:oddVBand="0" w:evenVBand="0" w:oddHBand="0" w:evenHBand="0" w:firstRowFirstColumn="0" w:firstRowLastColumn="0" w:lastRowFirstColumn="0" w:lastRowLastColumn="0"/>
        </w:trPr>
        <w:tc>
          <w:tcPr>
            <w:tcW w:w="2160" w:type="dxa"/>
          </w:tcPr>
          <w:p w14:paraId="4AE94429" w14:textId="77777777" w:rsidR="00131EF5" w:rsidRDefault="00131EF5" w:rsidP="003027A4">
            <w:pPr>
              <w:pStyle w:val="tableheading"/>
            </w:pPr>
            <w:r>
              <w:t>Parameter name</w:t>
            </w:r>
          </w:p>
        </w:tc>
        <w:tc>
          <w:tcPr>
            <w:tcW w:w="1170" w:type="dxa"/>
          </w:tcPr>
          <w:p w14:paraId="71E8B428" w14:textId="77777777" w:rsidR="00131EF5" w:rsidRDefault="00131EF5" w:rsidP="003027A4">
            <w:pPr>
              <w:pStyle w:val="tableheading"/>
            </w:pPr>
            <w:r>
              <w:t>Mandatory</w:t>
            </w:r>
          </w:p>
        </w:tc>
        <w:tc>
          <w:tcPr>
            <w:tcW w:w="1180" w:type="dxa"/>
          </w:tcPr>
          <w:p w14:paraId="07544584" w14:textId="77777777" w:rsidR="00131EF5" w:rsidRDefault="00131EF5" w:rsidP="003027A4">
            <w:pPr>
              <w:pStyle w:val="tableheading"/>
            </w:pPr>
            <w:r>
              <w:t>Return signature</w:t>
            </w:r>
          </w:p>
        </w:tc>
        <w:tc>
          <w:tcPr>
            <w:tcW w:w="4130" w:type="dxa"/>
          </w:tcPr>
          <w:p w14:paraId="46FB8A7B" w14:textId="77777777" w:rsidR="00131EF5" w:rsidRDefault="00131EF5" w:rsidP="003027A4">
            <w:pPr>
              <w:pStyle w:val="tableheading"/>
            </w:pPr>
            <w:r>
              <w:t>Description</w:t>
            </w:r>
          </w:p>
        </w:tc>
      </w:tr>
      <w:tr w:rsidR="00131EF5" w14:paraId="1B3F6730" w14:textId="77777777" w:rsidTr="003027A4">
        <w:tc>
          <w:tcPr>
            <w:tcW w:w="2160" w:type="dxa"/>
          </w:tcPr>
          <w:p w14:paraId="00EE4417" w14:textId="77777777" w:rsidR="00131EF5" w:rsidRDefault="00131EF5" w:rsidP="003027A4">
            <w:pPr>
              <w:pStyle w:val="tableentry"/>
            </w:pPr>
            <w:r>
              <w:t>responseCode</w:t>
            </w:r>
          </w:p>
        </w:tc>
        <w:tc>
          <w:tcPr>
            <w:tcW w:w="1170" w:type="dxa"/>
          </w:tcPr>
          <w:p w14:paraId="4FB6C47A" w14:textId="77777777" w:rsidR="00131EF5" w:rsidRDefault="00131EF5" w:rsidP="003027A4">
            <w:pPr>
              <w:pStyle w:val="tableentry"/>
            </w:pPr>
            <w:r>
              <w:t>Yes</w:t>
            </w:r>
          </w:p>
        </w:tc>
        <w:tc>
          <w:tcPr>
            <w:tcW w:w="1180" w:type="dxa"/>
          </w:tcPr>
          <w:p w14:paraId="319C56E9" w14:textId="77777777" w:rsidR="00131EF5" w:rsidRDefault="00131EF5" w:rsidP="003027A4">
            <w:pPr>
              <w:pStyle w:val="tableentry"/>
            </w:pPr>
            <w:r>
              <w:t>u</w:t>
            </w:r>
          </w:p>
        </w:tc>
        <w:tc>
          <w:tcPr>
            <w:tcW w:w="4130" w:type="dxa"/>
          </w:tcPr>
          <w:p w14:paraId="55BEFEBC" w14:textId="77777777" w:rsidR="00131EF5" w:rsidRDefault="00131EF5" w:rsidP="003027A4">
            <w:pPr>
              <w:pStyle w:val="tableentry"/>
            </w:pPr>
            <w:r>
              <w:t>The result code of the operation.</w:t>
            </w:r>
          </w:p>
        </w:tc>
      </w:tr>
      <w:tr w:rsidR="00131EF5" w14:paraId="4DE05E81" w14:textId="77777777" w:rsidTr="003027A4">
        <w:tc>
          <w:tcPr>
            <w:tcW w:w="2160" w:type="dxa"/>
          </w:tcPr>
          <w:p w14:paraId="6A665DB3" w14:textId="1B240191" w:rsidR="00131EF5" w:rsidRDefault="00131EF5" w:rsidP="003027A4">
            <w:pPr>
              <w:pStyle w:val="tableentry"/>
            </w:pPr>
            <w:r w:rsidRPr="00DD071B">
              <w:t>lamp</w:t>
            </w:r>
            <w:r>
              <w:t>Group</w:t>
            </w:r>
            <w:r w:rsidRPr="00DD071B">
              <w:t>IDs</w:t>
            </w:r>
          </w:p>
        </w:tc>
        <w:tc>
          <w:tcPr>
            <w:tcW w:w="1170" w:type="dxa"/>
          </w:tcPr>
          <w:p w14:paraId="74257DE1" w14:textId="77777777" w:rsidR="00131EF5" w:rsidRDefault="00131EF5" w:rsidP="003027A4">
            <w:pPr>
              <w:pStyle w:val="tableentry"/>
            </w:pPr>
            <w:r>
              <w:t>Yes</w:t>
            </w:r>
          </w:p>
        </w:tc>
        <w:tc>
          <w:tcPr>
            <w:tcW w:w="1180" w:type="dxa"/>
          </w:tcPr>
          <w:p w14:paraId="5D5B297B" w14:textId="77777777" w:rsidR="00131EF5" w:rsidRDefault="00131EF5" w:rsidP="003027A4">
            <w:pPr>
              <w:pStyle w:val="tableentry"/>
            </w:pPr>
            <w:r>
              <w:t>as</w:t>
            </w:r>
          </w:p>
        </w:tc>
        <w:tc>
          <w:tcPr>
            <w:tcW w:w="4130" w:type="dxa"/>
          </w:tcPr>
          <w:p w14:paraId="0D53408F" w14:textId="4F5CD5DE" w:rsidR="00131EF5" w:rsidRDefault="00131EF5" w:rsidP="003027A4">
            <w:pPr>
              <w:pStyle w:val="tableentry"/>
            </w:pPr>
            <w:r>
              <w:t>Array of lamp group IDs where each ID represents a lamp connected to the controller.</w:t>
            </w:r>
          </w:p>
        </w:tc>
      </w:tr>
    </w:tbl>
    <w:p w14:paraId="33964950" w14:textId="77777777" w:rsidR="00131EF5" w:rsidRDefault="00131EF5" w:rsidP="00131EF5">
      <w:pPr>
        <w:pStyle w:val="body"/>
        <w:rPr>
          <w:b/>
        </w:rPr>
      </w:pPr>
      <w:r>
        <w:rPr>
          <w:b/>
        </w:rPr>
        <w:t>Description</w:t>
      </w:r>
    </w:p>
    <w:p w14:paraId="278762B9" w14:textId="1619FFDD" w:rsidR="00131EF5" w:rsidRDefault="00131EF5" w:rsidP="00131EF5">
      <w:pPr>
        <w:pStyle w:val="body"/>
      </w:pPr>
      <w:r>
        <w:t>Get the lamp group IDs of all lamps connected to the Controller Service.</w:t>
      </w:r>
    </w:p>
    <w:p w14:paraId="5633B040" w14:textId="6EC5D425" w:rsidR="00737A03" w:rsidRDefault="00737A03" w:rsidP="00737A03">
      <w:pPr>
        <w:pStyle w:val="Heading3"/>
      </w:pPr>
      <w:bookmarkStart w:id="51" w:name="_Toc408387005"/>
      <w:r>
        <w:t>GetLampGroupName</w:t>
      </w:r>
      <w:bookmarkEnd w:id="51"/>
    </w:p>
    <w:p w14:paraId="17FD6A75" w14:textId="77777777" w:rsidR="00737A03" w:rsidRDefault="00737A03" w:rsidP="00737A03">
      <w:pPr>
        <w:pStyle w:val="body"/>
        <w:rPr>
          <w:b/>
        </w:rPr>
      </w:pPr>
      <w:r>
        <w:rPr>
          <w:b/>
        </w:rPr>
        <w:t>Inputs</w:t>
      </w:r>
    </w:p>
    <w:tbl>
      <w:tblPr>
        <w:tblStyle w:val="Tablegeneric"/>
        <w:tblW w:w="8606" w:type="dxa"/>
        <w:tblInd w:w="835" w:type="dxa"/>
        <w:tblLook w:val="04A0" w:firstRow="1" w:lastRow="0" w:firstColumn="1" w:lastColumn="0" w:noHBand="0" w:noVBand="1"/>
      </w:tblPr>
      <w:tblGrid>
        <w:gridCol w:w="2889"/>
        <w:gridCol w:w="1141"/>
        <w:gridCol w:w="1639"/>
        <w:gridCol w:w="2937"/>
      </w:tblGrid>
      <w:tr w:rsidR="00737A03" w14:paraId="315C1A55" w14:textId="77777777" w:rsidTr="003027A4">
        <w:trPr>
          <w:cnfStyle w:val="100000000000" w:firstRow="1" w:lastRow="0" w:firstColumn="0" w:lastColumn="0" w:oddVBand="0" w:evenVBand="0" w:oddHBand="0" w:evenHBand="0" w:firstRowFirstColumn="0" w:firstRowLastColumn="0" w:lastRowFirstColumn="0" w:lastRowLastColumn="0"/>
        </w:trPr>
        <w:tc>
          <w:tcPr>
            <w:tcW w:w="2922" w:type="dxa"/>
          </w:tcPr>
          <w:p w14:paraId="6FE9D0DC" w14:textId="77777777" w:rsidR="00737A03" w:rsidRDefault="00737A03" w:rsidP="003027A4">
            <w:pPr>
              <w:pStyle w:val="tableheading"/>
            </w:pPr>
            <w:r>
              <w:t>Parameter name</w:t>
            </w:r>
          </w:p>
        </w:tc>
        <w:tc>
          <w:tcPr>
            <w:tcW w:w="1061" w:type="dxa"/>
          </w:tcPr>
          <w:p w14:paraId="77FE7743" w14:textId="77777777" w:rsidR="00737A03" w:rsidRDefault="00737A03" w:rsidP="003027A4">
            <w:pPr>
              <w:pStyle w:val="tableheading"/>
            </w:pPr>
            <w:r>
              <w:t>Mandatory</w:t>
            </w:r>
          </w:p>
        </w:tc>
        <w:tc>
          <w:tcPr>
            <w:tcW w:w="1651" w:type="dxa"/>
          </w:tcPr>
          <w:p w14:paraId="7832428B" w14:textId="77777777" w:rsidR="00737A03" w:rsidRDefault="00737A03" w:rsidP="003027A4">
            <w:pPr>
              <w:pStyle w:val="tableheading"/>
            </w:pPr>
            <w:r>
              <w:t>Signature</w:t>
            </w:r>
          </w:p>
        </w:tc>
        <w:tc>
          <w:tcPr>
            <w:tcW w:w="2972" w:type="dxa"/>
          </w:tcPr>
          <w:p w14:paraId="3B2FBC6B" w14:textId="77777777" w:rsidR="00737A03" w:rsidRDefault="00737A03" w:rsidP="003027A4">
            <w:pPr>
              <w:pStyle w:val="tableheading"/>
            </w:pPr>
            <w:r>
              <w:t>Description</w:t>
            </w:r>
          </w:p>
        </w:tc>
      </w:tr>
      <w:tr w:rsidR="00737A03" w14:paraId="4B0DC4F2" w14:textId="77777777" w:rsidTr="003027A4">
        <w:tc>
          <w:tcPr>
            <w:tcW w:w="2922" w:type="dxa"/>
          </w:tcPr>
          <w:p w14:paraId="356AF0F7" w14:textId="366885E7" w:rsidR="00737A03" w:rsidRDefault="00737A03" w:rsidP="003027A4">
            <w:pPr>
              <w:pStyle w:val="tableentry"/>
            </w:pPr>
            <w:r>
              <w:t>lampGroupID</w:t>
            </w:r>
          </w:p>
        </w:tc>
        <w:tc>
          <w:tcPr>
            <w:tcW w:w="1061" w:type="dxa"/>
          </w:tcPr>
          <w:p w14:paraId="62AB1583" w14:textId="77777777" w:rsidR="00737A03" w:rsidRDefault="00737A03" w:rsidP="003027A4">
            <w:pPr>
              <w:pStyle w:val="tableentry"/>
            </w:pPr>
            <w:r>
              <w:t>Yes</w:t>
            </w:r>
          </w:p>
        </w:tc>
        <w:tc>
          <w:tcPr>
            <w:tcW w:w="1651" w:type="dxa"/>
          </w:tcPr>
          <w:p w14:paraId="58651E00" w14:textId="77777777" w:rsidR="00737A03" w:rsidRDefault="00737A03" w:rsidP="003027A4">
            <w:pPr>
              <w:pStyle w:val="tableentry"/>
            </w:pPr>
            <w:r>
              <w:t>s</w:t>
            </w:r>
          </w:p>
        </w:tc>
        <w:tc>
          <w:tcPr>
            <w:tcW w:w="2972" w:type="dxa"/>
          </w:tcPr>
          <w:p w14:paraId="3A3CD6EB" w14:textId="62E5CF80" w:rsidR="00737A03" w:rsidRDefault="00737A03" w:rsidP="003027A4">
            <w:pPr>
              <w:pStyle w:val="tableentry"/>
            </w:pPr>
            <w:r>
              <w:t>The ID of the lamp group to query.</w:t>
            </w:r>
          </w:p>
        </w:tc>
      </w:tr>
      <w:tr w:rsidR="00737A03" w14:paraId="4B4AA3D0" w14:textId="77777777" w:rsidTr="003027A4">
        <w:tc>
          <w:tcPr>
            <w:tcW w:w="2922" w:type="dxa"/>
          </w:tcPr>
          <w:p w14:paraId="6A494E01" w14:textId="77777777" w:rsidR="00737A03" w:rsidRDefault="00737A03" w:rsidP="003027A4">
            <w:pPr>
              <w:pStyle w:val="tableentry"/>
            </w:pPr>
            <w:r>
              <w:t>language</w:t>
            </w:r>
          </w:p>
        </w:tc>
        <w:tc>
          <w:tcPr>
            <w:tcW w:w="1061" w:type="dxa"/>
          </w:tcPr>
          <w:p w14:paraId="19427141" w14:textId="77777777" w:rsidR="00737A03" w:rsidRDefault="00737A03" w:rsidP="003027A4">
            <w:pPr>
              <w:pStyle w:val="tableentry"/>
            </w:pPr>
            <w:r>
              <w:t>Yes</w:t>
            </w:r>
          </w:p>
        </w:tc>
        <w:tc>
          <w:tcPr>
            <w:tcW w:w="1651" w:type="dxa"/>
          </w:tcPr>
          <w:p w14:paraId="24FF8BE1" w14:textId="77777777" w:rsidR="00737A03" w:rsidRDefault="00737A03" w:rsidP="003027A4">
            <w:pPr>
              <w:pStyle w:val="tableentry"/>
            </w:pPr>
            <w:r>
              <w:t>s</w:t>
            </w:r>
          </w:p>
        </w:tc>
        <w:tc>
          <w:tcPr>
            <w:tcW w:w="2972" w:type="dxa"/>
          </w:tcPr>
          <w:p w14:paraId="7AA5F23A" w14:textId="4F7EFA71" w:rsidR="00737A03" w:rsidRDefault="00737A03" w:rsidP="00737A03">
            <w:pPr>
              <w:pStyle w:val="tableentry"/>
            </w:pPr>
            <w:r>
              <w:t>The language of the returned result.</w:t>
            </w:r>
          </w:p>
        </w:tc>
      </w:tr>
    </w:tbl>
    <w:p w14:paraId="097B4F70" w14:textId="77777777" w:rsidR="00737A03" w:rsidRDefault="00737A03" w:rsidP="00737A03">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737A03" w14:paraId="2F46E699" w14:textId="77777777" w:rsidTr="003027A4">
        <w:trPr>
          <w:cnfStyle w:val="100000000000" w:firstRow="1" w:lastRow="0" w:firstColumn="0" w:lastColumn="0" w:oddVBand="0" w:evenVBand="0" w:oddHBand="0" w:evenHBand="0" w:firstRowFirstColumn="0" w:firstRowLastColumn="0" w:lastRowFirstColumn="0" w:lastRowLastColumn="0"/>
        </w:trPr>
        <w:tc>
          <w:tcPr>
            <w:tcW w:w="2922" w:type="dxa"/>
          </w:tcPr>
          <w:p w14:paraId="5AA32C3D" w14:textId="77777777" w:rsidR="00737A03" w:rsidRDefault="00737A03" w:rsidP="003027A4">
            <w:pPr>
              <w:pStyle w:val="tableheading"/>
            </w:pPr>
            <w:r>
              <w:t>Parameter name</w:t>
            </w:r>
          </w:p>
        </w:tc>
        <w:tc>
          <w:tcPr>
            <w:tcW w:w="1061" w:type="dxa"/>
          </w:tcPr>
          <w:p w14:paraId="40E514F9" w14:textId="77777777" w:rsidR="00737A03" w:rsidRDefault="00737A03" w:rsidP="003027A4">
            <w:pPr>
              <w:pStyle w:val="tableheading"/>
            </w:pPr>
            <w:r>
              <w:t>Mandatory</w:t>
            </w:r>
          </w:p>
        </w:tc>
        <w:tc>
          <w:tcPr>
            <w:tcW w:w="1651" w:type="dxa"/>
          </w:tcPr>
          <w:p w14:paraId="2F62751E" w14:textId="77777777" w:rsidR="00737A03" w:rsidRDefault="00737A03" w:rsidP="003027A4">
            <w:pPr>
              <w:pStyle w:val="tableheading"/>
            </w:pPr>
            <w:r>
              <w:t>Return signature</w:t>
            </w:r>
          </w:p>
        </w:tc>
        <w:tc>
          <w:tcPr>
            <w:tcW w:w="2972" w:type="dxa"/>
          </w:tcPr>
          <w:p w14:paraId="6F33BF83" w14:textId="77777777" w:rsidR="00737A03" w:rsidRDefault="00737A03" w:rsidP="003027A4">
            <w:pPr>
              <w:pStyle w:val="tableheading"/>
            </w:pPr>
            <w:r>
              <w:t>Description</w:t>
            </w:r>
          </w:p>
        </w:tc>
      </w:tr>
      <w:tr w:rsidR="00737A03" w14:paraId="1D9F25A5" w14:textId="77777777" w:rsidTr="003027A4">
        <w:tc>
          <w:tcPr>
            <w:tcW w:w="2922" w:type="dxa"/>
          </w:tcPr>
          <w:p w14:paraId="4E094589" w14:textId="77777777" w:rsidR="00737A03" w:rsidRDefault="00737A03" w:rsidP="003027A4">
            <w:pPr>
              <w:pStyle w:val="tableentry"/>
            </w:pPr>
            <w:r>
              <w:t>responseCode</w:t>
            </w:r>
          </w:p>
        </w:tc>
        <w:tc>
          <w:tcPr>
            <w:tcW w:w="1061" w:type="dxa"/>
          </w:tcPr>
          <w:p w14:paraId="54BD7D53" w14:textId="77777777" w:rsidR="00737A03" w:rsidRDefault="00737A03" w:rsidP="003027A4">
            <w:pPr>
              <w:pStyle w:val="tableentry"/>
            </w:pPr>
            <w:r>
              <w:t>Yes</w:t>
            </w:r>
          </w:p>
        </w:tc>
        <w:tc>
          <w:tcPr>
            <w:tcW w:w="1651" w:type="dxa"/>
          </w:tcPr>
          <w:p w14:paraId="047DA9DB" w14:textId="77777777" w:rsidR="00737A03" w:rsidRDefault="00737A03" w:rsidP="003027A4">
            <w:pPr>
              <w:pStyle w:val="tableentry"/>
            </w:pPr>
            <w:r>
              <w:t>u</w:t>
            </w:r>
          </w:p>
        </w:tc>
        <w:tc>
          <w:tcPr>
            <w:tcW w:w="2972" w:type="dxa"/>
          </w:tcPr>
          <w:p w14:paraId="63E9DBB9" w14:textId="77777777" w:rsidR="00737A03" w:rsidRDefault="00737A03" w:rsidP="003027A4">
            <w:pPr>
              <w:pStyle w:val="tableentry"/>
            </w:pPr>
            <w:r>
              <w:t>The result code of the operation.</w:t>
            </w:r>
          </w:p>
        </w:tc>
      </w:tr>
      <w:tr w:rsidR="00737A03" w14:paraId="584A3F83" w14:textId="77777777" w:rsidTr="003027A4">
        <w:tc>
          <w:tcPr>
            <w:tcW w:w="2922" w:type="dxa"/>
          </w:tcPr>
          <w:p w14:paraId="7D73F1D2" w14:textId="555A8DEE" w:rsidR="00737A03" w:rsidRDefault="00737A03" w:rsidP="003027A4">
            <w:pPr>
              <w:pStyle w:val="tableentry"/>
            </w:pPr>
            <w:r>
              <w:lastRenderedPageBreak/>
              <w:t>lampGroupID</w:t>
            </w:r>
          </w:p>
        </w:tc>
        <w:tc>
          <w:tcPr>
            <w:tcW w:w="1061" w:type="dxa"/>
          </w:tcPr>
          <w:p w14:paraId="6410FF0C" w14:textId="77777777" w:rsidR="00737A03" w:rsidRDefault="00737A03" w:rsidP="003027A4">
            <w:pPr>
              <w:pStyle w:val="tableentry"/>
            </w:pPr>
            <w:r>
              <w:t>Yes</w:t>
            </w:r>
          </w:p>
        </w:tc>
        <w:tc>
          <w:tcPr>
            <w:tcW w:w="1651" w:type="dxa"/>
          </w:tcPr>
          <w:p w14:paraId="7B154FA4" w14:textId="77777777" w:rsidR="00737A03" w:rsidRDefault="00737A03" w:rsidP="003027A4">
            <w:pPr>
              <w:pStyle w:val="tableentry"/>
            </w:pPr>
            <w:r>
              <w:t>s</w:t>
            </w:r>
          </w:p>
        </w:tc>
        <w:tc>
          <w:tcPr>
            <w:tcW w:w="2972" w:type="dxa"/>
          </w:tcPr>
          <w:p w14:paraId="7B9D3013" w14:textId="0E03BBE1" w:rsidR="00737A03" w:rsidRDefault="00737A03" w:rsidP="003027A4">
            <w:pPr>
              <w:pStyle w:val="tableentry"/>
            </w:pPr>
            <w:r>
              <w:t>The ID of the queried lamp group.</w:t>
            </w:r>
          </w:p>
        </w:tc>
      </w:tr>
      <w:tr w:rsidR="00737A03" w14:paraId="06ADBA38" w14:textId="77777777" w:rsidTr="003027A4">
        <w:tc>
          <w:tcPr>
            <w:tcW w:w="2922" w:type="dxa"/>
          </w:tcPr>
          <w:p w14:paraId="3373731C" w14:textId="77777777" w:rsidR="00737A03" w:rsidRDefault="00737A03" w:rsidP="003027A4">
            <w:pPr>
              <w:pStyle w:val="tableentry"/>
            </w:pPr>
            <w:r>
              <w:t>language</w:t>
            </w:r>
          </w:p>
        </w:tc>
        <w:tc>
          <w:tcPr>
            <w:tcW w:w="1061" w:type="dxa"/>
          </w:tcPr>
          <w:p w14:paraId="6F13CFF0" w14:textId="77777777" w:rsidR="00737A03" w:rsidRDefault="00737A03" w:rsidP="003027A4">
            <w:pPr>
              <w:pStyle w:val="tableentry"/>
            </w:pPr>
            <w:r>
              <w:t>Yes</w:t>
            </w:r>
          </w:p>
        </w:tc>
        <w:tc>
          <w:tcPr>
            <w:tcW w:w="1651" w:type="dxa"/>
          </w:tcPr>
          <w:p w14:paraId="661D1110" w14:textId="77777777" w:rsidR="00737A03" w:rsidRDefault="00737A03" w:rsidP="003027A4">
            <w:pPr>
              <w:pStyle w:val="tableentry"/>
            </w:pPr>
            <w:r>
              <w:t>s</w:t>
            </w:r>
          </w:p>
        </w:tc>
        <w:tc>
          <w:tcPr>
            <w:tcW w:w="2972" w:type="dxa"/>
          </w:tcPr>
          <w:p w14:paraId="04247BCA" w14:textId="6BF12240" w:rsidR="00737A03" w:rsidRDefault="00737A03" w:rsidP="00737A03">
            <w:pPr>
              <w:pStyle w:val="tableentry"/>
            </w:pPr>
            <w:r>
              <w:t>The language of the returned result.</w:t>
            </w:r>
          </w:p>
        </w:tc>
      </w:tr>
      <w:tr w:rsidR="00737A03" w14:paraId="50CBF3C1" w14:textId="77777777" w:rsidTr="003027A4">
        <w:tc>
          <w:tcPr>
            <w:tcW w:w="2922" w:type="dxa"/>
          </w:tcPr>
          <w:p w14:paraId="51CDB4E8" w14:textId="6D95CA11" w:rsidR="00737A03" w:rsidRDefault="00737A03" w:rsidP="003027A4">
            <w:pPr>
              <w:pStyle w:val="tableentry"/>
            </w:pPr>
            <w:r>
              <w:t>lampGroupName</w:t>
            </w:r>
          </w:p>
        </w:tc>
        <w:tc>
          <w:tcPr>
            <w:tcW w:w="1061" w:type="dxa"/>
          </w:tcPr>
          <w:p w14:paraId="5BA21BD2" w14:textId="77777777" w:rsidR="00737A03" w:rsidRDefault="00737A03" w:rsidP="003027A4">
            <w:pPr>
              <w:pStyle w:val="tableentry"/>
            </w:pPr>
            <w:r>
              <w:t>Yes</w:t>
            </w:r>
          </w:p>
        </w:tc>
        <w:tc>
          <w:tcPr>
            <w:tcW w:w="1651" w:type="dxa"/>
          </w:tcPr>
          <w:p w14:paraId="75122492" w14:textId="77777777" w:rsidR="00737A03" w:rsidRDefault="00737A03" w:rsidP="003027A4">
            <w:pPr>
              <w:pStyle w:val="tableentry"/>
            </w:pPr>
            <w:r>
              <w:t>s</w:t>
            </w:r>
          </w:p>
        </w:tc>
        <w:tc>
          <w:tcPr>
            <w:tcW w:w="2972" w:type="dxa"/>
          </w:tcPr>
          <w:p w14:paraId="5411FAB6" w14:textId="10FFA256" w:rsidR="00737A03" w:rsidRDefault="00737A03" w:rsidP="003027A4">
            <w:pPr>
              <w:pStyle w:val="tableentry"/>
            </w:pPr>
            <w:r>
              <w:t>Name of the lamp group.</w:t>
            </w:r>
          </w:p>
        </w:tc>
      </w:tr>
    </w:tbl>
    <w:p w14:paraId="3B531293" w14:textId="77777777" w:rsidR="00737A03" w:rsidRDefault="00737A03" w:rsidP="00737A03">
      <w:pPr>
        <w:pStyle w:val="body"/>
        <w:rPr>
          <w:b/>
        </w:rPr>
      </w:pPr>
      <w:r>
        <w:rPr>
          <w:b/>
        </w:rPr>
        <w:t>Description</w:t>
      </w:r>
    </w:p>
    <w:p w14:paraId="7CFC549C" w14:textId="6D10653A" w:rsidR="00737A03" w:rsidRPr="00D03C1A" w:rsidRDefault="00737A03" w:rsidP="00737A03">
      <w:pPr>
        <w:pStyle w:val="body"/>
      </w:pPr>
      <w:r>
        <w:t>Gets the name for the specified lamp</w:t>
      </w:r>
      <w:r w:rsidR="00C1624D">
        <w:t xml:space="preserve"> group</w:t>
      </w:r>
      <w:r>
        <w:t>.</w:t>
      </w:r>
    </w:p>
    <w:p w14:paraId="7746E240" w14:textId="4A8EF624" w:rsidR="00737A03" w:rsidRDefault="00737A03" w:rsidP="00737A03">
      <w:pPr>
        <w:pStyle w:val="Heading3"/>
      </w:pPr>
      <w:bookmarkStart w:id="52" w:name="_Toc408387006"/>
      <w:r>
        <w:t>SetLamp</w:t>
      </w:r>
      <w:r w:rsidR="00F14C03">
        <w:t>Group</w:t>
      </w:r>
      <w:r>
        <w:t>Name</w:t>
      </w:r>
      <w:bookmarkEnd w:id="52"/>
    </w:p>
    <w:p w14:paraId="75629B92" w14:textId="77777777" w:rsidR="00737A03" w:rsidRDefault="00737A03" w:rsidP="00737A03">
      <w:pPr>
        <w:pStyle w:val="body"/>
        <w:rPr>
          <w:b/>
        </w:rPr>
      </w:pPr>
      <w:r>
        <w:rPr>
          <w:b/>
        </w:rPr>
        <w:t>Inputs</w:t>
      </w:r>
    </w:p>
    <w:tbl>
      <w:tblPr>
        <w:tblStyle w:val="Tablegeneric"/>
        <w:tblW w:w="8606" w:type="dxa"/>
        <w:tblInd w:w="835" w:type="dxa"/>
        <w:tblLook w:val="04A0" w:firstRow="1" w:lastRow="0" w:firstColumn="1" w:lastColumn="0" w:noHBand="0" w:noVBand="1"/>
      </w:tblPr>
      <w:tblGrid>
        <w:gridCol w:w="2889"/>
        <w:gridCol w:w="1141"/>
        <w:gridCol w:w="1639"/>
        <w:gridCol w:w="2937"/>
      </w:tblGrid>
      <w:tr w:rsidR="00737A03" w14:paraId="0A2C444A" w14:textId="77777777" w:rsidTr="003027A4">
        <w:trPr>
          <w:cnfStyle w:val="100000000000" w:firstRow="1" w:lastRow="0" w:firstColumn="0" w:lastColumn="0" w:oddVBand="0" w:evenVBand="0" w:oddHBand="0" w:evenHBand="0" w:firstRowFirstColumn="0" w:firstRowLastColumn="0" w:lastRowFirstColumn="0" w:lastRowLastColumn="0"/>
        </w:trPr>
        <w:tc>
          <w:tcPr>
            <w:tcW w:w="2922" w:type="dxa"/>
          </w:tcPr>
          <w:p w14:paraId="62F726A6" w14:textId="77777777" w:rsidR="00737A03" w:rsidRDefault="00737A03" w:rsidP="003027A4">
            <w:pPr>
              <w:pStyle w:val="tableheading"/>
            </w:pPr>
            <w:r>
              <w:t>Parameter name</w:t>
            </w:r>
          </w:p>
        </w:tc>
        <w:tc>
          <w:tcPr>
            <w:tcW w:w="1061" w:type="dxa"/>
          </w:tcPr>
          <w:p w14:paraId="3E929CD3" w14:textId="77777777" w:rsidR="00737A03" w:rsidRDefault="00737A03" w:rsidP="003027A4">
            <w:pPr>
              <w:pStyle w:val="tableheading"/>
            </w:pPr>
            <w:r>
              <w:t>Mandatory</w:t>
            </w:r>
          </w:p>
        </w:tc>
        <w:tc>
          <w:tcPr>
            <w:tcW w:w="1651" w:type="dxa"/>
          </w:tcPr>
          <w:p w14:paraId="1997216C" w14:textId="77777777" w:rsidR="00737A03" w:rsidRDefault="00737A03" w:rsidP="003027A4">
            <w:pPr>
              <w:pStyle w:val="tableheading"/>
            </w:pPr>
            <w:r>
              <w:t>Signature</w:t>
            </w:r>
          </w:p>
        </w:tc>
        <w:tc>
          <w:tcPr>
            <w:tcW w:w="2972" w:type="dxa"/>
          </w:tcPr>
          <w:p w14:paraId="55E9ECBF" w14:textId="77777777" w:rsidR="00737A03" w:rsidRDefault="00737A03" w:rsidP="003027A4">
            <w:pPr>
              <w:pStyle w:val="tableheading"/>
            </w:pPr>
            <w:r>
              <w:t>Description</w:t>
            </w:r>
          </w:p>
        </w:tc>
      </w:tr>
      <w:tr w:rsidR="00737A03" w14:paraId="7F165BE4" w14:textId="77777777" w:rsidTr="003027A4">
        <w:tc>
          <w:tcPr>
            <w:tcW w:w="2922" w:type="dxa"/>
          </w:tcPr>
          <w:p w14:paraId="5F4489BF" w14:textId="405E9862" w:rsidR="00737A03" w:rsidRDefault="00C1624D" w:rsidP="003027A4">
            <w:pPr>
              <w:pStyle w:val="tableentry"/>
            </w:pPr>
            <w:r>
              <w:t>lampGroupID</w:t>
            </w:r>
          </w:p>
        </w:tc>
        <w:tc>
          <w:tcPr>
            <w:tcW w:w="1061" w:type="dxa"/>
          </w:tcPr>
          <w:p w14:paraId="63654D6F" w14:textId="77777777" w:rsidR="00737A03" w:rsidRDefault="00737A03" w:rsidP="003027A4">
            <w:pPr>
              <w:pStyle w:val="tableentry"/>
            </w:pPr>
            <w:r>
              <w:t>Yes</w:t>
            </w:r>
          </w:p>
        </w:tc>
        <w:tc>
          <w:tcPr>
            <w:tcW w:w="1651" w:type="dxa"/>
          </w:tcPr>
          <w:p w14:paraId="40588E7D" w14:textId="77777777" w:rsidR="00737A03" w:rsidRDefault="00737A03" w:rsidP="003027A4">
            <w:pPr>
              <w:pStyle w:val="tableentry"/>
            </w:pPr>
            <w:r>
              <w:t>s</w:t>
            </w:r>
          </w:p>
        </w:tc>
        <w:tc>
          <w:tcPr>
            <w:tcW w:w="2972" w:type="dxa"/>
          </w:tcPr>
          <w:p w14:paraId="205F3238" w14:textId="0808BE5F" w:rsidR="00737A03" w:rsidRDefault="00737A03" w:rsidP="003027A4">
            <w:pPr>
              <w:pStyle w:val="tableentry"/>
            </w:pPr>
            <w:r>
              <w:t xml:space="preserve">The ID of the lamp </w:t>
            </w:r>
            <w:r w:rsidR="00C1624D">
              <w:t xml:space="preserve">group </w:t>
            </w:r>
            <w:r>
              <w:t>to query.</w:t>
            </w:r>
          </w:p>
        </w:tc>
      </w:tr>
      <w:tr w:rsidR="00737A03" w14:paraId="5DA4B044" w14:textId="77777777" w:rsidTr="003027A4">
        <w:tc>
          <w:tcPr>
            <w:tcW w:w="2922" w:type="dxa"/>
          </w:tcPr>
          <w:p w14:paraId="17D039F5" w14:textId="77777777" w:rsidR="00737A03" w:rsidRDefault="00737A03" w:rsidP="003027A4">
            <w:pPr>
              <w:pStyle w:val="tableentry"/>
            </w:pPr>
            <w:r>
              <w:t>lampName</w:t>
            </w:r>
          </w:p>
        </w:tc>
        <w:tc>
          <w:tcPr>
            <w:tcW w:w="1061" w:type="dxa"/>
          </w:tcPr>
          <w:p w14:paraId="2A4C36DC" w14:textId="77777777" w:rsidR="00737A03" w:rsidRDefault="00737A03" w:rsidP="003027A4">
            <w:pPr>
              <w:pStyle w:val="tableentry"/>
            </w:pPr>
            <w:r>
              <w:t>Yes</w:t>
            </w:r>
          </w:p>
        </w:tc>
        <w:tc>
          <w:tcPr>
            <w:tcW w:w="1651" w:type="dxa"/>
          </w:tcPr>
          <w:p w14:paraId="48E15B01" w14:textId="77777777" w:rsidR="00737A03" w:rsidRDefault="00737A03" w:rsidP="003027A4">
            <w:pPr>
              <w:pStyle w:val="tableentry"/>
            </w:pPr>
            <w:r>
              <w:t>s</w:t>
            </w:r>
          </w:p>
        </w:tc>
        <w:tc>
          <w:tcPr>
            <w:tcW w:w="2972" w:type="dxa"/>
          </w:tcPr>
          <w:p w14:paraId="086D2157" w14:textId="527C0306" w:rsidR="00737A03" w:rsidRDefault="00737A03" w:rsidP="003027A4">
            <w:pPr>
              <w:pStyle w:val="tableentry"/>
            </w:pPr>
            <w:r>
              <w:t>The new name of the lamp</w:t>
            </w:r>
            <w:r w:rsidR="00C1624D">
              <w:t xml:space="preserve"> group</w:t>
            </w:r>
            <w:r>
              <w:t>.</w:t>
            </w:r>
          </w:p>
        </w:tc>
      </w:tr>
      <w:tr w:rsidR="00737A03" w14:paraId="4A7569B4" w14:textId="77777777" w:rsidTr="003027A4">
        <w:tc>
          <w:tcPr>
            <w:tcW w:w="2922" w:type="dxa"/>
          </w:tcPr>
          <w:p w14:paraId="120AFA3F" w14:textId="77777777" w:rsidR="00737A03" w:rsidRDefault="00737A03" w:rsidP="003027A4">
            <w:pPr>
              <w:pStyle w:val="tableentry"/>
            </w:pPr>
            <w:r>
              <w:t>language</w:t>
            </w:r>
          </w:p>
        </w:tc>
        <w:tc>
          <w:tcPr>
            <w:tcW w:w="1061" w:type="dxa"/>
          </w:tcPr>
          <w:p w14:paraId="4A2EF8AF" w14:textId="77777777" w:rsidR="00737A03" w:rsidRDefault="00737A03" w:rsidP="003027A4">
            <w:pPr>
              <w:pStyle w:val="tableentry"/>
            </w:pPr>
            <w:r>
              <w:t>Yes</w:t>
            </w:r>
          </w:p>
        </w:tc>
        <w:tc>
          <w:tcPr>
            <w:tcW w:w="1651" w:type="dxa"/>
          </w:tcPr>
          <w:p w14:paraId="07073B74" w14:textId="77777777" w:rsidR="00737A03" w:rsidRDefault="00737A03" w:rsidP="003027A4">
            <w:pPr>
              <w:pStyle w:val="tableentry"/>
            </w:pPr>
            <w:r>
              <w:t>s</w:t>
            </w:r>
          </w:p>
        </w:tc>
        <w:tc>
          <w:tcPr>
            <w:tcW w:w="2972" w:type="dxa"/>
          </w:tcPr>
          <w:p w14:paraId="3B807781" w14:textId="4EF62F53" w:rsidR="00737A03" w:rsidRDefault="00737A03" w:rsidP="00C1624D">
            <w:pPr>
              <w:pStyle w:val="tableentry"/>
            </w:pPr>
            <w:r>
              <w:t xml:space="preserve">The language in which the lamp </w:t>
            </w:r>
            <w:r w:rsidR="00C1624D">
              <w:t>group name is inputted.</w:t>
            </w:r>
          </w:p>
        </w:tc>
      </w:tr>
    </w:tbl>
    <w:p w14:paraId="1564F011" w14:textId="77777777" w:rsidR="00737A03" w:rsidRDefault="00737A03" w:rsidP="00737A03">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737A03" w14:paraId="31B09AD3" w14:textId="77777777" w:rsidTr="003027A4">
        <w:trPr>
          <w:cnfStyle w:val="100000000000" w:firstRow="1" w:lastRow="0" w:firstColumn="0" w:lastColumn="0" w:oddVBand="0" w:evenVBand="0" w:oddHBand="0" w:evenHBand="0" w:firstRowFirstColumn="0" w:firstRowLastColumn="0" w:lastRowFirstColumn="0" w:lastRowLastColumn="0"/>
        </w:trPr>
        <w:tc>
          <w:tcPr>
            <w:tcW w:w="2890" w:type="dxa"/>
          </w:tcPr>
          <w:p w14:paraId="5C5A6F33" w14:textId="77777777" w:rsidR="00737A03" w:rsidRDefault="00737A03" w:rsidP="003027A4">
            <w:pPr>
              <w:pStyle w:val="tableheading"/>
            </w:pPr>
            <w:r>
              <w:t>Parameter name</w:t>
            </w:r>
          </w:p>
        </w:tc>
        <w:tc>
          <w:tcPr>
            <w:tcW w:w="1141" w:type="dxa"/>
          </w:tcPr>
          <w:p w14:paraId="1468EC1E" w14:textId="77777777" w:rsidR="00737A03" w:rsidRDefault="00737A03" w:rsidP="003027A4">
            <w:pPr>
              <w:pStyle w:val="tableheading"/>
            </w:pPr>
            <w:r>
              <w:t>Mandatory</w:t>
            </w:r>
          </w:p>
        </w:tc>
        <w:tc>
          <w:tcPr>
            <w:tcW w:w="1638" w:type="dxa"/>
          </w:tcPr>
          <w:p w14:paraId="183706A7" w14:textId="77777777" w:rsidR="00737A03" w:rsidRDefault="00737A03" w:rsidP="003027A4">
            <w:pPr>
              <w:pStyle w:val="tableheading"/>
            </w:pPr>
            <w:r>
              <w:t>Return signature</w:t>
            </w:r>
          </w:p>
        </w:tc>
        <w:tc>
          <w:tcPr>
            <w:tcW w:w="2937" w:type="dxa"/>
          </w:tcPr>
          <w:p w14:paraId="120700A6" w14:textId="77777777" w:rsidR="00737A03" w:rsidRDefault="00737A03" w:rsidP="003027A4">
            <w:pPr>
              <w:pStyle w:val="tableheading"/>
            </w:pPr>
            <w:r>
              <w:t>Description</w:t>
            </w:r>
          </w:p>
        </w:tc>
      </w:tr>
      <w:tr w:rsidR="00737A03" w14:paraId="59D8365D" w14:textId="77777777" w:rsidTr="003027A4">
        <w:tc>
          <w:tcPr>
            <w:tcW w:w="2890" w:type="dxa"/>
          </w:tcPr>
          <w:p w14:paraId="5F30652B" w14:textId="77777777" w:rsidR="00737A03" w:rsidRDefault="00737A03" w:rsidP="003027A4">
            <w:pPr>
              <w:pStyle w:val="tableentry"/>
            </w:pPr>
            <w:r>
              <w:t>responseCode</w:t>
            </w:r>
          </w:p>
        </w:tc>
        <w:tc>
          <w:tcPr>
            <w:tcW w:w="1141" w:type="dxa"/>
          </w:tcPr>
          <w:p w14:paraId="5EA61EA0" w14:textId="77777777" w:rsidR="00737A03" w:rsidRDefault="00737A03" w:rsidP="003027A4">
            <w:pPr>
              <w:pStyle w:val="tableentry"/>
            </w:pPr>
            <w:r>
              <w:t>Yes</w:t>
            </w:r>
          </w:p>
        </w:tc>
        <w:tc>
          <w:tcPr>
            <w:tcW w:w="1638" w:type="dxa"/>
          </w:tcPr>
          <w:p w14:paraId="25F1D191" w14:textId="77777777" w:rsidR="00737A03" w:rsidRDefault="00737A03" w:rsidP="003027A4">
            <w:pPr>
              <w:pStyle w:val="tableentry"/>
            </w:pPr>
            <w:r>
              <w:t>u</w:t>
            </w:r>
          </w:p>
        </w:tc>
        <w:tc>
          <w:tcPr>
            <w:tcW w:w="2937" w:type="dxa"/>
          </w:tcPr>
          <w:p w14:paraId="490181AA" w14:textId="77777777" w:rsidR="00737A03" w:rsidRDefault="00737A03" w:rsidP="003027A4">
            <w:pPr>
              <w:pStyle w:val="tableentry"/>
            </w:pPr>
            <w:r>
              <w:t>The result code of the operation.</w:t>
            </w:r>
          </w:p>
        </w:tc>
      </w:tr>
      <w:tr w:rsidR="00737A03" w14:paraId="75F16E71" w14:textId="77777777" w:rsidTr="003027A4">
        <w:tc>
          <w:tcPr>
            <w:tcW w:w="2890" w:type="dxa"/>
          </w:tcPr>
          <w:p w14:paraId="56AA854B" w14:textId="77777777" w:rsidR="00737A03" w:rsidRDefault="00737A03" w:rsidP="003027A4">
            <w:pPr>
              <w:pStyle w:val="tableentry"/>
            </w:pPr>
            <w:r>
              <w:t>lampID</w:t>
            </w:r>
          </w:p>
        </w:tc>
        <w:tc>
          <w:tcPr>
            <w:tcW w:w="1141" w:type="dxa"/>
          </w:tcPr>
          <w:p w14:paraId="66C88395" w14:textId="77777777" w:rsidR="00737A03" w:rsidRDefault="00737A03" w:rsidP="003027A4">
            <w:pPr>
              <w:pStyle w:val="tableentry"/>
            </w:pPr>
            <w:r>
              <w:t>Yes</w:t>
            </w:r>
          </w:p>
        </w:tc>
        <w:tc>
          <w:tcPr>
            <w:tcW w:w="1638" w:type="dxa"/>
          </w:tcPr>
          <w:p w14:paraId="356CD634" w14:textId="77777777" w:rsidR="00737A03" w:rsidRDefault="00737A03" w:rsidP="003027A4">
            <w:pPr>
              <w:pStyle w:val="tableentry"/>
            </w:pPr>
            <w:r>
              <w:t>s</w:t>
            </w:r>
          </w:p>
        </w:tc>
        <w:tc>
          <w:tcPr>
            <w:tcW w:w="2937" w:type="dxa"/>
          </w:tcPr>
          <w:p w14:paraId="2B625206" w14:textId="55825FD6" w:rsidR="00737A03" w:rsidRDefault="00737A03" w:rsidP="003027A4">
            <w:pPr>
              <w:pStyle w:val="tableentry"/>
            </w:pPr>
            <w:r>
              <w:t>The ID of the queried lamp</w:t>
            </w:r>
            <w:r w:rsidR="00C1624D">
              <w:t xml:space="preserve"> group.</w:t>
            </w:r>
          </w:p>
        </w:tc>
      </w:tr>
      <w:tr w:rsidR="00737A03" w14:paraId="7752DA77" w14:textId="77777777" w:rsidTr="003027A4">
        <w:tc>
          <w:tcPr>
            <w:tcW w:w="2890" w:type="dxa"/>
          </w:tcPr>
          <w:p w14:paraId="4A26E314" w14:textId="77777777" w:rsidR="00737A03" w:rsidRDefault="00737A03" w:rsidP="003027A4">
            <w:pPr>
              <w:pStyle w:val="tableentry"/>
            </w:pPr>
            <w:r>
              <w:t>language</w:t>
            </w:r>
          </w:p>
        </w:tc>
        <w:tc>
          <w:tcPr>
            <w:tcW w:w="1141" w:type="dxa"/>
          </w:tcPr>
          <w:p w14:paraId="50E2642F" w14:textId="77777777" w:rsidR="00737A03" w:rsidRDefault="00737A03" w:rsidP="003027A4">
            <w:pPr>
              <w:pStyle w:val="tableentry"/>
            </w:pPr>
            <w:r>
              <w:t>Yes</w:t>
            </w:r>
          </w:p>
        </w:tc>
        <w:tc>
          <w:tcPr>
            <w:tcW w:w="1638" w:type="dxa"/>
          </w:tcPr>
          <w:p w14:paraId="182A4AD3" w14:textId="77777777" w:rsidR="00737A03" w:rsidRDefault="00737A03" w:rsidP="003027A4">
            <w:pPr>
              <w:pStyle w:val="tableentry"/>
            </w:pPr>
            <w:r>
              <w:t>s</w:t>
            </w:r>
          </w:p>
        </w:tc>
        <w:tc>
          <w:tcPr>
            <w:tcW w:w="2937" w:type="dxa"/>
          </w:tcPr>
          <w:p w14:paraId="29853BC6" w14:textId="05A38909" w:rsidR="00737A03" w:rsidRDefault="00737A03" w:rsidP="00C1624D">
            <w:pPr>
              <w:pStyle w:val="tableentry"/>
            </w:pPr>
            <w:r>
              <w:t>The language of the returned result.</w:t>
            </w:r>
          </w:p>
        </w:tc>
      </w:tr>
    </w:tbl>
    <w:p w14:paraId="409408A2" w14:textId="77777777" w:rsidR="00737A03" w:rsidRDefault="00737A03" w:rsidP="00737A03">
      <w:pPr>
        <w:pStyle w:val="body"/>
        <w:rPr>
          <w:b/>
        </w:rPr>
      </w:pPr>
      <w:r>
        <w:rPr>
          <w:b/>
        </w:rPr>
        <w:t>Description</w:t>
      </w:r>
    </w:p>
    <w:p w14:paraId="0A1BFD01" w14:textId="6DCCCE25" w:rsidR="00737A03" w:rsidRPr="00D03C1A" w:rsidRDefault="00737A03" w:rsidP="00737A03">
      <w:pPr>
        <w:pStyle w:val="body"/>
      </w:pPr>
      <w:r>
        <w:t>Sets the name for the specified lamp</w:t>
      </w:r>
      <w:r w:rsidR="00C1624D">
        <w:t xml:space="preserve"> group</w:t>
      </w:r>
      <w:r>
        <w:t>.</w:t>
      </w:r>
    </w:p>
    <w:p w14:paraId="7726AD2B" w14:textId="58989BA7" w:rsidR="00F14C03" w:rsidRDefault="00F14C03" w:rsidP="00F14C03">
      <w:pPr>
        <w:pStyle w:val="Heading3"/>
      </w:pPr>
      <w:bookmarkStart w:id="53" w:name="_Toc408387007"/>
      <w:r>
        <w:t>CreateLampGroup</w:t>
      </w:r>
      <w:bookmarkEnd w:id="53"/>
    </w:p>
    <w:p w14:paraId="21CE48F4" w14:textId="77777777" w:rsidR="00F14C03" w:rsidRDefault="00F14C03" w:rsidP="00F14C03">
      <w:pPr>
        <w:pStyle w:val="body"/>
        <w:rPr>
          <w:b/>
        </w:rPr>
      </w:pPr>
      <w:r>
        <w:rPr>
          <w:b/>
        </w:rPr>
        <w:t>Inputs</w:t>
      </w:r>
    </w:p>
    <w:tbl>
      <w:tblPr>
        <w:tblStyle w:val="Tablegeneric"/>
        <w:tblW w:w="8606" w:type="dxa"/>
        <w:tblInd w:w="835" w:type="dxa"/>
        <w:tblLook w:val="04A0" w:firstRow="1" w:lastRow="0" w:firstColumn="1" w:lastColumn="0" w:noHBand="0" w:noVBand="1"/>
      </w:tblPr>
      <w:tblGrid>
        <w:gridCol w:w="2889"/>
        <w:gridCol w:w="1141"/>
        <w:gridCol w:w="1639"/>
        <w:gridCol w:w="2937"/>
      </w:tblGrid>
      <w:tr w:rsidR="00F14C03" w14:paraId="156BCCB9" w14:textId="77777777" w:rsidTr="00F14C03">
        <w:trPr>
          <w:cnfStyle w:val="100000000000" w:firstRow="1" w:lastRow="0" w:firstColumn="0" w:lastColumn="0" w:oddVBand="0" w:evenVBand="0" w:oddHBand="0" w:evenHBand="0" w:firstRowFirstColumn="0" w:firstRowLastColumn="0" w:lastRowFirstColumn="0" w:lastRowLastColumn="0"/>
        </w:trPr>
        <w:tc>
          <w:tcPr>
            <w:tcW w:w="2889" w:type="dxa"/>
          </w:tcPr>
          <w:p w14:paraId="01D175B6" w14:textId="77777777" w:rsidR="00F14C03" w:rsidRDefault="00F14C03" w:rsidP="003027A4">
            <w:pPr>
              <w:pStyle w:val="tableheading"/>
            </w:pPr>
            <w:r>
              <w:t>Parameter name</w:t>
            </w:r>
          </w:p>
        </w:tc>
        <w:tc>
          <w:tcPr>
            <w:tcW w:w="1141" w:type="dxa"/>
          </w:tcPr>
          <w:p w14:paraId="5B9D7C04" w14:textId="77777777" w:rsidR="00F14C03" w:rsidRDefault="00F14C03" w:rsidP="003027A4">
            <w:pPr>
              <w:pStyle w:val="tableheading"/>
            </w:pPr>
            <w:r>
              <w:t>Mandatory</w:t>
            </w:r>
          </w:p>
        </w:tc>
        <w:tc>
          <w:tcPr>
            <w:tcW w:w="1639" w:type="dxa"/>
          </w:tcPr>
          <w:p w14:paraId="43AB8870" w14:textId="77777777" w:rsidR="00F14C03" w:rsidRDefault="00F14C03" w:rsidP="003027A4">
            <w:pPr>
              <w:pStyle w:val="tableheading"/>
            </w:pPr>
            <w:r>
              <w:t>Signature</w:t>
            </w:r>
          </w:p>
        </w:tc>
        <w:tc>
          <w:tcPr>
            <w:tcW w:w="2937" w:type="dxa"/>
          </w:tcPr>
          <w:p w14:paraId="269DF925" w14:textId="77777777" w:rsidR="00F14C03" w:rsidRDefault="00F14C03" w:rsidP="003027A4">
            <w:pPr>
              <w:pStyle w:val="tableheading"/>
            </w:pPr>
            <w:r>
              <w:t>Description</w:t>
            </w:r>
          </w:p>
        </w:tc>
      </w:tr>
      <w:tr w:rsidR="00F14C03" w14:paraId="35A55234" w14:textId="77777777" w:rsidTr="00F14C03">
        <w:tc>
          <w:tcPr>
            <w:tcW w:w="2889" w:type="dxa"/>
          </w:tcPr>
          <w:p w14:paraId="28AB1F86" w14:textId="224F6272" w:rsidR="00F14C03" w:rsidRPr="00F14C03" w:rsidRDefault="00F14C03" w:rsidP="003027A4">
            <w:pPr>
              <w:pStyle w:val="tableheading"/>
              <w:rPr>
                <w:b w:val="0"/>
              </w:rPr>
            </w:pPr>
            <w:r>
              <w:rPr>
                <w:b w:val="0"/>
              </w:rPr>
              <w:t>lampIDs</w:t>
            </w:r>
          </w:p>
        </w:tc>
        <w:tc>
          <w:tcPr>
            <w:tcW w:w="1141" w:type="dxa"/>
          </w:tcPr>
          <w:p w14:paraId="47E5168B" w14:textId="5A8062D0" w:rsidR="00F14C03" w:rsidRPr="00F14C03" w:rsidRDefault="00F14C03" w:rsidP="003027A4">
            <w:pPr>
              <w:pStyle w:val="tableheading"/>
              <w:rPr>
                <w:b w:val="0"/>
              </w:rPr>
            </w:pPr>
            <w:r>
              <w:rPr>
                <w:b w:val="0"/>
              </w:rPr>
              <w:t>Yes</w:t>
            </w:r>
          </w:p>
        </w:tc>
        <w:tc>
          <w:tcPr>
            <w:tcW w:w="1639" w:type="dxa"/>
          </w:tcPr>
          <w:p w14:paraId="3A9EBB8C" w14:textId="0A5BB6A2" w:rsidR="00F14C03" w:rsidRPr="00F14C03" w:rsidRDefault="00F14C03" w:rsidP="003027A4">
            <w:pPr>
              <w:pStyle w:val="tableheading"/>
              <w:rPr>
                <w:b w:val="0"/>
              </w:rPr>
            </w:pPr>
            <w:r>
              <w:rPr>
                <w:b w:val="0"/>
              </w:rPr>
              <w:t>as</w:t>
            </w:r>
          </w:p>
        </w:tc>
        <w:tc>
          <w:tcPr>
            <w:tcW w:w="2937" w:type="dxa"/>
          </w:tcPr>
          <w:p w14:paraId="768DB6A8" w14:textId="6CDC746F" w:rsidR="00F14C03" w:rsidRPr="00F14C03" w:rsidRDefault="00F14C03" w:rsidP="003027A4">
            <w:pPr>
              <w:pStyle w:val="tableheading"/>
              <w:rPr>
                <w:b w:val="0"/>
              </w:rPr>
            </w:pPr>
            <w:r>
              <w:rPr>
                <w:b w:val="0"/>
              </w:rPr>
              <w:t>Array of lamp IDs to be included in the new group.</w:t>
            </w:r>
          </w:p>
        </w:tc>
      </w:tr>
      <w:tr w:rsidR="00F14C03" w14:paraId="5B249BBE" w14:textId="77777777" w:rsidTr="00F14C03">
        <w:tc>
          <w:tcPr>
            <w:tcW w:w="2889" w:type="dxa"/>
          </w:tcPr>
          <w:p w14:paraId="6399853C" w14:textId="606BAD80" w:rsidR="00F14C03" w:rsidRDefault="00F14C03" w:rsidP="003027A4">
            <w:pPr>
              <w:pStyle w:val="tableentry"/>
            </w:pPr>
            <w:r>
              <w:t>lampGroupIDs</w:t>
            </w:r>
          </w:p>
        </w:tc>
        <w:tc>
          <w:tcPr>
            <w:tcW w:w="1141" w:type="dxa"/>
          </w:tcPr>
          <w:p w14:paraId="13993933" w14:textId="77777777" w:rsidR="00F14C03" w:rsidRDefault="00F14C03" w:rsidP="003027A4">
            <w:pPr>
              <w:pStyle w:val="tableentry"/>
            </w:pPr>
            <w:r>
              <w:t>Yes</w:t>
            </w:r>
          </w:p>
        </w:tc>
        <w:tc>
          <w:tcPr>
            <w:tcW w:w="1639" w:type="dxa"/>
          </w:tcPr>
          <w:p w14:paraId="78340A4D" w14:textId="1DEBE5FD" w:rsidR="00F14C03" w:rsidRDefault="00F14C03" w:rsidP="003027A4">
            <w:pPr>
              <w:pStyle w:val="tableentry"/>
            </w:pPr>
            <w:r>
              <w:t>as</w:t>
            </w:r>
          </w:p>
        </w:tc>
        <w:tc>
          <w:tcPr>
            <w:tcW w:w="2937" w:type="dxa"/>
          </w:tcPr>
          <w:p w14:paraId="7F7C35B0" w14:textId="015C5A68" w:rsidR="00F14C03" w:rsidRDefault="00F14C03" w:rsidP="003027A4">
            <w:pPr>
              <w:pStyle w:val="tableentry"/>
            </w:pPr>
            <w:r>
              <w:t>Array of lamp group IDs to be included in the new group.</w:t>
            </w:r>
          </w:p>
        </w:tc>
      </w:tr>
      <w:tr w:rsidR="00F14C03" w14:paraId="78F1996F" w14:textId="77777777" w:rsidTr="00F14C03">
        <w:tc>
          <w:tcPr>
            <w:tcW w:w="2889" w:type="dxa"/>
          </w:tcPr>
          <w:p w14:paraId="2677BD23" w14:textId="4F0506F2" w:rsidR="00F14C03" w:rsidRDefault="00F14C03" w:rsidP="003027A4">
            <w:pPr>
              <w:pStyle w:val="tableentry"/>
            </w:pPr>
            <w:r>
              <w:t>lampGroupName</w:t>
            </w:r>
          </w:p>
        </w:tc>
        <w:tc>
          <w:tcPr>
            <w:tcW w:w="1141" w:type="dxa"/>
          </w:tcPr>
          <w:p w14:paraId="5A9FBDE2" w14:textId="77777777" w:rsidR="00F14C03" w:rsidRDefault="00F14C03" w:rsidP="003027A4">
            <w:pPr>
              <w:pStyle w:val="tableentry"/>
            </w:pPr>
            <w:r>
              <w:t>Yes</w:t>
            </w:r>
          </w:p>
        </w:tc>
        <w:tc>
          <w:tcPr>
            <w:tcW w:w="1639" w:type="dxa"/>
          </w:tcPr>
          <w:p w14:paraId="3D445C98" w14:textId="77777777" w:rsidR="00F14C03" w:rsidRDefault="00F14C03" w:rsidP="003027A4">
            <w:pPr>
              <w:pStyle w:val="tableentry"/>
            </w:pPr>
            <w:r>
              <w:t>s</w:t>
            </w:r>
          </w:p>
        </w:tc>
        <w:tc>
          <w:tcPr>
            <w:tcW w:w="2937" w:type="dxa"/>
          </w:tcPr>
          <w:p w14:paraId="02A116BA" w14:textId="77777777" w:rsidR="00F14C03" w:rsidRDefault="00F14C03" w:rsidP="003027A4">
            <w:pPr>
              <w:pStyle w:val="tableentry"/>
            </w:pPr>
            <w:r>
              <w:t>The new name of the lamp group.</w:t>
            </w:r>
          </w:p>
        </w:tc>
      </w:tr>
      <w:tr w:rsidR="00F14C03" w14:paraId="0239D12B" w14:textId="77777777" w:rsidTr="00F14C03">
        <w:tc>
          <w:tcPr>
            <w:tcW w:w="2889" w:type="dxa"/>
          </w:tcPr>
          <w:p w14:paraId="67983C8C" w14:textId="77777777" w:rsidR="00F14C03" w:rsidRDefault="00F14C03" w:rsidP="003027A4">
            <w:pPr>
              <w:pStyle w:val="tableentry"/>
            </w:pPr>
            <w:r>
              <w:t>language</w:t>
            </w:r>
          </w:p>
        </w:tc>
        <w:tc>
          <w:tcPr>
            <w:tcW w:w="1141" w:type="dxa"/>
          </w:tcPr>
          <w:p w14:paraId="5657B620" w14:textId="77777777" w:rsidR="00F14C03" w:rsidRDefault="00F14C03" w:rsidP="003027A4">
            <w:pPr>
              <w:pStyle w:val="tableentry"/>
            </w:pPr>
            <w:r>
              <w:t>Yes</w:t>
            </w:r>
          </w:p>
        </w:tc>
        <w:tc>
          <w:tcPr>
            <w:tcW w:w="1639" w:type="dxa"/>
          </w:tcPr>
          <w:p w14:paraId="7DF2DFB5" w14:textId="77777777" w:rsidR="00F14C03" w:rsidRDefault="00F14C03" w:rsidP="003027A4">
            <w:pPr>
              <w:pStyle w:val="tableentry"/>
            </w:pPr>
            <w:r>
              <w:t>s</w:t>
            </w:r>
          </w:p>
        </w:tc>
        <w:tc>
          <w:tcPr>
            <w:tcW w:w="2937" w:type="dxa"/>
          </w:tcPr>
          <w:p w14:paraId="697D2D25" w14:textId="77777777" w:rsidR="00F14C03" w:rsidRDefault="00F14C03" w:rsidP="003027A4">
            <w:pPr>
              <w:pStyle w:val="tableentry"/>
            </w:pPr>
            <w:r>
              <w:t>The language in which the lamp group name is inputted.</w:t>
            </w:r>
          </w:p>
        </w:tc>
      </w:tr>
    </w:tbl>
    <w:p w14:paraId="7F1A013C" w14:textId="77777777" w:rsidR="00F14C03" w:rsidRDefault="00F14C03" w:rsidP="00F14C03">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F14C03" w14:paraId="26703231" w14:textId="77777777" w:rsidTr="003027A4">
        <w:trPr>
          <w:cnfStyle w:val="100000000000" w:firstRow="1" w:lastRow="0" w:firstColumn="0" w:lastColumn="0" w:oddVBand="0" w:evenVBand="0" w:oddHBand="0" w:evenHBand="0" w:firstRowFirstColumn="0" w:firstRowLastColumn="0" w:lastRowFirstColumn="0" w:lastRowLastColumn="0"/>
        </w:trPr>
        <w:tc>
          <w:tcPr>
            <w:tcW w:w="2890" w:type="dxa"/>
          </w:tcPr>
          <w:p w14:paraId="23AE57DB" w14:textId="77777777" w:rsidR="00F14C03" w:rsidRDefault="00F14C03" w:rsidP="003027A4">
            <w:pPr>
              <w:pStyle w:val="tableheading"/>
            </w:pPr>
            <w:r>
              <w:lastRenderedPageBreak/>
              <w:t>Parameter name</w:t>
            </w:r>
          </w:p>
        </w:tc>
        <w:tc>
          <w:tcPr>
            <w:tcW w:w="1141" w:type="dxa"/>
          </w:tcPr>
          <w:p w14:paraId="726D3D1B" w14:textId="77777777" w:rsidR="00F14C03" w:rsidRDefault="00F14C03" w:rsidP="003027A4">
            <w:pPr>
              <w:pStyle w:val="tableheading"/>
            </w:pPr>
            <w:r>
              <w:t>Mandatory</w:t>
            </w:r>
          </w:p>
        </w:tc>
        <w:tc>
          <w:tcPr>
            <w:tcW w:w="1638" w:type="dxa"/>
          </w:tcPr>
          <w:p w14:paraId="63CE18C3" w14:textId="77777777" w:rsidR="00F14C03" w:rsidRDefault="00F14C03" w:rsidP="003027A4">
            <w:pPr>
              <w:pStyle w:val="tableheading"/>
            </w:pPr>
            <w:r>
              <w:t>Return signature</w:t>
            </w:r>
          </w:p>
        </w:tc>
        <w:tc>
          <w:tcPr>
            <w:tcW w:w="2937" w:type="dxa"/>
          </w:tcPr>
          <w:p w14:paraId="7498D6AA" w14:textId="77777777" w:rsidR="00F14C03" w:rsidRDefault="00F14C03" w:rsidP="003027A4">
            <w:pPr>
              <w:pStyle w:val="tableheading"/>
            </w:pPr>
            <w:r>
              <w:t>Description</w:t>
            </w:r>
          </w:p>
        </w:tc>
      </w:tr>
      <w:tr w:rsidR="00F14C03" w14:paraId="220BFAB1" w14:textId="77777777" w:rsidTr="003027A4">
        <w:tc>
          <w:tcPr>
            <w:tcW w:w="2890" w:type="dxa"/>
          </w:tcPr>
          <w:p w14:paraId="39425426" w14:textId="77777777" w:rsidR="00F14C03" w:rsidRDefault="00F14C03" w:rsidP="003027A4">
            <w:pPr>
              <w:pStyle w:val="tableentry"/>
            </w:pPr>
            <w:r>
              <w:t>responseCode</w:t>
            </w:r>
          </w:p>
        </w:tc>
        <w:tc>
          <w:tcPr>
            <w:tcW w:w="1141" w:type="dxa"/>
          </w:tcPr>
          <w:p w14:paraId="40A3012F" w14:textId="77777777" w:rsidR="00F14C03" w:rsidRDefault="00F14C03" w:rsidP="003027A4">
            <w:pPr>
              <w:pStyle w:val="tableentry"/>
            </w:pPr>
            <w:r>
              <w:t>Yes</w:t>
            </w:r>
          </w:p>
        </w:tc>
        <w:tc>
          <w:tcPr>
            <w:tcW w:w="1638" w:type="dxa"/>
          </w:tcPr>
          <w:p w14:paraId="48713793" w14:textId="77777777" w:rsidR="00F14C03" w:rsidRDefault="00F14C03" w:rsidP="003027A4">
            <w:pPr>
              <w:pStyle w:val="tableentry"/>
            </w:pPr>
            <w:r>
              <w:t>u</w:t>
            </w:r>
          </w:p>
        </w:tc>
        <w:tc>
          <w:tcPr>
            <w:tcW w:w="2937" w:type="dxa"/>
          </w:tcPr>
          <w:p w14:paraId="3A6DD187" w14:textId="77777777" w:rsidR="00F14C03" w:rsidRDefault="00F14C03" w:rsidP="003027A4">
            <w:pPr>
              <w:pStyle w:val="tableentry"/>
            </w:pPr>
            <w:r>
              <w:t>The result code of the operation.</w:t>
            </w:r>
          </w:p>
        </w:tc>
      </w:tr>
      <w:tr w:rsidR="00F14C03" w14:paraId="371E9437" w14:textId="77777777" w:rsidTr="003027A4">
        <w:tc>
          <w:tcPr>
            <w:tcW w:w="2890" w:type="dxa"/>
          </w:tcPr>
          <w:p w14:paraId="409D1930" w14:textId="237004D3" w:rsidR="00F14C03" w:rsidRDefault="00F14C03" w:rsidP="003027A4">
            <w:pPr>
              <w:pStyle w:val="tableentry"/>
            </w:pPr>
            <w:r>
              <w:t>lamp</w:t>
            </w:r>
            <w:r w:rsidR="005A37E6">
              <w:t>Group</w:t>
            </w:r>
            <w:r>
              <w:t>ID</w:t>
            </w:r>
          </w:p>
        </w:tc>
        <w:tc>
          <w:tcPr>
            <w:tcW w:w="1141" w:type="dxa"/>
          </w:tcPr>
          <w:p w14:paraId="65DC2BD0" w14:textId="77777777" w:rsidR="00F14C03" w:rsidRDefault="00F14C03" w:rsidP="003027A4">
            <w:pPr>
              <w:pStyle w:val="tableentry"/>
            </w:pPr>
            <w:r>
              <w:t>Yes</w:t>
            </w:r>
          </w:p>
        </w:tc>
        <w:tc>
          <w:tcPr>
            <w:tcW w:w="1638" w:type="dxa"/>
          </w:tcPr>
          <w:p w14:paraId="4A89C18C" w14:textId="77777777" w:rsidR="00F14C03" w:rsidRDefault="00F14C03" w:rsidP="003027A4">
            <w:pPr>
              <w:pStyle w:val="tableentry"/>
            </w:pPr>
            <w:r>
              <w:t>s</w:t>
            </w:r>
          </w:p>
        </w:tc>
        <w:tc>
          <w:tcPr>
            <w:tcW w:w="2937" w:type="dxa"/>
          </w:tcPr>
          <w:p w14:paraId="21D302C9" w14:textId="13D68847" w:rsidR="00F14C03" w:rsidRDefault="00F14C03" w:rsidP="005A37E6">
            <w:pPr>
              <w:pStyle w:val="tableentry"/>
            </w:pPr>
            <w:r>
              <w:t xml:space="preserve">The ID of </w:t>
            </w:r>
            <w:r w:rsidR="005A37E6">
              <w:t>the newly created lamp group</w:t>
            </w:r>
            <w:r>
              <w:t>.</w:t>
            </w:r>
          </w:p>
        </w:tc>
      </w:tr>
    </w:tbl>
    <w:p w14:paraId="174A408F" w14:textId="77777777" w:rsidR="00F14C03" w:rsidRDefault="00F14C03" w:rsidP="00F14C03">
      <w:pPr>
        <w:pStyle w:val="body"/>
        <w:rPr>
          <w:b/>
        </w:rPr>
      </w:pPr>
      <w:r>
        <w:rPr>
          <w:b/>
        </w:rPr>
        <w:t>Description</w:t>
      </w:r>
    </w:p>
    <w:p w14:paraId="169B77E8" w14:textId="5ADB2321" w:rsidR="00F14C03" w:rsidRPr="00D03C1A" w:rsidRDefault="005A37E6" w:rsidP="00F14C03">
      <w:pPr>
        <w:pStyle w:val="body"/>
      </w:pPr>
      <w:r>
        <w:t>Creates a new lamp group on the controller</w:t>
      </w:r>
      <w:r w:rsidR="00F14C03">
        <w:t>.</w:t>
      </w:r>
    </w:p>
    <w:p w14:paraId="34EB182D" w14:textId="17B2B104" w:rsidR="005A37E6" w:rsidRDefault="005A37E6" w:rsidP="005A37E6">
      <w:pPr>
        <w:pStyle w:val="Heading3"/>
      </w:pPr>
      <w:bookmarkStart w:id="54" w:name="_Toc408387008"/>
      <w:r>
        <w:t>UpdateLampGroup</w:t>
      </w:r>
      <w:bookmarkEnd w:id="54"/>
    </w:p>
    <w:p w14:paraId="3A0B459F" w14:textId="77777777" w:rsidR="005A37E6" w:rsidRDefault="005A37E6" w:rsidP="005A37E6">
      <w:pPr>
        <w:pStyle w:val="body"/>
        <w:rPr>
          <w:b/>
        </w:rPr>
      </w:pPr>
      <w:r>
        <w:rPr>
          <w:b/>
        </w:rPr>
        <w:t>Inputs</w:t>
      </w:r>
    </w:p>
    <w:tbl>
      <w:tblPr>
        <w:tblStyle w:val="Tablegeneric"/>
        <w:tblW w:w="8606" w:type="dxa"/>
        <w:tblInd w:w="835" w:type="dxa"/>
        <w:tblLook w:val="04A0" w:firstRow="1" w:lastRow="0" w:firstColumn="1" w:lastColumn="0" w:noHBand="0" w:noVBand="1"/>
      </w:tblPr>
      <w:tblGrid>
        <w:gridCol w:w="2889"/>
        <w:gridCol w:w="1141"/>
        <w:gridCol w:w="1639"/>
        <w:gridCol w:w="2937"/>
      </w:tblGrid>
      <w:tr w:rsidR="005A37E6" w14:paraId="390597A2" w14:textId="77777777" w:rsidTr="003027A4">
        <w:trPr>
          <w:cnfStyle w:val="100000000000" w:firstRow="1" w:lastRow="0" w:firstColumn="0" w:lastColumn="0" w:oddVBand="0" w:evenVBand="0" w:oddHBand="0" w:evenHBand="0" w:firstRowFirstColumn="0" w:firstRowLastColumn="0" w:lastRowFirstColumn="0" w:lastRowLastColumn="0"/>
        </w:trPr>
        <w:tc>
          <w:tcPr>
            <w:tcW w:w="2889" w:type="dxa"/>
          </w:tcPr>
          <w:p w14:paraId="5D7AC558" w14:textId="77777777" w:rsidR="005A37E6" w:rsidRDefault="005A37E6" w:rsidP="003027A4">
            <w:pPr>
              <w:pStyle w:val="tableheading"/>
            </w:pPr>
            <w:r>
              <w:t>Parameter name</w:t>
            </w:r>
          </w:p>
        </w:tc>
        <w:tc>
          <w:tcPr>
            <w:tcW w:w="1141" w:type="dxa"/>
          </w:tcPr>
          <w:p w14:paraId="49F19FFA" w14:textId="77777777" w:rsidR="005A37E6" w:rsidRDefault="005A37E6" w:rsidP="003027A4">
            <w:pPr>
              <w:pStyle w:val="tableheading"/>
            </w:pPr>
            <w:r>
              <w:t>Mandatory</w:t>
            </w:r>
          </w:p>
        </w:tc>
        <w:tc>
          <w:tcPr>
            <w:tcW w:w="1639" w:type="dxa"/>
          </w:tcPr>
          <w:p w14:paraId="55931FF2" w14:textId="77777777" w:rsidR="005A37E6" w:rsidRDefault="005A37E6" w:rsidP="003027A4">
            <w:pPr>
              <w:pStyle w:val="tableheading"/>
            </w:pPr>
            <w:r>
              <w:t>Signature</w:t>
            </w:r>
          </w:p>
        </w:tc>
        <w:tc>
          <w:tcPr>
            <w:tcW w:w="2937" w:type="dxa"/>
          </w:tcPr>
          <w:p w14:paraId="083D76DC" w14:textId="77777777" w:rsidR="005A37E6" w:rsidRDefault="005A37E6" w:rsidP="003027A4">
            <w:pPr>
              <w:pStyle w:val="tableheading"/>
            </w:pPr>
            <w:r>
              <w:t>Description</w:t>
            </w:r>
          </w:p>
        </w:tc>
      </w:tr>
      <w:tr w:rsidR="005A37E6" w14:paraId="396A8A32" w14:textId="77777777" w:rsidTr="003027A4">
        <w:tc>
          <w:tcPr>
            <w:tcW w:w="2889" w:type="dxa"/>
          </w:tcPr>
          <w:p w14:paraId="55C3113A" w14:textId="0181A4C5" w:rsidR="005A37E6" w:rsidRPr="005A37E6" w:rsidRDefault="005A37E6" w:rsidP="003027A4">
            <w:pPr>
              <w:pStyle w:val="tableheading"/>
              <w:rPr>
                <w:b w:val="0"/>
              </w:rPr>
            </w:pPr>
            <w:r>
              <w:rPr>
                <w:b w:val="0"/>
              </w:rPr>
              <w:t>lampGroupID</w:t>
            </w:r>
          </w:p>
        </w:tc>
        <w:tc>
          <w:tcPr>
            <w:tcW w:w="1141" w:type="dxa"/>
          </w:tcPr>
          <w:p w14:paraId="3778C94B" w14:textId="3BD4B369" w:rsidR="005A37E6" w:rsidRPr="005A37E6" w:rsidRDefault="005A37E6" w:rsidP="003027A4">
            <w:pPr>
              <w:pStyle w:val="tableheading"/>
              <w:rPr>
                <w:b w:val="0"/>
              </w:rPr>
            </w:pPr>
            <w:r>
              <w:rPr>
                <w:b w:val="0"/>
              </w:rPr>
              <w:t>Yes</w:t>
            </w:r>
          </w:p>
        </w:tc>
        <w:tc>
          <w:tcPr>
            <w:tcW w:w="1639" w:type="dxa"/>
          </w:tcPr>
          <w:p w14:paraId="2FCF1950" w14:textId="7C9C88FB" w:rsidR="005A37E6" w:rsidRPr="005A37E6" w:rsidRDefault="005A37E6" w:rsidP="003027A4">
            <w:pPr>
              <w:pStyle w:val="tableheading"/>
              <w:rPr>
                <w:b w:val="0"/>
              </w:rPr>
            </w:pPr>
            <w:r>
              <w:rPr>
                <w:b w:val="0"/>
              </w:rPr>
              <w:t>s</w:t>
            </w:r>
          </w:p>
        </w:tc>
        <w:tc>
          <w:tcPr>
            <w:tcW w:w="2937" w:type="dxa"/>
          </w:tcPr>
          <w:p w14:paraId="370AEE73" w14:textId="69F3903E" w:rsidR="005A37E6" w:rsidRPr="005A37E6" w:rsidRDefault="005A37E6" w:rsidP="003027A4">
            <w:pPr>
              <w:pStyle w:val="tableheading"/>
              <w:rPr>
                <w:b w:val="0"/>
              </w:rPr>
            </w:pPr>
            <w:r>
              <w:rPr>
                <w:b w:val="0"/>
              </w:rPr>
              <w:t>The ID of the lamp group to update.</w:t>
            </w:r>
          </w:p>
        </w:tc>
      </w:tr>
      <w:tr w:rsidR="005A37E6" w14:paraId="3D9CB8A9" w14:textId="77777777" w:rsidTr="003027A4">
        <w:tc>
          <w:tcPr>
            <w:tcW w:w="2889" w:type="dxa"/>
          </w:tcPr>
          <w:p w14:paraId="26970728" w14:textId="77777777" w:rsidR="005A37E6" w:rsidRPr="00F14C03" w:rsidRDefault="005A37E6" w:rsidP="003027A4">
            <w:pPr>
              <w:pStyle w:val="tableheading"/>
              <w:rPr>
                <w:b w:val="0"/>
              </w:rPr>
            </w:pPr>
            <w:r>
              <w:rPr>
                <w:b w:val="0"/>
              </w:rPr>
              <w:t>lampIDs</w:t>
            </w:r>
          </w:p>
        </w:tc>
        <w:tc>
          <w:tcPr>
            <w:tcW w:w="1141" w:type="dxa"/>
          </w:tcPr>
          <w:p w14:paraId="0AFA5330" w14:textId="77777777" w:rsidR="005A37E6" w:rsidRPr="00F14C03" w:rsidRDefault="005A37E6" w:rsidP="003027A4">
            <w:pPr>
              <w:pStyle w:val="tableheading"/>
              <w:rPr>
                <w:b w:val="0"/>
              </w:rPr>
            </w:pPr>
            <w:r>
              <w:rPr>
                <w:b w:val="0"/>
              </w:rPr>
              <w:t>Yes</w:t>
            </w:r>
          </w:p>
        </w:tc>
        <w:tc>
          <w:tcPr>
            <w:tcW w:w="1639" w:type="dxa"/>
          </w:tcPr>
          <w:p w14:paraId="4056211E" w14:textId="77777777" w:rsidR="005A37E6" w:rsidRPr="00F14C03" w:rsidRDefault="005A37E6" w:rsidP="003027A4">
            <w:pPr>
              <w:pStyle w:val="tableheading"/>
              <w:rPr>
                <w:b w:val="0"/>
              </w:rPr>
            </w:pPr>
            <w:r>
              <w:rPr>
                <w:b w:val="0"/>
              </w:rPr>
              <w:t>as</w:t>
            </w:r>
          </w:p>
        </w:tc>
        <w:tc>
          <w:tcPr>
            <w:tcW w:w="2937" w:type="dxa"/>
          </w:tcPr>
          <w:p w14:paraId="43415D15" w14:textId="32428952" w:rsidR="005A37E6" w:rsidRPr="00F14C03" w:rsidRDefault="005A37E6" w:rsidP="005A37E6">
            <w:pPr>
              <w:pStyle w:val="tableheading"/>
              <w:rPr>
                <w:b w:val="0"/>
              </w:rPr>
            </w:pPr>
            <w:r>
              <w:rPr>
                <w:b w:val="0"/>
              </w:rPr>
              <w:t>Array of lamp IDs to be included in the updated group.</w:t>
            </w:r>
          </w:p>
        </w:tc>
      </w:tr>
      <w:tr w:rsidR="005A37E6" w14:paraId="180366B6" w14:textId="77777777" w:rsidTr="003027A4">
        <w:tc>
          <w:tcPr>
            <w:tcW w:w="2889" w:type="dxa"/>
          </w:tcPr>
          <w:p w14:paraId="4064F08E" w14:textId="77777777" w:rsidR="005A37E6" w:rsidRDefault="005A37E6" w:rsidP="003027A4">
            <w:pPr>
              <w:pStyle w:val="tableentry"/>
            </w:pPr>
            <w:r>
              <w:t>lampGroupIDs</w:t>
            </w:r>
          </w:p>
        </w:tc>
        <w:tc>
          <w:tcPr>
            <w:tcW w:w="1141" w:type="dxa"/>
          </w:tcPr>
          <w:p w14:paraId="7B6D4429" w14:textId="77777777" w:rsidR="005A37E6" w:rsidRDefault="005A37E6" w:rsidP="003027A4">
            <w:pPr>
              <w:pStyle w:val="tableentry"/>
            </w:pPr>
            <w:r>
              <w:t>Yes</w:t>
            </w:r>
          </w:p>
        </w:tc>
        <w:tc>
          <w:tcPr>
            <w:tcW w:w="1639" w:type="dxa"/>
          </w:tcPr>
          <w:p w14:paraId="29DCCB29" w14:textId="77777777" w:rsidR="005A37E6" w:rsidRDefault="005A37E6" w:rsidP="003027A4">
            <w:pPr>
              <w:pStyle w:val="tableentry"/>
            </w:pPr>
            <w:r>
              <w:t>as</w:t>
            </w:r>
          </w:p>
        </w:tc>
        <w:tc>
          <w:tcPr>
            <w:tcW w:w="2937" w:type="dxa"/>
          </w:tcPr>
          <w:p w14:paraId="166ABDE3" w14:textId="7B11D7B3" w:rsidR="005A37E6" w:rsidRDefault="005A37E6" w:rsidP="005A37E6">
            <w:pPr>
              <w:pStyle w:val="tableentry"/>
            </w:pPr>
            <w:r>
              <w:t>Array of lamp group IDs to be included in the updated group.</w:t>
            </w:r>
          </w:p>
        </w:tc>
      </w:tr>
    </w:tbl>
    <w:p w14:paraId="6F0585A5" w14:textId="77777777" w:rsidR="005A37E6" w:rsidRDefault="005A37E6" w:rsidP="005A37E6">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5A37E6" w14:paraId="3E7FC73C" w14:textId="77777777" w:rsidTr="003027A4">
        <w:trPr>
          <w:cnfStyle w:val="100000000000" w:firstRow="1" w:lastRow="0" w:firstColumn="0" w:lastColumn="0" w:oddVBand="0" w:evenVBand="0" w:oddHBand="0" w:evenHBand="0" w:firstRowFirstColumn="0" w:firstRowLastColumn="0" w:lastRowFirstColumn="0" w:lastRowLastColumn="0"/>
        </w:trPr>
        <w:tc>
          <w:tcPr>
            <w:tcW w:w="2890" w:type="dxa"/>
          </w:tcPr>
          <w:p w14:paraId="41E50034" w14:textId="77777777" w:rsidR="005A37E6" w:rsidRDefault="005A37E6" w:rsidP="003027A4">
            <w:pPr>
              <w:pStyle w:val="tableheading"/>
            </w:pPr>
            <w:r>
              <w:t>Parameter name</w:t>
            </w:r>
          </w:p>
        </w:tc>
        <w:tc>
          <w:tcPr>
            <w:tcW w:w="1141" w:type="dxa"/>
          </w:tcPr>
          <w:p w14:paraId="0945AF13" w14:textId="77777777" w:rsidR="005A37E6" w:rsidRDefault="005A37E6" w:rsidP="003027A4">
            <w:pPr>
              <w:pStyle w:val="tableheading"/>
            </w:pPr>
            <w:r>
              <w:t>Mandatory</w:t>
            </w:r>
          </w:p>
        </w:tc>
        <w:tc>
          <w:tcPr>
            <w:tcW w:w="1638" w:type="dxa"/>
          </w:tcPr>
          <w:p w14:paraId="515A19C2" w14:textId="77777777" w:rsidR="005A37E6" w:rsidRDefault="005A37E6" w:rsidP="003027A4">
            <w:pPr>
              <w:pStyle w:val="tableheading"/>
            </w:pPr>
            <w:r>
              <w:t>Return signature</w:t>
            </w:r>
          </w:p>
        </w:tc>
        <w:tc>
          <w:tcPr>
            <w:tcW w:w="2937" w:type="dxa"/>
          </w:tcPr>
          <w:p w14:paraId="089B079D" w14:textId="77777777" w:rsidR="005A37E6" w:rsidRDefault="005A37E6" w:rsidP="003027A4">
            <w:pPr>
              <w:pStyle w:val="tableheading"/>
            </w:pPr>
            <w:r>
              <w:t>Description</w:t>
            </w:r>
          </w:p>
        </w:tc>
      </w:tr>
      <w:tr w:rsidR="005A37E6" w14:paraId="11EC0622" w14:textId="77777777" w:rsidTr="003027A4">
        <w:tc>
          <w:tcPr>
            <w:tcW w:w="2890" w:type="dxa"/>
          </w:tcPr>
          <w:p w14:paraId="470B2149" w14:textId="77777777" w:rsidR="005A37E6" w:rsidRDefault="005A37E6" w:rsidP="003027A4">
            <w:pPr>
              <w:pStyle w:val="tableentry"/>
            </w:pPr>
            <w:r>
              <w:t>responseCode</w:t>
            </w:r>
          </w:p>
        </w:tc>
        <w:tc>
          <w:tcPr>
            <w:tcW w:w="1141" w:type="dxa"/>
          </w:tcPr>
          <w:p w14:paraId="1108DB38" w14:textId="77777777" w:rsidR="005A37E6" w:rsidRDefault="005A37E6" w:rsidP="003027A4">
            <w:pPr>
              <w:pStyle w:val="tableentry"/>
            </w:pPr>
            <w:r>
              <w:t>Yes</w:t>
            </w:r>
          </w:p>
        </w:tc>
        <w:tc>
          <w:tcPr>
            <w:tcW w:w="1638" w:type="dxa"/>
          </w:tcPr>
          <w:p w14:paraId="1BCEA3D3" w14:textId="77777777" w:rsidR="005A37E6" w:rsidRDefault="005A37E6" w:rsidP="003027A4">
            <w:pPr>
              <w:pStyle w:val="tableentry"/>
            </w:pPr>
            <w:r>
              <w:t>u</w:t>
            </w:r>
          </w:p>
        </w:tc>
        <w:tc>
          <w:tcPr>
            <w:tcW w:w="2937" w:type="dxa"/>
          </w:tcPr>
          <w:p w14:paraId="616F9D22" w14:textId="77777777" w:rsidR="005A37E6" w:rsidRDefault="005A37E6" w:rsidP="003027A4">
            <w:pPr>
              <w:pStyle w:val="tableentry"/>
            </w:pPr>
            <w:r>
              <w:t>The result code of the operation.</w:t>
            </w:r>
          </w:p>
        </w:tc>
      </w:tr>
      <w:tr w:rsidR="005A37E6" w14:paraId="37EBA5B6" w14:textId="77777777" w:rsidTr="003027A4">
        <w:tc>
          <w:tcPr>
            <w:tcW w:w="2890" w:type="dxa"/>
          </w:tcPr>
          <w:p w14:paraId="26B40598" w14:textId="77777777" w:rsidR="005A37E6" w:rsidRDefault="005A37E6" w:rsidP="003027A4">
            <w:pPr>
              <w:pStyle w:val="tableentry"/>
            </w:pPr>
            <w:r>
              <w:t>lampGroupID</w:t>
            </w:r>
          </w:p>
        </w:tc>
        <w:tc>
          <w:tcPr>
            <w:tcW w:w="1141" w:type="dxa"/>
          </w:tcPr>
          <w:p w14:paraId="63475762" w14:textId="77777777" w:rsidR="005A37E6" w:rsidRDefault="005A37E6" w:rsidP="003027A4">
            <w:pPr>
              <w:pStyle w:val="tableentry"/>
            </w:pPr>
            <w:r>
              <w:t>Yes</w:t>
            </w:r>
          </w:p>
        </w:tc>
        <w:tc>
          <w:tcPr>
            <w:tcW w:w="1638" w:type="dxa"/>
          </w:tcPr>
          <w:p w14:paraId="42F02929" w14:textId="77777777" w:rsidR="005A37E6" w:rsidRDefault="005A37E6" w:rsidP="003027A4">
            <w:pPr>
              <w:pStyle w:val="tableentry"/>
            </w:pPr>
            <w:r>
              <w:t>s</w:t>
            </w:r>
          </w:p>
        </w:tc>
        <w:tc>
          <w:tcPr>
            <w:tcW w:w="2937" w:type="dxa"/>
          </w:tcPr>
          <w:p w14:paraId="1267EC94" w14:textId="174E829A" w:rsidR="005A37E6" w:rsidRDefault="005A37E6" w:rsidP="005A37E6">
            <w:pPr>
              <w:pStyle w:val="tableentry"/>
            </w:pPr>
            <w:r>
              <w:t>The ID of the updated lamp group.</w:t>
            </w:r>
          </w:p>
        </w:tc>
      </w:tr>
    </w:tbl>
    <w:p w14:paraId="6640F694" w14:textId="77777777" w:rsidR="005A37E6" w:rsidRDefault="005A37E6" w:rsidP="005A37E6">
      <w:pPr>
        <w:pStyle w:val="body"/>
        <w:rPr>
          <w:b/>
        </w:rPr>
      </w:pPr>
      <w:r>
        <w:rPr>
          <w:b/>
        </w:rPr>
        <w:t>Description</w:t>
      </w:r>
    </w:p>
    <w:p w14:paraId="65408632" w14:textId="06A36527" w:rsidR="005A37E6" w:rsidRPr="00D03C1A" w:rsidRDefault="005A37E6" w:rsidP="005A37E6">
      <w:pPr>
        <w:pStyle w:val="body"/>
      </w:pPr>
      <w:r>
        <w:t>Updates a lamp group already existing on the controller.</w:t>
      </w:r>
    </w:p>
    <w:p w14:paraId="1EECBD58" w14:textId="4DC39976" w:rsidR="005A37E6" w:rsidRDefault="005A37E6" w:rsidP="005A37E6">
      <w:pPr>
        <w:pStyle w:val="Heading3"/>
      </w:pPr>
      <w:bookmarkStart w:id="55" w:name="_Toc408387009"/>
      <w:r>
        <w:t>DeleteLampGroup</w:t>
      </w:r>
      <w:bookmarkEnd w:id="55"/>
    </w:p>
    <w:p w14:paraId="7B2896C8" w14:textId="77777777" w:rsidR="005A37E6" w:rsidRDefault="005A37E6" w:rsidP="005A37E6">
      <w:pPr>
        <w:pStyle w:val="body"/>
        <w:rPr>
          <w:b/>
        </w:rPr>
      </w:pPr>
      <w:r>
        <w:rPr>
          <w:b/>
        </w:rPr>
        <w:t>Inputs</w:t>
      </w:r>
    </w:p>
    <w:tbl>
      <w:tblPr>
        <w:tblStyle w:val="Tablegeneric"/>
        <w:tblW w:w="8606" w:type="dxa"/>
        <w:tblInd w:w="835" w:type="dxa"/>
        <w:tblLook w:val="04A0" w:firstRow="1" w:lastRow="0" w:firstColumn="1" w:lastColumn="0" w:noHBand="0" w:noVBand="1"/>
      </w:tblPr>
      <w:tblGrid>
        <w:gridCol w:w="2889"/>
        <w:gridCol w:w="1141"/>
        <w:gridCol w:w="1639"/>
        <w:gridCol w:w="2937"/>
      </w:tblGrid>
      <w:tr w:rsidR="005A37E6" w14:paraId="17AB8360" w14:textId="77777777" w:rsidTr="003027A4">
        <w:trPr>
          <w:cnfStyle w:val="100000000000" w:firstRow="1" w:lastRow="0" w:firstColumn="0" w:lastColumn="0" w:oddVBand="0" w:evenVBand="0" w:oddHBand="0" w:evenHBand="0" w:firstRowFirstColumn="0" w:firstRowLastColumn="0" w:lastRowFirstColumn="0" w:lastRowLastColumn="0"/>
        </w:trPr>
        <w:tc>
          <w:tcPr>
            <w:tcW w:w="2889" w:type="dxa"/>
          </w:tcPr>
          <w:p w14:paraId="5F2D713D" w14:textId="77777777" w:rsidR="005A37E6" w:rsidRDefault="005A37E6" w:rsidP="003027A4">
            <w:pPr>
              <w:pStyle w:val="tableheading"/>
            </w:pPr>
            <w:r>
              <w:t>Parameter name</w:t>
            </w:r>
          </w:p>
        </w:tc>
        <w:tc>
          <w:tcPr>
            <w:tcW w:w="1141" w:type="dxa"/>
          </w:tcPr>
          <w:p w14:paraId="6D5E114A" w14:textId="77777777" w:rsidR="005A37E6" w:rsidRDefault="005A37E6" w:rsidP="003027A4">
            <w:pPr>
              <w:pStyle w:val="tableheading"/>
            </w:pPr>
            <w:r>
              <w:t>Mandatory</w:t>
            </w:r>
          </w:p>
        </w:tc>
        <w:tc>
          <w:tcPr>
            <w:tcW w:w="1639" w:type="dxa"/>
          </w:tcPr>
          <w:p w14:paraId="4CCA45CF" w14:textId="77777777" w:rsidR="005A37E6" w:rsidRDefault="005A37E6" w:rsidP="003027A4">
            <w:pPr>
              <w:pStyle w:val="tableheading"/>
            </w:pPr>
            <w:r>
              <w:t>Signature</w:t>
            </w:r>
          </w:p>
        </w:tc>
        <w:tc>
          <w:tcPr>
            <w:tcW w:w="2937" w:type="dxa"/>
          </w:tcPr>
          <w:p w14:paraId="06E4EED8" w14:textId="77777777" w:rsidR="005A37E6" w:rsidRDefault="005A37E6" w:rsidP="003027A4">
            <w:pPr>
              <w:pStyle w:val="tableheading"/>
            </w:pPr>
            <w:r>
              <w:t>Description</w:t>
            </w:r>
          </w:p>
        </w:tc>
      </w:tr>
      <w:tr w:rsidR="005A37E6" w14:paraId="571F769F" w14:textId="77777777" w:rsidTr="003027A4">
        <w:tc>
          <w:tcPr>
            <w:tcW w:w="2889" w:type="dxa"/>
          </w:tcPr>
          <w:p w14:paraId="29DBC87A" w14:textId="77777777" w:rsidR="005A37E6" w:rsidRPr="005A37E6" w:rsidRDefault="005A37E6" w:rsidP="003027A4">
            <w:pPr>
              <w:pStyle w:val="tableheading"/>
              <w:rPr>
                <w:b w:val="0"/>
              </w:rPr>
            </w:pPr>
            <w:r>
              <w:rPr>
                <w:b w:val="0"/>
              </w:rPr>
              <w:t>lampGroupID</w:t>
            </w:r>
          </w:p>
        </w:tc>
        <w:tc>
          <w:tcPr>
            <w:tcW w:w="1141" w:type="dxa"/>
          </w:tcPr>
          <w:p w14:paraId="6FA6B88C" w14:textId="77777777" w:rsidR="005A37E6" w:rsidRPr="005A37E6" w:rsidRDefault="005A37E6" w:rsidP="003027A4">
            <w:pPr>
              <w:pStyle w:val="tableheading"/>
              <w:rPr>
                <w:b w:val="0"/>
              </w:rPr>
            </w:pPr>
            <w:r>
              <w:rPr>
                <w:b w:val="0"/>
              </w:rPr>
              <w:t>Yes</w:t>
            </w:r>
          </w:p>
        </w:tc>
        <w:tc>
          <w:tcPr>
            <w:tcW w:w="1639" w:type="dxa"/>
          </w:tcPr>
          <w:p w14:paraId="6A02D6F5" w14:textId="77777777" w:rsidR="005A37E6" w:rsidRPr="005A37E6" w:rsidRDefault="005A37E6" w:rsidP="003027A4">
            <w:pPr>
              <w:pStyle w:val="tableheading"/>
              <w:rPr>
                <w:b w:val="0"/>
              </w:rPr>
            </w:pPr>
            <w:r>
              <w:rPr>
                <w:b w:val="0"/>
              </w:rPr>
              <w:t>s</w:t>
            </w:r>
          </w:p>
        </w:tc>
        <w:tc>
          <w:tcPr>
            <w:tcW w:w="2937" w:type="dxa"/>
          </w:tcPr>
          <w:p w14:paraId="09FD57D7" w14:textId="1AFA5A4D" w:rsidR="005A37E6" w:rsidRPr="005A37E6" w:rsidRDefault="005A37E6" w:rsidP="005A37E6">
            <w:pPr>
              <w:pStyle w:val="tableheading"/>
              <w:rPr>
                <w:b w:val="0"/>
              </w:rPr>
            </w:pPr>
            <w:r>
              <w:rPr>
                <w:b w:val="0"/>
              </w:rPr>
              <w:t>The ID of the lamp group to delete.</w:t>
            </w:r>
          </w:p>
        </w:tc>
      </w:tr>
    </w:tbl>
    <w:p w14:paraId="07443EA9" w14:textId="77777777" w:rsidR="005A37E6" w:rsidRDefault="005A37E6" w:rsidP="005A37E6">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5A37E6" w14:paraId="6A30A41D" w14:textId="77777777" w:rsidTr="003027A4">
        <w:trPr>
          <w:cnfStyle w:val="100000000000" w:firstRow="1" w:lastRow="0" w:firstColumn="0" w:lastColumn="0" w:oddVBand="0" w:evenVBand="0" w:oddHBand="0" w:evenHBand="0" w:firstRowFirstColumn="0" w:firstRowLastColumn="0" w:lastRowFirstColumn="0" w:lastRowLastColumn="0"/>
        </w:trPr>
        <w:tc>
          <w:tcPr>
            <w:tcW w:w="2890" w:type="dxa"/>
          </w:tcPr>
          <w:p w14:paraId="60247D5C" w14:textId="77777777" w:rsidR="005A37E6" w:rsidRDefault="005A37E6" w:rsidP="003027A4">
            <w:pPr>
              <w:pStyle w:val="tableheading"/>
            </w:pPr>
            <w:r>
              <w:t>Parameter name</w:t>
            </w:r>
          </w:p>
        </w:tc>
        <w:tc>
          <w:tcPr>
            <w:tcW w:w="1141" w:type="dxa"/>
          </w:tcPr>
          <w:p w14:paraId="72EA1374" w14:textId="77777777" w:rsidR="005A37E6" w:rsidRDefault="005A37E6" w:rsidP="003027A4">
            <w:pPr>
              <w:pStyle w:val="tableheading"/>
            </w:pPr>
            <w:r>
              <w:t>Mandatory</w:t>
            </w:r>
          </w:p>
        </w:tc>
        <w:tc>
          <w:tcPr>
            <w:tcW w:w="1638" w:type="dxa"/>
          </w:tcPr>
          <w:p w14:paraId="18F92B99" w14:textId="77777777" w:rsidR="005A37E6" w:rsidRDefault="005A37E6" w:rsidP="003027A4">
            <w:pPr>
              <w:pStyle w:val="tableheading"/>
            </w:pPr>
            <w:r>
              <w:t>Return signature</w:t>
            </w:r>
          </w:p>
        </w:tc>
        <w:tc>
          <w:tcPr>
            <w:tcW w:w="2937" w:type="dxa"/>
          </w:tcPr>
          <w:p w14:paraId="2A0A5A22" w14:textId="77777777" w:rsidR="005A37E6" w:rsidRDefault="005A37E6" w:rsidP="003027A4">
            <w:pPr>
              <w:pStyle w:val="tableheading"/>
            </w:pPr>
            <w:r>
              <w:t>Description</w:t>
            </w:r>
          </w:p>
        </w:tc>
      </w:tr>
      <w:tr w:rsidR="005A37E6" w14:paraId="26DFAF77" w14:textId="77777777" w:rsidTr="003027A4">
        <w:tc>
          <w:tcPr>
            <w:tcW w:w="2890" w:type="dxa"/>
          </w:tcPr>
          <w:p w14:paraId="6714DD9A" w14:textId="77777777" w:rsidR="005A37E6" w:rsidRDefault="005A37E6" w:rsidP="003027A4">
            <w:pPr>
              <w:pStyle w:val="tableentry"/>
            </w:pPr>
            <w:r>
              <w:t>responseCode</w:t>
            </w:r>
          </w:p>
        </w:tc>
        <w:tc>
          <w:tcPr>
            <w:tcW w:w="1141" w:type="dxa"/>
          </w:tcPr>
          <w:p w14:paraId="26863A75" w14:textId="77777777" w:rsidR="005A37E6" w:rsidRDefault="005A37E6" w:rsidP="003027A4">
            <w:pPr>
              <w:pStyle w:val="tableentry"/>
            </w:pPr>
            <w:r>
              <w:t>Yes</w:t>
            </w:r>
          </w:p>
        </w:tc>
        <w:tc>
          <w:tcPr>
            <w:tcW w:w="1638" w:type="dxa"/>
          </w:tcPr>
          <w:p w14:paraId="067D685C" w14:textId="77777777" w:rsidR="005A37E6" w:rsidRDefault="005A37E6" w:rsidP="003027A4">
            <w:pPr>
              <w:pStyle w:val="tableentry"/>
            </w:pPr>
            <w:r>
              <w:t>u</w:t>
            </w:r>
          </w:p>
        </w:tc>
        <w:tc>
          <w:tcPr>
            <w:tcW w:w="2937" w:type="dxa"/>
          </w:tcPr>
          <w:p w14:paraId="14193A56" w14:textId="77777777" w:rsidR="005A37E6" w:rsidRDefault="005A37E6" w:rsidP="003027A4">
            <w:pPr>
              <w:pStyle w:val="tableentry"/>
            </w:pPr>
            <w:r>
              <w:t>The result code of the operation.</w:t>
            </w:r>
          </w:p>
        </w:tc>
      </w:tr>
      <w:tr w:rsidR="005A37E6" w14:paraId="619C36D1" w14:textId="77777777" w:rsidTr="003027A4">
        <w:tc>
          <w:tcPr>
            <w:tcW w:w="2890" w:type="dxa"/>
          </w:tcPr>
          <w:p w14:paraId="6E5B20E0" w14:textId="77777777" w:rsidR="005A37E6" w:rsidRDefault="005A37E6" w:rsidP="003027A4">
            <w:pPr>
              <w:pStyle w:val="tableentry"/>
            </w:pPr>
            <w:r>
              <w:t>lampGroupID</w:t>
            </w:r>
          </w:p>
        </w:tc>
        <w:tc>
          <w:tcPr>
            <w:tcW w:w="1141" w:type="dxa"/>
          </w:tcPr>
          <w:p w14:paraId="39091781" w14:textId="77777777" w:rsidR="005A37E6" w:rsidRDefault="005A37E6" w:rsidP="003027A4">
            <w:pPr>
              <w:pStyle w:val="tableentry"/>
            </w:pPr>
            <w:r>
              <w:t>Yes</w:t>
            </w:r>
          </w:p>
        </w:tc>
        <w:tc>
          <w:tcPr>
            <w:tcW w:w="1638" w:type="dxa"/>
          </w:tcPr>
          <w:p w14:paraId="2CD77985" w14:textId="77777777" w:rsidR="005A37E6" w:rsidRDefault="005A37E6" w:rsidP="003027A4">
            <w:pPr>
              <w:pStyle w:val="tableentry"/>
            </w:pPr>
            <w:r>
              <w:t>s</w:t>
            </w:r>
          </w:p>
        </w:tc>
        <w:tc>
          <w:tcPr>
            <w:tcW w:w="2937" w:type="dxa"/>
          </w:tcPr>
          <w:p w14:paraId="615DABFF" w14:textId="0EDBA47B" w:rsidR="005A37E6" w:rsidRDefault="005A37E6" w:rsidP="005A37E6">
            <w:pPr>
              <w:pStyle w:val="tableentry"/>
            </w:pPr>
            <w:r>
              <w:t>The ID of the deleted lamp group.</w:t>
            </w:r>
          </w:p>
        </w:tc>
      </w:tr>
    </w:tbl>
    <w:p w14:paraId="40EFE052" w14:textId="77777777" w:rsidR="005A37E6" w:rsidRDefault="005A37E6" w:rsidP="005A37E6">
      <w:pPr>
        <w:pStyle w:val="body"/>
        <w:rPr>
          <w:b/>
        </w:rPr>
      </w:pPr>
      <w:r>
        <w:rPr>
          <w:b/>
        </w:rPr>
        <w:t>Description</w:t>
      </w:r>
    </w:p>
    <w:p w14:paraId="4D7D6EF3" w14:textId="17A8A215" w:rsidR="005A37E6" w:rsidRPr="00D03C1A" w:rsidRDefault="005A37E6" w:rsidP="005A37E6">
      <w:pPr>
        <w:pStyle w:val="body"/>
      </w:pPr>
      <w:r>
        <w:t>Deletes a lamp group that exists on the controller.</w:t>
      </w:r>
    </w:p>
    <w:p w14:paraId="3B5ECED4" w14:textId="0E927C51" w:rsidR="005A37E6" w:rsidRDefault="005A37E6" w:rsidP="005A37E6">
      <w:pPr>
        <w:pStyle w:val="Heading3"/>
      </w:pPr>
      <w:bookmarkStart w:id="56" w:name="_Toc408387010"/>
      <w:r>
        <w:lastRenderedPageBreak/>
        <w:t>GetLampGroup</w:t>
      </w:r>
      <w:bookmarkEnd w:id="56"/>
    </w:p>
    <w:p w14:paraId="3F3174A1" w14:textId="77777777" w:rsidR="005A37E6" w:rsidRDefault="005A37E6" w:rsidP="005A37E6">
      <w:pPr>
        <w:pStyle w:val="body"/>
        <w:rPr>
          <w:b/>
        </w:rPr>
      </w:pPr>
      <w:r>
        <w:rPr>
          <w:b/>
        </w:rPr>
        <w:t>Inputs</w:t>
      </w:r>
    </w:p>
    <w:tbl>
      <w:tblPr>
        <w:tblStyle w:val="Tablegeneric"/>
        <w:tblW w:w="8606" w:type="dxa"/>
        <w:tblInd w:w="835" w:type="dxa"/>
        <w:tblLook w:val="04A0" w:firstRow="1" w:lastRow="0" w:firstColumn="1" w:lastColumn="0" w:noHBand="0" w:noVBand="1"/>
      </w:tblPr>
      <w:tblGrid>
        <w:gridCol w:w="2889"/>
        <w:gridCol w:w="1141"/>
        <w:gridCol w:w="1639"/>
        <w:gridCol w:w="2937"/>
      </w:tblGrid>
      <w:tr w:rsidR="005A37E6" w14:paraId="5E9D2F08" w14:textId="77777777" w:rsidTr="003027A4">
        <w:trPr>
          <w:cnfStyle w:val="100000000000" w:firstRow="1" w:lastRow="0" w:firstColumn="0" w:lastColumn="0" w:oddVBand="0" w:evenVBand="0" w:oddHBand="0" w:evenHBand="0" w:firstRowFirstColumn="0" w:firstRowLastColumn="0" w:lastRowFirstColumn="0" w:lastRowLastColumn="0"/>
        </w:trPr>
        <w:tc>
          <w:tcPr>
            <w:tcW w:w="2889" w:type="dxa"/>
          </w:tcPr>
          <w:p w14:paraId="6754279E" w14:textId="77777777" w:rsidR="005A37E6" w:rsidRDefault="005A37E6" w:rsidP="003027A4">
            <w:pPr>
              <w:pStyle w:val="tableheading"/>
            </w:pPr>
            <w:r>
              <w:t>Parameter name</w:t>
            </w:r>
          </w:p>
        </w:tc>
        <w:tc>
          <w:tcPr>
            <w:tcW w:w="1141" w:type="dxa"/>
          </w:tcPr>
          <w:p w14:paraId="2280BE27" w14:textId="77777777" w:rsidR="005A37E6" w:rsidRDefault="005A37E6" w:rsidP="003027A4">
            <w:pPr>
              <w:pStyle w:val="tableheading"/>
            </w:pPr>
            <w:r>
              <w:t>Mandatory</w:t>
            </w:r>
          </w:p>
        </w:tc>
        <w:tc>
          <w:tcPr>
            <w:tcW w:w="1639" w:type="dxa"/>
          </w:tcPr>
          <w:p w14:paraId="400BAB45" w14:textId="77777777" w:rsidR="005A37E6" w:rsidRDefault="005A37E6" w:rsidP="003027A4">
            <w:pPr>
              <w:pStyle w:val="tableheading"/>
            </w:pPr>
            <w:r>
              <w:t>Signature</w:t>
            </w:r>
          </w:p>
        </w:tc>
        <w:tc>
          <w:tcPr>
            <w:tcW w:w="2937" w:type="dxa"/>
          </w:tcPr>
          <w:p w14:paraId="1AB64C63" w14:textId="77777777" w:rsidR="005A37E6" w:rsidRDefault="005A37E6" w:rsidP="003027A4">
            <w:pPr>
              <w:pStyle w:val="tableheading"/>
            </w:pPr>
            <w:r>
              <w:t>Description</w:t>
            </w:r>
          </w:p>
        </w:tc>
      </w:tr>
      <w:tr w:rsidR="005A37E6" w14:paraId="33460EA5" w14:textId="77777777" w:rsidTr="003027A4">
        <w:tc>
          <w:tcPr>
            <w:tcW w:w="2889" w:type="dxa"/>
          </w:tcPr>
          <w:p w14:paraId="4F22212B" w14:textId="77777777" w:rsidR="005A37E6" w:rsidRPr="005A37E6" w:rsidRDefault="005A37E6" w:rsidP="003027A4">
            <w:pPr>
              <w:pStyle w:val="tableheading"/>
              <w:rPr>
                <w:b w:val="0"/>
              </w:rPr>
            </w:pPr>
            <w:r>
              <w:rPr>
                <w:b w:val="0"/>
              </w:rPr>
              <w:t>lampGroupID</w:t>
            </w:r>
          </w:p>
        </w:tc>
        <w:tc>
          <w:tcPr>
            <w:tcW w:w="1141" w:type="dxa"/>
          </w:tcPr>
          <w:p w14:paraId="6B5F5199" w14:textId="77777777" w:rsidR="005A37E6" w:rsidRPr="005A37E6" w:rsidRDefault="005A37E6" w:rsidP="003027A4">
            <w:pPr>
              <w:pStyle w:val="tableheading"/>
              <w:rPr>
                <w:b w:val="0"/>
              </w:rPr>
            </w:pPr>
            <w:r>
              <w:rPr>
                <w:b w:val="0"/>
              </w:rPr>
              <w:t>Yes</w:t>
            </w:r>
          </w:p>
        </w:tc>
        <w:tc>
          <w:tcPr>
            <w:tcW w:w="1639" w:type="dxa"/>
          </w:tcPr>
          <w:p w14:paraId="42CA58C3" w14:textId="77777777" w:rsidR="005A37E6" w:rsidRPr="005A37E6" w:rsidRDefault="005A37E6" w:rsidP="003027A4">
            <w:pPr>
              <w:pStyle w:val="tableheading"/>
              <w:rPr>
                <w:b w:val="0"/>
              </w:rPr>
            </w:pPr>
            <w:r>
              <w:rPr>
                <w:b w:val="0"/>
              </w:rPr>
              <w:t>s</w:t>
            </w:r>
          </w:p>
        </w:tc>
        <w:tc>
          <w:tcPr>
            <w:tcW w:w="2937" w:type="dxa"/>
          </w:tcPr>
          <w:p w14:paraId="67BC062E" w14:textId="2E2D726F" w:rsidR="005A37E6" w:rsidRPr="005A37E6" w:rsidRDefault="005A37E6" w:rsidP="005A37E6">
            <w:pPr>
              <w:pStyle w:val="tableheading"/>
              <w:rPr>
                <w:b w:val="0"/>
              </w:rPr>
            </w:pPr>
            <w:r>
              <w:rPr>
                <w:b w:val="0"/>
              </w:rPr>
              <w:t>The ID of the lamp group.</w:t>
            </w:r>
          </w:p>
        </w:tc>
      </w:tr>
    </w:tbl>
    <w:p w14:paraId="55FC4C65" w14:textId="77777777" w:rsidR="005A37E6" w:rsidRDefault="005A37E6" w:rsidP="005A37E6">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5A37E6" w14:paraId="54A0754D" w14:textId="77777777" w:rsidTr="003027A4">
        <w:trPr>
          <w:cnfStyle w:val="100000000000" w:firstRow="1" w:lastRow="0" w:firstColumn="0" w:lastColumn="0" w:oddVBand="0" w:evenVBand="0" w:oddHBand="0" w:evenHBand="0" w:firstRowFirstColumn="0" w:firstRowLastColumn="0" w:lastRowFirstColumn="0" w:lastRowLastColumn="0"/>
        </w:trPr>
        <w:tc>
          <w:tcPr>
            <w:tcW w:w="2890" w:type="dxa"/>
          </w:tcPr>
          <w:p w14:paraId="4B0B97A2" w14:textId="77777777" w:rsidR="005A37E6" w:rsidRDefault="005A37E6" w:rsidP="003027A4">
            <w:pPr>
              <w:pStyle w:val="tableheading"/>
            </w:pPr>
            <w:r>
              <w:t>Parameter name</w:t>
            </w:r>
          </w:p>
        </w:tc>
        <w:tc>
          <w:tcPr>
            <w:tcW w:w="1141" w:type="dxa"/>
          </w:tcPr>
          <w:p w14:paraId="16C4ECA2" w14:textId="77777777" w:rsidR="005A37E6" w:rsidRDefault="005A37E6" w:rsidP="003027A4">
            <w:pPr>
              <w:pStyle w:val="tableheading"/>
            </w:pPr>
            <w:r>
              <w:t>Mandatory</w:t>
            </w:r>
          </w:p>
        </w:tc>
        <w:tc>
          <w:tcPr>
            <w:tcW w:w="1638" w:type="dxa"/>
          </w:tcPr>
          <w:p w14:paraId="1BB6C0F8" w14:textId="77777777" w:rsidR="005A37E6" w:rsidRDefault="005A37E6" w:rsidP="003027A4">
            <w:pPr>
              <w:pStyle w:val="tableheading"/>
            </w:pPr>
            <w:r>
              <w:t>Return signature</w:t>
            </w:r>
          </w:p>
        </w:tc>
        <w:tc>
          <w:tcPr>
            <w:tcW w:w="2937" w:type="dxa"/>
          </w:tcPr>
          <w:p w14:paraId="4D15B3D3" w14:textId="77777777" w:rsidR="005A37E6" w:rsidRDefault="005A37E6" w:rsidP="003027A4">
            <w:pPr>
              <w:pStyle w:val="tableheading"/>
            </w:pPr>
            <w:r>
              <w:t>Description</w:t>
            </w:r>
          </w:p>
        </w:tc>
      </w:tr>
      <w:tr w:rsidR="005A37E6" w14:paraId="42E2F961" w14:textId="77777777" w:rsidTr="003027A4">
        <w:tc>
          <w:tcPr>
            <w:tcW w:w="2890" w:type="dxa"/>
          </w:tcPr>
          <w:p w14:paraId="2AC0E809" w14:textId="77777777" w:rsidR="005A37E6" w:rsidRDefault="005A37E6" w:rsidP="003027A4">
            <w:pPr>
              <w:pStyle w:val="tableentry"/>
            </w:pPr>
            <w:r>
              <w:t>responseCode</w:t>
            </w:r>
          </w:p>
        </w:tc>
        <w:tc>
          <w:tcPr>
            <w:tcW w:w="1141" w:type="dxa"/>
          </w:tcPr>
          <w:p w14:paraId="45926BAC" w14:textId="77777777" w:rsidR="005A37E6" w:rsidRDefault="005A37E6" w:rsidP="003027A4">
            <w:pPr>
              <w:pStyle w:val="tableentry"/>
            </w:pPr>
            <w:r>
              <w:t>Yes</w:t>
            </w:r>
          </w:p>
        </w:tc>
        <w:tc>
          <w:tcPr>
            <w:tcW w:w="1638" w:type="dxa"/>
          </w:tcPr>
          <w:p w14:paraId="1D398D7D" w14:textId="77777777" w:rsidR="005A37E6" w:rsidRDefault="005A37E6" w:rsidP="003027A4">
            <w:pPr>
              <w:pStyle w:val="tableentry"/>
            </w:pPr>
            <w:r>
              <w:t>u</w:t>
            </w:r>
          </w:p>
        </w:tc>
        <w:tc>
          <w:tcPr>
            <w:tcW w:w="2937" w:type="dxa"/>
          </w:tcPr>
          <w:p w14:paraId="43F5AC62" w14:textId="77777777" w:rsidR="005A37E6" w:rsidRDefault="005A37E6" w:rsidP="003027A4">
            <w:pPr>
              <w:pStyle w:val="tableentry"/>
            </w:pPr>
            <w:r>
              <w:t>The result code of the operation.</w:t>
            </w:r>
          </w:p>
        </w:tc>
      </w:tr>
      <w:tr w:rsidR="005A37E6" w14:paraId="5D04E6AE" w14:textId="77777777" w:rsidTr="003027A4">
        <w:tc>
          <w:tcPr>
            <w:tcW w:w="2890" w:type="dxa"/>
          </w:tcPr>
          <w:p w14:paraId="1885C68C" w14:textId="77777777" w:rsidR="005A37E6" w:rsidRDefault="005A37E6" w:rsidP="003027A4">
            <w:pPr>
              <w:pStyle w:val="tableentry"/>
            </w:pPr>
            <w:r>
              <w:t>lampGroupID</w:t>
            </w:r>
          </w:p>
        </w:tc>
        <w:tc>
          <w:tcPr>
            <w:tcW w:w="1141" w:type="dxa"/>
          </w:tcPr>
          <w:p w14:paraId="5F1EA733" w14:textId="77777777" w:rsidR="005A37E6" w:rsidRDefault="005A37E6" w:rsidP="003027A4">
            <w:pPr>
              <w:pStyle w:val="tableentry"/>
            </w:pPr>
            <w:r>
              <w:t>Yes</w:t>
            </w:r>
          </w:p>
        </w:tc>
        <w:tc>
          <w:tcPr>
            <w:tcW w:w="1638" w:type="dxa"/>
          </w:tcPr>
          <w:p w14:paraId="36012E2A" w14:textId="77777777" w:rsidR="005A37E6" w:rsidRDefault="005A37E6" w:rsidP="003027A4">
            <w:pPr>
              <w:pStyle w:val="tableentry"/>
            </w:pPr>
            <w:r>
              <w:t>s</w:t>
            </w:r>
          </w:p>
        </w:tc>
        <w:tc>
          <w:tcPr>
            <w:tcW w:w="2937" w:type="dxa"/>
          </w:tcPr>
          <w:p w14:paraId="6654C48B" w14:textId="77777777" w:rsidR="005A37E6" w:rsidRDefault="005A37E6" w:rsidP="003027A4">
            <w:pPr>
              <w:pStyle w:val="tableentry"/>
            </w:pPr>
            <w:r>
              <w:t>The ID of the updated lamp group.</w:t>
            </w:r>
          </w:p>
        </w:tc>
      </w:tr>
      <w:tr w:rsidR="005A37E6" w14:paraId="28B0B797" w14:textId="77777777" w:rsidTr="003027A4">
        <w:tc>
          <w:tcPr>
            <w:tcW w:w="2890" w:type="dxa"/>
          </w:tcPr>
          <w:p w14:paraId="753CCBF8" w14:textId="1E7FE24A" w:rsidR="005A37E6" w:rsidRDefault="005A37E6" w:rsidP="003027A4">
            <w:pPr>
              <w:pStyle w:val="tableentry"/>
            </w:pPr>
            <w:r>
              <w:t>lampID</w:t>
            </w:r>
          </w:p>
        </w:tc>
        <w:tc>
          <w:tcPr>
            <w:tcW w:w="1141" w:type="dxa"/>
          </w:tcPr>
          <w:p w14:paraId="3869DECF" w14:textId="2B1900D5" w:rsidR="005A37E6" w:rsidRDefault="005A37E6" w:rsidP="003027A4">
            <w:pPr>
              <w:pStyle w:val="tableentry"/>
            </w:pPr>
            <w:r>
              <w:t>Yes</w:t>
            </w:r>
          </w:p>
        </w:tc>
        <w:tc>
          <w:tcPr>
            <w:tcW w:w="1638" w:type="dxa"/>
          </w:tcPr>
          <w:p w14:paraId="50956C76" w14:textId="7941BDF2" w:rsidR="005A37E6" w:rsidRDefault="005A37E6" w:rsidP="003027A4">
            <w:pPr>
              <w:pStyle w:val="tableentry"/>
            </w:pPr>
            <w:r>
              <w:t>as</w:t>
            </w:r>
          </w:p>
        </w:tc>
        <w:tc>
          <w:tcPr>
            <w:tcW w:w="2937" w:type="dxa"/>
          </w:tcPr>
          <w:p w14:paraId="0F6ECCBA" w14:textId="4728BA68" w:rsidR="005A37E6" w:rsidRDefault="005A37E6" w:rsidP="003027A4">
            <w:pPr>
              <w:pStyle w:val="tableentry"/>
            </w:pPr>
            <w:r>
              <w:t>The IDs of the lamps contained in the group.</w:t>
            </w:r>
          </w:p>
        </w:tc>
      </w:tr>
      <w:tr w:rsidR="005A37E6" w14:paraId="59010EFA" w14:textId="77777777" w:rsidTr="003027A4">
        <w:tc>
          <w:tcPr>
            <w:tcW w:w="2890" w:type="dxa"/>
          </w:tcPr>
          <w:p w14:paraId="6084D562" w14:textId="18A87679" w:rsidR="005A37E6" w:rsidRDefault="005A37E6" w:rsidP="003027A4">
            <w:pPr>
              <w:pStyle w:val="tableentry"/>
            </w:pPr>
            <w:r>
              <w:t>lampGroupIDs</w:t>
            </w:r>
          </w:p>
        </w:tc>
        <w:tc>
          <w:tcPr>
            <w:tcW w:w="1141" w:type="dxa"/>
          </w:tcPr>
          <w:p w14:paraId="62FB04BD" w14:textId="11D5B7C8" w:rsidR="005A37E6" w:rsidRDefault="005A37E6" w:rsidP="003027A4">
            <w:pPr>
              <w:pStyle w:val="tableentry"/>
            </w:pPr>
            <w:r>
              <w:t>Yes</w:t>
            </w:r>
          </w:p>
        </w:tc>
        <w:tc>
          <w:tcPr>
            <w:tcW w:w="1638" w:type="dxa"/>
          </w:tcPr>
          <w:p w14:paraId="52F1B554" w14:textId="4EF8337F" w:rsidR="005A37E6" w:rsidRDefault="005A37E6" w:rsidP="003027A4">
            <w:pPr>
              <w:pStyle w:val="tableentry"/>
            </w:pPr>
            <w:r>
              <w:t>as</w:t>
            </w:r>
          </w:p>
        </w:tc>
        <w:tc>
          <w:tcPr>
            <w:tcW w:w="2937" w:type="dxa"/>
          </w:tcPr>
          <w:p w14:paraId="1DC63C39" w14:textId="6C7304D1" w:rsidR="005A37E6" w:rsidRDefault="005A37E6" w:rsidP="003027A4">
            <w:pPr>
              <w:pStyle w:val="tableentry"/>
            </w:pPr>
            <w:r>
              <w:t>The IDs of the lamp groups contained within the group.</w:t>
            </w:r>
          </w:p>
        </w:tc>
      </w:tr>
    </w:tbl>
    <w:p w14:paraId="2012876A" w14:textId="77777777" w:rsidR="005A37E6" w:rsidRDefault="005A37E6" w:rsidP="005A37E6">
      <w:pPr>
        <w:pStyle w:val="body"/>
        <w:rPr>
          <w:b/>
        </w:rPr>
      </w:pPr>
      <w:r>
        <w:rPr>
          <w:b/>
        </w:rPr>
        <w:t>Description</w:t>
      </w:r>
    </w:p>
    <w:p w14:paraId="01E1BE0F" w14:textId="2F263CFB" w:rsidR="005A37E6" w:rsidRPr="00D03C1A" w:rsidRDefault="005A37E6" w:rsidP="005A37E6">
      <w:pPr>
        <w:pStyle w:val="body"/>
      </w:pPr>
      <w:r>
        <w:t>Get a lamp group which resides on the controller.</w:t>
      </w:r>
    </w:p>
    <w:p w14:paraId="4E0A3E63" w14:textId="0787A11D" w:rsidR="00F55C16" w:rsidRDefault="00F55C16" w:rsidP="00F55C16">
      <w:pPr>
        <w:pStyle w:val="Heading3"/>
      </w:pPr>
      <w:bookmarkStart w:id="57" w:name="_Toc408387011"/>
      <w:r w:rsidRPr="00F55C16">
        <w:t>TransitionLampGroupState</w:t>
      </w:r>
      <w:bookmarkEnd w:id="57"/>
    </w:p>
    <w:p w14:paraId="7A083461" w14:textId="77777777" w:rsidR="00F55C16" w:rsidRDefault="00F55C16" w:rsidP="00F55C16">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F55C16" w14:paraId="623265B2"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27CE53F7" w14:textId="77777777" w:rsidR="00F55C16" w:rsidRDefault="00F55C16" w:rsidP="003027A4">
            <w:pPr>
              <w:pStyle w:val="tableheading"/>
            </w:pPr>
            <w:r>
              <w:t>Parameter name</w:t>
            </w:r>
          </w:p>
        </w:tc>
        <w:tc>
          <w:tcPr>
            <w:tcW w:w="1141" w:type="dxa"/>
          </w:tcPr>
          <w:p w14:paraId="317805C5" w14:textId="77777777" w:rsidR="00F55C16" w:rsidRDefault="00F55C16" w:rsidP="003027A4">
            <w:pPr>
              <w:pStyle w:val="tableheading"/>
            </w:pPr>
            <w:r>
              <w:t>Mandatory</w:t>
            </w:r>
          </w:p>
        </w:tc>
        <w:tc>
          <w:tcPr>
            <w:tcW w:w="1640" w:type="dxa"/>
          </w:tcPr>
          <w:p w14:paraId="648224A4" w14:textId="77777777" w:rsidR="00F55C16" w:rsidRDefault="00F55C16" w:rsidP="003027A4">
            <w:pPr>
              <w:pStyle w:val="tableheading"/>
            </w:pPr>
            <w:r>
              <w:t>Signature</w:t>
            </w:r>
          </w:p>
        </w:tc>
        <w:tc>
          <w:tcPr>
            <w:tcW w:w="2938" w:type="dxa"/>
          </w:tcPr>
          <w:p w14:paraId="6FC48BC1" w14:textId="77777777" w:rsidR="00F55C16" w:rsidRDefault="00F55C16" w:rsidP="003027A4">
            <w:pPr>
              <w:pStyle w:val="tableheading"/>
            </w:pPr>
            <w:r>
              <w:t>Description</w:t>
            </w:r>
          </w:p>
        </w:tc>
      </w:tr>
      <w:tr w:rsidR="00F55C16" w14:paraId="18F13C8D" w14:textId="77777777" w:rsidTr="003027A4">
        <w:tc>
          <w:tcPr>
            <w:tcW w:w="2887" w:type="dxa"/>
          </w:tcPr>
          <w:p w14:paraId="42743DCC" w14:textId="0B4C72EB" w:rsidR="00F55C16" w:rsidRDefault="00F55C16" w:rsidP="003027A4">
            <w:pPr>
              <w:pStyle w:val="tableentry"/>
            </w:pPr>
            <w:r>
              <w:t>lampGroupID</w:t>
            </w:r>
          </w:p>
        </w:tc>
        <w:tc>
          <w:tcPr>
            <w:tcW w:w="1141" w:type="dxa"/>
          </w:tcPr>
          <w:p w14:paraId="007396AD" w14:textId="77777777" w:rsidR="00F55C16" w:rsidRDefault="00F55C16" w:rsidP="003027A4">
            <w:pPr>
              <w:pStyle w:val="tableentry"/>
            </w:pPr>
            <w:r>
              <w:t>Yes</w:t>
            </w:r>
          </w:p>
        </w:tc>
        <w:tc>
          <w:tcPr>
            <w:tcW w:w="1640" w:type="dxa"/>
          </w:tcPr>
          <w:p w14:paraId="6D681CF9" w14:textId="77777777" w:rsidR="00F55C16" w:rsidRDefault="00F55C16" w:rsidP="003027A4">
            <w:pPr>
              <w:pStyle w:val="tableentry"/>
            </w:pPr>
            <w:r>
              <w:t>s</w:t>
            </w:r>
          </w:p>
        </w:tc>
        <w:tc>
          <w:tcPr>
            <w:tcW w:w="2938" w:type="dxa"/>
          </w:tcPr>
          <w:p w14:paraId="4E2C6A27" w14:textId="0EE16290" w:rsidR="00F55C16" w:rsidRDefault="00F55C16" w:rsidP="003027A4">
            <w:pPr>
              <w:pStyle w:val="tableentry"/>
            </w:pPr>
            <w:r>
              <w:t>The ID of the lamp group to query.</w:t>
            </w:r>
          </w:p>
        </w:tc>
      </w:tr>
      <w:tr w:rsidR="00F55C16" w14:paraId="1E09A7F4" w14:textId="77777777" w:rsidTr="003027A4">
        <w:tc>
          <w:tcPr>
            <w:tcW w:w="2887" w:type="dxa"/>
          </w:tcPr>
          <w:p w14:paraId="79ACB3A7" w14:textId="77777777" w:rsidR="00F55C16" w:rsidRDefault="00F55C16" w:rsidP="003027A4">
            <w:pPr>
              <w:pStyle w:val="tableentry"/>
            </w:pPr>
            <w:r>
              <w:t>lampState</w:t>
            </w:r>
          </w:p>
        </w:tc>
        <w:tc>
          <w:tcPr>
            <w:tcW w:w="1141" w:type="dxa"/>
          </w:tcPr>
          <w:p w14:paraId="717503FA" w14:textId="77777777" w:rsidR="00F55C16" w:rsidRDefault="00F55C16" w:rsidP="003027A4">
            <w:pPr>
              <w:pStyle w:val="tableentry"/>
            </w:pPr>
            <w:r>
              <w:t>Yes</w:t>
            </w:r>
          </w:p>
        </w:tc>
        <w:tc>
          <w:tcPr>
            <w:tcW w:w="1640" w:type="dxa"/>
          </w:tcPr>
          <w:p w14:paraId="312686D5" w14:textId="77777777" w:rsidR="00F55C16" w:rsidRDefault="00F55C16" w:rsidP="003027A4">
            <w:pPr>
              <w:pStyle w:val="tableentry"/>
            </w:pPr>
            <w:r>
              <w:t>a{sv}</w:t>
            </w:r>
          </w:p>
        </w:tc>
        <w:tc>
          <w:tcPr>
            <w:tcW w:w="2938" w:type="dxa"/>
          </w:tcPr>
          <w:p w14:paraId="2E0F5A58" w14:textId="77777777" w:rsidR="00F55C16" w:rsidRDefault="00F55C16" w:rsidP="003027A4">
            <w:pPr>
              <w:pStyle w:val="tableentry"/>
            </w:pPr>
            <w:r>
              <w:t>The lamp state to transition to.</w:t>
            </w:r>
          </w:p>
        </w:tc>
      </w:tr>
      <w:tr w:rsidR="00F55C16" w14:paraId="16219570" w14:textId="77777777" w:rsidTr="003027A4">
        <w:tc>
          <w:tcPr>
            <w:tcW w:w="2887" w:type="dxa"/>
          </w:tcPr>
          <w:p w14:paraId="737D0824" w14:textId="77777777" w:rsidR="00F55C16" w:rsidRDefault="00F55C16" w:rsidP="003027A4">
            <w:pPr>
              <w:pStyle w:val="tableentry"/>
            </w:pPr>
            <w:r>
              <w:t>transitionPeriod</w:t>
            </w:r>
          </w:p>
        </w:tc>
        <w:tc>
          <w:tcPr>
            <w:tcW w:w="1141" w:type="dxa"/>
          </w:tcPr>
          <w:p w14:paraId="1EAE3861" w14:textId="77777777" w:rsidR="00F55C16" w:rsidRDefault="00F55C16" w:rsidP="003027A4">
            <w:pPr>
              <w:pStyle w:val="tableentry"/>
            </w:pPr>
            <w:r>
              <w:t>Yes</w:t>
            </w:r>
          </w:p>
        </w:tc>
        <w:tc>
          <w:tcPr>
            <w:tcW w:w="1640" w:type="dxa"/>
          </w:tcPr>
          <w:p w14:paraId="1CB598EA" w14:textId="77777777" w:rsidR="00F55C16" w:rsidRDefault="00F55C16" w:rsidP="003027A4">
            <w:pPr>
              <w:pStyle w:val="tableentry"/>
            </w:pPr>
            <w:r>
              <w:t>u</w:t>
            </w:r>
          </w:p>
        </w:tc>
        <w:tc>
          <w:tcPr>
            <w:tcW w:w="2938" w:type="dxa"/>
          </w:tcPr>
          <w:p w14:paraId="7DB7FAE8" w14:textId="77777777" w:rsidR="00F55C16" w:rsidRDefault="00F55C16" w:rsidP="003027A4">
            <w:pPr>
              <w:pStyle w:val="tableentry"/>
            </w:pPr>
            <w:r>
              <w:t>Time in ms for the transition to occur over.</w:t>
            </w:r>
          </w:p>
        </w:tc>
      </w:tr>
    </w:tbl>
    <w:p w14:paraId="216EA69B" w14:textId="77777777" w:rsidR="00F55C16" w:rsidRDefault="00F55C16" w:rsidP="00F55C16">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F55C16" w14:paraId="2B0F3B1A"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2CFA55A3" w14:textId="77777777" w:rsidR="00F55C16" w:rsidRDefault="00F55C16" w:rsidP="003027A4">
            <w:pPr>
              <w:pStyle w:val="tableheading"/>
            </w:pPr>
            <w:r>
              <w:t>Parameter name</w:t>
            </w:r>
          </w:p>
        </w:tc>
        <w:tc>
          <w:tcPr>
            <w:tcW w:w="1141" w:type="dxa"/>
          </w:tcPr>
          <w:p w14:paraId="1AB41314" w14:textId="77777777" w:rsidR="00F55C16" w:rsidRDefault="00F55C16" w:rsidP="003027A4">
            <w:pPr>
              <w:pStyle w:val="tableheading"/>
            </w:pPr>
            <w:r>
              <w:t>Mandatory</w:t>
            </w:r>
          </w:p>
        </w:tc>
        <w:tc>
          <w:tcPr>
            <w:tcW w:w="1638" w:type="dxa"/>
          </w:tcPr>
          <w:p w14:paraId="094C96F9" w14:textId="77777777" w:rsidR="00F55C16" w:rsidRDefault="00F55C16" w:rsidP="003027A4">
            <w:pPr>
              <w:pStyle w:val="tableheading"/>
            </w:pPr>
            <w:r>
              <w:t>Return signature</w:t>
            </w:r>
          </w:p>
        </w:tc>
        <w:tc>
          <w:tcPr>
            <w:tcW w:w="2934" w:type="dxa"/>
          </w:tcPr>
          <w:p w14:paraId="5A48847B" w14:textId="77777777" w:rsidR="00F55C16" w:rsidRDefault="00F55C16" w:rsidP="003027A4">
            <w:pPr>
              <w:pStyle w:val="tableheading"/>
            </w:pPr>
            <w:r>
              <w:t>Description</w:t>
            </w:r>
          </w:p>
        </w:tc>
      </w:tr>
      <w:tr w:rsidR="00F55C16" w14:paraId="37D8E623" w14:textId="77777777" w:rsidTr="003027A4">
        <w:tc>
          <w:tcPr>
            <w:tcW w:w="2893" w:type="dxa"/>
          </w:tcPr>
          <w:p w14:paraId="025B14D0" w14:textId="77777777" w:rsidR="00F55C16" w:rsidRDefault="00F55C16" w:rsidP="003027A4">
            <w:pPr>
              <w:pStyle w:val="tableentry"/>
            </w:pPr>
            <w:r>
              <w:t>responseCode</w:t>
            </w:r>
          </w:p>
        </w:tc>
        <w:tc>
          <w:tcPr>
            <w:tcW w:w="1141" w:type="dxa"/>
          </w:tcPr>
          <w:p w14:paraId="7B3A2429" w14:textId="77777777" w:rsidR="00F55C16" w:rsidRDefault="00F55C16" w:rsidP="003027A4">
            <w:pPr>
              <w:pStyle w:val="tableentry"/>
            </w:pPr>
            <w:r>
              <w:t>Yes</w:t>
            </w:r>
          </w:p>
        </w:tc>
        <w:tc>
          <w:tcPr>
            <w:tcW w:w="1638" w:type="dxa"/>
          </w:tcPr>
          <w:p w14:paraId="008A265F" w14:textId="77777777" w:rsidR="00F55C16" w:rsidRDefault="00F55C16" w:rsidP="003027A4">
            <w:pPr>
              <w:pStyle w:val="tableentry"/>
            </w:pPr>
            <w:r>
              <w:t>u</w:t>
            </w:r>
          </w:p>
        </w:tc>
        <w:tc>
          <w:tcPr>
            <w:tcW w:w="2934" w:type="dxa"/>
          </w:tcPr>
          <w:p w14:paraId="4EEEBD16" w14:textId="77777777" w:rsidR="00F55C16" w:rsidRDefault="00F55C16" w:rsidP="003027A4">
            <w:pPr>
              <w:pStyle w:val="tableentry"/>
            </w:pPr>
            <w:r>
              <w:t>The result code of the operation.</w:t>
            </w:r>
          </w:p>
        </w:tc>
      </w:tr>
      <w:tr w:rsidR="00F55C16" w14:paraId="5D19DB8E" w14:textId="77777777" w:rsidTr="003027A4">
        <w:tc>
          <w:tcPr>
            <w:tcW w:w="2893" w:type="dxa"/>
          </w:tcPr>
          <w:p w14:paraId="1701964C" w14:textId="778EE2D6" w:rsidR="00F55C16" w:rsidRDefault="00F55C16" w:rsidP="003027A4">
            <w:pPr>
              <w:pStyle w:val="tableentry"/>
            </w:pPr>
            <w:r>
              <w:t>lampGroupID</w:t>
            </w:r>
          </w:p>
        </w:tc>
        <w:tc>
          <w:tcPr>
            <w:tcW w:w="1141" w:type="dxa"/>
          </w:tcPr>
          <w:p w14:paraId="32EFA353" w14:textId="77777777" w:rsidR="00F55C16" w:rsidRDefault="00F55C16" w:rsidP="003027A4">
            <w:pPr>
              <w:pStyle w:val="tableentry"/>
            </w:pPr>
            <w:r>
              <w:t>Yes</w:t>
            </w:r>
          </w:p>
        </w:tc>
        <w:tc>
          <w:tcPr>
            <w:tcW w:w="1638" w:type="dxa"/>
          </w:tcPr>
          <w:p w14:paraId="2E596618" w14:textId="77777777" w:rsidR="00F55C16" w:rsidRDefault="00F55C16" w:rsidP="003027A4">
            <w:pPr>
              <w:pStyle w:val="tableentry"/>
            </w:pPr>
            <w:r>
              <w:t>s</w:t>
            </w:r>
          </w:p>
        </w:tc>
        <w:tc>
          <w:tcPr>
            <w:tcW w:w="2934" w:type="dxa"/>
          </w:tcPr>
          <w:p w14:paraId="36AE7060" w14:textId="3FA1123F" w:rsidR="00F55C16" w:rsidRDefault="00F55C16" w:rsidP="003027A4">
            <w:pPr>
              <w:pStyle w:val="tableentry"/>
            </w:pPr>
            <w:r>
              <w:t>The ID of the queried lamp group.</w:t>
            </w:r>
          </w:p>
        </w:tc>
      </w:tr>
    </w:tbl>
    <w:p w14:paraId="4408B7C5" w14:textId="77777777" w:rsidR="00F55C16" w:rsidRDefault="00F55C16" w:rsidP="00F55C16">
      <w:pPr>
        <w:pStyle w:val="body"/>
        <w:rPr>
          <w:b/>
        </w:rPr>
      </w:pPr>
      <w:r>
        <w:rPr>
          <w:b/>
        </w:rPr>
        <w:t>Description</w:t>
      </w:r>
    </w:p>
    <w:p w14:paraId="1D7ECA99" w14:textId="7DDC56B4" w:rsidR="00F55C16" w:rsidRPr="00D03C1A" w:rsidRDefault="00F55C16" w:rsidP="00F55C16">
      <w:pPr>
        <w:pStyle w:val="body"/>
      </w:pPr>
      <w:r>
        <w:t>Change the specified lamp group’s state via transition.</w:t>
      </w:r>
    </w:p>
    <w:p w14:paraId="242F14BE" w14:textId="3D429ADB" w:rsidR="00F55C16" w:rsidRDefault="00885478" w:rsidP="00885478">
      <w:pPr>
        <w:pStyle w:val="Heading3"/>
      </w:pPr>
      <w:bookmarkStart w:id="58" w:name="_Toc408387012"/>
      <w:r w:rsidRPr="00885478">
        <w:t>PulseLampGroupWithState</w:t>
      </w:r>
      <w:bookmarkEnd w:id="58"/>
    </w:p>
    <w:p w14:paraId="3D3B899A" w14:textId="77777777" w:rsidR="00F55C16" w:rsidRDefault="00F55C16" w:rsidP="00F55C16">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F55C16" w14:paraId="68D2A92A"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301AA4D9" w14:textId="77777777" w:rsidR="00F55C16" w:rsidRDefault="00F55C16" w:rsidP="003027A4">
            <w:pPr>
              <w:pStyle w:val="tableheading"/>
            </w:pPr>
            <w:r>
              <w:t>Parameter name</w:t>
            </w:r>
          </w:p>
        </w:tc>
        <w:tc>
          <w:tcPr>
            <w:tcW w:w="1141" w:type="dxa"/>
          </w:tcPr>
          <w:p w14:paraId="0932F2C0" w14:textId="77777777" w:rsidR="00F55C16" w:rsidRDefault="00F55C16" w:rsidP="003027A4">
            <w:pPr>
              <w:pStyle w:val="tableheading"/>
            </w:pPr>
            <w:r>
              <w:t>Mandatory</w:t>
            </w:r>
          </w:p>
        </w:tc>
        <w:tc>
          <w:tcPr>
            <w:tcW w:w="1640" w:type="dxa"/>
          </w:tcPr>
          <w:p w14:paraId="02976208" w14:textId="77777777" w:rsidR="00F55C16" w:rsidRDefault="00F55C16" w:rsidP="003027A4">
            <w:pPr>
              <w:pStyle w:val="tableheading"/>
            </w:pPr>
            <w:r>
              <w:t>Signature</w:t>
            </w:r>
          </w:p>
        </w:tc>
        <w:tc>
          <w:tcPr>
            <w:tcW w:w="2938" w:type="dxa"/>
          </w:tcPr>
          <w:p w14:paraId="04987BD1" w14:textId="77777777" w:rsidR="00F55C16" w:rsidRDefault="00F55C16" w:rsidP="003027A4">
            <w:pPr>
              <w:pStyle w:val="tableheading"/>
            </w:pPr>
            <w:r>
              <w:t>Description</w:t>
            </w:r>
          </w:p>
        </w:tc>
      </w:tr>
      <w:tr w:rsidR="00F55C16" w14:paraId="7B5DC975" w14:textId="77777777" w:rsidTr="003027A4">
        <w:tc>
          <w:tcPr>
            <w:tcW w:w="2887" w:type="dxa"/>
          </w:tcPr>
          <w:p w14:paraId="74B08F7B" w14:textId="1D6C4F75" w:rsidR="00F55C16" w:rsidRDefault="00F55C16" w:rsidP="003027A4">
            <w:pPr>
              <w:pStyle w:val="tableentry"/>
            </w:pPr>
            <w:r>
              <w:t>lamp</w:t>
            </w:r>
            <w:r w:rsidR="00885478">
              <w:t>Group</w:t>
            </w:r>
            <w:r>
              <w:t>ID</w:t>
            </w:r>
          </w:p>
        </w:tc>
        <w:tc>
          <w:tcPr>
            <w:tcW w:w="1141" w:type="dxa"/>
          </w:tcPr>
          <w:p w14:paraId="347D4D6E" w14:textId="77777777" w:rsidR="00F55C16" w:rsidRDefault="00F55C16" w:rsidP="003027A4">
            <w:pPr>
              <w:pStyle w:val="tableentry"/>
            </w:pPr>
            <w:r>
              <w:t>Yes</w:t>
            </w:r>
          </w:p>
        </w:tc>
        <w:tc>
          <w:tcPr>
            <w:tcW w:w="1640" w:type="dxa"/>
          </w:tcPr>
          <w:p w14:paraId="46105698" w14:textId="77777777" w:rsidR="00F55C16" w:rsidRDefault="00F55C16" w:rsidP="003027A4">
            <w:pPr>
              <w:pStyle w:val="tableentry"/>
            </w:pPr>
            <w:r>
              <w:t>s</w:t>
            </w:r>
          </w:p>
        </w:tc>
        <w:tc>
          <w:tcPr>
            <w:tcW w:w="2938" w:type="dxa"/>
          </w:tcPr>
          <w:p w14:paraId="7BD6D2B1" w14:textId="5F30FA98" w:rsidR="00F55C16" w:rsidRDefault="00F55C16" w:rsidP="003027A4">
            <w:pPr>
              <w:pStyle w:val="tableentry"/>
            </w:pPr>
            <w:r>
              <w:t xml:space="preserve">The ID of the lamp </w:t>
            </w:r>
            <w:r w:rsidR="00885478">
              <w:t xml:space="preserve">group </w:t>
            </w:r>
            <w:r>
              <w:t>to query.</w:t>
            </w:r>
          </w:p>
        </w:tc>
      </w:tr>
      <w:tr w:rsidR="00F55C16" w14:paraId="65634ECB" w14:textId="77777777" w:rsidTr="003027A4">
        <w:tc>
          <w:tcPr>
            <w:tcW w:w="2887" w:type="dxa"/>
          </w:tcPr>
          <w:p w14:paraId="580682C4" w14:textId="77777777" w:rsidR="00F55C16" w:rsidRDefault="00F55C16" w:rsidP="003027A4">
            <w:pPr>
              <w:pStyle w:val="tableentry"/>
            </w:pPr>
            <w:r>
              <w:t>fromLampState</w:t>
            </w:r>
          </w:p>
        </w:tc>
        <w:tc>
          <w:tcPr>
            <w:tcW w:w="1141" w:type="dxa"/>
          </w:tcPr>
          <w:p w14:paraId="0CD37D63" w14:textId="77777777" w:rsidR="00F55C16" w:rsidRDefault="00F55C16" w:rsidP="003027A4">
            <w:pPr>
              <w:pStyle w:val="tableentry"/>
            </w:pPr>
            <w:r>
              <w:t>Yes</w:t>
            </w:r>
          </w:p>
        </w:tc>
        <w:tc>
          <w:tcPr>
            <w:tcW w:w="1640" w:type="dxa"/>
          </w:tcPr>
          <w:p w14:paraId="287DECD3" w14:textId="77777777" w:rsidR="00F55C16" w:rsidRDefault="00F55C16" w:rsidP="003027A4">
            <w:pPr>
              <w:pStyle w:val="tableentry"/>
            </w:pPr>
            <w:r>
              <w:t>a{sv}</w:t>
            </w:r>
          </w:p>
        </w:tc>
        <w:tc>
          <w:tcPr>
            <w:tcW w:w="2938" w:type="dxa"/>
          </w:tcPr>
          <w:p w14:paraId="01F3146D" w14:textId="77777777" w:rsidR="00F55C16" w:rsidRDefault="00F55C16" w:rsidP="003027A4">
            <w:pPr>
              <w:pStyle w:val="tableentry"/>
            </w:pPr>
            <w:r>
              <w:t>The “fromState” or the first lamp state of the pulse effect.</w:t>
            </w:r>
          </w:p>
        </w:tc>
      </w:tr>
      <w:tr w:rsidR="00F55C16" w14:paraId="528274B1" w14:textId="77777777" w:rsidTr="003027A4">
        <w:tc>
          <w:tcPr>
            <w:tcW w:w="2887" w:type="dxa"/>
          </w:tcPr>
          <w:p w14:paraId="2DD2C09A" w14:textId="77777777" w:rsidR="00F55C16" w:rsidRDefault="00F55C16" w:rsidP="003027A4">
            <w:pPr>
              <w:pStyle w:val="tableentry"/>
            </w:pPr>
            <w:r>
              <w:lastRenderedPageBreak/>
              <w:t>toLampState</w:t>
            </w:r>
          </w:p>
        </w:tc>
        <w:tc>
          <w:tcPr>
            <w:tcW w:w="1141" w:type="dxa"/>
          </w:tcPr>
          <w:p w14:paraId="0933B249" w14:textId="77777777" w:rsidR="00F55C16" w:rsidRDefault="00F55C16" w:rsidP="003027A4">
            <w:pPr>
              <w:pStyle w:val="tableentry"/>
            </w:pPr>
            <w:r>
              <w:t>Yes</w:t>
            </w:r>
          </w:p>
        </w:tc>
        <w:tc>
          <w:tcPr>
            <w:tcW w:w="1640" w:type="dxa"/>
          </w:tcPr>
          <w:p w14:paraId="1F4B41EF" w14:textId="77777777" w:rsidR="00F55C16" w:rsidRDefault="00F55C16" w:rsidP="003027A4">
            <w:pPr>
              <w:pStyle w:val="tableentry"/>
            </w:pPr>
            <w:r>
              <w:t>a{sv}</w:t>
            </w:r>
          </w:p>
        </w:tc>
        <w:tc>
          <w:tcPr>
            <w:tcW w:w="2938" w:type="dxa"/>
          </w:tcPr>
          <w:p w14:paraId="252D3622" w14:textId="77777777" w:rsidR="00F55C16" w:rsidRDefault="00F55C16" w:rsidP="003027A4">
            <w:pPr>
              <w:pStyle w:val="tableentry"/>
            </w:pPr>
            <w:r>
              <w:t>The “toState” or the second lamp state of the pulse effect.</w:t>
            </w:r>
          </w:p>
        </w:tc>
      </w:tr>
      <w:tr w:rsidR="00F55C16" w14:paraId="2663375C" w14:textId="77777777" w:rsidTr="003027A4">
        <w:tc>
          <w:tcPr>
            <w:tcW w:w="2887" w:type="dxa"/>
          </w:tcPr>
          <w:p w14:paraId="71C388EF" w14:textId="77777777" w:rsidR="00F55C16" w:rsidRDefault="00F55C16" w:rsidP="003027A4">
            <w:pPr>
              <w:pStyle w:val="tableentry"/>
            </w:pPr>
            <w:r>
              <w:t>period</w:t>
            </w:r>
          </w:p>
        </w:tc>
        <w:tc>
          <w:tcPr>
            <w:tcW w:w="1141" w:type="dxa"/>
          </w:tcPr>
          <w:p w14:paraId="75692278" w14:textId="77777777" w:rsidR="00F55C16" w:rsidRDefault="00F55C16" w:rsidP="003027A4">
            <w:pPr>
              <w:pStyle w:val="tableentry"/>
            </w:pPr>
            <w:r>
              <w:t>Yes</w:t>
            </w:r>
          </w:p>
        </w:tc>
        <w:tc>
          <w:tcPr>
            <w:tcW w:w="1640" w:type="dxa"/>
          </w:tcPr>
          <w:p w14:paraId="5D5C5A4A" w14:textId="77777777" w:rsidR="00F55C16" w:rsidRDefault="00F55C16" w:rsidP="003027A4">
            <w:pPr>
              <w:pStyle w:val="tableentry"/>
            </w:pPr>
            <w:r>
              <w:t>u</w:t>
            </w:r>
          </w:p>
        </w:tc>
        <w:tc>
          <w:tcPr>
            <w:tcW w:w="2938" w:type="dxa"/>
          </w:tcPr>
          <w:p w14:paraId="3B00BD19" w14:textId="77777777" w:rsidR="00F55C16" w:rsidRDefault="00F55C16" w:rsidP="003027A4">
            <w:pPr>
              <w:pStyle w:val="tableentry"/>
            </w:pPr>
            <w:r>
              <w:t>The period (in ms) of a single pulse. That is the elapsed time of one fromLampState and one toLampState.</w:t>
            </w:r>
          </w:p>
        </w:tc>
      </w:tr>
      <w:tr w:rsidR="00F55C16" w14:paraId="25BE72AF" w14:textId="77777777" w:rsidTr="003027A4">
        <w:tc>
          <w:tcPr>
            <w:tcW w:w="2887" w:type="dxa"/>
          </w:tcPr>
          <w:p w14:paraId="474F7EA4" w14:textId="77777777" w:rsidR="00F55C16" w:rsidRDefault="00F55C16" w:rsidP="003027A4">
            <w:pPr>
              <w:pStyle w:val="tableentry"/>
            </w:pPr>
            <w:r>
              <w:t>duration</w:t>
            </w:r>
          </w:p>
        </w:tc>
        <w:tc>
          <w:tcPr>
            <w:tcW w:w="1141" w:type="dxa"/>
          </w:tcPr>
          <w:p w14:paraId="4FBA3896" w14:textId="77777777" w:rsidR="00F55C16" w:rsidRDefault="00F55C16" w:rsidP="003027A4">
            <w:pPr>
              <w:pStyle w:val="tableentry"/>
            </w:pPr>
            <w:r>
              <w:t>Yes</w:t>
            </w:r>
          </w:p>
        </w:tc>
        <w:tc>
          <w:tcPr>
            <w:tcW w:w="1640" w:type="dxa"/>
          </w:tcPr>
          <w:p w14:paraId="3619B89F" w14:textId="77777777" w:rsidR="00F55C16" w:rsidRDefault="00F55C16" w:rsidP="003027A4">
            <w:pPr>
              <w:pStyle w:val="tableentry"/>
            </w:pPr>
            <w:r>
              <w:t>u</w:t>
            </w:r>
          </w:p>
        </w:tc>
        <w:tc>
          <w:tcPr>
            <w:tcW w:w="2938" w:type="dxa"/>
          </w:tcPr>
          <w:p w14:paraId="13CC7558" w14:textId="77777777" w:rsidR="00F55C16" w:rsidRDefault="00F55C16" w:rsidP="003027A4">
            <w:pPr>
              <w:pStyle w:val="tableentry"/>
            </w:pPr>
            <w:r>
              <w:t>The time (in ms) spent in the each lamp state for a single pulse.</w:t>
            </w:r>
          </w:p>
        </w:tc>
      </w:tr>
      <w:tr w:rsidR="00F55C16" w14:paraId="13C452C5" w14:textId="77777777" w:rsidTr="003027A4">
        <w:tc>
          <w:tcPr>
            <w:tcW w:w="2887" w:type="dxa"/>
          </w:tcPr>
          <w:p w14:paraId="16426284" w14:textId="77777777" w:rsidR="00F55C16" w:rsidRDefault="00F55C16" w:rsidP="003027A4">
            <w:pPr>
              <w:pStyle w:val="tableentry"/>
            </w:pPr>
            <w:r>
              <w:t>numPulses</w:t>
            </w:r>
          </w:p>
        </w:tc>
        <w:tc>
          <w:tcPr>
            <w:tcW w:w="1141" w:type="dxa"/>
          </w:tcPr>
          <w:p w14:paraId="0BCA2B9C" w14:textId="77777777" w:rsidR="00F55C16" w:rsidRDefault="00F55C16" w:rsidP="003027A4">
            <w:pPr>
              <w:pStyle w:val="tableentry"/>
            </w:pPr>
            <w:r>
              <w:t>Yes</w:t>
            </w:r>
          </w:p>
        </w:tc>
        <w:tc>
          <w:tcPr>
            <w:tcW w:w="1640" w:type="dxa"/>
          </w:tcPr>
          <w:p w14:paraId="65F7C85A" w14:textId="77777777" w:rsidR="00F55C16" w:rsidRDefault="00F55C16" w:rsidP="003027A4">
            <w:pPr>
              <w:pStyle w:val="tableentry"/>
            </w:pPr>
            <w:r>
              <w:t>u</w:t>
            </w:r>
          </w:p>
        </w:tc>
        <w:tc>
          <w:tcPr>
            <w:tcW w:w="2938" w:type="dxa"/>
          </w:tcPr>
          <w:p w14:paraId="6DCE05E0" w14:textId="77777777" w:rsidR="00F55C16" w:rsidRDefault="00F55C16" w:rsidP="003027A4">
            <w:pPr>
              <w:pStyle w:val="tableentry"/>
            </w:pPr>
            <w:r>
              <w:t>The total number of pulses for the effect.</w:t>
            </w:r>
          </w:p>
        </w:tc>
      </w:tr>
    </w:tbl>
    <w:p w14:paraId="6DA814B9" w14:textId="77777777" w:rsidR="00F55C16" w:rsidRDefault="00F55C16" w:rsidP="00F55C16">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F55C16" w14:paraId="657B2883"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642FF025" w14:textId="77777777" w:rsidR="00F55C16" w:rsidRDefault="00F55C16" w:rsidP="003027A4">
            <w:pPr>
              <w:pStyle w:val="tableheading"/>
            </w:pPr>
            <w:r>
              <w:t>Parameter name</w:t>
            </w:r>
          </w:p>
        </w:tc>
        <w:tc>
          <w:tcPr>
            <w:tcW w:w="1141" w:type="dxa"/>
          </w:tcPr>
          <w:p w14:paraId="1E1CADDC" w14:textId="77777777" w:rsidR="00F55C16" w:rsidRDefault="00F55C16" w:rsidP="003027A4">
            <w:pPr>
              <w:pStyle w:val="tableheading"/>
            </w:pPr>
            <w:r>
              <w:t>Mandatory</w:t>
            </w:r>
          </w:p>
        </w:tc>
        <w:tc>
          <w:tcPr>
            <w:tcW w:w="1638" w:type="dxa"/>
          </w:tcPr>
          <w:p w14:paraId="4D469269" w14:textId="77777777" w:rsidR="00F55C16" w:rsidRDefault="00F55C16" w:rsidP="003027A4">
            <w:pPr>
              <w:pStyle w:val="tableheading"/>
            </w:pPr>
            <w:r>
              <w:t>Return signature</w:t>
            </w:r>
          </w:p>
        </w:tc>
        <w:tc>
          <w:tcPr>
            <w:tcW w:w="2934" w:type="dxa"/>
          </w:tcPr>
          <w:p w14:paraId="276B968B" w14:textId="77777777" w:rsidR="00F55C16" w:rsidRDefault="00F55C16" w:rsidP="003027A4">
            <w:pPr>
              <w:pStyle w:val="tableheading"/>
            </w:pPr>
            <w:r>
              <w:t>Description</w:t>
            </w:r>
          </w:p>
        </w:tc>
      </w:tr>
      <w:tr w:rsidR="00F55C16" w14:paraId="5107D465" w14:textId="77777777" w:rsidTr="003027A4">
        <w:tc>
          <w:tcPr>
            <w:tcW w:w="2893" w:type="dxa"/>
          </w:tcPr>
          <w:p w14:paraId="40CE1783" w14:textId="77777777" w:rsidR="00F55C16" w:rsidRDefault="00F55C16" w:rsidP="003027A4">
            <w:pPr>
              <w:pStyle w:val="tableentry"/>
            </w:pPr>
            <w:r>
              <w:t>responseCode</w:t>
            </w:r>
          </w:p>
        </w:tc>
        <w:tc>
          <w:tcPr>
            <w:tcW w:w="1141" w:type="dxa"/>
          </w:tcPr>
          <w:p w14:paraId="3D68C1F9" w14:textId="77777777" w:rsidR="00F55C16" w:rsidRDefault="00F55C16" w:rsidP="003027A4">
            <w:pPr>
              <w:pStyle w:val="tableentry"/>
            </w:pPr>
            <w:r>
              <w:t>Yes</w:t>
            </w:r>
          </w:p>
        </w:tc>
        <w:tc>
          <w:tcPr>
            <w:tcW w:w="1638" w:type="dxa"/>
          </w:tcPr>
          <w:p w14:paraId="76E64EF0" w14:textId="77777777" w:rsidR="00F55C16" w:rsidRDefault="00F55C16" w:rsidP="003027A4">
            <w:pPr>
              <w:pStyle w:val="tableentry"/>
            </w:pPr>
            <w:r>
              <w:t>u</w:t>
            </w:r>
          </w:p>
        </w:tc>
        <w:tc>
          <w:tcPr>
            <w:tcW w:w="2934" w:type="dxa"/>
          </w:tcPr>
          <w:p w14:paraId="7C6F3316" w14:textId="77777777" w:rsidR="00F55C16" w:rsidRDefault="00F55C16" w:rsidP="003027A4">
            <w:pPr>
              <w:pStyle w:val="tableentry"/>
            </w:pPr>
            <w:r>
              <w:t>The result code of the operation.</w:t>
            </w:r>
          </w:p>
        </w:tc>
      </w:tr>
      <w:tr w:rsidR="00F55C16" w14:paraId="6BB4382A" w14:textId="77777777" w:rsidTr="003027A4">
        <w:tc>
          <w:tcPr>
            <w:tcW w:w="2893" w:type="dxa"/>
          </w:tcPr>
          <w:p w14:paraId="346BF4D8" w14:textId="6E062430" w:rsidR="00F55C16" w:rsidRDefault="00F55C16" w:rsidP="003027A4">
            <w:pPr>
              <w:pStyle w:val="tableentry"/>
            </w:pPr>
            <w:r>
              <w:t>lampI</w:t>
            </w:r>
            <w:r w:rsidR="00370D46">
              <w:t>GroupI</w:t>
            </w:r>
            <w:r>
              <w:t>D</w:t>
            </w:r>
          </w:p>
        </w:tc>
        <w:tc>
          <w:tcPr>
            <w:tcW w:w="1141" w:type="dxa"/>
          </w:tcPr>
          <w:p w14:paraId="2C9CC741" w14:textId="77777777" w:rsidR="00F55C16" w:rsidRDefault="00F55C16" w:rsidP="003027A4">
            <w:pPr>
              <w:pStyle w:val="tableentry"/>
            </w:pPr>
            <w:r>
              <w:t>Yes</w:t>
            </w:r>
          </w:p>
        </w:tc>
        <w:tc>
          <w:tcPr>
            <w:tcW w:w="1638" w:type="dxa"/>
          </w:tcPr>
          <w:p w14:paraId="1594D8B7" w14:textId="77777777" w:rsidR="00F55C16" w:rsidRDefault="00F55C16" w:rsidP="003027A4">
            <w:pPr>
              <w:pStyle w:val="tableentry"/>
            </w:pPr>
            <w:r>
              <w:t>s</w:t>
            </w:r>
          </w:p>
        </w:tc>
        <w:tc>
          <w:tcPr>
            <w:tcW w:w="2934" w:type="dxa"/>
          </w:tcPr>
          <w:p w14:paraId="0A4A9EA1" w14:textId="7CA7256B" w:rsidR="00F55C16" w:rsidRDefault="00F55C16" w:rsidP="003027A4">
            <w:pPr>
              <w:pStyle w:val="tableentry"/>
            </w:pPr>
            <w:r>
              <w:t>The ID of the queried lamp</w:t>
            </w:r>
            <w:r w:rsidR="00370D46">
              <w:t xml:space="preserve"> group.</w:t>
            </w:r>
          </w:p>
        </w:tc>
      </w:tr>
    </w:tbl>
    <w:p w14:paraId="7BDB8D81" w14:textId="77777777" w:rsidR="00F55C16" w:rsidRDefault="00F55C16" w:rsidP="00F55C16">
      <w:pPr>
        <w:pStyle w:val="body"/>
        <w:rPr>
          <w:b/>
        </w:rPr>
      </w:pPr>
      <w:r>
        <w:rPr>
          <w:b/>
        </w:rPr>
        <w:t>Description</w:t>
      </w:r>
    </w:p>
    <w:p w14:paraId="30D07D95" w14:textId="33536DF0" w:rsidR="00F55C16" w:rsidRPr="00D03C1A" w:rsidRDefault="00F55C16" w:rsidP="00F55C16">
      <w:pPr>
        <w:pStyle w:val="body"/>
      </w:pPr>
      <w:r>
        <w:t xml:space="preserve">Perform a pulse effect on the specified lamp </w:t>
      </w:r>
      <w:r w:rsidR="00370D46">
        <w:t xml:space="preserve">group </w:t>
      </w:r>
      <w:r>
        <w:t>using lamp states.</w:t>
      </w:r>
    </w:p>
    <w:p w14:paraId="496E9060" w14:textId="791F07E8" w:rsidR="00F55C16" w:rsidRDefault="00370D46" w:rsidP="00370D46">
      <w:pPr>
        <w:pStyle w:val="Heading3"/>
      </w:pPr>
      <w:bookmarkStart w:id="59" w:name="_Toc408387013"/>
      <w:r w:rsidRPr="00370D46">
        <w:t>PulseLampGroupWithPreset</w:t>
      </w:r>
      <w:bookmarkEnd w:id="59"/>
    </w:p>
    <w:p w14:paraId="31A58526" w14:textId="77777777" w:rsidR="00F55C16" w:rsidRDefault="00F55C16" w:rsidP="00F55C16">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F55C16" w14:paraId="71FF38DF"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35F1C737" w14:textId="77777777" w:rsidR="00F55C16" w:rsidRDefault="00F55C16" w:rsidP="003027A4">
            <w:pPr>
              <w:pStyle w:val="tableheading"/>
            </w:pPr>
            <w:r>
              <w:t>Parameter name</w:t>
            </w:r>
          </w:p>
        </w:tc>
        <w:tc>
          <w:tcPr>
            <w:tcW w:w="1141" w:type="dxa"/>
          </w:tcPr>
          <w:p w14:paraId="17745C9A" w14:textId="77777777" w:rsidR="00F55C16" w:rsidRDefault="00F55C16" w:rsidP="003027A4">
            <w:pPr>
              <w:pStyle w:val="tableheading"/>
            </w:pPr>
            <w:r>
              <w:t>Mandatory</w:t>
            </w:r>
          </w:p>
        </w:tc>
        <w:tc>
          <w:tcPr>
            <w:tcW w:w="1640" w:type="dxa"/>
          </w:tcPr>
          <w:p w14:paraId="66114EB1" w14:textId="77777777" w:rsidR="00F55C16" w:rsidRDefault="00F55C16" w:rsidP="003027A4">
            <w:pPr>
              <w:pStyle w:val="tableheading"/>
            </w:pPr>
            <w:r>
              <w:t>Signature</w:t>
            </w:r>
          </w:p>
        </w:tc>
        <w:tc>
          <w:tcPr>
            <w:tcW w:w="2938" w:type="dxa"/>
          </w:tcPr>
          <w:p w14:paraId="4104D8D5" w14:textId="77777777" w:rsidR="00F55C16" w:rsidRDefault="00F55C16" w:rsidP="003027A4">
            <w:pPr>
              <w:pStyle w:val="tableheading"/>
            </w:pPr>
            <w:r>
              <w:t>Description</w:t>
            </w:r>
          </w:p>
        </w:tc>
      </w:tr>
      <w:tr w:rsidR="00F55C16" w14:paraId="44819946" w14:textId="77777777" w:rsidTr="003027A4">
        <w:tc>
          <w:tcPr>
            <w:tcW w:w="2887" w:type="dxa"/>
          </w:tcPr>
          <w:p w14:paraId="6735A684" w14:textId="1BB2896D" w:rsidR="00F55C16" w:rsidRDefault="00F55C16" w:rsidP="003027A4">
            <w:pPr>
              <w:pStyle w:val="tableentry"/>
            </w:pPr>
            <w:r>
              <w:t>lamp</w:t>
            </w:r>
            <w:r w:rsidR="00370D46">
              <w:t>Group</w:t>
            </w:r>
            <w:r>
              <w:t>ID</w:t>
            </w:r>
          </w:p>
        </w:tc>
        <w:tc>
          <w:tcPr>
            <w:tcW w:w="1141" w:type="dxa"/>
          </w:tcPr>
          <w:p w14:paraId="1041F830" w14:textId="77777777" w:rsidR="00F55C16" w:rsidRDefault="00F55C16" w:rsidP="003027A4">
            <w:pPr>
              <w:pStyle w:val="tableentry"/>
            </w:pPr>
            <w:r>
              <w:t>Yes</w:t>
            </w:r>
          </w:p>
        </w:tc>
        <w:tc>
          <w:tcPr>
            <w:tcW w:w="1640" w:type="dxa"/>
          </w:tcPr>
          <w:p w14:paraId="4DDB01EF" w14:textId="77777777" w:rsidR="00F55C16" w:rsidRDefault="00F55C16" w:rsidP="003027A4">
            <w:pPr>
              <w:pStyle w:val="tableentry"/>
            </w:pPr>
            <w:r>
              <w:t>s</w:t>
            </w:r>
          </w:p>
        </w:tc>
        <w:tc>
          <w:tcPr>
            <w:tcW w:w="2938" w:type="dxa"/>
          </w:tcPr>
          <w:p w14:paraId="65E60603" w14:textId="2B4ECF80" w:rsidR="00F55C16" w:rsidRDefault="00F55C16" w:rsidP="003027A4">
            <w:pPr>
              <w:pStyle w:val="tableentry"/>
            </w:pPr>
            <w:r>
              <w:t xml:space="preserve">The ID of the lamp </w:t>
            </w:r>
            <w:r w:rsidR="00370D46">
              <w:t xml:space="preserve">group </w:t>
            </w:r>
            <w:r>
              <w:t>to query.</w:t>
            </w:r>
          </w:p>
        </w:tc>
      </w:tr>
      <w:tr w:rsidR="00F55C16" w14:paraId="650D6472" w14:textId="77777777" w:rsidTr="003027A4">
        <w:tc>
          <w:tcPr>
            <w:tcW w:w="2887" w:type="dxa"/>
          </w:tcPr>
          <w:p w14:paraId="3AE1F9C2" w14:textId="77777777" w:rsidR="00F55C16" w:rsidRDefault="00F55C16" w:rsidP="003027A4">
            <w:pPr>
              <w:pStyle w:val="tableentry"/>
            </w:pPr>
            <w:r>
              <w:t>fromPresetID</w:t>
            </w:r>
          </w:p>
        </w:tc>
        <w:tc>
          <w:tcPr>
            <w:tcW w:w="1141" w:type="dxa"/>
          </w:tcPr>
          <w:p w14:paraId="0A374D77" w14:textId="77777777" w:rsidR="00F55C16" w:rsidRDefault="00F55C16" w:rsidP="003027A4">
            <w:pPr>
              <w:pStyle w:val="tableentry"/>
            </w:pPr>
            <w:r>
              <w:t>Yes</w:t>
            </w:r>
          </w:p>
        </w:tc>
        <w:tc>
          <w:tcPr>
            <w:tcW w:w="1640" w:type="dxa"/>
          </w:tcPr>
          <w:p w14:paraId="06A3745F" w14:textId="77777777" w:rsidR="00F55C16" w:rsidRDefault="00F55C16" w:rsidP="003027A4">
            <w:pPr>
              <w:pStyle w:val="tableentry"/>
            </w:pPr>
            <w:r>
              <w:t>u</w:t>
            </w:r>
          </w:p>
        </w:tc>
        <w:tc>
          <w:tcPr>
            <w:tcW w:w="2938" w:type="dxa"/>
          </w:tcPr>
          <w:p w14:paraId="47B42572" w14:textId="77777777" w:rsidR="00F55C16" w:rsidRDefault="00F55C16" w:rsidP="003027A4">
            <w:pPr>
              <w:pStyle w:val="tableentry"/>
            </w:pPr>
            <w:r>
              <w:t>The preset in which the pulse effect starts.</w:t>
            </w:r>
          </w:p>
        </w:tc>
      </w:tr>
      <w:tr w:rsidR="00F55C16" w14:paraId="00FA6FF2" w14:textId="77777777" w:rsidTr="003027A4">
        <w:tc>
          <w:tcPr>
            <w:tcW w:w="2887" w:type="dxa"/>
          </w:tcPr>
          <w:p w14:paraId="4DD3680B" w14:textId="77777777" w:rsidR="00F55C16" w:rsidRDefault="00F55C16" w:rsidP="003027A4">
            <w:pPr>
              <w:pStyle w:val="tableentry"/>
            </w:pPr>
            <w:r>
              <w:t>toPresetID</w:t>
            </w:r>
          </w:p>
        </w:tc>
        <w:tc>
          <w:tcPr>
            <w:tcW w:w="1141" w:type="dxa"/>
          </w:tcPr>
          <w:p w14:paraId="424B46C9" w14:textId="77777777" w:rsidR="00F55C16" w:rsidRDefault="00F55C16" w:rsidP="003027A4">
            <w:pPr>
              <w:pStyle w:val="tableentry"/>
            </w:pPr>
            <w:r>
              <w:t>Yes</w:t>
            </w:r>
          </w:p>
        </w:tc>
        <w:tc>
          <w:tcPr>
            <w:tcW w:w="1640" w:type="dxa"/>
          </w:tcPr>
          <w:p w14:paraId="5CE77039" w14:textId="77777777" w:rsidR="00F55C16" w:rsidRDefault="00F55C16" w:rsidP="003027A4">
            <w:pPr>
              <w:pStyle w:val="tableentry"/>
            </w:pPr>
            <w:r>
              <w:t>u</w:t>
            </w:r>
          </w:p>
        </w:tc>
        <w:tc>
          <w:tcPr>
            <w:tcW w:w="2938" w:type="dxa"/>
          </w:tcPr>
          <w:p w14:paraId="35C9276E" w14:textId="77777777" w:rsidR="00F55C16" w:rsidRDefault="00F55C16" w:rsidP="003027A4">
            <w:pPr>
              <w:pStyle w:val="tableentry"/>
            </w:pPr>
            <w:r>
              <w:t>The preset in which the pulse effect ends.</w:t>
            </w:r>
          </w:p>
        </w:tc>
      </w:tr>
      <w:tr w:rsidR="00F55C16" w14:paraId="518ADF24" w14:textId="77777777" w:rsidTr="003027A4">
        <w:tc>
          <w:tcPr>
            <w:tcW w:w="2887" w:type="dxa"/>
          </w:tcPr>
          <w:p w14:paraId="22A5473F" w14:textId="77777777" w:rsidR="00F55C16" w:rsidRDefault="00F55C16" w:rsidP="003027A4">
            <w:pPr>
              <w:pStyle w:val="tableentry"/>
            </w:pPr>
            <w:r>
              <w:t>period</w:t>
            </w:r>
          </w:p>
        </w:tc>
        <w:tc>
          <w:tcPr>
            <w:tcW w:w="1141" w:type="dxa"/>
          </w:tcPr>
          <w:p w14:paraId="39AAF56F" w14:textId="77777777" w:rsidR="00F55C16" w:rsidRDefault="00F55C16" w:rsidP="003027A4">
            <w:pPr>
              <w:pStyle w:val="tableentry"/>
            </w:pPr>
            <w:r>
              <w:t>Yes</w:t>
            </w:r>
          </w:p>
        </w:tc>
        <w:tc>
          <w:tcPr>
            <w:tcW w:w="1640" w:type="dxa"/>
          </w:tcPr>
          <w:p w14:paraId="6E96757B" w14:textId="77777777" w:rsidR="00F55C16" w:rsidRDefault="00F55C16" w:rsidP="003027A4">
            <w:pPr>
              <w:pStyle w:val="tableentry"/>
            </w:pPr>
            <w:r>
              <w:t>u</w:t>
            </w:r>
          </w:p>
        </w:tc>
        <w:tc>
          <w:tcPr>
            <w:tcW w:w="2938" w:type="dxa"/>
          </w:tcPr>
          <w:p w14:paraId="1D25E33A" w14:textId="77777777" w:rsidR="00F55C16" w:rsidRDefault="00F55C16" w:rsidP="003027A4">
            <w:pPr>
              <w:pStyle w:val="tableentry"/>
            </w:pPr>
            <w:r>
              <w:t>The period (in ms) of a single pulse. That is the elapsed time of one fromLampState and one toLampState.</w:t>
            </w:r>
          </w:p>
        </w:tc>
      </w:tr>
      <w:tr w:rsidR="00F55C16" w14:paraId="2C789120" w14:textId="77777777" w:rsidTr="003027A4">
        <w:tc>
          <w:tcPr>
            <w:tcW w:w="2887" w:type="dxa"/>
          </w:tcPr>
          <w:p w14:paraId="579F5553" w14:textId="77777777" w:rsidR="00F55C16" w:rsidRDefault="00F55C16" w:rsidP="003027A4">
            <w:pPr>
              <w:pStyle w:val="tableentry"/>
            </w:pPr>
            <w:r>
              <w:t>duration</w:t>
            </w:r>
          </w:p>
        </w:tc>
        <w:tc>
          <w:tcPr>
            <w:tcW w:w="1141" w:type="dxa"/>
          </w:tcPr>
          <w:p w14:paraId="1699248D" w14:textId="77777777" w:rsidR="00F55C16" w:rsidRDefault="00F55C16" w:rsidP="003027A4">
            <w:pPr>
              <w:pStyle w:val="tableentry"/>
            </w:pPr>
            <w:r>
              <w:t>Yes</w:t>
            </w:r>
          </w:p>
        </w:tc>
        <w:tc>
          <w:tcPr>
            <w:tcW w:w="1640" w:type="dxa"/>
          </w:tcPr>
          <w:p w14:paraId="0C1BEF12" w14:textId="77777777" w:rsidR="00F55C16" w:rsidRDefault="00F55C16" w:rsidP="003027A4">
            <w:pPr>
              <w:pStyle w:val="tableentry"/>
            </w:pPr>
            <w:r>
              <w:t>u</w:t>
            </w:r>
          </w:p>
        </w:tc>
        <w:tc>
          <w:tcPr>
            <w:tcW w:w="2938" w:type="dxa"/>
          </w:tcPr>
          <w:p w14:paraId="26AF41B5" w14:textId="77777777" w:rsidR="00F55C16" w:rsidRDefault="00F55C16" w:rsidP="003027A4">
            <w:pPr>
              <w:pStyle w:val="tableentry"/>
            </w:pPr>
            <w:r>
              <w:t>The time (in ms) spent in the each lamp state for a single pulse.</w:t>
            </w:r>
          </w:p>
        </w:tc>
      </w:tr>
      <w:tr w:rsidR="00F55C16" w14:paraId="65BDEB8D" w14:textId="77777777" w:rsidTr="003027A4">
        <w:tc>
          <w:tcPr>
            <w:tcW w:w="2887" w:type="dxa"/>
          </w:tcPr>
          <w:p w14:paraId="28644055" w14:textId="77777777" w:rsidR="00F55C16" w:rsidRDefault="00F55C16" w:rsidP="003027A4">
            <w:pPr>
              <w:pStyle w:val="tableentry"/>
            </w:pPr>
            <w:r>
              <w:t>numPulses</w:t>
            </w:r>
          </w:p>
        </w:tc>
        <w:tc>
          <w:tcPr>
            <w:tcW w:w="1141" w:type="dxa"/>
          </w:tcPr>
          <w:p w14:paraId="2904D033" w14:textId="77777777" w:rsidR="00F55C16" w:rsidRDefault="00F55C16" w:rsidP="003027A4">
            <w:pPr>
              <w:pStyle w:val="tableentry"/>
            </w:pPr>
            <w:r>
              <w:t>Yes</w:t>
            </w:r>
          </w:p>
        </w:tc>
        <w:tc>
          <w:tcPr>
            <w:tcW w:w="1640" w:type="dxa"/>
          </w:tcPr>
          <w:p w14:paraId="38B40DC5" w14:textId="77777777" w:rsidR="00F55C16" w:rsidRDefault="00F55C16" w:rsidP="003027A4">
            <w:pPr>
              <w:pStyle w:val="tableentry"/>
            </w:pPr>
            <w:r>
              <w:t>u</w:t>
            </w:r>
          </w:p>
        </w:tc>
        <w:tc>
          <w:tcPr>
            <w:tcW w:w="2938" w:type="dxa"/>
          </w:tcPr>
          <w:p w14:paraId="6E80FEDA" w14:textId="77777777" w:rsidR="00F55C16" w:rsidRDefault="00F55C16" w:rsidP="003027A4">
            <w:pPr>
              <w:pStyle w:val="tableentry"/>
            </w:pPr>
            <w:r>
              <w:t>The total number of pulses for the effect.</w:t>
            </w:r>
          </w:p>
        </w:tc>
      </w:tr>
    </w:tbl>
    <w:p w14:paraId="420271E4" w14:textId="77777777" w:rsidR="00F55C16" w:rsidRDefault="00F55C16" w:rsidP="00F55C16">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F55C16" w14:paraId="57DA9BF4"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72D8005B" w14:textId="77777777" w:rsidR="00F55C16" w:rsidRDefault="00F55C16" w:rsidP="003027A4">
            <w:pPr>
              <w:pStyle w:val="tableheading"/>
            </w:pPr>
            <w:r>
              <w:t>Parameter name</w:t>
            </w:r>
          </w:p>
        </w:tc>
        <w:tc>
          <w:tcPr>
            <w:tcW w:w="1141" w:type="dxa"/>
          </w:tcPr>
          <w:p w14:paraId="63929CAA" w14:textId="77777777" w:rsidR="00F55C16" w:rsidRDefault="00F55C16" w:rsidP="003027A4">
            <w:pPr>
              <w:pStyle w:val="tableheading"/>
            </w:pPr>
            <w:r>
              <w:t>Mandatory</w:t>
            </w:r>
          </w:p>
        </w:tc>
        <w:tc>
          <w:tcPr>
            <w:tcW w:w="1638" w:type="dxa"/>
          </w:tcPr>
          <w:p w14:paraId="0A911E79" w14:textId="77777777" w:rsidR="00F55C16" w:rsidRDefault="00F55C16" w:rsidP="003027A4">
            <w:pPr>
              <w:pStyle w:val="tableheading"/>
            </w:pPr>
            <w:r>
              <w:t>Return signature</w:t>
            </w:r>
          </w:p>
        </w:tc>
        <w:tc>
          <w:tcPr>
            <w:tcW w:w="2934" w:type="dxa"/>
          </w:tcPr>
          <w:p w14:paraId="7C4AACF8" w14:textId="77777777" w:rsidR="00F55C16" w:rsidRDefault="00F55C16" w:rsidP="003027A4">
            <w:pPr>
              <w:pStyle w:val="tableheading"/>
            </w:pPr>
            <w:r>
              <w:t>Description</w:t>
            </w:r>
          </w:p>
        </w:tc>
      </w:tr>
      <w:tr w:rsidR="00F55C16" w14:paraId="18107FA6" w14:textId="77777777" w:rsidTr="003027A4">
        <w:tc>
          <w:tcPr>
            <w:tcW w:w="2893" w:type="dxa"/>
          </w:tcPr>
          <w:p w14:paraId="789DD533" w14:textId="77777777" w:rsidR="00F55C16" w:rsidRDefault="00F55C16" w:rsidP="003027A4">
            <w:pPr>
              <w:pStyle w:val="tableentry"/>
            </w:pPr>
            <w:r>
              <w:t>responseCode</w:t>
            </w:r>
          </w:p>
        </w:tc>
        <w:tc>
          <w:tcPr>
            <w:tcW w:w="1141" w:type="dxa"/>
          </w:tcPr>
          <w:p w14:paraId="5A090581" w14:textId="77777777" w:rsidR="00F55C16" w:rsidRDefault="00F55C16" w:rsidP="003027A4">
            <w:pPr>
              <w:pStyle w:val="tableentry"/>
            </w:pPr>
            <w:r>
              <w:t>Yes</w:t>
            </w:r>
          </w:p>
        </w:tc>
        <w:tc>
          <w:tcPr>
            <w:tcW w:w="1638" w:type="dxa"/>
          </w:tcPr>
          <w:p w14:paraId="272508FF" w14:textId="77777777" w:rsidR="00F55C16" w:rsidRDefault="00F55C16" w:rsidP="003027A4">
            <w:pPr>
              <w:pStyle w:val="tableentry"/>
            </w:pPr>
            <w:r>
              <w:t>u</w:t>
            </w:r>
          </w:p>
        </w:tc>
        <w:tc>
          <w:tcPr>
            <w:tcW w:w="2934" w:type="dxa"/>
          </w:tcPr>
          <w:p w14:paraId="52D6DE06" w14:textId="77777777" w:rsidR="00F55C16" w:rsidRDefault="00F55C16" w:rsidP="003027A4">
            <w:pPr>
              <w:pStyle w:val="tableentry"/>
            </w:pPr>
            <w:r>
              <w:t>The result code of the operation.</w:t>
            </w:r>
          </w:p>
        </w:tc>
      </w:tr>
      <w:tr w:rsidR="00F55C16" w14:paraId="047975A4" w14:textId="77777777" w:rsidTr="003027A4">
        <w:tc>
          <w:tcPr>
            <w:tcW w:w="2893" w:type="dxa"/>
          </w:tcPr>
          <w:p w14:paraId="4BFDB342" w14:textId="097B1E1F" w:rsidR="00F55C16" w:rsidRDefault="00F55C16" w:rsidP="003027A4">
            <w:pPr>
              <w:pStyle w:val="tableentry"/>
            </w:pPr>
            <w:r>
              <w:t>lamp</w:t>
            </w:r>
            <w:r w:rsidR="00370D46">
              <w:t>Group</w:t>
            </w:r>
            <w:r>
              <w:t>ID</w:t>
            </w:r>
          </w:p>
        </w:tc>
        <w:tc>
          <w:tcPr>
            <w:tcW w:w="1141" w:type="dxa"/>
          </w:tcPr>
          <w:p w14:paraId="5ED2CE68" w14:textId="77777777" w:rsidR="00F55C16" w:rsidRDefault="00F55C16" w:rsidP="003027A4">
            <w:pPr>
              <w:pStyle w:val="tableentry"/>
            </w:pPr>
            <w:r>
              <w:t>Yes</w:t>
            </w:r>
          </w:p>
        </w:tc>
        <w:tc>
          <w:tcPr>
            <w:tcW w:w="1638" w:type="dxa"/>
          </w:tcPr>
          <w:p w14:paraId="5845470B" w14:textId="77777777" w:rsidR="00F55C16" w:rsidRDefault="00F55C16" w:rsidP="003027A4">
            <w:pPr>
              <w:pStyle w:val="tableentry"/>
            </w:pPr>
            <w:r>
              <w:t>s</w:t>
            </w:r>
          </w:p>
        </w:tc>
        <w:tc>
          <w:tcPr>
            <w:tcW w:w="2934" w:type="dxa"/>
          </w:tcPr>
          <w:p w14:paraId="74C353F9" w14:textId="533F3CB7" w:rsidR="00F55C16" w:rsidRDefault="00F55C16" w:rsidP="003027A4">
            <w:pPr>
              <w:pStyle w:val="tableentry"/>
            </w:pPr>
            <w:r>
              <w:t>The ID of the queried lamp</w:t>
            </w:r>
            <w:r w:rsidR="00370D46">
              <w:t xml:space="preserve"> group.</w:t>
            </w:r>
          </w:p>
        </w:tc>
      </w:tr>
    </w:tbl>
    <w:p w14:paraId="42A2C38F" w14:textId="77777777" w:rsidR="00F55C16" w:rsidRDefault="00F55C16" w:rsidP="00F55C16">
      <w:pPr>
        <w:pStyle w:val="body"/>
        <w:rPr>
          <w:b/>
        </w:rPr>
      </w:pPr>
      <w:r>
        <w:rPr>
          <w:b/>
        </w:rPr>
        <w:t>Description</w:t>
      </w:r>
    </w:p>
    <w:p w14:paraId="79351A84" w14:textId="3C090DD3" w:rsidR="00F55C16" w:rsidRPr="00D03C1A" w:rsidRDefault="00F55C16" w:rsidP="00F55C16">
      <w:pPr>
        <w:pStyle w:val="body"/>
      </w:pPr>
      <w:r>
        <w:lastRenderedPageBreak/>
        <w:t xml:space="preserve">Perform a pulse effect on the lamp </w:t>
      </w:r>
      <w:r w:rsidR="00370D46">
        <w:t xml:space="preserve">group </w:t>
      </w:r>
      <w:r>
        <w:t>using lamp presets.</w:t>
      </w:r>
    </w:p>
    <w:p w14:paraId="0547246E" w14:textId="5FA8C780" w:rsidR="00F55C16" w:rsidRDefault="00370D46" w:rsidP="00370D46">
      <w:pPr>
        <w:pStyle w:val="Heading3"/>
      </w:pPr>
      <w:bookmarkStart w:id="60" w:name="_Toc408387014"/>
      <w:r w:rsidRPr="00370D46">
        <w:t>TransitionLampGroupStateToPreset</w:t>
      </w:r>
      <w:bookmarkEnd w:id="60"/>
    </w:p>
    <w:p w14:paraId="154D47C9" w14:textId="77777777" w:rsidR="00F55C16" w:rsidRDefault="00F55C16" w:rsidP="00F55C16">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F55C16" w14:paraId="00B4CC45"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50C7A9DC" w14:textId="77777777" w:rsidR="00F55C16" w:rsidRDefault="00F55C16" w:rsidP="003027A4">
            <w:pPr>
              <w:pStyle w:val="tableheading"/>
            </w:pPr>
            <w:r>
              <w:t>Parameter name</w:t>
            </w:r>
          </w:p>
        </w:tc>
        <w:tc>
          <w:tcPr>
            <w:tcW w:w="1141" w:type="dxa"/>
          </w:tcPr>
          <w:p w14:paraId="16CC2D79" w14:textId="77777777" w:rsidR="00F55C16" w:rsidRDefault="00F55C16" w:rsidP="003027A4">
            <w:pPr>
              <w:pStyle w:val="tableheading"/>
            </w:pPr>
            <w:r>
              <w:t>Mandatory</w:t>
            </w:r>
          </w:p>
        </w:tc>
        <w:tc>
          <w:tcPr>
            <w:tcW w:w="1640" w:type="dxa"/>
          </w:tcPr>
          <w:p w14:paraId="31F9388D" w14:textId="77777777" w:rsidR="00F55C16" w:rsidRDefault="00F55C16" w:rsidP="003027A4">
            <w:pPr>
              <w:pStyle w:val="tableheading"/>
            </w:pPr>
            <w:r>
              <w:t>Signature</w:t>
            </w:r>
          </w:p>
        </w:tc>
        <w:tc>
          <w:tcPr>
            <w:tcW w:w="2938" w:type="dxa"/>
          </w:tcPr>
          <w:p w14:paraId="40FB388A" w14:textId="77777777" w:rsidR="00F55C16" w:rsidRDefault="00F55C16" w:rsidP="003027A4">
            <w:pPr>
              <w:pStyle w:val="tableheading"/>
            </w:pPr>
            <w:r>
              <w:t>Description</w:t>
            </w:r>
          </w:p>
        </w:tc>
      </w:tr>
      <w:tr w:rsidR="00F55C16" w14:paraId="0BB1EC5A" w14:textId="77777777" w:rsidTr="003027A4">
        <w:tc>
          <w:tcPr>
            <w:tcW w:w="2887" w:type="dxa"/>
          </w:tcPr>
          <w:p w14:paraId="330D2725" w14:textId="6766C840" w:rsidR="00F55C16" w:rsidRDefault="00F55C16" w:rsidP="003027A4">
            <w:pPr>
              <w:pStyle w:val="tableentry"/>
            </w:pPr>
            <w:r>
              <w:t>lamp</w:t>
            </w:r>
            <w:r w:rsidR="00370D46">
              <w:t>Group</w:t>
            </w:r>
            <w:r>
              <w:t>ID</w:t>
            </w:r>
          </w:p>
        </w:tc>
        <w:tc>
          <w:tcPr>
            <w:tcW w:w="1141" w:type="dxa"/>
          </w:tcPr>
          <w:p w14:paraId="1AA37323" w14:textId="77777777" w:rsidR="00F55C16" w:rsidRDefault="00F55C16" w:rsidP="003027A4">
            <w:pPr>
              <w:pStyle w:val="tableentry"/>
            </w:pPr>
            <w:r>
              <w:t>Yes</w:t>
            </w:r>
          </w:p>
        </w:tc>
        <w:tc>
          <w:tcPr>
            <w:tcW w:w="1640" w:type="dxa"/>
          </w:tcPr>
          <w:p w14:paraId="0B84C9A4" w14:textId="77777777" w:rsidR="00F55C16" w:rsidRDefault="00F55C16" w:rsidP="003027A4">
            <w:pPr>
              <w:pStyle w:val="tableentry"/>
            </w:pPr>
            <w:r>
              <w:t>s</w:t>
            </w:r>
          </w:p>
        </w:tc>
        <w:tc>
          <w:tcPr>
            <w:tcW w:w="2938" w:type="dxa"/>
          </w:tcPr>
          <w:p w14:paraId="00385217" w14:textId="115DED43" w:rsidR="00F55C16" w:rsidRDefault="00F55C16" w:rsidP="00370D46">
            <w:pPr>
              <w:pStyle w:val="tableentry"/>
            </w:pPr>
            <w:r>
              <w:t>The ID of the lamp</w:t>
            </w:r>
            <w:r w:rsidR="00370D46">
              <w:t xml:space="preserve"> group </w:t>
            </w:r>
            <w:r>
              <w:t>to query.</w:t>
            </w:r>
          </w:p>
        </w:tc>
      </w:tr>
      <w:tr w:rsidR="00F55C16" w14:paraId="0505AC31" w14:textId="77777777" w:rsidTr="003027A4">
        <w:tc>
          <w:tcPr>
            <w:tcW w:w="2887" w:type="dxa"/>
          </w:tcPr>
          <w:p w14:paraId="43C4E611" w14:textId="77777777" w:rsidR="00F55C16" w:rsidRDefault="00F55C16" w:rsidP="003027A4">
            <w:pPr>
              <w:pStyle w:val="tableentry"/>
            </w:pPr>
            <w:r>
              <w:t>presetID</w:t>
            </w:r>
          </w:p>
        </w:tc>
        <w:tc>
          <w:tcPr>
            <w:tcW w:w="1141" w:type="dxa"/>
          </w:tcPr>
          <w:p w14:paraId="73BAEE92" w14:textId="77777777" w:rsidR="00F55C16" w:rsidRDefault="00F55C16" w:rsidP="003027A4">
            <w:pPr>
              <w:pStyle w:val="tableentry"/>
            </w:pPr>
            <w:r>
              <w:t>Yes</w:t>
            </w:r>
          </w:p>
        </w:tc>
        <w:tc>
          <w:tcPr>
            <w:tcW w:w="1640" w:type="dxa"/>
          </w:tcPr>
          <w:p w14:paraId="655F4C86" w14:textId="77777777" w:rsidR="00F55C16" w:rsidRDefault="00F55C16" w:rsidP="003027A4">
            <w:pPr>
              <w:pStyle w:val="tableentry"/>
            </w:pPr>
            <w:r>
              <w:t>u</w:t>
            </w:r>
          </w:p>
        </w:tc>
        <w:tc>
          <w:tcPr>
            <w:tcW w:w="2938" w:type="dxa"/>
          </w:tcPr>
          <w:p w14:paraId="1407A9B1" w14:textId="77777777" w:rsidR="00F55C16" w:rsidRDefault="00F55C16" w:rsidP="003027A4">
            <w:pPr>
              <w:pStyle w:val="tableentry"/>
            </w:pPr>
            <w:r>
              <w:t>The preset ID for the lamp to transition to.</w:t>
            </w:r>
          </w:p>
        </w:tc>
      </w:tr>
      <w:tr w:rsidR="00F55C16" w14:paraId="35ECDF7D" w14:textId="77777777" w:rsidTr="003027A4">
        <w:tc>
          <w:tcPr>
            <w:tcW w:w="2887" w:type="dxa"/>
          </w:tcPr>
          <w:p w14:paraId="45AB92D1" w14:textId="77777777" w:rsidR="00F55C16" w:rsidRDefault="00F55C16" w:rsidP="003027A4">
            <w:pPr>
              <w:pStyle w:val="tableentry"/>
            </w:pPr>
            <w:r>
              <w:t>transitionPeriod</w:t>
            </w:r>
          </w:p>
        </w:tc>
        <w:tc>
          <w:tcPr>
            <w:tcW w:w="1141" w:type="dxa"/>
          </w:tcPr>
          <w:p w14:paraId="622C2C8C" w14:textId="77777777" w:rsidR="00F55C16" w:rsidRDefault="00F55C16" w:rsidP="003027A4">
            <w:pPr>
              <w:pStyle w:val="tableentry"/>
            </w:pPr>
            <w:r>
              <w:t>Yes</w:t>
            </w:r>
          </w:p>
        </w:tc>
        <w:tc>
          <w:tcPr>
            <w:tcW w:w="1640" w:type="dxa"/>
          </w:tcPr>
          <w:p w14:paraId="53B5E1C8" w14:textId="77777777" w:rsidR="00F55C16" w:rsidRDefault="00F55C16" w:rsidP="003027A4">
            <w:pPr>
              <w:pStyle w:val="tableentry"/>
            </w:pPr>
            <w:r>
              <w:t>u</w:t>
            </w:r>
          </w:p>
        </w:tc>
        <w:tc>
          <w:tcPr>
            <w:tcW w:w="2938" w:type="dxa"/>
          </w:tcPr>
          <w:p w14:paraId="03A39738" w14:textId="77777777" w:rsidR="00F55C16" w:rsidRDefault="00F55C16" w:rsidP="003027A4">
            <w:pPr>
              <w:pStyle w:val="tableentry"/>
            </w:pPr>
            <w:r>
              <w:t>Time in ms for the transition to occur over.</w:t>
            </w:r>
          </w:p>
        </w:tc>
      </w:tr>
    </w:tbl>
    <w:p w14:paraId="5B469553" w14:textId="77777777" w:rsidR="00F55C16" w:rsidRDefault="00F55C16" w:rsidP="00F55C16">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F55C16" w14:paraId="6971B6E7"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3DDB85F7" w14:textId="77777777" w:rsidR="00F55C16" w:rsidRDefault="00F55C16" w:rsidP="003027A4">
            <w:pPr>
              <w:pStyle w:val="tableheading"/>
            </w:pPr>
            <w:r>
              <w:t>Parameter name</w:t>
            </w:r>
          </w:p>
        </w:tc>
        <w:tc>
          <w:tcPr>
            <w:tcW w:w="1141" w:type="dxa"/>
          </w:tcPr>
          <w:p w14:paraId="29AF3564" w14:textId="77777777" w:rsidR="00F55C16" w:rsidRDefault="00F55C16" w:rsidP="003027A4">
            <w:pPr>
              <w:pStyle w:val="tableheading"/>
            </w:pPr>
            <w:r>
              <w:t>Mandatory</w:t>
            </w:r>
          </w:p>
        </w:tc>
        <w:tc>
          <w:tcPr>
            <w:tcW w:w="1638" w:type="dxa"/>
          </w:tcPr>
          <w:p w14:paraId="419FFCF1" w14:textId="77777777" w:rsidR="00F55C16" w:rsidRDefault="00F55C16" w:rsidP="003027A4">
            <w:pPr>
              <w:pStyle w:val="tableheading"/>
            </w:pPr>
            <w:r>
              <w:t>Return signature</w:t>
            </w:r>
          </w:p>
        </w:tc>
        <w:tc>
          <w:tcPr>
            <w:tcW w:w="2934" w:type="dxa"/>
          </w:tcPr>
          <w:p w14:paraId="31B78B8F" w14:textId="77777777" w:rsidR="00F55C16" w:rsidRDefault="00F55C16" w:rsidP="003027A4">
            <w:pPr>
              <w:pStyle w:val="tableheading"/>
            </w:pPr>
            <w:r>
              <w:t>Description</w:t>
            </w:r>
          </w:p>
        </w:tc>
      </w:tr>
      <w:tr w:rsidR="00F55C16" w14:paraId="7C49EDD8" w14:textId="77777777" w:rsidTr="003027A4">
        <w:tc>
          <w:tcPr>
            <w:tcW w:w="2893" w:type="dxa"/>
          </w:tcPr>
          <w:p w14:paraId="4A82A079" w14:textId="77777777" w:rsidR="00F55C16" w:rsidRDefault="00F55C16" w:rsidP="003027A4">
            <w:pPr>
              <w:pStyle w:val="tableentry"/>
            </w:pPr>
            <w:r>
              <w:t>responseCode</w:t>
            </w:r>
          </w:p>
        </w:tc>
        <w:tc>
          <w:tcPr>
            <w:tcW w:w="1141" w:type="dxa"/>
          </w:tcPr>
          <w:p w14:paraId="105312A8" w14:textId="77777777" w:rsidR="00F55C16" w:rsidRDefault="00F55C16" w:rsidP="003027A4">
            <w:pPr>
              <w:pStyle w:val="tableentry"/>
            </w:pPr>
            <w:r>
              <w:t>Yes</w:t>
            </w:r>
          </w:p>
        </w:tc>
        <w:tc>
          <w:tcPr>
            <w:tcW w:w="1638" w:type="dxa"/>
          </w:tcPr>
          <w:p w14:paraId="5DFF828F" w14:textId="77777777" w:rsidR="00F55C16" w:rsidRDefault="00F55C16" w:rsidP="003027A4">
            <w:pPr>
              <w:pStyle w:val="tableentry"/>
            </w:pPr>
            <w:r>
              <w:t>u</w:t>
            </w:r>
          </w:p>
        </w:tc>
        <w:tc>
          <w:tcPr>
            <w:tcW w:w="2934" w:type="dxa"/>
          </w:tcPr>
          <w:p w14:paraId="2E408563" w14:textId="77777777" w:rsidR="00F55C16" w:rsidRDefault="00F55C16" w:rsidP="003027A4">
            <w:pPr>
              <w:pStyle w:val="tableentry"/>
            </w:pPr>
            <w:r>
              <w:t>The result code of the operation.</w:t>
            </w:r>
          </w:p>
        </w:tc>
      </w:tr>
      <w:tr w:rsidR="00F55C16" w14:paraId="16B62C97" w14:textId="77777777" w:rsidTr="003027A4">
        <w:tc>
          <w:tcPr>
            <w:tcW w:w="2893" w:type="dxa"/>
          </w:tcPr>
          <w:p w14:paraId="3B36713A" w14:textId="5B63DF0E" w:rsidR="00F55C16" w:rsidRDefault="00F55C16" w:rsidP="003027A4">
            <w:pPr>
              <w:pStyle w:val="tableentry"/>
            </w:pPr>
            <w:r>
              <w:t>lamp</w:t>
            </w:r>
            <w:r w:rsidR="00370D46">
              <w:t>Group</w:t>
            </w:r>
            <w:r>
              <w:t>ID</w:t>
            </w:r>
          </w:p>
        </w:tc>
        <w:tc>
          <w:tcPr>
            <w:tcW w:w="1141" w:type="dxa"/>
          </w:tcPr>
          <w:p w14:paraId="32A29E5B" w14:textId="77777777" w:rsidR="00F55C16" w:rsidRDefault="00F55C16" w:rsidP="003027A4">
            <w:pPr>
              <w:pStyle w:val="tableentry"/>
            </w:pPr>
            <w:r>
              <w:t>Yes</w:t>
            </w:r>
          </w:p>
        </w:tc>
        <w:tc>
          <w:tcPr>
            <w:tcW w:w="1638" w:type="dxa"/>
          </w:tcPr>
          <w:p w14:paraId="23A1CC32" w14:textId="77777777" w:rsidR="00F55C16" w:rsidRDefault="00F55C16" w:rsidP="003027A4">
            <w:pPr>
              <w:pStyle w:val="tableentry"/>
            </w:pPr>
            <w:r>
              <w:t>s</w:t>
            </w:r>
          </w:p>
        </w:tc>
        <w:tc>
          <w:tcPr>
            <w:tcW w:w="2934" w:type="dxa"/>
          </w:tcPr>
          <w:p w14:paraId="11236A6A" w14:textId="6D047E45" w:rsidR="00F55C16" w:rsidRDefault="00F55C16" w:rsidP="003027A4">
            <w:pPr>
              <w:pStyle w:val="tableentry"/>
            </w:pPr>
            <w:r>
              <w:t>The ID of the queried lamp</w:t>
            </w:r>
            <w:r w:rsidR="00370D46">
              <w:t xml:space="preserve"> group.</w:t>
            </w:r>
          </w:p>
        </w:tc>
      </w:tr>
    </w:tbl>
    <w:p w14:paraId="65D96CA7" w14:textId="77777777" w:rsidR="00F55C16" w:rsidRDefault="00F55C16" w:rsidP="00F55C16">
      <w:pPr>
        <w:pStyle w:val="body"/>
        <w:rPr>
          <w:b/>
        </w:rPr>
      </w:pPr>
      <w:r>
        <w:rPr>
          <w:b/>
        </w:rPr>
        <w:t>Description</w:t>
      </w:r>
    </w:p>
    <w:p w14:paraId="612A2DAA" w14:textId="606D1360" w:rsidR="00F55C16" w:rsidRDefault="00F55C16" w:rsidP="00F55C16">
      <w:pPr>
        <w:pStyle w:val="body"/>
        <w:tabs>
          <w:tab w:val="left" w:pos="3420"/>
        </w:tabs>
      </w:pPr>
      <w:r>
        <w:t>Change the specified lamp</w:t>
      </w:r>
      <w:r w:rsidR="00370D46">
        <w:t xml:space="preserve"> group</w:t>
      </w:r>
      <w:r>
        <w:t>’s state to a preset via transition.</w:t>
      </w:r>
    </w:p>
    <w:p w14:paraId="2A26BB49" w14:textId="1BAD3A9A" w:rsidR="00F55C16" w:rsidRDefault="00370D46" w:rsidP="00370D46">
      <w:pPr>
        <w:pStyle w:val="Heading3"/>
      </w:pPr>
      <w:bookmarkStart w:id="61" w:name="_Toc408387015"/>
      <w:r w:rsidRPr="00370D46">
        <w:t>TransitionLampGroupStateField</w:t>
      </w:r>
      <w:bookmarkEnd w:id="61"/>
    </w:p>
    <w:p w14:paraId="2AEBA1E8" w14:textId="77777777" w:rsidR="00F55C16" w:rsidRDefault="00F55C16" w:rsidP="00F55C16">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F55C16" w14:paraId="09365177"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2CAF1893" w14:textId="77777777" w:rsidR="00F55C16" w:rsidRDefault="00F55C16" w:rsidP="003027A4">
            <w:pPr>
              <w:pStyle w:val="tableheading"/>
            </w:pPr>
            <w:r>
              <w:t>Parameter name</w:t>
            </w:r>
          </w:p>
        </w:tc>
        <w:tc>
          <w:tcPr>
            <w:tcW w:w="1141" w:type="dxa"/>
          </w:tcPr>
          <w:p w14:paraId="544E8A54" w14:textId="77777777" w:rsidR="00F55C16" w:rsidRDefault="00F55C16" w:rsidP="003027A4">
            <w:pPr>
              <w:pStyle w:val="tableheading"/>
            </w:pPr>
            <w:r>
              <w:t>Mandatory</w:t>
            </w:r>
          </w:p>
        </w:tc>
        <w:tc>
          <w:tcPr>
            <w:tcW w:w="1640" w:type="dxa"/>
          </w:tcPr>
          <w:p w14:paraId="641DAAEE" w14:textId="77777777" w:rsidR="00F55C16" w:rsidRDefault="00F55C16" w:rsidP="003027A4">
            <w:pPr>
              <w:pStyle w:val="tableheading"/>
            </w:pPr>
            <w:r>
              <w:t>Signature</w:t>
            </w:r>
          </w:p>
        </w:tc>
        <w:tc>
          <w:tcPr>
            <w:tcW w:w="2938" w:type="dxa"/>
          </w:tcPr>
          <w:p w14:paraId="6133544F" w14:textId="77777777" w:rsidR="00F55C16" w:rsidRDefault="00F55C16" w:rsidP="003027A4">
            <w:pPr>
              <w:pStyle w:val="tableheading"/>
            </w:pPr>
            <w:r>
              <w:t>Description</w:t>
            </w:r>
          </w:p>
        </w:tc>
      </w:tr>
      <w:tr w:rsidR="00F55C16" w14:paraId="1D1CD2A7" w14:textId="77777777" w:rsidTr="003027A4">
        <w:tc>
          <w:tcPr>
            <w:tcW w:w="2887" w:type="dxa"/>
          </w:tcPr>
          <w:p w14:paraId="03DFF1E4" w14:textId="189B72F6" w:rsidR="00F55C16" w:rsidRDefault="00F55C16" w:rsidP="003027A4">
            <w:pPr>
              <w:pStyle w:val="tableentry"/>
            </w:pPr>
            <w:r>
              <w:t>lamp</w:t>
            </w:r>
            <w:r w:rsidR="00370D46">
              <w:t>Group</w:t>
            </w:r>
            <w:r>
              <w:t>ID</w:t>
            </w:r>
          </w:p>
        </w:tc>
        <w:tc>
          <w:tcPr>
            <w:tcW w:w="1141" w:type="dxa"/>
          </w:tcPr>
          <w:p w14:paraId="414F5906" w14:textId="77777777" w:rsidR="00F55C16" w:rsidRDefault="00F55C16" w:rsidP="003027A4">
            <w:pPr>
              <w:pStyle w:val="tableentry"/>
            </w:pPr>
            <w:r>
              <w:t>Yes</w:t>
            </w:r>
          </w:p>
        </w:tc>
        <w:tc>
          <w:tcPr>
            <w:tcW w:w="1640" w:type="dxa"/>
          </w:tcPr>
          <w:p w14:paraId="1C170091" w14:textId="77777777" w:rsidR="00F55C16" w:rsidRDefault="00F55C16" w:rsidP="003027A4">
            <w:pPr>
              <w:pStyle w:val="tableentry"/>
            </w:pPr>
            <w:r>
              <w:t>s</w:t>
            </w:r>
          </w:p>
        </w:tc>
        <w:tc>
          <w:tcPr>
            <w:tcW w:w="2938" w:type="dxa"/>
          </w:tcPr>
          <w:p w14:paraId="397D75CC" w14:textId="1E95F561" w:rsidR="00F55C16" w:rsidRDefault="00F55C16" w:rsidP="003027A4">
            <w:pPr>
              <w:pStyle w:val="tableentry"/>
            </w:pPr>
            <w:r>
              <w:t>The ID of the lamp</w:t>
            </w:r>
            <w:r w:rsidR="00370D46">
              <w:t xml:space="preserve"> group</w:t>
            </w:r>
            <w:r>
              <w:t xml:space="preserve"> to query.</w:t>
            </w:r>
          </w:p>
        </w:tc>
      </w:tr>
      <w:tr w:rsidR="00F55C16" w14:paraId="67A6DD97" w14:textId="77777777" w:rsidTr="003027A4">
        <w:tc>
          <w:tcPr>
            <w:tcW w:w="2887" w:type="dxa"/>
          </w:tcPr>
          <w:p w14:paraId="75CA0557" w14:textId="79F34295" w:rsidR="00F55C16" w:rsidRDefault="00F55C16" w:rsidP="003027A4">
            <w:pPr>
              <w:pStyle w:val="tableentry"/>
            </w:pPr>
            <w:r>
              <w:t>lamp</w:t>
            </w:r>
            <w:r w:rsidR="00370D46">
              <w:t>Group</w:t>
            </w:r>
            <w:r>
              <w:t>StateFieldName</w:t>
            </w:r>
          </w:p>
        </w:tc>
        <w:tc>
          <w:tcPr>
            <w:tcW w:w="1141" w:type="dxa"/>
          </w:tcPr>
          <w:p w14:paraId="623BCF0B" w14:textId="77777777" w:rsidR="00F55C16" w:rsidRDefault="00F55C16" w:rsidP="003027A4">
            <w:pPr>
              <w:pStyle w:val="tableentry"/>
            </w:pPr>
            <w:r>
              <w:t>Yes</w:t>
            </w:r>
          </w:p>
        </w:tc>
        <w:tc>
          <w:tcPr>
            <w:tcW w:w="1640" w:type="dxa"/>
          </w:tcPr>
          <w:p w14:paraId="2B82BD54" w14:textId="77777777" w:rsidR="00F55C16" w:rsidRDefault="00F55C16" w:rsidP="003027A4">
            <w:pPr>
              <w:pStyle w:val="tableentry"/>
            </w:pPr>
            <w:r>
              <w:t>s</w:t>
            </w:r>
          </w:p>
        </w:tc>
        <w:tc>
          <w:tcPr>
            <w:tcW w:w="2938" w:type="dxa"/>
          </w:tcPr>
          <w:p w14:paraId="51A5FB4F" w14:textId="044E3EC0" w:rsidR="00F55C16" w:rsidRDefault="00F55C16" w:rsidP="003027A4">
            <w:pPr>
              <w:pStyle w:val="tableentry"/>
            </w:pPr>
            <w:r>
              <w:t xml:space="preserve">The field name key of the lamp </w:t>
            </w:r>
            <w:r w:rsidR="00370D46">
              <w:t>group</w:t>
            </w:r>
            <w:r>
              <w:t>state that will be transitioned.</w:t>
            </w:r>
          </w:p>
        </w:tc>
      </w:tr>
      <w:tr w:rsidR="00F55C16" w14:paraId="7E6B7431" w14:textId="77777777" w:rsidTr="003027A4">
        <w:tc>
          <w:tcPr>
            <w:tcW w:w="2887" w:type="dxa"/>
          </w:tcPr>
          <w:p w14:paraId="078FC62C" w14:textId="48C9FF86" w:rsidR="00F55C16" w:rsidRDefault="00F55C16" w:rsidP="003027A4">
            <w:pPr>
              <w:pStyle w:val="tableentry"/>
            </w:pPr>
            <w:r>
              <w:t>lamp</w:t>
            </w:r>
            <w:r w:rsidR="00370D46">
              <w:t>Group</w:t>
            </w:r>
            <w:r>
              <w:t>StateFieldValue</w:t>
            </w:r>
          </w:p>
        </w:tc>
        <w:tc>
          <w:tcPr>
            <w:tcW w:w="1141" w:type="dxa"/>
          </w:tcPr>
          <w:p w14:paraId="31B23112" w14:textId="77777777" w:rsidR="00F55C16" w:rsidRDefault="00F55C16" w:rsidP="003027A4">
            <w:pPr>
              <w:pStyle w:val="tableentry"/>
            </w:pPr>
            <w:r>
              <w:t>Yes</w:t>
            </w:r>
          </w:p>
        </w:tc>
        <w:tc>
          <w:tcPr>
            <w:tcW w:w="1640" w:type="dxa"/>
          </w:tcPr>
          <w:p w14:paraId="1C114407" w14:textId="77777777" w:rsidR="00F55C16" w:rsidRDefault="00F55C16" w:rsidP="003027A4">
            <w:pPr>
              <w:pStyle w:val="tableentry"/>
            </w:pPr>
            <w:r>
              <w:t>s</w:t>
            </w:r>
          </w:p>
        </w:tc>
        <w:tc>
          <w:tcPr>
            <w:tcW w:w="2938" w:type="dxa"/>
          </w:tcPr>
          <w:p w14:paraId="5D6B74C4" w14:textId="77777777" w:rsidR="00F55C16" w:rsidRDefault="00F55C16" w:rsidP="003027A4">
            <w:pPr>
              <w:pStyle w:val="tableentry"/>
            </w:pPr>
            <w:r>
              <w:t xml:space="preserve">The new value to be set for the state field key. </w:t>
            </w:r>
          </w:p>
        </w:tc>
      </w:tr>
      <w:tr w:rsidR="00F55C16" w14:paraId="1C90A860" w14:textId="77777777" w:rsidTr="003027A4">
        <w:tc>
          <w:tcPr>
            <w:tcW w:w="2887" w:type="dxa"/>
          </w:tcPr>
          <w:p w14:paraId="7B5578B4" w14:textId="77777777" w:rsidR="00F55C16" w:rsidRDefault="00F55C16" w:rsidP="003027A4">
            <w:pPr>
              <w:pStyle w:val="tableentry"/>
            </w:pPr>
            <w:r>
              <w:t>transitionPeriod</w:t>
            </w:r>
          </w:p>
        </w:tc>
        <w:tc>
          <w:tcPr>
            <w:tcW w:w="1141" w:type="dxa"/>
          </w:tcPr>
          <w:p w14:paraId="190489CE" w14:textId="77777777" w:rsidR="00F55C16" w:rsidRDefault="00F55C16" w:rsidP="003027A4">
            <w:pPr>
              <w:pStyle w:val="tableentry"/>
            </w:pPr>
            <w:r>
              <w:t>Yes</w:t>
            </w:r>
          </w:p>
        </w:tc>
        <w:tc>
          <w:tcPr>
            <w:tcW w:w="1640" w:type="dxa"/>
          </w:tcPr>
          <w:p w14:paraId="5E27536A" w14:textId="77777777" w:rsidR="00F55C16" w:rsidRDefault="00F55C16" w:rsidP="003027A4">
            <w:pPr>
              <w:pStyle w:val="tableentry"/>
            </w:pPr>
            <w:r>
              <w:t>u</w:t>
            </w:r>
          </w:p>
        </w:tc>
        <w:tc>
          <w:tcPr>
            <w:tcW w:w="2938" w:type="dxa"/>
          </w:tcPr>
          <w:p w14:paraId="25B7F076" w14:textId="77777777" w:rsidR="00F55C16" w:rsidRDefault="00F55C16" w:rsidP="003027A4">
            <w:pPr>
              <w:pStyle w:val="tableentry"/>
            </w:pPr>
            <w:r>
              <w:t>Time in ms for the transition to occur over.</w:t>
            </w:r>
          </w:p>
        </w:tc>
      </w:tr>
    </w:tbl>
    <w:p w14:paraId="7498259E" w14:textId="77777777" w:rsidR="00F55C16" w:rsidRDefault="00F55C16" w:rsidP="00F55C16">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F55C16" w14:paraId="71B1D086"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0BE807D3" w14:textId="77777777" w:rsidR="00F55C16" w:rsidRDefault="00F55C16" w:rsidP="003027A4">
            <w:pPr>
              <w:pStyle w:val="tableheading"/>
            </w:pPr>
            <w:r>
              <w:t>Parameter name</w:t>
            </w:r>
          </w:p>
        </w:tc>
        <w:tc>
          <w:tcPr>
            <w:tcW w:w="1141" w:type="dxa"/>
          </w:tcPr>
          <w:p w14:paraId="5F80F301" w14:textId="77777777" w:rsidR="00F55C16" w:rsidRDefault="00F55C16" w:rsidP="003027A4">
            <w:pPr>
              <w:pStyle w:val="tableheading"/>
            </w:pPr>
            <w:r>
              <w:t>Mandatory</w:t>
            </w:r>
          </w:p>
        </w:tc>
        <w:tc>
          <w:tcPr>
            <w:tcW w:w="1638" w:type="dxa"/>
          </w:tcPr>
          <w:p w14:paraId="70F766E5" w14:textId="77777777" w:rsidR="00F55C16" w:rsidRDefault="00F55C16" w:rsidP="003027A4">
            <w:pPr>
              <w:pStyle w:val="tableheading"/>
            </w:pPr>
            <w:r>
              <w:t>Return signature</w:t>
            </w:r>
          </w:p>
        </w:tc>
        <w:tc>
          <w:tcPr>
            <w:tcW w:w="2934" w:type="dxa"/>
          </w:tcPr>
          <w:p w14:paraId="5E3350DB" w14:textId="77777777" w:rsidR="00F55C16" w:rsidRDefault="00F55C16" w:rsidP="003027A4">
            <w:pPr>
              <w:pStyle w:val="tableheading"/>
            </w:pPr>
            <w:r>
              <w:t>Description</w:t>
            </w:r>
          </w:p>
        </w:tc>
      </w:tr>
      <w:tr w:rsidR="00F55C16" w14:paraId="2A7F0E0D" w14:textId="77777777" w:rsidTr="003027A4">
        <w:tc>
          <w:tcPr>
            <w:tcW w:w="2893" w:type="dxa"/>
          </w:tcPr>
          <w:p w14:paraId="4D99A542" w14:textId="77777777" w:rsidR="00F55C16" w:rsidRDefault="00F55C16" w:rsidP="003027A4">
            <w:pPr>
              <w:pStyle w:val="tableentry"/>
            </w:pPr>
            <w:r>
              <w:t>responseCode</w:t>
            </w:r>
          </w:p>
        </w:tc>
        <w:tc>
          <w:tcPr>
            <w:tcW w:w="1141" w:type="dxa"/>
          </w:tcPr>
          <w:p w14:paraId="1A65A321" w14:textId="77777777" w:rsidR="00F55C16" w:rsidRDefault="00F55C16" w:rsidP="003027A4">
            <w:pPr>
              <w:pStyle w:val="tableentry"/>
            </w:pPr>
            <w:r>
              <w:t>Yes</w:t>
            </w:r>
          </w:p>
        </w:tc>
        <w:tc>
          <w:tcPr>
            <w:tcW w:w="1638" w:type="dxa"/>
          </w:tcPr>
          <w:p w14:paraId="482FEDC6" w14:textId="77777777" w:rsidR="00F55C16" w:rsidRDefault="00F55C16" w:rsidP="003027A4">
            <w:pPr>
              <w:pStyle w:val="tableentry"/>
            </w:pPr>
            <w:r>
              <w:t>u</w:t>
            </w:r>
          </w:p>
        </w:tc>
        <w:tc>
          <w:tcPr>
            <w:tcW w:w="2934" w:type="dxa"/>
          </w:tcPr>
          <w:p w14:paraId="71C19506" w14:textId="77777777" w:rsidR="00F55C16" w:rsidRDefault="00F55C16" w:rsidP="003027A4">
            <w:pPr>
              <w:pStyle w:val="tableentry"/>
            </w:pPr>
            <w:r>
              <w:t>The result code of the operation.</w:t>
            </w:r>
          </w:p>
        </w:tc>
      </w:tr>
      <w:tr w:rsidR="00F55C16" w14:paraId="108B0568" w14:textId="77777777" w:rsidTr="003027A4">
        <w:tc>
          <w:tcPr>
            <w:tcW w:w="2893" w:type="dxa"/>
          </w:tcPr>
          <w:p w14:paraId="674AE0C3" w14:textId="085CA53B" w:rsidR="00F55C16" w:rsidRDefault="00F55C16" w:rsidP="003027A4">
            <w:pPr>
              <w:pStyle w:val="tableentry"/>
            </w:pPr>
            <w:r>
              <w:t>lamp</w:t>
            </w:r>
            <w:r w:rsidR="00370D46">
              <w:t>Group</w:t>
            </w:r>
            <w:r>
              <w:t>ID</w:t>
            </w:r>
          </w:p>
        </w:tc>
        <w:tc>
          <w:tcPr>
            <w:tcW w:w="1141" w:type="dxa"/>
          </w:tcPr>
          <w:p w14:paraId="3E9D8317" w14:textId="77777777" w:rsidR="00F55C16" w:rsidRDefault="00F55C16" w:rsidP="003027A4">
            <w:pPr>
              <w:pStyle w:val="tableentry"/>
            </w:pPr>
            <w:r>
              <w:t>Yes</w:t>
            </w:r>
          </w:p>
        </w:tc>
        <w:tc>
          <w:tcPr>
            <w:tcW w:w="1638" w:type="dxa"/>
          </w:tcPr>
          <w:p w14:paraId="3BBAD290" w14:textId="77777777" w:rsidR="00F55C16" w:rsidRDefault="00F55C16" w:rsidP="003027A4">
            <w:pPr>
              <w:pStyle w:val="tableentry"/>
            </w:pPr>
            <w:r>
              <w:t>s</w:t>
            </w:r>
          </w:p>
        </w:tc>
        <w:tc>
          <w:tcPr>
            <w:tcW w:w="2934" w:type="dxa"/>
          </w:tcPr>
          <w:p w14:paraId="092CA38D" w14:textId="3383C88C" w:rsidR="00F55C16" w:rsidRDefault="00F55C16" w:rsidP="003027A4">
            <w:pPr>
              <w:pStyle w:val="tableentry"/>
            </w:pPr>
            <w:r>
              <w:t>The ID of the queried lamp</w:t>
            </w:r>
            <w:r w:rsidR="00370D46">
              <w:t xml:space="preserve"> group.</w:t>
            </w:r>
          </w:p>
        </w:tc>
      </w:tr>
      <w:tr w:rsidR="00F55C16" w14:paraId="6FC94993" w14:textId="77777777" w:rsidTr="003027A4">
        <w:tc>
          <w:tcPr>
            <w:tcW w:w="2893" w:type="dxa"/>
          </w:tcPr>
          <w:p w14:paraId="405B2E90" w14:textId="653B6AF9" w:rsidR="00F55C16" w:rsidRDefault="00F55C16" w:rsidP="003027A4">
            <w:pPr>
              <w:pStyle w:val="tableentry"/>
            </w:pPr>
            <w:r>
              <w:t>lamp</w:t>
            </w:r>
            <w:r w:rsidR="00370D46">
              <w:t>Group</w:t>
            </w:r>
            <w:r>
              <w:t>StateFieldName</w:t>
            </w:r>
          </w:p>
        </w:tc>
        <w:tc>
          <w:tcPr>
            <w:tcW w:w="1141" w:type="dxa"/>
          </w:tcPr>
          <w:p w14:paraId="0516249B" w14:textId="77777777" w:rsidR="00F55C16" w:rsidRDefault="00F55C16" w:rsidP="003027A4">
            <w:pPr>
              <w:pStyle w:val="tableentry"/>
            </w:pPr>
            <w:r>
              <w:t>Yes</w:t>
            </w:r>
          </w:p>
        </w:tc>
        <w:tc>
          <w:tcPr>
            <w:tcW w:w="1638" w:type="dxa"/>
          </w:tcPr>
          <w:p w14:paraId="3D86FD10" w14:textId="77777777" w:rsidR="00F55C16" w:rsidRDefault="00F55C16" w:rsidP="003027A4">
            <w:pPr>
              <w:pStyle w:val="tableentry"/>
            </w:pPr>
            <w:r>
              <w:t>s</w:t>
            </w:r>
          </w:p>
        </w:tc>
        <w:tc>
          <w:tcPr>
            <w:tcW w:w="2934" w:type="dxa"/>
          </w:tcPr>
          <w:p w14:paraId="7EA735D6" w14:textId="61B16086" w:rsidR="00F55C16" w:rsidRDefault="00F55C16" w:rsidP="003027A4">
            <w:pPr>
              <w:pStyle w:val="tableentry"/>
            </w:pPr>
            <w:r>
              <w:t xml:space="preserve">The name of transitioned lamp </w:t>
            </w:r>
            <w:r w:rsidR="00370D46">
              <w:t xml:space="preserve">group </w:t>
            </w:r>
            <w:r>
              <w:t>state field.</w:t>
            </w:r>
          </w:p>
        </w:tc>
      </w:tr>
    </w:tbl>
    <w:p w14:paraId="18188FE7" w14:textId="77777777" w:rsidR="00F55C16" w:rsidRDefault="00F55C16" w:rsidP="00F55C16">
      <w:pPr>
        <w:pStyle w:val="body"/>
        <w:rPr>
          <w:b/>
        </w:rPr>
      </w:pPr>
      <w:r>
        <w:rPr>
          <w:b/>
        </w:rPr>
        <w:t>Description</w:t>
      </w:r>
    </w:p>
    <w:p w14:paraId="0155625F" w14:textId="6CD0E153" w:rsidR="00F55C16" w:rsidRPr="00D03C1A" w:rsidRDefault="00F55C16" w:rsidP="00F55C16">
      <w:pPr>
        <w:pStyle w:val="body"/>
        <w:tabs>
          <w:tab w:val="left" w:pos="3420"/>
        </w:tabs>
      </w:pPr>
      <w:r>
        <w:t>Change a specific state field of a lamp</w:t>
      </w:r>
      <w:r w:rsidR="00370D46">
        <w:t xml:space="preserve"> group</w:t>
      </w:r>
      <w:r>
        <w:t xml:space="preserve"> via transition.</w:t>
      </w:r>
    </w:p>
    <w:p w14:paraId="43AB74A2" w14:textId="41D1B84B" w:rsidR="00F55C16" w:rsidRDefault="00DE1076" w:rsidP="00DE1076">
      <w:pPr>
        <w:pStyle w:val="Heading3"/>
      </w:pPr>
      <w:bookmarkStart w:id="62" w:name="_Toc408387016"/>
      <w:r w:rsidRPr="00DE1076">
        <w:lastRenderedPageBreak/>
        <w:t>ResetLampGroupState</w:t>
      </w:r>
      <w:bookmarkEnd w:id="62"/>
    </w:p>
    <w:p w14:paraId="23A64571" w14:textId="77777777" w:rsidR="00F55C16" w:rsidRDefault="00F55C16" w:rsidP="00F55C16">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F55C16" w14:paraId="6428DD63"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3CC2D625" w14:textId="77777777" w:rsidR="00F55C16" w:rsidRDefault="00F55C16" w:rsidP="003027A4">
            <w:pPr>
              <w:pStyle w:val="tableheading"/>
            </w:pPr>
            <w:r>
              <w:t>Parameter name</w:t>
            </w:r>
          </w:p>
        </w:tc>
        <w:tc>
          <w:tcPr>
            <w:tcW w:w="1141" w:type="dxa"/>
          </w:tcPr>
          <w:p w14:paraId="199E17F8" w14:textId="77777777" w:rsidR="00F55C16" w:rsidRDefault="00F55C16" w:rsidP="003027A4">
            <w:pPr>
              <w:pStyle w:val="tableheading"/>
            </w:pPr>
            <w:r>
              <w:t>Mandatory</w:t>
            </w:r>
          </w:p>
        </w:tc>
        <w:tc>
          <w:tcPr>
            <w:tcW w:w="1640" w:type="dxa"/>
          </w:tcPr>
          <w:p w14:paraId="610A465B" w14:textId="77777777" w:rsidR="00F55C16" w:rsidRDefault="00F55C16" w:rsidP="003027A4">
            <w:pPr>
              <w:pStyle w:val="tableheading"/>
            </w:pPr>
            <w:r>
              <w:t>Signature</w:t>
            </w:r>
          </w:p>
        </w:tc>
        <w:tc>
          <w:tcPr>
            <w:tcW w:w="2938" w:type="dxa"/>
          </w:tcPr>
          <w:p w14:paraId="6239F2EA" w14:textId="77777777" w:rsidR="00F55C16" w:rsidRDefault="00F55C16" w:rsidP="003027A4">
            <w:pPr>
              <w:pStyle w:val="tableheading"/>
            </w:pPr>
            <w:r>
              <w:t>Description</w:t>
            </w:r>
          </w:p>
        </w:tc>
      </w:tr>
      <w:tr w:rsidR="00F55C16" w14:paraId="1580293C" w14:textId="77777777" w:rsidTr="003027A4">
        <w:tc>
          <w:tcPr>
            <w:tcW w:w="2887" w:type="dxa"/>
          </w:tcPr>
          <w:p w14:paraId="0EC20BC4" w14:textId="1D36D4B2" w:rsidR="00F55C16" w:rsidRDefault="00F55C16" w:rsidP="003027A4">
            <w:pPr>
              <w:pStyle w:val="tableentry"/>
            </w:pPr>
            <w:r>
              <w:t>lamp</w:t>
            </w:r>
            <w:r w:rsidR="00DE1076">
              <w:t>Group</w:t>
            </w:r>
            <w:r>
              <w:t>ID</w:t>
            </w:r>
          </w:p>
        </w:tc>
        <w:tc>
          <w:tcPr>
            <w:tcW w:w="1141" w:type="dxa"/>
          </w:tcPr>
          <w:p w14:paraId="454A07CA" w14:textId="77777777" w:rsidR="00F55C16" w:rsidRDefault="00F55C16" w:rsidP="003027A4">
            <w:pPr>
              <w:pStyle w:val="tableentry"/>
            </w:pPr>
            <w:r>
              <w:t>Yes</w:t>
            </w:r>
          </w:p>
        </w:tc>
        <w:tc>
          <w:tcPr>
            <w:tcW w:w="1640" w:type="dxa"/>
          </w:tcPr>
          <w:p w14:paraId="4419A2F4" w14:textId="77777777" w:rsidR="00F55C16" w:rsidRDefault="00F55C16" w:rsidP="003027A4">
            <w:pPr>
              <w:pStyle w:val="tableentry"/>
            </w:pPr>
            <w:r>
              <w:t>s</w:t>
            </w:r>
          </w:p>
        </w:tc>
        <w:tc>
          <w:tcPr>
            <w:tcW w:w="2938" w:type="dxa"/>
          </w:tcPr>
          <w:p w14:paraId="268D4AED" w14:textId="5B8A6EB4" w:rsidR="00F55C16" w:rsidRDefault="00F55C16" w:rsidP="003027A4">
            <w:pPr>
              <w:pStyle w:val="tableentry"/>
            </w:pPr>
            <w:r>
              <w:t xml:space="preserve">The ID of the lamp </w:t>
            </w:r>
            <w:r w:rsidR="00DE1076">
              <w:t xml:space="preserve">group </w:t>
            </w:r>
            <w:r>
              <w:t>to query.</w:t>
            </w:r>
          </w:p>
        </w:tc>
      </w:tr>
    </w:tbl>
    <w:p w14:paraId="70BAB30B" w14:textId="77777777" w:rsidR="00F55C16" w:rsidRDefault="00F55C16" w:rsidP="00F55C16">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F55C16" w14:paraId="4A0B3807"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45739B71" w14:textId="77777777" w:rsidR="00F55C16" w:rsidRDefault="00F55C16" w:rsidP="003027A4">
            <w:pPr>
              <w:pStyle w:val="tableheading"/>
            </w:pPr>
            <w:r>
              <w:t>Parameter name</w:t>
            </w:r>
          </w:p>
        </w:tc>
        <w:tc>
          <w:tcPr>
            <w:tcW w:w="1141" w:type="dxa"/>
          </w:tcPr>
          <w:p w14:paraId="7F1F0DFF" w14:textId="77777777" w:rsidR="00F55C16" w:rsidRDefault="00F55C16" w:rsidP="003027A4">
            <w:pPr>
              <w:pStyle w:val="tableheading"/>
            </w:pPr>
            <w:r>
              <w:t>Mandatory</w:t>
            </w:r>
          </w:p>
        </w:tc>
        <w:tc>
          <w:tcPr>
            <w:tcW w:w="1638" w:type="dxa"/>
          </w:tcPr>
          <w:p w14:paraId="6568E892" w14:textId="77777777" w:rsidR="00F55C16" w:rsidRDefault="00F55C16" w:rsidP="003027A4">
            <w:pPr>
              <w:pStyle w:val="tableheading"/>
            </w:pPr>
            <w:r>
              <w:t>Return signature</w:t>
            </w:r>
          </w:p>
        </w:tc>
        <w:tc>
          <w:tcPr>
            <w:tcW w:w="2934" w:type="dxa"/>
          </w:tcPr>
          <w:p w14:paraId="04AF097A" w14:textId="77777777" w:rsidR="00F55C16" w:rsidRDefault="00F55C16" w:rsidP="003027A4">
            <w:pPr>
              <w:pStyle w:val="tableheading"/>
            </w:pPr>
            <w:r>
              <w:t>Description</w:t>
            </w:r>
          </w:p>
        </w:tc>
      </w:tr>
      <w:tr w:rsidR="00F55C16" w14:paraId="6D482DCF" w14:textId="77777777" w:rsidTr="003027A4">
        <w:tc>
          <w:tcPr>
            <w:tcW w:w="2893" w:type="dxa"/>
          </w:tcPr>
          <w:p w14:paraId="2B7152EA" w14:textId="77777777" w:rsidR="00F55C16" w:rsidRDefault="00F55C16" w:rsidP="003027A4">
            <w:pPr>
              <w:pStyle w:val="tableentry"/>
            </w:pPr>
            <w:r>
              <w:t>responseCode</w:t>
            </w:r>
          </w:p>
        </w:tc>
        <w:tc>
          <w:tcPr>
            <w:tcW w:w="1141" w:type="dxa"/>
          </w:tcPr>
          <w:p w14:paraId="3586A3D7" w14:textId="77777777" w:rsidR="00F55C16" w:rsidRDefault="00F55C16" w:rsidP="003027A4">
            <w:pPr>
              <w:pStyle w:val="tableentry"/>
            </w:pPr>
            <w:r>
              <w:t>Yes</w:t>
            </w:r>
          </w:p>
        </w:tc>
        <w:tc>
          <w:tcPr>
            <w:tcW w:w="1638" w:type="dxa"/>
          </w:tcPr>
          <w:p w14:paraId="094837DD" w14:textId="77777777" w:rsidR="00F55C16" w:rsidRDefault="00F55C16" w:rsidP="003027A4">
            <w:pPr>
              <w:pStyle w:val="tableentry"/>
            </w:pPr>
            <w:r>
              <w:t>u</w:t>
            </w:r>
          </w:p>
        </w:tc>
        <w:tc>
          <w:tcPr>
            <w:tcW w:w="2934" w:type="dxa"/>
          </w:tcPr>
          <w:p w14:paraId="3293DB13" w14:textId="77777777" w:rsidR="00F55C16" w:rsidRDefault="00F55C16" w:rsidP="003027A4">
            <w:pPr>
              <w:pStyle w:val="tableentry"/>
            </w:pPr>
            <w:r>
              <w:t>The result code of the operation.</w:t>
            </w:r>
          </w:p>
        </w:tc>
      </w:tr>
      <w:tr w:rsidR="00F55C16" w14:paraId="4C6AD4CA" w14:textId="77777777" w:rsidTr="003027A4">
        <w:tc>
          <w:tcPr>
            <w:tcW w:w="2893" w:type="dxa"/>
          </w:tcPr>
          <w:p w14:paraId="05124A1A" w14:textId="68C5D883" w:rsidR="00F55C16" w:rsidRDefault="00F55C16" w:rsidP="003027A4">
            <w:pPr>
              <w:pStyle w:val="tableentry"/>
            </w:pPr>
            <w:r>
              <w:t>lamp</w:t>
            </w:r>
            <w:r w:rsidR="00DE1076">
              <w:t>Group</w:t>
            </w:r>
            <w:r>
              <w:t>ID</w:t>
            </w:r>
          </w:p>
        </w:tc>
        <w:tc>
          <w:tcPr>
            <w:tcW w:w="1141" w:type="dxa"/>
          </w:tcPr>
          <w:p w14:paraId="29B16A24" w14:textId="77777777" w:rsidR="00F55C16" w:rsidRDefault="00F55C16" w:rsidP="003027A4">
            <w:pPr>
              <w:pStyle w:val="tableentry"/>
            </w:pPr>
            <w:r>
              <w:t>Yes</w:t>
            </w:r>
          </w:p>
        </w:tc>
        <w:tc>
          <w:tcPr>
            <w:tcW w:w="1638" w:type="dxa"/>
          </w:tcPr>
          <w:p w14:paraId="16419E61" w14:textId="77777777" w:rsidR="00F55C16" w:rsidRDefault="00F55C16" w:rsidP="003027A4">
            <w:pPr>
              <w:pStyle w:val="tableentry"/>
            </w:pPr>
            <w:r>
              <w:t>s</w:t>
            </w:r>
          </w:p>
        </w:tc>
        <w:tc>
          <w:tcPr>
            <w:tcW w:w="2934" w:type="dxa"/>
          </w:tcPr>
          <w:p w14:paraId="6E65A4A9" w14:textId="48A18741" w:rsidR="00F55C16" w:rsidRDefault="00F55C16" w:rsidP="003027A4">
            <w:pPr>
              <w:pStyle w:val="tableentry"/>
            </w:pPr>
            <w:r>
              <w:t>The</w:t>
            </w:r>
            <w:r w:rsidR="00DE1076">
              <w:t xml:space="preserve"> lamp group</w:t>
            </w:r>
            <w:r>
              <w:t xml:space="preserve"> ID of the queried lamp</w:t>
            </w:r>
            <w:r w:rsidR="00DD1666">
              <w:t>.</w:t>
            </w:r>
          </w:p>
        </w:tc>
      </w:tr>
    </w:tbl>
    <w:p w14:paraId="39722AB7" w14:textId="77777777" w:rsidR="00F55C16" w:rsidRDefault="00F55C16" w:rsidP="00F55C16">
      <w:pPr>
        <w:pStyle w:val="body"/>
        <w:rPr>
          <w:b/>
        </w:rPr>
      </w:pPr>
      <w:r>
        <w:rPr>
          <w:b/>
        </w:rPr>
        <w:t>Description</w:t>
      </w:r>
    </w:p>
    <w:p w14:paraId="6BDD8672" w14:textId="48D17CE5" w:rsidR="00F55C16" w:rsidRPr="00D03C1A" w:rsidRDefault="00F55C16" w:rsidP="00F55C16">
      <w:pPr>
        <w:pStyle w:val="body"/>
      </w:pPr>
      <w:r>
        <w:t>Reset the entire lamp</w:t>
      </w:r>
      <w:r w:rsidR="00DE1076">
        <w:t xml:space="preserve"> group</w:t>
      </w:r>
      <w:r>
        <w:t xml:space="preserve"> state of the specified lamp.</w:t>
      </w:r>
    </w:p>
    <w:p w14:paraId="2C7BA6B2" w14:textId="3ED3BE84" w:rsidR="00F55C16" w:rsidRDefault="00DE1076" w:rsidP="00DE1076">
      <w:pPr>
        <w:pStyle w:val="Heading3"/>
      </w:pPr>
      <w:bookmarkStart w:id="63" w:name="_Toc408387017"/>
      <w:r w:rsidRPr="00DE1076">
        <w:t>ResetLampGroupStateField</w:t>
      </w:r>
      <w:bookmarkEnd w:id="63"/>
    </w:p>
    <w:p w14:paraId="1EB6C811" w14:textId="77777777" w:rsidR="00F55C16" w:rsidRDefault="00F55C16" w:rsidP="00F55C16">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F55C16" w14:paraId="4F11C9B4" w14:textId="77777777" w:rsidTr="003027A4">
        <w:trPr>
          <w:cnfStyle w:val="100000000000" w:firstRow="1" w:lastRow="0" w:firstColumn="0" w:lastColumn="0" w:oddVBand="0" w:evenVBand="0" w:oddHBand="0" w:evenHBand="0" w:firstRowFirstColumn="0" w:firstRowLastColumn="0" w:lastRowFirstColumn="0" w:lastRowLastColumn="0"/>
        </w:trPr>
        <w:tc>
          <w:tcPr>
            <w:tcW w:w="2887" w:type="dxa"/>
          </w:tcPr>
          <w:p w14:paraId="65260000" w14:textId="77777777" w:rsidR="00F55C16" w:rsidRDefault="00F55C16" w:rsidP="003027A4">
            <w:pPr>
              <w:pStyle w:val="tableheading"/>
            </w:pPr>
            <w:r>
              <w:t>Parameter name</w:t>
            </w:r>
          </w:p>
        </w:tc>
        <w:tc>
          <w:tcPr>
            <w:tcW w:w="1141" w:type="dxa"/>
          </w:tcPr>
          <w:p w14:paraId="7DDAF94E" w14:textId="77777777" w:rsidR="00F55C16" w:rsidRDefault="00F55C16" w:rsidP="003027A4">
            <w:pPr>
              <w:pStyle w:val="tableheading"/>
            </w:pPr>
            <w:r>
              <w:t>Mandatory</w:t>
            </w:r>
          </w:p>
        </w:tc>
        <w:tc>
          <w:tcPr>
            <w:tcW w:w="1640" w:type="dxa"/>
          </w:tcPr>
          <w:p w14:paraId="549B2876" w14:textId="77777777" w:rsidR="00F55C16" w:rsidRDefault="00F55C16" w:rsidP="003027A4">
            <w:pPr>
              <w:pStyle w:val="tableheading"/>
            </w:pPr>
            <w:r>
              <w:t>Signature</w:t>
            </w:r>
          </w:p>
        </w:tc>
        <w:tc>
          <w:tcPr>
            <w:tcW w:w="2938" w:type="dxa"/>
          </w:tcPr>
          <w:p w14:paraId="5F6C0BE9" w14:textId="77777777" w:rsidR="00F55C16" w:rsidRDefault="00F55C16" w:rsidP="003027A4">
            <w:pPr>
              <w:pStyle w:val="tableheading"/>
            </w:pPr>
            <w:r>
              <w:t>Description</w:t>
            </w:r>
          </w:p>
        </w:tc>
      </w:tr>
      <w:tr w:rsidR="00F55C16" w14:paraId="6FCCB009" w14:textId="77777777" w:rsidTr="003027A4">
        <w:tc>
          <w:tcPr>
            <w:tcW w:w="2887" w:type="dxa"/>
          </w:tcPr>
          <w:p w14:paraId="7873D2FB" w14:textId="6E26F3FD" w:rsidR="00F55C16" w:rsidRDefault="00F55C16" w:rsidP="003027A4">
            <w:pPr>
              <w:pStyle w:val="tableentry"/>
            </w:pPr>
            <w:r>
              <w:t>lamp</w:t>
            </w:r>
            <w:r w:rsidR="00DE1076">
              <w:t>Group</w:t>
            </w:r>
            <w:r>
              <w:t>ID</w:t>
            </w:r>
          </w:p>
        </w:tc>
        <w:tc>
          <w:tcPr>
            <w:tcW w:w="1141" w:type="dxa"/>
          </w:tcPr>
          <w:p w14:paraId="0E71EA29" w14:textId="77777777" w:rsidR="00F55C16" w:rsidRDefault="00F55C16" w:rsidP="003027A4">
            <w:pPr>
              <w:pStyle w:val="tableentry"/>
            </w:pPr>
            <w:r>
              <w:t>Yes</w:t>
            </w:r>
          </w:p>
        </w:tc>
        <w:tc>
          <w:tcPr>
            <w:tcW w:w="1640" w:type="dxa"/>
          </w:tcPr>
          <w:p w14:paraId="4330EDDA" w14:textId="77777777" w:rsidR="00F55C16" w:rsidRDefault="00F55C16" w:rsidP="003027A4">
            <w:pPr>
              <w:pStyle w:val="tableentry"/>
            </w:pPr>
            <w:r>
              <w:t>s</w:t>
            </w:r>
          </w:p>
        </w:tc>
        <w:tc>
          <w:tcPr>
            <w:tcW w:w="2938" w:type="dxa"/>
          </w:tcPr>
          <w:p w14:paraId="47219E8F" w14:textId="15AF9E37" w:rsidR="00F55C16" w:rsidRDefault="00F55C16" w:rsidP="003027A4">
            <w:pPr>
              <w:pStyle w:val="tableentry"/>
            </w:pPr>
            <w:r>
              <w:t xml:space="preserve">The ID of the lamp </w:t>
            </w:r>
            <w:r w:rsidR="00DE1076">
              <w:t xml:space="preserve">group </w:t>
            </w:r>
            <w:r>
              <w:t>to query.</w:t>
            </w:r>
          </w:p>
        </w:tc>
      </w:tr>
      <w:tr w:rsidR="00F55C16" w14:paraId="12C10835" w14:textId="77777777" w:rsidTr="003027A4">
        <w:tc>
          <w:tcPr>
            <w:tcW w:w="2887" w:type="dxa"/>
          </w:tcPr>
          <w:p w14:paraId="1A8A2C2D" w14:textId="676B2D24" w:rsidR="00F55C16" w:rsidRDefault="00F55C16" w:rsidP="003027A4">
            <w:pPr>
              <w:pStyle w:val="tableentry"/>
            </w:pPr>
            <w:r>
              <w:t>lamp</w:t>
            </w:r>
            <w:r w:rsidR="00DE1076">
              <w:t>Group</w:t>
            </w:r>
            <w:r>
              <w:t>StateFieldName</w:t>
            </w:r>
          </w:p>
        </w:tc>
        <w:tc>
          <w:tcPr>
            <w:tcW w:w="1141" w:type="dxa"/>
          </w:tcPr>
          <w:p w14:paraId="41CD8B32" w14:textId="77777777" w:rsidR="00F55C16" w:rsidRDefault="00F55C16" w:rsidP="003027A4">
            <w:pPr>
              <w:pStyle w:val="tableentry"/>
            </w:pPr>
            <w:r>
              <w:t>Yes</w:t>
            </w:r>
          </w:p>
        </w:tc>
        <w:tc>
          <w:tcPr>
            <w:tcW w:w="1640" w:type="dxa"/>
          </w:tcPr>
          <w:p w14:paraId="0561D6A2" w14:textId="77777777" w:rsidR="00F55C16" w:rsidRDefault="00F55C16" w:rsidP="003027A4">
            <w:pPr>
              <w:pStyle w:val="tableentry"/>
            </w:pPr>
            <w:r>
              <w:t>s</w:t>
            </w:r>
          </w:p>
        </w:tc>
        <w:tc>
          <w:tcPr>
            <w:tcW w:w="2938" w:type="dxa"/>
          </w:tcPr>
          <w:p w14:paraId="1573B3AF" w14:textId="0D55592F" w:rsidR="00F55C16" w:rsidRDefault="00F55C16" w:rsidP="003027A4">
            <w:pPr>
              <w:pStyle w:val="tableentry"/>
            </w:pPr>
            <w:r>
              <w:t xml:space="preserve">The field name of the lamp </w:t>
            </w:r>
            <w:r w:rsidR="00DE1076">
              <w:t xml:space="preserve">group </w:t>
            </w:r>
            <w:r>
              <w:t>state to reset.</w:t>
            </w:r>
          </w:p>
        </w:tc>
      </w:tr>
    </w:tbl>
    <w:p w14:paraId="1264A59C" w14:textId="77777777" w:rsidR="00F55C16" w:rsidRDefault="00F55C16" w:rsidP="00F55C16">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F55C16" w14:paraId="42845710" w14:textId="77777777" w:rsidTr="003027A4">
        <w:trPr>
          <w:cnfStyle w:val="100000000000" w:firstRow="1" w:lastRow="0" w:firstColumn="0" w:lastColumn="0" w:oddVBand="0" w:evenVBand="0" w:oddHBand="0" w:evenHBand="0" w:firstRowFirstColumn="0" w:firstRowLastColumn="0" w:lastRowFirstColumn="0" w:lastRowLastColumn="0"/>
        </w:trPr>
        <w:tc>
          <w:tcPr>
            <w:tcW w:w="2893" w:type="dxa"/>
          </w:tcPr>
          <w:p w14:paraId="3A3208AC" w14:textId="77777777" w:rsidR="00F55C16" w:rsidRDefault="00F55C16" w:rsidP="003027A4">
            <w:pPr>
              <w:pStyle w:val="tableheading"/>
            </w:pPr>
            <w:r>
              <w:t>Parameter name</w:t>
            </w:r>
          </w:p>
        </w:tc>
        <w:tc>
          <w:tcPr>
            <w:tcW w:w="1141" w:type="dxa"/>
          </w:tcPr>
          <w:p w14:paraId="2C836E66" w14:textId="77777777" w:rsidR="00F55C16" w:rsidRDefault="00F55C16" w:rsidP="003027A4">
            <w:pPr>
              <w:pStyle w:val="tableheading"/>
            </w:pPr>
            <w:r>
              <w:t>Mandatory</w:t>
            </w:r>
          </w:p>
        </w:tc>
        <w:tc>
          <w:tcPr>
            <w:tcW w:w="1638" w:type="dxa"/>
          </w:tcPr>
          <w:p w14:paraId="492F1692" w14:textId="77777777" w:rsidR="00F55C16" w:rsidRDefault="00F55C16" w:rsidP="003027A4">
            <w:pPr>
              <w:pStyle w:val="tableheading"/>
            </w:pPr>
            <w:r>
              <w:t>Return signature</w:t>
            </w:r>
          </w:p>
        </w:tc>
        <w:tc>
          <w:tcPr>
            <w:tcW w:w="2934" w:type="dxa"/>
          </w:tcPr>
          <w:p w14:paraId="2E81BEE0" w14:textId="77777777" w:rsidR="00F55C16" w:rsidRDefault="00F55C16" w:rsidP="003027A4">
            <w:pPr>
              <w:pStyle w:val="tableheading"/>
            </w:pPr>
            <w:r>
              <w:t>Description</w:t>
            </w:r>
          </w:p>
        </w:tc>
      </w:tr>
      <w:tr w:rsidR="00F55C16" w14:paraId="6C15F293" w14:textId="77777777" w:rsidTr="003027A4">
        <w:tc>
          <w:tcPr>
            <w:tcW w:w="2893" w:type="dxa"/>
          </w:tcPr>
          <w:p w14:paraId="6A0CE9C9" w14:textId="77777777" w:rsidR="00F55C16" w:rsidRDefault="00F55C16" w:rsidP="003027A4">
            <w:pPr>
              <w:pStyle w:val="tableentry"/>
            </w:pPr>
            <w:r>
              <w:t>responseCode</w:t>
            </w:r>
          </w:p>
        </w:tc>
        <w:tc>
          <w:tcPr>
            <w:tcW w:w="1141" w:type="dxa"/>
          </w:tcPr>
          <w:p w14:paraId="0C71B038" w14:textId="77777777" w:rsidR="00F55C16" w:rsidRDefault="00F55C16" w:rsidP="003027A4">
            <w:pPr>
              <w:pStyle w:val="tableentry"/>
            </w:pPr>
            <w:r>
              <w:t>Yes</w:t>
            </w:r>
          </w:p>
        </w:tc>
        <w:tc>
          <w:tcPr>
            <w:tcW w:w="1638" w:type="dxa"/>
          </w:tcPr>
          <w:p w14:paraId="008212EA" w14:textId="77777777" w:rsidR="00F55C16" w:rsidRDefault="00F55C16" w:rsidP="003027A4">
            <w:pPr>
              <w:pStyle w:val="tableentry"/>
            </w:pPr>
            <w:r>
              <w:t>u</w:t>
            </w:r>
          </w:p>
        </w:tc>
        <w:tc>
          <w:tcPr>
            <w:tcW w:w="2934" w:type="dxa"/>
          </w:tcPr>
          <w:p w14:paraId="191C41D3" w14:textId="77777777" w:rsidR="00F55C16" w:rsidRDefault="00F55C16" w:rsidP="003027A4">
            <w:pPr>
              <w:pStyle w:val="tableentry"/>
            </w:pPr>
            <w:r>
              <w:t>The result code of the operation.</w:t>
            </w:r>
          </w:p>
        </w:tc>
      </w:tr>
      <w:tr w:rsidR="00F55C16" w14:paraId="302BE392" w14:textId="77777777" w:rsidTr="003027A4">
        <w:tc>
          <w:tcPr>
            <w:tcW w:w="2893" w:type="dxa"/>
          </w:tcPr>
          <w:p w14:paraId="2107DC37" w14:textId="1E4B1234" w:rsidR="00F55C16" w:rsidRDefault="00F55C16" w:rsidP="003027A4">
            <w:pPr>
              <w:pStyle w:val="tableentry"/>
            </w:pPr>
            <w:r>
              <w:t>lamp</w:t>
            </w:r>
            <w:r w:rsidR="00DE1076">
              <w:t>Group</w:t>
            </w:r>
            <w:r>
              <w:t>ID</w:t>
            </w:r>
          </w:p>
        </w:tc>
        <w:tc>
          <w:tcPr>
            <w:tcW w:w="1141" w:type="dxa"/>
          </w:tcPr>
          <w:p w14:paraId="4597EDF1" w14:textId="77777777" w:rsidR="00F55C16" w:rsidRDefault="00F55C16" w:rsidP="003027A4">
            <w:pPr>
              <w:pStyle w:val="tableentry"/>
            </w:pPr>
            <w:r>
              <w:t>Yes</w:t>
            </w:r>
          </w:p>
        </w:tc>
        <w:tc>
          <w:tcPr>
            <w:tcW w:w="1638" w:type="dxa"/>
          </w:tcPr>
          <w:p w14:paraId="709006B9" w14:textId="77777777" w:rsidR="00F55C16" w:rsidRDefault="00F55C16" w:rsidP="003027A4">
            <w:pPr>
              <w:pStyle w:val="tableentry"/>
            </w:pPr>
            <w:r>
              <w:t>s</w:t>
            </w:r>
          </w:p>
        </w:tc>
        <w:tc>
          <w:tcPr>
            <w:tcW w:w="2934" w:type="dxa"/>
          </w:tcPr>
          <w:p w14:paraId="605ECEAE" w14:textId="22758D8D" w:rsidR="00F55C16" w:rsidRDefault="00F55C16" w:rsidP="003027A4">
            <w:pPr>
              <w:pStyle w:val="tableentry"/>
            </w:pPr>
            <w:r>
              <w:t>The ID of the queried lamp</w:t>
            </w:r>
            <w:r w:rsidR="00DE1076">
              <w:t xml:space="preserve"> group.</w:t>
            </w:r>
          </w:p>
        </w:tc>
      </w:tr>
      <w:tr w:rsidR="00F55C16" w14:paraId="36508183" w14:textId="77777777" w:rsidTr="003027A4">
        <w:tc>
          <w:tcPr>
            <w:tcW w:w="2893" w:type="dxa"/>
          </w:tcPr>
          <w:p w14:paraId="1EC62345" w14:textId="41061C39" w:rsidR="00F55C16" w:rsidRDefault="00F55C16" w:rsidP="003027A4">
            <w:pPr>
              <w:pStyle w:val="tableentry"/>
            </w:pPr>
            <w:r>
              <w:t>lamp</w:t>
            </w:r>
            <w:r w:rsidR="00DE1076">
              <w:t>Group</w:t>
            </w:r>
            <w:r>
              <w:t>StateFieldName</w:t>
            </w:r>
          </w:p>
        </w:tc>
        <w:tc>
          <w:tcPr>
            <w:tcW w:w="1141" w:type="dxa"/>
          </w:tcPr>
          <w:p w14:paraId="3243CFA1" w14:textId="77777777" w:rsidR="00F55C16" w:rsidRDefault="00F55C16" w:rsidP="003027A4">
            <w:pPr>
              <w:pStyle w:val="tableentry"/>
            </w:pPr>
            <w:r>
              <w:t>Yes</w:t>
            </w:r>
          </w:p>
        </w:tc>
        <w:tc>
          <w:tcPr>
            <w:tcW w:w="1638" w:type="dxa"/>
          </w:tcPr>
          <w:p w14:paraId="6E812ADA" w14:textId="77777777" w:rsidR="00F55C16" w:rsidRDefault="00F55C16" w:rsidP="003027A4">
            <w:pPr>
              <w:pStyle w:val="tableentry"/>
            </w:pPr>
            <w:r>
              <w:t>s</w:t>
            </w:r>
          </w:p>
        </w:tc>
        <w:tc>
          <w:tcPr>
            <w:tcW w:w="2934" w:type="dxa"/>
          </w:tcPr>
          <w:p w14:paraId="6C55E574" w14:textId="77777777" w:rsidR="00F55C16" w:rsidRDefault="00F55C16" w:rsidP="003027A4">
            <w:pPr>
              <w:pStyle w:val="tableentry"/>
            </w:pPr>
            <w:r>
              <w:t>The name of the state field that was reset.</w:t>
            </w:r>
          </w:p>
        </w:tc>
      </w:tr>
    </w:tbl>
    <w:p w14:paraId="4985477F" w14:textId="77777777" w:rsidR="00F55C16" w:rsidRDefault="00F55C16" w:rsidP="00F55C16">
      <w:pPr>
        <w:pStyle w:val="body"/>
        <w:rPr>
          <w:b/>
        </w:rPr>
      </w:pPr>
      <w:r>
        <w:rPr>
          <w:b/>
        </w:rPr>
        <w:t>Description</w:t>
      </w:r>
    </w:p>
    <w:p w14:paraId="274079FA" w14:textId="094DDB2C" w:rsidR="00131EF5" w:rsidRPr="00131EF5" w:rsidRDefault="00F55C16" w:rsidP="00DE1076">
      <w:pPr>
        <w:pStyle w:val="body"/>
        <w:tabs>
          <w:tab w:val="left" w:pos="3420"/>
        </w:tabs>
      </w:pPr>
      <w:r>
        <w:t>Reset a particular state field of the specified lamp</w:t>
      </w:r>
      <w:r w:rsidR="00DE1076">
        <w:t xml:space="preserve"> group</w:t>
      </w:r>
      <w:r>
        <w:t>.</w:t>
      </w:r>
    </w:p>
    <w:p w14:paraId="5DFBE7D9" w14:textId="77777777" w:rsidR="00131EF5" w:rsidRDefault="00131EF5" w:rsidP="00131EF5">
      <w:pPr>
        <w:pStyle w:val="Heading2"/>
      </w:pPr>
      <w:bookmarkStart w:id="64" w:name="_Toc408387018"/>
      <w:r>
        <w:t>Signals</w:t>
      </w:r>
      <w:bookmarkEnd w:id="64"/>
    </w:p>
    <w:tbl>
      <w:tblPr>
        <w:tblStyle w:val="Tablegeneric"/>
        <w:tblW w:w="8755" w:type="dxa"/>
        <w:tblInd w:w="835" w:type="dxa"/>
        <w:tblLook w:val="04A0" w:firstRow="1" w:lastRow="0" w:firstColumn="1" w:lastColumn="0" w:noHBand="0" w:noVBand="1"/>
      </w:tblPr>
      <w:tblGrid>
        <w:gridCol w:w="2482"/>
        <w:gridCol w:w="1481"/>
        <w:gridCol w:w="1064"/>
        <w:gridCol w:w="1141"/>
        <w:gridCol w:w="1278"/>
        <w:gridCol w:w="1309"/>
      </w:tblGrid>
      <w:tr w:rsidR="003027A4" w14:paraId="6D64C10F" w14:textId="77777777" w:rsidTr="00281374">
        <w:trPr>
          <w:cnfStyle w:val="100000000000" w:firstRow="1" w:lastRow="0" w:firstColumn="0" w:lastColumn="0" w:oddVBand="0" w:evenVBand="0" w:oddHBand="0" w:evenHBand="0" w:firstRowFirstColumn="0" w:firstRowLastColumn="0" w:lastRowFirstColumn="0" w:lastRowLastColumn="0"/>
        </w:trPr>
        <w:tc>
          <w:tcPr>
            <w:tcW w:w="2482" w:type="dxa"/>
          </w:tcPr>
          <w:p w14:paraId="73C7CE7D" w14:textId="77777777" w:rsidR="003027A4" w:rsidRDefault="003027A4" w:rsidP="003027A4">
            <w:pPr>
              <w:pStyle w:val="tableheading"/>
            </w:pPr>
            <w:r>
              <w:t>Signal name</w:t>
            </w:r>
          </w:p>
        </w:tc>
        <w:tc>
          <w:tcPr>
            <w:tcW w:w="3686" w:type="dxa"/>
            <w:gridSpan w:val="3"/>
          </w:tcPr>
          <w:p w14:paraId="53498420" w14:textId="77777777" w:rsidR="003027A4" w:rsidRDefault="003027A4" w:rsidP="003027A4">
            <w:pPr>
              <w:pStyle w:val="tableheading"/>
            </w:pPr>
            <w:r>
              <w:t>Parameter name</w:t>
            </w:r>
          </w:p>
        </w:tc>
        <w:tc>
          <w:tcPr>
            <w:tcW w:w="1278" w:type="dxa"/>
          </w:tcPr>
          <w:p w14:paraId="465E9D0F" w14:textId="77777777" w:rsidR="003027A4" w:rsidRDefault="003027A4" w:rsidP="003027A4">
            <w:pPr>
              <w:pStyle w:val="tableheading"/>
            </w:pPr>
            <w:r>
              <w:t>Sessionless</w:t>
            </w:r>
          </w:p>
        </w:tc>
        <w:tc>
          <w:tcPr>
            <w:tcW w:w="1309" w:type="dxa"/>
          </w:tcPr>
          <w:p w14:paraId="36BC35B2" w14:textId="77777777" w:rsidR="003027A4" w:rsidRDefault="003027A4" w:rsidP="003027A4">
            <w:pPr>
              <w:pStyle w:val="tableheading"/>
            </w:pPr>
            <w:r>
              <w:t>Description</w:t>
            </w:r>
          </w:p>
        </w:tc>
      </w:tr>
      <w:tr w:rsidR="003027A4" w14:paraId="2599E302" w14:textId="77777777" w:rsidTr="00281374">
        <w:tc>
          <w:tcPr>
            <w:tcW w:w="2482" w:type="dxa"/>
          </w:tcPr>
          <w:p w14:paraId="4D4F3CA8" w14:textId="77777777" w:rsidR="003027A4" w:rsidRDefault="003027A4" w:rsidP="003027A4">
            <w:pPr>
              <w:pStyle w:val="tableheading"/>
            </w:pPr>
          </w:p>
        </w:tc>
        <w:tc>
          <w:tcPr>
            <w:tcW w:w="1481" w:type="dxa"/>
            <w:tcBorders>
              <w:right w:val="single" w:sz="4" w:space="0" w:color="auto"/>
            </w:tcBorders>
          </w:tcPr>
          <w:p w14:paraId="73D6DB8F" w14:textId="77777777" w:rsidR="003027A4" w:rsidRPr="009642F1" w:rsidRDefault="003027A4" w:rsidP="003027A4">
            <w:pPr>
              <w:pStyle w:val="tableheading"/>
            </w:pPr>
            <w:r w:rsidRPr="009642F1">
              <w:t>Name</w:t>
            </w:r>
          </w:p>
        </w:tc>
        <w:tc>
          <w:tcPr>
            <w:tcW w:w="1064" w:type="dxa"/>
            <w:tcBorders>
              <w:left w:val="single" w:sz="4" w:space="0" w:color="auto"/>
              <w:right w:val="single" w:sz="4" w:space="0" w:color="auto"/>
            </w:tcBorders>
          </w:tcPr>
          <w:p w14:paraId="14B1F7AF" w14:textId="77777777" w:rsidR="003027A4" w:rsidRPr="009642F1" w:rsidRDefault="003027A4" w:rsidP="003027A4">
            <w:pPr>
              <w:pStyle w:val="tableheading"/>
            </w:pPr>
            <w:r w:rsidRPr="009642F1">
              <w:t>Signature</w:t>
            </w:r>
          </w:p>
        </w:tc>
        <w:tc>
          <w:tcPr>
            <w:tcW w:w="1141" w:type="dxa"/>
            <w:tcBorders>
              <w:left w:val="single" w:sz="4" w:space="0" w:color="auto"/>
              <w:right w:val="single" w:sz="4" w:space="0" w:color="auto"/>
            </w:tcBorders>
          </w:tcPr>
          <w:p w14:paraId="0A77BC6F" w14:textId="77777777" w:rsidR="003027A4" w:rsidRPr="009642F1" w:rsidRDefault="003027A4" w:rsidP="003027A4">
            <w:pPr>
              <w:pStyle w:val="tableheading"/>
            </w:pPr>
            <w:r w:rsidRPr="009642F1">
              <w:t>Mandatory</w:t>
            </w:r>
          </w:p>
        </w:tc>
        <w:tc>
          <w:tcPr>
            <w:tcW w:w="1278" w:type="dxa"/>
            <w:tcBorders>
              <w:left w:val="single" w:sz="4" w:space="0" w:color="auto"/>
            </w:tcBorders>
          </w:tcPr>
          <w:p w14:paraId="2E84A938" w14:textId="77777777" w:rsidR="003027A4" w:rsidRDefault="003027A4" w:rsidP="003027A4">
            <w:pPr>
              <w:pStyle w:val="tableheading"/>
            </w:pPr>
          </w:p>
        </w:tc>
        <w:tc>
          <w:tcPr>
            <w:tcW w:w="1309" w:type="dxa"/>
          </w:tcPr>
          <w:p w14:paraId="325C9A58" w14:textId="77777777" w:rsidR="003027A4" w:rsidRDefault="003027A4" w:rsidP="003027A4">
            <w:pPr>
              <w:pStyle w:val="tableheading"/>
            </w:pPr>
          </w:p>
        </w:tc>
      </w:tr>
      <w:tr w:rsidR="00281374" w14:paraId="758500B5" w14:textId="77777777" w:rsidTr="00281374">
        <w:trPr>
          <w:trHeight w:val="1115"/>
        </w:trPr>
        <w:tc>
          <w:tcPr>
            <w:tcW w:w="2482" w:type="dxa"/>
          </w:tcPr>
          <w:p w14:paraId="1BA690AE" w14:textId="727BCC08" w:rsidR="00281374" w:rsidRDefault="00281374" w:rsidP="003027A4">
            <w:pPr>
              <w:pStyle w:val="tableentry"/>
            </w:pPr>
            <w:r w:rsidRPr="0058162E">
              <w:t>Lamp</w:t>
            </w:r>
            <w:r>
              <w:t>Groups</w:t>
            </w:r>
            <w:r w:rsidRPr="0058162E">
              <w:t>NameChanged</w:t>
            </w:r>
          </w:p>
        </w:tc>
        <w:tc>
          <w:tcPr>
            <w:tcW w:w="1481" w:type="dxa"/>
            <w:tcBorders>
              <w:top w:val="single" w:sz="4" w:space="0" w:color="auto"/>
              <w:bottom w:val="single" w:sz="4" w:space="0" w:color="auto"/>
              <w:right w:val="single" w:sz="4" w:space="0" w:color="auto"/>
            </w:tcBorders>
          </w:tcPr>
          <w:p w14:paraId="60092B97" w14:textId="035F07C1" w:rsidR="00281374" w:rsidRPr="00C67D8A" w:rsidRDefault="00281374" w:rsidP="003027A4">
            <w:pPr>
              <w:pStyle w:val="tableentry"/>
            </w:pPr>
            <w:r w:rsidRPr="00C67D8A">
              <w:t>lamp</w:t>
            </w:r>
            <w:r>
              <w:t>Groups</w:t>
            </w:r>
            <w:r w:rsidRPr="00C67D8A">
              <w:t>ID</w:t>
            </w:r>
            <w:r>
              <w:t>s</w:t>
            </w:r>
          </w:p>
        </w:tc>
        <w:tc>
          <w:tcPr>
            <w:tcW w:w="1064" w:type="dxa"/>
            <w:tcBorders>
              <w:top w:val="single" w:sz="4" w:space="0" w:color="auto"/>
              <w:left w:val="single" w:sz="4" w:space="0" w:color="auto"/>
              <w:bottom w:val="single" w:sz="4" w:space="0" w:color="auto"/>
              <w:right w:val="single" w:sz="4" w:space="0" w:color="auto"/>
            </w:tcBorders>
          </w:tcPr>
          <w:p w14:paraId="5ADA2B87" w14:textId="4F739DE5" w:rsidR="00281374" w:rsidRPr="00C67D8A" w:rsidRDefault="00281374" w:rsidP="003027A4">
            <w:pPr>
              <w:pStyle w:val="tableentry"/>
            </w:pPr>
            <w:r>
              <w:t>a</w:t>
            </w:r>
            <w:r w:rsidRPr="00C67D8A">
              <w:t>s</w:t>
            </w:r>
          </w:p>
        </w:tc>
        <w:tc>
          <w:tcPr>
            <w:tcW w:w="1141" w:type="dxa"/>
            <w:tcBorders>
              <w:top w:val="single" w:sz="4" w:space="0" w:color="auto"/>
              <w:left w:val="single" w:sz="4" w:space="0" w:color="auto"/>
              <w:bottom w:val="single" w:sz="4" w:space="0" w:color="auto"/>
            </w:tcBorders>
          </w:tcPr>
          <w:p w14:paraId="7EC4B48E" w14:textId="77777777" w:rsidR="00281374" w:rsidRPr="00C67D8A" w:rsidRDefault="00281374" w:rsidP="003027A4">
            <w:pPr>
              <w:pStyle w:val="tableentry"/>
            </w:pPr>
            <w:r w:rsidRPr="00C67D8A">
              <w:t>Yes</w:t>
            </w:r>
          </w:p>
        </w:tc>
        <w:tc>
          <w:tcPr>
            <w:tcW w:w="1278" w:type="dxa"/>
          </w:tcPr>
          <w:p w14:paraId="5B4F959C" w14:textId="77777777" w:rsidR="00281374" w:rsidRDefault="00281374" w:rsidP="003027A4">
            <w:pPr>
              <w:pStyle w:val="tableentry"/>
            </w:pPr>
            <w:r>
              <w:t>Yes</w:t>
            </w:r>
          </w:p>
        </w:tc>
        <w:tc>
          <w:tcPr>
            <w:tcW w:w="1309" w:type="dxa"/>
          </w:tcPr>
          <w:p w14:paraId="172B5C6A" w14:textId="06B118A3" w:rsidR="00281374" w:rsidRDefault="00281374" w:rsidP="003027A4">
            <w:pPr>
              <w:pStyle w:val="tableentry"/>
            </w:pPr>
            <w:r>
              <w:t>Notify listener that a lamp group’s name has changed.</w:t>
            </w:r>
          </w:p>
        </w:tc>
      </w:tr>
      <w:tr w:rsidR="00281374" w14:paraId="1DCAE993" w14:textId="77777777" w:rsidTr="00281374">
        <w:trPr>
          <w:trHeight w:val="1115"/>
        </w:trPr>
        <w:tc>
          <w:tcPr>
            <w:tcW w:w="2482" w:type="dxa"/>
          </w:tcPr>
          <w:p w14:paraId="256CE7B6" w14:textId="7F595866" w:rsidR="00281374" w:rsidRPr="0058162E" w:rsidRDefault="00281374" w:rsidP="00281374">
            <w:pPr>
              <w:pStyle w:val="tableentry"/>
            </w:pPr>
            <w:r w:rsidRPr="00281374">
              <w:lastRenderedPageBreak/>
              <w:t>LampGroupsCreated</w:t>
            </w:r>
          </w:p>
        </w:tc>
        <w:tc>
          <w:tcPr>
            <w:tcW w:w="1481" w:type="dxa"/>
            <w:tcBorders>
              <w:top w:val="single" w:sz="4" w:space="0" w:color="auto"/>
              <w:bottom w:val="single" w:sz="4" w:space="0" w:color="auto"/>
              <w:right w:val="single" w:sz="4" w:space="0" w:color="auto"/>
            </w:tcBorders>
          </w:tcPr>
          <w:p w14:paraId="5E01F321" w14:textId="6568C128" w:rsidR="00281374" w:rsidRPr="00C67D8A" w:rsidRDefault="00281374" w:rsidP="00281374">
            <w:pPr>
              <w:pStyle w:val="tableentry"/>
            </w:pPr>
            <w:r w:rsidRPr="00C67D8A">
              <w:t>lamp</w:t>
            </w:r>
            <w:r>
              <w:t>Groups</w:t>
            </w:r>
            <w:r w:rsidRPr="00C67D8A">
              <w:t>ID</w:t>
            </w:r>
            <w:r>
              <w:t>s</w:t>
            </w:r>
          </w:p>
        </w:tc>
        <w:tc>
          <w:tcPr>
            <w:tcW w:w="1064" w:type="dxa"/>
            <w:tcBorders>
              <w:top w:val="single" w:sz="4" w:space="0" w:color="auto"/>
              <w:left w:val="single" w:sz="4" w:space="0" w:color="auto"/>
              <w:bottom w:val="single" w:sz="4" w:space="0" w:color="auto"/>
              <w:right w:val="single" w:sz="4" w:space="0" w:color="auto"/>
            </w:tcBorders>
          </w:tcPr>
          <w:p w14:paraId="0BD913CE" w14:textId="5EBFE05B" w:rsidR="00281374" w:rsidRPr="00C67D8A" w:rsidRDefault="00281374" w:rsidP="00281374">
            <w:pPr>
              <w:pStyle w:val="tableentry"/>
            </w:pPr>
            <w:r>
              <w:t>as</w:t>
            </w:r>
          </w:p>
        </w:tc>
        <w:tc>
          <w:tcPr>
            <w:tcW w:w="1141" w:type="dxa"/>
            <w:tcBorders>
              <w:top w:val="single" w:sz="4" w:space="0" w:color="auto"/>
              <w:left w:val="single" w:sz="4" w:space="0" w:color="auto"/>
              <w:bottom w:val="single" w:sz="4" w:space="0" w:color="auto"/>
            </w:tcBorders>
          </w:tcPr>
          <w:p w14:paraId="21D97F02" w14:textId="32A324F8" w:rsidR="00281374" w:rsidRPr="00C67D8A" w:rsidRDefault="00281374" w:rsidP="00281374">
            <w:pPr>
              <w:pStyle w:val="tableentry"/>
            </w:pPr>
            <w:r w:rsidRPr="00C67D8A">
              <w:t>Yes</w:t>
            </w:r>
          </w:p>
        </w:tc>
        <w:tc>
          <w:tcPr>
            <w:tcW w:w="1278" w:type="dxa"/>
          </w:tcPr>
          <w:p w14:paraId="2FEA39E8" w14:textId="37CE04E7" w:rsidR="00281374" w:rsidRDefault="00281374" w:rsidP="00281374">
            <w:pPr>
              <w:pStyle w:val="tableentry"/>
            </w:pPr>
            <w:r>
              <w:t>Yes</w:t>
            </w:r>
          </w:p>
        </w:tc>
        <w:tc>
          <w:tcPr>
            <w:tcW w:w="1309" w:type="dxa"/>
          </w:tcPr>
          <w:p w14:paraId="47BC4C60" w14:textId="41CD93EF" w:rsidR="00281374" w:rsidRDefault="00281374" w:rsidP="00281374">
            <w:pPr>
              <w:pStyle w:val="tableentry"/>
            </w:pPr>
            <w:r>
              <w:t>Notify listener that a new lamp group is created.</w:t>
            </w:r>
          </w:p>
        </w:tc>
      </w:tr>
      <w:tr w:rsidR="00281374" w14:paraId="2466C170" w14:textId="77777777" w:rsidTr="00281374">
        <w:trPr>
          <w:trHeight w:val="1115"/>
        </w:trPr>
        <w:tc>
          <w:tcPr>
            <w:tcW w:w="2482" w:type="dxa"/>
          </w:tcPr>
          <w:p w14:paraId="50CE733B" w14:textId="4E2873B5" w:rsidR="00281374" w:rsidRPr="0058162E" w:rsidRDefault="00281374" w:rsidP="00281374">
            <w:pPr>
              <w:pStyle w:val="tableentry"/>
            </w:pPr>
            <w:r w:rsidRPr="00281374">
              <w:t>LampGroupsUpdated</w:t>
            </w:r>
          </w:p>
        </w:tc>
        <w:tc>
          <w:tcPr>
            <w:tcW w:w="1481" w:type="dxa"/>
            <w:tcBorders>
              <w:top w:val="single" w:sz="4" w:space="0" w:color="auto"/>
              <w:bottom w:val="single" w:sz="4" w:space="0" w:color="auto"/>
              <w:right w:val="single" w:sz="4" w:space="0" w:color="auto"/>
            </w:tcBorders>
          </w:tcPr>
          <w:p w14:paraId="1B277893" w14:textId="4D9F72E4" w:rsidR="00281374" w:rsidRPr="00C67D8A" w:rsidRDefault="00281374" w:rsidP="00281374">
            <w:pPr>
              <w:pStyle w:val="tableentry"/>
            </w:pPr>
            <w:r w:rsidRPr="00C67D8A">
              <w:t>lamp</w:t>
            </w:r>
            <w:r>
              <w:t>Groups</w:t>
            </w:r>
            <w:r w:rsidRPr="00C67D8A">
              <w:t>ID</w:t>
            </w:r>
            <w:r>
              <w:t>s</w:t>
            </w:r>
          </w:p>
        </w:tc>
        <w:tc>
          <w:tcPr>
            <w:tcW w:w="1064" w:type="dxa"/>
            <w:tcBorders>
              <w:top w:val="single" w:sz="4" w:space="0" w:color="auto"/>
              <w:left w:val="single" w:sz="4" w:space="0" w:color="auto"/>
              <w:bottom w:val="single" w:sz="4" w:space="0" w:color="auto"/>
              <w:right w:val="single" w:sz="4" w:space="0" w:color="auto"/>
            </w:tcBorders>
          </w:tcPr>
          <w:p w14:paraId="54496695" w14:textId="0027772E" w:rsidR="00281374" w:rsidRPr="00C67D8A" w:rsidRDefault="00281374" w:rsidP="00281374">
            <w:pPr>
              <w:pStyle w:val="tableentry"/>
            </w:pPr>
            <w:r>
              <w:t>as</w:t>
            </w:r>
          </w:p>
        </w:tc>
        <w:tc>
          <w:tcPr>
            <w:tcW w:w="1141" w:type="dxa"/>
            <w:tcBorders>
              <w:top w:val="single" w:sz="4" w:space="0" w:color="auto"/>
              <w:left w:val="single" w:sz="4" w:space="0" w:color="auto"/>
              <w:bottom w:val="single" w:sz="4" w:space="0" w:color="auto"/>
            </w:tcBorders>
          </w:tcPr>
          <w:p w14:paraId="1EF15166" w14:textId="2B337E8E" w:rsidR="00281374" w:rsidRPr="00C67D8A" w:rsidRDefault="00281374" w:rsidP="00281374">
            <w:pPr>
              <w:pStyle w:val="tableentry"/>
            </w:pPr>
            <w:r w:rsidRPr="00C67D8A">
              <w:t>Yes</w:t>
            </w:r>
          </w:p>
        </w:tc>
        <w:tc>
          <w:tcPr>
            <w:tcW w:w="1278" w:type="dxa"/>
          </w:tcPr>
          <w:p w14:paraId="2ACC85C8" w14:textId="718AE387" w:rsidR="00281374" w:rsidRDefault="00281374" w:rsidP="00281374">
            <w:pPr>
              <w:pStyle w:val="tableentry"/>
            </w:pPr>
            <w:r>
              <w:t>Yes</w:t>
            </w:r>
          </w:p>
        </w:tc>
        <w:tc>
          <w:tcPr>
            <w:tcW w:w="1309" w:type="dxa"/>
          </w:tcPr>
          <w:p w14:paraId="03350754" w14:textId="6050652E" w:rsidR="00281374" w:rsidRDefault="00281374" w:rsidP="00281374">
            <w:pPr>
              <w:pStyle w:val="tableentry"/>
            </w:pPr>
            <w:r>
              <w:t>Notify listener that a lamp group was updated.</w:t>
            </w:r>
          </w:p>
        </w:tc>
      </w:tr>
      <w:tr w:rsidR="00281374" w14:paraId="2A2F6067" w14:textId="77777777" w:rsidTr="002D0966">
        <w:trPr>
          <w:trHeight w:val="1115"/>
        </w:trPr>
        <w:tc>
          <w:tcPr>
            <w:tcW w:w="2482" w:type="dxa"/>
          </w:tcPr>
          <w:p w14:paraId="03E13514" w14:textId="269C6671" w:rsidR="00281374" w:rsidRPr="0058162E" w:rsidRDefault="00281374" w:rsidP="00281374">
            <w:pPr>
              <w:pStyle w:val="tableentry"/>
            </w:pPr>
            <w:r w:rsidRPr="00281374">
              <w:t>LampGroupsDeleted</w:t>
            </w:r>
          </w:p>
        </w:tc>
        <w:tc>
          <w:tcPr>
            <w:tcW w:w="1481" w:type="dxa"/>
            <w:tcBorders>
              <w:top w:val="single" w:sz="4" w:space="0" w:color="auto"/>
              <w:right w:val="single" w:sz="4" w:space="0" w:color="auto"/>
            </w:tcBorders>
          </w:tcPr>
          <w:p w14:paraId="71BDE115" w14:textId="283FBC4A" w:rsidR="00281374" w:rsidRPr="00C67D8A" w:rsidRDefault="00281374" w:rsidP="00281374">
            <w:pPr>
              <w:pStyle w:val="tableentry"/>
            </w:pPr>
            <w:r w:rsidRPr="00C67D8A">
              <w:t>lamp</w:t>
            </w:r>
            <w:r>
              <w:t>Groups</w:t>
            </w:r>
            <w:r w:rsidRPr="00C67D8A">
              <w:t>ID</w:t>
            </w:r>
            <w:r>
              <w:t>s</w:t>
            </w:r>
          </w:p>
        </w:tc>
        <w:tc>
          <w:tcPr>
            <w:tcW w:w="1064" w:type="dxa"/>
            <w:tcBorders>
              <w:top w:val="single" w:sz="4" w:space="0" w:color="auto"/>
              <w:left w:val="single" w:sz="4" w:space="0" w:color="auto"/>
              <w:right w:val="single" w:sz="4" w:space="0" w:color="auto"/>
            </w:tcBorders>
          </w:tcPr>
          <w:p w14:paraId="1C70D1E6" w14:textId="790343B2" w:rsidR="00281374" w:rsidRPr="00C67D8A" w:rsidRDefault="00281374" w:rsidP="00281374">
            <w:pPr>
              <w:pStyle w:val="tableentry"/>
            </w:pPr>
            <w:r>
              <w:t>a</w:t>
            </w:r>
            <w:r w:rsidRPr="00C67D8A">
              <w:t>s</w:t>
            </w:r>
          </w:p>
        </w:tc>
        <w:tc>
          <w:tcPr>
            <w:tcW w:w="1141" w:type="dxa"/>
            <w:tcBorders>
              <w:top w:val="single" w:sz="4" w:space="0" w:color="auto"/>
              <w:left w:val="single" w:sz="4" w:space="0" w:color="auto"/>
            </w:tcBorders>
          </w:tcPr>
          <w:p w14:paraId="2F31345B" w14:textId="6B4BC2A5" w:rsidR="00281374" w:rsidRPr="00C67D8A" w:rsidRDefault="00281374" w:rsidP="00281374">
            <w:pPr>
              <w:pStyle w:val="tableentry"/>
            </w:pPr>
            <w:r w:rsidRPr="00C67D8A">
              <w:t>Yes</w:t>
            </w:r>
          </w:p>
        </w:tc>
        <w:tc>
          <w:tcPr>
            <w:tcW w:w="1278" w:type="dxa"/>
          </w:tcPr>
          <w:p w14:paraId="0DB24BB2" w14:textId="54772B14" w:rsidR="00281374" w:rsidRDefault="00281374" w:rsidP="00281374">
            <w:pPr>
              <w:pStyle w:val="tableentry"/>
            </w:pPr>
            <w:r>
              <w:t>Yes</w:t>
            </w:r>
          </w:p>
        </w:tc>
        <w:tc>
          <w:tcPr>
            <w:tcW w:w="1309" w:type="dxa"/>
          </w:tcPr>
          <w:p w14:paraId="0C0EADD4" w14:textId="37AD5DCE" w:rsidR="00281374" w:rsidRDefault="00281374" w:rsidP="00281374">
            <w:pPr>
              <w:pStyle w:val="tableentry"/>
            </w:pPr>
            <w:r>
              <w:t>Notify listener that a lamp group was deleted.</w:t>
            </w:r>
          </w:p>
        </w:tc>
      </w:tr>
    </w:tbl>
    <w:p w14:paraId="74297309" w14:textId="514EB139" w:rsidR="008120ED" w:rsidRDefault="008120ED" w:rsidP="00823633">
      <w:pPr>
        <w:pStyle w:val="body"/>
      </w:pPr>
    </w:p>
    <w:p w14:paraId="52F1B01F" w14:textId="77777777" w:rsidR="008120ED" w:rsidRDefault="008120ED">
      <w:pPr>
        <w:spacing w:before="0" w:after="0" w:line="240" w:lineRule="auto"/>
        <w:ind w:left="0"/>
        <w:rPr>
          <w:rFonts w:cs="Arial"/>
          <w:szCs w:val="20"/>
        </w:rPr>
      </w:pPr>
      <w:r>
        <w:br w:type="page"/>
      </w:r>
    </w:p>
    <w:p w14:paraId="2F76FC59" w14:textId="18F49F34" w:rsidR="008C5239" w:rsidRDefault="008C5239" w:rsidP="008C5239">
      <w:pPr>
        <w:pStyle w:val="Heading1"/>
      </w:pPr>
      <w:bookmarkStart w:id="65" w:name="_Toc408387019"/>
      <w:r>
        <w:lastRenderedPageBreak/>
        <w:t>Preset Interface</w:t>
      </w:r>
      <w:bookmarkEnd w:id="65"/>
    </w:p>
    <w:p w14:paraId="02BBBB47" w14:textId="77777777" w:rsidR="008C5239" w:rsidRDefault="008C5239" w:rsidP="008C5239">
      <w:pPr>
        <w:pStyle w:val="Heading2"/>
      </w:pPr>
      <w:bookmarkStart w:id="66" w:name="_Toc408387020"/>
      <w:r>
        <w:t>Interface name</w:t>
      </w:r>
      <w:bookmarkEnd w:id="66"/>
    </w:p>
    <w:tbl>
      <w:tblPr>
        <w:tblStyle w:val="Tablegeneric"/>
        <w:tblW w:w="8820" w:type="dxa"/>
        <w:tblInd w:w="835" w:type="dxa"/>
        <w:tblLook w:val="04A0" w:firstRow="1" w:lastRow="0" w:firstColumn="1" w:lastColumn="0" w:noHBand="0" w:noVBand="1"/>
      </w:tblPr>
      <w:tblGrid>
        <w:gridCol w:w="3492"/>
        <w:gridCol w:w="891"/>
        <w:gridCol w:w="941"/>
        <w:gridCol w:w="3496"/>
      </w:tblGrid>
      <w:tr w:rsidR="008C5239" w14:paraId="2EE7534C" w14:textId="77777777" w:rsidTr="008C5239">
        <w:trPr>
          <w:cnfStyle w:val="100000000000" w:firstRow="1" w:lastRow="0" w:firstColumn="0" w:lastColumn="0" w:oddVBand="0" w:evenVBand="0" w:oddHBand="0" w:evenHBand="0" w:firstRowFirstColumn="0" w:firstRowLastColumn="0" w:lastRowFirstColumn="0" w:lastRowLastColumn="0"/>
        </w:trPr>
        <w:tc>
          <w:tcPr>
            <w:tcW w:w="3492" w:type="dxa"/>
          </w:tcPr>
          <w:p w14:paraId="770C3735" w14:textId="77777777" w:rsidR="008C5239" w:rsidRDefault="008C5239" w:rsidP="002D0966">
            <w:pPr>
              <w:pStyle w:val="tableheading"/>
            </w:pPr>
            <w:r>
              <w:t>Interface name</w:t>
            </w:r>
          </w:p>
        </w:tc>
        <w:tc>
          <w:tcPr>
            <w:tcW w:w="891" w:type="dxa"/>
          </w:tcPr>
          <w:p w14:paraId="2AAED0BD" w14:textId="77777777" w:rsidR="008C5239" w:rsidRDefault="008C5239" w:rsidP="002D0966">
            <w:pPr>
              <w:pStyle w:val="tableheading"/>
            </w:pPr>
            <w:r>
              <w:t>Version</w:t>
            </w:r>
          </w:p>
        </w:tc>
        <w:tc>
          <w:tcPr>
            <w:tcW w:w="941" w:type="dxa"/>
          </w:tcPr>
          <w:p w14:paraId="0F8A9D08" w14:textId="77777777" w:rsidR="008C5239" w:rsidRDefault="008C5239" w:rsidP="002D0966">
            <w:pPr>
              <w:pStyle w:val="tableheading"/>
            </w:pPr>
            <w:r>
              <w:t>Secured</w:t>
            </w:r>
          </w:p>
        </w:tc>
        <w:tc>
          <w:tcPr>
            <w:tcW w:w="3496" w:type="dxa"/>
          </w:tcPr>
          <w:p w14:paraId="53B7027D" w14:textId="77777777" w:rsidR="008C5239" w:rsidRDefault="008C5239" w:rsidP="002D0966">
            <w:pPr>
              <w:pStyle w:val="tableheading"/>
            </w:pPr>
            <w:r>
              <w:t>Object path</w:t>
            </w:r>
          </w:p>
        </w:tc>
      </w:tr>
      <w:tr w:rsidR="008C5239" w14:paraId="790BDA3D" w14:textId="77777777" w:rsidTr="008C5239">
        <w:tc>
          <w:tcPr>
            <w:tcW w:w="3492" w:type="dxa"/>
          </w:tcPr>
          <w:p w14:paraId="7B7354EF" w14:textId="7B8C58D1" w:rsidR="008C5239" w:rsidRDefault="008C5239" w:rsidP="002D0966">
            <w:pPr>
              <w:pStyle w:val="tableentry"/>
            </w:pPr>
            <w:r w:rsidRPr="009042B3">
              <w:t>org.allseen.LSF.ControllerService</w:t>
            </w:r>
            <w:r>
              <w:t>.Preset</w:t>
            </w:r>
          </w:p>
        </w:tc>
        <w:tc>
          <w:tcPr>
            <w:tcW w:w="891" w:type="dxa"/>
          </w:tcPr>
          <w:p w14:paraId="128E5C39" w14:textId="77777777" w:rsidR="008C5239" w:rsidRDefault="008C5239" w:rsidP="002D0966">
            <w:pPr>
              <w:pStyle w:val="tableentry"/>
            </w:pPr>
            <w:r>
              <w:t>1</w:t>
            </w:r>
          </w:p>
        </w:tc>
        <w:tc>
          <w:tcPr>
            <w:tcW w:w="941" w:type="dxa"/>
          </w:tcPr>
          <w:p w14:paraId="7A74B2DF" w14:textId="77777777" w:rsidR="008C5239" w:rsidRDefault="008C5239" w:rsidP="002D0966">
            <w:pPr>
              <w:pStyle w:val="tableentry"/>
            </w:pPr>
            <w:r>
              <w:t>no</w:t>
            </w:r>
          </w:p>
        </w:tc>
        <w:tc>
          <w:tcPr>
            <w:tcW w:w="3496" w:type="dxa"/>
          </w:tcPr>
          <w:p w14:paraId="69FF0FBE" w14:textId="77777777" w:rsidR="008C5239" w:rsidRDefault="008C5239" w:rsidP="002D0966">
            <w:pPr>
              <w:pStyle w:val="tableentry"/>
            </w:pPr>
            <w:r w:rsidRPr="009042B3">
              <w:t>/org/allseen/LSF/ControllerService</w:t>
            </w:r>
          </w:p>
        </w:tc>
      </w:tr>
    </w:tbl>
    <w:p w14:paraId="56C05DC8" w14:textId="77777777" w:rsidR="008C5239" w:rsidRDefault="008C5239" w:rsidP="008C5239">
      <w:pPr>
        <w:pStyle w:val="Heading2"/>
      </w:pPr>
      <w:bookmarkStart w:id="67" w:name="_Toc408387021"/>
      <w:r>
        <w:t>Properties</w:t>
      </w:r>
      <w:bookmarkEnd w:id="67"/>
    </w:p>
    <w:tbl>
      <w:tblPr>
        <w:tblStyle w:val="Tablegeneric"/>
        <w:tblW w:w="8640" w:type="dxa"/>
        <w:tblInd w:w="835" w:type="dxa"/>
        <w:tblLook w:val="04A0" w:firstRow="1" w:lastRow="0" w:firstColumn="1" w:lastColumn="0" w:noHBand="0" w:noVBand="1"/>
      </w:tblPr>
      <w:tblGrid>
        <w:gridCol w:w="2159"/>
        <w:gridCol w:w="1061"/>
        <w:gridCol w:w="1651"/>
        <w:gridCol w:w="1041"/>
        <w:gridCol w:w="2728"/>
      </w:tblGrid>
      <w:tr w:rsidR="008C5239" w14:paraId="0EEADC6F" w14:textId="77777777" w:rsidTr="002D0966">
        <w:trPr>
          <w:cnfStyle w:val="100000000000" w:firstRow="1" w:lastRow="0" w:firstColumn="0" w:lastColumn="0" w:oddVBand="0" w:evenVBand="0" w:oddHBand="0" w:evenHBand="0" w:firstRowFirstColumn="0" w:firstRowLastColumn="0" w:lastRowFirstColumn="0" w:lastRowLastColumn="0"/>
        </w:trPr>
        <w:tc>
          <w:tcPr>
            <w:tcW w:w="2159" w:type="dxa"/>
          </w:tcPr>
          <w:p w14:paraId="2CDA92CE" w14:textId="77777777" w:rsidR="008C5239" w:rsidRDefault="008C5239" w:rsidP="002D0966">
            <w:pPr>
              <w:pStyle w:val="tableheading"/>
            </w:pPr>
            <w:r>
              <w:t>Property name</w:t>
            </w:r>
          </w:p>
        </w:tc>
        <w:tc>
          <w:tcPr>
            <w:tcW w:w="1061" w:type="dxa"/>
          </w:tcPr>
          <w:p w14:paraId="583EB7CF" w14:textId="77777777" w:rsidR="008C5239" w:rsidRDefault="008C5239" w:rsidP="002D0966">
            <w:pPr>
              <w:pStyle w:val="tableheading"/>
            </w:pPr>
            <w:r>
              <w:t>Signature</w:t>
            </w:r>
          </w:p>
        </w:tc>
        <w:tc>
          <w:tcPr>
            <w:tcW w:w="1651" w:type="dxa"/>
          </w:tcPr>
          <w:p w14:paraId="791E6B45" w14:textId="77777777" w:rsidR="008C5239" w:rsidRDefault="008C5239" w:rsidP="002D0966">
            <w:pPr>
              <w:pStyle w:val="tableheading"/>
            </w:pPr>
            <w:r>
              <w:t>List of Values</w:t>
            </w:r>
          </w:p>
        </w:tc>
        <w:tc>
          <w:tcPr>
            <w:tcW w:w="1041" w:type="dxa"/>
          </w:tcPr>
          <w:p w14:paraId="1F062590" w14:textId="77777777" w:rsidR="008C5239" w:rsidRDefault="008C5239" w:rsidP="002D0966">
            <w:pPr>
              <w:pStyle w:val="tableheading"/>
            </w:pPr>
            <w:r>
              <w:t>Writable</w:t>
            </w:r>
          </w:p>
        </w:tc>
        <w:tc>
          <w:tcPr>
            <w:tcW w:w="2728" w:type="dxa"/>
          </w:tcPr>
          <w:p w14:paraId="49DBC394" w14:textId="77777777" w:rsidR="008C5239" w:rsidRDefault="008C5239" w:rsidP="002D0966">
            <w:pPr>
              <w:pStyle w:val="tableheading"/>
            </w:pPr>
            <w:r>
              <w:t>Description</w:t>
            </w:r>
          </w:p>
        </w:tc>
      </w:tr>
      <w:tr w:rsidR="008C5239" w14:paraId="2ED3B0A5" w14:textId="77777777" w:rsidTr="002D0966">
        <w:tc>
          <w:tcPr>
            <w:tcW w:w="2159" w:type="dxa"/>
          </w:tcPr>
          <w:p w14:paraId="631755BB" w14:textId="77777777" w:rsidR="008C5239" w:rsidRDefault="008C5239" w:rsidP="002D0966">
            <w:pPr>
              <w:pStyle w:val="tableentry"/>
            </w:pPr>
            <w:r>
              <w:t>Version</w:t>
            </w:r>
          </w:p>
        </w:tc>
        <w:tc>
          <w:tcPr>
            <w:tcW w:w="1061" w:type="dxa"/>
          </w:tcPr>
          <w:p w14:paraId="1140C4BF" w14:textId="77777777" w:rsidR="008C5239" w:rsidRDefault="008C5239" w:rsidP="002D0966">
            <w:pPr>
              <w:pStyle w:val="tableentry"/>
            </w:pPr>
            <w:r>
              <w:t>u</w:t>
            </w:r>
          </w:p>
        </w:tc>
        <w:tc>
          <w:tcPr>
            <w:tcW w:w="1651" w:type="dxa"/>
          </w:tcPr>
          <w:p w14:paraId="7CC896BE" w14:textId="77777777" w:rsidR="008C5239" w:rsidRDefault="008C5239" w:rsidP="002D0966">
            <w:pPr>
              <w:pStyle w:val="tableentry"/>
            </w:pPr>
            <w:r>
              <w:t>Positive integers</w:t>
            </w:r>
          </w:p>
        </w:tc>
        <w:tc>
          <w:tcPr>
            <w:tcW w:w="1041" w:type="dxa"/>
          </w:tcPr>
          <w:p w14:paraId="364C028A" w14:textId="77777777" w:rsidR="008C5239" w:rsidRDefault="008C5239" w:rsidP="002D0966">
            <w:pPr>
              <w:pStyle w:val="tableentry"/>
            </w:pPr>
            <w:r>
              <w:t>No</w:t>
            </w:r>
          </w:p>
        </w:tc>
        <w:tc>
          <w:tcPr>
            <w:tcW w:w="2728" w:type="dxa"/>
          </w:tcPr>
          <w:p w14:paraId="1D0A4A5E" w14:textId="77777777" w:rsidR="008C5239" w:rsidRDefault="008C5239" w:rsidP="002D0966">
            <w:pPr>
              <w:pStyle w:val="tableentry"/>
            </w:pPr>
            <w:r>
              <w:t>Interface version number</w:t>
            </w:r>
          </w:p>
        </w:tc>
      </w:tr>
    </w:tbl>
    <w:p w14:paraId="0A2C8223" w14:textId="77777777" w:rsidR="008C5239" w:rsidRDefault="008C5239" w:rsidP="008C5239">
      <w:pPr>
        <w:pStyle w:val="Heading2"/>
      </w:pPr>
      <w:bookmarkStart w:id="68" w:name="_Toc408387022"/>
      <w:r>
        <w:t>Methods</w:t>
      </w:r>
      <w:bookmarkEnd w:id="68"/>
    </w:p>
    <w:p w14:paraId="23C7C614" w14:textId="3B48801F" w:rsidR="00031F4E" w:rsidRDefault="00031F4E" w:rsidP="00031F4E">
      <w:pPr>
        <w:pStyle w:val="Heading3"/>
      </w:pPr>
      <w:bookmarkStart w:id="69" w:name="_Toc408387023"/>
      <w:r>
        <w:t>GetDefaultLampState</w:t>
      </w:r>
      <w:bookmarkEnd w:id="69"/>
    </w:p>
    <w:p w14:paraId="4206B738" w14:textId="77777777" w:rsidR="00031F4E" w:rsidRDefault="00031F4E" w:rsidP="00031F4E">
      <w:pPr>
        <w:pStyle w:val="body"/>
        <w:rPr>
          <w:b/>
        </w:rPr>
      </w:pPr>
      <w:r>
        <w:rPr>
          <w:b/>
        </w:rPr>
        <w:t>Inputs</w:t>
      </w:r>
    </w:p>
    <w:p w14:paraId="57042F76" w14:textId="569DAF09" w:rsidR="00031F4E" w:rsidRPr="00031F4E" w:rsidRDefault="00031F4E" w:rsidP="00031F4E">
      <w:pPr>
        <w:pStyle w:val="body"/>
      </w:pPr>
      <w:r>
        <w:t>None.</w:t>
      </w:r>
    </w:p>
    <w:p w14:paraId="6A1A53BB" w14:textId="77777777" w:rsidR="00031F4E" w:rsidRDefault="00031F4E" w:rsidP="00031F4E">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031F4E" w14:paraId="649BA677" w14:textId="77777777" w:rsidTr="002D0966">
        <w:trPr>
          <w:cnfStyle w:val="100000000000" w:firstRow="1" w:lastRow="0" w:firstColumn="0" w:lastColumn="0" w:oddVBand="0" w:evenVBand="0" w:oddHBand="0" w:evenHBand="0" w:firstRowFirstColumn="0" w:firstRowLastColumn="0" w:lastRowFirstColumn="0" w:lastRowLastColumn="0"/>
        </w:trPr>
        <w:tc>
          <w:tcPr>
            <w:tcW w:w="2893" w:type="dxa"/>
          </w:tcPr>
          <w:p w14:paraId="0F0B2473" w14:textId="77777777" w:rsidR="00031F4E" w:rsidRDefault="00031F4E" w:rsidP="002D0966">
            <w:pPr>
              <w:pStyle w:val="tableheading"/>
            </w:pPr>
            <w:r>
              <w:t>Parameter name</w:t>
            </w:r>
          </w:p>
        </w:tc>
        <w:tc>
          <w:tcPr>
            <w:tcW w:w="1141" w:type="dxa"/>
          </w:tcPr>
          <w:p w14:paraId="3981F864" w14:textId="77777777" w:rsidR="00031F4E" w:rsidRDefault="00031F4E" w:rsidP="002D0966">
            <w:pPr>
              <w:pStyle w:val="tableheading"/>
            </w:pPr>
            <w:r>
              <w:t>Mandatory</w:t>
            </w:r>
          </w:p>
        </w:tc>
        <w:tc>
          <w:tcPr>
            <w:tcW w:w="1638" w:type="dxa"/>
          </w:tcPr>
          <w:p w14:paraId="4A22D909" w14:textId="77777777" w:rsidR="00031F4E" w:rsidRDefault="00031F4E" w:rsidP="002D0966">
            <w:pPr>
              <w:pStyle w:val="tableheading"/>
            </w:pPr>
            <w:r>
              <w:t>Return signature</w:t>
            </w:r>
          </w:p>
        </w:tc>
        <w:tc>
          <w:tcPr>
            <w:tcW w:w="2934" w:type="dxa"/>
          </w:tcPr>
          <w:p w14:paraId="35ED1DC4" w14:textId="77777777" w:rsidR="00031F4E" w:rsidRDefault="00031F4E" w:rsidP="002D0966">
            <w:pPr>
              <w:pStyle w:val="tableheading"/>
            </w:pPr>
            <w:r>
              <w:t>Description</w:t>
            </w:r>
          </w:p>
        </w:tc>
      </w:tr>
      <w:tr w:rsidR="00031F4E" w14:paraId="7F887F9D" w14:textId="77777777" w:rsidTr="002D0966">
        <w:tc>
          <w:tcPr>
            <w:tcW w:w="2893" w:type="dxa"/>
          </w:tcPr>
          <w:p w14:paraId="424E2143" w14:textId="77777777" w:rsidR="00031F4E" w:rsidRDefault="00031F4E" w:rsidP="002D0966">
            <w:pPr>
              <w:pStyle w:val="tableentry"/>
            </w:pPr>
            <w:r>
              <w:t>responseCode</w:t>
            </w:r>
          </w:p>
        </w:tc>
        <w:tc>
          <w:tcPr>
            <w:tcW w:w="1141" w:type="dxa"/>
          </w:tcPr>
          <w:p w14:paraId="4A5ECEBF" w14:textId="77777777" w:rsidR="00031F4E" w:rsidRDefault="00031F4E" w:rsidP="002D0966">
            <w:pPr>
              <w:pStyle w:val="tableentry"/>
            </w:pPr>
            <w:r>
              <w:t>Yes</w:t>
            </w:r>
          </w:p>
        </w:tc>
        <w:tc>
          <w:tcPr>
            <w:tcW w:w="1638" w:type="dxa"/>
          </w:tcPr>
          <w:p w14:paraId="322E5333" w14:textId="77777777" w:rsidR="00031F4E" w:rsidRDefault="00031F4E" w:rsidP="002D0966">
            <w:pPr>
              <w:pStyle w:val="tableentry"/>
            </w:pPr>
            <w:r>
              <w:t>u</w:t>
            </w:r>
          </w:p>
        </w:tc>
        <w:tc>
          <w:tcPr>
            <w:tcW w:w="2934" w:type="dxa"/>
          </w:tcPr>
          <w:p w14:paraId="363A8EE4" w14:textId="77777777" w:rsidR="00031F4E" w:rsidRDefault="00031F4E" w:rsidP="002D0966">
            <w:pPr>
              <w:pStyle w:val="tableentry"/>
            </w:pPr>
            <w:r>
              <w:t>The result code of the operation.</w:t>
            </w:r>
          </w:p>
        </w:tc>
      </w:tr>
      <w:tr w:rsidR="00031F4E" w14:paraId="47391D4B" w14:textId="77777777" w:rsidTr="002D0966">
        <w:tc>
          <w:tcPr>
            <w:tcW w:w="2893" w:type="dxa"/>
          </w:tcPr>
          <w:p w14:paraId="3309F2B5" w14:textId="77777777" w:rsidR="00031F4E" w:rsidRDefault="00031F4E" w:rsidP="002D0966">
            <w:pPr>
              <w:pStyle w:val="tableentry"/>
            </w:pPr>
            <w:r>
              <w:t>lampState</w:t>
            </w:r>
          </w:p>
        </w:tc>
        <w:tc>
          <w:tcPr>
            <w:tcW w:w="1141" w:type="dxa"/>
          </w:tcPr>
          <w:p w14:paraId="1FB0CBD8" w14:textId="77777777" w:rsidR="00031F4E" w:rsidRDefault="00031F4E" w:rsidP="002D0966">
            <w:pPr>
              <w:pStyle w:val="tableentry"/>
            </w:pPr>
            <w:r>
              <w:t>Yes</w:t>
            </w:r>
          </w:p>
        </w:tc>
        <w:tc>
          <w:tcPr>
            <w:tcW w:w="1638" w:type="dxa"/>
          </w:tcPr>
          <w:p w14:paraId="5C88D8E3" w14:textId="77777777" w:rsidR="00031F4E" w:rsidRDefault="00031F4E" w:rsidP="002D0966">
            <w:pPr>
              <w:pStyle w:val="tableentry"/>
            </w:pPr>
            <w:r>
              <w:t>a{sv}</w:t>
            </w:r>
          </w:p>
        </w:tc>
        <w:tc>
          <w:tcPr>
            <w:tcW w:w="2934" w:type="dxa"/>
          </w:tcPr>
          <w:p w14:paraId="08F557E2" w14:textId="37E22D8A" w:rsidR="00031F4E" w:rsidRDefault="00031F4E" w:rsidP="00031F4E">
            <w:pPr>
              <w:pStyle w:val="tableentry"/>
            </w:pPr>
            <w:r>
              <w:t>Map containing the default lamp state.</w:t>
            </w:r>
          </w:p>
        </w:tc>
      </w:tr>
    </w:tbl>
    <w:p w14:paraId="752595D1" w14:textId="77777777" w:rsidR="00031F4E" w:rsidRDefault="00031F4E" w:rsidP="00031F4E">
      <w:pPr>
        <w:pStyle w:val="body"/>
        <w:rPr>
          <w:b/>
        </w:rPr>
      </w:pPr>
      <w:r>
        <w:rPr>
          <w:b/>
        </w:rPr>
        <w:t>Description</w:t>
      </w:r>
    </w:p>
    <w:p w14:paraId="3DF16F62" w14:textId="0D98F7D5" w:rsidR="00031F4E" w:rsidRPr="00D03C1A" w:rsidRDefault="00031F4E" w:rsidP="00031F4E">
      <w:pPr>
        <w:pStyle w:val="body"/>
      </w:pPr>
      <w:r>
        <w:t>Gets the default lamp state.</w:t>
      </w:r>
    </w:p>
    <w:p w14:paraId="320ABA21" w14:textId="77777777" w:rsidR="00031F4E" w:rsidRDefault="00031F4E" w:rsidP="00031F4E">
      <w:pPr>
        <w:pStyle w:val="Heading3"/>
      </w:pPr>
      <w:bookmarkStart w:id="70" w:name="_Toc408387024"/>
      <w:r>
        <w:t>GetDefaultLampState</w:t>
      </w:r>
      <w:bookmarkEnd w:id="70"/>
    </w:p>
    <w:p w14:paraId="609348D9" w14:textId="77777777" w:rsidR="00031F4E" w:rsidRDefault="00031F4E" w:rsidP="00031F4E">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031F4E" w14:paraId="68F05477" w14:textId="77777777" w:rsidTr="002D0966">
        <w:trPr>
          <w:cnfStyle w:val="100000000000" w:firstRow="1" w:lastRow="0" w:firstColumn="0" w:lastColumn="0" w:oddVBand="0" w:evenVBand="0" w:oddHBand="0" w:evenHBand="0" w:firstRowFirstColumn="0" w:firstRowLastColumn="0" w:lastRowFirstColumn="0" w:lastRowLastColumn="0"/>
        </w:trPr>
        <w:tc>
          <w:tcPr>
            <w:tcW w:w="2887" w:type="dxa"/>
          </w:tcPr>
          <w:p w14:paraId="0D5E83E7" w14:textId="77777777" w:rsidR="00031F4E" w:rsidRDefault="00031F4E" w:rsidP="002D0966">
            <w:pPr>
              <w:pStyle w:val="tableheading"/>
            </w:pPr>
            <w:r>
              <w:t>Parameter name</w:t>
            </w:r>
          </w:p>
        </w:tc>
        <w:tc>
          <w:tcPr>
            <w:tcW w:w="1141" w:type="dxa"/>
          </w:tcPr>
          <w:p w14:paraId="7DF6EAF0" w14:textId="77777777" w:rsidR="00031F4E" w:rsidRDefault="00031F4E" w:rsidP="002D0966">
            <w:pPr>
              <w:pStyle w:val="tableheading"/>
            </w:pPr>
            <w:r>
              <w:t>Mandatory</w:t>
            </w:r>
          </w:p>
        </w:tc>
        <w:tc>
          <w:tcPr>
            <w:tcW w:w="1640" w:type="dxa"/>
          </w:tcPr>
          <w:p w14:paraId="049FF7F8" w14:textId="77777777" w:rsidR="00031F4E" w:rsidRDefault="00031F4E" w:rsidP="002D0966">
            <w:pPr>
              <w:pStyle w:val="tableheading"/>
            </w:pPr>
            <w:r>
              <w:t>Signature</w:t>
            </w:r>
          </w:p>
        </w:tc>
        <w:tc>
          <w:tcPr>
            <w:tcW w:w="2938" w:type="dxa"/>
          </w:tcPr>
          <w:p w14:paraId="07F8A576" w14:textId="77777777" w:rsidR="00031F4E" w:rsidRDefault="00031F4E" w:rsidP="002D0966">
            <w:pPr>
              <w:pStyle w:val="tableheading"/>
            </w:pPr>
            <w:r>
              <w:t>Description</w:t>
            </w:r>
          </w:p>
        </w:tc>
      </w:tr>
      <w:tr w:rsidR="00031F4E" w14:paraId="3CDBA912" w14:textId="77777777" w:rsidTr="002D0966">
        <w:tc>
          <w:tcPr>
            <w:tcW w:w="2887" w:type="dxa"/>
          </w:tcPr>
          <w:p w14:paraId="66E546B3" w14:textId="495862A0" w:rsidR="00031F4E" w:rsidRDefault="00031F4E" w:rsidP="00031F4E">
            <w:pPr>
              <w:pStyle w:val="tableentry"/>
            </w:pPr>
            <w:r>
              <w:t>lampState</w:t>
            </w:r>
          </w:p>
        </w:tc>
        <w:tc>
          <w:tcPr>
            <w:tcW w:w="1141" w:type="dxa"/>
          </w:tcPr>
          <w:p w14:paraId="04D62955" w14:textId="63FC8A64" w:rsidR="00031F4E" w:rsidRDefault="00031F4E" w:rsidP="00031F4E">
            <w:pPr>
              <w:pStyle w:val="tableentry"/>
            </w:pPr>
            <w:r>
              <w:t>Yes</w:t>
            </w:r>
          </w:p>
        </w:tc>
        <w:tc>
          <w:tcPr>
            <w:tcW w:w="1640" w:type="dxa"/>
          </w:tcPr>
          <w:p w14:paraId="26FC4F5D" w14:textId="02E70FB7" w:rsidR="00031F4E" w:rsidRDefault="00031F4E" w:rsidP="00031F4E">
            <w:pPr>
              <w:pStyle w:val="tableentry"/>
            </w:pPr>
            <w:r>
              <w:t>a{sv}</w:t>
            </w:r>
          </w:p>
        </w:tc>
        <w:tc>
          <w:tcPr>
            <w:tcW w:w="2938" w:type="dxa"/>
          </w:tcPr>
          <w:p w14:paraId="387D6014" w14:textId="63F8D128" w:rsidR="00031F4E" w:rsidRDefault="00031F4E" w:rsidP="00031F4E">
            <w:pPr>
              <w:pStyle w:val="tableentry"/>
            </w:pPr>
            <w:r>
              <w:t>Map containing the new default lamp state.</w:t>
            </w:r>
          </w:p>
        </w:tc>
      </w:tr>
    </w:tbl>
    <w:p w14:paraId="51F1EE28" w14:textId="77777777" w:rsidR="00031F4E" w:rsidRDefault="00031F4E" w:rsidP="00031F4E">
      <w:pPr>
        <w:pStyle w:val="body"/>
        <w:rPr>
          <w:b/>
        </w:rPr>
      </w:pPr>
      <w:r>
        <w:rPr>
          <w:b/>
        </w:rPr>
        <w:t>Outputs</w:t>
      </w:r>
    </w:p>
    <w:tbl>
      <w:tblPr>
        <w:tblStyle w:val="Tablegeneric"/>
        <w:tblW w:w="8606" w:type="dxa"/>
        <w:tblInd w:w="835" w:type="dxa"/>
        <w:tblLook w:val="04A0" w:firstRow="1" w:lastRow="0" w:firstColumn="1" w:lastColumn="0" w:noHBand="0" w:noVBand="1"/>
      </w:tblPr>
      <w:tblGrid>
        <w:gridCol w:w="2893"/>
        <w:gridCol w:w="1141"/>
        <w:gridCol w:w="1638"/>
        <w:gridCol w:w="2934"/>
      </w:tblGrid>
      <w:tr w:rsidR="00031F4E" w14:paraId="6F5C6AD3" w14:textId="77777777" w:rsidTr="002D0966">
        <w:trPr>
          <w:cnfStyle w:val="100000000000" w:firstRow="1" w:lastRow="0" w:firstColumn="0" w:lastColumn="0" w:oddVBand="0" w:evenVBand="0" w:oddHBand="0" w:evenHBand="0" w:firstRowFirstColumn="0" w:firstRowLastColumn="0" w:lastRowFirstColumn="0" w:lastRowLastColumn="0"/>
        </w:trPr>
        <w:tc>
          <w:tcPr>
            <w:tcW w:w="2893" w:type="dxa"/>
          </w:tcPr>
          <w:p w14:paraId="494A4D79" w14:textId="77777777" w:rsidR="00031F4E" w:rsidRDefault="00031F4E" w:rsidP="002D0966">
            <w:pPr>
              <w:pStyle w:val="tableheading"/>
            </w:pPr>
            <w:r>
              <w:t>Parameter name</w:t>
            </w:r>
          </w:p>
        </w:tc>
        <w:tc>
          <w:tcPr>
            <w:tcW w:w="1141" w:type="dxa"/>
          </w:tcPr>
          <w:p w14:paraId="428AE5BC" w14:textId="77777777" w:rsidR="00031F4E" w:rsidRDefault="00031F4E" w:rsidP="002D0966">
            <w:pPr>
              <w:pStyle w:val="tableheading"/>
            </w:pPr>
            <w:r>
              <w:t>Mandatory</w:t>
            </w:r>
          </w:p>
        </w:tc>
        <w:tc>
          <w:tcPr>
            <w:tcW w:w="1638" w:type="dxa"/>
          </w:tcPr>
          <w:p w14:paraId="659C41C6" w14:textId="77777777" w:rsidR="00031F4E" w:rsidRDefault="00031F4E" w:rsidP="002D0966">
            <w:pPr>
              <w:pStyle w:val="tableheading"/>
            </w:pPr>
            <w:r>
              <w:t>Return signature</w:t>
            </w:r>
          </w:p>
        </w:tc>
        <w:tc>
          <w:tcPr>
            <w:tcW w:w="2934" w:type="dxa"/>
          </w:tcPr>
          <w:p w14:paraId="36943906" w14:textId="77777777" w:rsidR="00031F4E" w:rsidRDefault="00031F4E" w:rsidP="002D0966">
            <w:pPr>
              <w:pStyle w:val="tableheading"/>
            </w:pPr>
            <w:r>
              <w:t>Description</w:t>
            </w:r>
          </w:p>
        </w:tc>
      </w:tr>
      <w:tr w:rsidR="00031F4E" w14:paraId="3A8F0BC4" w14:textId="77777777" w:rsidTr="002D0966">
        <w:tc>
          <w:tcPr>
            <w:tcW w:w="2893" w:type="dxa"/>
          </w:tcPr>
          <w:p w14:paraId="477B2414" w14:textId="46FF55E5" w:rsidR="00031F4E" w:rsidRDefault="00031F4E" w:rsidP="00031F4E">
            <w:pPr>
              <w:pStyle w:val="tableentry"/>
            </w:pPr>
            <w:r>
              <w:t>responseCode</w:t>
            </w:r>
          </w:p>
        </w:tc>
        <w:tc>
          <w:tcPr>
            <w:tcW w:w="1141" w:type="dxa"/>
          </w:tcPr>
          <w:p w14:paraId="5A23DDD1" w14:textId="27689999" w:rsidR="00031F4E" w:rsidRDefault="00031F4E" w:rsidP="00031F4E">
            <w:pPr>
              <w:pStyle w:val="tableentry"/>
            </w:pPr>
            <w:r>
              <w:t>Yes</w:t>
            </w:r>
          </w:p>
        </w:tc>
        <w:tc>
          <w:tcPr>
            <w:tcW w:w="1638" w:type="dxa"/>
          </w:tcPr>
          <w:p w14:paraId="2D0190DD" w14:textId="130FA2B5" w:rsidR="00031F4E" w:rsidRDefault="00031F4E" w:rsidP="00031F4E">
            <w:pPr>
              <w:pStyle w:val="tableentry"/>
            </w:pPr>
            <w:r>
              <w:t>u</w:t>
            </w:r>
          </w:p>
        </w:tc>
        <w:tc>
          <w:tcPr>
            <w:tcW w:w="2934" w:type="dxa"/>
          </w:tcPr>
          <w:p w14:paraId="301F4461" w14:textId="45A7D51A" w:rsidR="00031F4E" w:rsidRDefault="00031F4E" w:rsidP="00031F4E">
            <w:pPr>
              <w:pStyle w:val="tableentry"/>
            </w:pPr>
            <w:r>
              <w:t>The result code of the operation.</w:t>
            </w:r>
          </w:p>
        </w:tc>
      </w:tr>
      <w:tr w:rsidR="00031F4E" w14:paraId="380D8BA6" w14:textId="77777777" w:rsidTr="002D0966">
        <w:tc>
          <w:tcPr>
            <w:tcW w:w="2893" w:type="dxa"/>
          </w:tcPr>
          <w:p w14:paraId="1CC31F78" w14:textId="6E49BC50" w:rsidR="00031F4E" w:rsidRDefault="00031F4E" w:rsidP="00031F4E">
            <w:pPr>
              <w:pStyle w:val="tableentry"/>
            </w:pPr>
            <w:r>
              <w:t>lampState</w:t>
            </w:r>
          </w:p>
        </w:tc>
        <w:tc>
          <w:tcPr>
            <w:tcW w:w="1141" w:type="dxa"/>
          </w:tcPr>
          <w:p w14:paraId="049AFA17" w14:textId="729D9C24" w:rsidR="00031F4E" w:rsidRDefault="00031F4E" w:rsidP="00031F4E">
            <w:pPr>
              <w:pStyle w:val="tableentry"/>
            </w:pPr>
            <w:r>
              <w:t>Yes</w:t>
            </w:r>
          </w:p>
        </w:tc>
        <w:tc>
          <w:tcPr>
            <w:tcW w:w="1638" w:type="dxa"/>
          </w:tcPr>
          <w:p w14:paraId="4879005F" w14:textId="65FE1386" w:rsidR="00031F4E" w:rsidRDefault="00031F4E" w:rsidP="00031F4E">
            <w:pPr>
              <w:pStyle w:val="tableentry"/>
            </w:pPr>
            <w:r>
              <w:t>a{sv}</w:t>
            </w:r>
          </w:p>
        </w:tc>
        <w:tc>
          <w:tcPr>
            <w:tcW w:w="2934" w:type="dxa"/>
          </w:tcPr>
          <w:p w14:paraId="6510294E" w14:textId="32EB9314" w:rsidR="00031F4E" w:rsidRDefault="00031F4E" w:rsidP="00031F4E">
            <w:pPr>
              <w:pStyle w:val="tableentry"/>
            </w:pPr>
            <w:r>
              <w:t>Map containing the default lamp state.</w:t>
            </w:r>
          </w:p>
        </w:tc>
      </w:tr>
    </w:tbl>
    <w:p w14:paraId="63F1FE89" w14:textId="77777777" w:rsidR="00031F4E" w:rsidRDefault="00031F4E" w:rsidP="00031F4E">
      <w:pPr>
        <w:pStyle w:val="body"/>
        <w:rPr>
          <w:b/>
        </w:rPr>
      </w:pPr>
      <w:r>
        <w:rPr>
          <w:b/>
        </w:rPr>
        <w:lastRenderedPageBreak/>
        <w:t>Description</w:t>
      </w:r>
    </w:p>
    <w:p w14:paraId="55BEB53F" w14:textId="7F152F2D" w:rsidR="00031F4E" w:rsidRPr="00D03C1A" w:rsidRDefault="00031F4E" w:rsidP="00031F4E">
      <w:pPr>
        <w:pStyle w:val="body"/>
      </w:pPr>
      <w:r>
        <w:t>Sets the default lamp state.</w:t>
      </w:r>
    </w:p>
    <w:p w14:paraId="322A1B7C" w14:textId="5961E69A" w:rsidR="005A3820" w:rsidRDefault="005A3820" w:rsidP="005A3820">
      <w:pPr>
        <w:pStyle w:val="Heading3"/>
      </w:pPr>
      <w:bookmarkStart w:id="71" w:name="_Toc408387025"/>
      <w:r>
        <w:t>GetAllPresetIDs</w:t>
      </w:r>
      <w:bookmarkEnd w:id="71"/>
    </w:p>
    <w:p w14:paraId="146D450B" w14:textId="77777777" w:rsidR="005A3820" w:rsidRDefault="005A3820" w:rsidP="005A3820">
      <w:pPr>
        <w:pStyle w:val="body"/>
        <w:rPr>
          <w:b/>
        </w:rPr>
      </w:pPr>
      <w:r>
        <w:rPr>
          <w:b/>
        </w:rPr>
        <w:t>Inputs</w:t>
      </w:r>
    </w:p>
    <w:p w14:paraId="3EFE82C9" w14:textId="77777777" w:rsidR="005A3820" w:rsidRPr="00DD071B" w:rsidRDefault="005A3820" w:rsidP="005A3820">
      <w:pPr>
        <w:pStyle w:val="body"/>
      </w:pPr>
      <w:r>
        <w:t>None.</w:t>
      </w:r>
    </w:p>
    <w:p w14:paraId="44EC3BAA" w14:textId="77777777" w:rsidR="005A3820" w:rsidRDefault="005A3820" w:rsidP="005A3820">
      <w:pPr>
        <w:pStyle w:val="body"/>
        <w:rPr>
          <w:b/>
        </w:rPr>
      </w:pPr>
      <w:r>
        <w:rPr>
          <w:b/>
        </w:rPr>
        <w:t>Outputs</w:t>
      </w:r>
    </w:p>
    <w:tbl>
      <w:tblPr>
        <w:tblStyle w:val="Tablegeneric"/>
        <w:tblW w:w="8640" w:type="dxa"/>
        <w:tblInd w:w="835" w:type="dxa"/>
        <w:tblLayout w:type="fixed"/>
        <w:tblLook w:val="04A0" w:firstRow="1" w:lastRow="0" w:firstColumn="1" w:lastColumn="0" w:noHBand="0" w:noVBand="1"/>
      </w:tblPr>
      <w:tblGrid>
        <w:gridCol w:w="2160"/>
        <w:gridCol w:w="1170"/>
        <w:gridCol w:w="1180"/>
        <w:gridCol w:w="4130"/>
      </w:tblGrid>
      <w:tr w:rsidR="005A3820" w14:paraId="4D28BBF1" w14:textId="77777777" w:rsidTr="002D0966">
        <w:trPr>
          <w:cnfStyle w:val="100000000000" w:firstRow="1" w:lastRow="0" w:firstColumn="0" w:lastColumn="0" w:oddVBand="0" w:evenVBand="0" w:oddHBand="0" w:evenHBand="0" w:firstRowFirstColumn="0" w:firstRowLastColumn="0" w:lastRowFirstColumn="0" w:lastRowLastColumn="0"/>
        </w:trPr>
        <w:tc>
          <w:tcPr>
            <w:tcW w:w="2160" w:type="dxa"/>
          </w:tcPr>
          <w:p w14:paraId="35B9B470" w14:textId="77777777" w:rsidR="005A3820" w:rsidRDefault="005A3820" w:rsidP="002D0966">
            <w:pPr>
              <w:pStyle w:val="tableheading"/>
            </w:pPr>
            <w:r>
              <w:t>Parameter name</w:t>
            </w:r>
          </w:p>
        </w:tc>
        <w:tc>
          <w:tcPr>
            <w:tcW w:w="1170" w:type="dxa"/>
          </w:tcPr>
          <w:p w14:paraId="304BF1B3" w14:textId="77777777" w:rsidR="005A3820" w:rsidRDefault="005A3820" w:rsidP="002D0966">
            <w:pPr>
              <w:pStyle w:val="tableheading"/>
            </w:pPr>
            <w:r>
              <w:t>Mandatory</w:t>
            </w:r>
          </w:p>
        </w:tc>
        <w:tc>
          <w:tcPr>
            <w:tcW w:w="1180" w:type="dxa"/>
          </w:tcPr>
          <w:p w14:paraId="6C841EAA" w14:textId="77777777" w:rsidR="005A3820" w:rsidRDefault="005A3820" w:rsidP="002D0966">
            <w:pPr>
              <w:pStyle w:val="tableheading"/>
            </w:pPr>
            <w:r>
              <w:t>Return signature</w:t>
            </w:r>
          </w:p>
        </w:tc>
        <w:tc>
          <w:tcPr>
            <w:tcW w:w="4130" w:type="dxa"/>
          </w:tcPr>
          <w:p w14:paraId="23995A45" w14:textId="77777777" w:rsidR="005A3820" w:rsidRDefault="005A3820" w:rsidP="002D0966">
            <w:pPr>
              <w:pStyle w:val="tableheading"/>
            </w:pPr>
            <w:r>
              <w:t>Description</w:t>
            </w:r>
          </w:p>
        </w:tc>
      </w:tr>
      <w:tr w:rsidR="005A3820" w14:paraId="64D07E82" w14:textId="77777777" w:rsidTr="002D0966">
        <w:tc>
          <w:tcPr>
            <w:tcW w:w="2160" w:type="dxa"/>
          </w:tcPr>
          <w:p w14:paraId="2EBEF334" w14:textId="77777777" w:rsidR="005A3820" w:rsidRDefault="005A3820" w:rsidP="002D0966">
            <w:pPr>
              <w:pStyle w:val="tableentry"/>
            </w:pPr>
            <w:r>
              <w:t>responseCode</w:t>
            </w:r>
          </w:p>
        </w:tc>
        <w:tc>
          <w:tcPr>
            <w:tcW w:w="1170" w:type="dxa"/>
          </w:tcPr>
          <w:p w14:paraId="6E84E5E2" w14:textId="77777777" w:rsidR="005A3820" w:rsidRDefault="005A3820" w:rsidP="002D0966">
            <w:pPr>
              <w:pStyle w:val="tableentry"/>
            </w:pPr>
            <w:r>
              <w:t>Yes</w:t>
            </w:r>
          </w:p>
        </w:tc>
        <w:tc>
          <w:tcPr>
            <w:tcW w:w="1180" w:type="dxa"/>
          </w:tcPr>
          <w:p w14:paraId="7B7400B1" w14:textId="77777777" w:rsidR="005A3820" w:rsidRDefault="005A3820" w:rsidP="002D0966">
            <w:pPr>
              <w:pStyle w:val="tableentry"/>
            </w:pPr>
            <w:r>
              <w:t>u</w:t>
            </w:r>
          </w:p>
        </w:tc>
        <w:tc>
          <w:tcPr>
            <w:tcW w:w="4130" w:type="dxa"/>
          </w:tcPr>
          <w:p w14:paraId="2C4B6E3A" w14:textId="77777777" w:rsidR="005A3820" w:rsidRDefault="005A3820" w:rsidP="002D0966">
            <w:pPr>
              <w:pStyle w:val="tableentry"/>
            </w:pPr>
            <w:r>
              <w:t>The result code of the operation.</w:t>
            </w:r>
          </w:p>
        </w:tc>
      </w:tr>
      <w:tr w:rsidR="005A3820" w14:paraId="0BA40BC9" w14:textId="77777777" w:rsidTr="002D0966">
        <w:tc>
          <w:tcPr>
            <w:tcW w:w="2160" w:type="dxa"/>
          </w:tcPr>
          <w:p w14:paraId="2D924075" w14:textId="5A84C607" w:rsidR="005A3820" w:rsidRDefault="005A3820" w:rsidP="002D0966">
            <w:pPr>
              <w:pStyle w:val="tableentry"/>
            </w:pPr>
            <w:r>
              <w:t>presetIDs</w:t>
            </w:r>
          </w:p>
        </w:tc>
        <w:tc>
          <w:tcPr>
            <w:tcW w:w="1170" w:type="dxa"/>
          </w:tcPr>
          <w:p w14:paraId="5EBF8C50" w14:textId="77777777" w:rsidR="005A3820" w:rsidRDefault="005A3820" w:rsidP="002D0966">
            <w:pPr>
              <w:pStyle w:val="tableentry"/>
            </w:pPr>
            <w:r>
              <w:t>Yes</w:t>
            </w:r>
          </w:p>
        </w:tc>
        <w:tc>
          <w:tcPr>
            <w:tcW w:w="1180" w:type="dxa"/>
          </w:tcPr>
          <w:p w14:paraId="7576C1A9" w14:textId="77777777" w:rsidR="005A3820" w:rsidRDefault="005A3820" w:rsidP="002D0966">
            <w:pPr>
              <w:pStyle w:val="tableentry"/>
            </w:pPr>
            <w:r>
              <w:t>as</w:t>
            </w:r>
          </w:p>
        </w:tc>
        <w:tc>
          <w:tcPr>
            <w:tcW w:w="4130" w:type="dxa"/>
          </w:tcPr>
          <w:p w14:paraId="67F0601C" w14:textId="532C5497" w:rsidR="005A3820" w:rsidRDefault="005A3820" w:rsidP="005A3820">
            <w:pPr>
              <w:pStyle w:val="tableentry"/>
            </w:pPr>
            <w:r>
              <w:t>Array of preset IDs.</w:t>
            </w:r>
          </w:p>
        </w:tc>
      </w:tr>
    </w:tbl>
    <w:p w14:paraId="2F64C9EE" w14:textId="77777777" w:rsidR="005A3820" w:rsidRDefault="005A3820" w:rsidP="005A3820">
      <w:pPr>
        <w:pStyle w:val="body"/>
        <w:rPr>
          <w:b/>
        </w:rPr>
      </w:pPr>
      <w:r>
        <w:rPr>
          <w:b/>
        </w:rPr>
        <w:t>Description</w:t>
      </w:r>
    </w:p>
    <w:p w14:paraId="48A373DF" w14:textId="286542AA" w:rsidR="005A3820" w:rsidRDefault="005A3820" w:rsidP="005A3820">
      <w:pPr>
        <w:pStyle w:val="body"/>
      </w:pPr>
      <w:r>
        <w:t>Get all IDs of presets which reside on the controller.</w:t>
      </w:r>
    </w:p>
    <w:p w14:paraId="3A4290D7" w14:textId="0B58B3B9" w:rsidR="00BA3AEF" w:rsidRDefault="00BA3AEF" w:rsidP="00BA3AEF">
      <w:pPr>
        <w:pStyle w:val="Heading3"/>
      </w:pPr>
      <w:bookmarkStart w:id="72" w:name="_Toc408387026"/>
      <w:r>
        <w:t>GetPresetName</w:t>
      </w:r>
      <w:bookmarkEnd w:id="72"/>
    </w:p>
    <w:p w14:paraId="26BB4DF1" w14:textId="77777777" w:rsidR="00BA3AEF" w:rsidRDefault="00BA3AEF" w:rsidP="00BA3AEF">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BA3AEF" w14:paraId="332465CE" w14:textId="77777777" w:rsidTr="002D0966">
        <w:trPr>
          <w:cnfStyle w:val="100000000000" w:firstRow="1" w:lastRow="0" w:firstColumn="0" w:lastColumn="0" w:oddVBand="0" w:evenVBand="0" w:oddHBand="0" w:evenHBand="0" w:firstRowFirstColumn="0" w:firstRowLastColumn="0" w:lastRowFirstColumn="0" w:lastRowLastColumn="0"/>
        </w:trPr>
        <w:tc>
          <w:tcPr>
            <w:tcW w:w="2922" w:type="dxa"/>
          </w:tcPr>
          <w:p w14:paraId="7AA9D51D" w14:textId="77777777" w:rsidR="00BA3AEF" w:rsidRDefault="00BA3AEF" w:rsidP="002D0966">
            <w:pPr>
              <w:pStyle w:val="tableheading"/>
            </w:pPr>
            <w:r>
              <w:t>Parameter name</w:t>
            </w:r>
          </w:p>
        </w:tc>
        <w:tc>
          <w:tcPr>
            <w:tcW w:w="1061" w:type="dxa"/>
          </w:tcPr>
          <w:p w14:paraId="6061AD13" w14:textId="77777777" w:rsidR="00BA3AEF" w:rsidRDefault="00BA3AEF" w:rsidP="002D0966">
            <w:pPr>
              <w:pStyle w:val="tableheading"/>
            </w:pPr>
            <w:r>
              <w:t>Mandatory</w:t>
            </w:r>
          </w:p>
        </w:tc>
        <w:tc>
          <w:tcPr>
            <w:tcW w:w="1651" w:type="dxa"/>
          </w:tcPr>
          <w:p w14:paraId="1E398F57" w14:textId="77777777" w:rsidR="00BA3AEF" w:rsidRDefault="00BA3AEF" w:rsidP="002D0966">
            <w:pPr>
              <w:pStyle w:val="tableheading"/>
            </w:pPr>
            <w:r>
              <w:t>Signature</w:t>
            </w:r>
          </w:p>
        </w:tc>
        <w:tc>
          <w:tcPr>
            <w:tcW w:w="2972" w:type="dxa"/>
          </w:tcPr>
          <w:p w14:paraId="213CC37D" w14:textId="77777777" w:rsidR="00BA3AEF" w:rsidRDefault="00BA3AEF" w:rsidP="002D0966">
            <w:pPr>
              <w:pStyle w:val="tableheading"/>
            </w:pPr>
            <w:r>
              <w:t>Description</w:t>
            </w:r>
          </w:p>
        </w:tc>
      </w:tr>
      <w:tr w:rsidR="00BA3AEF" w14:paraId="76B8B24C" w14:textId="77777777" w:rsidTr="002D0966">
        <w:tc>
          <w:tcPr>
            <w:tcW w:w="2922" w:type="dxa"/>
          </w:tcPr>
          <w:p w14:paraId="1662700C" w14:textId="6DEAD7B1" w:rsidR="00BA3AEF" w:rsidRDefault="00BA3AEF" w:rsidP="002D0966">
            <w:pPr>
              <w:pStyle w:val="tableentry"/>
            </w:pPr>
            <w:r w:rsidRPr="00BA3AEF">
              <w:t>presetID</w:t>
            </w:r>
          </w:p>
        </w:tc>
        <w:tc>
          <w:tcPr>
            <w:tcW w:w="1061" w:type="dxa"/>
          </w:tcPr>
          <w:p w14:paraId="59713887" w14:textId="77777777" w:rsidR="00BA3AEF" w:rsidRDefault="00BA3AEF" w:rsidP="002D0966">
            <w:pPr>
              <w:pStyle w:val="tableentry"/>
            </w:pPr>
            <w:r>
              <w:t>Yes</w:t>
            </w:r>
          </w:p>
        </w:tc>
        <w:tc>
          <w:tcPr>
            <w:tcW w:w="1651" w:type="dxa"/>
          </w:tcPr>
          <w:p w14:paraId="67926769" w14:textId="77777777" w:rsidR="00BA3AEF" w:rsidRDefault="00BA3AEF" w:rsidP="002D0966">
            <w:pPr>
              <w:pStyle w:val="tableentry"/>
            </w:pPr>
            <w:r>
              <w:t>s</w:t>
            </w:r>
          </w:p>
        </w:tc>
        <w:tc>
          <w:tcPr>
            <w:tcW w:w="2972" w:type="dxa"/>
          </w:tcPr>
          <w:p w14:paraId="76961536" w14:textId="6B3EBD79" w:rsidR="00BA3AEF" w:rsidRDefault="00BA3AEF" w:rsidP="00BA3AEF">
            <w:pPr>
              <w:pStyle w:val="tableentry"/>
            </w:pPr>
            <w:r>
              <w:t>The ID of the preset to query.</w:t>
            </w:r>
          </w:p>
        </w:tc>
      </w:tr>
      <w:tr w:rsidR="00BA3AEF" w14:paraId="47669A81" w14:textId="77777777" w:rsidTr="002D0966">
        <w:tc>
          <w:tcPr>
            <w:tcW w:w="2922" w:type="dxa"/>
          </w:tcPr>
          <w:p w14:paraId="269D0D37" w14:textId="77777777" w:rsidR="00BA3AEF" w:rsidRDefault="00BA3AEF" w:rsidP="002D0966">
            <w:pPr>
              <w:pStyle w:val="tableentry"/>
            </w:pPr>
            <w:r>
              <w:t>language</w:t>
            </w:r>
          </w:p>
        </w:tc>
        <w:tc>
          <w:tcPr>
            <w:tcW w:w="1061" w:type="dxa"/>
          </w:tcPr>
          <w:p w14:paraId="7210B757" w14:textId="77777777" w:rsidR="00BA3AEF" w:rsidRDefault="00BA3AEF" w:rsidP="002D0966">
            <w:pPr>
              <w:pStyle w:val="tableentry"/>
            </w:pPr>
            <w:r>
              <w:t>Yes</w:t>
            </w:r>
          </w:p>
        </w:tc>
        <w:tc>
          <w:tcPr>
            <w:tcW w:w="1651" w:type="dxa"/>
          </w:tcPr>
          <w:p w14:paraId="065685F0" w14:textId="77777777" w:rsidR="00BA3AEF" w:rsidRDefault="00BA3AEF" w:rsidP="002D0966">
            <w:pPr>
              <w:pStyle w:val="tableentry"/>
            </w:pPr>
            <w:r>
              <w:t>s</w:t>
            </w:r>
          </w:p>
        </w:tc>
        <w:tc>
          <w:tcPr>
            <w:tcW w:w="2972" w:type="dxa"/>
          </w:tcPr>
          <w:p w14:paraId="405CE915" w14:textId="77777777" w:rsidR="00BA3AEF" w:rsidRDefault="00BA3AEF" w:rsidP="002D0966">
            <w:pPr>
              <w:pStyle w:val="tableentry"/>
            </w:pPr>
            <w:r>
              <w:t>The language of the returned result.</w:t>
            </w:r>
          </w:p>
        </w:tc>
      </w:tr>
    </w:tbl>
    <w:p w14:paraId="46421277" w14:textId="77777777" w:rsidR="00BA3AEF" w:rsidRDefault="00BA3AEF" w:rsidP="00BA3AEF">
      <w:pPr>
        <w:pStyle w:val="body"/>
        <w:rPr>
          <w:b/>
        </w:rPr>
      </w:pPr>
      <w:r>
        <w:rPr>
          <w:b/>
        </w:rPr>
        <w:t>Outputs</w:t>
      </w:r>
    </w:p>
    <w:tbl>
      <w:tblPr>
        <w:tblStyle w:val="Tablegeneric"/>
        <w:tblW w:w="8606" w:type="dxa"/>
        <w:tblInd w:w="835" w:type="dxa"/>
        <w:tblLook w:val="04A0" w:firstRow="1" w:lastRow="0" w:firstColumn="1" w:lastColumn="0" w:noHBand="0" w:noVBand="1"/>
      </w:tblPr>
      <w:tblGrid>
        <w:gridCol w:w="2891"/>
        <w:gridCol w:w="1141"/>
        <w:gridCol w:w="1638"/>
        <w:gridCol w:w="2936"/>
      </w:tblGrid>
      <w:tr w:rsidR="00BA3AEF" w14:paraId="19512D51" w14:textId="77777777" w:rsidTr="002D0966">
        <w:trPr>
          <w:cnfStyle w:val="100000000000" w:firstRow="1" w:lastRow="0" w:firstColumn="0" w:lastColumn="0" w:oddVBand="0" w:evenVBand="0" w:oddHBand="0" w:evenHBand="0" w:firstRowFirstColumn="0" w:firstRowLastColumn="0" w:lastRowFirstColumn="0" w:lastRowLastColumn="0"/>
        </w:trPr>
        <w:tc>
          <w:tcPr>
            <w:tcW w:w="2922" w:type="dxa"/>
          </w:tcPr>
          <w:p w14:paraId="6FCB43A2" w14:textId="77777777" w:rsidR="00BA3AEF" w:rsidRDefault="00BA3AEF" w:rsidP="002D0966">
            <w:pPr>
              <w:pStyle w:val="tableheading"/>
            </w:pPr>
            <w:r>
              <w:t>Parameter name</w:t>
            </w:r>
          </w:p>
        </w:tc>
        <w:tc>
          <w:tcPr>
            <w:tcW w:w="1061" w:type="dxa"/>
          </w:tcPr>
          <w:p w14:paraId="63EE86F9" w14:textId="77777777" w:rsidR="00BA3AEF" w:rsidRDefault="00BA3AEF" w:rsidP="002D0966">
            <w:pPr>
              <w:pStyle w:val="tableheading"/>
            </w:pPr>
            <w:r>
              <w:t>Mandatory</w:t>
            </w:r>
          </w:p>
        </w:tc>
        <w:tc>
          <w:tcPr>
            <w:tcW w:w="1651" w:type="dxa"/>
          </w:tcPr>
          <w:p w14:paraId="50BCF8AA" w14:textId="77777777" w:rsidR="00BA3AEF" w:rsidRDefault="00BA3AEF" w:rsidP="002D0966">
            <w:pPr>
              <w:pStyle w:val="tableheading"/>
            </w:pPr>
            <w:r>
              <w:t>Return signature</w:t>
            </w:r>
          </w:p>
        </w:tc>
        <w:tc>
          <w:tcPr>
            <w:tcW w:w="2972" w:type="dxa"/>
          </w:tcPr>
          <w:p w14:paraId="7C9C7569" w14:textId="77777777" w:rsidR="00BA3AEF" w:rsidRDefault="00BA3AEF" w:rsidP="002D0966">
            <w:pPr>
              <w:pStyle w:val="tableheading"/>
            </w:pPr>
            <w:r>
              <w:t>Description</w:t>
            </w:r>
          </w:p>
        </w:tc>
      </w:tr>
      <w:tr w:rsidR="00BA3AEF" w14:paraId="434205CA" w14:textId="77777777" w:rsidTr="002D0966">
        <w:tc>
          <w:tcPr>
            <w:tcW w:w="2922" w:type="dxa"/>
          </w:tcPr>
          <w:p w14:paraId="5A442CC1" w14:textId="77777777" w:rsidR="00BA3AEF" w:rsidRDefault="00BA3AEF" w:rsidP="002D0966">
            <w:pPr>
              <w:pStyle w:val="tableentry"/>
            </w:pPr>
            <w:r>
              <w:t>responseCode</w:t>
            </w:r>
          </w:p>
        </w:tc>
        <w:tc>
          <w:tcPr>
            <w:tcW w:w="1061" w:type="dxa"/>
          </w:tcPr>
          <w:p w14:paraId="0475C807" w14:textId="77777777" w:rsidR="00BA3AEF" w:rsidRDefault="00BA3AEF" w:rsidP="002D0966">
            <w:pPr>
              <w:pStyle w:val="tableentry"/>
            </w:pPr>
            <w:r>
              <w:t>Yes</w:t>
            </w:r>
          </w:p>
        </w:tc>
        <w:tc>
          <w:tcPr>
            <w:tcW w:w="1651" w:type="dxa"/>
          </w:tcPr>
          <w:p w14:paraId="358754D7" w14:textId="77777777" w:rsidR="00BA3AEF" w:rsidRDefault="00BA3AEF" w:rsidP="002D0966">
            <w:pPr>
              <w:pStyle w:val="tableentry"/>
            </w:pPr>
            <w:r>
              <w:t>u</w:t>
            </w:r>
          </w:p>
        </w:tc>
        <w:tc>
          <w:tcPr>
            <w:tcW w:w="2972" w:type="dxa"/>
          </w:tcPr>
          <w:p w14:paraId="23CE7A99" w14:textId="77777777" w:rsidR="00BA3AEF" w:rsidRDefault="00BA3AEF" w:rsidP="002D0966">
            <w:pPr>
              <w:pStyle w:val="tableentry"/>
            </w:pPr>
            <w:r>
              <w:t>The result code of the operation.</w:t>
            </w:r>
          </w:p>
        </w:tc>
      </w:tr>
      <w:tr w:rsidR="00BA3AEF" w14:paraId="46F85494" w14:textId="77777777" w:rsidTr="002D0966">
        <w:tc>
          <w:tcPr>
            <w:tcW w:w="2922" w:type="dxa"/>
          </w:tcPr>
          <w:p w14:paraId="56E4F7CA" w14:textId="5504F298" w:rsidR="00BA3AEF" w:rsidRDefault="00644D3F" w:rsidP="00644D3F">
            <w:pPr>
              <w:pStyle w:val="tableentry"/>
            </w:pPr>
            <w:r w:rsidRPr="00BA3AEF">
              <w:t>presetID</w:t>
            </w:r>
          </w:p>
        </w:tc>
        <w:tc>
          <w:tcPr>
            <w:tcW w:w="1061" w:type="dxa"/>
          </w:tcPr>
          <w:p w14:paraId="2902DF52" w14:textId="77777777" w:rsidR="00BA3AEF" w:rsidRDefault="00BA3AEF" w:rsidP="002D0966">
            <w:pPr>
              <w:pStyle w:val="tableentry"/>
            </w:pPr>
            <w:r>
              <w:t>Yes</w:t>
            </w:r>
          </w:p>
        </w:tc>
        <w:tc>
          <w:tcPr>
            <w:tcW w:w="1651" w:type="dxa"/>
          </w:tcPr>
          <w:p w14:paraId="6E3E0595" w14:textId="77777777" w:rsidR="00BA3AEF" w:rsidRDefault="00BA3AEF" w:rsidP="002D0966">
            <w:pPr>
              <w:pStyle w:val="tableentry"/>
            </w:pPr>
            <w:r>
              <w:t>s</w:t>
            </w:r>
          </w:p>
        </w:tc>
        <w:tc>
          <w:tcPr>
            <w:tcW w:w="2972" w:type="dxa"/>
          </w:tcPr>
          <w:p w14:paraId="5C691931" w14:textId="36898F16" w:rsidR="00BA3AEF" w:rsidRDefault="00BA3AEF" w:rsidP="00644D3F">
            <w:pPr>
              <w:pStyle w:val="tableentry"/>
            </w:pPr>
            <w:r>
              <w:t xml:space="preserve">The ID of the queried </w:t>
            </w:r>
            <w:r w:rsidR="00644D3F">
              <w:t>preset</w:t>
            </w:r>
            <w:r>
              <w:t>.</w:t>
            </w:r>
          </w:p>
        </w:tc>
      </w:tr>
      <w:tr w:rsidR="00BA3AEF" w14:paraId="26DA6782" w14:textId="77777777" w:rsidTr="002D0966">
        <w:tc>
          <w:tcPr>
            <w:tcW w:w="2922" w:type="dxa"/>
          </w:tcPr>
          <w:p w14:paraId="3FD17B32" w14:textId="77777777" w:rsidR="00BA3AEF" w:rsidRDefault="00BA3AEF" w:rsidP="002D0966">
            <w:pPr>
              <w:pStyle w:val="tableentry"/>
            </w:pPr>
            <w:r>
              <w:t>language</w:t>
            </w:r>
          </w:p>
        </w:tc>
        <w:tc>
          <w:tcPr>
            <w:tcW w:w="1061" w:type="dxa"/>
          </w:tcPr>
          <w:p w14:paraId="6270074D" w14:textId="77777777" w:rsidR="00BA3AEF" w:rsidRDefault="00BA3AEF" w:rsidP="002D0966">
            <w:pPr>
              <w:pStyle w:val="tableentry"/>
            </w:pPr>
            <w:r>
              <w:t>Yes</w:t>
            </w:r>
          </w:p>
        </w:tc>
        <w:tc>
          <w:tcPr>
            <w:tcW w:w="1651" w:type="dxa"/>
          </w:tcPr>
          <w:p w14:paraId="7ED50284" w14:textId="77777777" w:rsidR="00BA3AEF" w:rsidRDefault="00BA3AEF" w:rsidP="002D0966">
            <w:pPr>
              <w:pStyle w:val="tableentry"/>
            </w:pPr>
            <w:r>
              <w:t>s</w:t>
            </w:r>
          </w:p>
        </w:tc>
        <w:tc>
          <w:tcPr>
            <w:tcW w:w="2972" w:type="dxa"/>
          </w:tcPr>
          <w:p w14:paraId="4CCE7139" w14:textId="77777777" w:rsidR="00BA3AEF" w:rsidRDefault="00BA3AEF" w:rsidP="002D0966">
            <w:pPr>
              <w:pStyle w:val="tableentry"/>
            </w:pPr>
            <w:r>
              <w:t>The language of the returned result.</w:t>
            </w:r>
          </w:p>
        </w:tc>
      </w:tr>
      <w:tr w:rsidR="00BA3AEF" w14:paraId="149ADE27" w14:textId="77777777" w:rsidTr="002D0966">
        <w:tc>
          <w:tcPr>
            <w:tcW w:w="2922" w:type="dxa"/>
          </w:tcPr>
          <w:p w14:paraId="23C1AADD" w14:textId="67DA2C83" w:rsidR="00BA3AEF" w:rsidRDefault="00644D3F" w:rsidP="002D0966">
            <w:pPr>
              <w:pStyle w:val="tableentry"/>
            </w:pPr>
            <w:r>
              <w:t>presetName</w:t>
            </w:r>
          </w:p>
        </w:tc>
        <w:tc>
          <w:tcPr>
            <w:tcW w:w="1061" w:type="dxa"/>
          </w:tcPr>
          <w:p w14:paraId="57C4A272" w14:textId="77777777" w:rsidR="00BA3AEF" w:rsidRDefault="00BA3AEF" w:rsidP="002D0966">
            <w:pPr>
              <w:pStyle w:val="tableentry"/>
            </w:pPr>
            <w:r>
              <w:t>Yes</w:t>
            </w:r>
          </w:p>
        </w:tc>
        <w:tc>
          <w:tcPr>
            <w:tcW w:w="1651" w:type="dxa"/>
          </w:tcPr>
          <w:p w14:paraId="2D98D82A" w14:textId="77777777" w:rsidR="00BA3AEF" w:rsidRDefault="00BA3AEF" w:rsidP="002D0966">
            <w:pPr>
              <w:pStyle w:val="tableentry"/>
            </w:pPr>
            <w:r>
              <w:t>s</w:t>
            </w:r>
          </w:p>
        </w:tc>
        <w:tc>
          <w:tcPr>
            <w:tcW w:w="2972" w:type="dxa"/>
          </w:tcPr>
          <w:p w14:paraId="5BA99A8C" w14:textId="3E1ECD25" w:rsidR="00BA3AEF" w:rsidRDefault="00BA3AEF" w:rsidP="00644D3F">
            <w:pPr>
              <w:pStyle w:val="tableentry"/>
            </w:pPr>
            <w:r>
              <w:t xml:space="preserve">Name of the </w:t>
            </w:r>
            <w:r w:rsidR="00644D3F">
              <w:t>preset</w:t>
            </w:r>
            <w:r>
              <w:t>.</w:t>
            </w:r>
          </w:p>
        </w:tc>
      </w:tr>
    </w:tbl>
    <w:p w14:paraId="14494A39" w14:textId="77777777" w:rsidR="00BA3AEF" w:rsidRDefault="00BA3AEF" w:rsidP="00BA3AEF">
      <w:pPr>
        <w:pStyle w:val="body"/>
        <w:rPr>
          <w:b/>
        </w:rPr>
      </w:pPr>
      <w:r>
        <w:rPr>
          <w:b/>
        </w:rPr>
        <w:t>Description</w:t>
      </w:r>
    </w:p>
    <w:p w14:paraId="5AB12E31" w14:textId="1FD99E06" w:rsidR="00BA3AEF" w:rsidRPr="00D03C1A" w:rsidRDefault="00BA3AEF" w:rsidP="00BA3AEF">
      <w:pPr>
        <w:pStyle w:val="body"/>
      </w:pPr>
      <w:r>
        <w:t xml:space="preserve">Gets the name for the specified </w:t>
      </w:r>
      <w:r w:rsidR="00644D3F">
        <w:t>preset</w:t>
      </w:r>
      <w:r>
        <w:t>.</w:t>
      </w:r>
    </w:p>
    <w:p w14:paraId="5A460490" w14:textId="03A586CF" w:rsidR="00BA3AEF" w:rsidRDefault="00644D3F" w:rsidP="00BA3AEF">
      <w:pPr>
        <w:pStyle w:val="Heading3"/>
      </w:pPr>
      <w:bookmarkStart w:id="73" w:name="_Toc408387027"/>
      <w:r>
        <w:t>SetPresetName</w:t>
      </w:r>
      <w:bookmarkEnd w:id="73"/>
    </w:p>
    <w:p w14:paraId="4B29DE54" w14:textId="77777777" w:rsidR="00BA3AEF" w:rsidRDefault="00BA3AEF" w:rsidP="00BA3AEF">
      <w:pPr>
        <w:pStyle w:val="body"/>
        <w:rPr>
          <w:b/>
        </w:rPr>
      </w:pPr>
      <w:r>
        <w:rPr>
          <w:b/>
        </w:rPr>
        <w:t>Inputs</w:t>
      </w:r>
    </w:p>
    <w:tbl>
      <w:tblPr>
        <w:tblStyle w:val="Tablegeneric"/>
        <w:tblW w:w="8606" w:type="dxa"/>
        <w:tblInd w:w="835" w:type="dxa"/>
        <w:tblLook w:val="04A0" w:firstRow="1" w:lastRow="0" w:firstColumn="1" w:lastColumn="0" w:noHBand="0" w:noVBand="1"/>
      </w:tblPr>
      <w:tblGrid>
        <w:gridCol w:w="2889"/>
        <w:gridCol w:w="1141"/>
        <w:gridCol w:w="1639"/>
        <w:gridCol w:w="2937"/>
      </w:tblGrid>
      <w:tr w:rsidR="00BA3AEF" w14:paraId="6659A2E1" w14:textId="77777777" w:rsidTr="002D0966">
        <w:trPr>
          <w:cnfStyle w:val="100000000000" w:firstRow="1" w:lastRow="0" w:firstColumn="0" w:lastColumn="0" w:oddVBand="0" w:evenVBand="0" w:oddHBand="0" w:evenHBand="0" w:firstRowFirstColumn="0" w:firstRowLastColumn="0" w:lastRowFirstColumn="0" w:lastRowLastColumn="0"/>
        </w:trPr>
        <w:tc>
          <w:tcPr>
            <w:tcW w:w="2922" w:type="dxa"/>
          </w:tcPr>
          <w:p w14:paraId="20432A70" w14:textId="77777777" w:rsidR="00BA3AEF" w:rsidRDefault="00BA3AEF" w:rsidP="002D0966">
            <w:pPr>
              <w:pStyle w:val="tableheading"/>
            </w:pPr>
            <w:r>
              <w:t>Parameter name</w:t>
            </w:r>
          </w:p>
        </w:tc>
        <w:tc>
          <w:tcPr>
            <w:tcW w:w="1061" w:type="dxa"/>
          </w:tcPr>
          <w:p w14:paraId="4BBFD012" w14:textId="77777777" w:rsidR="00BA3AEF" w:rsidRDefault="00BA3AEF" w:rsidP="002D0966">
            <w:pPr>
              <w:pStyle w:val="tableheading"/>
            </w:pPr>
            <w:r>
              <w:t>Mandatory</w:t>
            </w:r>
          </w:p>
        </w:tc>
        <w:tc>
          <w:tcPr>
            <w:tcW w:w="1651" w:type="dxa"/>
          </w:tcPr>
          <w:p w14:paraId="189E2406" w14:textId="77777777" w:rsidR="00BA3AEF" w:rsidRDefault="00BA3AEF" w:rsidP="002D0966">
            <w:pPr>
              <w:pStyle w:val="tableheading"/>
            </w:pPr>
            <w:r>
              <w:t>Signature</w:t>
            </w:r>
          </w:p>
        </w:tc>
        <w:tc>
          <w:tcPr>
            <w:tcW w:w="2972" w:type="dxa"/>
          </w:tcPr>
          <w:p w14:paraId="05D8B9B9" w14:textId="77777777" w:rsidR="00BA3AEF" w:rsidRDefault="00BA3AEF" w:rsidP="002D0966">
            <w:pPr>
              <w:pStyle w:val="tableheading"/>
            </w:pPr>
            <w:r>
              <w:t>Description</w:t>
            </w:r>
          </w:p>
        </w:tc>
      </w:tr>
      <w:tr w:rsidR="00BA3AEF" w14:paraId="4B695685" w14:textId="77777777" w:rsidTr="002D0966">
        <w:tc>
          <w:tcPr>
            <w:tcW w:w="2922" w:type="dxa"/>
          </w:tcPr>
          <w:p w14:paraId="17CA862E" w14:textId="003763CD" w:rsidR="00BA3AEF" w:rsidRDefault="00644D3F" w:rsidP="002D0966">
            <w:pPr>
              <w:pStyle w:val="tableentry"/>
            </w:pPr>
            <w:r>
              <w:t>presetID</w:t>
            </w:r>
          </w:p>
        </w:tc>
        <w:tc>
          <w:tcPr>
            <w:tcW w:w="1061" w:type="dxa"/>
          </w:tcPr>
          <w:p w14:paraId="4F8A5087" w14:textId="77777777" w:rsidR="00BA3AEF" w:rsidRDefault="00BA3AEF" w:rsidP="002D0966">
            <w:pPr>
              <w:pStyle w:val="tableentry"/>
            </w:pPr>
            <w:r>
              <w:t>Yes</w:t>
            </w:r>
          </w:p>
        </w:tc>
        <w:tc>
          <w:tcPr>
            <w:tcW w:w="1651" w:type="dxa"/>
          </w:tcPr>
          <w:p w14:paraId="08401F44" w14:textId="77777777" w:rsidR="00BA3AEF" w:rsidRDefault="00BA3AEF" w:rsidP="002D0966">
            <w:pPr>
              <w:pStyle w:val="tableentry"/>
            </w:pPr>
            <w:r>
              <w:t>s</w:t>
            </w:r>
          </w:p>
        </w:tc>
        <w:tc>
          <w:tcPr>
            <w:tcW w:w="2972" w:type="dxa"/>
          </w:tcPr>
          <w:p w14:paraId="1EFC2D7A" w14:textId="5A4A0EDB" w:rsidR="00BA3AEF" w:rsidRDefault="00BA3AEF" w:rsidP="00644D3F">
            <w:pPr>
              <w:pStyle w:val="tableentry"/>
            </w:pPr>
            <w:r>
              <w:t xml:space="preserve">The ID of the </w:t>
            </w:r>
            <w:r w:rsidR="00644D3F">
              <w:t>preset</w:t>
            </w:r>
            <w:r>
              <w:t xml:space="preserve"> to query.</w:t>
            </w:r>
          </w:p>
        </w:tc>
      </w:tr>
      <w:tr w:rsidR="00BA3AEF" w14:paraId="78002894" w14:textId="77777777" w:rsidTr="002D0966">
        <w:tc>
          <w:tcPr>
            <w:tcW w:w="2922" w:type="dxa"/>
          </w:tcPr>
          <w:p w14:paraId="232904CF" w14:textId="43E69F5B" w:rsidR="00BA3AEF" w:rsidRDefault="00644D3F" w:rsidP="002D0966">
            <w:pPr>
              <w:pStyle w:val="tableentry"/>
            </w:pPr>
            <w:r>
              <w:t>presetName</w:t>
            </w:r>
          </w:p>
        </w:tc>
        <w:tc>
          <w:tcPr>
            <w:tcW w:w="1061" w:type="dxa"/>
          </w:tcPr>
          <w:p w14:paraId="77AA4087" w14:textId="77777777" w:rsidR="00BA3AEF" w:rsidRDefault="00BA3AEF" w:rsidP="002D0966">
            <w:pPr>
              <w:pStyle w:val="tableentry"/>
            </w:pPr>
            <w:r>
              <w:t>Yes</w:t>
            </w:r>
          </w:p>
        </w:tc>
        <w:tc>
          <w:tcPr>
            <w:tcW w:w="1651" w:type="dxa"/>
          </w:tcPr>
          <w:p w14:paraId="597A783F" w14:textId="77777777" w:rsidR="00BA3AEF" w:rsidRDefault="00BA3AEF" w:rsidP="002D0966">
            <w:pPr>
              <w:pStyle w:val="tableentry"/>
            </w:pPr>
            <w:r>
              <w:t>s</w:t>
            </w:r>
          </w:p>
        </w:tc>
        <w:tc>
          <w:tcPr>
            <w:tcW w:w="2972" w:type="dxa"/>
          </w:tcPr>
          <w:p w14:paraId="4A63F6CE" w14:textId="4A7B0C02" w:rsidR="00BA3AEF" w:rsidRDefault="00BA3AEF" w:rsidP="00644D3F">
            <w:pPr>
              <w:pStyle w:val="tableentry"/>
            </w:pPr>
            <w:r>
              <w:t xml:space="preserve">The new name of the </w:t>
            </w:r>
            <w:r w:rsidR="00644D3F">
              <w:t>preset</w:t>
            </w:r>
            <w:r>
              <w:t>.</w:t>
            </w:r>
          </w:p>
        </w:tc>
      </w:tr>
      <w:tr w:rsidR="00BA3AEF" w14:paraId="7772C601" w14:textId="77777777" w:rsidTr="002D0966">
        <w:tc>
          <w:tcPr>
            <w:tcW w:w="2922" w:type="dxa"/>
          </w:tcPr>
          <w:p w14:paraId="3921BD9D" w14:textId="77777777" w:rsidR="00BA3AEF" w:rsidRDefault="00BA3AEF" w:rsidP="002D0966">
            <w:pPr>
              <w:pStyle w:val="tableentry"/>
            </w:pPr>
            <w:r>
              <w:t>language</w:t>
            </w:r>
          </w:p>
        </w:tc>
        <w:tc>
          <w:tcPr>
            <w:tcW w:w="1061" w:type="dxa"/>
          </w:tcPr>
          <w:p w14:paraId="5E73EFA6" w14:textId="77777777" w:rsidR="00BA3AEF" w:rsidRDefault="00BA3AEF" w:rsidP="002D0966">
            <w:pPr>
              <w:pStyle w:val="tableentry"/>
            </w:pPr>
            <w:r>
              <w:t>Yes</w:t>
            </w:r>
          </w:p>
        </w:tc>
        <w:tc>
          <w:tcPr>
            <w:tcW w:w="1651" w:type="dxa"/>
          </w:tcPr>
          <w:p w14:paraId="20BD9550" w14:textId="77777777" w:rsidR="00BA3AEF" w:rsidRDefault="00BA3AEF" w:rsidP="002D0966">
            <w:pPr>
              <w:pStyle w:val="tableentry"/>
            </w:pPr>
            <w:r>
              <w:t>s</w:t>
            </w:r>
          </w:p>
        </w:tc>
        <w:tc>
          <w:tcPr>
            <w:tcW w:w="2972" w:type="dxa"/>
          </w:tcPr>
          <w:p w14:paraId="2415E805" w14:textId="16441EC2" w:rsidR="00BA3AEF" w:rsidRDefault="00BA3AEF" w:rsidP="00644D3F">
            <w:pPr>
              <w:pStyle w:val="tableentry"/>
            </w:pPr>
            <w:r>
              <w:t xml:space="preserve">The language in which the </w:t>
            </w:r>
            <w:r w:rsidR="00644D3F">
              <w:t>preset</w:t>
            </w:r>
            <w:r>
              <w:t xml:space="preserve"> name is inputted.</w:t>
            </w:r>
          </w:p>
        </w:tc>
      </w:tr>
    </w:tbl>
    <w:p w14:paraId="09230B6E" w14:textId="77777777" w:rsidR="00BA3AEF" w:rsidRDefault="00BA3AEF" w:rsidP="00BA3AEF">
      <w:pPr>
        <w:pStyle w:val="body"/>
        <w:rPr>
          <w:b/>
        </w:rPr>
      </w:pPr>
      <w:r>
        <w:rPr>
          <w:b/>
        </w:rPr>
        <w:lastRenderedPageBreak/>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BA3AEF" w14:paraId="67637006" w14:textId="77777777" w:rsidTr="002D0966">
        <w:trPr>
          <w:cnfStyle w:val="100000000000" w:firstRow="1" w:lastRow="0" w:firstColumn="0" w:lastColumn="0" w:oddVBand="0" w:evenVBand="0" w:oddHBand="0" w:evenHBand="0" w:firstRowFirstColumn="0" w:firstRowLastColumn="0" w:lastRowFirstColumn="0" w:lastRowLastColumn="0"/>
        </w:trPr>
        <w:tc>
          <w:tcPr>
            <w:tcW w:w="2890" w:type="dxa"/>
          </w:tcPr>
          <w:p w14:paraId="207A2034" w14:textId="77777777" w:rsidR="00BA3AEF" w:rsidRDefault="00BA3AEF" w:rsidP="002D0966">
            <w:pPr>
              <w:pStyle w:val="tableheading"/>
            </w:pPr>
            <w:r>
              <w:t>Parameter name</w:t>
            </w:r>
          </w:p>
        </w:tc>
        <w:tc>
          <w:tcPr>
            <w:tcW w:w="1141" w:type="dxa"/>
          </w:tcPr>
          <w:p w14:paraId="083228EF" w14:textId="77777777" w:rsidR="00BA3AEF" w:rsidRDefault="00BA3AEF" w:rsidP="002D0966">
            <w:pPr>
              <w:pStyle w:val="tableheading"/>
            </w:pPr>
            <w:r>
              <w:t>Mandatory</w:t>
            </w:r>
          </w:p>
        </w:tc>
        <w:tc>
          <w:tcPr>
            <w:tcW w:w="1638" w:type="dxa"/>
          </w:tcPr>
          <w:p w14:paraId="07591B97" w14:textId="77777777" w:rsidR="00BA3AEF" w:rsidRDefault="00BA3AEF" w:rsidP="002D0966">
            <w:pPr>
              <w:pStyle w:val="tableheading"/>
            </w:pPr>
            <w:r>
              <w:t>Return signature</w:t>
            </w:r>
          </w:p>
        </w:tc>
        <w:tc>
          <w:tcPr>
            <w:tcW w:w="2937" w:type="dxa"/>
          </w:tcPr>
          <w:p w14:paraId="00841D44" w14:textId="77777777" w:rsidR="00BA3AEF" w:rsidRDefault="00BA3AEF" w:rsidP="002D0966">
            <w:pPr>
              <w:pStyle w:val="tableheading"/>
            </w:pPr>
            <w:r>
              <w:t>Description</w:t>
            </w:r>
          </w:p>
        </w:tc>
      </w:tr>
      <w:tr w:rsidR="00BA3AEF" w14:paraId="33A3AE0F" w14:textId="77777777" w:rsidTr="002D0966">
        <w:tc>
          <w:tcPr>
            <w:tcW w:w="2890" w:type="dxa"/>
          </w:tcPr>
          <w:p w14:paraId="6CCD8A78" w14:textId="77777777" w:rsidR="00BA3AEF" w:rsidRDefault="00BA3AEF" w:rsidP="002D0966">
            <w:pPr>
              <w:pStyle w:val="tableentry"/>
            </w:pPr>
            <w:r>
              <w:t>responseCode</w:t>
            </w:r>
          </w:p>
        </w:tc>
        <w:tc>
          <w:tcPr>
            <w:tcW w:w="1141" w:type="dxa"/>
          </w:tcPr>
          <w:p w14:paraId="2445FF4D" w14:textId="77777777" w:rsidR="00BA3AEF" w:rsidRDefault="00BA3AEF" w:rsidP="002D0966">
            <w:pPr>
              <w:pStyle w:val="tableentry"/>
            </w:pPr>
            <w:r>
              <w:t>Yes</w:t>
            </w:r>
          </w:p>
        </w:tc>
        <w:tc>
          <w:tcPr>
            <w:tcW w:w="1638" w:type="dxa"/>
          </w:tcPr>
          <w:p w14:paraId="2C60016B" w14:textId="77777777" w:rsidR="00BA3AEF" w:rsidRDefault="00BA3AEF" w:rsidP="002D0966">
            <w:pPr>
              <w:pStyle w:val="tableentry"/>
            </w:pPr>
            <w:r>
              <w:t>u</w:t>
            </w:r>
          </w:p>
        </w:tc>
        <w:tc>
          <w:tcPr>
            <w:tcW w:w="2937" w:type="dxa"/>
          </w:tcPr>
          <w:p w14:paraId="7A23348B" w14:textId="77777777" w:rsidR="00BA3AEF" w:rsidRDefault="00BA3AEF" w:rsidP="002D0966">
            <w:pPr>
              <w:pStyle w:val="tableentry"/>
            </w:pPr>
            <w:r>
              <w:t>The result code of the operation.</w:t>
            </w:r>
          </w:p>
        </w:tc>
      </w:tr>
      <w:tr w:rsidR="00BA3AEF" w14:paraId="42232186" w14:textId="77777777" w:rsidTr="002D0966">
        <w:tc>
          <w:tcPr>
            <w:tcW w:w="2890" w:type="dxa"/>
          </w:tcPr>
          <w:p w14:paraId="29594F24" w14:textId="2C1962EA" w:rsidR="00BA3AEF" w:rsidRDefault="00644D3F" w:rsidP="002D0966">
            <w:pPr>
              <w:pStyle w:val="tableentry"/>
            </w:pPr>
            <w:r>
              <w:t>presetID</w:t>
            </w:r>
          </w:p>
        </w:tc>
        <w:tc>
          <w:tcPr>
            <w:tcW w:w="1141" w:type="dxa"/>
          </w:tcPr>
          <w:p w14:paraId="623DDBD0" w14:textId="77777777" w:rsidR="00BA3AEF" w:rsidRDefault="00BA3AEF" w:rsidP="002D0966">
            <w:pPr>
              <w:pStyle w:val="tableentry"/>
            </w:pPr>
            <w:r>
              <w:t>Yes</w:t>
            </w:r>
          </w:p>
        </w:tc>
        <w:tc>
          <w:tcPr>
            <w:tcW w:w="1638" w:type="dxa"/>
          </w:tcPr>
          <w:p w14:paraId="7A269C31" w14:textId="77777777" w:rsidR="00BA3AEF" w:rsidRDefault="00BA3AEF" w:rsidP="002D0966">
            <w:pPr>
              <w:pStyle w:val="tableentry"/>
            </w:pPr>
            <w:r>
              <w:t>s</w:t>
            </w:r>
          </w:p>
        </w:tc>
        <w:tc>
          <w:tcPr>
            <w:tcW w:w="2937" w:type="dxa"/>
          </w:tcPr>
          <w:p w14:paraId="3642F7A4" w14:textId="1109E7FE" w:rsidR="00BA3AEF" w:rsidRDefault="00BA3AEF" w:rsidP="00644D3F">
            <w:pPr>
              <w:pStyle w:val="tableentry"/>
            </w:pPr>
            <w:r>
              <w:t xml:space="preserve">The ID of the queried </w:t>
            </w:r>
            <w:r w:rsidR="00644D3F">
              <w:t>preset</w:t>
            </w:r>
            <w:r>
              <w:t>.</w:t>
            </w:r>
          </w:p>
        </w:tc>
      </w:tr>
      <w:tr w:rsidR="00BA3AEF" w14:paraId="0890E8AD" w14:textId="77777777" w:rsidTr="002D0966">
        <w:tc>
          <w:tcPr>
            <w:tcW w:w="2890" w:type="dxa"/>
          </w:tcPr>
          <w:p w14:paraId="58C9EE71" w14:textId="77777777" w:rsidR="00BA3AEF" w:rsidRDefault="00BA3AEF" w:rsidP="002D0966">
            <w:pPr>
              <w:pStyle w:val="tableentry"/>
            </w:pPr>
            <w:r>
              <w:t>language</w:t>
            </w:r>
          </w:p>
        </w:tc>
        <w:tc>
          <w:tcPr>
            <w:tcW w:w="1141" w:type="dxa"/>
          </w:tcPr>
          <w:p w14:paraId="55CD39F2" w14:textId="77777777" w:rsidR="00BA3AEF" w:rsidRDefault="00BA3AEF" w:rsidP="002D0966">
            <w:pPr>
              <w:pStyle w:val="tableentry"/>
            </w:pPr>
            <w:r>
              <w:t>Yes</w:t>
            </w:r>
          </w:p>
        </w:tc>
        <w:tc>
          <w:tcPr>
            <w:tcW w:w="1638" w:type="dxa"/>
          </w:tcPr>
          <w:p w14:paraId="3D34CB09" w14:textId="77777777" w:rsidR="00BA3AEF" w:rsidRDefault="00BA3AEF" w:rsidP="002D0966">
            <w:pPr>
              <w:pStyle w:val="tableentry"/>
            </w:pPr>
            <w:r>
              <w:t>s</w:t>
            </w:r>
          </w:p>
        </w:tc>
        <w:tc>
          <w:tcPr>
            <w:tcW w:w="2937" w:type="dxa"/>
          </w:tcPr>
          <w:p w14:paraId="2D5DF51B" w14:textId="77777777" w:rsidR="00BA3AEF" w:rsidRDefault="00BA3AEF" w:rsidP="002D0966">
            <w:pPr>
              <w:pStyle w:val="tableentry"/>
            </w:pPr>
            <w:r>
              <w:t>The language of the returned result.</w:t>
            </w:r>
          </w:p>
        </w:tc>
      </w:tr>
    </w:tbl>
    <w:p w14:paraId="3A3ADC7C" w14:textId="77777777" w:rsidR="00BA3AEF" w:rsidRDefault="00BA3AEF" w:rsidP="00BA3AEF">
      <w:pPr>
        <w:pStyle w:val="body"/>
        <w:rPr>
          <w:b/>
        </w:rPr>
      </w:pPr>
      <w:r>
        <w:rPr>
          <w:b/>
        </w:rPr>
        <w:t>Description</w:t>
      </w:r>
    </w:p>
    <w:p w14:paraId="7F295E41" w14:textId="11A0ED9C" w:rsidR="00BA3AEF" w:rsidRPr="00D03C1A" w:rsidRDefault="00BA3AEF" w:rsidP="00BA3AEF">
      <w:pPr>
        <w:pStyle w:val="body"/>
      </w:pPr>
      <w:r>
        <w:t xml:space="preserve">Sets the name for the specified </w:t>
      </w:r>
      <w:r w:rsidR="00644D3F">
        <w:t>preset</w:t>
      </w:r>
      <w:r>
        <w:t>.</w:t>
      </w:r>
    </w:p>
    <w:p w14:paraId="7111E250" w14:textId="4EB4B73B" w:rsidR="00BA3AEF" w:rsidRDefault="00644D3F" w:rsidP="00BA3AEF">
      <w:pPr>
        <w:pStyle w:val="Heading3"/>
      </w:pPr>
      <w:bookmarkStart w:id="74" w:name="_Toc408387028"/>
      <w:r>
        <w:t>CreatePreset</w:t>
      </w:r>
      <w:bookmarkEnd w:id="74"/>
    </w:p>
    <w:p w14:paraId="56241D42" w14:textId="77777777" w:rsidR="00BA3AEF" w:rsidRDefault="00BA3AEF" w:rsidP="00BA3AEF">
      <w:pPr>
        <w:pStyle w:val="body"/>
        <w:rPr>
          <w:b/>
        </w:rPr>
      </w:pPr>
      <w:r>
        <w:rPr>
          <w:b/>
        </w:rPr>
        <w:t>Inputs</w:t>
      </w:r>
    </w:p>
    <w:tbl>
      <w:tblPr>
        <w:tblStyle w:val="Tablegeneric"/>
        <w:tblW w:w="8606" w:type="dxa"/>
        <w:tblInd w:w="835" w:type="dxa"/>
        <w:tblLook w:val="04A0" w:firstRow="1" w:lastRow="0" w:firstColumn="1" w:lastColumn="0" w:noHBand="0" w:noVBand="1"/>
      </w:tblPr>
      <w:tblGrid>
        <w:gridCol w:w="2889"/>
        <w:gridCol w:w="1141"/>
        <w:gridCol w:w="1639"/>
        <w:gridCol w:w="2937"/>
      </w:tblGrid>
      <w:tr w:rsidR="00BA3AEF" w14:paraId="58A92ED7" w14:textId="77777777" w:rsidTr="002D0966">
        <w:trPr>
          <w:cnfStyle w:val="100000000000" w:firstRow="1" w:lastRow="0" w:firstColumn="0" w:lastColumn="0" w:oddVBand="0" w:evenVBand="0" w:oddHBand="0" w:evenHBand="0" w:firstRowFirstColumn="0" w:firstRowLastColumn="0" w:lastRowFirstColumn="0" w:lastRowLastColumn="0"/>
        </w:trPr>
        <w:tc>
          <w:tcPr>
            <w:tcW w:w="2889" w:type="dxa"/>
          </w:tcPr>
          <w:p w14:paraId="4283531B" w14:textId="77777777" w:rsidR="00BA3AEF" w:rsidRDefault="00BA3AEF" w:rsidP="002D0966">
            <w:pPr>
              <w:pStyle w:val="tableheading"/>
            </w:pPr>
            <w:r>
              <w:t>Parameter name</w:t>
            </w:r>
          </w:p>
        </w:tc>
        <w:tc>
          <w:tcPr>
            <w:tcW w:w="1141" w:type="dxa"/>
          </w:tcPr>
          <w:p w14:paraId="4317FC63" w14:textId="77777777" w:rsidR="00BA3AEF" w:rsidRDefault="00BA3AEF" w:rsidP="002D0966">
            <w:pPr>
              <w:pStyle w:val="tableheading"/>
            </w:pPr>
            <w:r>
              <w:t>Mandatory</w:t>
            </w:r>
          </w:p>
        </w:tc>
        <w:tc>
          <w:tcPr>
            <w:tcW w:w="1639" w:type="dxa"/>
          </w:tcPr>
          <w:p w14:paraId="0A3A4A0B" w14:textId="77777777" w:rsidR="00BA3AEF" w:rsidRDefault="00BA3AEF" w:rsidP="002D0966">
            <w:pPr>
              <w:pStyle w:val="tableheading"/>
            </w:pPr>
            <w:r>
              <w:t>Signature</w:t>
            </w:r>
          </w:p>
        </w:tc>
        <w:tc>
          <w:tcPr>
            <w:tcW w:w="2937" w:type="dxa"/>
          </w:tcPr>
          <w:p w14:paraId="793746EF" w14:textId="77777777" w:rsidR="00BA3AEF" w:rsidRDefault="00BA3AEF" w:rsidP="002D0966">
            <w:pPr>
              <w:pStyle w:val="tableheading"/>
            </w:pPr>
            <w:r>
              <w:t>Description</w:t>
            </w:r>
          </w:p>
        </w:tc>
      </w:tr>
      <w:tr w:rsidR="00BA3AEF" w14:paraId="26FBA9D9" w14:textId="77777777" w:rsidTr="002D0966">
        <w:tc>
          <w:tcPr>
            <w:tcW w:w="2889" w:type="dxa"/>
          </w:tcPr>
          <w:p w14:paraId="6D76DD39" w14:textId="6A8807BD" w:rsidR="00BA3AEF" w:rsidRPr="00F14C03" w:rsidRDefault="00644D3F" w:rsidP="002D0966">
            <w:pPr>
              <w:pStyle w:val="tableheading"/>
              <w:rPr>
                <w:b w:val="0"/>
              </w:rPr>
            </w:pPr>
            <w:r>
              <w:rPr>
                <w:b w:val="0"/>
              </w:rPr>
              <w:t>lampState</w:t>
            </w:r>
          </w:p>
        </w:tc>
        <w:tc>
          <w:tcPr>
            <w:tcW w:w="1141" w:type="dxa"/>
          </w:tcPr>
          <w:p w14:paraId="0411BBDD" w14:textId="77777777" w:rsidR="00BA3AEF" w:rsidRPr="00F14C03" w:rsidRDefault="00BA3AEF" w:rsidP="002D0966">
            <w:pPr>
              <w:pStyle w:val="tableheading"/>
              <w:rPr>
                <w:b w:val="0"/>
              </w:rPr>
            </w:pPr>
            <w:r>
              <w:rPr>
                <w:b w:val="0"/>
              </w:rPr>
              <w:t>Yes</w:t>
            </w:r>
          </w:p>
        </w:tc>
        <w:tc>
          <w:tcPr>
            <w:tcW w:w="1639" w:type="dxa"/>
          </w:tcPr>
          <w:p w14:paraId="3760ACFB" w14:textId="26EF7A70" w:rsidR="00BA3AEF" w:rsidRPr="00FD6F10" w:rsidRDefault="00FD6F10" w:rsidP="002D0966">
            <w:pPr>
              <w:pStyle w:val="tableheading"/>
              <w:rPr>
                <w:b w:val="0"/>
              </w:rPr>
            </w:pPr>
            <w:r w:rsidRPr="00FD6F10">
              <w:rPr>
                <w:b w:val="0"/>
              </w:rPr>
              <w:t>a{sv}</w:t>
            </w:r>
          </w:p>
        </w:tc>
        <w:tc>
          <w:tcPr>
            <w:tcW w:w="2937" w:type="dxa"/>
          </w:tcPr>
          <w:p w14:paraId="12D8ECA8" w14:textId="61B4EE3D" w:rsidR="00BA3AEF" w:rsidRPr="00F14C03" w:rsidRDefault="00644D3F" w:rsidP="002D0966">
            <w:pPr>
              <w:pStyle w:val="tableheading"/>
              <w:rPr>
                <w:b w:val="0"/>
              </w:rPr>
            </w:pPr>
            <w:r>
              <w:rPr>
                <w:b w:val="0"/>
              </w:rPr>
              <w:t>The lamp state to represent the preset.</w:t>
            </w:r>
          </w:p>
        </w:tc>
      </w:tr>
      <w:tr w:rsidR="00BA3AEF" w14:paraId="74B1D6B3" w14:textId="77777777" w:rsidTr="002D0966">
        <w:tc>
          <w:tcPr>
            <w:tcW w:w="2889" w:type="dxa"/>
          </w:tcPr>
          <w:p w14:paraId="1FAFA1E1" w14:textId="13F2E51F" w:rsidR="00BA3AEF" w:rsidRDefault="00644D3F" w:rsidP="002D0966">
            <w:pPr>
              <w:pStyle w:val="tableentry"/>
            </w:pPr>
            <w:r>
              <w:t>presetName</w:t>
            </w:r>
          </w:p>
        </w:tc>
        <w:tc>
          <w:tcPr>
            <w:tcW w:w="1141" w:type="dxa"/>
          </w:tcPr>
          <w:p w14:paraId="2FE2097C" w14:textId="77777777" w:rsidR="00BA3AEF" w:rsidRDefault="00BA3AEF" w:rsidP="002D0966">
            <w:pPr>
              <w:pStyle w:val="tableentry"/>
            </w:pPr>
            <w:r>
              <w:t>Yes</w:t>
            </w:r>
          </w:p>
        </w:tc>
        <w:tc>
          <w:tcPr>
            <w:tcW w:w="1639" w:type="dxa"/>
          </w:tcPr>
          <w:p w14:paraId="0D929E3C" w14:textId="684C9307" w:rsidR="00BA3AEF" w:rsidRDefault="00BA3AEF" w:rsidP="002D0966">
            <w:pPr>
              <w:pStyle w:val="tableentry"/>
            </w:pPr>
            <w:r>
              <w:t>s</w:t>
            </w:r>
          </w:p>
        </w:tc>
        <w:tc>
          <w:tcPr>
            <w:tcW w:w="2937" w:type="dxa"/>
          </w:tcPr>
          <w:p w14:paraId="4CCD2283" w14:textId="1ABB85B7" w:rsidR="00BA3AEF" w:rsidRDefault="00644D3F" w:rsidP="002D0966">
            <w:pPr>
              <w:pStyle w:val="tableentry"/>
            </w:pPr>
            <w:r>
              <w:t>The name of the new preset.</w:t>
            </w:r>
          </w:p>
        </w:tc>
      </w:tr>
      <w:tr w:rsidR="00BA3AEF" w14:paraId="0B6D6E0A" w14:textId="77777777" w:rsidTr="002D0966">
        <w:tc>
          <w:tcPr>
            <w:tcW w:w="2889" w:type="dxa"/>
          </w:tcPr>
          <w:p w14:paraId="284EADC4" w14:textId="77777777" w:rsidR="00BA3AEF" w:rsidRDefault="00BA3AEF" w:rsidP="002D0966">
            <w:pPr>
              <w:pStyle w:val="tableentry"/>
            </w:pPr>
            <w:r>
              <w:t>language</w:t>
            </w:r>
          </w:p>
        </w:tc>
        <w:tc>
          <w:tcPr>
            <w:tcW w:w="1141" w:type="dxa"/>
          </w:tcPr>
          <w:p w14:paraId="6D6D006E" w14:textId="77777777" w:rsidR="00BA3AEF" w:rsidRDefault="00BA3AEF" w:rsidP="002D0966">
            <w:pPr>
              <w:pStyle w:val="tableentry"/>
            </w:pPr>
            <w:r>
              <w:t>Yes</w:t>
            </w:r>
          </w:p>
        </w:tc>
        <w:tc>
          <w:tcPr>
            <w:tcW w:w="1639" w:type="dxa"/>
          </w:tcPr>
          <w:p w14:paraId="09B68010" w14:textId="77777777" w:rsidR="00BA3AEF" w:rsidRDefault="00BA3AEF" w:rsidP="002D0966">
            <w:pPr>
              <w:pStyle w:val="tableentry"/>
            </w:pPr>
            <w:r>
              <w:t>s</w:t>
            </w:r>
          </w:p>
        </w:tc>
        <w:tc>
          <w:tcPr>
            <w:tcW w:w="2937" w:type="dxa"/>
          </w:tcPr>
          <w:p w14:paraId="395BA248" w14:textId="54741EDB" w:rsidR="00BA3AEF" w:rsidRDefault="00BA3AEF" w:rsidP="00644D3F">
            <w:pPr>
              <w:pStyle w:val="tableentry"/>
            </w:pPr>
            <w:r>
              <w:t xml:space="preserve">The language in which </w:t>
            </w:r>
            <w:r w:rsidR="00644D3F">
              <w:t>the preset</w:t>
            </w:r>
            <w:r>
              <w:t xml:space="preserve"> name is inputted.</w:t>
            </w:r>
          </w:p>
        </w:tc>
      </w:tr>
    </w:tbl>
    <w:p w14:paraId="00232CDC" w14:textId="77777777" w:rsidR="00BA3AEF" w:rsidRDefault="00BA3AEF" w:rsidP="00BA3AEF">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BA3AEF" w14:paraId="35EA1042" w14:textId="77777777" w:rsidTr="002D0966">
        <w:trPr>
          <w:cnfStyle w:val="100000000000" w:firstRow="1" w:lastRow="0" w:firstColumn="0" w:lastColumn="0" w:oddVBand="0" w:evenVBand="0" w:oddHBand="0" w:evenHBand="0" w:firstRowFirstColumn="0" w:firstRowLastColumn="0" w:lastRowFirstColumn="0" w:lastRowLastColumn="0"/>
        </w:trPr>
        <w:tc>
          <w:tcPr>
            <w:tcW w:w="2890" w:type="dxa"/>
          </w:tcPr>
          <w:p w14:paraId="607CA260" w14:textId="77777777" w:rsidR="00BA3AEF" w:rsidRDefault="00BA3AEF" w:rsidP="002D0966">
            <w:pPr>
              <w:pStyle w:val="tableheading"/>
            </w:pPr>
            <w:r>
              <w:t>Parameter name</w:t>
            </w:r>
          </w:p>
        </w:tc>
        <w:tc>
          <w:tcPr>
            <w:tcW w:w="1141" w:type="dxa"/>
          </w:tcPr>
          <w:p w14:paraId="286E2E65" w14:textId="77777777" w:rsidR="00BA3AEF" w:rsidRDefault="00BA3AEF" w:rsidP="002D0966">
            <w:pPr>
              <w:pStyle w:val="tableheading"/>
            </w:pPr>
            <w:r>
              <w:t>Mandatory</w:t>
            </w:r>
          </w:p>
        </w:tc>
        <w:tc>
          <w:tcPr>
            <w:tcW w:w="1638" w:type="dxa"/>
          </w:tcPr>
          <w:p w14:paraId="25F6A1AC" w14:textId="77777777" w:rsidR="00BA3AEF" w:rsidRDefault="00BA3AEF" w:rsidP="002D0966">
            <w:pPr>
              <w:pStyle w:val="tableheading"/>
            </w:pPr>
            <w:r>
              <w:t>Return signature</w:t>
            </w:r>
          </w:p>
        </w:tc>
        <w:tc>
          <w:tcPr>
            <w:tcW w:w="2937" w:type="dxa"/>
          </w:tcPr>
          <w:p w14:paraId="01A51A2E" w14:textId="77777777" w:rsidR="00BA3AEF" w:rsidRDefault="00BA3AEF" w:rsidP="002D0966">
            <w:pPr>
              <w:pStyle w:val="tableheading"/>
            </w:pPr>
            <w:r>
              <w:t>Description</w:t>
            </w:r>
          </w:p>
        </w:tc>
      </w:tr>
      <w:tr w:rsidR="00BA3AEF" w14:paraId="126027EE" w14:textId="77777777" w:rsidTr="002D0966">
        <w:tc>
          <w:tcPr>
            <w:tcW w:w="2890" w:type="dxa"/>
          </w:tcPr>
          <w:p w14:paraId="6F7E7AA2" w14:textId="77777777" w:rsidR="00BA3AEF" w:rsidRDefault="00BA3AEF" w:rsidP="002D0966">
            <w:pPr>
              <w:pStyle w:val="tableentry"/>
            </w:pPr>
            <w:r>
              <w:t>responseCode</w:t>
            </w:r>
          </w:p>
        </w:tc>
        <w:tc>
          <w:tcPr>
            <w:tcW w:w="1141" w:type="dxa"/>
          </w:tcPr>
          <w:p w14:paraId="6233892B" w14:textId="77777777" w:rsidR="00BA3AEF" w:rsidRDefault="00BA3AEF" w:rsidP="002D0966">
            <w:pPr>
              <w:pStyle w:val="tableentry"/>
            </w:pPr>
            <w:r>
              <w:t>Yes</w:t>
            </w:r>
          </w:p>
        </w:tc>
        <w:tc>
          <w:tcPr>
            <w:tcW w:w="1638" w:type="dxa"/>
          </w:tcPr>
          <w:p w14:paraId="6E221B3F" w14:textId="77777777" w:rsidR="00BA3AEF" w:rsidRDefault="00BA3AEF" w:rsidP="002D0966">
            <w:pPr>
              <w:pStyle w:val="tableentry"/>
            </w:pPr>
            <w:r>
              <w:t>u</w:t>
            </w:r>
          </w:p>
        </w:tc>
        <w:tc>
          <w:tcPr>
            <w:tcW w:w="2937" w:type="dxa"/>
          </w:tcPr>
          <w:p w14:paraId="2D7C3DEB" w14:textId="77777777" w:rsidR="00BA3AEF" w:rsidRDefault="00BA3AEF" w:rsidP="002D0966">
            <w:pPr>
              <w:pStyle w:val="tableentry"/>
            </w:pPr>
            <w:r>
              <w:t>The result code of the operation.</w:t>
            </w:r>
          </w:p>
        </w:tc>
      </w:tr>
      <w:tr w:rsidR="00BA3AEF" w14:paraId="506DBBD3" w14:textId="77777777" w:rsidTr="002D0966">
        <w:tc>
          <w:tcPr>
            <w:tcW w:w="2890" w:type="dxa"/>
          </w:tcPr>
          <w:p w14:paraId="0DE89AD9" w14:textId="2D192B38" w:rsidR="00BA3AEF" w:rsidRDefault="00644D3F" w:rsidP="002D0966">
            <w:pPr>
              <w:pStyle w:val="tableentry"/>
            </w:pPr>
            <w:r>
              <w:t>presetID</w:t>
            </w:r>
          </w:p>
        </w:tc>
        <w:tc>
          <w:tcPr>
            <w:tcW w:w="1141" w:type="dxa"/>
          </w:tcPr>
          <w:p w14:paraId="2F8931F4" w14:textId="77777777" w:rsidR="00BA3AEF" w:rsidRDefault="00BA3AEF" w:rsidP="002D0966">
            <w:pPr>
              <w:pStyle w:val="tableentry"/>
            </w:pPr>
            <w:r>
              <w:t>Yes</w:t>
            </w:r>
          </w:p>
        </w:tc>
        <w:tc>
          <w:tcPr>
            <w:tcW w:w="1638" w:type="dxa"/>
          </w:tcPr>
          <w:p w14:paraId="3D4E1D2E" w14:textId="77777777" w:rsidR="00BA3AEF" w:rsidRDefault="00BA3AEF" w:rsidP="002D0966">
            <w:pPr>
              <w:pStyle w:val="tableentry"/>
            </w:pPr>
            <w:r>
              <w:t>s</w:t>
            </w:r>
          </w:p>
        </w:tc>
        <w:tc>
          <w:tcPr>
            <w:tcW w:w="2937" w:type="dxa"/>
          </w:tcPr>
          <w:p w14:paraId="78C248BF" w14:textId="2ADD4D1F" w:rsidR="00BA3AEF" w:rsidRDefault="00BA3AEF" w:rsidP="00644D3F">
            <w:pPr>
              <w:pStyle w:val="tableentry"/>
            </w:pPr>
            <w:r>
              <w:t xml:space="preserve">The ID of the newly created </w:t>
            </w:r>
            <w:r w:rsidR="00644D3F">
              <w:t>preset</w:t>
            </w:r>
            <w:r>
              <w:t>.</w:t>
            </w:r>
          </w:p>
        </w:tc>
      </w:tr>
    </w:tbl>
    <w:p w14:paraId="1CCB71FC" w14:textId="77777777" w:rsidR="00BA3AEF" w:rsidRDefault="00BA3AEF" w:rsidP="00BA3AEF">
      <w:pPr>
        <w:pStyle w:val="body"/>
        <w:rPr>
          <w:b/>
        </w:rPr>
      </w:pPr>
      <w:r>
        <w:rPr>
          <w:b/>
        </w:rPr>
        <w:t>Description</w:t>
      </w:r>
    </w:p>
    <w:p w14:paraId="43E08C57" w14:textId="50052566" w:rsidR="00BA3AEF" w:rsidRPr="00D03C1A" w:rsidRDefault="00D572A9" w:rsidP="00BA3AEF">
      <w:pPr>
        <w:pStyle w:val="body"/>
      </w:pPr>
      <w:r>
        <w:t xml:space="preserve">Creates a new preset </w:t>
      </w:r>
      <w:r w:rsidR="00BA3AEF">
        <w:t>on the controller.</w:t>
      </w:r>
    </w:p>
    <w:p w14:paraId="2C9571D5" w14:textId="0377244A" w:rsidR="00D572A9" w:rsidRDefault="00D572A9" w:rsidP="00D572A9">
      <w:pPr>
        <w:pStyle w:val="Heading3"/>
      </w:pPr>
      <w:bookmarkStart w:id="75" w:name="_Toc408387029"/>
      <w:r>
        <w:t>UpdatePreset</w:t>
      </w:r>
      <w:bookmarkEnd w:id="75"/>
    </w:p>
    <w:p w14:paraId="7C3CBF42" w14:textId="77777777" w:rsidR="00D572A9" w:rsidRDefault="00D572A9" w:rsidP="00D572A9">
      <w:pPr>
        <w:pStyle w:val="body"/>
        <w:rPr>
          <w:b/>
        </w:rPr>
      </w:pPr>
      <w:r>
        <w:rPr>
          <w:b/>
        </w:rPr>
        <w:t>Inputs</w:t>
      </w:r>
    </w:p>
    <w:tbl>
      <w:tblPr>
        <w:tblStyle w:val="Tablegeneric"/>
        <w:tblW w:w="8606" w:type="dxa"/>
        <w:tblInd w:w="835" w:type="dxa"/>
        <w:tblLook w:val="04A0" w:firstRow="1" w:lastRow="0" w:firstColumn="1" w:lastColumn="0" w:noHBand="0" w:noVBand="1"/>
      </w:tblPr>
      <w:tblGrid>
        <w:gridCol w:w="2889"/>
        <w:gridCol w:w="1141"/>
        <w:gridCol w:w="1639"/>
        <w:gridCol w:w="2937"/>
      </w:tblGrid>
      <w:tr w:rsidR="00D572A9" w14:paraId="1C57E3B9" w14:textId="77777777" w:rsidTr="002D0966">
        <w:trPr>
          <w:cnfStyle w:val="100000000000" w:firstRow="1" w:lastRow="0" w:firstColumn="0" w:lastColumn="0" w:oddVBand="0" w:evenVBand="0" w:oddHBand="0" w:evenHBand="0" w:firstRowFirstColumn="0" w:firstRowLastColumn="0" w:lastRowFirstColumn="0" w:lastRowLastColumn="0"/>
        </w:trPr>
        <w:tc>
          <w:tcPr>
            <w:tcW w:w="2889" w:type="dxa"/>
          </w:tcPr>
          <w:p w14:paraId="418240BC" w14:textId="77777777" w:rsidR="00D572A9" w:rsidRDefault="00D572A9" w:rsidP="002D0966">
            <w:pPr>
              <w:pStyle w:val="tableheading"/>
            </w:pPr>
            <w:r>
              <w:t>Parameter name</w:t>
            </w:r>
          </w:p>
        </w:tc>
        <w:tc>
          <w:tcPr>
            <w:tcW w:w="1141" w:type="dxa"/>
          </w:tcPr>
          <w:p w14:paraId="3CFA4C95" w14:textId="77777777" w:rsidR="00D572A9" w:rsidRDefault="00D572A9" w:rsidP="002D0966">
            <w:pPr>
              <w:pStyle w:val="tableheading"/>
            </w:pPr>
            <w:r>
              <w:t>Mandatory</w:t>
            </w:r>
          </w:p>
        </w:tc>
        <w:tc>
          <w:tcPr>
            <w:tcW w:w="1639" w:type="dxa"/>
          </w:tcPr>
          <w:p w14:paraId="6958B343" w14:textId="77777777" w:rsidR="00D572A9" w:rsidRDefault="00D572A9" w:rsidP="002D0966">
            <w:pPr>
              <w:pStyle w:val="tableheading"/>
            </w:pPr>
            <w:r>
              <w:t>Signature</w:t>
            </w:r>
          </w:p>
        </w:tc>
        <w:tc>
          <w:tcPr>
            <w:tcW w:w="2937" w:type="dxa"/>
          </w:tcPr>
          <w:p w14:paraId="0AE207F4" w14:textId="77777777" w:rsidR="00D572A9" w:rsidRDefault="00D572A9" w:rsidP="002D0966">
            <w:pPr>
              <w:pStyle w:val="tableheading"/>
            </w:pPr>
            <w:r>
              <w:t>Description</w:t>
            </w:r>
          </w:p>
        </w:tc>
      </w:tr>
      <w:tr w:rsidR="00D572A9" w14:paraId="41017AEC" w14:textId="77777777" w:rsidTr="002D0966">
        <w:tc>
          <w:tcPr>
            <w:tcW w:w="2889" w:type="dxa"/>
          </w:tcPr>
          <w:p w14:paraId="72C80001" w14:textId="6B081121" w:rsidR="00D572A9" w:rsidRPr="00F14C03" w:rsidRDefault="00D572A9" w:rsidP="002D0966">
            <w:pPr>
              <w:pStyle w:val="tableheading"/>
              <w:rPr>
                <w:b w:val="0"/>
              </w:rPr>
            </w:pPr>
            <w:r>
              <w:rPr>
                <w:b w:val="0"/>
              </w:rPr>
              <w:t>presetID</w:t>
            </w:r>
          </w:p>
        </w:tc>
        <w:tc>
          <w:tcPr>
            <w:tcW w:w="1141" w:type="dxa"/>
          </w:tcPr>
          <w:p w14:paraId="7DB5115C" w14:textId="77777777" w:rsidR="00D572A9" w:rsidRPr="00F14C03" w:rsidRDefault="00D572A9" w:rsidP="002D0966">
            <w:pPr>
              <w:pStyle w:val="tableheading"/>
              <w:rPr>
                <w:b w:val="0"/>
              </w:rPr>
            </w:pPr>
            <w:r>
              <w:rPr>
                <w:b w:val="0"/>
              </w:rPr>
              <w:t>Yes</w:t>
            </w:r>
          </w:p>
        </w:tc>
        <w:tc>
          <w:tcPr>
            <w:tcW w:w="1639" w:type="dxa"/>
          </w:tcPr>
          <w:p w14:paraId="2667DEF3" w14:textId="13F3A187" w:rsidR="00D572A9" w:rsidRPr="00F14C03" w:rsidRDefault="00D572A9" w:rsidP="002D0966">
            <w:pPr>
              <w:pStyle w:val="tableheading"/>
              <w:rPr>
                <w:b w:val="0"/>
              </w:rPr>
            </w:pPr>
            <w:r>
              <w:rPr>
                <w:b w:val="0"/>
              </w:rPr>
              <w:t>s</w:t>
            </w:r>
          </w:p>
        </w:tc>
        <w:tc>
          <w:tcPr>
            <w:tcW w:w="2937" w:type="dxa"/>
          </w:tcPr>
          <w:p w14:paraId="79E0D2BC" w14:textId="5DB643A3" w:rsidR="00D572A9" w:rsidRPr="00F14C03" w:rsidRDefault="00D572A9" w:rsidP="00D572A9">
            <w:pPr>
              <w:pStyle w:val="tableheading"/>
              <w:rPr>
                <w:b w:val="0"/>
              </w:rPr>
            </w:pPr>
            <w:r>
              <w:rPr>
                <w:b w:val="0"/>
              </w:rPr>
              <w:t>The ID of the preset to update.</w:t>
            </w:r>
          </w:p>
        </w:tc>
      </w:tr>
      <w:tr w:rsidR="00D572A9" w14:paraId="431C9781" w14:textId="77777777" w:rsidTr="002D0966">
        <w:tc>
          <w:tcPr>
            <w:tcW w:w="2889" w:type="dxa"/>
          </w:tcPr>
          <w:p w14:paraId="70D576B0" w14:textId="3247722F" w:rsidR="00D572A9" w:rsidRPr="00D572A9" w:rsidRDefault="00D572A9" w:rsidP="00D572A9">
            <w:pPr>
              <w:pStyle w:val="tableentry"/>
            </w:pPr>
            <w:r w:rsidRPr="00D572A9">
              <w:t>lampState</w:t>
            </w:r>
          </w:p>
        </w:tc>
        <w:tc>
          <w:tcPr>
            <w:tcW w:w="1141" w:type="dxa"/>
          </w:tcPr>
          <w:p w14:paraId="48373EAA" w14:textId="2C701996" w:rsidR="00D572A9" w:rsidRPr="00D572A9" w:rsidRDefault="00D572A9" w:rsidP="00D572A9">
            <w:pPr>
              <w:pStyle w:val="tableentry"/>
            </w:pPr>
            <w:r w:rsidRPr="00D572A9">
              <w:t>Yes</w:t>
            </w:r>
          </w:p>
        </w:tc>
        <w:tc>
          <w:tcPr>
            <w:tcW w:w="1639" w:type="dxa"/>
          </w:tcPr>
          <w:p w14:paraId="0A6BDC00" w14:textId="21461FCE" w:rsidR="00D572A9" w:rsidRPr="00D572A9" w:rsidRDefault="00D572A9" w:rsidP="00D572A9">
            <w:pPr>
              <w:pStyle w:val="tableentry"/>
            </w:pPr>
            <w:r w:rsidRPr="00D572A9">
              <w:t>a</w:t>
            </w:r>
            <w:r w:rsidR="00FD6F10">
              <w:t>{</w:t>
            </w:r>
            <w:r w:rsidRPr="00D572A9">
              <w:t>s</w:t>
            </w:r>
            <w:r w:rsidR="00FD6F10">
              <w:t>v}</w:t>
            </w:r>
          </w:p>
        </w:tc>
        <w:tc>
          <w:tcPr>
            <w:tcW w:w="2937" w:type="dxa"/>
          </w:tcPr>
          <w:p w14:paraId="66E3901D" w14:textId="4409577F" w:rsidR="00D572A9" w:rsidRPr="00D572A9" w:rsidRDefault="00D572A9" w:rsidP="00D572A9">
            <w:pPr>
              <w:pStyle w:val="tableentry"/>
            </w:pPr>
            <w:r w:rsidRPr="00D572A9">
              <w:t>The lamp state to represent the preset.</w:t>
            </w:r>
          </w:p>
        </w:tc>
      </w:tr>
    </w:tbl>
    <w:p w14:paraId="3445862E" w14:textId="77777777" w:rsidR="00D572A9" w:rsidRDefault="00D572A9" w:rsidP="00D572A9">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D572A9" w14:paraId="0D951AFA" w14:textId="77777777" w:rsidTr="002D0966">
        <w:trPr>
          <w:cnfStyle w:val="100000000000" w:firstRow="1" w:lastRow="0" w:firstColumn="0" w:lastColumn="0" w:oddVBand="0" w:evenVBand="0" w:oddHBand="0" w:evenHBand="0" w:firstRowFirstColumn="0" w:firstRowLastColumn="0" w:lastRowFirstColumn="0" w:lastRowLastColumn="0"/>
        </w:trPr>
        <w:tc>
          <w:tcPr>
            <w:tcW w:w="2890" w:type="dxa"/>
          </w:tcPr>
          <w:p w14:paraId="6A3973E4" w14:textId="77777777" w:rsidR="00D572A9" w:rsidRDefault="00D572A9" w:rsidP="002D0966">
            <w:pPr>
              <w:pStyle w:val="tableheading"/>
            </w:pPr>
            <w:r>
              <w:t>Parameter name</w:t>
            </w:r>
          </w:p>
        </w:tc>
        <w:tc>
          <w:tcPr>
            <w:tcW w:w="1141" w:type="dxa"/>
          </w:tcPr>
          <w:p w14:paraId="391FE239" w14:textId="77777777" w:rsidR="00D572A9" w:rsidRDefault="00D572A9" w:rsidP="002D0966">
            <w:pPr>
              <w:pStyle w:val="tableheading"/>
            </w:pPr>
            <w:r>
              <w:t>Mandatory</w:t>
            </w:r>
          </w:p>
        </w:tc>
        <w:tc>
          <w:tcPr>
            <w:tcW w:w="1638" w:type="dxa"/>
          </w:tcPr>
          <w:p w14:paraId="173669DE" w14:textId="77777777" w:rsidR="00D572A9" w:rsidRDefault="00D572A9" w:rsidP="002D0966">
            <w:pPr>
              <w:pStyle w:val="tableheading"/>
            </w:pPr>
            <w:r>
              <w:t>Return signature</w:t>
            </w:r>
          </w:p>
        </w:tc>
        <w:tc>
          <w:tcPr>
            <w:tcW w:w="2937" w:type="dxa"/>
          </w:tcPr>
          <w:p w14:paraId="1D88363A" w14:textId="77777777" w:rsidR="00D572A9" w:rsidRDefault="00D572A9" w:rsidP="002D0966">
            <w:pPr>
              <w:pStyle w:val="tableheading"/>
            </w:pPr>
            <w:r>
              <w:t>Description</w:t>
            </w:r>
          </w:p>
        </w:tc>
      </w:tr>
      <w:tr w:rsidR="00D572A9" w14:paraId="578F541D" w14:textId="77777777" w:rsidTr="002D0966">
        <w:tc>
          <w:tcPr>
            <w:tcW w:w="2890" w:type="dxa"/>
          </w:tcPr>
          <w:p w14:paraId="2C389C5F" w14:textId="77777777" w:rsidR="00D572A9" w:rsidRDefault="00D572A9" w:rsidP="002D0966">
            <w:pPr>
              <w:pStyle w:val="tableentry"/>
            </w:pPr>
            <w:r>
              <w:t>responseCode</w:t>
            </w:r>
          </w:p>
        </w:tc>
        <w:tc>
          <w:tcPr>
            <w:tcW w:w="1141" w:type="dxa"/>
          </w:tcPr>
          <w:p w14:paraId="12D3C128" w14:textId="77777777" w:rsidR="00D572A9" w:rsidRDefault="00D572A9" w:rsidP="002D0966">
            <w:pPr>
              <w:pStyle w:val="tableentry"/>
            </w:pPr>
            <w:r>
              <w:t>Yes</w:t>
            </w:r>
          </w:p>
        </w:tc>
        <w:tc>
          <w:tcPr>
            <w:tcW w:w="1638" w:type="dxa"/>
          </w:tcPr>
          <w:p w14:paraId="60A5CA6F" w14:textId="77777777" w:rsidR="00D572A9" w:rsidRDefault="00D572A9" w:rsidP="002D0966">
            <w:pPr>
              <w:pStyle w:val="tableentry"/>
            </w:pPr>
            <w:r>
              <w:t>u</w:t>
            </w:r>
          </w:p>
        </w:tc>
        <w:tc>
          <w:tcPr>
            <w:tcW w:w="2937" w:type="dxa"/>
          </w:tcPr>
          <w:p w14:paraId="5353F949" w14:textId="77777777" w:rsidR="00D572A9" w:rsidRDefault="00D572A9" w:rsidP="002D0966">
            <w:pPr>
              <w:pStyle w:val="tableentry"/>
            </w:pPr>
            <w:r>
              <w:t>The result code of the operation.</w:t>
            </w:r>
          </w:p>
        </w:tc>
      </w:tr>
      <w:tr w:rsidR="00D572A9" w14:paraId="62AF9242" w14:textId="77777777" w:rsidTr="002D0966">
        <w:tc>
          <w:tcPr>
            <w:tcW w:w="2890" w:type="dxa"/>
          </w:tcPr>
          <w:p w14:paraId="309ABA46" w14:textId="77777777" w:rsidR="00D572A9" w:rsidRDefault="00D572A9" w:rsidP="002D0966">
            <w:pPr>
              <w:pStyle w:val="tableentry"/>
            </w:pPr>
            <w:r>
              <w:t>presetID</w:t>
            </w:r>
          </w:p>
        </w:tc>
        <w:tc>
          <w:tcPr>
            <w:tcW w:w="1141" w:type="dxa"/>
          </w:tcPr>
          <w:p w14:paraId="3AE8CBD3" w14:textId="77777777" w:rsidR="00D572A9" w:rsidRDefault="00D572A9" w:rsidP="002D0966">
            <w:pPr>
              <w:pStyle w:val="tableentry"/>
            </w:pPr>
            <w:r>
              <w:t>Yes</w:t>
            </w:r>
          </w:p>
        </w:tc>
        <w:tc>
          <w:tcPr>
            <w:tcW w:w="1638" w:type="dxa"/>
          </w:tcPr>
          <w:p w14:paraId="0FE02091" w14:textId="77777777" w:rsidR="00D572A9" w:rsidRDefault="00D572A9" w:rsidP="002D0966">
            <w:pPr>
              <w:pStyle w:val="tableentry"/>
            </w:pPr>
            <w:r>
              <w:t>s</w:t>
            </w:r>
          </w:p>
        </w:tc>
        <w:tc>
          <w:tcPr>
            <w:tcW w:w="2937" w:type="dxa"/>
          </w:tcPr>
          <w:p w14:paraId="244E1605" w14:textId="01CCDB28" w:rsidR="00D572A9" w:rsidRDefault="00D572A9" w:rsidP="00D572A9">
            <w:pPr>
              <w:pStyle w:val="tableentry"/>
            </w:pPr>
            <w:r>
              <w:t>The ID of the updated preset.</w:t>
            </w:r>
          </w:p>
        </w:tc>
      </w:tr>
    </w:tbl>
    <w:p w14:paraId="048AE305" w14:textId="77777777" w:rsidR="00D572A9" w:rsidRDefault="00D572A9" w:rsidP="00D572A9">
      <w:pPr>
        <w:pStyle w:val="body"/>
        <w:rPr>
          <w:b/>
        </w:rPr>
      </w:pPr>
      <w:r>
        <w:rPr>
          <w:b/>
        </w:rPr>
        <w:t>Description</w:t>
      </w:r>
    </w:p>
    <w:p w14:paraId="5F33DFA7" w14:textId="46379F77" w:rsidR="00D572A9" w:rsidRPr="00D03C1A" w:rsidRDefault="00D572A9" w:rsidP="00D572A9">
      <w:pPr>
        <w:pStyle w:val="body"/>
      </w:pPr>
      <w:r>
        <w:lastRenderedPageBreak/>
        <w:t>Updates an existing preset on the controller.</w:t>
      </w:r>
    </w:p>
    <w:p w14:paraId="7EFB30B3" w14:textId="483B9842" w:rsidR="000538CF" w:rsidRDefault="00FD6F10" w:rsidP="000538CF">
      <w:pPr>
        <w:pStyle w:val="Heading3"/>
      </w:pPr>
      <w:bookmarkStart w:id="76" w:name="_Toc408387030"/>
      <w:r>
        <w:t>Delete</w:t>
      </w:r>
      <w:r w:rsidR="000538CF">
        <w:t>Preset</w:t>
      </w:r>
      <w:bookmarkEnd w:id="76"/>
    </w:p>
    <w:p w14:paraId="058845A2" w14:textId="77777777" w:rsidR="000538CF" w:rsidRDefault="000538CF" w:rsidP="000538CF">
      <w:pPr>
        <w:pStyle w:val="body"/>
        <w:rPr>
          <w:b/>
        </w:rPr>
      </w:pPr>
      <w:r>
        <w:rPr>
          <w:b/>
        </w:rPr>
        <w:t>Inputs</w:t>
      </w:r>
    </w:p>
    <w:tbl>
      <w:tblPr>
        <w:tblStyle w:val="Tablegeneric"/>
        <w:tblW w:w="8606" w:type="dxa"/>
        <w:tblInd w:w="835" w:type="dxa"/>
        <w:tblLook w:val="04A0" w:firstRow="1" w:lastRow="0" w:firstColumn="1" w:lastColumn="0" w:noHBand="0" w:noVBand="1"/>
      </w:tblPr>
      <w:tblGrid>
        <w:gridCol w:w="2889"/>
        <w:gridCol w:w="1141"/>
        <w:gridCol w:w="1639"/>
        <w:gridCol w:w="2937"/>
      </w:tblGrid>
      <w:tr w:rsidR="000538CF" w14:paraId="4E64BB00" w14:textId="77777777" w:rsidTr="002D0966">
        <w:trPr>
          <w:cnfStyle w:val="100000000000" w:firstRow="1" w:lastRow="0" w:firstColumn="0" w:lastColumn="0" w:oddVBand="0" w:evenVBand="0" w:oddHBand="0" w:evenHBand="0" w:firstRowFirstColumn="0" w:firstRowLastColumn="0" w:lastRowFirstColumn="0" w:lastRowLastColumn="0"/>
        </w:trPr>
        <w:tc>
          <w:tcPr>
            <w:tcW w:w="2889" w:type="dxa"/>
          </w:tcPr>
          <w:p w14:paraId="57E3FC0A" w14:textId="77777777" w:rsidR="000538CF" w:rsidRDefault="000538CF" w:rsidP="002D0966">
            <w:pPr>
              <w:pStyle w:val="tableheading"/>
            </w:pPr>
            <w:r>
              <w:t>Parameter name</w:t>
            </w:r>
          </w:p>
        </w:tc>
        <w:tc>
          <w:tcPr>
            <w:tcW w:w="1141" w:type="dxa"/>
          </w:tcPr>
          <w:p w14:paraId="60490191" w14:textId="77777777" w:rsidR="000538CF" w:rsidRDefault="000538CF" w:rsidP="002D0966">
            <w:pPr>
              <w:pStyle w:val="tableheading"/>
            </w:pPr>
            <w:r>
              <w:t>Mandatory</w:t>
            </w:r>
          </w:p>
        </w:tc>
        <w:tc>
          <w:tcPr>
            <w:tcW w:w="1639" w:type="dxa"/>
          </w:tcPr>
          <w:p w14:paraId="6BCE1421" w14:textId="77777777" w:rsidR="000538CF" w:rsidRDefault="000538CF" w:rsidP="002D0966">
            <w:pPr>
              <w:pStyle w:val="tableheading"/>
            </w:pPr>
            <w:r>
              <w:t>Signature</w:t>
            </w:r>
          </w:p>
        </w:tc>
        <w:tc>
          <w:tcPr>
            <w:tcW w:w="2937" w:type="dxa"/>
          </w:tcPr>
          <w:p w14:paraId="5BE72AE0" w14:textId="77777777" w:rsidR="000538CF" w:rsidRDefault="000538CF" w:rsidP="002D0966">
            <w:pPr>
              <w:pStyle w:val="tableheading"/>
            </w:pPr>
            <w:r>
              <w:t>Description</w:t>
            </w:r>
          </w:p>
        </w:tc>
      </w:tr>
      <w:tr w:rsidR="000538CF" w14:paraId="1BA6CBB6" w14:textId="77777777" w:rsidTr="002D0966">
        <w:tc>
          <w:tcPr>
            <w:tcW w:w="2889" w:type="dxa"/>
          </w:tcPr>
          <w:p w14:paraId="0966D0DC" w14:textId="77777777" w:rsidR="000538CF" w:rsidRPr="00F14C03" w:rsidRDefault="000538CF" w:rsidP="002D0966">
            <w:pPr>
              <w:pStyle w:val="tableheading"/>
              <w:rPr>
                <w:b w:val="0"/>
              </w:rPr>
            </w:pPr>
            <w:r>
              <w:rPr>
                <w:b w:val="0"/>
              </w:rPr>
              <w:t>presetID</w:t>
            </w:r>
          </w:p>
        </w:tc>
        <w:tc>
          <w:tcPr>
            <w:tcW w:w="1141" w:type="dxa"/>
          </w:tcPr>
          <w:p w14:paraId="486743F0" w14:textId="77777777" w:rsidR="000538CF" w:rsidRPr="00F14C03" w:rsidRDefault="000538CF" w:rsidP="002D0966">
            <w:pPr>
              <w:pStyle w:val="tableheading"/>
              <w:rPr>
                <w:b w:val="0"/>
              </w:rPr>
            </w:pPr>
            <w:r>
              <w:rPr>
                <w:b w:val="0"/>
              </w:rPr>
              <w:t>Yes</w:t>
            </w:r>
          </w:p>
        </w:tc>
        <w:tc>
          <w:tcPr>
            <w:tcW w:w="1639" w:type="dxa"/>
          </w:tcPr>
          <w:p w14:paraId="3CA63AFC" w14:textId="4A860ED3" w:rsidR="000538CF" w:rsidRPr="00F14C03" w:rsidRDefault="000538CF" w:rsidP="002D0966">
            <w:pPr>
              <w:pStyle w:val="tableheading"/>
              <w:rPr>
                <w:b w:val="0"/>
              </w:rPr>
            </w:pPr>
            <w:r>
              <w:rPr>
                <w:b w:val="0"/>
              </w:rPr>
              <w:t>s</w:t>
            </w:r>
          </w:p>
        </w:tc>
        <w:tc>
          <w:tcPr>
            <w:tcW w:w="2937" w:type="dxa"/>
          </w:tcPr>
          <w:p w14:paraId="5031A57F" w14:textId="5821E042" w:rsidR="000538CF" w:rsidRPr="00F14C03" w:rsidRDefault="000538CF" w:rsidP="000538CF">
            <w:pPr>
              <w:pStyle w:val="tableheading"/>
              <w:rPr>
                <w:b w:val="0"/>
              </w:rPr>
            </w:pPr>
            <w:r>
              <w:rPr>
                <w:b w:val="0"/>
              </w:rPr>
              <w:t>The ID of the preset to delete.</w:t>
            </w:r>
          </w:p>
        </w:tc>
      </w:tr>
    </w:tbl>
    <w:p w14:paraId="10F30F95" w14:textId="77777777" w:rsidR="000538CF" w:rsidRDefault="000538CF" w:rsidP="000538CF">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0538CF" w14:paraId="75D4D0F2" w14:textId="77777777" w:rsidTr="002D0966">
        <w:trPr>
          <w:cnfStyle w:val="100000000000" w:firstRow="1" w:lastRow="0" w:firstColumn="0" w:lastColumn="0" w:oddVBand="0" w:evenVBand="0" w:oddHBand="0" w:evenHBand="0" w:firstRowFirstColumn="0" w:firstRowLastColumn="0" w:lastRowFirstColumn="0" w:lastRowLastColumn="0"/>
        </w:trPr>
        <w:tc>
          <w:tcPr>
            <w:tcW w:w="2890" w:type="dxa"/>
          </w:tcPr>
          <w:p w14:paraId="57A9847E" w14:textId="77777777" w:rsidR="000538CF" w:rsidRDefault="000538CF" w:rsidP="002D0966">
            <w:pPr>
              <w:pStyle w:val="tableheading"/>
            </w:pPr>
            <w:r>
              <w:t>Parameter name</w:t>
            </w:r>
          </w:p>
        </w:tc>
        <w:tc>
          <w:tcPr>
            <w:tcW w:w="1141" w:type="dxa"/>
          </w:tcPr>
          <w:p w14:paraId="1D4CCCE9" w14:textId="77777777" w:rsidR="000538CF" w:rsidRDefault="000538CF" w:rsidP="002D0966">
            <w:pPr>
              <w:pStyle w:val="tableheading"/>
            </w:pPr>
            <w:r>
              <w:t>Mandatory</w:t>
            </w:r>
          </w:p>
        </w:tc>
        <w:tc>
          <w:tcPr>
            <w:tcW w:w="1638" w:type="dxa"/>
          </w:tcPr>
          <w:p w14:paraId="265DD924" w14:textId="77777777" w:rsidR="000538CF" w:rsidRDefault="000538CF" w:rsidP="002D0966">
            <w:pPr>
              <w:pStyle w:val="tableheading"/>
            </w:pPr>
            <w:r>
              <w:t>Return signature</w:t>
            </w:r>
          </w:p>
        </w:tc>
        <w:tc>
          <w:tcPr>
            <w:tcW w:w="2937" w:type="dxa"/>
          </w:tcPr>
          <w:p w14:paraId="79601364" w14:textId="77777777" w:rsidR="000538CF" w:rsidRDefault="000538CF" w:rsidP="002D0966">
            <w:pPr>
              <w:pStyle w:val="tableheading"/>
            </w:pPr>
            <w:r>
              <w:t>Description</w:t>
            </w:r>
          </w:p>
        </w:tc>
      </w:tr>
      <w:tr w:rsidR="000538CF" w14:paraId="61FEB7DA" w14:textId="77777777" w:rsidTr="002D0966">
        <w:tc>
          <w:tcPr>
            <w:tcW w:w="2890" w:type="dxa"/>
          </w:tcPr>
          <w:p w14:paraId="0060CA3B" w14:textId="77777777" w:rsidR="000538CF" w:rsidRDefault="000538CF" w:rsidP="002D0966">
            <w:pPr>
              <w:pStyle w:val="tableentry"/>
            </w:pPr>
            <w:r>
              <w:t>responseCode</w:t>
            </w:r>
          </w:p>
        </w:tc>
        <w:tc>
          <w:tcPr>
            <w:tcW w:w="1141" w:type="dxa"/>
          </w:tcPr>
          <w:p w14:paraId="1C3AE5B8" w14:textId="77777777" w:rsidR="000538CF" w:rsidRDefault="000538CF" w:rsidP="002D0966">
            <w:pPr>
              <w:pStyle w:val="tableentry"/>
            </w:pPr>
            <w:r>
              <w:t>Yes</w:t>
            </w:r>
          </w:p>
        </w:tc>
        <w:tc>
          <w:tcPr>
            <w:tcW w:w="1638" w:type="dxa"/>
          </w:tcPr>
          <w:p w14:paraId="1A8B84BC" w14:textId="77777777" w:rsidR="000538CF" w:rsidRDefault="000538CF" w:rsidP="002D0966">
            <w:pPr>
              <w:pStyle w:val="tableentry"/>
            </w:pPr>
            <w:r>
              <w:t>u</w:t>
            </w:r>
          </w:p>
        </w:tc>
        <w:tc>
          <w:tcPr>
            <w:tcW w:w="2937" w:type="dxa"/>
          </w:tcPr>
          <w:p w14:paraId="756FEDB2" w14:textId="77777777" w:rsidR="000538CF" w:rsidRDefault="000538CF" w:rsidP="002D0966">
            <w:pPr>
              <w:pStyle w:val="tableentry"/>
            </w:pPr>
            <w:r>
              <w:t>The result code of the operation.</w:t>
            </w:r>
          </w:p>
        </w:tc>
      </w:tr>
      <w:tr w:rsidR="000538CF" w14:paraId="27B94C07" w14:textId="77777777" w:rsidTr="002D0966">
        <w:tc>
          <w:tcPr>
            <w:tcW w:w="2890" w:type="dxa"/>
          </w:tcPr>
          <w:p w14:paraId="03E01F82" w14:textId="77777777" w:rsidR="000538CF" w:rsidRDefault="000538CF" w:rsidP="002D0966">
            <w:pPr>
              <w:pStyle w:val="tableentry"/>
            </w:pPr>
            <w:r>
              <w:t>presetID</w:t>
            </w:r>
          </w:p>
        </w:tc>
        <w:tc>
          <w:tcPr>
            <w:tcW w:w="1141" w:type="dxa"/>
          </w:tcPr>
          <w:p w14:paraId="482574A0" w14:textId="77777777" w:rsidR="000538CF" w:rsidRDefault="000538CF" w:rsidP="002D0966">
            <w:pPr>
              <w:pStyle w:val="tableentry"/>
            </w:pPr>
            <w:r>
              <w:t>Yes</w:t>
            </w:r>
          </w:p>
        </w:tc>
        <w:tc>
          <w:tcPr>
            <w:tcW w:w="1638" w:type="dxa"/>
          </w:tcPr>
          <w:p w14:paraId="5FF7F304" w14:textId="77777777" w:rsidR="000538CF" w:rsidRDefault="000538CF" w:rsidP="002D0966">
            <w:pPr>
              <w:pStyle w:val="tableentry"/>
            </w:pPr>
            <w:r>
              <w:t>s</w:t>
            </w:r>
          </w:p>
        </w:tc>
        <w:tc>
          <w:tcPr>
            <w:tcW w:w="2937" w:type="dxa"/>
          </w:tcPr>
          <w:p w14:paraId="4632D8F0" w14:textId="26B23565" w:rsidR="000538CF" w:rsidRDefault="000538CF" w:rsidP="000538CF">
            <w:pPr>
              <w:pStyle w:val="tableentry"/>
            </w:pPr>
            <w:r>
              <w:t>The ID of the deleted preset.</w:t>
            </w:r>
          </w:p>
        </w:tc>
      </w:tr>
    </w:tbl>
    <w:p w14:paraId="0AA65E0C" w14:textId="77777777" w:rsidR="000538CF" w:rsidRDefault="000538CF" w:rsidP="000538CF">
      <w:pPr>
        <w:pStyle w:val="body"/>
        <w:rPr>
          <w:b/>
        </w:rPr>
      </w:pPr>
      <w:r>
        <w:rPr>
          <w:b/>
        </w:rPr>
        <w:t>Description</w:t>
      </w:r>
    </w:p>
    <w:p w14:paraId="2B7299FF" w14:textId="15AFCAE6" w:rsidR="000538CF" w:rsidRDefault="000538CF" w:rsidP="000538CF">
      <w:pPr>
        <w:pStyle w:val="body"/>
      </w:pPr>
      <w:r>
        <w:t>Deletes an existing preset on the controller.</w:t>
      </w:r>
    </w:p>
    <w:p w14:paraId="7B583A6C" w14:textId="6EE04151" w:rsidR="00FD6F10" w:rsidRDefault="00FD6F10" w:rsidP="00FD6F10">
      <w:pPr>
        <w:pStyle w:val="Heading3"/>
      </w:pPr>
      <w:bookmarkStart w:id="77" w:name="_Toc408387031"/>
      <w:r>
        <w:t>GetPreset</w:t>
      </w:r>
      <w:bookmarkEnd w:id="77"/>
    </w:p>
    <w:p w14:paraId="02C63AD9" w14:textId="77777777" w:rsidR="00FD6F10" w:rsidRDefault="00FD6F10" w:rsidP="00FD6F10">
      <w:pPr>
        <w:pStyle w:val="body"/>
        <w:rPr>
          <w:b/>
        </w:rPr>
      </w:pPr>
      <w:r>
        <w:rPr>
          <w:b/>
        </w:rPr>
        <w:t>Inputs</w:t>
      </w:r>
    </w:p>
    <w:tbl>
      <w:tblPr>
        <w:tblStyle w:val="Tablegeneric"/>
        <w:tblW w:w="8606" w:type="dxa"/>
        <w:tblInd w:w="835" w:type="dxa"/>
        <w:tblLook w:val="04A0" w:firstRow="1" w:lastRow="0" w:firstColumn="1" w:lastColumn="0" w:noHBand="0" w:noVBand="1"/>
      </w:tblPr>
      <w:tblGrid>
        <w:gridCol w:w="2889"/>
        <w:gridCol w:w="1141"/>
        <w:gridCol w:w="1639"/>
        <w:gridCol w:w="2937"/>
      </w:tblGrid>
      <w:tr w:rsidR="00FD6F10" w14:paraId="453B7C48" w14:textId="77777777" w:rsidTr="002D0966">
        <w:trPr>
          <w:cnfStyle w:val="100000000000" w:firstRow="1" w:lastRow="0" w:firstColumn="0" w:lastColumn="0" w:oddVBand="0" w:evenVBand="0" w:oddHBand="0" w:evenHBand="0" w:firstRowFirstColumn="0" w:firstRowLastColumn="0" w:lastRowFirstColumn="0" w:lastRowLastColumn="0"/>
        </w:trPr>
        <w:tc>
          <w:tcPr>
            <w:tcW w:w="2889" w:type="dxa"/>
          </w:tcPr>
          <w:p w14:paraId="09CC42D2" w14:textId="77777777" w:rsidR="00FD6F10" w:rsidRDefault="00FD6F10" w:rsidP="002D0966">
            <w:pPr>
              <w:pStyle w:val="tableheading"/>
            </w:pPr>
            <w:r>
              <w:t>Parameter name</w:t>
            </w:r>
          </w:p>
        </w:tc>
        <w:tc>
          <w:tcPr>
            <w:tcW w:w="1141" w:type="dxa"/>
          </w:tcPr>
          <w:p w14:paraId="7C2C174D" w14:textId="77777777" w:rsidR="00FD6F10" w:rsidRDefault="00FD6F10" w:rsidP="002D0966">
            <w:pPr>
              <w:pStyle w:val="tableheading"/>
            </w:pPr>
            <w:r>
              <w:t>Mandatory</w:t>
            </w:r>
          </w:p>
        </w:tc>
        <w:tc>
          <w:tcPr>
            <w:tcW w:w="1639" w:type="dxa"/>
          </w:tcPr>
          <w:p w14:paraId="4286F1D4" w14:textId="77777777" w:rsidR="00FD6F10" w:rsidRDefault="00FD6F10" w:rsidP="002D0966">
            <w:pPr>
              <w:pStyle w:val="tableheading"/>
            </w:pPr>
            <w:r>
              <w:t>Signature</w:t>
            </w:r>
          </w:p>
        </w:tc>
        <w:tc>
          <w:tcPr>
            <w:tcW w:w="2937" w:type="dxa"/>
          </w:tcPr>
          <w:p w14:paraId="4DF82F4D" w14:textId="77777777" w:rsidR="00FD6F10" w:rsidRDefault="00FD6F10" w:rsidP="002D0966">
            <w:pPr>
              <w:pStyle w:val="tableheading"/>
            </w:pPr>
            <w:r>
              <w:t>Description</w:t>
            </w:r>
          </w:p>
        </w:tc>
      </w:tr>
      <w:tr w:rsidR="00FD6F10" w14:paraId="5732C7BC" w14:textId="77777777" w:rsidTr="002D0966">
        <w:tc>
          <w:tcPr>
            <w:tcW w:w="2889" w:type="dxa"/>
          </w:tcPr>
          <w:p w14:paraId="161BB1CC" w14:textId="77777777" w:rsidR="00FD6F10" w:rsidRPr="00F14C03" w:rsidRDefault="00FD6F10" w:rsidP="002D0966">
            <w:pPr>
              <w:pStyle w:val="tableheading"/>
              <w:rPr>
                <w:b w:val="0"/>
              </w:rPr>
            </w:pPr>
            <w:r>
              <w:rPr>
                <w:b w:val="0"/>
              </w:rPr>
              <w:t>presetID</w:t>
            </w:r>
          </w:p>
        </w:tc>
        <w:tc>
          <w:tcPr>
            <w:tcW w:w="1141" w:type="dxa"/>
          </w:tcPr>
          <w:p w14:paraId="3F809835" w14:textId="77777777" w:rsidR="00FD6F10" w:rsidRPr="00F14C03" w:rsidRDefault="00FD6F10" w:rsidP="002D0966">
            <w:pPr>
              <w:pStyle w:val="tableheading"/>
              <w:rPr>
                <w:b w:val="0"/>
              </w:rPr>
            </w:pPr>
            <w:r>
              <w:rPr>
                <w:b w:val="0"/>
              </w:rPr>
              <w:t>Yes</w:t>
            </w:r>
          </w:p>
        </w:tc>
        <w:tc>
          <w:tcPr>
            <w:tcW w:w="1639" w:type="dxa"/>
          </w:tcPr>
          <w:p w14:paraId="435BEC77" w14:textId="77777777" w:rsidR="00FD6F10" w:rsidRPr="00F14C03" w:rsidRDefault="00FD6F10" w:rsidP="002D0966">
            <w:pPr>
              <w:pStyle w:val="tableheading"/>
              <w:rPr>
                <w:b w:val="0"/>
              </w:rPr>
            </w:pPr>
            <w:r>
              <w:rPr>
                <w:b w:val="0"/>
              </w:rPr>
              <w:t>as</w:t>
            </w:r>
          </w:p>
        </w:tc>
        <w:tc>
          <w:tcPr>
            <w:tcW w:w="2937" w:type="dxa"/>
          </w:tcPr>
          <w:p w14:paraId="388B6873" w14:textId="63D7A1EF" w:rsidR="00FD6F10" w:rsidRPr="00F14C03" w:rsidRDefault="00FD6F10" w:rsidP="00866C97">
            <w:pPr>
              <w:pStyle w:val="tableheading"/>
              <w:rPr>
                <w:b w:val="0"/>
              </w:rPr>
            </w:pPr>
            <w:r>
              <w:rPr>
                <w:b w:val="0"/>
              </w:rPr>
              <w:t xml:space="preserve">The ID of the preset to </w:t>
            </w:r>
            <w:r w:rsidR="00866C97">
              <w:rPr>
                <w:b w:val="0"/>
              </w:rPr>
              <w:t>query</w:t>
            </w:r>
            <w:r>
              <w:rPr>
                <w:b w:val="0"/>
              </w:rPr>
              <w:t>.</w:t>
            </w:r>
          </w:p>
        </w:tc>
      </w:tr>
    </w:tbl>
    <w:p w14:paraId="52256DD5" w14:textId="77777777" w:rsidR="00FD6F10" w:rsidRDefault="00FD6F10" w:rsidP="00FD6F10">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FD6F10" w14:paraId="2CFF1BB9" w14:textId="77777777" w:rsidTr="002D0966">
        <w:trPr>
          <w:cnfStyle w:val="100000000000" w:firstRow="1" w:lastRow="0" w:firstColumn="0" w:lastColumn="0" w:oddVBand="0" w:evenVBand="0" w:oddHBand="0" w:evenHBand="0" w:firstRowFirstColumn="0" w:firstRowLastColumn="0" w:lastRowFirstColumn="0" w:lastRowLastColumn="0"/>
        </w:trPr>
        <w:tc>
          <w:tcPr>
            <w:tcW w:w="2890" w:type="dxa"/>
          </w:tcPr>
          <w:p w14:paraId="00F36BDC" w14:textId="77777777" w:rsidR="00FD6F10" w:rsidRDefault="00FD6F10" w:rsidP="002D0966">
            <w:pPr>
              <w:pStyle w:val="tableheading"/>
            </w:pPr>
            <w:r>
              <w:t>Parameter name</w:t>
            </w:r>
          </w:p>
        </w:tc>
        <w:tc>
          <w:tcPr>
            <w:tcW w:w="1141" w:type="dxa"/>
          </w:tcPr>
          <w:p w14:paraId="157D847B" w14:textId="77777777" w:rsidR="00FD6F10" w:rsidRDefault="00FD6F10" w:rsidP="002D0966">
            <w:pPr>
              <w:pStyle w:val="tableheading"/>
            </w:pPr>
            <w:r>
              <w:t>Mandatory</w:t>
            </w:r>
          </w:p>
        </w:tc>
        <w:tc>
          <w:tcPr>
            <w:tcW w:w="1638" w:type="dxa"/>
          </w:tcPr>
          <w:p w14:paraId="0B5026F3" w14:textId="77777777" w:rsidR="00FD6F10" w:rsidRDefault="00FD6F10" w:rsidP="002D0966">
            <w:pPr>
              <w:pStyle w:val="tableheading"/>
            </w:pPr>
            <w:r>
              <w:t>Return signature</w:t>
            </w:r>
          </w:p>
        </w:tc>
        <w:tc>
          <w:tcPr>
            <w:tcW w:w="2937" w:type="dxa"/>
          </w:tcPr>
          <w:p w14:paraId="1CF2E31A" w14:textId="77777777" w:rsidR="00FD6F10" w:rsidRDefault="00FD6F10" w:rsidP="002D0966">
            <w:pPr>
              <w:pStyle w:val="tableheading"/>
            </w:pPr>
            <w:r>
              <w:t>Description</w:t>
            </w:r>
          </w:p>
        </w:tc>
      </w:tr>
      <w:tr w:rsidR="00FD6F10" w14:paraId="55A46146" w14:textId="77777777" w:rsidTr="002D0966">
        <w:tc>
          <w:tcPr>
            <w:tcW w:w="2890" w:type="dxa"/>
          </w:tcPr>
          <w:p w14:paraId="51D75E09" w14:textId="77777777" w:rsidR="00FD6F10" w:rsidRDefault="00FD6F10" w:rsidP="002D0966">
            <w:pPr>
              <w:pStyle w:val="tableentry"/>
            </w:pPr>
            <w:r>
              <w:t>responseCode</w:t>
            </w:r>
          </w:p>
        </w:tc>
        <w:tc>
          <w:tcPr>
            <w:tcW w:w="1141" w:type="dxa"/>
          </w:tcPr>
          <w:p w14:paraId="4E3F6EF3" w14:textId="77777777" w:rsidR="00FD6F10" w:rsidRDefault="00FD6F10" w:rsidP="002D0966">
            <w:pPr>
              <w:pStyle w:val="tableentry"/>
            </w:pPr>
            <w:r>
              <w:t>Yes</w:t>
            </w:r>
          </w:p>
        </w:tc>
        <w:tc>
          <w:tcPr>
            <w:tcW w:w="1638" w:type="dxa"/>
          </w:tcPr>
          <w:p w14:paraId="7290432E" w14:textId="77777777" w:rsidR="00FD6F10" w:rsidRDefault="00FD6F10" w:rsidP="002D0966">
            <w:pPr>
              <w:pStyle w:val="tableentry"/>
            </w:pPr>
            <w:r>
              <w:t>u</w:t>
            </w:r>
          </w:p>
        </w:tc>
        <w:tc>
          <w:tcPr>
            <w:tcW w:w="2937" w:type="dxa"/>
          </w:tcPr>
          <w:p w14:paraId="236E32ED" w14:textId="77777777" w:rsidR="00FD6F10" w:rsidRDefault="00FD6F10" w:rsidP="002D0966">
            <w:pPr>
              <w:pStyle w:val="tableentry"/>
            </w:pPr>
            <w:r>
              <w:t>The result code of the operation.</w:t>
            </w:r>
          </w:p>
        </w:tc>
      </w:tr>
      <w:tr w:rsidR="00FD6F10" w14:paraId="61833278" w14:textId="77777777" w:rsidTr="002D0966">
        <w:tc>
          <w:tcPr>
            <w:tcW w:w="2890" w:type="dxa"/>
          </w:tcPr>
          <w:p w14:paraId="1E349698" w14:textId="77777777" w:rsidR="00FD6F10" w:rsidRDefault="00FD6F10" w:rsidP="002D0966">
            <w:pPr>
              <w:pStyle w:val="tableentry"/>
            </w:pPr>
            <w:r>
              <w:t>presetID</w:t>
            </w:r>
          </w:p>
        </w:tc>
        <w:tc>
          <w:tcPr>
            <w:tcW w:w="1141" w:type="dxa"/>
          </w:tcPr>
          <w:p w14:paraId="628208BA" w14:textId="77777777" w:rsidR="00FD6F10" w:rsidRDefault="00FD6F10" w:rsidP="002D0966">
            <w:pPr>
              <w:pStyle w:val="tableentry"/>
            </w:pPr>
            <w:r>
              <w:t>Yes</w:t>
            </w:r>
          </w:p>
        </w:tc>
        <w:tc>
          <w:tcPr>
            <w:tcW w:w="1638" w:type="dxa"/>
          </w:tcPr>
          <w:p w14:paraId="3195BAA9" w14:textId="77777777" w:rsidR="00FD6F10" w:rsidRDefault="00FD6F10" w:rsidP="002D0966">
            <w:pPr>
              <w:pStyle w:val="tableentry"/>
            </w:pPr>
            <w:r>
              <w:t>s</w:t>
            </w:r>
          </w:p>
        </w:tc>
        <w:tc>
          <w:tcPr>
            <w:tcW w:w="2937" w:type="dxa"/>
          </w:tcPr>
          <w:p w14:paraId="5826BF3B" w14:textId="6EBD41A9" w:rsidR="00FD6F10" w:rsidRDefault="00FD6F10" w:rsidP="00192364">
            <w:pPr>
              <w:pStyle w:val="tableentry"/>
            </w:pPr>
            <w:r>
              <w:t xml:space="preserve">The ID of the </w:t>
            </w:r>
            <w:r w:rsidR="00192364">
              <w:t>queried</w:t>
            </w:r>
            <w:r>
              <w:t xml:space="preserve"> preset.</w:t>
            </w:r>
          </w:p>
        </w:tc>
      </w:tr>
      <w:tr w:rsidR="00FD6F10" w14:paraId="1E393A5B" w14:textId="77777777" w:rsidTr="002D0966">
        <w:tc>
          <w:tcPr>
            <w:tcW w:w="2890" w:type="dxa"/>
          </w:tcPr>
          <w:p w14:paraId="47EAFD35" w14:textId="148083A9" w:rsidR="00FD6F10" w:rsidRDefault="00FD6F10" w:rsidP="002D0966">
            <w:pPr>
              <w:pStyle w:val="tableentry"/>
            </w:pPr>
            <w:r>
              <w:t>lampState</w:t>
            </w:r>
          </w:p>
        </w:tc>
        <w:tc>
          <w:tcPr>
            <w:tcW w:w="1141" w:type="dxa"/>
          </w:tcPr>
          <w:p w14:paraId="1D00A629" w14:textId="2147B2A1" w:rsidR="00FD6F10" w:rsidRDefault="00FD6F10" w:rsidP="002D0966">
            <w:pPr>
              <w:pStyle w:val="tableentry"/>
            </w:pPr>
            <w:r>
              <w:t>Yes</w:t>
            </w:r>
          </w:p>
        </w:tc>
        <w:tc>
          <w:tcPr>
            <w:tcW w:w="1638" w:type="dxa"/>
          </w:tcPr>
          <w:p w14:paraId="3CF32672" w14:textId="33B1E409" w:rsidR="00FD6F10" w:rsidRDefault="00FD6F10" w:rsidP="002D0966">
            <w:pPr>
              <w:pStyle w:val="tableentry"/>
            </w:pPr>
            <w:r>
              <w:t>a{sv}</w:t>
            </w:r>
          </w:p>
        </w:tc>
        <w:tc>
          <w:tcPr>
            <w:tcW w:w="2937" w:type="dxa"/>
          </w:tcPr>
          <w:p w14:paraId="5716BC0E" w14:textId="4C38E2FE" w:rsidR="00FD6F10" w:rsidRDefault="00FD6F10" w:rsidP="002D0966">
            <w:pPr>
              <w:pStyle w:val="tableentry"/>
            </w:pPr>
            <w:r>
              <w:t>The lamp state representing the preset.</w:t>
            </w:r>
          </w:p>
        </w:tc>
      </w:tr>
    </w:tbl>
    <w:p w14:paraId="0133FEFD" w14:textId="77777777" w:rsidR="00FD6F10" w:rsidRDefault="00FD6F10" w:rsidP="00FD6F10">
      <w:pPr>
        <w:pStyle w:val="body"/>
        <w:rPr>
          <w:b/>
        </w:rPr>
      </w:pPr>
      <w:r>
        <w:rPr>
          <w:b/>
        </w:rPr>
        <w:t>Description</w:t>
      </w:r>
    </w:p>
    <w:p w14:paraId="7B91CF39" w14:textId="7C13E3FC" w:rsidR="00031F4E" w:rsidRPr="00031F4E" w:rsidRDefault="00FD6F10" w:rsidP="00DC7082">
      <w:pPr>
        <w:pStyle w:val="body"/>
      </w:pPr>
      <w:r>
        <w:t>Fetches a preset that exists on the controller.</w:t>
      </w:r>
    </w:p>
    <w:p w14:paraId="3058736A" w14:textId="77777777" w:rsidR="008C5239" w:rsidRDefault="008C5239" w:rsidP="008C5239">
      <w:pPr>
        <w:pStyle w:val="Heading2"/>
      </w:pPr>
      <w:bookmarkStart w:id="78" w:name="_Toc408387032"/>
      <w:r>
        <w:t>Signals</w:t>
      </w:r>
      <w:bookmarkEnd w:id="78"/>
    </w:p>
    <w:tbl>
      <w:tblPr>
        <w:tblStyle w:val="Tablegeneric"/>
        <w:tblW w:w="8910" w:type="dxa"/>
        <w:tblInd w:w="835" w:type="dxa"/>
        <w:tblLook w:val="04A0" w:firstRow="1" w:lastRow="0" w:firstColumn="1" w:lastColumn="0" w:noHBand="0" w:noVBand="1"/>
      </w:tblPr>
      <w:tblGrid>
        <w:gridCol w:w="2662"/>
        <w:gridCol w:w="1001"/>
        <w:gridCol w:w="1091"/>
        <w:gridCol w:w="1141"/>
        <w:gridCol w:w="1342"/>
        <w:gridCol w:w="1673"/>
      </w:tblGrid>
      <w:tr w:rsidR="008C5239" w14:paraId="6F4F045A" w14:textId="77777777" w:rsidTr="00864054">
        <w:trPr>
          <w:cnfStyle w:val="100000000000" w:firstRow="1" w:lastRow="0" w:firstColumn="0" w:lastColumn="0" w:oddVBand="0" w:evenVBand="0" w:oddHBand="0" w:evenHBand="0" w:firstRowFirstColumn="0" w:firstRowLastColumn="0" w:lastRowFirstColumn="0" w:lastRowLastColumn="0"/>
        </w:trPr>
        <w:tc>
          <w:tcPr>
            <w:tcW w:w="2662" w:type="dxa"/>
          </w:tcPr>
          <w:p w14:paraId="4C5089A4" w14:textId="77777777" w:rsidR="008C5239" w:rsidRDefault="008C5239" w:rsidP="002D0966">
            <w:pPr>
              <w:pStyle w:val="tableheading"/>
            </w:pPr>
            <w:r>
              <w:t>Signal name</w:t>
            </w:r>
          </w:p>
        </w:tc>
        <w:tc>
          <w:tcPr>
            <w:tcW w:w="3233" w:type="dxa"/>
            <w:gridSpan w:val="3"/>
          </w:tcPr>
          <w:p w14:paraId="48BD3424" w14:textId="77777777" w:rsidR="008C5239" w:rsidRDefault="008C5239" w:rsidP="002D0966">
            <w:pPr>
              <w:pStyle w:val="tableheading"/>
            </w:pPr>
            <w:r>
              <w:t>Parameter name</w:t>
            </w:r>
          </w:p>
        </w:tc>
        <w:tc>
          <w:tcPr>
            <w:tcW w:w="1342" w:type="dxa"/>
          </w:tcPr>
          <w:p w14:paraId="1D862192" w14:textId="77777777" w:rsidR="008C5239" w:rsidRDefault="008C5239" w:rsidP="002D0966">
            <w:pPr>
              <w:pStyle w:val="tableheading"/>
            </w:pPr>
            <w:r>
              <w:t>Sessionless</w:t>
            </w:r>
          </w:p>
        </w:tc>
        <w:tc>
          <w:tcPr>
            <w:tcW w:w="1673" w:type="dxa"/>
          </w:tcPr>
          <w:p w14:paraId="3DC2A55F" w14:textId="77777777" w:rsidR="008C5239" w:rsidRDefault="008C5239" w:rsidP="002D0966">
            <w:pPr>
              <w:pStyle w:val="tableheading"/>
            </w:pPr>
            <w:r>
              <w:t>Description</w:t>
            </w:r>
          </w:p>
        </w:tc>
      </w:tr>
      <w:tr w:rsidR="008C5239" w14:paraId="4C0A0EAE" w14:textId="77777777" w:rsidTr="00864054">
        <w:tc>
          <w:tcPr>
            <w:tcW w:w="2662" w:type="dxa"/>
          </w:tcPr>
          <w:p w14:paraId="4566DE8A" w14:textId="77777777" w:rsidR="008C5239" w:rsidRDefault="008C5239" w:rsidP="002D0966">
            <w:pPr>
              <w:pStyle w:val="tableheading"/>
            </w:pPr>
          </w:p>
        </w:tc>
        <w:tc>
          <w:tcPr>
            <w:tcW w:w="1001" w:type="dxa"/>
            <w:tcBorders>
              <w:right w:val="single" w:sz="4" w:space="0" w:color="auto"/>
            </w:tcBorders>
          </w:tcPr>
          <w:p w14:paraId="16743910" w14:textId="77777777" w:rsidR="008C5239" w:rsidRPr="009642F1" w:rsidRDefault="008C5239" w:rsidP="002D0966">
            <w:pPr>
              <w:pStyle w:val="tableheading"/>
            </w:pPr>
            <w:r w:rsidRPr="009642F1">
              <w:t>Name</w:t>
            </w:r>
          </w:p>
        </w:tc>
        <w:tc>
          <w:tcPr>
            <w:tcW w:w="1091" w:type="dxa"/>
            <w:tcBorders>
              <w:left w:val="single" w:sz="4" w:space="0" w:color="auto"/>
              <w:right w:val="single" w:sz="4" w:space="0" w:color="auto"/>
            </w:tcBorders>
          </w:tcPr>
          <w:p w14:paraId="03BDE7FE" w14:textId="77777777" w:rsidR="008C5239" w:rsidRPr="009642F1" w:rsidRDefault="008C5239" w:rsidP="002D0966">
            <w:pPr>
              <w:pStyle w:val="tableheading"/>
            </w:pPr>
            <w:r w:rsidRPr="009642F1">
              <w:t>Signature</w:t>
            </w:r>
          </w:p>
        </w:tc>
        <w:tc>
          <w:tcPr>
            <w:tcW w:w="1141" w:type="dxa"/>
            <w:tcBorders>
              <w:left w:val="single" w:sz="4" w:space="0" w:color="auto"/>
              <w:right w:val="single" w:sz="4" w:space="0" w:color="auto"/>
            </w:tcBorders>
          </w:tcPr>
          <w:p w14:paraId="2779B233" w14:textId="77777777" w:rsidR="008C5239" w:rsidRPr="009642F1" w:rsidRDefault="008C5239" w:rsidP="002D0966">
            <w:pPr>
              <w:pStyle w:val="tableheading"/>
            </w:pPr>
            <w:r w:rsidRPr="009642F1">
              <w:t>Mandatory</w:t>
            </w:r>
          </w:p>
        </w:tc>
        <w:tc>
          <w:tcPr>
            <w:tcW w:w="1342" w:type="dxa"/>
            <w:tcBorders>
              <w:left w:val="single" w:sz="4" w:space="0" w:color="auto"/>
            </w:tcBorders>
          </w:tcPr>
          <w:p w14:paraId="02B6077A" w14:textId="77777777" w:rsidR="008C5239" w:rsidRDefault="008C5239" w:rsidP="002D0966">
            <w:pPr>
              <w:pStyle w:val="tableheading"/>
            </w:pPr>
          </w:p>
        </w:tc>
        <w:tc>
          <w:tcPr>
            <w:tcW w:w="1673" w:type="dxa"/>
          </w:tcPr>
          <w:p w14:paraId="1C498899" w14:textId="77777777" w:rsidR="008C5239" w:rsidRDefault="008C5239" w:rsidP="002D0966">
            <w:pPr>
              <w:pStyle w:val="tableheading"/>
            </w:pPr>
          </w:p>
        </w:tc>
      </w:tr>
      <w:tr w:rsidR="008C5239" w14:paraId="3588A54A" w14:textId="77777777" w:rsidTr="00864054">
        <w:trPr>
          <w:trHeight w:val="908"/>
        </w:trPr>
        <w:tc>
          <w:tcPr>
            <w:tcW w:w="2662" w:type="dxa"/>
          </w:tcPr>
          <w:p w14:paraId="38E2036D" w14:textId="04AE6D96" w:rsidR="008C5239" w:rsidRDefault="00FD6F10" w:rsidP="002D0966">
            <w:pPr>
              <w:pStyle w:val="tableentry"/>
            </w:pPr>
            <w:r w:rsidRPr="00FD6F10">
              <w:t>DefaultLampStateChanged</w:t>
            </w:r>
          </w:p>
        </w:tc>
        <w:tc>
          <w:tcPr>
            <w:tcW w:w="1001" w:type="dxa"/>
            <w:tcBorders>
              <w:top w:val="single" w:sz="4" w:space="0" w:color="auto"/>
              <w:bottom w:val="single" w:sz="4" w:space="0" w:color="auto"/>
              <w:right w:val="single" w:sz="4" w:space="0" w:color="auto"/>
            </w:tcBorders>
          </w:tcPr>
          <w:p w14:paraId="51AA3ABF" w14:textId="77777777" w:rsidR="008C5239" w:rsidRPr="00823633" w:rsidRDefault="008C5239" w:rsidP="002D0966">
            <w:pPr>
              <w:pStyle w:val="tableentry"/>
              <w:rPr>
                <w:b/>
              </w:rPr>
            </w:pPr>
          </w:p>
        </w:tc>
        <w:tc>
          <w:tcPr>
            <w:tcW w:w="1091" w:type="dxa"/>
            <w:tcBorders>
              <w:top w:val="single" w:sz="4" w:space="0" w:color="auto"/>
              <w:left w:val="single" w:sz="4" w:space="0" w:color="auto"/>
              <w:bottom w:val="single" w:sz="4" w:space="0" w:color="auto"/>
              <w:right w:val="single" w:sz="4" w:space="0" w:color="auto"/>
            </w:tcBorders>
          </w:tcPr>
          <w:p w14:paraId="0A9C9C8A" w14:textId="77777777" w:rsidR="008C5239" w:rsidRPr="00823633" w:rsidRDefault="008C5239" w:rsidP="002D0966">
            <w:pPr>
              <w:pStyle w:val="tableentry"/>
              <w:rPr>
                <w:b/>
              </w:rPr>
            </w:pPr>
          </w:p>
        </w:tc>
        <w:tc>
          <w:tcPr>
            <w:tcW w:w="1141" w:type="dxa"/>
            <w:tcBorders>
              <w:top w:val="single" w:sz="4" w:space="0" w:color="auto"/>
              <w:left w:val="single" w:sz="4" w:space="0" w:color="auto"/>
              <w:bottom w:val="single" w:sz="4" w:space="0" w:color="auto"/>
            </w:tcBorders>
          </w:tcPr>
          <w:p w14:paraId="352E03DE" w14:textId="77777777" w:rsidR="008C5239" w:rsidRPr="00823633" w:rsidRDefault="008C5239" w:rsidP="002D0966">
            <w:pPr>
              <w:pStyle w:val="tableentry"/>
              <w:rPr>
                <w:b/>
              </w:rPr>
            </w:pPr>
          </w:p>
        </w:tc>
        <w:tc>
          <w:tcPr>
            <w:tcW w:w="1342" w:type="dxa"/>
          </w:tcPr>
          <w:p w14:paraId="41573C28" w14:textId="77777777" w:rsidR="008C5239" w:rsidRDefault="008C5239" w:rsidP="002D0966">
            <w:pPr>
              <w:pStyle w:val="tableentry"/>
            </w:pPr>
            <w:r>
              <w:t>Yes</w:t>
            </w:r>
          </w:p>
        </w:tc>
        <w:tc>
          <w:tcPr>
            <w:tcW w:w="1673" w:type="dxa"/>
          </w:tcPr>
          <w:p w14:paraId="4AABA292" w14:textId="420049BA" w:rsidR="008C5239" w:rsidRDefault="008C5239" w:rsidP="00864054">
            <w:pPr>
              <w:pStyle w:val="tableentry"/>
            </w:pPr>
            <w:r>
              <w:t xml:space="preserve">Notify listener that the </w:t>
            </w:r>
            <w:r w:rsidR="00FD6F10">
              <w:t>default lamp state has changed.</w:t>
            </w:r>
          </w:p>
        </w:tc>
      </w:tr>
      <w:tr w:rsidR="00FD6F10" w14:paraId="157D889D" w14:textId="77777777" w:rsidTr="00864054">
        <w:trPr>
          <w:trHeight w:val="908"/>
        </w:trPr>
        <w:tc>
          <w:tcPr>
            <w:tcW w:w="2662" w:type="dxa"/>
          </w:tcPr>
          <w:p w14:paraId="277077C9" w14:textId="0BEEA25D" w:rsidR="00FD6F10" w:rsidRPr="00FD6F10" w:rsidRDefault="00FD6F10" w:rsidP="002D0966">
            <w:pPr>
              <w:pStyle w:val="tableentry"/>
            </w:pPr>
            <w:r>
              <w:t>PresetsNameChanged</w:t>
            </w:r>
          </w:p>
        </w:tc>
        <w:tc>
          <w:tcPr>
            <w:tcW w:w="1001" w:type="dxa"/>
            <w:tcBorders>
              <w:top w:val="single" w:sz="4" w:space="0" w:color="auto"/>
              <w:bottom w:val="single" w:sz="4" w:space="0" w:color="auto"/>
              <w:right w:val="single" w:sz="4" w:space="0" w:color="auto"/>
            </w:tcBorders>
          </w:tcPr>
          <w:p w14:paraId="20B0197C" w14:textId="102D1FC2" w:rsidR="00FD6F10" w:rsidRPr="00FD6F10" w:rsidRDefault="00FD6F10" w:rsidP="002D0966">
            <w:pPr>
              <w:pStyle w:val="tableentry"/>
            </w:pPr>
            <w:r>
              <w:t>presetIDs</w:t>
            </w:r>
          </w:p>
        </w:tc>
        <w:tc>
          <w:tcPr>
            <w:tcW w:w="1091" w:type="dxa"/>
            <w:tcBorders>
              <w:top w:val="single" w:sz="4" w:space="0" w:color="auto"/>
              <w:left w:val="single" w:sz="4" w:space="0" w:color="auto"/>
              <w:bottom w:val="single" w:sz="4" w:space="0" w:color="auto"/>
              <w:right w:val="single" w:sz="4" w:space="0" w:color="auto"/>
            </w:tcBorders>
          </w:tcPr>
          <w:p w14:paraId="1ECE7E1E" w14:textId="2E2801E9" w:rsidR="00FD6F10" w:rsidRPr="00FD6F10" w:rsidRDefault="00FD6F10" w:rsidP="002D0966">
            <w:pPr>
              <w:pStyle w:val="tableentry"/>
            </w:pPr>
            <w:r>
              <w:t>as</w:t>
            </w:r>
          </w:p>
        </w:tc>
        <w:tc>
          <w:tcPr>
            <w:tcW w:w="1141" w:type="dxa"/>
            <w:tcBorders>
              <w:top w:val="single" w:sz="4" w:space="0" w:color="auto"/>
              <w:left w:val="single" w:sz="4" w:space="0" w:color="auto"/>
              <w:bottom w:val="single" w:sz="4" w:space="0" w:color="auto"/>
            </w:tcBorders>
          </w:tcPr>
          <w:p w14:paraId="72C91718" w14:textId="57834B2F" w:rsidR="00FD6F10" w:rsidRPr="00FD6F10" w:rsidRDefault="00864054" w:rsidP="002D0966">
            <w:pPr>
              <w:pStyle w:val="tableentry"/>
            </w:pPr>
            <w:r>
              <w:t>Yes</w:t>
            </w:r>
          </w:p>
        </w:tc>
        <w:tc>
          <w:tcPr>
            <w:tcW w:w="1342" w:type="dxa"/>
          </w:tcPr>
          <w:p w14:paraId="2787D786" w14:textId="62E8294E" w:rsidR="00FD6F10" w:rsidRDefault="00864054" w:rsidP="002D0966">
            <w:pPr>
              <w:pStyle w:val="tableentry"/>
            </w:pPr>
            <w:r>
              <w:t>Yes</w:t>
            </w:r>
          </w:p>
        </w:tc>
        <w:tc>
          <w:tcPr>
            <w:tcW w:w="1673" w:type="dxa"/>
          </w:tcPr>
          <w:p w14:paraId="2164076C" w14:textId="5036D646" w:rsidR="00FD6F10" w:rsidRDefault="00864054" w:rsidP="00FD6F10">
            <w:pPr>
              <w:pStyle w:val="tableentry"/>
            </w:pPr>
            <w:r>
              <w:t>Notify listener</w:t>
            </w:r>
            <w:r w:rsidR="002040F8">
              <w:t xml:space="preserve"> that</w:t>
            </w:r>
            <w:r>
              <w:t xml:space="preserve"> a presets name has changed.</w:t>
            </w:r>
          </w:p>
        </w:tc>
      </w:tr>
      <w:tr w:rsidR="00864054" w14:paraId="3245D785" w14:textId="77777777" w:rsidTr="00864054">
        <w:trPr>
          <w:trHeight w:val="908"/>
        </w:trPr>
        <w:tc>
          <w:tcPr>
            <w:tcW w:w="2662" w:type="dxa"/>
          </w:tcPr>
          <w:p w14:paraId="0991045E" w14:textId="5BC13B60" w:rsidR="00864054" w:rsidRDefault="00864054" w:rsidP="00864054">
            <w:pPr>
              <w:pStyle w:val="tableentry"/>
            </w:pPr>
            <w:r>
              <w:lastRenderedPageBreak/>
              <w:t>PresetsCreated</w:t>
            </w:r>
          </w:p>
        </w:tc>
        <w:tc>
          <w:tcPr>
            <w:tcW w:w="1001" w:type="dxa"/>
            <w:tcBorders>
              <w:top w:val="single" w:sz="4" w:space="0" w:color="auto"/>
              <w:bottom w:val="single" w:sz="4" w:space="0" w:color="auto"/>
              <w:right w:val="single" w:sz="4" w:space="0" w:color="auto"/>
            </w:tcBorders>
          </w:tcPr>
          <w:p w14:paraId="1B613DED" w14:textId="08647378" w:rsidR="00864054" w:rsidRDefault="00864054" w:rsidP="00864054">
            <w:pPr>
              <w:pStyle w:val="tableentry"/>
            </w:pPr>
            <w:r>
              <w:t>presetIDs</w:t>
            </w:r>
          </w:p>
        </w:tc>
        <w:tc>
          <w:tcPr>
            <w:tcW w:w="1091" w:type="dxa"/>
            <w:tcBorders>
              <w:top w:val="single" w:sz="4" w:space="0" w:color="auto"/>
              <w:left w:val="single" w:sz="4" w:space="0" w:color="auto"/>
              <w:bottom w:val="single" w:sz="4" w:space="0" w:color="auto"/>
              <w:right w:val="single" w:sz="4" w:space="0" w:color="auto"/>
            </w:tcBorders>
          </w:tcPr>
          <w:p w14:paraId="7C917447" w14:textId="10AE7E51" w:rsidR="00864054" w:rsidRDefault="00864054" w:rsidP="00864054">
            <w:pPr>
              <w:pStyle w:val="tableentry"/>
            </w:pPr>
            <w:r>
              <w:t>as</w:t>
            </w:r>
          </w:p>
        </w:tc>
        <w:tc>
          <w:tcPr>
            <w:tcW w:w="1141" w:type="dxa"/>
            <w:tcBorders>
              <w:top w:val="single" w:sz="4" w:space="0" w:color="auto"/>
              <w:left w:val="single" w:sz="4" w:space="0" w:color="auto"/>
              <w:bottom w:val="single" w:sz="4" w:space="0" w:color="auto"/>
            </w:tcBorders>
          </w:tcPr>
          <w:p w14:paraId="7326B70F" w14:textId="113093FD" w:rsidR="00864054" w:rsidRDefault="00864054" w:rsidP="00864054">
            <w:pPr>
              <w:pStyle w:val="tableentry"/>
            </w:pPr>
            <w:r>
              <w:t>Yes</w:t>
            </w:r>
          </w:p>
        </w:tc>
        <w:tc>
          <w:tcPr>
            <w:tcW w:w="1342" w:type="dxa"/>
          </w:tcPr>
          <w:p w14:paraId="2F49B09D" w14:textId="0FAA0AFC" w:rsidR="00864054" w:rsidRDefault="00864054" w:rsidP="00864054">
            <w:pPr>
              <w:pStyle w:val="tableentry"/>
            </w:pPr>
            <w:r>
              <w:t>Yes</w:t>
            </w:r>
          </w:p>
        </w:tc>
        <w:tc>
          <w:tcPr>
            <w:tcW w:w="1673" w:type="dxa"/>
          </w:tcPr>
          <w:p w14:paraId="39093BBF" w14:textId="15253A36" w:rsidR="00864054" w:rsidRDefault="00864054" w:rsidP="00864054">
            <w:pPr>
              <w:pStyle w:val="tableentry"/>
            </w:pPr>
            <w:r>
              <w:t xml:space="preserve">Notify listener </w:t>
            </w:r>
            <w:r w:rsidR="002040F8">
              <w:t xml:space="preserve">that </w:t>
            </w:r>
            <w:r>
              <w:t>a new preset has been created.</w:t>
            </w:r>
          </w:p>
        </w:tc>
      </w:tr>
      <w:tr w:rsidR="00864054" w14:paraId="49268C4E" w14:textId="77777777" w:rsidTr="00864054">
        <w:trPr>
          <w:trHeight w:val="908"/>
        </w:trPr>
        <w:tc>
          <w:tcPr>
            <w:tcW w:w="2662" w:type="dxa"/>
          </w:tcPr>
          <w:p w14:paraId="15C2694E" w14:textId="175CD6A0" w:rsidR="00864054" w:rsidRDefault="00864054" w:rsidP="00864054">
            <w:pPr>
              <w:pStyle w:val="tableentry"/>
            </w:pPr>
            <w:r>
              <w:t>PresetsUpdated</w:t>
            </w:r>
          </w:p>
        </w:tc>
        <w:tc>
          <w:tcPr>
            <w:tcW w:w="1001" w:type="dxa"/>
            <w:tcBorders>
              <w:top w:val="single" w:sz="4" w:space="0" w:color="auto"/>
              <w:bottom w:val="single" w:sz="4" w:space="0" w:color="auto"/>
              <w:right w:val="single" w:sz="4" w:space="0" w:color="auto"/>
            </w:tcBorders>
          </w:tcPr>
          <w:p w14:paraId="5E4E836A" w14:textId="5D049476" w:rsidR="00864054" w:rsidRDefault="00864054" w:rsidP="00864054">
            <w:pPr>
              <w:pStyle w:val="tableentry"/>
            </w:pPr>
            <w:r>
              <w:t>presetIDs</w:t>
            </w:r>
          </w:p>
        </w:tc>
        <w:tc>
          <w:tcPr>
            <w:tcW w:w="1091" w:type="dxa"/>
            <w:tcBorders>
              <w:top w:val="single" w:sz="4" w:space="0" w:color="auto"/>
              <w:left w:val="single" w:sz="4" w:space="0" w:color="auto"/>
              <w:bottom w:val="single" w:sz="4" w:space="0" w:color="auto"/>
              <w:right w:val="single" w:sz="4" w:space="0" w:color="auto"/>
            </w:tcBorders>
          </w:tcPr>
          <w:p w14:paraId="05146E8D" w14:textId="13C048AA" w:rsidR="00864054" w:rsidRDefault="00864054" w:rsidP="00864054">
            <w:pPr>
              <w:pStyle w:val="tableentry"/>
            </w:pPr>
            <w:r>
              <w:t>as</w:t>
            </w:r>
          </w:p>
        </w:tc>
        <w:tc>
          <w:tcPr>
            <w:tcW w:w="1141" w:type="dxa"/>
            <w:tcBorders>
              <w:top w:val="single" w:sz="4" w:space="0" w:color="auto"/>
              <w:left w:val="single" w:sz="4" w:space="0" w:color="auto"/>
              <w:bottom w:val="single" w:sz="4" w:space="0" w:color="auto"/>
            </w:tcBorders>
          </w:tcPr>
          <w:p w14:paraId="7BE1C00E" w14:textId="52B05469" w:rsidR="00864054" w:rsidRDefault="00864054" w:rsidP="00864054">
            <w:pPr>
              <w:pStyle w:val="tableentry"/>
            </w:pPr>
            <w:r>
              <w:t>Yes</w:t>
            </w:r>
          </w:p>
        </w:tc>
        <w:tc>
          <w:tcPr>
            <w:tcW w:w="1342" w:type="dxa"/>
          </w:tcPr>
          <w:p w14:paraId="1E91D911" w14:textId="51A311E4" w:rsidR="00864054" w:rsidRDefault="00864054" w:rsidP="00864054">
            <w:pPr>
              <w:pStyle w:val="tableentry"/>
            </w:pPr>
            <w:r>
              <w:t>Yes</w:t>
            </w:r>
          </w:p>
        </w:tc>
        <w:tc>
          <w:tcPr>
            <w:tcW w:w="1673" w:type="dxa"/>
          </w:tcPr>
          <w:p w14:paraId="5C411DF1" w14:textId="0A1650C5" w:rsidR="00864054" w:rsidRDefault="00864054" w:rsidP="00864054">
            <w:pPr>
              <w:pStyle w:val="tableentry"/>
            </w:pPr>
            <w:r>
              <w:t>Notify listener</w:t>
            </w:r>
            <w:r w:rsidR="002040F8">
              <w:t xml:space="preserve"> that</w:t>
            </w:r>
            <w:r>
              <w:t xml:space="preserve"> a preset has been updated.</w:t>
            </w:r>
          </w:p>
        </w:tc>
      </w:tr>
      <w:tr w:rsidR="00864054" w14:paraId="34ACF29A" w14:textId="77777777" w:rsidTr="00864054">
        <w:trPr>
          <w:trHeight w:val="908"/>
        </w:trPr>
        <w:tc>
          <w:tcPr>
            <w:tcW w:w="2662" w:type="dxa"/>
          </w:tcPr>
          <w:p w14:paraId="4AC4BAAF" w14:textId="1D12A33B" w:rsidR="00864054" w:rsidRDefault="002040F8" w:rsidP="00864054">
            <w:pPr>
              <w:pStyle w:val="tableentry"/>
            </w:pPr>
            <w:r>
              <w:t>PresetsUpdated</w:t>
            </w:r>
          </w:p>
        </w:tc>
        <w:tc>
          <w:tcPr>
            <w:tcW w:w="1001" w:type="dxa"/>
            <w:tcBorders>
              <w:top w:val="single" w:sz="4" w:space="0" w:color="auto"/>
              <w:right w:val="single" w:sz="4" w:space="0" w:color="auto"/>
            </w:tcBorders>
          </w:tcPr>
          <w:p w14:paraId="783AAF87" w14:textId="04AC2DA6" w:rsidR="00864054" w:rsidRDefault="00864054" w:rsidP="00864054">
            <w:pPr>
              <w:pStyle w:val="tableentry"/>
            </w:pPr>
            <w:r>
              <w:t>presetIDs</w:t>
            </w:r>
          </w:p>
        </w:tc>
        <w:tc>
          <w:tcPr>
            <w:tcW w:w="1091" w:type="dxa"/>
            <w:tcBorders>
              <w:top w:val="single" w:sz="4" w:space="0" w:color="auto"/>
              <w:left w:val="single" w:sz="4" w:space="0" w:color="auto"/>
              <w:right w:val="single" w:sz="4" w:space="0" w:color="auto"/>
            </w:tcBorders>
          </w:tcPr>
          <w:p w14:paraId="7E6CB3B8" w14:textId="5C5FFC84" w:rsidR="00864054" w:rsidRDefault="00864054" w:rsidP="00864054">
            <w:pPr>
              <w:pStyle w:val="tableentry"/>
            </w:pPr>
            <w:r>
              <w:t>as</w:t>
            </w:r>
          </w:p>
        </w:tc>
        <w:tc>
          <w:tcPr>
            <w:tcW w:w="1141" w:type="dxa"/>
            <w:tcBorders>
              <w:top w:val="single" w:sz="4" w:space="0" w:color="auto"/>
              <w:left w:val="single" w:sz="4" w:space="0" w:color="auto"/>
            </w:tcBorders>
          </w:tcPr>
          <w:p w14:paraId="2B37866B" w14:textId="69672B2B" w:rsidR="00864054" w:rsidRDefault="00864054" w:rsidP="00864054">
            <w:pPr>
              <w:pStyle w:val="tableentry"/>
            </w:pPr>
            <w:r>
              <w:t>Yes</w:t>
            </w:r>
          </w:p>
        </w:tc>
        <w:tc>
          <w:tcPr>
            <w:tcW w:w="1342" w:type="dxa"/>
          </w:tcPr>
          <w:p w14:paraId="0C2C71FE" w14:textId="35EFFAF2" w:rsidR="00864054" w:rsidRDefault="00864054" w:rsidP="00864054">
            <w:pPr>
              <w:pStyle w:val="tableentry"/>
            </w:pPr>
            <w:r>
              <w:t>Yes</w:t>
            </w:r>
          </w:p>
        </w:tc>
        <w:tc>
          <w:tcPr>
            <w:tcW w:w="1673" w:type="dxa"/>
          </w:tcPr>
          <w:p w14:paraId="201DDCD1" w14:textId="1371A6BD" w:rsidR="00864054" w:rsidRDefault="00864054" w:rsidP="002040F8">
            <w:pPr>
              <w:pStyle w:val="tableentry"/>
            </w:pPr>
            <w:r>
              <w:t xml:space="preserve">Notify listener </w:t>
            </w:r>
            <w:r w:rsidR="002040F8">
              <w:t xml:space="preserve">that </w:t>
            </w:r>
            <w:r>
              <w:t xml:space="preserve">a preset has been </w:t>
            </w:r>
            <w:r w:rsidR="002040F8">
              <w:t>deleted</w:t>
            </w:r>
            <w:r>
              <w:t>.</w:t>
            </w:r>
          </w:p>
        </w:tc>
      </w:tr>
    </w:tbl>
    <w:p w14:paraId="76838AF6" w14:textId="7F112C63" w:rsidR="008120ED" w:rsidRDefault="008120ED" w:rsidP="00823633">
      <w:pPr>
        <w:pStyle w:val="body"/>
      </w:pPr>
    </w:p>
    <w:p w14:paraId="50E0DBFB" w14:textId="77777777" w:rsidR="008120ED" w:rsidRDefault="008120ED">
      <w:pPr>
        <w:spacing w:before="0" w:after="0" w:line="240" w:lineRule="auto"/>
        <w:ind w:left="0"/>
        <w:rPr>
          <w:rFonts w:cs="Arial"/>
          <w:szCs w:val="20"/>
        </w:rPr>
      </w:pPr>
      <w:r>
        <w:br w:type="page"/>
      </w:r>
    </w:p>
    <w:p w14:paraId="1A76F800" w14:textId="15040CF0" w:rsidR="00BD607B" w:rsidRDefault="00BD607B" w:rsidP="00BD607B">
      <w:pPr>
        <w:pStyle w:val="Heading1"/>
      </w:pPr>
      <w:bookmarkStart w:id="79" w:name="_Toc408387033"/>
      <w:r>
        <w:lastRenderedPageBreak/>
        <w:t>Scene Interface</w:t>
      </w:r>
      <w:bookmarkEnd w:id="79"/>
    </w:p>
    <w:p w14:paraId="6114CCAC" w14:textId="77777777" w:rsidR="00BD607B" w:rsidRDefault="00BD607B" w:rsidP="00BD607B">
      <w:pPr>
        <w:pStyle w:val="Heading2"/>
      </w:pPr>
      <w:bookmarkStart w:id="80" w:name="_Toc408387034"/>
      <w:r>
        <w:t>Interface name</w:t>
      </w:r>
      <w:bookmarkEnd w:id="80"/>
    </w:p>
    <w:tbl>
      <w:tblPr>
        <w:tblStyle w:val="Tablegeneric"/>
        <w:tblW w:w="8820" w:type="dxa"/>
        <w:tblInd w:w="835" w:type="dxa"/>
        <w:tblLook w:val="04A0" w:firstRow="1" w:lastRow="0" w:firstColumn="1" w:lastColumn="0" w:noHBand="0" w:noVBand="1"/>
      </w:tblPr>
      <w:tblGrid>
        <w:gridCol w:w="3492"/>
        <w:gridCol w:w="891"/>
        <w:gridCol w:w="941"/>
        <w:gridCol w:w="3496"/>
      </w:tblGrid>
      <w:tr w:rsidR="00BD607B" w14:paraId="3EA36537" w14:textId="77777777" w:rsidTr="002D0966">
        <w:trPr>
          <w:cnfStyle w:val="100000000000" w:firstRow="1" w:lastRow="0" w:firstColumn="0" w:lastColumn="0" w:oddVBand="0" w:evenVBand="0" w:oddHBand="0" w:evenHBand="0" w:firstRowFirstColumn="0" w:firstRowLastColumn="0" w:lastRowFirstColumn="0" w:lastRowLastColumn="0"/>
        </w:trPr>
        <w:tc>
          <w:tcPr>
            <w:tcW w:w="3492" w:type="dxa"/>
          </w:tcPr>
          <w:p w14:paraId="75FCD6EC" w14:textId="77777777" w:rsidR="00BD607B" w:rsidRDefault="00BD607B" w:rsidP="002D0966">
            <w:pPr>
              <w:pStyle w:val="tableheading"/>
            </w:pPr>
            <w:r>
              <w:t>Interface name</w:t>
            </w:r>
          </w:p>
        </w:tc>
        <w:tc>
          <w:tcPr>
            <w:tcW w:w="891" w:type="dxa"/>
          </w:tcPr>
          <w:p w14:paraId="7FCDFFE9" w14:textId="77777777" w:rsidR="00BD607B" w:rsidRDefault="00BD607B" w:rsidP="002D0966">
            <w:pPr>
              <w:pStyle w:val="tableheading"/>
            </w:pPr>
            <w:r>
              <w:t>Version</w:t>
            </w:r>
          </w:p>
        </w:tc>
        <w:tc>
          <w:tcPr>
            <w:tcW w:w="941" w:type="dxa"/>
          </w:tcPr>
          <w:p w14:paraId="1CDF884E" w14:textId="77777777" w:rsidR="00BD607B" w:rsidRDefault="00BD607B" w:rsidP="002D0966">
            <w:pPr>
              <w:pStyle w:val="tableheading"/>
            </w:pPr>
            <w:r>
              <w:t>Secured</w:t>
            </w:r>
          </w:p>
        </w:tc>
        <w:tc>
          <w:tcPr>
            <w:tcW w:w="3496" w:type="dxa"/>
          </w:tcPr>
          <w:p w14:paraId="467CD926" w14:textId="77777777" w:rsidR="00BD607B" w:rsidRDefault="00BD607B" w:rsidP="002D0966">
            <w:pPr>
              <w:pStyle w:val="tableheading"/>
            </w:pPr>
            <w:r>
              <w:t>Object path</w:t>
            </w:r>
          </w:p>
        </w:tc>
      </w:tr>
      <w:tr w:rsidR="00BD607B" w14:paraId="2B198B0E" w14:textId="77777777" w:rsidTr="002D0966">
        <w:tc>
          <w:tcPr>
            <w:tcW w:w="3492" w:type="dxa"/>
          </w:tcPr>
          <w:p w14:paraId="1D6EC3BA" w14:textId="27BA46AE" w:rsidR="00BD607B" w:rsidRDefault="00BD607B" w:rsidP="00BD607B">
            <w:pPr>
              <w:pStyle w:val="tableentry"/>
            </w:pPr>
            <w:r w:rsidRPr="009042B3">
              <w:t>org.allseen.LSF.ControllerService</w:t>
            </w:r>
            <w:r>
              <w:t>.Scene</w:t>
            </w:r>
          </w:p>
        </w:tc>
        <w:tc>
          <w:tcPr>
            <w:tcW w:w="891" w:type="dxa"/>
          </w:tcPr>
          <w:p w14:paraId="3D577AC1" w14:textId="77777777" w:rsidR="00BD607B" w:rsidRDefault="00BD607B" w:rsidP="002D0966">
            <w:pPr>
              <w:pStyle w:val="tableentry"/>
            </w:pPr>
            <w:r>
              <w:t>1</w:t>
            </w:r>
          </w:p>
        </w:tc>
        <w:tc>
          <w:tcPr>
            <w:tcW w:w="941" w:type="dxa"/>
          </w:tcPr>
          <w:p w14:paraId="600D2331" w14:textId="77777777" w:rsidR="00BD607B" w:rsidRDefault="00BD607B" w:rsidP="002D0966">
            <w:pPr>
              <w:pStyle w:val="tableentry"/>
            </w:pPr>
            <w:r>
              <w:t>no</w:t>
            </w:r>
          </w:p>
        </w:tc>
        <w:tc>
          <w:tcPr>
            <w:tcW w:w="3496" w:type="dxa"/>
          </w:tcPr>
          <w:p w14:paraId="730BE9E9" w14:textId="77777777" w:rsidR="00BD607B" w:rsidRDefault="00BD607B" w:rsidP="002D0966">
            <w:pPr>
              <w:pStyle w:val="tableentry"/>
            </w:pPr>
            <w:r w:rsidRPr="009042B3">
              <w:t>/org/allseen/LSF/ControllerService</w:t>
            </w:r>
          </w:p>
        </w:tc>
      </w:tr>
    </w:tbl>
    <w:p w14:paraId="0DF851DC" w14:textId="77777777" w:rsidR="00BD607B" w:rsidRDefault="00BD607B" w:rsidP="00BD607B">
      <w:pPr>
        <w:pStyle w:val="Heading2"/>
      </w:pPr>
      <w:bookmarkStart w:id="81" w:name="_Toc408387035"/>
      <w:r>
        <w:t>Properties</w:t>
      </w:r>
      <w:bookmarkEnd w:id="81"/>
    </w:p>
    <w:tbl>
      <w:tblPr>
        <w:tblStyle w:val="Tablegeneric"/>
        <w:tblW w:w="8640" w:type="dxa"/>
        <w:tblInd w:w="835" w:type="dxa"/>
        <w:tblLook w:val="04A0" w:firstRow="1" w:lastRow="0" w:firstColumn="1" w:lastColumn="0" w:noHBand="0" w:noVBand="1"/>
      </w:tblPr>
      <w:tblGrid>
        <w:gridCol w:w="2159"/>
        <w:gridCol w:w="1061"/>
        <w:gridCol w:w="1651"/>
        <w:gridCol w:w="1041"/>
        <w:gridCol w:w="2728"/>
      </w:tblGrid>
      <w:tr w:rsidR="00BD607B" w14:paraId="2B167649" w14:textId="77777777" w:rsidTr="002D0966">
        <w:trPr>
          <w:cnfStyle w:val="100000000000" w:firstRow="1" w:lastRow="0" w:firstColumn="0" w:lastColumn="0" w:oddVBand="0" w:evenVBand="0" w:oddHBand="0" w:evenHBand="0" w:firstRowFirstColumn="0" w:firstRowLastColumn="0" w:lastRowFirstColumn="0" w:lastRowLastColumn="0"/>
        </w:trPr>
        <w:tc>
          <w:tcPr>
            <w:tcW w:w="2159" w:type="dxa"/>
          </w:tcPr>
          <w:p w14:paraId="0A691A20" w14:textId="77777777" w:rsidR="00BD607B" w:rsidRDefault="00BD607B" w:rsidP="002D0966">
            <w:pPr>
              <w:pStyle w:val="tableheading"/>
            </w:pPr>
            <w:r>
              <w:t>Property name</w:t>
            </w:r>
          </w:p>
        </w:tc>
        <w:tc>
          <w:tcPr>
            <w:tcW w:w="1061" w:type="dxa"/>
          </w:tcPr>
          <w:p w14:paraId="7D1BEFC0" w14:textId="77777777" w:rsidR="00BD607B" w:rsidRDefault="00BD607B" w:rsidP="002D0966">
            <w:pPr>
              <w:pStyle w:val="tableheading"/>
            </w:pPr>
            <w:r>
              <w:t>Signature</w:t>
            </w:r>
          </w:p>
        </w:tc>
        <w:tc>
          <w:tcPr>
            <w:tcW w:w="1651" w:type="dxa"/>
          </w:tcPr>
          <w:p w14:paraId="33C98672" w14:textId="77777777" w:rsidR="00BD607B" w:rsidRDefault="00BD607B" w:rsidP="002D0966">
            <w:pPr>
              <w:pStyle w:val="tableheading"/>
            </w:pPr>
            <w:r>
              <w:t>List of Values</w:t>
            </w:r>
          </w:p>
        </w:tc>
        <w:tc>
          <w:tcPr>
            <w:tcW w:w="1041" w:type="dxa"/>
          </w:tcPr>
          <w:p w14:paraId="55379A41" w14:textId="77777777" w:rsidR="00BD607B" w:rsidRDefault="00BD607B" w:rsidP="002D0966">
            <w:pPr>
              <w:pStyle w:val="tableheading"/>
            </w:pPr>
            <w:r>
              <w:t>Writable</w:t>
            </w:r>
          </w:p>
        </w:tc>
        <w:tc>
          <w:tcPr>
            <w:tcW w:w="2728" w:type="dxa"/>
          </w:tcPr>
          <w:p w14:paraId="51259D75" w14:textId="77777777" w:rsidR="00BD607B" w:rsidRDefault="00BD607B" w:rsidP="002D0966">
            <w:pPr>
              <w:pStyle w:val="tableheading"/>
            </w:pPr>
            <w:r>
              <w:t>Description</w:t>
            </w:r>
          </w:p>
        </w:tc>
      </w:tr>
      <w:tr w:rsidR="00BD607B" w14:paraId="2EC89A64" w14:textId="77777777" w:rsidTr="002D0966">
        <w:tc>
          <w:tcPr>
            <w:tcW w:w="2159" w:type="dxa"/>
          </w:tcPr>
          <w:p w14:paraId="17C48DC3" w14:textId="77777777" w:rsidR="00BD607B" w:rsidRDefault="00BD607B" w:rsidP="002D0966">
            <w:pPr>
              <w:pStyle w:val="tableentry"/>
            </w:pPr>
            <w:r>
              <w:t>Version</w:t>
            </w:r>
          </w:p>
        </w:tc>
        <w:tc>
          <w:tcPr>
            <w:tcW w:w="1061" w:type="dxa"/>
          </w:tcPr>
          <w:p w14:paraId="6A7F3101" w14:textId="77777777" w:rsidR="00BD607B" w:rsidRDefault="00BD607B" w:rsidP="002D0966">
            <w:pPr>
              <w:pStyle w:val="tableentry"/>
            </w:pPr>
            <w:r>
              <w:t>u</w:t>
            </w:r>
          </w:p>
        </w:tc>
        <w:tc>
          <w:tcPr>
            <w:tcW w:w="1651" w:type="dxa"/>
          </w:tcPr>
          <w:p w14:paraId="2C87D1ED" w14:textId="77777777" w:rsidR="00BD607B" w:rsidRDefault="00BD607B" w:rsidP="002D0966">
            <w:pPr>
              <w:pStyle w:val="tableentry"/>
            </w:pPr>
            <w:r>
              <w:t>Positive integers</w:t>
            </w:r>
          </w:p>
        </w:tc>
        <w:tc>
          <w:tcPr>
            <w:tcW w:w="1041" w:type="dxa"/>
          </w:tcPr>
          <w:p w14:paraId="718D2D6A" w14:textId="77777777" w:rsidR="00BD607B" w:rsidRDefault="00BD607B" w:rsidP="002D0966">
            <w:pPr>
              <w:pStyle w:val="tableentry"/>
            </w:pPr>
            <w:r>
              <w:t>No</w:t>
            </w:r>
          </w:p>
        </w:tc>
        <w:tc>
          <w:tcPr>
            <w:tcW w:w="2728" w:type="dxa"/>
          </w:tcPr>
          <w:p w14:paraId="50141DD0" w14:textId="77CE9689" w:rsidR="00BD607B" w:rsidRDefault="00BD607B" w:rsidP="002D0966">
            <w:pPr>
              <w:pStyle w:val="tableentry"/>
            </w:pPr>
            <w:r>
              <w:t>Interface version number</w:t>
            </w:r>
            <w:r w:rsidR="00DD1666">
              <w:t>.</w:t>
            </w:r>
          </w:p>
        </w:tc>
      </w:tr>
    </w:tbl>
    <w:p w14:paraId="60D7C265" w14:textId="77777777" w:rsidR="00BD607B" w:rsidRDefault="00BD607B" w:rsidP="00BD607B">
      <w:pPr>
        <w:pStyle w:val="Heading2"/>
      </w:pPr>
      <w:bookmarkStart w:id="82" w:name="_Toc408387036"/>
      <w:r>
        <w:t>Methods</w:t>
      </w:r>
      <w:bookmarkEnd w:id="82"/>
    </w:p>
    <w:p w14:paraId="1BDC1ED4" w14:textId="2CEE9A53" w:rsidR="00BD607B" w:rsidRDefault="00BD607B" w:rsidP="00BD607B">
      <w:pPr>
        <w:pStyle w:val="Heading3"/>
      </w:pPr>
      <w:bookmarkStart w:id="83" w:name="_Toc408387037"/>
      <w:r>
        <w:t>GetAllSceneIDs</w:t>
      </w:r>
      <w:bookmarkEnd w:id="83"/>
    </w:p>
    <w:p w14:paraId="669772F2" w14:textId="77777777" w:rsidR="00BD607B" w:rsidRDefault="00BD607B" w:rsidP="00BD607B">
      <w:pPr>
        <w:pStyle w:val="body"/>
        <w:rPr>
          <w:b/>
        </w:rPr>
      </w:pPr>
      <w:r>
        <w:rPr>
          <w:b/>
        </w:rPr>
        <w:t>Inputs</w:t>
      </w:r>
    </w:p>
    <w:p w14:paraId="5B21AD24" w14:textId="77777777" w:rsidR="00BD607B" w:rsidRPr="00DD071B" w:rsidRDefault="00BD607B" w:rsidP="00BD607B">
      <w:pPr>
        <w:pStyle w:val="body"/>
      </w:pPr>
      <w:r>
        <w:t>None.</w:t>
      </w:r>
    </w:p>
    <w:p w14:paraId="35FC2841" w14:textId="77777777" w:rsidR="00BD607B" w:rsidRDefault="00BD607B" w:rsidP="00BD607B">
      <w:pPr>
        <w:pStyle w:val="body"/>
        <w:rPr>
          <w:b/>
        </w:rPr>
      </w:pPr>
      <w:r>
        <w:rPr>
          <w:b/>
        </w:rPr>
        <w:t>Outputs</w:t>
      </w:r>
    </w:p>
    <w:tbl>
      <w:tblPr>
        <w:tblStyle w:val="Tablegeneric"/>
        <w:tblW w:w="8640" w:type="dxa"/>
        <w:tblInd w:w="835" w:type="dxa"/>
        <w:tblLayout w:type="fixed"/>
        <w:tblLook w:val="04A0" w:firstRow="1" w:lastRow="0" w:firstColumn="1" w:lastColumn="0" w:noHBand="0" w:noVBand="1"/>
      </w:tblPr>
      <w:tblGrid>
        <w:gridCol w:w="2160"/>
        <w:gridCol w:w="1170"/>
        <w:gridCol w:w="1180"/>
        <w:gridCol w:w="4130"/>
      </w:tblGrid>
      <w:tr w:rsidR="00BD607B" w14:paraId="0D1DA72C" w14:textId="77777777" w:rsidTr="002D0966">
        <w:trPr>
          <w:cnfStyle w:val="100000000000" w:firstRow="1" w:lastRow="0" w:firstColumn="0" w:lastColumn="0" w:oddVBand="0" w:evenVBand="0" w:oddHBand="0" w:evenHBand="0" w:firstRowFirstColumn="0" w:firstRowLastColumn="0" w:lastRowFirstColumn="0" w:lastRowLastColumn="0"/>
        </w:trPr>
        <w:tc>
          <w:tcPr>
            <w:tcW w:w="2160" w:type="dxa"/>
          </w:tcPr>
          <w:p w14:paraId="25A107DA" w14:textId="77777777" w:rsidR="00BD607B" w:rsidRDefault="00BD607B" w:rsidP="002D0966">
            <w:pPr>
              <w:pStyle w:val="tableheading"/>
            </w:pPr>
            <w:r>
              <w:t>Parameter name</w:t>
            </w:r>
          </w:p>
        </w:tc>
        <w:tc>
          <w:tcPr>
            <w:tcW w:w="1170" w:type="dxa"/>
          </w:tcPr>
          <w:p w14:paraId="2DB6FF8D" w14:textId="77777777" w:rsidR="00BD607B" w:rsidRDefault="00BD607B" w:rsidP="002D0966">
            <w:pPr>
              <w:pStyle w:val="tableheading"/>
            </w:pPr>
            <w:r>
              <w:t>Mandatory</w:t>
            </w:r>
          </w:p>
        </w:tc>
        <w:tc>
          <w:tcPr>
            <w:tcW w:w="1180" w:type="dxa"/>
          </w:tcPr>
          <w:p w14:paraId="60769764" w14:textId="77777777" w:rsidR="00BD607B" w:rsidRDefault="00BD607B" w:rsidP="002D0966">
            <w:pPr>
              <w:pStyle w:val="tableheading"/>
            </w:pPr>
            <w:r>
              <w:t>Return signature</w:t>
            </w:r>
          </w:p>
        </w:tc>
        <w:tc>
          <w:tcPr>
            <w:tcW w:w="4130" w:type="dxa"/>
          </w:tcPr>
          <w:p w14:paraId="409AC8FF" w14:textId="77777777" w:rsidR="00BD607B" w:rsidRDefault="00BD607B" w:rsidP="002D0966">
            <w:pPr>
              <w:pStyle w:val="tableheading"/>
            </w:pPr>
            <w:r>
              <w:t>Description</w:t>
            </w:r>
          </w:p>
        </w:tc>
      </w:tr>
      <w:tr w:rsidR="00BD607B" w14:paraId="5DFEF690" w14:textId="77777777" w:rsidTr="002D0966">
        <w:tc>
          <w:tcPr>
            <w:tcW w:w="2160" w:type="dxa"/>
          </w:tcPr>
          <w:p w14:paraId="45A2EFDE" w14:textId="77777777" w:rsidR="00BD607B" w:rsidRDefault="00BD607B" w:rsidP="002D0966">
            <w:pPr>
              <w:pStyle w:val="tableentry"/>
            </w:pPr>
            <w:r>
              <w:t>responseCode</w:t>
            </w:r>
          </w:p>
        </w:tc>
        <w:tc>
          <w:tcPr>
            <w:tcW w:w="1170" w:type="dxa"/>
          </w:tcPr>
          <w:p w14:paraId="16D8E9EC" w14:textId="77777777" w:rsidR="00BD607B" w:rsidRDefault="00BD607B" w:rsidP="002D0966">
            <w:pPr>
              <w:pStyle w:val="tableentry"/>
            </w:pPr>
            <w:r>
              <w:t>Yes</w:t>
            </w:r>
          </w:p>
        </w:tc>
        <w:tc>
          <w:tcPr>
            <w:tcW w:w="1180" w:type="dxa"/>
          </w:tcPr>
          <w:p w14:paraId="1A92C726" w14:textId="77777777" w:rsidR="00BD607B" w:rsidRDefault="00BD607B" w:rsidP="002D0966">
            <w:pPr>
              <w:pStyle w:val="tableentry"/>
            </w:pPr>
            <w:r>
              <w:t>u</w:t>
            </w:r>
          </w:p>
        </w:tc>
        <w:tc>
          <w:tcPr>
            <w:tcW w:w="4130" w:type="dxa"/>
          </w:tcPr>
          <w:p w14:paraId="0BEEAA11" w14:textId="77777777" w:rsidR="00BD607B" w:rsidRDefault="00BD607B" w:rsidP="002D0966">
            <w:pPr>
              <w:pStyle w:val="tableentry"/>
            </w:pPr>
            <w:r>
              <w:t>The result code of the operation.</w:t>
            </w:r>
          </w:p>
        </w:tc>
      </w:tr>
      <w:tr w:rsidR="00BD607B" w14:paraId="530A7275" w14:textId="77777777" w:rsidTr="002D0966">
        <w:tc>
          <w:tcPr>
            <w:tcW w:w="2160" w:type="dxa"/>
          </w:tcPr>
          <w:p w14:paraId="1945C87C" w14:textId="055BDDD3" w:rsidR="00BD607B" w:rsidRDefault="00BD607B" w:rsidP="002D0966">
            <w:pPr>
              <w:pStyle w:val="tableentry"/>
            </w:pPr>
            <w:r>
              <w:t>sceneIDs</w:t>
            </w:r>
          </w:p>
        </w:tc>
        <w:tc>
          <w:tcPr>
            <w:tcW w:w="1170" w:type="dxa"/>
          </w:tcPr>
          <w:p w14:paraId="2528EC2E" w14:textId="77777777" w:rsidR="00BD607B" w:rsidRDefault="00BD607B" w:rsidP="002D0966">
            <w:pPr>
              <w:pStyle w:val="tableentry"/>
            </w:pPr>
            <w:r>
              <w:t>Yes</w:t>
            </w:r>
          </w:p>
        </w:tc>
        <w:tc>
          <w:tcPr>
            <w:tcW w:w="1180" w:type="dxa"/>
          </w:tcPr>
          <w:p w14:paraId="2DF95DDB" w14:textId="77777777" w:rsidR="00BD607B" w:rsidRDefault="00BD607B" w:rsidP="002D0966">
            <w:pPr>
              <w:pStyle w:val="tableentry"/>
            </w:pPr>
            <w:r>
              <w:t>as</w:t>
            </w:r>
          </w:p>
        </w:tc>
        <w:tc>
          <w:tcPr>
            <w:tcW w:w="4130" w:type="dxa"/>
          </w:tcPr>
          <w:p w14:paraId="5292566D" w14:textId="7A252133" w:rsidR="00BD607B" w:rsidRDefault="00BD607B" w:rsidP="002D0966">
            <w:pPr>
              <w:pStyle w:val="tableentry"/>
            </w:pPr>
            <w:r>
              <w:t>Array of scene IDs.</w:t>
            </w:r>
          </w:p>
        </w:tc>
      </w:tr>
    </w:tbl>
    <w:p w14:paraId="52D5CAB2" w14:textId="77777777" w:rsidR="00BD607B" w:rsidRDefault="00BD607B" w:rsidP="00BD607B">
      <w:pPr>
        <w:pStyle w:val="body"/>
        <w:rPr>
          <w:b/>
        </w:rPr>
      </w:pPr>
      <w:r>
        <w:rPr>
          <w:b/>
        </w:rPr>
        <w:t>Description</w:t>
      </w:r>
    </w:p>
    <w:p w14:paraId="6ECDE07C" w14:textId="6E90569E" w:rsidR="00BD607B" w:rsidRDefault="00BD607B" w:rsidP="00BD607B">
      <w:pPr>
        <w:pStyle w:val="body"/>
      </w:pPr>
      <w:r>
        <w:t>Get all IDs of scenes which reside on the controller.</w:t>
      </w:r>
    </w:p>
    <w:p w14:paraId="6B29DC5F" w14:textId="6D9AF6DE" w:rsidR="00BD607B" w:rsidRDefault="00BD607B" w:rsidP="00BD607B">
      <w:pPr>
        <w:pStyle w:val="Heading3"/>
      </w:pPr>
      <w:bookmarkStart w:id="84" w:name="_Toc408387038"/>
      <w:r>
        <w:t>GetSceneName</w:t>
      </w:r>
      <w:bookmarkEnd w:id="84"/>
    </w:p>
    <w:p w14:paraId="3FF814EF" w14:textId="77777777" w:rsidR="00BD607B" w:rsidRDefault="00BD607B" w:rsidP="00BD607B">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BD607B" w14:paraId="548DEDFE" w14:textId="77777777" w:rsidTr="002D0966">
        <w:trPr>
          <w:cnfStyle w:val="100000000000" w:firstRow="1" w:lastRow="0" w:firstColumn="0" w:lastColumn="0" w:oddVBand="0" w:evenVBand="0" w:oddHBand="0" w:evenHBand="0" w:firstRowFirstColumn="0" w:firstRowLastColumn="0" w:lastRowFirstColumn="0" w:lastRowLastColumn="0"/>
        </w:trPr>
        <w:tc>
          <w:tcPr>
            <w:tcW w:w="2922" w:type="dxa"/>
          </w:tcPr>
          <w:p w14:paraId="2B47E85F" w14:textId="77777777" w:rsidR="00BD607B" w:rsidRDefault="00BD607B" w:rsidP="002D0966">
            <w:pPr>
              <w:pStyle w:val="tableheading"/>
            </w:pPr>
            <w:r>
              <w:t>Parameter name</w:t>
            </w:r>
          </w:p>
        </w:tc>
        <w:tc>
          <w:tcPr>
            <w:tcW w:w="1061" w:type="dxa"/>
          </w:tcPr>
          <w:p w14:paraId="00AA4C4C" w14:textId="77777777" w:rsidR="00BD607B" w:rsidRDefault="00BD607B" w:rsidP="002D0966">
            <w:pPr>
              <w:pStyle w:val="tableheading"/>
            </w:pPr>
            <w:r>
              <w:t>Mandatory</w:t>
            </w:r>
          </w:p>
        </w:tc>
        <w:tc>
          <w:tcPr>
            <w:tcW w:w="1651" w:type="dxa"/>
          </w:tcPr>
          <w:p w14:paraId="203DB389" w14:textId="77777777" w:rsidR="00BD607B" w:rsidRDefault="00BD607B" w:rsidP="002D0966">
            <w:pPr>
              <w:pStyle w:val="tableheading"/>
            </w:pPr>
            <w:r>
              <w:t>Signature</w:t>
            </w:r>
          </w:p>
        </w:tc>
        <w:tc>
          <w:tcPr>
            <w:tcW w:w="2972" w:type="dxa"/>
          </w:tcPr>
          <w:p w14:paraId="7A1D63E3" w14:textId="77777777" w:rsidR="00BD607B" w:rsidRDefault="00BD607B" w:rsidP="002D0966">
            <w:pPr>
              <w:pStyle w:val="tableheading"/>
            </w:pPr>
            <w:r>
              <w:t>Description</w:t>
            </w:r>
          </w:p>
        </w:tc>
      </w:tr>
      <w:tr w:rsidR="00BD607B" w14:paraId="4FE416F1" w14:textId="77777777" w:rsidTr="002D0966">
        <w:tc>
          <w:tcPr>
            <w:tcW w:w="2922" w:type="dxa"/>
          </w:tcPr>
          <w:p w14:paraId="63F00881" w14:textId="588000F9" w:rsidR="00BD607B" w:rsidRDefault="00BD607B" w:rsidP="002D0966">
            <w:pPr>
              <w:pStyle w:val="tableentry"/>
            </w:pPr>
            <w:r>
              <w:t>scene</w:t>
            </w:r>
            <w:r w:rsidRPr="00BA3AEF">
              <w:t>ID</w:t>
            </w:r>
          </w:p>
        </w:tc>
        <w:tc>
          <w:tcPr>
            <w:tcW w:w="1061" w:type="dxa"/>
          </w:tcPr>
          <w:p w14:paraId="0A8337E6" w14:textId="77777777" w:rsidR="00BD607B" w:rsidRDefault="00BD607B" w:rsidP="002D0966">
            <w:pPr>
              <w:pStyle w:val="tableentry"/>
            </w:pPr>
            <w:r>
              <w:t>Yes</w:t>
            </w:r>
          </w:p>
        </w:tc>
        <w:tc>
          <w:tcPr>
            <w:tcW w:w="1651" w:type="dxa"/>
          </w:tcPr>
          <w:p w14:paraId="67042FC5" w14:textId="77777777" w:rsidR="00BD607B" w:rsidRDefault="00BD607B" w:rsidP="002D0966">
            <w:pPr>
              <w:pStyle w:val="tableentry"/>
            </w:pPr>
            <w:r>
              <w:t>s</w:t>
            </w:r>
          </w:p>
        </w:tc>
        <w:tc>
          <w:tcPr>
            <w:tcW w:w="2972" w:type="dxa"/>
          </w:tcPr>
          <w:p w14:paraId="26A981C5" w14:textId="6EA54DE5" w:rsidR="00BD607B" w:rsidRDefault="00BD607B" w:rsidP="00BD607B">
            <w:pPr>
              <w:pStyle w:val="tableentry"/>
            </w:pPr>
            <w:r>
              <w:t>The ID of the scene to query.</w:t>
            </w:r>
          </w:p>
        </w:tc>
      </w:tr>
      <w:tr w:rsidR="00BD607B" w14:paraId="6D3FFDF4" w14:textId="77777777" w:rsidTr="002D0966">
        <w:tc>
          <w:tcPr>
            <w:tcW w:w="2922" w:type="dxa"/>
          </w:tcPr>
          <w:p w14:paraId="7C50F41D" w14:textId="77777777" w:rsidR="00BD607B" w:rsidRDefault="00BD607B" w:rsidP="002D0966">
            <w:pPr>
              <w:pStyle w:val="tableentry"/>
            </w:pPr>
            <w:r>
              <w:t>language</w:t>
            </w:r>
          </w:p>
        </w:tc>
        <w:tc>
          <w:tcPr>
            <w:tcW w:w="1061" w:type="dxa"/>
          </w:tcPr>
          <w:p w14:paraId="48B1F133" w14:textId="77777777" w:rsidR="00BD607B" w:rsidRDefault="00BD607B" w:rsidP="002D0966">
            <w:pPr>
              <w:pStyle w:val="tableentry"/>
            </w:pPr>
            <w:r>
              <w:t>Yes</w:t>
            </w:r>
          </w:p>
        </w:tc>
        <w:tc>
          <w:tcPr>
            <w:tcW w:w="1651" w:type="dxa"/>
          </w:tcPr>
          <w:p w14:paraId="6D7F0452" w14:textId="77777777" w:rsidR="00BD607B" w:rsidRDefault="00BD607B" w:rsidP="002D0966">
            <w:pPr>
              <w:pStyle w:val="tableentry"/>
            </w:pPr>
            <w:r>
              <w:t>s</w:t>
            </w:r>
          </w:p>
        </w:tc>
        <w:tc>
          <w:tcPr>
            <w:tcW w:w="2972" w:type="dxa"/>
          </w:tcPr>
          <w:p w14:paraId="3CD5B2FA" w14:textId="77777777" w:rsidR="00BD607B" w:rsidRDefault="00BD607B" w:rsidP="002D0966">
            <w:pPr>
              <w:pStyle w:val="tableentry"/>
            </w:pPr>
            <w:r>
              <w:t>The language of the returned result.</w:t>
            </w:r>
          </w:p>
        </w:tc>
      </w:tr>
    </w:tbl>
    <w:p w14:paraId="4AFE7160" w14:textId="77777777" w:rsidR="00BD607B" w:rsidRDefault="00BD607B" w:rsidP="00BD607B">
      <w:pPr>
        <w:pStyle w:val="body"/>
        <w:rPr>
          <w:b/>
        </w:rPr>
      </w:pPr>
      <w:r>
        <w:rPr>
          <w:b/>
        </w:rPr>
        <w:t>Outputs</w:t>
      </w:r>
    </w:p>
    <w:tbl>
      <w:tblPr>
        <w:tblStyle w:val="Tablegeneric"/>
        <w:tblW w:w="8606" w:type="dxa"/>
        <w:tblInd w:w="835" w:type="dxa"/>
        <w:tblLook w:val="04A0" w:firstRow="1" w:lastRow="0" w:firstColumn="1" w:lastColumn="0" w:noHBand="0" w:noVBand="1"/>
      </w:tblPr>
      <w:tblGrid>
        <w:gridCol w:w="2891"/>
        <w:gridCol w:w="1141"/>
        <w:gridCol w:w="1638"/>
        <w:gridCol w:w="2936"/>
      </w:tblGrid>
      <w:tr w:rsidR="00BD607B" w14:paraId="6D5B8848" w14:textId="77777777" w:rsidTr="002D0966">
        <w:trPr>
          <w:cnfStyle w:val="100000000000" w:firstRow="1" w:lastRow="0" w:firstColumn="0" w:lastColumn="0" w:oddVBand="0" w:evenVBand="0" w:oddHBand="0" w:evenHBand="0" w:firstRowFirstColumn="0" w:firstRowLastColumn="0" w:lastRowFirstColumn="0" w:lastRowLastColumn="0"/>
        </w:trPr>
        <w:tc>
          <w:tcPr>
            <w:tcW w:w="2922" w:type="dxa"/>
          </w:tcPr>
          <w:p w14:paraId="1E5053E8" w14:textId="77777777" w:rsidR="00BD607B" w:rsidRDefault="00BD607B" w:rsidP="002D0966">
            <w:pPr>
              <w:pStyle w:val="tableheading"/>
            </w:pPr>
            <w:r>
              <w:t>Parameter name</w:t>
            </w:r>
          </w:p>
        </w:tc>
        <w:tc>
          <w:tcPr>
            <w:tcW w:w="1061" w:type="dxa"/>
          </w:tcPr>
          <w:p w14:paraId="0AAFB191" w14:textId="77777777" w:rsidR="00BD607B" w:rsidRDefault="00BD607B" w:rsidP="002D0966">
            <w:pPr>
              <w:pStyle w:val="tableheading"/>
            </w:pPr>
            <w:r>
              <w:t>Mandatory</w:t>
            </w:r>
          </w:p>
        </w:tc>
        <w:tc>
          <w:tcPr>
            <w:tcW w:w="1651" w:type="dxa"/>
          </w:tcPr>
          <w:p w14:paraId="113BC9B1" w14:textId="77777777" w:rsidR="00BD607B" w:rsidRDefault="00BD607B" w:rsidP="002D0966">
            <w:pPr>
              <w:pStyle w:val="tableheading"/>
            </w:pPr>
            <w:r>
              <w:t>Return signature</w:t>
            </w:r>
          </w:p>
        </w:tc>
        <w:tc>
          <w:tcPr>
            <w:tcW w:w="2972" w:type="dxa"/>
          </w:tcPr>
          <w:p w14:paraId="3DB53FC0" w14:textId="77777777" w:rsidR="00BD607B" w:rsidRDefault="00BD607B" w:rsidP="002D0966">
            <w:pPr>
              <w:pStyle w:val="tableheading"/>
            </w:pPr>
            <w:r>
              <w:t>Description</w:t>
            </w:r>
          </w:p>
        </w:tc>
      </w:tr>
      <w:tr w:rsidR="00BD607B" w14:paraId="5BD7A5FB" w14:textId="77777777" w:rsidTr="002D0966">
        <w:tc>
          <w:tcPr>
            <w:tcW w:w="2922" w:type="dxa"/>
          </w:tcPr>
          <w:p w14:paraId="6B8822B2" w14:textId="77777777" w:rsidR="00BD607B" w:rsidRDefault="00BD607B" w:rsidP="002D0966">
            <w:pPr>
              <w:pStyle w:val="tableentry"/>
            </w:pPr>
            <w:r>
              <w:t>responseCode</w:t>
            </w:r>
          </w:p>
        </w:tc>
        <w:tc>
          <w:tcPr>
            <w:tcW w:w="1061" w:type="dxa"/>
          </w:tcPr>
          <w:p w14:paraId="60A80045" w14:textId="77777777" w:rsidR="00BD607B" w:rsidRDefault="00BD607B" w:rsidP="002D0966">
            <w:pPr>
              <w:pStyle w:val="tableentry"/>
            </w:pPr>
            <w:r>
              <w:t>Yes</w:t>
            </w:r>
          </w:p>
        </w:tc>
        <w:tc>
          <w:tcPr>
            <w:tcW w:w="1651" w:type="dxa"/>
          </w:tcPr>
          <w:p w14:paraId="281F4FC7" w14:textId="77777777" w:rsidR="00BD607B" w:rsidRDefault="00BD607B" w:rsidP="002D0966">
            <w:pPr>
              <w:pStyle w:val="tableentry"/>
            </w:pPr>
            <w:r>
              <w:t>u</w:t>
            </w:r>
          </w:p>
        </w:tc>
        <w:tc>
          <w:tcPr>
            <w:tcW w:w="2972" w:type="dxa"/>
          </w:tcPr>
          <w:p w14:paraId="544450AB" w14:textId="77777777" w:rsidR="00BD607B" w:rsidRDefault="00BD607B" w:rsidP="002D0966">
            <w:pPr>
              <w:pStyle w:val="tableentry"/>
            </w:pPr>
            <w:r>
              <w:t>The result code of the operation.</w:t>
            </w:r>
          </w:p>
        </w:tc>
      </w:tr>
      <w:tr w:rsidR="00BD607B" w14:paraId="1C177EA6" w14:textId="77777777" w:rsidTr="002D0966">
        <w:tc>
          <w:tcPr>
            <w:tcW w:w="2922" w:type="dxa"/>
          </w:tcPr>
          <w:p w14:paraId="7B0783AB" w14:textId="5BBBB00B" w:rsidR="00BD607B" w:rsidRDefault="00BD607B" w:rsidP="002D0966">
            <w:pPr>
              <w:pStyle w:val="tableentry"/>
            </w:pPr>
            <w:r>
              <w:t>sceneID</w:t>
            </w:r>
          </w:p>
        </w:tc>
        <w:tc>
          <w:tcPr>
            <w:tcW w:w="1061" w:type="dxa"/>
          </w:tcPr>
          <w:p w14:paraId="6A533021" w14:textId="77777777" w:rsidR="00BD607B" w:rsidRDefault="00BD607B" w:rsidP="002D0966">
            <w:pPr>
              <w:pStyle w:val="tableentry"/>
            </w:pPr>
            <w:r>
              <w:t>Yes</w:t>
            </w:r>
          </w:p>
        </w:tc>
        <w:tc>
          <w:tcPr>
            <w:tcW w:w="1651" w:type="dxa"/>
          </w:tcPr>
          <w:p w14:paraId="146A4951" w14:textId="77777777" w:rsidR="00BD607B" w:rsidRDefault="00BD607B" w:rsidP="002D0966">
            <w:pPr>
              <w:pStyle w:val="tableentry"/>
            </w:pPr>
            <w:r>
              <w:t>s</w:t>
            </w:r>
          </w:p>
        </w:tc>
        <w:tc>
          <w:tcPr>
            <w:tcW w:w="2972" w:type="dxa"/>
          </w:tcPr>
          <w:p w14:paraId="4C8B6E69" w14:textId="001EF952" w:rsidR="00BD607B" w:rsidRDefault="00BD607B" w:rsidP="00BD607B">
            <w:pPr>
              <w:pStyle w:val="tableentry"/>
            </w:pPr>
            <w:r>
              <w:t>The ID of the queried scene.</w:t>
            </w:r>
          </w:p>
        </w:tc>
      </w:tr>
      <w:tr w:rsidR="00BD607B" w14:paraId="7428D7B2" w14:textId="77777777" w:rsidTr="002D0966">
        <w:tc>
          <w:tcPr>
            <w:tcW w:w="2922" w:type="dxa"/>
          </w:tcPr>
          <w:p w14:paraId="4C626B3D" w14:textId="77777777" w:rsidR="00BD607B" w:rsidRDefault="00BD607B" w:rsidP="002D0966">
            <w:pPr>
              <w:pStyle w:val="tableentry"/>
            </w:pPr>
            <w:r>
              <w:lastRenderedPageBreak/>
              <w:t>language</w:t>
            </w:r>
          </w:p>
        </w:tc>
        <w:tc>
          <w:tcPr>
            <w:tcW w:w="1061" w:type="dxa"/>
          </w:tcPr>
          <w:p w14:paraId="76B8E131" w14:textId="77777777" w:rsidR="00BD607B" w:rsidRDefault="00BD607B" w:rsidP="002D0966">
            <w:pPr>
              <w:pStyle w:val="tableentry"/>
            </w:pPr>
            <w:r>
              <w:t>Yes</w:t>
            </w:r>
          </w:p>
        </w:tc>
        <w:tc>
          <w:tcPr>
            <w:tcW w:w="1651" w:type="dxa"/>
          </w:tcPr>
          <w:p w14:paraId="2DA4136E" w14:textId="77777777" w:rsidR="00BD607B" w:rsidRDefault="00BD607B" w:rsidP="002D0966">
            <w:pPr>
              <w:pStyle w:val="tableentry"/>
            </w:pPr>
            <w:r>
              <w:t>s</w:t>
            </w:r>
          </w:p>
        </w:tc>
        <w:tc>
          <w:tcPr>
            <w:tcW w:w="2972" w:type="dxa"/>
          </w:tcPr>
          <w:p w14:paraId="0A8A3BE8" w14:textId="77777777" w:rsidR="00BD607B" w:rsidRDefault="00BD607B" w:rsidP="002D0966">
            <w:pPr>
              <w:pStyle w:val="tableentry"/>
            </w:pPr>
            <w:r>
              <w:t>The language of the returned result.</w:t>
            </w:r>
          </w:p>
        </w:tc>
      </w:tr>
      <w:tr w:rsidR="00BD607B" w14:paraId="358DD69E" w14:textId="77777777" w:rsidTr="002D0966">
        <w:tc>
          <w:tcPr>
            <w:tcW w:w="2922" w:type="dxa"/>
          </w:tcPr>
          <w:p w14:paraId="5DE7AC24" w14:textId="64D41867" w:rsidR="00BD607B" w:rsidRDefault="00BD607B" w:rsidP="002D0966">
            <w:pPr>
              <w:pStyle w:val="tableentry"/>
            </w:pPr>
            <w:r>
              <w:t>sceneName</w:t>
            </w:r>
          </w:p>
        </w:tc>
        <w:tc>
          <w:tcPr>
            <w:tcW w:w="1061" w:type="dxa"/>
          </w:tcPr>
          <w:p w14:paraId="1BC3D140" w14:textId="77777777" w:rsidR="00BD607B" w:rsidRDefault="00BD607B" w:rsidP="002D0966">
            <w:pPr>
              <w:pStyle w:val="tableentry"/>
            </w:pPr>
            <w:r>
              <w:t>Yes</w:t>
            </w:r>
          </w:p>
        </w:tc>
        <w:tc>
          <w:tcPr>
            <w:tcW w:w="1651" w:type="dxa"/>
          </w:tcPr>
          <w:p w14:paraId="423F3481" w14:textId="77777777" w:rsidR="00BD607B" w:rsidRDefault="00BD607B" w:rsidP="002D0966">
            <w:pPr>
              <w:pStyle w:val="tableentry"/>
            </w:pPr>
            <w:r>
              <w:t>s</w:t>
            </w:r>
          </w:p>
        </w:tc>
        <w:tc>
          <w:tcPr>
            <w:tcW w:w="2972" w:type="dxa"/>
          </w:tcPr>
          <w:p w14:paraId="0DCE11CE" w14:textId="740D3735" w:rsidR="00BD607B" w:rsidRDefault="00BD607B" w:rsidP="002D0966">
            <w:pPr>
              <w:pStyle w:val="tableentry"/>
            </w:pPr>
            <w:r>
              <w:t>Name of the scene.</w:t>
            </w:r>
          </w:p>
        </w:tc>
      </w:tr>
    </w:tbl>
    <w:p w14:paraId="1D6F2984" w14:textId="77777777" w:rsidR="00BD607B" w:rsidRDefault="00BD607B" w:rsidP="00BD607B">
      <w:pPr>
        <w:pStyle w:val="body"/>
        <w:rPr>
          <w:b/>
        </w:rPr>
      </w:pPr>
      <w:r>
        <w:rPr>
          <w:b/>
        </w:rPr>
        <w:t>Description</w:t>
      </w:r>
    </w:p>
    <w:p w14:paraId="4C9876AF" w14:textId="605CDDCC" w:rsidR="00BD607B" w:rsidRPr="00D03C1A" w:rsidRDefault="00BD607B" w:rsidP="00BD607B">
      <w:pPr>
        <w:pStyle w:val="body"/>
      </w:pPr>
      <w:r>
        <w:t>Gets the name for the specified scene.</w:t>
      </w:r>
    </w:p>
    <w:p w14:paraId="100DE73A" w14:textId="4627BE95" w:rsidR="00BD607B" w:rsidRDefault="008E65DB" w:rsidP="00BD607B">
      <w:pPr>
        <w:pStyle w:val="Heading3"/>
      </w:pPr>
      <w:bookmarkStart w:id="85" w:name="_Toc408387039"/>
      <w:r>
        <w:t>SetSceneName</w:t>
      </w:r>
      <w:bookmarkEnd w:id="85"/>
    </w:p>
    <w:p w14:paraId="006C52C6" w14:textId="77777777" w:rsidR="00BD607B" w:rsidRDefault="00BD607B" w:rsidP="00BD607B">
      <w:pPr>
        <w:pStyle w:val="body"/>
        <w:rPr>
          <w:b/>
        </w:rPr>
      </w:pPr>
      <w:r>
        <w:rPr>
          <w:b/>
        </w:rPr>
        <w:t>Inputs</w:t>
      </w:r>
    </w:p>
    <w:tbl>
      <w:tblPr>
        <w:tblStyle w:val="Tablegeneric"/>
        <w:tblW w:w="8606" w:type="dxa"/>
        <w:tblInd w:w="835" w:type="dxa"/>
        <w:tblLook w:val="04A0" w:firstRow="1" w:lastRow="0" w:firstColumn="1" w:lastColumn="0" w:noHBand="0" w:noVBand="1"/>
      </w:tblPr>
      <w:tblGrid>
        <w:gridCol w:w="2888"/>
        <w:gridCol w:w="1141"/>
        <w:gridCol w:w="1639"/>
        <w:gridCol w:w="2938"/>
      </w:tblGrid>
      <w:tr w:rsidR="00BD607B" w14:paraId="7A76EFDC" w14:textId="77777777" w:rsidTr="002D0966">
        <w:trPr>
          <w:cnfStyle w:val="100000000000" w:firstRow="1" w:lastRow="0" w:firstColumn="0" w:lastColumn="0" w:oddVBand="0" w:evenVBand="0" w:oddHBand="0" w:evenHBand="0" w:firstRowFirstColumn="0" w:firstRowLastColumn="0" w:lastRowFirstColumn="0" w:lastRowLastColumn="0"/>
        </w:trPr>
        <w:tc>
          <w:tcPr>
            <w:tcW w:w="2922" w:type="dxa"/>
          </w:tcPr>
          <w:p w14:paraId="56B019F8" w14:textId="77777777" w:rsidR="00BD607B" w:rsidRDefault="00BD607B" w:rsidP="002D0966">
            <w:pPr>
              <w:pStyle w:val="tableheading"/>
            </w:pPr>
            <w:r>
              <w:t>Parameter name</w:t>
            </w:r>
          </w:p>
        </w:tc>
        <w:tc>
          <w:tcPr>
            <w:tcW w:w="1061" w:type="dxa"/>
          </w:tcPr>
          <w:p w14:paraId="3CE12719" w14:textId="77777777" w:rsidR="00BD607B" w:rsidRDefault="00BD607B" w:rsidP="002D0966">
            <w:pPr>
              <w:pStyle w:val="tableheading"/>
            </w:pPr>
            <w:r>
              <w:t>Mandatory</w:t>
            </w:r>
          </w:p>
        </w:tc>
        <w:tc>
          <w:tcPr>
            <w:tcW w:w="1651" w:type="dxa"/>
          </w:tcPr>
          <w:p w14:paraId="24A5AD85" w14:textId="77777777" w:rsidR="00BD607B" w:rsidRDefault="00BD607B" w:rsidP="002D0966">
            <w:pPr>
              <w:pStyle w:val="tableheading"/>
            </w:pPr>
            <w:r>
              <w:t>Signature</w:t>
            </w:r>
          </w:p>
        </w:tc>
        <w:tc>
          <w:tcPr>
            <w:tcW w:w="2972" w:type="dxa"/>
          </w:tcPr>
          <w:p w14:paraId="02FE8D14" w14:textId="77777777" w:rsidR="00BD607B" w:rsidRDefault="00BD607B" w:rsidP="002D0966">
            <w:pPr>
              <w:pStyle w:val="tableheading"/>
            </w:pPr>
            <w:r>
              <w:t>Description</w:t>
            </w:r>
          </w:p>
        </w:tc>
      </w:tr>
      <w:tr w:rsidR="00BD607B" w14:paraId="0E344A03" w14:textId="77777777" w:rsidTr="002D0966">
        <w:tc>
          <w:tcPr>
            <w:tcW w:w="2922" w:type="dxa"/>
          </w:tcPr>
          <w:p w14:paraId="3FDCC296" w14:textId="5F15D7C5" w:rsidR="00BD607B" w:rsidRDefault="008E65DB" w:rsidP="002D0966">
            <w:pPr>
              <w:pStyle w:val="tableentry"/>
            </w:pPr>
            <w:r>
              <w:t>sceneID</w:t>
            </w:r>
          </w:p>
        </w:tc>
        <w:tc>
          <w:tcPr>
            <w:tcW w:w="1061" w:type="dxa"/>
          </w:tcPr>
          <w:p w14:paraId="1321C20C" w14:textId="77777777" w:rsidR="00BD607B" w:rsidRDefault="00BD607B" w:rsidP="002D0966">
            <w:pPr>
              <w:pStyle w:val="tableentry"/>
            </w:pPr>
            <w:r>
              <w:t>Yes</w:t>
            </w:r>
          </w:p>
        </w:tc>
        <w:tc>
          <w:tcPr>
            <w:tcW w:w="1651" w:type="dxa"/>
          </w:tcPr>
          <w:p w14:paraId="111DF9C3" w14:textId="77777777" w:rsidR="00BD607B" w:rsidRDefault="00BD607B" w:rsidP="002D0966">
            <w:pPr>
              <w:pStyle w:val="tableentry"/>
            </w:pPr>
            <w:r>
              <w:t>s</w:t>
            </w:r>
          </w:p>
        </w:tc>
        <w:tc>
          <w:tcPr>
            <w:tcW w:w="2972" w:type="dxa"/>
          </w:tcPr>
          <w:p w14:paraId="4603788B" w14:textId="796C808C" w:rsidR="00BD607B" w:rsidRDefault="00BD607B" w:rsidP="008E65DB">
            <w:pPr>
              <w:pStyle w:val="tableentry"/>
            </w:pPr>
            <w:r>
              <w:t xml:space="preserve">The ID of the </w:t>
            </w:r>
            <w:r w:rsidR="008E65DB">
              <w:t>scene</w:t>
            </w:r>
            <w:r>
              <w:t xml:space="preserve"> to query.</w:t>
            </w:r>
          </w:p>
        </w:tc>
      </w:tr>
      <w:tr w:rsidR="00BD607B" w14:paraId="676F0909" w14:textId="77777777" w:rsidTr="002D0966">
        <w:tc>
          <w:tcPr>
            <w:tcW w:w="2922" w:type="dxa"/>
          </w:tcPr>
          <w:p w14:paraId="0707FC95" w14:textId="70C1B8EC" w:rsidR="00BD607B" w:rsidRDefault="008E65DB" w:rsidP="002D0966">
            <w:pPr>
              <w:pStyle w:val="tableentry"/>
            </w:pPr>
            <w:r>
              <w:t>sceneName</w:t>
            </w:r>
          </w:p>
        </w:tc>
        <w:tc>
          <w:tcPr>
            <w:tcW w:w="1061" w:type="dxa"/>
          </w:tcPr>
          <w:p w14:paraId="5871890A" w14:textId="77777777" w:rsidR="00BD607B" w:rsidRDefault="00BD607B" w:rsidP="002D0966">
            <w:pPr>
              <w:pStyle w:val="tableentry"/>
            </w:pPr>
            <w:r>
              <w:t>Yes</w:t>
            </w:r>
          </w:p>
        </w:tc>
        <w:tc>
          <w:tcPr>
            <w:tcW w:w="1651" w:type="dxa"/>
          </w:tcPr>
          <w:p w14:paraId="16A32538" w14:textId="77777777" w:rsidR="00BD607B" w:rsidRDefault="00BD607B" w:rsidP="002D0966">
            <w:pPr>
              <w:pStyle w:val="tableentry"/>
            </w:pPr>
            <w:r>
              <w:t>s</w:t>
            </w:r>
          </w:p>
        </w:tc>
        <w:tc>
          <w:tcPr>
            <w:tcW w:w="2972" w:type="dxa"/>
          </w:tcPr>
          <w:p w14:paraId="0BD78DFE" w14:textId="7B321002" w:rsidR="00BD607B" w:rsidRDefault="00BD607B" w:rsidP="008E65DB">
            <w:pPr>
              <w:pStyle w:val="tableentry"/>
            </w:pPr>
            <w:r>
              <w:t xml:space="preserve">The new name of the </w:t>
            </w:r>
            <w:r w:rsidR="008E65DB">
              <w:t>scene</w:t>
            </w:r>
            <w:r>
              <w:t>.</w:t>
            </w:r>
          </w:p>
        </w:tc>
      </w:tr>
      <w:tr w:rsidR="00BD607B" w14:paraId="0CBBCF7D" w14:textId="77777777" w:rsidTr="002D0966">
        <w:tc>
          <w:tcPr>
            <w:tcW w:w="2922" w:type="dxa"/>
          </w:tcPr>
          <w:p w14:paraId="29BA8E37" w14:textId="77777777" w:rsidR="00BD607B" w:rsidRDefault="00BD607B" w:rsidP="002D0966">
            <w:pPr>
              <w:pStyle w:val="tableentry"/>
            </w:pPr>
            <w:r>
              <w:t>language</w:t>
            </w:r>
          </w:p>
        </w:tc>
        <w:tc>
          <w:tcPr>
            <w:tcW w:w="1061" w:type="dxa"/>
          </w:tcPr>
          <w:p w14:paraId="74EE95B1" w14:textId="77777777" w:rsidR="00BD607B" w:rsidRDefault="00BD607B" w:rsidP="002D0966">
            <w:pPr>
              <w:pStyle w:val="tableentry"/>
            </w:pPr>
            <w:r>
              <w:t>Yes</w:t>
            </w:r>
          </w:p>
        </w:tc>
        <w:tc>
          <w:tcPr>
            <w:tcW w:w="1651" w:type="dxa"/>
          </w:tcPr>
          <w:p w14:paraId="7FF18C9A" w14:textId="77777777" w:rsidR="00BD607B" w:rsidRDefault="00BD607B" w:rsidP="002D0966">
            <w:pPr>
              <w:pStyle w:val="tableentry"/>
            </w:pPr>
            <w:r>
              <w:t>s</w:t>
            </w:r>
          </w:p>
        </w:tc>
        <w:tc>
          <w:tcPr>
            <w:tcW w:w="2972" w:type="dxa"/>
          </w:tcPr>
          <w:p w14:paraId="70ABDFF6" w14:textId="6C7112BA" w:rsidR="00BD607B" w:rsidRDefault="00BD607B" w:rsidP="00D42C21">
            <w:pPr>
              <w:pStyle w:val="tableentry"/>
            </w:pPr>
            <w:r>
              <w:t xml:space="preserve">The language in which the </w:t>
            </w:r>
            <w:r w:rsidR="00D42C21">
              <w:t>scene</w:t>
            </w:r>
            <w:r>
              <w:t xml:space="preserve"> name is inputted.</w:t>
            </w:r>
          </w:p>
        </w:tc>
      </w:tr>
    </w:tbl>
    <w:p w14:paraId="1C13B046" w14:textId="77777777" w:rsidR="00BD607B" w:rsidRDefault="00BD607B" w:rsidP="00BD607B">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BD607B" w14:paraId="3E67B632" w14:textId="77777777" w:rsidTr="002D0966">
        <w:trPr>
          <w:cnfStyle w:val="100000000000" w:firstRow="1" w:lastRow="0" w:firstColumn="0" w:lastColumn="0" w:oddVBand="0" w:evenVBand="0" w:oddHBand="0" w:evenHBand="0" w:firstRowFirstColumn="0" w:firstRowLastColumn="0" w:lastRowFirstColumn="0" w:lastRowLastColumn="0"/>
        </w:trPr>
        <w:tc>
          <w:tcPr>
            <w:tcW w:w="2890" w:type="dxa"/>
          </w:tcPr>
          <w:p w14:paraId="3A5E3A4F" w14:textId="77777777" w:rsidR="00BD607B" w:rsidRDefault="00BD607B" w:rsidP="002D0966">
            <w:pPr>
              <w:pStyle w:val="tableheading"/>
            </w:pPr>
            <w:r>
              <w:t>Parameter name</w:t>
            </w:r>
          </w:p>
        </w:tc>
        <w:tc>
          <w:tcPr>
            <w:tcW w:w="1141" w:type="dxa"/>
          </w:tcPr>
          <w:p w14:paraId="4BEFAA1C" w14:textId="77777777" w:rsidR="00BD607B" w:rsidRDefault="00BD607B" w:rsidP="002D0966">
            <w:pPr>
              <w:pStyle w:val="tableheading"/>
            </w:pPr>
            <w:r>
              <w:t>Mandatory</w:t>
            </w:r>
          </w:p>
        </w:tc>
        <w:tc>
          <w:tcPr>
            <w:tcW w:w="1638" w:type="dxa"/>
          </w:tcPr>
          <w:p w14:paraId="445DE3F7" w14:textId="77777777" w:rsidR="00BD607B" w:rsidRDefault="00BD607B" w:rsidP="002D0966">
            <w:pPr>
              <w:pStyle w:val="tableheading"/>
            </w:pPr>
            <w:r>
              <w:t>Return signature</w:t>
            </w:r>
          </w:p>
        </w:tc>
        <w:tc>
          <w:tcPr>
            <w:tcW w:w="2937" w:type="dxa"/>
          </w:tcPr>
          <w:p w14:paraId="60FF54DE" w14:textId="77777777" w:rsidR="00BD607B" w:rsidRDefault="00BD607B" w:rsidP="002D0966">
            <w:pPr>
              <w:pStyle w:val="tableheading"/>
            </w:pPr>
            <w:r>
              <w:t>Description</w:t>
            </w:r>
          </w:p>
        </w:tc>
      </w:tr>
      <w:tr w:rsidR="00BD607B" w14:paraId="4DA5EB1F" w14:textId="77777777" w:rsidTr="002D0966">
        <w:tc>
          <w:tcPr>
            <w:tcW w:w="2890" w:type="dxa"/>
          </w:tcPr>
          <w:p w14:paraId="2BC56512" w14:textId="77777777" w:rsidR="00BD607B" w:rsidRDefault="00BD607B" w:rsidP="002D0966">
            <w:pPr>
              <w:pStyle w:val="tableentry"/>
            </w:pPr>
            <w:r>
              <w:t>responseCode</w:t>
            </w:r>
          </w:p>
        </w:tc>
        <w:tc>
          <w:tcPr>
            <w:tcW w:w="1141" w:type="dxa"/>
          </w:tcPr>
          <w:p w14:paraId="4EC33343" w14:textId="77777777" w:rsidR="00BD607B" w:rsidRDefault="00BD607B" w:rsidP="002D0966">
            <w:pPr>
              <w:pStyle w:val="tableentry"/>
            </w:pPr>
            <w:r>
              <w:t>Yes</w:t>
            </w:r>
          </w:p>
        </w:tc>
        <w:tc>
          <w:tcPr>
            <w:tcW w:w="1638" w:type="dxa"/>
          </w:tcPr>
          <w:p w14:paraId="3192755F" w14:textId="77777777" w:rsidR="00BD607B" w:rsidRDefault="00BD607B" w:rsidP="002D0966">
            <w:pPr>
              <w:pStyle w:val="tableentry"/>
            </w:pPr>
            <w:r>
              <w:t>u</w:t>
            </w:r>
          </w:p>
        </w:tc>
        <w:tc>
          <w:tcPr>
            <w:tcW w:w="2937" w:type="dxa"/>
          </w:tcPr>
          <w:p w14:paraId="5AAD83CB" w14:textId="77777777" w:rsidR="00BD607B" w:rsidRDefault="00BD607B" w:rsidP="002D0966">
            <w:pPr>
              <w:pStyle w:val="tableentry"/>
            </w:pPr>
            <w:r>
              <w:t>The result code of the operation.</w:t>
            </w:r>
          </w:p>
        </w:tc>
      </w:tr>
      <w:tr w:rsidR="00BD607B" w14:paraId="5DA0719C" w14:textId="77777777" w:rsidTr="002D0966">
        <w:tc>
          <w:tcPr>
            <w:tcW w:w="2890" w:type="dxa"/>
          </w:tcPr>
          <w:p w14:paraId="7139DF12" w14:textId="06915DA0" w:rsidR="00BD607B" w:rsidRDefault="008E65DB" w:rsidP="002D0966">
            <w:pPr>
              <w:pStyle w:val="tableentry"/>
            </w:pPr>
            <w:r>
              <w:t>sceneID</w:t>
            </w:r>
          </w:p>
        </w:tc>
        <w:tc>
          <w:tcPr>
            <w:tcW w:w="1141" w:type="dxa"/>
          </w:tcPr>
          <w:p w14:paraId="542FBB6F" w14:textId="77777777" w:rsidR="00BD607B" w:rsidRDefault="00BD607B" w:rsidP="002D0966">
            <w:pPr>
              <w:pStyle w:val="tableentry"/>
            </w:pPr>
            <w:r>
              <w:t>Yes</w:t>
            </w:r>
          </w:p>
        </w:tc>
        <w:tc>
          <w:tcPr>
            <w:tcW w:w="1638" w:type="dxa"/>
          </w:tcPr>
          <w:p w14:paraId="463681F1" w14:textId="77777777" w:rsidR="00BD607B" w:rsidRDefault="00BD607B" w:rsidP="002D0966">
            <w:pPr>
              <w:pStyle w:val="tableentry"/>
            </w:pPr>
            <w:r>
              <w:t>s</w:t>
            </w:r>
          </w:p>
        </w:tc>
        <w:tc>
          <w:tcPr>
            <w:tcW w:w="2937" w:type="dxa"/>
          </w:tcPr>
          <w:p w14:paraId="3423D49E" w14:textId="465FDE93" w:rsidR="00BD607B" w:rsidRDefault="00BD607B" w:rsidP="008E65DB">
            <w:pPr>
              <w:pStyle w:val="tableentry"/>
            </w:pPr>
            <w:r>
              <w:t xml:space="preserve">The ID of the queried </w:t>
            </w:r>
            <w:r w:rsidR="008E65DB">
              <w:t>scene</w:t>
            </w:r>
            <w:r>
              <w:t>.</w:t>
            </w:r>
          </w:p>
        </w:tc>
      </w:tr>
      <w:tr w:rsidR="00BD607B" w14:paraId="475CB05D" w14:textId="77777777" w:rsidTr="002D0966">
        <w:tc>
          <w:tcPr>
            <w:tcW w:w="2890" w:type="dxa"/>
          </w:tcPr>
          <w:p w14:paraId="6F33610F" w14:textId="77777777" w:rsidR="00BD607B" w:rsidRDefault="00BD607B" w:rsidP="002D0966">
            <w:pPr>
              <w:pStyle w:val="tableentry"/>
            </w:pPr>
            <w:r>
              <w:t>language</w:t>
            </w:r>
          </w:p>
        </w:tc>
        <w:tc>
          <w:tcPr>
            <w:tcW w:w="1141" w:type="dxa"/>
          </w:tcPr>
          <w:p w14:paraId="211F722A" w14:textId="77777777" w:rsidR="00BD607B" w:rsidRDefault="00BD607B" w:rsidP="002D0966">
            <w:pPr>
              <w:pStyle w:val="tableentry"/>
            </w:pPr>
            <w:r>
              <w:t>Yes</w:t>
            </w:r>
          </w:p>
        </w:tc>
        <w:tc>
          <w:tcPr>
            <w:tcW w:w="1638" w:type="dxa"/>
          </w:tcPr>
          <w:p w14:paraId="4E6B7685" w14:textId="77777777" w:rsidR="00BD607B" w:rsidRDefault="00BD607B" w:rsidP="002D0966">
            <w:pPr>
              <w:pStyle w:val="tableentry"/>
            </w:pPr>
            <w:r>
              <w:t>s</w:t>
            </w:r>
          </w:p>
        </w:tc>
        <w:tc>
          <w:tcPr>
            <w:tcW w:w="2937" w:type="dxa"/>
          </w:tcPr>
          <w:p w14:paraId="0BAEAE2D" w14:textId="77777777" w:rsidR="00BD607B" w:rsidRDefault="00BD607B" w:rsidP="002D0966">
            <w:pPr>
              <w:pStyle w:val="tableentry"/>
            </w:pPr>
            <w:r>
              <w:t>The language of the returned result.</w:t>
            </w:r>
          </w:p>
        </w:tc>
      </w:tr>
    </w:tbl>
    <w:p w14:paraId="49E6CC95" w14:textId="77777777" w:rsidR="00BD607B" w:rsidRDefault="00BD607B" w:rsidP="00BD607B">
      <w:pPr>
        <w:pStyle w:val="body"/>
        <w:rPr>
          <w:b/>
        </w:rPr>
      </w:pPr>
      <w:r>
        <w:rPr>
          <w:b/>
        </w:rPr>
        <w:t>Description</w:t>
      </w:r>
    </w:p>
    <w:p w14:paraId="36434014" w14:textId="4D2B1484" w:rsidR="00BD607B" w:rsidRPr="00D03C1A" w:rsidRDefault="00BD607B" w:rsidP="00BD607B">
      <w:pPr>
        <w:pStyle w:val="body"/>
      </w:pPr>
      <w:r>
        <w:t xml:space="preserve">Sets the name for the specified </w:t>
      </w:r>
      <w:r w:rsidR="008E65DB">
        <w:t>scene</w:t>
      </w:r>
      <w:r>
        <w:t>.</w:t>
      </w:r>
    </w:p>
    <w:p w14:paraId="4CFE11D6" w14:textId="2151743A" w:rsidR="00BD607B" w:rsidRDefault="002D0966" w:rsidP="00BD607B">
      <w:pPr>
        <w:pStyle w:val="Heading3"/>
      </w:pPr>
      <w:bookmarkStart w:id="86" w:name="_Toc408387040"/>
      <w:r>
        <w:t>CreateScene</w:t>
      </w:r>
      <w:bookmarkEnd w:id="86"/>
    </w:p>
    <w:p w14:paraId="49FF1F06" w14:textId="77777777" w:rsidR="00BD607B" w:rsidRDefault="00BD607B" w:rsidP="00BD607B">
      <w:pPr>
        <w:pStyle w:val="body"/>
        <w:rPr>
          <w:b/>
        </w:rPr>
      </w:pPr>
      <w:r>
        <w:rPr>
          <w:b/>
        </w:rPr>
        <w:t>Inputs</w:t>
      </w:r>
    </w:p>
    <w:tbl>
      <w:tblPr>
        <w:tblStyle w:val="Tablegeneric"/>
        <w:tblW w:w="8606" w:type="dxa"/>
        <w:tblInd w:w="835" w:type="dxa"/>
        <w:tblLook w:val="04A0" w:firstRow="1" w:lastRow="0" w:firstColumn="1" w:lastColumn="0" w:noHBand="0" w:noVBand="1"/>
      </w:tblPr>
      <w:tblGrid>
        <w:gridCol w:w="3212"/>
        <w:gridCol w:w="1141"/>
        <w:gridCol w:w="1932"/>
        <w:gridCol w:w="2321"/>
      </w:tblGrid>
      <w:tr w:rsidR="00BD607B" w14:paraId="11339CFA" w14:textId="77777777" w:rsidTr="002D0966">
        <w:trPr>
          <w:cnfStyle w:val="100000000000" w:firstRow="1" w:lastRow="0" w:firstColumn="0" w:lastColumn="0" w:oddVBand="0" w:evenVBand="0" w:oddHBand="0" w:evenHBand="0" w:firstRowFirstColumn="0" w:firstRowLastColumn="0" w:lastRowFirstColumn="0" w:lastRowLastColumn="0"/>
        </w:trPr>
        <w:tc>
          <w:tcPr>
            <w:tcW w:w="2889" w:type="dxa"/>
          </w:tcPr>
          <w:p w14:paraId="5B5612AD" w14:textId="77777777" w:rsidR="00BD607B" w:rsidRDefault="00BD607B" w:rsidP="002D0966">
            <w:pPr>
              <w:pStyle w:val="tableheading"/>
            </w:pPr>
            <w:r>
              <w:t>Parameter name</w:t>
            </w:r>
          </w:p>
        </w:tc>
        <w:tc>
          <w:tcPr>
            <w:tcW w:w="1141" w:type="dxa"/>
          </w:tcPr>
          <w:p w14:paraId="10176D76" w14:textId="77777777" w:rsidR="00BD607B" w:rsidRDefault="00BD607B" w:rsidP="002D0966">
            <w:pPr>
              <w:pStyle w:val="tableheading"/>
            </w:pPr>
            <w:r>
              <w:t>Mandatory</w:t>
            </w:r>
          </w:p>
        </w:tc>
        <w:tc>
          <w:tcPr>
            <w:tcW w:w="1639" w:type="dxa"/>
          </w:tcPr>
          <w:p w14:paraId="6DCF0FF2" w14:textId="77777777" w:rsidR="00BD607B" w:rsidRDefault="00BD607B" w:rsidP="002D0966">
            <w:pPr>
              <w:pStyle w:val="tableheading"/>
            </w:pPr>
            <w:r>
              <w:t>Signature</w:t>
            </w:r>
          </w:p>
        </w:tc>
        <w:tc>
          <w:tcPr>
            <w:tcW w:w="2937" w:type="dxa"/>
          </w:tcPr>
          <w:p w14:paraId="3BA3AD14" w14:textId="77777777" w:rsidR="00BD607B" w:rsidRDefault="00BD607B" w:rsidP="002D0966">
            <w:pPr>
              <w:pStyle w:val="tableheading"/>
            </w:pPr>
            <w:r>
              <w:t>Description</w:t>
            </w:r>
          </w:p>
        </w:tc>
      </w:tr>
      <w:tr w:rsidR="00BD607B" w14:paraId="69BDB833" w14:textId="77777777" w:rsidTr="002D0966">
        <w:tc>
          <w:tcPr>
            <w:tcW w:w="2889" w:type="dxa"/>
          </w:tcPr>
          <w:p w14:paraId="0419EBF4" w14:textId="1C937C55" w:rsidR="00BD607B" w:rsidRPr="00F14C03" w:rsidRDefault="00D42C21" w:rsidP="002D0966">
            <w:pPr>
              <w:pStyle w:val="tableheading"/>
              <w:rPr>
                <w:b w:val="0"/>
              </w:rPr>
            </w:pPr>
            <w:r w:rsidRPr="00D42C21">
              <w:rPr>
                <w:b w:val="0"/>
              </w:rPr>
              <w:t>transitionlampsLampGroupsToState</w:t>
            </w:r>
          </w:p>
        </w:tc>
        <w:tc>
          <w:tcPr>
            <w:tcW w:w="1141" w:type="dxa"/>
          </w:tcPr>
          <w:p w14:paraId="717DADE7" w14:textId="77777777" w:rsidR="00BD607B" w:rsidRPr="00F14C03" w:rsidRDefault="00BD607B" w:rsidP="002D0966">
            <w:pPr>
              <w:pStyle w:val="tableheading"/>
              <w:rPr>
                <w:b w:val="0"/>
              </w:rPr>
            </w:pPr>
            <w:r>
              <w:rPr>
                <w:b w:val="0"/>
              </w:rPr>
              <w:t>Yes</w:t>
            </w:r>
          </w:p>
        </w:tc>
        <w:tc>
          <w:tcPr>
            <w:tcW w:w="1639" w:type="dxa"/>
          </w:tcPr>
          <w:p w14:paraId="7D8574F2" w14:textId="5C9FD9BF" w:rsidR="00BD607B" w:rsidRPr="00FD6F10" w:rsidRDefault="00D42C21" w:rsidP="002D0966">
            <w:pPr>
              <w:pStyle w:val="tableheading"/>
              <w:rPr>
                <w:b w:val="0"/>
              </w:rPr>
            </w:pPr>
            <w:r w:rsidRPr="00D42C21">
              <w:rPr>
                <w:b w:val="0"/>
              </w:rPr>
              <w:t>a(asasa{sv}u)</w:t>
            </w:r>
          </w:p>
        </w:tc>
        <w:tc>
          <w:tcPr>
            <w:tcW w:w="2937" w:type="dxa"/>
          </w:tcPr>
          <w:p w14:paraId="03E455D6" w14:textId="1201EAD2" w:rsidR="00BD607B" w:rsidRPr="00F14C03" w:rsidRDefault="00D42C21" w:rsidP="002D0966">
            <w:pPr>
              <w:pStyle w:val="tableheading"/>
              <w:rPr>
                <w:b w:val="0"/>
              </w:rPr>
            </w:pPr>
            <w:r>
              <w:rPr>
                <w:b w:val="0"/>
              </w:rPr>
              <w:t>Collection of state transition effects to be included in the scene.</w:t>
            </w:r>
          </w:p>
        </w:tc>
      </w:tr>
      <w:tr w:rsidR="00D42C21" w14:paraId="4CAE4A92" w14:textId="77777777" w:rsidTr="002D0966">
        <w:tc>
          <w:tcPr>
            <w:tcW w:w="2889" w:type="dxa"/>
          </w:tcPr>
          <w:p w14:paraId="274B2146" w14:textId="5BDA5438" w:rsidR="00D42C21" w:rsidRPr="00D42C21" w:rsidRDefault="00D42C21" w:rsidP="002D0966">
            <w:pPr>
              <w:pStyle w:val="tableheading"/>
              <w:rPr>
                <w:b w:val="0"/>
              </w:rPr>
            </w:pPr>
            <w:r w:rsidRPr="00D42C21">
              <w:rPr>
                <w:b w:val="0"/>
              </w:rPr>
              <w:t>transitionlampsLampGroupsToPreset</w:t>
            </w:r>
          </w:p>
        </w:tc>
        <w:tc>
          <w:tcPr>
            <w:tcW w:w="1141" w:type="dxa"/>
          </w:tcPr>
          <w:p w14:paraId="084854DF" w14:textId="61DDC973" w:rsidR="00D42C21" w:rsidRDefault="00D42C21" w:rsidP="002D0966">
            <w:pPr>
              <w:pStyle w:val="tableheading"/>
              <w:rPr>
                <w:b w:val="0"/>
              </w:rPr>
            </w:pPr>
            <w:r>
              <w:rPr>
                <w:b w:val="0"/>
              </w:rPr>
              <w:t>Yes</w:t>
            </w:r>
          </w:p>
        </w:tc>
        <w:tc>
          <w:tcPr>
            <w:tcW w:w="1639" w:type="dxa"/>
          </w:tcPr>
          <w:p w14:paraId="59ECABB4" w14:textId="7FDE222F" w:rsidR="00D42C21" w:rsidRPr="00D42C21" w:rsidRDefault="00D42C21" w:rsidP="002D0966">
            <w:pPr>
              <w:pStyle w:val="tableheading"/>
              <w:rPr>
                <w:b w:val="0"/>
              </w:rPr>
            </w:pPr>
            <w:r w:rsidRPr="00D42C21">
              <w:rPr>
                <w:b w:val="0"/>
              </w:rPr>
              <w:t>a(asassu)</w:t>
            </w:r>
          </w:p>
        </w:tc>
        <w:tc>
          <w:tcPr>
            <w:tcW w:w="2937" w:type="dxa"/>
          </w:tcPr>
          <w:p w14:paraId="6783F72C" w14:textId="6E9A467D" w:rsidR="00D42C21" w:rsidRPr="00F14C03" w:rsidRDefault="00D42C21" w:rsidP="002D0966">
            <w:pPr>
              <w:pStyle w:val="tableheading"/>
              <w:rPr>
                <w:b w:val="0"/>
              </w:rPr>
            </w:pPr>
            <w:r>
              <w:rPr>
                <w:b w:val="0"/>
              </w:rPr>
              <w:t>Collection of preset transition effects to be included in the scene.</w:t>
            </w:r>
          </w:p>
        </w:tc>
      </w:tr>
      <w:tr w:rsidR="00D42C21" w14:paraId="567B2AE7" w14:textId="77777777" w:rsidTr="002D0966">
        <w:tc>
          <w:tcPr>
            <w:tcW w:w="2889" w:type="dxa"/>
          </w:tcPr>
          <w:p w14:paraId="0ED0C5F3" w14:textId="11EBB52A" w:rsidR="00D42C21" w:rsidRPr="00D42C21" w:rsidRDefault="00D42C21" w:rsidP="002D0966">
            <w:pPr>
              <w:pStyle w:val="tableheading"/>
              <w:rPr>
                <w:b w:val="0"/>
              </w:rPr>
            </w:pPr>
            <w:r w:rsidRPr="00D42C21">
              <w:rPr>
                <w:b w:val="0"/>
              </w:rPr>
              <w:t>pulselampsLampGroupsWithState</w:t>
            </w:r>
          </w:p>
        </w:tc>
        <w:tc>
          <w:tcPr>
            <w:tcW w:w="1141" w:type="dxa"/>
          </w:tcPr>
          <w:p w14:paraId="7A46A203" w14:textId="1A91BBC4" w:rsidR="00D42C21" w:rsidRDefault="00D42C21" w:rsidP="002D0966">
            <w:pPr>
              <w:pStyle w:val="tableheading"/>
              <w:rPr>
                <w:b w:val="0"/>
              </w:rPr>
            </w:pPr>
            <w:r>
              <w:rPr>
                <w:b w:val="0"/>
              </w:rPr>
              <w:t>Yes</w:t>
            </w:r>
          </w:p>
        </w:tc>
        <w:tc>
          <w:tcPr>
            <w:tcW w:w="1639" w:type="dxa"/>
          </w:tcPr>
          <w:p w14:paraId="02C249C6" w14:textId="61F83F86" w:rsidR="00D42C21" w:rsidRPr="00D42C21" w:rsidRDefault="00D42C21" w:rsidP="002D0966">
            <w:pPr>
              <w:pStyle w:val="tableheading"/>
              <w:rPr>
                <w:b w:val="0"/>
              </w:rPr>
            </w:pPr>
            <w:r w:rsidRPr="00D42C21">
              <w:rPr>
                <w:b w:val="0"/>
              </w:rPr>
              <w:t>a(asasa{sv}a{sv}uuu)</w:t>
            </w:r>
          </w:p>
        </w:tc>
        <w:tc>
          <w:tcPr>
            <w:tcW w:w="2937" w:type="dxa"/>
          </w:tcPr>
          <w:p w14:paraId="7294EDFE" w14:textId="5DA4735B" w:rsidR="00D42C21" w:rsidRPr="00F14C03" w:rsidRDefault="00D42C21" w:rsidP="002D0966">
            <w:pPr>
              <w:pStyle w:val="tableheading"/>
              <w:rPr>
                <w:b w:val="0"/>
              </w:rPr>
            </w:pPr>
            <w:r>
              <w:rPr>
                <w:b w:val="0"/>
              </w:rPr>
              <w:t>Collection of state based pulse effects to be included in the scene.</w:t>
            </w:r>
          </w:p>
        </w:tc>
      </w:tr>
      <w:tr w:rsidR="00D42C21" w14:paraId="3844B1D0" w14:textId="77777777" w:rsidTr="002D0966">
        <w:tc>
          <w:tcPr>
            <w:tcW w:w="2889" w:type="dxa"/>
          </w:tcPr>
          <w:p w14:paraId="7E9B665F" w14:textId="18382DB2" w:rsidR="00D42C21" w:rsidRPr="00D42C21" w:rsidRDefault="00D42C21" w:rsidP="002D0966">
            <w:pPr>
              <w:pStyle w:val="tableheading"/>
              <w:rPr>
                <w:b w:val="0"/>
              </w:rPr>
            </w:pPr>
            <w:r w:rsidRPr="00D42C21">
              <w:rPr>
                <w:b w:val="0"/>
              </w:rPr>
              <w:t>pulselampsLampGroupsWithPreset</w:t>
            </w:r>
          </w:p>
        </w:tc>
        <w:tc>
          <w:tcPr>
            <w:tcW w:w="1141" w:type="dxa"/>
          </w:tcPr>
          <w:p w14:paraId="2AB33E6D" w14:textId="3E3DC055" w:rsidR="00D42C21" w:rsidRDefault="00D42C21" w:rsidP="002D0966">
            <w:pPr>
              <w:pStyle w:val="tableheading"/>
              <w:rPr>
                <w:b w:val="0"/>
              </w:rPr>
            </w:pPr>
            <w:r>
              <w:rPr>
                <w:b w:val="0"/>
              </w:rPr>
              <w:t>Yes</w:t>
            </w:r>
          </w:p>
        </w:tc>
        <w:tc>
          <w:tcPr>
            <w:tcW w:w="1639" w:type="dxa"/>
          </w:tcPr>
          <w:p w14:paraId="396EB570" w14:textId="4B500CC5" w:rsidR="00D42C21" w:rsidRPr="00D42C21" w:rsidRDefault="00D42C21" w:rsidP="002D0966">
            <w:pPr>
              <w:pStyle w:val="tableheading"/>
              <w:rPr>
                <w:b w:val="0"/>
              </w:rPr>
            </w:pPr>
            <w:r w:rsidRPr="00D42C21">
              <w:rPr>
                <w:b w:val="0"/>
              </w:rPr>
              <w:t>a(asasssuuu)</w:t>
            </w:r>
          </w:p>
        </w:tc>
        <w:tc>
          <w:tcPr>
            <w:tcW w:w="2937" w:type="dxa"/>
          </w:tcPr>
          <w:p w14:paraId="67335B5B" w14:textId="08EA531D" w:rsidR="00D42C21" w:rsidRPr="00F14C03" w:rsidRDefault="00D42C21" w:rsidP="00D42C21">
            <w:pPr>
              <w:pStyle w:val="tableheading"/>
              <w:rPr>
                <w:b w:val="0"/>
              </w:rPr>
            </w:pPr>
            <w:r>
              <w:rPr>
                <w:b w:val="0"/>
              </w:rPr>
              <w:t>Collection of preset based pulse effects to be included in the scene.</w:t>
            </w:r>
          </w:p>
        </w:tc>
      </w:tr>
      <w:tr w:rsidR="00BD607B" w14:paraId="19EEB066" w14:textId="77777777" w:rsidTr="002D0966">
        <w:tc>
          <w:tcPr>
            <w:tcW w:w="2889" w:type="dxa"/>
          </w:tcPr>
          <w:p w14:paraId="2E5064FB" w14:textId="7147E259" w:rsidR="00BD607B" w:rsidRDefault="00D42C21" w:rsidP="002D0966">
            <w:pPr>
              <w:pStyle w:val="tableentry"/>
            </w:pPr>
            <w:r>
              <w:t>sceneName</w:t>
            </w:r>
          </w:p>
        </w:tc>
        <w:tc>
          <w:tcPr>
            <w:tcW w:w="1141" w:type="dxa"/>
          </w:tcPr>
          <w:p w14:paraId="5D3EAC9A" w14:textId="77777777" w:rsidR="00BD607B" w:rsidRDefault="00BD607B" w:rsidP="002D0966">
            <w:pPr>
              <w:pStyle w:val="tableentry"/>
            </w:pPr>
            <w:r>
              <w:t>Yes</w:t>
            </w:r>
          </w:p>
        </w:tc>
        <w:tc>
          <w:tcPr>
            <w:tcW w:w="1639" w:type="dxa"/>
          </w:tcPr>
          <w:p w14:paraId="48706B5C" w14:textId="77777777" w:rsidR="00BD607B" w:rsidRDefault="00BD607B" w:rsidP="002D0966">
            <w:pPr>
              <w:pStyle w:val="tableentry"/>
            </w:pPr>
            <w:r>
              <w:t>s</w:t>
            </w:r>
          </w:p>
        </w:tc>
        <w:tc>
          <w:tcPr>
            <w:tcW w:w="2937" w:type="dxa"/>
          </w:tcPr>
          <w:p w14:paraId="1BD372FA" w14:textId="7D03520C" w:rsidR="00BD607B" w:rsidRDefault="00BD607B" w:rsidP="00D42C21">
            <w:pPr>
              <w:pStyle w:val="tableentry"/>
            </w:pPr>
            <w:r>
              <w:t xml:space="preserve">The name of the new </w:t>
            </w:r>
            <w:r w:rsidR="00D42C21">
              <w:t>scene</w:t>
            </w:r>
            <w:r>
              <w:t>.</w:t>
            </w:r>
          </w:p>
        </w:tc>
      </w:tr>
      <w:tr w:rsidR="00BD607B" w14:paraId="3999F127" w14:textId="77777777" w:rsidTr="002D0966">
        <w:tc>
          <w:tcPr>
            <w:tcW w:w="2889" w:type="dxa"/>
          </w:tcPr>
          <w:p w14:paraId="74F1E8C8" w14:textId="77777777" w:rsidR="00BD607B" w:rsidRDefault="00BD607B" w:rsidP="002D0966">
            <w:pPr>
              <w:pStyle w:val="tableentry"/>
            </w:pPr>
            <w:r>
              <w:lastRenderedPageBreak/>
              <w:t>language</w:t>
            </w:r>
          </w:p>
        </w:tc>
        <w:tc>
          <w:tcPr>
            <w:tcW w:w="1141" w:type="dxa"/>
          </w:tcPr>
          <w:p w14:paraId="7F7C358A" w14:textId="77777777" w:rsidR="00BD607B" w:rsidRDefault="00BD607B" w:rsidP="002D0966">
            <w:pPr>
              <w:pStyle w:val="tableentry"/>
            </w:pPr>
            <w:r>
              <w:t>Yes</w:t>
            </w:r>
          </w:p>
        </w:tc>
        <w:tc>
          <w:tcPr>
            <w:tcW w:w="1639" w:type="dxa"/>
          </w:tcPr>
          <w:p w14:paraId="5B1EFD1F" w14:textId="77777777" w:rsidR="00BD607B" w:rsidRDefault="00BD607B" w:rsidP="002D0966">
            <w:pPr>
              <w:pStyle w:val="tableentry"/>
            </w:pPr>
            <w:r>
              <w:t>s</w:t>
            </w:r>
          </w:p>
        </w:tc>
        <w:tc>
          <w:tcPr>
            <w:tcW w:w="2937" w:type="dxa"/>
          </w:tcPr>
          <w:p w14:paraId="4EE17031" w14:textId="15E4117A" w:rsidR="00BD607B" w:rsidRDefault="00BD607B" w:rsidP="00D42C21">
            <w:pPr>
              <w:pStyle w:val="tableentry"/>
            </w:pPr>
            <w:r>
              <w:t xml:space="preserve">The language in which the </w:t>
            </w:r>
            <w:r w:rsidR="00D42C21">
              <w:t>scene</w:t>
            </w:r>
            <w:r>
              <w:t xml:space="preserve"> name is inputted.</w:t>
            </w:r>
          </w:p>
        </w:tc>
      </w:tr>
    </w:tbl>
    <w:p w14:paraId="61C5277A" w14:textId="77777777" w:rsidR="00BD607B" w:rsidRDefault="00BD607B" w:rsidP="00BD607B">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BD607B" w14:paraId="432AB13C" w14:textId="77777777" w:rsidTr="002D0966">
        <w:trPr>
          <w:cnfStyle w:val="100000000000" w:firstRow="1" w:lastRow="0" w:firstColumn="0" w:lastColumn="0" w:oddVBand="0" w:evenVBand="0" w:oddHBand="0" w:evenHBand="0" w:firstRowFirstColumn="0" w:firstRowLastColumn="0" w:lastRowFirstColumn="0" w:lastRowLastColumn="0"/>
        </w:trPr>
        <w:tc>
          <w:tcPr>
            <w:tcW w:w="2890" w:type="dxa"/>
          </w:tcPr>
          <w:p w14:paraId="63886A01" w14:textId="77777777" w:rsidR="00BD607B" w:rsidRDefault="00BD607B" w:rsidP="002D0966">
            <w:pPr>
              <w:pStyle w:val="tableheading"/>
            </w:pPr>
            <w:r>
              <w:t>Parameter name</w:t>
            </w:r>
          </w:p>
        </w:tc>
        <w:tc>
          <w:tcPr>
            <w:tcW w:w="1141" w:type="dxa"/>
          </w:tcPr>
          <w:p w14:paraId="03579DC8" w14:textId="77777777" w:rsidR="00BD607B" w:rsidRDefault="00BD607B" w:rsidP="002D0966">
            <w:pPr>
              <w:pStyle w:val="tableheading"/>
            </w:pPr>
            <w:r>
              <w:t>Mandatory</w:t>
            </w:r>
          </w:p>
        </w:tc>
        <w:tc>
          <w:tcPr>
            <w:tcW w:w="1638" w:type="dxa"/>
          </w:tcPr>
          <w:p w14:paraId="534CA6F8" w14:textId="77777777" w:rsidR="00BD607B" w:rsidRDefault="00BD607B" w:rsidP="002D0966">
            <w:pPr>
              <w:pStyle w:val="tableheading"/>
            </w:pPr>
            <w:r>
              <w:t>Return signature</w:t>
            </w:r>
          </w:p>
        </w:tc>
        <w:tc>
          <w:tcPr>
            <w:tcW w:w="2937" w:type="dxa"/>
          </w:tcPr>
          <w:p w14:paraId="3EAE6377" w14:textId="77777777" w:rsidR="00BD607B" w:rsidRDefault="00BD607B" w:rsidP="002D0966">
            <w:pPr>
              <w:pStyle w:val="tableheading"/>
            </w:pPr>
            <w:r>
              <w:t>Description</w:t>
            </w:r>
          </w:p>
        </w:tc>
      </w:tr>
      <w:tr w:rsidR="00BD607B" w14:paraId="7390BC99" w14:textId="77777777" w:rsidTr="002D0966">
        <w:tc>
          <w:tcPr>
            <w:tcW w:w="2890" w:type="dxa"/>
          </w:tcPr>
          <w:p w14:paraId="57DE1EF1" w14:textId="77777777" w:rsidR="00BD607B" w:rsidRDefault="00BD607B" w:rsidP="002D0966">
            <w:pPr>
              <w:pStyle w:val="tableentry"/>
            </w:pPr>
            <w:r>
              <w:t>responseCode</w:t>
            </w:r>
          </w:p>
        </w:tc>
        <w:tc>
          <w:tcPr>
            <w:tcW w:w="1141" w:type="dxa"/>
          </w:tcPr>
          <w:p w14:paraId="7F55DCB6" w14:textId="77777777" w:rsidR="00BD607B" w:rsidRDefault="00BD607B" w:rsidP="002D0966">
            <w:pPr>
              <w:pStyle w:val="tableentry"/>
            </w:pPr>
            <w:r>
              <w:t>Yes</w:t>
            </w:r>
          </w:p>
        </w:tc>
        <w:tc>
          <w:tcPr>
            <w:tcW w:w="1638" w:type="dxa"/>
          </w:tcPr>
          <w:p w14:paraId="1C01382B" w14:textId="77777777" w:rsidR="00BD607B" w:rsidRDefault="00BD607B" w:rsidP="002D0966">
            <w:pPr>
              <w:pStyle w:val="tableentry"/>
            </w:pPr>
            <w:r>
              <w:t>u</w:t>
            </w:r>
          </w:p>
        </w:tc>
        <w:tc>
          <w:tcPr>
            <w:tcW w:w="2937" w:type="dxa"/>
          </w:tcPr>
          <w:p w14:paraId="75D47B72" w14:textId="77777777" w:rsidR="00BD607B" w:rsidRDefault="00BD607B" w:rsidP="002D0966">
            <w:pPr>
              <w:pStyle w:val="tableentry"/>
            </w:pPr>
            <w:r>
              <w:t>The result code of the operation.</w:t>
            </w:r>
          </w:p>
        </w:tc>
      </w:tr>
      <w:tr w:rsidR="00BD607B" w14:paraId="2CB85C7E" w14:textId="77777777" w:rsidTr="002D0966">
        <w:tc>
          <w:tcPr>
            <w:tcW w:w="2890" w:type="dxa"/>
          </w:tcPr>
          <w:p w14:paraId="12A020E9" w14:textId="7949C107" w:rsidR="00BD607B" w:rsidRDefault="00D42C21" w:rsidP="002D0966">
            <w:pPr>
              <w:pStyle w:val="tableentry"/>
            </w:pPr>
            <w:r>
              <w:t>sceneID</w:t>
            </w:r>
          </w:p>
        </w:tc>
        <w:tc>
          <w:tcPr>
            <w:tcW w:w="1141" w:type="dxa"/>
          </w:tcPr>
          <w:p w14:paraId="241B50B4" w14:textId="77777777" w:rsidR="00BD607B" w:rsidRDefault="00BD607B" w:rsidP="002D0966">
            <w:pPr>
              <w:pStyle w:val="tableentry"/>
            </w:pPr>
            <w:r>
              <w:t>Yes</w:t>
            </w:r>
          </w:p>
        </w:tc>
        <w:tc>
          <w:tcPr>
            <w:tcW w:w="1638" w:type="dxa"/>
          </w:tcPr>
          <w:p w14:paraId="46F3DCDC" w14:textId="77777777" w:rsidR="00BD607B" w:rsidRDefault="00BD607B" w:rsidP="002D0966">
            <w:pPr>
              <w:pStyle w:val="tableentry"/>
            </w:pPr>
            <w:r>
              <w:t>s</w:t>
            </w:r>
          </w:p>
        </w:tc>
        <w:tc>
          <w:tcPr>
            <w:tcW w:w="2937" w:type="dxa"/>
          </w:tcPr>
          <w:p w14:paraId="146CCB1A" w14:textId="5043F526" w:rsidR="00BD607B" w:rsidRDefault="00BD607B" w:rsidP="00D42C21">
            <w:pPr>
              <w:pStyle w:val="tableentry"/>
            </w:pPr>
            <w:r>
              <w:t xml:space="preserve">The ID of the newly created </w:t>
            </w:r>
            <w:r w:rsidR="00D42C21">
              <w:t>scene</w:t>
            </w:r>
            <w:r>
              <w:t>.</w:t>
            </w:r>
          </w:p>
        </w:tc>
      </w:tr>
    </w:tbl>
    <w:p w14:paraId="37C12285" w14:textId="77777777" w:rsidR="00BD607B" w:rsidRDefault="00BD607B" w:rsidP="00BD607B">
      <w:pPr>
        <w:pStyle w:val="body"/>
        <w:rPr>
          <w:b/>
        </w:rPr>
      </w:pPr>
      <w:r>
        <w:rPr>
          <w:b/>
        </w:rPr>
        <w:t>Description</w:t>
      </w:r>
    </w:p>
    <w:p w14:paraId="07560C81" w14:textId="33740A7F" w:rsidR="00BD607B" w:rsidRPr="00D03C1A" w:rsidRDefault="00BD607B" w:rsidP="00BD607B">
      <w:pPr>
        <w:pStyle w:val="body"/>
      </w:pPr>
      <w:r>
        <w:t xml:space="preserve">Creates a new </w:t>
      </w:r>
      <w:r w:rsidR="00D42C21">
        <w:t>scene</w:t>
      </w:r>
      <w:r>
        <w:t xml:space="preserve"> on the controller.</w:t>
      </w:r>
    </w:p>
    <w:p w14:paraId="7344F4EC" w14:textId="55C320B4" w:rsidR="00D42C21" w:rsidRDefault="00D42C21" w:rsidP="00D42C21">
      <w:pPr>
        <w:pStyle w:val="Heading3"/>
      </w:pPr>
      <w:bookmarkStart w:id="87" w:name="_Toc408387041"/>
      <w:r>
        <w:t>UpdateScene</w:t>
      </w:r>
      <w:bookmarkEnd w:id="87"/>
    </w:p>
    <w:p w14:paraId="3774E3E4" w14:textId="77777777" w:rsidR="00D42C21" w:rsidRDefault="00D42C21" w:rsidP="00D42C21">
      <w:pPr>
        <w:pStyle w:val="body"/>
        <w:rPr>
          <w:b/>
        </w:rPr>
      </w:pPr>
      <w:r>
        <w:rPr>
          <w:b/>
        </w:rPr>
        <w:t>Inputs</w:t>
      </w:r>
    </w:p>
    <w:tbl>
      <w:tblPr>
        <w:tblStyle w:val="Tablegeneric"/>
        <w:tblW w:w="8606" w:type="dxa"/>
        <w:tblInd w:w="835" w:type="dxa"/>
        <w:tblLook w:val="04A0" w:firstRow="1" w:lastRow="0" w:firstColumn="1" w:lastColumn="0" w:noHBand="0" w:noVBand="1"/>
      </w:tblPr>
      <w:tblGrid>
        <w:gridCol w:w="3212"/>
        <w:gridCol w:w="1141"/>
        <w:gridCol w:w="1932"/>
        <w:gridCol w:w="2321"/>
      </w:tblGrid>
      <w:tr w:rsidR="00D42C21" w14:paraId="084DE173" w14:textId="77777777" w:rsidTr="00D42C21">
        <w:trPr>
          <w:cnfStyle w:val="100000000000" w:firstRow="1" w:lastRow="0" w:firstColumn="0" w:lastColumn="0" w:oddVBand="0" w:evenVBand="0" w:oddHBand="0" w:evenHBand="0" w:firstRowFirstColumn="0" w:firstRowLastColumn="0" w:lastRowFirstColumn="0" w:lastRowLastColumn="0"/>
        </w:trPr>
        <w:tc>
          <w:tcPr>
            <w:tcW w:w="3212" w:type="dxa"/>
          </w:tcPr>
          <w:p w14:paraId="1A5779DF" w14:textId="77777777" w:rsidR="00D42C21" w:rsidRDefault="00D42C21" w:rsidP="007C61C4">
            <w:pPr>
              <w:pStyle w:val="tableheading"/>
            </w:pPr>
            <w:r>
              <w:t>Parameter name</w:t>
            </w:r>
          </w:p>
        </w:tc>
        <w:tc>
          <w:tcPr>
            <w:tcW w:w="1141" w:type="dxa"/>
          </w:tcPr>
          <w:p w14:paraId="28EB23E6" w14:textId="77777777" w:rsidR="00D42C21" w:rsidRDefault="00D42C21" w:rsidP="007C61C4">
            <w:pPr>
              <w:pStyle w:val="tableheading"/>
            </w:pPr>
            <w:r>
              <w:t>Mandatory</w:t>
            </w:r>
          </w:p>
        </w:tc>
        <w:tc>
          <w:tcPr>
            <w:tcW w:w="1932" w:type="dxa"/>
          </w:tcPr>
          <w:p w14:paraId="5FCCF7C2" w14:textId="77777777" w:rsidR="00D42C21" w:rsidRDefault="00D42C21" w:rsidP="007C61C4">
            <w:pPr>
              <w:pStyle w:val="tableheading"/>
            </w:pPr>
            <w:r>
              <w:t>Signature</w:t>
            </w:r>
          </w:p>
        </w:tc>
        <w:tc>
          <w:tcPr>
            <w:tcW w:w="2321" w:type="dxa"/>
          </w:tcPr>
          <w:p w14:paraId="5549B913" w14:textId="77777777" w:rsidR="00D42C21" w:rsidRDefault="00D42C21" w:rsidP="007C61C4">
            <w:pPr>
              <w:pStyle w:val="tableheading"/>
            </w:pPr>
            <w:r>
              <w:t>Description</w:t>
            </w:r>
          </w:p>
        </w:tc>
      </w:tr>
      <w:tr w:rsidR="00F50959" w:rsidRPr="00F50959" w14:paraId="00427214" w14:textId="77777777" w:rsidTr="00D42C21">
        <w:tc>
          <w:tcPr>
            <w:tcW w:w="3212" w:type="dxa"/>
          </w:tcPr>
          <w:p w14:paraId="04BFCAF2" w14:textId="101F1C25" w:rsidR="00F50959" w:rsidRPr="00F50959" w:rsidRDefault="00F50959" w:rsidP="007C61C4">
            <w:pPr>
              <w:pStyle w:val="tableheading"/>
              <w:rPr>
                <w:b w:val="0"/>
              </w:rPr>
            </w:pPr>
            <w:r>
              <w:rPr>
                <w:b w:val="0"/>
              </w:rPr>
              <w:t>sceneID</w:t>
            </w:r>
          </w:p>
        </w:tc>
        <w:tc>
          <w:tcPr>
            <w:tcW w:w="1141" w:type="dxa"/>
          </w:tcPr>
          <w:p w14:paraId="4CD96215" w14:textId="148777BC" w:rsidR="00F50959" w:rsidRPr="00F50959" w:rsidRDefault="00F50959" w:rsidP="007C61C4">
            <w:pPr>
              <w:pStyle w:val="tableheading"/>
              <w:rPr>
                <w:b w:val="0"/>
              </w:rPr>
            </w:pPr>
            <w:r>
              <w:rPr>
                <w:b w:val="0"/>
              </w:rPr>
              <w:t>Yes</w:t>
            </w:r>
          </w:p>
        </w:tc>
        <w:tc>
          <w:tcPr>
            <w:tcW w:w="1932" w:type="dxa"/>
          </w:tcPr>
          <w:p w14:paraId="4A9493FF" w14:textId="2C09234C" w:rsidR="00F50959" w:rsidRPr="00F50959" w:rsidRDefault="00F50959" w:rsidP="007C61C4">
            <w:pPr>
              <w:pStyle w:val="tableheading"/>
              <w:rPr>
                <w:b w:val="0"/>
              </w:rPr>
            </w:pPr>
            <w:r>
              <w:rPr>
                <w:b w:val="0"/>
              </w:rPr>
              <w:t>s</w:t>
            </w:r>
          </w:p>
        </w:tc>
        <w:tc>
          <w:tcPr>
            <w:tcW w:w="2321" w:type="dxa"/>
          </w:tcPr>
          <w:p w14:paraId="40FE8BB5" w14:textId="1B91610C" w:rsidR="00F50959" w:rsidRPr="00F50959" w:rsidRDefault="00F50959" w:rsidP="007C61C4">
            <w:pPr>
              <w:pStyle w:val="tableheading"/>
              <w:rPr>
                <w:b w:val="0"/>
              </w:rPr>
            </w:pPr>
            <w:r>
              <w:rPr>
                <w:b w:val="0"/>
              </w:rPr>
              <w:t>The ID of the scene to update.</w:t>
            </w:r>
          </w:p>
        </w:tc>
      </w:tr>
      <w:tr w:rsidR="00D42C21" w14:paraId="434113C3" w14:textId="77777777" w:rsidTr="00D42C21">
        <w:tc>
          <w:tcPr>
            <w:tcW w:w="3212" w:type="dxa"/>
          </w:tcPr>
          <w:p w14:paraId="2ECEC08F" w14:textId="77777777" w:rsidR="00D42C21" w:rsidRPr="00F14C03" w:rsidRDefault="00D42C21" w:rsidP="007C61C4">
            <w:pPr>
              <w:pStyle w:val="tableheading"/>
              <w:rPr>
                <w:b w:val="0"/>
              </w:rPr>
            </w:pPr>
            <w:r w:rsidRPr="00D42C21">
              <w:rPr>
                <w:b w:val="0"/>
              </w:rPr>
              <w:t>transitionlampsLampGroupsToState</w:t>
            </w:r>
          </w:p>
        </w:tc>
        <w:tc>
          <w:tcPr>
            <w:tcW w:w="1141" w:type="dxa"/>
          </w:tcPr>
          <w:p w14:paraId="4CBE083D" w14:textId="77777777" w:rsidR="00D42C21" w:rsidRPr="00F14C03" w:rsidRDefault="00D42C21" w:rsidP="007C61C4">
            <w:pPr>
              <w:pStyle w:val="tableheading"/>
              <w:rPr>
                <w:b w:val="0"/>
              </w:rPr>
            </w:pPr>
            <w:r>
              <w:rPr>
                <w:b w:val="0"/>
              </w:rPr>
              <w:t>Yes</w:t>
            </w:r>
          </w:p>
        </w:tc>
        <w:tc>
          <w:tcPr>
            <w:tcW w:w="1932" w:type="dxa"/>
          </w:tcPr>
          <w:p w14:paraId="314EE148" w14:textId="77777777" w:rsidR="00D42C21" w:rsidRPr="00FD6F10" w:rsidRDefault="00D42C21" w:rsidP="007C61C4">
            <w:pPr>
              <w:pStyle w:val="tableheading"/>
              <w:rPr>
                <w:b w:val="0"/>
              </w:rPr>
            </w:pPr>
            <w:r w:rsidRPr="00D42C21">
              <w:rPr>
                <w:b w:val="0"/>
              </w:rPr>
              <w:t>a(asasa{sv}u)</w:t>
            </w:r>
          </w:p>
        </w:tc>
        <w:tc>
          <w:tcPr>
            <w:tcW w:w="2321" w:type="dxa"/>
          </w:tcPr>
          <w:p w14:paraId="3A2547D2" w14:textId="77777777" w:rsidR="00D42C21" w:rsidRPr="00F14C03" w:rsidRDefault="00D42C21" w:rsidP="007C61C4">
            <w:pPr>
              <w:pStyle w:val="tableheading"/>
              <w:rPr>
                <w:b w:val="0"/>
              </w:rPr>
            </w:pPr>
            <w:r>
              <w:rPr>
                <w:b w:val="0"/>
              </w:rPr>
              <w:t>Collection of state transition effects to be included in the scene.</w:t>
            </w:r>
          </w:p>
        </w:tc>
      </w:tr>
      <w:tr w:rsidR="00D42C21" w14:paraId="45877D66" w14:textId="77777777" w:rsidTr="00D42C21">
        <w:tc>
          <w:tcPr>
            <w:tcW w:w="3212" w:type="dxa"/>
          </w:tcPr>
          <w:p w14:paraId="329FFCD4" w14:textId="77777777" w:rsidR="00D42C21" w:rsidRPr="00D42C21" w:rsidRDefault="00D42C21" w:rsidP="007C61C4">
            <w:pPr>
              <w:pStyle w:val="tableheading"/>
              <w:rPr>
                <w:b w:val="0"/>
              </w:rPr>
            </w:pPr>
            <w:r w:rsidRPr="00D42C21">
              <w:rPr>
                <w:b w:val="0"/>
              </w:rPr>
              <w:t>transitionlampsLampGroupsToPreset</w:t>
            </w:r>
          </w:p>
        </w:tc>
        <w:tc>
          <w:tcPr>
            <w:tcW w:w="1141" w:type="dxa"/>
          </w:tcPr>
          <w:p w14:paraId="3EB31474" w14:textId="77777777" w:rsidR="00D42C21" w:rsidRDefault="00D42C21" w:rsidP="007C61C4">
            <w:pPr>
              <w:pStyle w:val="tableheading"/>
              <w:rPr>
                <w:b w:val="0"/>
              </w:rPr>
            </w:pPr>
            <w:r>
              <w:rPr>
                <w:b w:val="0"/>
              </w:rPr>
              <w:t>Yes</w:t>
            </w:r>
          </w:p>
        </w:tc>
        <w:tc>
          <w:tcPr>
            <w:tcW w:w="1932" w:type="dxa"/>
          </w:tcPr>
          <w:p w14:paraId="77246BE5" w14:textId="77777777" w:rsidR="00D42C21" w:rsidRPr="00D42C21" w:rsidRDefault="00D42C21" w:rsidP="007C61C4">
            <w:pPr>
              <w:pStyle w:val="tableheading"/>
              <w:rPr>
                <w:b w:val="0"/>
              </w:rPr>
            </w:pPr>
            <w:r w:rsidRPr="00D42C21">
              <w:rPr>
                <w:b w:val="0"/>
              </w:rPr>
              <w:t>a(asassu)</w:t>
            </w:r>
          </w:p>
        </w:tc>
        <w:tc>
          <w:tcPr>
            <w:tcW w:w="2321" w:type="dxa"/>
          </w:tcPr>
          <w:p w14:paraId="4B4C3484" w14:textId="77777777" w:rsidR="00D42C21" w:rsidRPr="00F14C03" w:rsidRDefault="00D42C21" w:rsidP="007C61C4">
            <w:pPr>
              <w:pStyle w:val="tableheading"/>
              <w:rPr>
                <w:b w:val="0"/>
              </w:rPr>
            </w:pPr>
            <w:r>
              <w:rPr>
                <w:b w:val="0"/>
              </w:rPr>
              <w:t>Collection of preset transition effects to be included in the scene.</w:t>
            </w:r>
          </w:p>
        </w:tc>
      </w:tr>
      <w:tr w:rsidR="00D42C21" w14:paraId="7E970A4E" w14:textId="77777777" w:rsidTr="00D42C21">
        <w:tc>
          <w:tcPr>
            <w:tcW w:w="3212" w:type="dxa"/>
          </w:tcPr>
          <w:p w14:paraId="79E29CE6" w14:textId="77777777" w:rsidR="00D42C21" w:rsidRPr="00D42C21" w:rsidRDefault="00D42C21" w:rsidP="007C61C4">
            <w:pPr>
              <w:pStyle w:val="tableheading"/>
              <w:rPr>
                <w:b w:val="0"/>
              </w:rPr>
            </w:pPr>
            <w:r w:rsidRPr="00D42C21">
              <w:rPr>
                <w:b w:val="0"/>
              </w:rPr>
              <w:t>pulselampsLampGroupsWithState</w:t>
            </w:r>
          </w:p>
        </w:tc>
        <w:tc>
          <w:tcPr>
            <w:tcW w:w="1141" w:type="dxa"/>
          </w:tcPr>
          <w:p w14:paraId="05AA2483" w14:textId="77777777" w:rsidR="00D42C21" w:rsidRDefault="00D42C21" w:rsidP="007C61C4">
            <w:pPr>
              <w:pStyle w:val="tableheading"/>
              <w:rPr>
                <w:b w:val="0"/>
              </w:rPr>
            </w:pPr>
            <w:r>
              <w:rPr>
                <w:b w:val="0"/>
              </w:rPr>
              <w:t>Yes</w:t>
            </w:r>
          </w:p>
        </w:tc>
        <w:tc>
          <w:tcPr>
            <w:tcW w:w="1932" w:type="dxa"/>
          </w:tcPr>
          <w:p w14:paraId="6B4759EE" w14:textId="77777777" w:rsidR="00D42C21" w:rsidRPr="00D42C21" w:rsidRDefault="00D42C21" w:rsidP="007C61C4">
            <w:pPr>
              <w:pStyle w:val="tableheading"/>
              <w:rPr>
                <w:b w:val="0"/>
              </w:rPr>
            </w:pPr>
            <w:r w:rsidRPr="00D42C21">
              <w:rPr>
                <w:b w:val="0"/>
              </w:rPr>
              <w:t>a(asasa{sv}a{sv}uuu)</w:t>
            </w:r>
          </w:p>
        </w:tc>
        <w:tc>
          <w:tcPr>
            <w:tcW w:w="2321" w:type="dxa"/>
          </w:tcPr>
          <w:p w14:paraId="2B51DCF9" w14:textId="77777777" w:rsidR="00D42C21" w:rsidRPr="00F14C03" w:rsidRDefault="00D42C21" w:rsidP="007C61C4">
            <w:pPr>
              <w:pStyle w:val="tableheading"/>
              <w:rPr>
                <w:b w:val="0"/>
              </w:rPr>
            </w:pPr>
            <w:r>
              <w:rPr>
                <w:b w:val="0"/>
              </w:rPr>
              <w:t>Collection of state based pulse effects to be included in the scene.</w:t>
            </w:r>
          </w:p>
        </w:tc>
      </w:tr>
      <w:tr w:rsidR="00D42C21" w14:paraId="3DF7F87B" w14:textId="77777777" w:rsidTr="00D42C21">
        <w:tc>
          <w:tcPr>
            <w:tcW w:w="3212" w:type="dxa"/>
          </w:tcPr>
          <w:p w14:paraId="037347FA" w14:textId="77777777" w:rsidR="00D42C21" w:rsidRPr="00D42C21" w:rsidRDefault="00D42C21" w:rsidP="007C61C4">
            <w:pPr>
              <w:pStyle w:val="tableheading"/>
              <w:rPr>
                <w:b w:val="0"/>
              </w:rPr>
            </w:pPr>
            <w:r w:rsidRPr="00D42C21">
              <w:rPr>
                <w:b w:val="0"/>
              </w:rPr>
              <w:t>pulselampsLampGroupsWithPreset</w:t>
            </w:r>
          </w:p>
        </w:tc>
        <w:tc>
          <w:tcPr>
            <w:tcW w:w="1141" w:type="dxa"/>
          </w:tcPr>
          <w:p w14:paraId="789CFC30" w14:textId="77777777" w:rsidR="00D42C21" w:rsidRDefault="00D42C21" w:rsidP="007C61C4">
            <w:pPr>
              <w:pStyle w:val="tableheading"/>
              <w:rPr>
                <w:b w:val="0"/>
              </w:rPr>
            </w:pPr>
            <w:r>
              <w:rPr>
                <w:b w:val="0"/>
              </w:rPr>
              <w:t>Yes</w:t>
            </w:r>
          </w:p>
        </w:tc>
        <w:tc>
          <w:tcPr>
            <w:tcW w:w="1932" w:type="dxa"/>
          </w:tcPr>
          <w:p w14:paraId="3983AA62" w14:textId="77777777" w:rsidR="00D42C21" w:rsidRPr="00D42C21" w:rsidRDefault="00D42C21" w:rsidP="007C61C4">
            <w:pPr>
              <w:pStyle w:val="tableheading"/>
              <w:rPr>
                <w:b w:val="0"/>
              </w:rPr>
            </w:pPr>
            <w:r w:rsidRPr="00D42C21">
              <w:rPr>
                <w:b w:val="0"/>
              </w:rPr>
              <w:t>a(asasssuuu)</w:t>
            </w:r>
          </w:p>
        </w:tc>
        <w:tc>
          <w:tcPr>
            <w:tcW w:w="2321" w:type="dxa"/>
          </w:tcPr>
          <w:p w14:paraId="0B2C4FA4" w14:textId="77777777" w:rsidR="00D42C21" w:rsidRPr="00F14C03" w:rsidRDefault="00D42C21" w:rsidP="007C61C4">
            <w:pPr>
              <w:pStyle w:val="tableheading"/>
              <w:rPr>
                <w:b w:val="0"/>
              </w:rPr>
            </w:pPr>
            <w:r>
              <w:rPr>
                <w:b w:val="0"/>
              </w:rPr>
              <w:t>Collection of preset based pulse effects to be included in the scene.</w:t>
            </w:r>
          </w:p>
        </w:tc>
      </w:tr>
    </w:tbl>
    <w:p w14:paraId="2FCF35B6" w14:textId="77777777" w:rsidR="00D42C21" w:rsidRDefault="00D42C21" w:rsidP="00D42C21">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D42C21" w14:paraId="33117C3B" w14:textId="77777777" w:rsidTr="007C61C4">
        <w:trPr>
          <w:cnfStyle w:val="100000000000" w:firstRow="1" w:lastRow="0" w:firstColumn="0" w:lastColumn="0" w:oddVBand="0" w:evenVBand="0" w:oddHBand="0" w:evenHBand="0" w:firstRowFirstColumn="0" w:firstRowLastColumn="0" w:lastRowFirstColumn="0" w:lastRowLastColumn="0"/>
        </w:trPr>
        <w:tc>
          <w:tcPr>
            <w:tcW w:w="2890" w:type="dxa"/>
          </w:tcPr>
          <w:p w14:paraId="3B4C665A" w14:textId="77777777" w:rsidR="00D42C21" w:rsidRDefault="00D42C21" w:rsidP="007C61C4">
            <w:pPr>
              <w:pStyle w:val="tableheading"/>
            </w:pPr>
            <w:r>
              <w:t>Parameter name</w:t>
            </w:r>
          </w:p>
        </w:tc>
        <w:tc>
          <w:tcPr>
            <w:tcW w:w="1141" w:type="dxa"/>
          </w:tcPr>
          <w:p w14:paraId="7CFF5F5C" w14:textId="77777777" w:rsidR="00D42C21" w:rsidRDefault="00D42C21" w:rsidP="007C61C4">
            <w:pPr>
              <w:pStyle w:val="tableheading"/>
            </w:pPr>
            <w:r>
              <w:t>Mandatory</w:t>
            </w:r>
          </w:p>
        </w:tc>
        <w:tc>
          <w:tcPr>
            <w:tcW w:w="1638" w:type="dxa"/>
          </w:tcPr>
          <w:p w14:paraId="6BFA565D" w14:textId="77777777" w:rsidR="00D42C21" w:rsidRDefault="00D42C21" w:rsidP="007C61C4">
            <w:pPr>
              <w:pStyle w:val="tableheading"/>
            </w:pPr>
            <w:r>
              <w:t>Return signature</w:t>
            </w:r>
          </w:p>
        </w:tc>
        <w:tc>
          <w:tcPr>
            <w:tcW w:w="2937" w:type="dxa"/>
          </w:tcPr>
          <w:p w14:paraId="7DD0170E" w14:textId="77777777" w:rsidR="00D42C21" w:rsidRDefault="00D42C21" w:rsidP="007C61C4">
            <w:pPr>
              <w:pStyle w:val="tableheading"/>
            </w:pPr>
            <w:r>
              <w:t>Description</w:t>
            </w:r>
          </w:p>
        </w:tc>
      </w:tr>
      <w:tr w:rsidR="00D42C21" w14:paraId="4B2F80F7" w14:textId="77777777" w:rsidTr="007C61C4">
        <w:tc>
          <w:tcPr>
            <w:tcW w:w="2890" w:type="dxa"/>
          </w:tcPr>
          <w:p w14:paraId="40D7BEEC" w14:textId="77777777" w:rsidR="00D42C21" w:rsidRDefault="00D42C21" w:rsidP="007C61C4">
            <w:pPr>
              <w:pStyle w:val="tableentry"/>
            </w:pPr>
            <w:r>
              <w:t>responseCode</w:t>
            </w:r>
          </w:p>
        </w:tc>
        <w:tc>
          <w:tcPr>
            <w:tcW w:w="1141" w:type="dxa"/>
          </w:tcPr>
          <w:p w14:paraId="2FC43542" w14:textId="77777777" w:rsidR="00D42C21" w:rsidRDefault="00D42C21" w:rsidP="007C61C4">
            <w:pPr>
              <w:pStyle w:val="tableentry"/>
            </w:pPr>
            <w:r>
              <w:t>Yes</w:t>
            </w:r>
          </w:p>
        </w:tc>
        <w:tc>
          <w:tcPr>
            <w:tcW w:w="1638" w:type="dxa"/>
          </w:tcPr>
          <w:p w14:paraId="153BF06F" w14:textId="77777777" w:rsidR="00D42C21" w:rsidRDefault="00D42C21" w:rsidP="007C61C4">
            <w:pPr>
              <w:pStyle w:val="tableentry"/>
            </w:pPr>
            <w:r>
              <w:t>u</w:t>
            </w:r>
          </w:p>
        </w:tc>
        <w:tc>
          <w:tcPr>
            <w:tcW w:w="2937" w:type="dxa"/>
          </w:tcPr>
          <w:p w14:paraId="3783826E" w14:textId="77777777" w:rsidR="00D42C21" w:rsidRDefault="00D42C21" w:rsidP="007C61C4">
            <w:pPr>
              <w:pStyle w:val="tableentry"/>
            </w:pPr>
            <w:r>
              <w:t>The result code of the operation.</w:t>
            </w:r>
          </w:p>
        </w:tc>
      </w:tr>
      <w:tr w:rsidR="00D42C21" w14:paraId="1F862C14" w14:textId="77777777" w:rsidTr="007C61C4">
        <w:tc>
          <w:tcPr>
            <w:tcW w:w="2890" w:type="dxa"/>
          </w:tcPr>
          <w:p w14:paraId="787356BF" w14:textId="77777777" w:rsidR="00D42C21" w:rsidRDefault="00D42C21" w:rsidP="007C61C4">
            <w:pPr>
              <w:pStyle w:val="tableentry"/>
            </w:pPr>
            <w:r>
              <w:t>sceneID</w:t>
            </w:r>
          </w:p>
        </w:tc>
        <w:tc>
          <w:tcPr>
            <w:tcW w:w="1141" w:type="dxa"/>
          </w:tcPr>
          <w:p w14:paraId="7BD3E77A" w14:textId="77777777" w:rsidR="00D42C21" w:rsidRDefault="00D42C21" w:rsidP="007C61C4">
            <w:pPr>
              <w:pStyle w:val="tableentry"/>
            </w:pPr>
            <w:r>
              <w:t>Yes</w:t>
            </w:r>
          </w:p>
        </w:tc>
        <w:tc>
          <w:tcPr>
            <w:tcW w:w="1638" w:type="dxa"/>
          </w:tcPr>
          <w:p w14:paraId="0B642A89" w14:textId="77777777" w:rsidR="00D42C21" w:rsidRDefault="00D42C21" w:rsidP="007C61C4">
            <w:pPr>
              <w:pStyle w:val="tableentry"/>
            </w:pPr>
            <w:r>
              <w:t>s</w:t>
            </w:r>
          </w:p>
        </w:tc>
        <w:tc>
          <w:tcPr>
            <w:tcW w:w="2937" w:type="dxa"/>
          </w:tcPr>
          <w:p w14:paraId="1CC07CF3" w14:textId="26A230E2" w:rsidR="00D42C21" w:rsidRDefault="00D42C21" w:rsidP="00D42C21">
            <w:pPr>
              <w:pStyle w:val="tableentry"/>
            </w:pPr>
            <w:r>
              <w:t>The ID of the updated scene.</w:t>
            </w:r>
          </w:p>
        </w:tc>
      </w:tr>
    </w:tbl>
    <w:p w14:paraId="7955BEC6" w14:textId="77777777" w:rsidR="00D42C21" w:rsidRDefault="00D42C21" w:rsidP="00D42C21">
      <w:pPr>
        <w:pStyle w:val="body"/>
        <w:rPr>
          <w:b/>
        </w:rPr>
      </w:pPr>
      <w:r>
        <w:rPr>
          <w:b/>
        </w:rPr>
        <w:t>Description</w:t>
      </w:r>
    </w:p>
    <w:p w14:paraId="6984A504" w14:textId="4AFEB289" w:rsidR="00D42C21" w:rsidRPr="00D03C1A" w:rsidRDefault="00D42C21" w:rsidP="00D42C21">
      <w:pPr>
        <w:pStyle w:val="body"/>
      </w:pPr>
      <w:r>
        <w:t>Updates a scene existing on the controller.</w:t>
      </w:r>
    </w:p>
    <w:p w14:paraId="1888D55A" w14:textId="251C6530" w:rsidR="00BD607B" w:rsidRDefault="00D42C21" w:rsidP="00BD607B">
      <w:pPr>
        <w:pStyle w:val="Heading3"/>
      </w:pPr>
      <w:bookmarkStart w:id="88" w:name="_Toc408387042"/>
      <w:r>
        <w:t>DeleteScene</w:t>
      </w:r>
      <w:bookmarkEnd w:id="88"/>
    </w:p>
    <w:p w14:paraId="546DA507" w14:textId="77777777" w:rsidR="00BD607B" w:rsidRDefault="00BD607B" w:rsidP="00BD607B">
      <w:pPr>
        <w:pStyle w:val="body"/>
        <w:rPr>
          <w:b/>
        </w:rPr>
      </w:pPr>
      <w:r>
        <w:rPr>
          <w:b/>
        </w:rPr>
        <w:t>Inputs</w:t>
      </w:r>
    </w:p>
    <w:tbl>
      <w:tblPr>
        <w:tblStyle w:val="Tablegeneric"/>
        <w:tblW w:w="8606" w:type="dxa"/>
        <w:tblInd w:w="835" w:type="dxa"/>
        <w:tblLook w:val="04A0" w:firstRow="1" w:lastRow="0" w:firstColumn="1" w:lastColumn="0" w:noHBand="0" w:noVBand="1"/>
      </w:tblPr>
      <w:tblGrid>
        <w:gridCol w:w="2889"/>
        <w:gridCol w:w="1141"/>
        <w:gridCol w:w="1639"/>
        <w:gridCol w:w="2937"/>
      </w:tblGrid>
      <w:tr w:rsidR="00BD607B" w14:paraId="472AECF2" w14:textId="77777777" w:rsidTr="002D0966">
        <w:trPr>
          <w:cnfStyle w:val="100000000000" w:firstRow="1" w:lastRow="0" w:firstColumn="0" w:lastColumn="0" w:oddVBand="0" w:evenVBand="0" w:oddHBand="0" w:evenHBand="0" w:firstRowFirstColumn="0" w:firstRowLastColumn="0" w:lastRowFirstColumn="0" w:lastRowLastColumn="0"/>
        </w:trPr>
        <w:tc>
          <w:tcPr>
            <w:tcW w:w="2889" w:type="dxa"/>
          </w:tcPr>
          <w:p w14:paraId="0D60D463" w14:textId="77777777" w:rsidR="00BD607B" w:rsidRDefault="00BD607B" w:rsidP="002D0966">
            <w:pPr>
              <w:pStyle w:val="tableheading"/>
            </w:pPr>
            <w:r>
              <w:lastRenderedPageBreak/>
              <w:t>Parameter name</w:t>
            </w:r>
          </w:p>
        </w:tc>
        <w:tc>
          <w:tcPr>
            <w:tcW w:w="1141" w:type="dxa"/>
          </w:tcPr>
          <w:p w14:paraId="56C0A172" w14:textId="77777777" w:rsidR="00BD607B" w:rsidRDefault="00BD607B" w:rsidP="002D0966">
            <w:pPr>
              <w:pStyle w:val="tableheading"/>
            </w:pPr>
            <w:r>
              <w:t>Mandatory</w:t>
            </w:r>
          </w:p>
        </w:tc>
        <w:tc>
          <w:tcPr>
            <w:tcW w:w="1639" w:type="dxa"/>
          </w:tcPr>
          <w:p w14:paraId="36FE7732" w14:textId="77777777" w:rsidR="00BD607B" w:rsidRDefault="00BD607B" w:rsidP="002D0966">
            <w:pPr>
              <w:pStyle w:val="tableheading"/>
            </w:pPr>
            <w:r>
              <w:t>Signature</w:t>
            </w:r>
          </w:p>
        </w:tc>
        <w:tc>
          <w:tcPr>
            <w:tcW w:w="2937" w:type="dxa"/>
          </w:tcPr>
          <w:p w14:paraId="5B2F7867" w14:textId="77777777" w:rsidR="00BD607B" w:rsidRDefault="00BD607B" w:rsidP="002D0966">
            <w:pPr>
              <w:pStyle w:val="tableheading"/>
            </w:pPr>
            <w:r>
              <w:t>Description</w:t>
            </w:r>
          </w:p>
        </w:tc>
      </w:tr>
      <w:tr w:rsidR="00BD607B" w14:paraId="38A7BC96" w14:textId="77777777" w:rsidTr="002D0966">
        <w:tc>
          <w:tcPr>
            <w:tcW w:w="2889" w:type="dxa"/>
          </w:tcPr>
          <w:p w14:paraId="54D0DE79" w14:textId="5F3CC8B5" w:rsidR="00BD607B" w:rsidRPr="00F14C03" w:rsidRDefault="00D42C21" w:rsidP="002D0966">
            <w:pPr>
              <w:pStyle w:val="tableheading"/>
              <w:rPr>
                <w:b w:val="0"/>
              </w:rPr>
            </w:pPr>
            <w:r>
              <w:rPr>
                <w:b w:val="0"/>
              </w:rPr>
              <w:t>sceneID</w:t>
            </w:r>
          </w:p>
        </w:tc>
        <w:tc>
          <w:tcPr>
            <w:tcW w:w="1141" w:type="dxa"/>
          </w:tcPr>
          <w:p w14:paraId="6BF3AAA3" w14:textId="77777777" w:rsidR="00BD607B" w:rsidRPr="00F14C03" w:rsidRDefault="00BD607B" w:rsidP="002D0966">
            <w:pPr>
              <w:pStyle w:val="tableheading"/>
              <w:rPr>
                <w:b w:val="0"/>
              </w:rPr>
            </w:pPr>
            <w:r>
              <w:rPr>
                <w:b w:val="0"/>
              </w:rPr>
              <w:t>Yes</w:t>
            </w:r>
          </w:p>
        </w:tc>
        <w:tc>
          <w:tcPr>
            <w:tcW w:w="1639" w:type="dxa"/>
          </w:tcPr>
          <w:p w14:paraId="7DE61184" w14:textId="77777777" w:rsidR="00BD607B" w:rsidRPr="00F14C03" w:rsidRDefault="00BD607B" w:rsidP="002D0966">
            <w:pPr>
              <w:pStyle w:val="tableheading"/>
              <w:rPr>
                <w:b w:val="0"/>
              </w:rPr>
            </w:pPr>
            <w:r>
              <w:rPr>
                <w:b w:val="0"/>
              </w:rPr>
              <w:t>s</w:t>
            </w:r>
          </w:p>
        </w:tc>
        <w:tc>
          <w:tcPr>
            <w:tcW w:w="2937" w:type="dxa"/>
          </w:tcPr>
          <w:p w14:paraId="7E3B0124" w14:textId="4605D5A2" w:rsidR="00BD607B" w:rsidRPr="00F14C03" w:rsidRDefault="00BD607B" w:rsidP="00D42C21">
            <w:pPr>
              <w:pStyle w:val="tableheading"/>
              <w:rPr>
                <w:b w:val="0"/>
              </w:rPr>
            </w:pPr>
            <w:r>
              <w:rPr>
                <w:b w:val="0"/>
              </w:rPr>
              <w:t xml:space="preserve">The ID of the </w:t>
            </w:r>
            <w:r w:rsidR="00D42C21">
              <w:rPr>
                <w:b w:val="0"/>
              </w:rPr>
              <w:t>scene</w:t>
            </w:r>
            <w:r>
              <w:rPr>
                <w:b w:val="0"/>
              </w:rPr>
              <w:t xml:space="preserve"> to delete.</w:t>
            </w:r>
          </w:p>
        </w:tc>
      </w:tr>
    </w:tbl>
    <w:p w14:paraId="15FA9FBC" w14:textId="77777777" w:rsidR="00BD607B" w:rsidRDefault="00BD607B" w:rsidP="00BD607B">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BD607B" w14:paraId="0FB4B873" w14:textId="77777777" w:rsidTr="002D0966">
        <w:trPr>
          <w:cnfStyle w:val="100000000000" w:firstRow="1" w:lastRow="0" w:firstColumn="0" w:lastColumn="0" w:oddVBand="0" w:evenVBand="0" w:oddHBand="0" w:evenHBand="0" w:firstRowFirstColumn="0" w:firstRowLastColumn="0" w:lastRowFirstColumn="0" w:lastRowLastColumn="0"/>
        </w:trPr>
        <w:tc>
          <w:tcPr>
            <w:tcW w:w="2890" w:type="dxa"/>
          </w:tcPr>
          <w:p w14:paraId="4ACEAF96" w14:textId="77777777" w:rsidR="00BD607B" w:rsidRDefault="00BD607B" w:rsidP="002D0966">
            <w:pPr>
              <w:pStyle w:val="tableheading"/>
            </w:pPr>
            <w:r>
              <w:t>Parameter name</w:t>
            </w:r>
          </w:p>
        </w:tc>
        <w:tc>
          <w:tcPr>
            <w:tcW w:w="1141" w:type="dxa"/>
          </w:tcPr>
          <w:p w14:paraId="7632E17C" w14:textId="77777777" w:rsidR="00BD607B" w:rsidRDefault="00BD607B" w:rsidP="002D0966">
            <w:pPr>
              <w:pStyle w:val="tableheading"/>
            </w:pPr>
            <w:r>
              <w:t>Mandatory</w:t>
            </w:r>
          </w:p>
        </w:tc>
        <w:tc>
          <w:tcPr>
            <w:tcW w:w="1638" w:type="dxa"/>
          </w:tcPr>
          <w:p w14:paraId="190143A4" w14:textId="77777777" w:rsidR="00BD607B" w:rsidRDefault="00BD607B" w:rsidP="002D0966">
            <w:pPr>
              <w:pStyle w:val="tableheading"/>
            </w:pPr>
            <w:r>
              <w:t>Return signature</w:t>
            </w:r>
          </w:p>
        </w:tc>
        <w:tc>
          <w:tcPr>
            <w:tcW w:w="2937" w:type="dxa"/>
          </w:tcPr>
          <w:p w14:paraId="608CAC24" w14:textId="77777777" w:rsidR="00BD607B" w:rsidRDefault="00BD607B" w:rsidP="002D0966">
            <w:pPr>
              <w:pStyle w:val="tableheading"/>
            </w:pPr>
            <w:r>
              <w:t>Description</w:t>
            </w:r>
          </w:p>
        </w:tc>
      </w:tr>
      <w:tr w:rsidR="00BD607B" w14:paraId="027FD49A" w14:textId="77777777" w:rsidTr="002D0966">
        <w:tc>
          <w:tcPr>
            <w:tcW w:w="2890" w:type="dxa"/>
          </w:tcPr>
          <w:p w14:paraId="2314BF50" w14:textId="77777777" w:rsidR="00BD607B" w:rsidRDefault="00BD607B" w:rsidP="002D0966">
            <w:pPr>
              <w:pStyle w:val="tableentry"/>
            </w:pPr>
            <w:r>
              <w:t>responseCode</w:t>
            </w:r>
          </w:p>
        </w:tc>
        <w:tc>
          <w:tcPr>
            <w:tcW w:w="1141" w:type="dxa"/>
          </w:tcPr>
          <w:p w14:paraId="6DFC27FE" w14:textId="77777777" w:rsidR="00BD607B" w:rsidRDefault="00BD607B" w:rsidP="002D0966">
            <w:pPr>
              <w:pStyle w:val="tableentry"/>
            </w:pPr>
            <w:r>
              <w:t>Yes</w:t>
            </w:r>
          </w:p>
        </w:tc>
        <w:tc>
          <w:tcPr>
            <w:tcW w:w="1638" w:type="dxa"/>
          </w:tcPr>
          <w:p w14:paraId="7D97237F" w14:textId="77777777" w:rsidR="00BD607B" w:rsidRDefault="00BD607B" w:rsidP="002D0966">
            <w:pPr>
              <w:pStyle w:val="tableentry"/>
            </w:pPr>
            <w:r>
              <w:t>u</w:t>
            </w:r>
          </w:p>
        </w:tc>
        <w:tc>
          <w:tcPr>
            <w:tcW w:w="2937" w:type="dxa"/>
          </w:tcPr>
          <w:p w14:paraId="2A39B274" w14:textId="77777777" w:rsidR="00BD607B" w:rsidRDefault="00BD607B" w:rsidP="002D0966">
            <w:pPr>
              <w:pStyle w:val="tableentry"/>
            </w:pPr>
            <w:r>
              <w:t>The result code of the operation.</w:t>
            </w:r>
          </w:p>
        </w:tc>
      </w:tr>
      <w:tr w:rsidR="00BD607B" w14:paraId="48068C84" w14:textId="77777777" w:rsidTr="002D0966">
        <w:tc>
          <w:tcPr>
            <w:tcW w:w="2890" w:type="dxa"/>
          </w:tcPr>
          <w:p w14:paraId="7D0BBDDB" w14:textId="2CEBC3FA" w:rsidR="00BD607B" w:rsidRDefault="00D42C21" w:rsidP="002D0966">
            <w:pPr>
              <w:pStyle w:val="tableentry"/>
            </w:pPr>
            <w:r>
              <w:t>sceneID</w:t>
            </w:r>
          </w:p>
        </w:tc>
        <w:tc>
          <w:tcPr>
            <w:tcW w:w="1141" w:type="dxa"/>
          </w:tcPr>
          <w:p w14:paraId="467F7751" w14:textId="77777777" w:rsidR="00BD607B" w:rsidRDefault="00BD607B" w:rsidP="002D0966">
            <w:pPr>
              <w:pStyle w:val="tableentry"/>
            </w:pPr>
            <w:r>
              <w:t>Yes</w:t>
            </w:r>
          </w:p>
        </w:tc>
        <w:tc>
          <w:tcPr>
            <w:tcW w:w="1638" w:type="dxa"/>
          </w:tcPr>
          <w:p w14:paraId="23113977" w14:textId="77777777" w:rsidR="00BD607B" w:rsidRDefault="00BD607B" w:rsidP="002D0966">
            <w:pPr>
              <w:pStyle w:val="tableentry"/>
            </w:pPr>
            <w:r>
              <w:t>s</w:t>
            </w:r>
          </w:p>
        </w:tc>
        <w:tc>
          <w:tcPr>
            <w:tcW w:w="2937" w:type="dxa"/>
          </w:tcPr>
          <w:p w14:paraId="66D6584E" w14:textId="06BA0671" w:rsidR="00BD607B" w:rsidRDefault="00BD607B" w:rsidP="00866C97">
            <w:pPr>
              <w:pStyle w:val="tableentry"/>
            </w:pPr>
            <w:r>
              <w:t xml:space="preserve">The ID of the deleted </w:t>
            </w:r>
            <w:r w:rsidR="00866C97">
              <w:t>scene</w:t>
            </w:r>
            <w:r>
              <w:t>.</w:t>
            </w:r>
          </w:p>
        </w:tc>
      </w:tr>
    </w:tbl>
    <w:p w14:paraId="3E49782C" w14:textId="77777777" w:rsidR="00BD607B" w:rsidRDefault="00BD607B" w:rsidP="00BD607B">
      <w:pPr>
        <w:pStyle w:val="body"/>
        <w:rPr>
          <w:b/>
        </w:rPr>
      </w:pPr>
      <w:r>
        <w:rPr>
          <w:b/>
        </w:rPr>
        <w:t>Description</w:t>
      </w:r>
    </w:p>
    <w:p w14:paraId="2394101F" w14:textId="73DDB7AB" w:rsidR="00BD607B" w:rsidRDefault="00BD607B" w:rsidP="00BD607B">
      <w:pPr>
        <w:pStyle w:val="body"/>
      </w:pPr>
      <w:r>
        <w:t xml:space="preserve">Deletes an existing </w:t>
      </w:r>
      <w:r w:rsidR="00866C97">
        <w:t>scene</w:t>
      </w:r>
      <w:r>
        <w:t xml:space="preserve"> on the controller.</w:t>
      </w:r>
    </w:p>
    <w:p w14:paraId="023B2A77" w14:textId="64E8FE25" w:rsidR="00BD607B" w:rsidRDefault="00866C97" w:rsidP="00BD607B">
      <w:pPr>
        <w:pStyle w:val="Heading3"/>
      </w:pPr>
      <w:bookmarkStart w:id="89" w:name="_Toc408387043"/>
      <w:r>
        <w:t>GetScene</w:t>
      </w:r>
      <w:bookmarkEnd w:id="89"/>
    </w:p>
    <w:p w14:paraId="32D8C95C" w14:textId="77777777" w:rsidR="00BD607B" w:rsidRDefault="00BD607B" w:rsidP="00BD607B">
      <w:pPr>
        <w:pStyle w:val="body"/>
        <w:rPr>
          <w:b/>
        </w:rPr>
      </w:pPr>
      <w:r>
        <w:rPr>
          <w:b/>
        </w:rPr>
        <w:t>Inputs</w:t>
      </w:r>
    </w:p>
    <w:tbl>
      <w:tblPr>
        <w:tblStyle w:val="Tablegeneric"/>
        <w:tblW w:w="8606" w:type="dxa"/>
        <w:tblInd w:w="835" w:type="dxa"/>
        <w:tblLook w:val="04A0" w:firstRow="1" w:lastRow="0" w:firstColumn="1" w:lastColumn="0" w:noHBand="0" w:noVBand="1"/>
      </w:tblPr>
      <w:tblGrid>
        <w:gridCol w:w="2889"/>
        <w:gridCol w:w="1141"/>
        <w:gridCol w:w="1639"/>
        <w:gridCol w:w="2937"/>
      </w:tblGrid>
      <w:tr w:rsidR="00BD607B" w14:paraId="3E460481" w14:textId="77777777" w:rsidTr="002D0966">
        <w:trPr>
          <w:cnfStyle w:val="100000000000" w:firstRow="1" w:lastRow="0" w:firstColumn="0" w:lastColumn="0" w:oddVBand="0" w:evenVBand="0" w:oddHBand="0" w:evenHBand="0" w:firstRowFirstColumn="0" w:firstRowLastColumn="0" w:lastRowFirstColumn="0" w:lastRowLastColumn="0"/>
        </w:trPr>
        <w:tc>
          <w:tcPr>
            <w:tcW w:w="2889" w:type="dxa"/>
          </w:tcPr>
          <w:p w14:paraId="41B195C2" w14:textId="77777777" w:rsidR="00BD607B" w:rsidRDefault="00BD607B" w:rsidP="002D0966">
            <w:pPr>
              <w:pStyle w:val="tableheading"/>
            </w:pPr>
            <w:r>
              <w:t>Parameter name</w:t>
            </w:r>
          </w:p>
        </w:tc>
        <w:tc>
          <w:tcPr>
            <w:tcW w:w="1141" w:type="dxa"/>
          </w:tcPr>
          <w:p w14:paraId="54CAFAF5" w14:textId="77777777" w:rsidR="00BD607B" w:rsidRDefault="00BD607B" w:rsidP="002D0966">
            <w:pPr>
              <w:pStyle w:val="tableheading"/>
            </w:pPr>
            <w:r>
              <w:t>Mandatory</w:t>
            </w:r>
          </w:p>
        </w:tc>
        <w:tc>
          <w:tcPr>
            <w:tcW w:w="1639" w:type="dxa"/>
          </w:tcPr>
          <w:p w14:paraId="0A0A6DC9" w14:textId="77777777" w:rsidR="00BD607B" w:rsidRDefault="00BD607B" w:rsidP="002D0966">
            <w:pPr>
              <w:pStyle w:val="tableheading"/>
            </w:pPr>
            <w:r>
              <w:t>Signature</w:t>
            </w:r>
          </w:p>
        </w:tc>
        <w:tc>
          <w:tcPr>
            <w:tcW w:w="2937" w:type="dxa"/>
          </w:tcPr>
          <w:p w14:paraId="4D227742" w14:textId="77777777" w:rsidR="00BD607B" w:rsidRDefault="00BD607B" w:rsidP="002D0966">
            <w:pPr>
              <w:pStyle w:val="tableheading"/>
            </w:pPr>
            <w:r>
              <w:t>Description</w:t>
            </w:r>
          </w:p>
        </w:tc>
      </w:tr>
      <w:tr w:rsidR="00BD607B" w14:paraId="343B8FE6" w14:textId="77777777" w:rsidTr="002D0966">
        <w:tc>
          <w:tcPr>
            <w:tcW w:w="2889" w:type="dxa"/>
          </w:tcPr>
          <w:p w14:paraId="1F27A76D" w14:textId="3132AF3D" w:rsidR="00BD607B" w:rsidRPr="00F14C03" w:rsidRDefault="00866C97" w:rsidP="002D0966">
            <w:pPr>
              <w:pStyle w:val="tableheading"/>
              <w:rPr>
                <w:b w:val="0"/>
              </w:rPr>
            </w:pPr>
            <w:r>
              <w:rPr>
                <w:b w:val="0"/>
              </w:rPr>
              <w:t>sceneID</w:t>
            </w:r>
          </w:p>
        </w:tc>
        <w:tc>
          <w:tcPr>
            <w:tcW w:w="1141" w:type="dxa"/>
          </w:tcPr>
          <w:p w14:paraId="4F4EBCEA" w14:textId="77777777" w:rsidR="00BD607B" w:rsidRPr="00F14C03" w:rsidRDefault="00BD607B" w:rsidP="002D0966">
            <w:pPr>
              <w:pStyle w:val="tableheading"/>
              <w:rPr>
                <w:b w:val="0"/>
              </w:rPr>
            </w:pPr>
            <w:r>
              <w:rPr>
                <w:b w:val="0"/>
              </w:rPr>
              <w:t>Yes</w:t>
            </w:r>
          </w:p>
        </w:tc>
        <w:tc>
          <w:tcPr>
            <w:tcW w:w="1639" w:type="dxa"/>
          </w:tcPr>
          <w:p w14:paraId="1AB23F51" w14:textId="77777777" w:rsidR="00BD607B" w:rsidRPr="00F14C03" w:rsidRDefault="00BD607B" w:rsidP="002D0966">
            <w:pPr>
              <w:pStyle w:val="tableheading"/>
              <w:rPr>
                <w:b w:val="0"/>
              </w:rPr>
            </w:pPr>
            <w:r>
              <w:rPr>
                <w:b w:val="0"/>
              </w:rPr>
              <w:t>as</w:t>
            </w:r>
          </w:p>
        </w:tc>
        <w:tc>
          <w:tcPr>
            <w:tcW w:w="2937" w:type="dxa"/>
          </w:tcPr>
          <w:p w14:paraId="4333C5E4" w14:textId="3F55CBCA" w:rsidR="00BD607B" w:rsidRPr="00F14C03" w:rsidRDefault="00BD607B" w:rsidP="00866C97">
            <w:pPr>
              <w:pStyle w:val="tableheading"/>
              <w:rPr>
                <w:b w:val="0"/>
              </w:rPr>
            </w:pPr>
            <w:r>
              <w:rPr>
                <w:b w:val="0"/>
              </w:rPr>
              <w:t xml:space="preserve">The ID of the </w:t>
            </w:r>
            <w:r w:rsidR="00866C97">
              <w:rPr>
                <w:b w:val="0"/>
              </w:rPr>
              <w:t>scene</w:t>
            </w:r>
            <w:r>
              <w:rPr>
                <w:b w:val="0"/>
              </w:rPr>
              <w:t xml:space="preserve"> to </w:t>
            </w:r>
            <w:r w:rsidR="00866C97">
              <w:rPr>
                <w:b w:val="0"/>
              </w:rPr>
              <w:t>query</w:t>
            </w:r>
            <w:r>
              <w:rPr>
                <w:b w:val="0"/>
              </w:rPr>
              <w:t>.</w:t>
            </w:r>
          </w:p>
        </w:tc>
      </w:tr>
    </w:tbl>
    <w:p w14:paraId="6C0C3CC0" w14:textId="77777777" w:rsidR="00BD607B" w:rsidRDefault="00BD607B" w:rsidP="00BD607B">
      <w:pPr>
        <w:pStyle w:val="body"/>
        <w:rPr>
          <w:b/>
        </w:rPr>
      </w:pPr>
      <w:r>
        <w:rPr>
          <w:b/>
        </w:rPr>
        <w:t>Outputs</w:t>
      </w:r>
    </w:p>
    <w:tbl>
      <w:tblPr>
        <w:tblStyle w:val="Tablegeneric"/>
        <w:tblW w:w="8606" w:type="dxa"/>
        <w:tblInd w:w="835" w:type="dxa"/>
        <w:tblLook w:val="04A0" w:firstRow="1" w:lastRow="0" w:firstColumn="1" w:lastColumn="0" w:noHBand="0" w:noVBand="1"/>
      </w:tblPr>
      <w:tblGrid>
        <w:gridCol w:w="3212"/>
        <w:gridCol w:w="1141"/>
        <w:gridCol w:w="1932"/>
        <w:gridCol w:w="2321"/>
      </w:tblGrid>
      <w:tr w:rsidR="00BD607B" w14:paraId="2FD8CA0E" w14:textId="77777777" w:rsidTr="002D0966">
        <w:trPr>
          <w:cnfStyle w:val="100000000000" w:firstRow="1" w:lastRow="0" w:firstColumn="0" w:lastColumn="0" w:oddVBand="0" w:evenVBand="0" w:oddHBand="0" w:evenHBand="0" w:firstRowFirstColumn="0" w:firstRowLastColumn="0" w:lastRowFirstColumn="0" w:lastRowLastColumn="0"/>
        </w:trPr>
        <w:tc>
          <w:tcPr>
            <w:tcW w:w="2890" w:type="dxa"/>
          </w:tcPr>
          <w:p w14:paraId="2C83758E" w14:textId="77777777" w:rsidR="00BD607B" w:rsidRDefault="00BD607B" w:rsidP="002D0966">
            <w:pPr>
              <w:pStyle w:val="tableheading"/>
            </w:pPr>
            <w:r>
              <w:t>Parameter name</w:t>
            </w:r>
          </w:p>
        </w:tc>
        <w:tc>
          <w:tcPr>
            <w:tcW w:w="1141" w:type="dxa"/>
          </w:tcPr>
          <w:p w14:paraId="4A41A054" w14:textId="77777777" w:rsidR="00BD607B" w:rsidRDefault="00BD607B" w:rsidP="002D0966">
            <w:pPr>
              <w:pStyle w:val="tableheading"/>
            </w:pPr>
            <w:r>
              <w:t>Mandatory</w:t>
            </w:r>
          </w:p>
        </w:tc>
        <w:tc>
          <w:tcPr>
            <w:tcW w:w="1638" w:type="dxa"/>
          </w:tcPr>
          <w:p w14:paraId="52B084E4" w14:textId="77777777" w:rsidR="00BD607B" w:rsidRDefault="00BD607B" w:rsidP="002D0966">
            <w:pPr>
              <w:pStyle w:val="tableheading"/>
            </w:pPr>
            <w:r>
              <w:t>Return signature</w:t>
            </w:r>
          </w:p>
        </w:tc>
        <w:tc>
          <w:tcPr>
            <w:tcW w:w="2937" w:type="dxa"/>
          </w:tcPr>
          <w:p w14:paraId="58E6F884" w14:textId="77777777" w:rsidR="00BD607B" w:rsidRDefault="00BD607B" w:rsidP="002D0966">
            <w:pPr>
              <w:pStyle w:val="tableheading"/>
            </w:pPr>
            <w:r>
              <w:t>Description</w:t>
            </w:r>
          </w:p>
        </w:tc>
      </w:tr>
      <w:tr w:rsidR="00BD607B" w14:paraId="031CA083" w14:textId="77777777" w:rsidTr="002D0966">
        <w:tc>
          <w:tcPr>
            <w:tcW w:w="2890" w:type="dxa"/>
          </w:tcPr>
          <w:p w14:paraId="2ACC365B" w14:textId="77777777" w:rsidR="00BD607B" w:rsidRDefault="00BD607B" w:rsidP="002D0966">
            <w:pPr>
              <w:pStyle w:val="tableentry"/>
            </w:pPr>
            <w:r>
              <w:t>responseCode</w:t>
            </w:r>
          </w:p>
        </w:tc>
        <w:tc>
          <w:tcPr>
            <w:tcW w:w="1141" w:type="dxa"/>
          </w:tcPr>
          <w:p w14:paraId="774E0E88" w14:textId="77777777" w:rsidR="00BD607B" w:rsidRDefault="00BD607B" w:rsidP="002D0966">
            <w:pPr>
              <w:pStyle w:val="tableentry"/>
            </w:pPr>
            <w:r>
              <w:t>Yes</w:t>
            </w:r>
          </w:p>
        </w:tc>
        <w:tc>
          <w:tcPr>
            <w:tcW w:w="1638" w:type="dxa"/>
          </w:tcPr>
          <w:p w14:paraId="08907092" w14:textId="77777777" w:rsidR="00BD607B" w:rsidRDefault="00BD607B" w:rsidP="002D0966">
            <w:pPr>
              <w:pStyle w:val="tableentry"/>
            </w:pPr>
            <w:r>
              <w:t>u</w:t>
            </w:r>
          </w:p>
        </w:tc>
        <w:tc>
          <w:tcPr>
            <w:tcW w:w="2937" w:type="dxa"/>
          </w:tcPr>
          <w:p w14:paraId="283B3994" w14:textId="77777777" w:rsidR="00BD607B" w:rsidRDefault="00BD607B" w:rsidP="002D0966">
            <w:pPr>
              <w:pStyle w:val="tableentry"/>
            </w:pPr>
            <w:r>
              <w:t>The result code of the operation.</w:t>
            </w:r>
          </w:p>
        </w:tc>
      </w:tr>
      <w:tr w:rsidR="00BD607B" w14:paraId="04BDC8EA" w14:textId="77777777" w:rsidTr="002D0966">
        <w:tc>
          <w:tcPr>
            <w:tcW w:w="2890" w:type="dxa"/>
          </w:tcPr>
          <w:p w14:paraId="7C466879" w14:textId="6B5FA93C" w:rsidR="00BD607B" w:rsidRDefault="00866C97" w:rsidP="002D0966">
            <w:pPr>
              <w:pStyle w:val="tableentry"/>
            </w:pPr>
            <w:r>
              <w:t>sceneID</w:t>
            </w:r>
          </w:p>
        </w:tc>
        <w:tc>
          <w:tcPr>
            <w:tcW w:w="1141" w:type="dxa"/>
          </w:tcPr>
          <w:p w14:paraId="3422F494" w14:textId="77777777" w:rsidR="00BD607B" w:rsidRDefault="00BD607B" w:rsidP="002D0966">
            <w:pPr>
              <w:pStyle w:val="tableentry"/>
            </w:pPr>
            <w:r>
              <w:t>Yes</w:t>
            </w:r>
          </w:p>
        </w:tc>
        <w:tc>
          <w:tcPr>
            <w:tcW w:w="1638" w:type="dxa"/>
          </w:tcPr>
          <w:p w14:paraId="3C0D9DAB" w14:textId="77777777" w:rsidR="00BD607B" w:rsidRDefault="00BD607B" w:rsidP="002D0966">
            <w:pPr>
              <w:pStyle w:val="tableentry"/>
            </w:pPr>
            <w:r>
              <w:t>s</w:t>
            </w:r>
          </w:p>
        </w:tc>
        <w:tc>
          <w:tcPr>
            <w:tcW w:w="2937" w:type="dxa"/>
          </w:tcPr>
          <w:p w14:paraId="71668308" w14:textId="730AF89F" w:rsidR="00BD607B" w:rsidRDefault="00BD607B" w:rsidP="00866C97">
            <w:pPr>
              <w:pStyle w:val="tableentry"/>
            </w:pPr>
            <w:r>
              <w:t xml:space="preserve">The ID of the </w:t>
            </w:r>
            <w:r w:rsidR="00866C97">
              <w:t>queried scene</w:t>
            </w:r>
            <w:r>
              <w:t>.</w:t>
            </w:r>
          </w:p>
        </w:tc>
      </w:tr>
      <w:tr w:rsidR="00BD607B" w14:paraId="794E1D92" w14:textId="77777777" w:rsidTr="002D0966">
        <w:tc>
          <w:tcPr>
            <w:tcW w:w="2890" w:type="dxa"/>
          </w:tcPr>
          <w:p w14:paraId="7FD167FC" w14:textId="77777777" w:rsidR="00BD607B" w:rsidRDefault="00BD607B" w:rsidP="002D0966">
            <w:pPr>
              <w:pStyle w:val="tableentry"/>
            </w:pPr>
            <w:r>
              <w:t>lampState</w:t>
            </w:r>
          </w:p>
        </w:tc>
        <w:tc>
          <w:tcPr>
            <w:tcW w:w="1141" w:type="dxa"/>
          </w:tcPr>
          <w:p w14:paraId="1F8F2A7B" w14:textId="77777777" w:rsidR="00BD607B" w:rsidRDefault="00BD607B" w:rsidP="002D0966">
            <w:pPr>
              <w:pStyle w:val="tableentry"/>
            </w:pPr>
            <w:r>
              <w:t>Yes</w:t>
            </w:r>
          </w:p>
        </w:tc>
        <w:tc>
          <w:tcPr>
            <w:tcW w:w="1638" w:type="dxa"/>
          </w:tcPr>
          <w:p w14:paraId="525D74F1" w14:textId="77777777" w:rsidR="00BD607B" w:rsidRDefault="00BD607B" w:rsidP="002D0966">
            <w:pPr>
              <w:pStyle w:val="tableentry"/>
            </w:pPr>
            <w:r>
              <w:t>a{sv}</w:t>
            </w:r>
          </w:p>
        </w:tc>
        <w:tc>
          <w:tcPr>
            <w:tcW w:w="2937" w:type="dxa"/>
          </w:tcPr>
          <w:p w14:paraId="665C2D98" w14:textId="77777777" w:rsidR="00BD607B" w:rsidRDefault="00BD607B" w:rsidP="002D0966">
            <w:pPr>
              <w:pStyle w:val="tableentry"/>
            </w:pPr>
            <w:r>
              <w:t>The lamp state representing the preset.</w:t>
            </w:r>
          </w:p>
        </w:tc>
      </w:tr>
      <w:tr w:rsidR="00866C97" w14:paraId="40F59588" w14:textId="77777777" w:rsidTr="002D0966">
        <w:tc>
          <w:tcPr>
            <w:tcW w:w="2890" w:type="dxa"/>
          </w:tcPr>
          <w:p w14:paraId="0B5BDB65" w14:textId="0DFD3492" w:rsidR="00866C97" w:rsidRPr="00866C97" w:rsidRDefault="00866C97" w:rsidP="00866C97">
            <w:pPr>
              <w:pStyle w:val="tableentry"/>
            </w:pPr>
            <w:r w:rsidRPr="00866C97">
              <w:t>transitionlampsLampGroupsToState</w:t>
            </w:r>
          </w:p>
        </w:tc>
        <w:tc>
          <w:tcPr>
            <w:tcW w:w="1141" w:type="dxa"/>
          </w:tcPr>
          <w:p w14:paraId="5DFC623E" w14:textId="45D66BED" w:rsidR="00866C97" w:rsidRPr="00866C97" w:rsidRDefault="00866C97" w:rsidP="00866C97">
            <w:pPr>
              <w:pStyle w:val="tableentry"/>
            </w:pPr>
            <w:r w:rsidRPr="00866C97">
              <w:t>Yes</w:t>
            </w:r>
          </w:p>
        </w:tc>
        <w:tc>
          <w:tcPr>
            <w:tcW w:w="1638" w:type="dxa"/>
          </w:tcPr>
          <w:p w14:paraId="3651D956" w14:textId="4DF7475A" w:rsidR="00866C97" w:rsidRPr="00866C97" w:rsidRDefault="00866C97" w:rsidP="00866C97">
            <w:pPr>
              <w:pStyle w:val="tableentry"/>
            </w:pPr>
            <w:r w:rsidRPr="00866C97">
              <w:t>a(asasa{sv}u)</w:t>
            </w:r>
          </w:p>
        </w:tc>
        <w:tc>
          <w:tcPr>
            <w:tcW w:w="2937" w:type="dxa"/>
          </w:tcPr>
          <w:p w14:paraId="7D0B98E5" w14:textId="545588A5" w:rsidR="00866C97" w:rsidRPr="00866C97" w:rsidRDefault="00866C97" w:rsidP="00866C97">
            <w:pPr>
              <w:pStyle w:val="tableentry"/>
            </w:pPr>
            <w:r w:rsidRPr="00866C97">
              <w:t>Collection of state transition effects included in the scene.</w:t>
            </w:r>
          </w:p>
        </w:tc>
      </w:tr>
      <w:tr w:rsidR="00866C97" w14:paraId="5973AD55" w14:textId="77777777" w:rsidTr="002D0966">
        <w:tc>
          <w:tcPr>
            <w:tcW w:w="2890" w:type="dxa"/>
          </w:tcPr>
          <w:p w14:paraId="49D578AD" w14:textId="1C3C141E" w:rsidR="00866C97" w:rsidRPr="00866C97" w:rsidRDefault="00866C97" w:rsidP="00866C97">
            <w:pPr>
              <w:pStyle w:val="tableentry"/>
            </w:pPr>
            <w:r w:rsidRPr="00866C97">
              <w:t>transitionlampsLampGroupsToPreset</w:t>
            </w:r>
          </w:p>
        </w:tc>
        <w:tc>
          <w:tcPr>
            <w:tcW w:w="1141" w:type="dxa"/>
          </w:tcPr>
          <w:p w14:paraId="1D835BD8" w14:textId="47DC7879" w:rsidR="00866C97" w:rsidRPr="00866C97" w:rsidRDefault="00866C97" w:rsidP="00866C97">
            <w:pPr>
              <w:pStyle w:val="tableentry"/>
            </w:pPr>
            <w:r w:rsidRPr="00866C97">
              <w:t>Yes</w:t>
            </w:r>
          </w:p>
        </w:tc>
        <w:tc>
          <w:tcPr>
            <w:tcW w:w="1638" w:type="dxa"/>
          </w:tcPr>
          <w:p w14:paraId="53671C86" w14:textId="70068EEC" w:rsidR="00866C97" w:rsidRPr="00866C97" w:rsidRDefault="00866C97" w:rsidP="00866C97">
            <w:pPr>
              <w:pStyle w:val="tableentry"/>
            </w:pPr>
            <w:r w:rsidRPr="00866C97">
              <w:t>a(asassu)</w:t>
            </w:r>
          </w:p>
        </w:tc>
        <w:tc>
          <w:tcPr>
            <w:tcW w:w="2937" w:type="dxa"/>
          </w:tcPr>
          <w:p w14:paraId="35BE1D38" w14:textId="70680080" w:rsidR="00866C97" w:rsidRPr="00866C97" w:rsidRDefault="00866C97" w:rsidP="00866C97">
            <w:pPr>
              <w:pStyle w:val="tableentry"/>
            </w:pPr>
            <w:r w:rsidRPr="00866C97">
              <w:t>Collection of preset transition effects included in the scene.</w:t>
            </w:r>
          </w:p>
        </w:tc>
      </w:tr>
      <w:tr w:rsidR="00866C97" w14:paraId="5B8FBC89" w14:textId="77777777" w:rsidTr="002D0966">
        <w:tc>
          <w:tcPr>
            <w:tcW w:w="2890" w:type="dxa"/>
          </w:tcPr>
          <w:p w14:paraId="72F694BD" w14:textId="676F513A" w:rsidR="00866C97" w:rsidRPr="00866C97" w:rsidRDefault="00866C97" w:rsidP="00866C97">
            <w:pPr>
              <w:pStyle w:val="tableentry"/>
            </w:pPr>
            <w:r w:rsidRPr="00866C97">
              <w:t>pulselampsLampGroupsWithState</w:t>
            </w:r>
          </w:p>
        </w:tc>
        <w:tc>
          <w:tcPr>
            <w:tcW w:w="1141" w:type="dxa"/>
          </w:tcPr>
          <w:p w14:paraId="78B5004E" w14:textId="348C0147" w:rsidR="00866C97" w:rsidRPr="00866C97" w:rsidRDefault="00866C97" w:rsidP="00866C97">
            <w:pPr>
              <w:pStyle w:val="tableentry"/>
            </w:pPr>
            <w:r w:rsidRPr="00866C97">
              <w:t>Yes</w:t>
            </w:r>
          </w:p>
        </w:tc>
        <w:tc>
          <w:tcPr>
            <w:tcW w:w="1638" w:type="dxa"/>
          </w:tcPr>
          <w:p w14:paraId="52D9B508" w14:textId="7A19C726" w:rsidR="00866C97" w:rsidRPr="00866C97" w:rsidRDefault="00866C97" w:rsidP="00866C97">
            <w:pPr>
              <w:pStyle w:val="tableentry"/>
            </w:pPr>
            <w:r w:rsidRPr="00866C97">
              <w:t>a(asasa{sv}a{sv}uuu)</w:t>
            </w:r>
          </w:p>
        </w:tc>
        <w:tc>
          <w:tcPr>
            <w:tcW w:w="2937" w:type="dxa"/>
          </w:tcPr>
          <w:p w14:paraId="0502E820" w14:textId="41E7F418" w:rsidR="00866C97" w:rsidRPr="00866C97" w:rsidRDefault="00866C97" w:rsidP="00866C97">
            <w:pPr>
              <w:pStyle w:val="tableentry"/>
            </w:pPr>
            <w:r w:rsidRPr="00866C97">
              <w:t>Collection of state based pulse effects</w:t>
            </w:r>
            <w:r>
              <w:t xml:space="preserve"> </w:t>
            </w:r>
            <w:r w:rsidRPr="00866C97">
              <w:t>included in the scene.</w:t>
            </w:r>
          </w:p>
        </w:tc>
      </w:tr>
      <w:tr w:rsidR="00866C97" w14:paraId="3DA65C5B" w14:textId="77777777" w:rsidTr="002D0966">
        <w:tc>
          <w:tcPr>
            <w:tcW w:w="2890" w:type="dxa"/>
          </w:tcPr>
          <w:p w14:paraId="4507866B" w14:textId="13E544A6" w:rsidR="00866C97" w:rsidRPr="00866C97" w:rsidRDefault="00866C97" w:rsidP="00866C97">
            <w:pPr>
              <w:pStyle w:val="tableentry"/>
            </w:pPr>
            <w:r w:rsidRPr="00866C97">
              <w:t>pulselampsLampGroupsWithPreset</w:t>
            </w:r>
          </w:p>
        </w:tc>
        <w:tc>
          <w:tcPr>
            <w:tcW w:w="1141" w:type="dxa"/>
          </w:tcPr>
          <w:p w14:paraId="4CBC83D2" w14:textId="5D875BC9" w:rsidR="00866C97" w:rsidRPr="00866C97" w:rsidRDefault="00866C97" w:rsidP="00866C97">
            <w:pPr>
              <w:pStyle w:val="tableentry"/>
            </w:pPr>
            <w:r w:rsidRPr="00866C97">
              <w:t>Yes</w:t>
            </w:r>
          </w:p>
        </w:tc>
        <w:tc>
          <w:tcPr>
            <w:tcW w:w="1638" w:type="dxa"/>
          </w:tcPr>
          <w:p w14:paraId="7719FE08" w14:textId="2CD912CD" w:rsidR="00866C97" w:rsidRPr="00866C97" w:rsidRDefault="00866C97" w:rsidP="00866C97">
            <w:pPr>
              <w:pStyle w:val="tableentry"/>
            </w:pPr>
            <w:r w:rsidRPr="00866C97">
              <w:t>a(asasssuuu)</w:t>
            </w:r>
          </w:p>
        </w:tc>
        <w:tc>
          <w:tcPr>
            <w:tcW w:w="2937" w:type="dxa"/>
          </w:tcPr>
          <w:p w14:paraId="3B336494" w14:textId="0E5E4DD9" w:rsidR="00866C97" w:rsidRPr="00866C97" w:rsidRDefault="00866C97" w:rsidP="00C64689">
            <w:pPr>
              <w:pStyle w:val="tableentry"/>
            </w:pPr>
            <w:r w:rsidRPr="00866C97">
              <w:t>Collection of preset based pulse effects included in the scene.</w:t>
            </w:r>
          </w:p>
        </w:tc>
      </w:tr>
    </w:tbl>
    <w:p w14:paraId="44D165D2" w14:textId="77777777" w:rsidR="00BD607B" w:rsidRDefault="00BD607B" w:rsidP="00BD607B">
      <w:pPr>
        <w:pStyle w:val="body"/>
        <w:rPr>
          <w:b/>
        </w:rPr>
      </w:pPr>
      <w:r>
        <w:rPr>
          <w:b/>
        </w:rPr>
        <w:t>Description</w:t>
      </w:r>
    </w:p>
    <w:p w14:paraId="303C05D4" w14:textId="0B015224" w:rsidR="00BD607B" w:rsidRPr="00031F4E" w:rsidRDefault="00BD607B" w:rsidP="00BD607B">
      <w:pPr>
        <w:pStyle w:val="body"/>
      </w:pPr>
      <w:r>
        <w:t xml:space="preserve">Fetches a </w:t>
      </w:r>
      <w:r w:rsidR="00C64689">
        <w:t>scene</w:t>
      </w:r>
      <w:r>
        <w:t xml:space="preserve"> that exists on the controller.</w:t>
      </w:r>
    </w:p>
    <w:p w14:paraId="4CB8EE2B" w14:textId="17F91511" w:rsidR="00C64689" w:rsidRDefault="00C64689" w:rsidP="00C64689">
      <w:pPr>
        <w:pStyle w:val="Heading3"/>
      </w:pPr>
      <w:bookmarkStart w:id="90" w:name="_Toc408387044"/>
      <w:r>
        <w:t>ApplyScene</w:t>
      </w:r>
      <w:bookmarkEnd w:id="90"/>
    </w:p>
    <w:p w14:paraId="6D95BF36" w14:textId="77777777" w:rsidR="00C64689" w:rsidRDefault="00C64689" w:rsidP="00C64689">
      <w:pPr>
        <w:pStyle w:val="body"/>
        <w:rPr>
          <w:b/>
        </w:rPr>
      </w:pPr>
      <w:r>
        <w:rPr>
          <w:b/>
        </w:rPr>
        <w:t>Inputs</w:t>
      </w:r>
    </w:p>
    <w:tbl>
      <w:tblPr>
        <w:tblStyle w:val="Tablegeneric"/>
        <w:tblW w:w="8606" w:type="dxa"/>
        <w:tblInd w:w="835" w:type="dxa"/>
        <w:tblLook w:val="04A0" w:firstRow="1" w:lastRow="0" w:firstColumn="1" w:lastColumn="0" w:noHBand="0" w:noVBand="1"/>
      </w:tblPr>
      <w:tblGrid>
        <w:gridCol w:w="2889"/>
        <w:gridCol w:w="1141"/>
        <w:gridCol w:w="1639"/>
        <w:gridCol w:w="2937"/>
      </w:tblGrid>
      <w:tr w:rsidR="00C64689" w14:paraId="434AE00E" w14:textId="77777777" w:rsidTr="007C61C4">
        <w:trPr>
          <w:cnfStyle w:val="100000000000" w:firstRow="1" w:lastRow="0" w:firstColumn="0" w:lastColumn="0" w:oddVBand="0" w:evenVBand="0" w:oddHBand="0" w:evenHBand="0" w:firstRowFirstColumn="0" w:firstRowLastColumn="0" w:lastRowFirstColumn="0" w:lastRowLastColumn="0"/>
        </w:trPr>
        <w:tc>
          <w:tcPr>
            <w:tcW w:w="2889" w:type="dxa"/>
          </w:tcPr>
          <w:p w14:paraId="24D5616C" w14:textId="77777777" w:rsidR="00C64689" w:rsidRDefault="00C64689" w:rsidP="007C61C4">
            <w:pPr>
              <w:pStyle w:val="tableheading"/>
            </w:pPr>
            <w:r>
              <w:lastRenderedPageBreak/>
              <w:t>Parameter name</w:t>
            </w:r>
          </w:p>
        </w:tc>
        <w:tc>
          <w:tcPr>
            <w:tcW w:w="1141" w:type="dxa"/>
          </w:tcPr>
          <w:p w14:paraId="290727CE" w14:textId="77777777" w:rsidR="00C64689" w:rsidRDefault="00C64689" w:rsidP="007C61C4">
            <w:pPr>
              <w:pStyle w:val="tableheading"/>
            </w:pPr>
            <w:r>
              <w:t>Mandatory</w:t>
            </w:r>
          </w:p>
        </w:tc>
        <w:tc>
          <w:tcPr>
            <w:tcW w:w="1639" w:type="dxa"/>
          </w:tcPr>
          <w:p w14:paraId="128ECCD3" w14:textId="77777777" w:rsidR="00C64689" w:rsidRDefault="00C64689" w:rsidP="007C61C4">
            <w:pPr>
              <w:pStyle w:val="tableheading"/>
            </w:pPr>
            <w:r>
              <w:t>Signature</w:t>
            </w:r>
          </w:p>
        </w:tc>
        <w:tc>
          <w:tcPr>
            <w:tcW w:w="2937" w:type="dxa"/>
          </w:tcPr>
          <w:p w14:paraId="0B547CF8" w14:textId="77777777" w:rsidR="00C64689" w:rsidRDefault="00C64689" w:rsidP="007C61C4">
            <w:pPr>
              <w:pStyle w:val="tableheading"/>
            </w:pPr>
            <w:r>
              <w:t>Description</w:t>
            </w:r>
          </w:p>
        </w:tc>
      </w:tr>
      <w:tr w:rsidR="00C64689" w14:paraId="15BE380E" w14:textId="77777777" w:rsidTr="007C61C4">
        <w:tc>
          <w:tcPr>
            <w:tcW w:w="2889" w:type="dxa"/>
          </w:tcPr>
          <w:p w14:paraId="2A824823" w14:textId="77777777" w:rsidR="00C64689" w:rsidRPr="00F14C03" w:rsidRDefault="00C64689" w:rsidP="007C61C4">
            <w:pPr>
              <w:pStyle w:val="tableheading"/>
              <w:rPr>
                <w:b w:val="0"/>
              </w:rPr>
            </w:pPr>
            <w:r>
              <w:rPr>
                <w:b w:val="0"/>
              </w:rPr>
              <w:t>sceneID</w:t>
            </w:r>
          </w:p>
        </w:tc>
        <w:tc>
          <w:tcPr>
            <w:tcW w:w="1141" w:type="dxa"/>
          </w:tcPr>
          <w:p w14:paraId="63163264" w14:textId="77777777" w:rsidR="00C64689" w:rsidRPr="00F14C03" w:rsidRDefault="00C64689" w:rsidP="007C61C4">
            <w:pPr>
              <w:pStyle w:val="tableheading"/>
              <w:rPr>
                <w:b w:val="0"/>
              </w:rPr>
            </w:pPr>
            <w:r>
              <w:rPr>
                <w:b w:val="0"/>
              </w:rPr>
              <w:t>Yes</w:t>
            </w:r>
          </w:p>
        </w:tc>
        <w:tc>
          <w:tcPr>
            <w:tcW w:w="1639" w:type="dxa"/>
          </w:tcPr>
          <w:p w14:paraId="659811B3" w14:textId="77777777" w:rsidR="00C64689" w:rsidRPr="00F14C03" w:rsidRDefault="00C64689" w:rsidP="007C61C4">
            <w:pPr>
              <w:pStyle w:val="tableheading"/>
              <w:rPr>
                <w:b w:val="0"/>
              </w:rPr>
            </w:pPr>
            <w:r>
              <w:rPr>
                <w:b w:val="0"/>
              </w:rPr>
              <w:t>s</w:t>
            </w:r>
          </w:p>
        </w:tc>
        <w:tc>
          <w:tcPr>
            <w:tcW w:w="2937" w:type="dxa"/>
          </w:tcPr>
          <w:p w14:paraId="15EBE509" w14:textId="172D208C" w:rsidR="00C64689" w:rsidRPr="00F14C03" w:rsidRDefault="00C64689" w:rsidP="00C64689">
            <w:pPr>
              <w:pStyle w:val="tableheading"/>
              <w:rPr>
                <w:b w:val="0"/>
              </w:rPr>
            </w:pPr>
            <w:r>
              <w:rPr>
                <w:b w:val="0"/>
              </w:rPr>
              <w:t>The ID of the scene to apply.</w:t>
            </w:r>
          </w:p>
        </w:tc>
      </w:tr>
    </w:tbl>
    <w:p w14:paraId="3D7923E3" w14:textId="77777777" w:rsidR="00C64689" w:rsidRDefault="00C64689" w:rsidP="00C64689">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C64689" w14:paraId="1BA43450" w14:textId="77777777" w:rsidTr="007C61C4">
        <w:trPr>
          <w:cnfStyle w:val="100000000000" w:firstRow="1" w:lastRow="0" w:firstColumn="0" w:lastColumn="0" w:oddVBand="0" w:evenVBand="0" w:oddHBand="0" w:evenHBand="0" w:firstRowFirstColumn="0" w:firstRowLastColumn="0" w:lastRowFirstColumn="0" w:lastRowLastColumn="0"/>
        </w:trPr>
        <w:tc>
          <w:tcPr>
            <w:tcW w:w="2890" w:type="dxa"/>
          </w:tcPr>
          <w:p w14:paraId="6B629B25" w14:textId="77777777" w:rsidR="00C64689" w:rsidRDefault="00C64689" w:rsidP="007C61C4">
            <w:pPr>
              <w:pStyle w:val="tableheading"/>
            </w:pPr>
            <w:r>
              <w:t>Parameter name</w:t>
            </w:r>
          </w:p>
        </w:tc>
        <w:tc>
          <w:tcPr>
            <w:tcW w:w="1141" w:type="dxa"/>
          </w:tcPr>
          <w:p w14:paraId="40E6D8EC" w14:textId="77777777" w:rsidR="00C64689" w:rsidRDefault="00C64689" w:rsidP="007C61C4">
            <w:pPr>
              <w:pStyle w:val="tableheading"/>
            </w:pPr>
            <w:r>
              <w:t>Mandatory</w:t>
            </w:r>
          </w:p>
        </w:tc>
        <w:tc>
          <w:tcPr>
            <w:tcW w:w="1638" w:type="dxa"/>
          </w:tcPr>
          <w:p w14:paraId="731CA096" w14:textId="77777777" w:rsidR="00C64689" w:rsidRDefault="00C64689" w:rsidP="007C61C4">
            <w:pPr>
              <w:pStyle w:val="tableheading"/>
            </w:pPr>
            <w:r>
              <w:t>Return signature</w:t>
            </w:r>
          </w:p>
        </w:tc>
        <w:tc>
          <w:tcPr>
            <w:tcW w:w="2937" w:type="dxa"/>
          </w:tcPr>
          <w:p w14:paraId="2C4985F1" w14:textId="77777777" w:rsidR="00C64689" w:rsidRDefault="00C64689" w:rsidP="007C61C4">
            <w:pPr>
              <w:pStyle w:val="tableheading"/>
            </w:pPr>
            <w:r>
              <w:t>Description</w:t>
            </w:r>
          </w:p>
        </w:tc>
      </w:tr>
      <w:tr w:rsidR="00C64689" w14:paraId="66865EA8" w14:textId="77777777" w:rsidTr="007C61C4">
        <w:tc>
          <w:tcPr>
            <w:tcW w:w="2890" w:type="dxa"/>
          </w:tcPr>
          <w:p w14:paraId="057798AA" w14:textId="77777777" w:rsidR="00C64689" w:rsidRDefault="00C64689" w:rsidP="007C61C4">
            <w:pPr>
              <w:pStyle w:val="tableentry"/>
            </w:pPr>
            <w:r>
              <w:t>responseCode</w:t>
            </w:r>
          </w:p>
        </w:tc>
        <w:tc>
          <w:tcPr>
            <w:tcW w:w="1141" w:type="dxa"/>
          </w:tcPr>
          <w:p w14:paraId="58285CB1" w14:textId="77777777" w:rsidR="00C64689" w:rsidRDefault="00C64689" w:rsidP="007C61C4">
            <w:pPr>
              <w:pStyle w:val="tableentry"/>
            </w:pPr>
            <w:r>
              <w:t>Yes</w:t>
            </w:r>
          </w:p>
        </w:tc>
        <w:tc>
          <w:tcPr>
            <w:tcW w:w="1638" w:type="dxa"/>
          </w:tcPr>
          <w:p w14:paraId="1F78CF37" w14:textId="77777777" w:rsidR="00C64689" w:rsidRDefault="00C64689" w:rsidP="007C61C4">
            <w:pPr>
              <w:pStyle w:val="tableentry"/>
            </w:pPr>
            <w:r>
              <w:t>u</w:t>
            </w:r>
          </w:p>
        </w:tc>
        <w:tc>
          <w:tcPr>
            <w:tcW w:w="2937" w:type="dxa"/>
          </w:tcPr>
          <w:p w14:paraId="78B22D72" w14:textId="77777777" w:rsidR="00C64689" w:rsidRDefault="00C64689" w:rsidP="007C61C4">
            <w:pPr>
              <w:pStyle w:val="tableentry"/>
            </w:pPr>
            <w:r>
              <w:t>The result code of the operation.</w:t>
            </w:r>
          </w:p>
        </w:tc>
      </w:tr>
      <w:tr w:rsidR="00C64689" w14:paraId="1E9F48D1" w14:textId="77777777" w:rsidTr="007C61C4">
        <w:tc>
          <w:tcPr>
            <w:tcW w:w="2890" w:type="dxa"/>
          </w:tcPr>
          <w:p w14:paraId="4BEA30C4" w14:textId="77777777" w:rsidR="00C64689" w:rsidRDefault="00C64689" w:rsidP="007C61C4">
            <w:pPr>
              <w:pStyle w:val="tableentry"/>
            </w:pPr>
            <w:r>
              <w:t>sceneID</w:t>
            </w:r>
          </w:p>
        </w:tc>
        <w:tc>
          <w:tcPr>
            <w:tcW w:w="1141" w:type="dxa"/>
          </w:tcPr>
          <w:p w14:paraId="725DB1F5" w14:textId="77777777" w:rsidR="00C64689" w:rsidRDefault="00C64689" w:rsidP="007C61C4">
            <w:pPr>
              <w:pStyle w:val="tableentry"/>
            </w:pPr>
            <w:r>
              <w:t>Yes</w:t>
            </w:r>
          </w:p>
        </w:tc>
        <w:tc>
          <w:tcPr>
            <w:tcW w:w="1638" w:type="dxa"/>
          </w:tcPr>
          <w:p w14:paraId="0F80ED48" w14:textId="77777777" w:rsidR="00C64689" w:rsidRDefault="00C64689" w:rsidP="007C61C4">
            <w:pPr>
              <w:pStyle w:val="tableentry"/>
            </w:pPr>
            <w:r>
              <w:t>s</w:t>
            </w:r>
          </w:p>
        </w:tc>
        <w:tc>
          <w:tcPr>
            <w:tcW w:w="2937" w:type="dxa"/>
          </w:tcPr>
          <w:p w14:paraId="601B9E93" w14:textId="5A7FBC2B" w:rsidR="00C64689" w:rsidRDefault="00C64689" w:rsidP="00C64689">
            <w:pPr>
              <w:pStyle w:val="tableentry"/>
            </w:pPr>
            <w:r>
              <w:t>The ID of the applied scene.</w:t>
            </w:r>
          </w:p>
        </w:tc>
      </w:tr>
    </w:tbl>
    <w:p w14:paraId="5FB9447A" w14:textId="77777777" w:rsidR="00C64689" w:rsidRDefault="00C64689" w:rsidP="00C64689">
      <w:pPr>
        <w:pStyle w:val="body"/>
        <w:rPr>
          <w:b/>
        </w:rPr>
      </w:pPr>
      <w:r>
        <w:rPr>
          <w:b/>
        </w:rPr>
        <w:t>Description</w:t>
      </w:r>
    </w:p>
    <w:p w14:paraId="6184F241" w14:textId="4139F7F3" w:rsidR="00C64689" w:rsidRDefault="00C64689" w:rsidP="00C64689">
      <w:pPr>
        <w:pStyle w:val="body"/>
      </w:pPr>
      <w:r>
        <w:t>Applies a scene to the scene’s members.</w:t>
      </w:r>
    </w:p>
    <w:p w14:paraId="09B85602" w14:textId="77777777" w:rsidR="00BD607B" w:rsidRDefault="00BD607B" w:rsidP="00BD607B">
      <w:pPr>
        <w:pStyle w:val="Heading2"/>
      </w:pPr>
      <w:bookmarkStart w:id="91" w:name="_Toc408387045"/>
      <w:r>
        <w:t>Signals</w:t>
      </w:r>
      <w:bookmarkEnd w:id="91"/>
    </w:p>
    <w:tbl>
      <w:tblPr>
        <w:tblStyle w:val="Tablegeneric"/>
        <w:tblW w:w="8910" w:type="dxa"/>
        <w:tblInd w:w="835" w:type="dxa"/>
        <w:tblLook w:val="04A0" w:firstRow="1" w:lastRow="0" w:firstColumn="1" w:lastColumn="0" w:noHBand="0" w:noVBand="1"/>
      </w:tblPr>
      <w:tblGrid>
        <w:gridCol w:w="2662"/>
        <w:gridCol w:w="1001"/>
        <w:gridCol w:w="1091"/>
        <w:gridCol w:w="1141"/>
        <w:gridCol w:w="1342"/>
        <w:gridCol w:w="1673"/>
      </w:tblGrid>
      <w:tr w:rsidR="00BD607B" w14:paraId="5F4A2C07" w14:textId="77777777" w:rsidTr="002D0966">
        <w:trPr>
          <w:cnfStyle w:val="100000000000" w:firstRow="1" w:lastRow="0" w:firstColumn="0" w:lastColumn="0" w:oddVBand="0" w:evenVBand="0" w:oddHBand="0" w:evenHBand="0" w:firstRowFirstColumn="0" w:firstRowLastColumn="0" w:lastRowFirstColumn="0" w:lastRowLastColumn="0"/>
        </w:trPr>
        <w:tc>
          <w:tcPr>
            <w:tcW w:w="2662" w:type="dxa"/>
          </w:tcPr>
          <w:p w14:paraId="7FC842D8" w14:textId="77777777" w:rsidR="00BD607B" w:rsidRDefault="00BD607B" w:rsidP="002D0966">
            <w:pPr>
              <w:pStyle w:val="tableheading"/>
            </w:pPr>
            <w:r>
              <w:t>Signal name</w:t>
            </w:r>
          </w:p>
        </w:tc>
        <w:tc>
          <w:tcPr>
            <w:tcW w:w="3233" w:type="dxa"/>
            <w:gridSpan w:val="3"/>
          </w:tcPr>
          <w:p w14:paraId="40B95A8B" w14:textId="77777777" w:rsidR="00BD607B" w:rsidRDefault="00BD607B" w:rsidP="002D0966">
            <w:pPr>
              <w:pStyle w:val="tableheading"/>
            </w:pPr>
            <w:r>
              <w:t>Parameter name</w:t>
            </w:r>
          </w:p>
        </w:tc>
        <w:tc>
          <w:tcPr>
            <w:tcW w:w="1342" w:type="dxa"/>
          </w:tcPr>
          <w:p w14:paraId="21D36CED" w14:textId="77777777" w:rsidR="00BD607B" w:rsidRDefault="00BD607B" w:rsidP="002D0966">
            <w:pPr>
              <w:pStyle w:val="tableheading"/>
            </w:pPr>
            <w:r>
              <w:t>Sessionless</w:t>
            </w:r>
          </w:p>
        </w:tc>
        <w:tc>
          <w:tcPr>
            <w:tcW w:w="1673" w:type="dxa"/>
          </w:tcPr>
          <w:p w14:paraId="47067F30" w14:textId="77777777" w:rsidR="00BD607B" w:rsidRDefault="00BD607B" w:rsidP="002D0966">
            <w:pPr>
              <w:pStyle w:val="tableheading"/>
            </w:pPr>
            <w:r>
              <w:t>Description</w:t>
            </w:r>
          </w:p>
        </w:tc>
      </w:tr>
      <w:tr w:rsidR="00BD607B" w14:paraId="45F79E89" w14:textId="77777777" w:rsidTr="002D0966">
        <w:tc>
          <w:tcPr>
            <w:tcW w:w="2662" w:type="dxa"/>
          </w:tcPr>
          <w:p w14:paraId="3B87EF58" w14:textId="77777777" w:rsidR="00BD607B" w:rsidRDefault="00BD607B" w:rsidP="002D0966">
            <w:pPr>
              <w:pStyle w:val="tableheading"/>
            </w:pPr>
          </w:p>
        </w:tc>
        <w:tc>
          <w:tcPr>
            <w:tcW w:w="1001" w:type="dxa"/>
            <w:tcBorders>
              <w:right w:val="single" w:sz="4" w:space="0" w:color="auto"/>
            </w:tcBorders>
          </w:tcPr>
          <w:p w14:paraId="68F5E4E6" w14:textId="77777777" w:rsidR="00BD607B" w:rsidRPr="009642F1" w:rsidRDefault="00BD607B" w:rsidP="002D0966">
            <w:pPr>
              <w:pStyle w:val="tableheading"/>
            </w:pPr>
            <w:r w:rsidRPr="009642F1">
              <w:t>Name</w:t>
            </w:r>
          </w:p>
        </w:tc>
        <w:tc>
          <w:tcPr>
            <w:tcW w:w="1091" w:type="dxa"/>
            <w:tcBorders>
              <w:left w:val="single" w:sz="4" w:space="0" w:color="auto"/>
              <w:right w:val="single" w:sz="4" w:space="0" w:color="auto"/>
            </w:tcBorders>
          </w:tcPr>
          <w:p w14:paraId="3C5B34E8" w14:textId="77777777" w:rsidR="00BD607B" w:rsidRPr="009642F1" w:rsidRDefault="00BD607B" w:rsidP="002D0966">
            <w:pPr>
              <w:pStyle w:val="tableheading"/>
            </w:pPr>
            <w:r w:rsidRPr="009642F1">
              <w:t>Signature</w:t>
            </w:r>
          </w:p>
        </w:tc>
        <w:tc>
          <w:tcPr>
            <w:tcW w:w="1141" w:type="dxa"/>
            <w:tcBorders>
              <w:left w:val="single" w:sz="4" w:space="0" w:color="auto"/>
              <w:right w:val="single" w:sz="4" w:space="0" w:color="auto"/>
            </w:tcBorders>
          </w:tcPr>
          <w:p w14:paraId="12096A99" w14:textId="77777777" w:rsidR="00BD607B" w:rsidRPr="009642F1" w:rsidRDefault="00BD607B" w:rsidP="002D0966">
            <w:pPr>
              <w:pStyle w:val="tableheading"/>
            </w:pPr>
            <w:r w:rsidRPr="009642F1">
              <w:t>Mandatory</w:t>
            </w:r>
          </w:p>
        </w:tc>
        <w:tc>
          <w:tcPr>
            <w:tcW w:w="1342" w:type="dxa"/>
            <w:tcBorders>
              <w:left w:val="single" w:sz="4" w:space="0" w:color="auto"/>
            </w:tcBorders>
          </w:tcPr>
          <w:p w14:paraId="0E4B198C" w14:textId="77777777" w:rsidR="00BD607B" w:rsidRDefault="00BD607B" w:rsidP="002D0966">
            <w:pPr>
              <w:pStyle w:val="tableheading"/>
            </w:pPr>
          </w:p>
        </w:tc>
        <w:tc>
          <w:tcPr>
            <w:tcW w:w="1673" w:type="dxa"/>
          </w:tcPr>
          <w:p w14:paraId="721FB88B" w14:textId="77777777" w:rsidR="00BD607B" w:rsidRDefault="00BD607B" w:rsidP="002D0966">
            <w:pPr>
              <w:pStyle w:val="tableheading"/>
            </w:pPr>
          </w:p>
        </w:tc>
      </w:tr>
      <w:tr w:rsidR="00BD607B" w14:paraId="4EC07A65" w14:textId="77777777" w:rsidTr="002D0966">
        <w:trPr>
          <w:trHeight w:val="908"/>
        </w:trPr>
        <w:tc>
          <w:tcPr>
            <w:tcW w:w="2662" w:type="dxa"/>
          </w:tcPr>
          <w:p w14:paraId="394FDACC" w14:textId="735FC6FB" w:rsidR="00BD607B" w:rsidRPr="00FD6F10" w:rsidRDefault="005033B7" w:rsidP="002D0966">
            <w:pPr>
              <w:pStyle w:val="tableentry"/>
            </w:pPr>
            <w:r>
              <w:t>Scenes</w:t>
            </w:r>
            <w:r w:rsidR="00BD607B">
              <w:t>NameChanged</w:t>
            </w:r>
          </w:p>
        </w:tc>
        <w:tc>
          <w:tcPr>
            <w:tcW w:w="1001" w:type="dxa"/>
            <w:tcBorders>
              <w:top w:val="single" w:sz="4" w:space="0" w:color="auto"/>
              <w:bottom w:val="single" w:sz="4" w:space="0" w:color="auto"/>
              <w:right w:val="single" w:sz="4" w:space="0" w:color="auto"/>
            </w:tcBorders>
          </w:tcPr>
          <w:p w14:paraId="4789999A" w14:textId="05C29FFE" w:rsidR="00BD607B" w:rsidRPr="00FD6F10" w:rsidRDefault="005033B7" w:rsidP="002D0966">
            <w:pPr>
              <w:pStyle w:val="tableentry"/>
            </w:pPr>
            <w:r>
              <w:t>sceneIDs</w:t>
            </w:r>
          </w:p>
        </w:tc>
        <w:tc>
          <w:tcPr>
            <w:tcW w:w="1091" w:type="dxa"/>
            <w:tcBorders>
              <w:top w:val="single" w:sz="4" w:space="0" w:color="auto"/>
              <w:left w:val="single" w:sz="4" w:space="0" w:color="auto"/>
              <w:bottom w:val="single" w:sz="4" w:space="0" w:color="auto"/>
              <w:right w:val="single" w:sz="4" w:space="0" w:color="auto"/>
            </w:tcBorders>
          </w:tcPr>
          <w:p w14:paraId="04D68C74" w14:textId="77777777" w:rsidR="00BD607B" w:rsidRPr="00FD6F10" w:rsidRDefault="00BD607B" w:rsidP="002D0966">
            <w:pPr>
              <w:pStyle w:val="tableentry"/>
            </w:pPr>
            <w:r>
              <w:t>as</w:t>
            </w:r>
          </w:p>
        </w:tc>
        <w:tc>
          <w:tcPr>
            <w:tcW w:w="1141" w:type="dxa"/>
            <w:tcBorders>
              <w:top w:val="single" w:sz="4" w:space="0" w:color="auto"/>
              <w:left w:val="single" w:sz="4" w:space="0" w:color="auto"/>
              <w:bottom w:val="single" w:sz="4" w:space="0" w:color="auto"/>
            </w:tcBorders>
          </w:tcPr>
          <w:p w14:paraId="35D6FA02" w14:textId="77777777" w:rsidR="00BD607B" w:rsidRPr="00FD6F10" w:rsidRDefault="00BD607B" w:rsidP="002D0966">
            <w:pPr>
              <w:pStyle w:val="tableentry"/>
            </w:pPr>
            <w:r>
              <w:t>Yes</w:t>
            </w:r>
          </w:p>
        </w:tc>
        <w:tc>
          <w:tcPr>
            <w:tcW w:w="1342" w:type="dxa"/>
          </w:tcPr>
          <w:p w14:paraId="1341FD97" w14:textId="77777777" w:rsidR="00BD607B" w:rsidRDefault="00BD607B" w:rsidP="002D0966">
            <w:pPr>
              <w:pStyle w:val="tableentry"/>
            </w:pPr>
            <w:r>
              <w:t>Yes</w:t>
            </w:r>
          </w:p>
        </w:tc>
        <w:tc>
          <w:tcPr>
            <w:tcW w:w="1673" w:type="dxa"/>
          </w:tcPr>
          <w:p w14:paraId="65AA3BAE" w14:textId="595A00F8" w:rsidR="00BD607B" w:rsidRDefault="00BD607B" w:rsidP="005033B7">
            <w:pPr>
              <w:pStyle w:val="tableentry"/>
            </w:pPr>
            <w:r>
              <w:t xml:space="preserve">Notify listener that a </w:t>
            </w:r>
            <w:r w:rsidR="005033B7">
              <w:t>scenes</w:t>
            </w:r>
            <w:r>
              <w:t xml:space="preserve"> name has changed.</w:t>
            </w:r>
          </w:p>
        </w:tc>
      </w:tr>
      <w:tr w:rsidR="00BD607B" w14:paraId="076C4F7C" w14:textId="77777777" w:rsidTr="002D0966">
        <w:trPr>
          <w:trHeight w:val="908"/>
        </w:trPr>
        <w:tc>
          <w:tcPr>
            <w:tcW w:w="2662" w:type="dxa"/>
          </w:tcPr>
          <w:p w14:paraId="49245C04" w14:textId="01B7222A" w:rsidR="00BD607B" w:rsidRDefault="005033B7" w:rsidP="002D0966">
            <w:pPr>
              <w:pStyle w:val="tableentry"/>
            </w:pPr>
            <w:r>
              <w:t>ScenesCreated</w:t>
            </w:r>
          </w:p>
        </w:tc>
        <w:tc>
          <w:tcPr>
            <w:tcW w:w="1001" w:type="dxa"/>
            <w:tcBorders>
              <w:top w:val="single" w:sz="4" w:space="0" w:color="auto"/>
              <w:bottom w:val="single" w:sz="4" w:space="0" w:color="auto"/>
              <w:right w:val="single" w:sz="4" w:space="0" w:color="auto"/>
            </w:tcBorders>
          </w:tcPr>
          <w:p w14:paraId="12EAF1CD" w14:textId="2EBAE98F" w:rsidR="00BD607B" w:rsidRDefault="005033B7" w:rsidP="002D0966">
            <w:pPr>
              <w:pStyle w:val="tableentry"/>
            </w:pPr>
            <w:r>
              <w:t>sceneIDs</w:t>
            </w:r>
          </w:p>
        </w:tc>
        <w:tc>
          <w:tcPr>
            <w:tcW w:w="1091" w:type="dxa"/>
            <w:tcBorders>
              <w:top w:val="single" w:sz="4" w:space="0" w:color="auto"/>
              <w:left w:val="single" w:sz="4" w:space="0" w:color="auto"/>
              <w:bottom w:val="single" w:sz="4" w:space="0" w:color="auto"/>
              <w:right w:val="single" w:sz="4" w:space="0" w:color="auto"/>
            </w:tcBorders>
          </w:tcPr>
          <w:p w14:paraId="5A4B11F9" w14:textId="77777777" w:rsidR="00BD607B" w:rsidRDefault="00BD607B" w:rsidP="002D0966">
            <w:pPr>
              <w:pStyle w:val="tableentry"/>
            </w:pPr>
            <w:r>
              <w:t>as</w:t>
            </w:r>
          </w:p>
        </w:tc>
        <w:tc>
          <w:tcPr>
            <w:tcW w:w="1141" w:type="dxa"/>
            <w:tcBorders>
              <w:top w:val="single" w:sz="4" w:space="0" w:color="auto"/>
              <w:left w:val="single" w:sz="4" w:space="0" w:color="auto"/>
              <w:bottom w:val="single" w:sz="4" w:space="0" w:color="auto"/>
            </w:tcBorders>
          </w:tcPr>
          <w:p w14:paraId="0CFD68C2" w14:textId="77777777" w:rsidR="00BD607B" w:rsidRDefault="00BD607B" w:rsidP="002D0966">
            <w:pPr>
              <w:pStyle w:val="tableentry"/>
            </w:pPr>
            <w:r>
              <w:t>Yes</w:t>
            </w:r>
          </w:p>
        </w:tc>
        <w:tc>
          <w:tcPr>
            <w:tcW w:w="1342" w:type="dxa"/>
          </w:tcPr>
          <w:p w14:paraId="70A89225" w14:textId="77777777" w:rsidR="00BD607B" w:rsidRDefault="00BD607B" w:rsidP="002D0966">
            <w:pPr>
              <w:pStyle w:val="tableentry"/>
            </w:pPr>
            <w:r>
              <w:t>Yes</w:t>
            </w:r>
          </w:p>
        </w:tc>
        <w:tc>
          <w:tcPr>
            <w:tcW w:w="1673" w:type="dxa"/>
          </w:tcPr>
          <w:p w14:paraId="0DFB9413" w14:textId="0EC4630A" w:rsidR="00BD607B" w:rsidRDefault="00BD607B" w:rsidP="005033B7">
            <w:pPr>
              <w:pStyle w:val="tableentry"/>
            </w:pPr>
            <w:r>
              <w:t xml:space="preserve">Notify listener that a new </w:t>
            </w:r>
            <w:r w:rsidR="005033B7">
              <w:t>scene</w:t>
            </w:r>
            <w:r>
              <w:t xml:space="preserve"> has been created.</w:t>
            </w:r>
          </w:p>
        </w:tc>
      </w:tr>
      <w:tr w:rsidR="00BD607B" w14:paraId="1764994A" w14:textId="77777777" w:rsidTr="002D0966">
        <w:trPr>
          <w:trHeight w:val="908"/>
        </w:trPr>
        <w:tc>
          <w:tcPr>
            <w:tcW w:w="2662" w:type="dxa"/>
          </w:tcPr>
          <w:p w14:paraId="6131EC76" w14:textId="7C2B7051" w:rsidR="00BD607B" w:rsidRDefault="005033B7" w:rsidP="002D0966">
            <w:pPr>
              <w:pStyle w:val="tableentry"/>
            </w:pPr>
            <w:r>
              <w:t>ScenesUpdated</w:t>
            </w:r>
          </w:p>
        </w:tc>
        <w:tc>
          <w:tcPr>
            <w:tcW w:w="1001" w:type="dxa"/>
            <w:tcBorders>
              <w:top w:val="single" w:sz="4" w:space="0" w:color="auto"/>
              <w:bottom w:val="single" w:sz="4" w:space="0" w:color="auto"/>
              <w:right w:val="single" w:sz="4" w:space="0" w:color="auto"/>
            </w:tcBorders>
          </w:tcPr>
          <w:p w14:paraId="53494F58" w14:textId="4C7A8DB9" w:rsidR="00BD607B" w:rsidRDefault="005033B7" w:rsidP="002D0966">
            <w:pPr>
              <w:pStyle w:val="tableentry"/>
            </w:pPr>
            <w:r>
              <w:t>sceneIDs</w:t>
            </w:r>
          </w:p>
        </w:tc>
        <w:tc>
          <w:tcPr>
            <w:tcW w:w="1091" w:type="dxa"/>
            <w:tcBorders>
              <w:top w:val="single" w:sz="4" w:space="0" w:color="auto"/>
              <w:left w:val="single" w:sz="4" w:space="0" w:color="auto"/>
              <w:bottom w:val="single" w:sz="4" w:space="0" w:color="auto"/>
              <w:right w:val="single" w:sz="4" w:space="0" w:color="auto"/>
            </w:tcBorders>
          </w:tcPr>
          <w:p w14:paraId="3E75D310" w14:textId="77777777" w:rsidR="00BD607B" w:rsidRDefault="00BD607B" w:rsidP="002D0966">
            <w:pPr>
              <w:pStyle w:val="tableentry"/>
            </w:pPr>
            <w:r>
              <w:t>as</w:t>
            </w:r>
          </w:p>
        </w:tc>
        <w:tc>
          <w:tcPr>
            <w:tcW w:w="1141" w:type="dxa"/>
            <w:tcBorders>
              <w:top w:val="single" w:sz="4" w:space="0" w:color="auto"/>
              <w:left w:val="single" w:sz="4" w:space="0" w:color="auto"/>
              <w:bottom w:val="single" w:sz="4" w:space="0" w:color="auto"/>
            </w:tcBorders>
          </w:tcPr>
          <w:p w14:paraId="492EDC76" w14:textId="77777777" w:rsidR="00BD607B" w:rsidRDefault="00BD607B" w:rsidP="002D0966">
            <w:pPr>
              <w:pStyle w:val="tableentry"/>
            </w:pPr>
            <w:r>
              <w:t>Yes</w:t>
            </w:r>
          </w:p>
        </w:tc>
        <w:tc>
          <w:tcPr>
            <w:tcW w:w="1342" w:type="dxa"/>
          </w:tcPr>
          <w:p w14:paraId="25CC77EE" w14:textId="77777777" w:rsidR="00BD607B" w:rsidRDefault="00BD607B" w:rsidP="002D0966">
            <w:pPr>
              <w:pStyle w:val="tableentry"/>
            </w:pPr>
            <w:r>
              <w:t>Yes</w:t>
            </w:r>
          </w:p>
        </w:tc>
        <w:tc>
          <w:tcPr>
            <w:tcW w:w="1673" w:type="dxa"/>
          </w:tcPr>
          <w:p w14:paraId="3021AFDE" w14:textId="38545581" w:rsidR="00BD607B" w:rsidRDefault="00BD607B" w:rsidP="005033B7">
            <w:pPr>
              <w:pStyle w:val="tableentry"/>
            </w:pPr>
            <w:r>
              <w:t xml:space="preserve">Notify listener that a </w:t>
            </w:r>
            <w:r w:rsidR="005033B7">
              <w:t>scene</w:t>
            </w:r>
            <w:r>
              <w:t xml:space="preserve"> has been updated.</w:t>
            </w:r>
          </w:p>
        </w:tc>
      </w:tr>
      <w:tr w:rsidR="00BD607B" w14:paraId="66B121A5" w14:textId="77777777" w:rsidTr="005033B7">
        <w:trPr>
          <w:trHeight w:val="908"/>
        </w:trPr>
        <w:tc>
          <w:tcPr>
            <w:tcW w:w="2662" w:type="dxa"/>
          </w:tcPr>
          <w:p w14:paraId="095963DC" w14:textId="25F48EEF" w:rsidR="00BD607B" w:rsidRDefault="005033B7" w:rsidP="002D0966">
            <w:pPr>
              <w:pStyle w:val="tableentry"/>
            </w:pPr>
            <w:r>
              <w:t>ScenesDeleted</w:t>
            </w:r>
          </w:p>
        </w:tc>
        <w:tc>
          <w:tcPr>
            <w:tcW w:w="1001" w:type="dxa"/>
            <w:tcBorders>
              <w:top w:val="single" w:sz="4" w:space="0" w:color="auto"/>
              <w:bottom w:val="single" w:sz="4" w:space="0" w:color="auto"/>
              <w:right w:val="single" w:sz="4" w:space="0" w:color="auto"/>
            </w:tcBorders>
          </w:tcPr>
          <w:p w14:paraId="45589656" w14:textId="7D93D1D6" w:rsidR="00BD607B" w:rsidRDefault="005033B7" w:rsidP="002D0966">
            <w:pPr>
              <w:pStyle w:val="tableentry"/>
            </w:pPr>
            <w:r>
              <w:t>sceneIDs</w:t>
            </w:r>
          </w:p>
        </w:tc>
        <w:tc>
          <w:tcPr>
            <w:tcW w:w="1091" w:type="dxa"/>
            <w:tcBorders>
              <w:top w:val="single" w:sz="4" w:space="0" w:color="auto"/>
              <w:left w:val="single" w:sz="4" w:space="0" w:color="auto"/>
              <w:bottom w:val="single" w:sz="4" w:space="0" w:color="auto"/>
              <w:right w:val="single" w:sz="4" w:space="0" w:color="auto"/>
            </w:tcBorders>
          </w:tcPr>
          <w:p w14:paraId="728C298C" w14:textId="77777777" w:rsidR="00BD607B" w:rsidRDefault="00BD607B" w:rsidP="002D0966">
            <w:pPr>
              <w:pStyle w:val="tableentry"/>
            </w:pPr>
            <w:r>
              <w:t>as</w:t>
            </w:r>
          </w:p>
        </w:tc>
        <w:tc>
          <w:tcPr>
            <w:tcW w:w="1141" w:type="dxa"/>
            <w:tcBorders>
              <w:top w:val="single" w:sz="4" w:space="0" w:color="auto"/>
              <w:left w:val="single" w:sz="4" w:space="0" w:color="auto"/>
              <w:bottom w:val="single" w:sz="4" w:space="0" w:color="auto"/>
            </w:tcBorders>
          </w:tcPr>
          <w:p w14:paraId="0622C491" w14:textId="77777777" w:rsidR="00BD607B" w:rsidRDefault="00BD607B" w:rsidP="002D0966">
            <w:pPr>
              <w:pStyle w:val="tableentry"/>
            </w:pPr>
            <w:r>
              <w:t>Yes</w:t>
            </w:r>
          </w:p>
        </w:tc>
        <w:tc>
          <w:tcPr>
            <w:tcW w:w="1342" w:type="dxa"/>
          </w:tcPr>
          <w:p w14:paraId="7EDBA6F2" w14:textId="77777777" w:rsidR="00BD607B" w:rsidRDefault="00BD607B" w:rsidP="002D0966">
            <w:pPr>
              <w:pStyle w:val="tableentry"/>
            </w:pPr>
            <w:r>
              <w:t>Yes</w:t>
            </w:r>
          </w:p>
        </w:tc>
        <w:tc>
          <w:tcPr>
            <w:tcW w:w="1673" w:type="dxa"/>
          </w:tcPr>
          <w:p w14:paraId="4BA07B90" w14:textId="53D442B3" w:rsidR="00BD607B" w:rsidRDefault="00BD607B" w:rsidP="005033B7">
            <w:pPr>
              <w:pStyle w:val="tableentry"/>
            </w:pPr>
            <w:r>
              <w:t xml:space="preserve">Notify listener that a </w:t>
            </w:r>
            <w:r w:rsidR="005033B7">
              <w:t>scene</w:t>
            </w:r>
            <w:r>
              <w:t xml:space="preserve"> has been deleted.</w:t>
            </w:r>
          </w:p>
        </w:tc>
      </w:tr>
      <w:tr w:rsidR="005033B7" w14:paraId="77CA0FAF" w14:textId="77777777" w:rsidTr="002D0966">
        <w:trPr>
          <w:trHeight w:val="908"/>
        </w:trPr>
        <w:tc>
          <w:tcPr>
            <w:tcW w:w="2662" w:type="dxa"/>
          </w:tcPr>
          <w:p w14:paraId="0FC0F787" w14:textId="68C46EE5" w:rsidR="005033B7" w:rsidRDefault="005033B7" w:rsidP="005033B7">
            <w:pPr>
              <w:pStyle w:val="tableentry"/>
            </w:pPr>
            <w:r>
              <w:t>ScenesApplied</w:t>
            </w:r>
          </w:p>
        </w:tc>
        <w:tc>
          <w:tcPr>
            <w:tcW w:w="1001" w:type="dxa"/>
            <w:tcBorders>
              <w:top w:val="single" w:sz="4" w:space="0" w:color="auto"/>
              <w:right w:val="single" w:sz="4" w:space="0" w:color="auto"/>
            </w:tcBorders>
          </w:tcPr>
          <w:p w14:paraId="78E4AC83" w14:textId="65B3F5E2" w:rsidR="005033B7" w:rsidRDefault="005033B7" w:rsidP="005033B7">
            <w:pPr>
              <w:pStyle w:val="tableentry"/>
            </w:pPr>
            <w:r>
              <w:t>sceneIDs</w:t>
            </w:r>
          </w:p>
        </w:tc>
        <w:tc>
          <w:tcPr>
            <w:tcW w:w="1091" w:type="dxa"/>
            <w:tcBorders>
              <w:top w:val="single" w:sz="4" w:space="0" w:color="auto"/>
              <w:left w:val="single" w:sz="4" w:space="0" w:color="auto"/>
              <w:right w:val="single" w:sz="4" w:space="0" w:color="auto"/>
            </w:tcBorders>
          </w:tcPr>
          <w:p w14:paraId="77BB1FD0" w14:textId="43ECBEA3" w:rsidR="005033B7" w:rsidRDefault="005033B7" w:rsidP="005033B7">
            <w:pPr>
              <w:pStyle w:val="tableentry"/>
            </w:pPr>
            <w:r>
              <w:t>as</w:t>
            </w:r>
          </w:p>
        </w:tc>
        <w:tc>
          <w:tcPr>
            <w:tcW w:w="1141" w:type="dxa"/>
            <w:tcBorders>
              <w:top w:val="single" w:sz="4" w:space="0" w:color="auto"/>
              <w:left w:val="single" w:sz="4" w:space="0" w:color="auto"/>
            </w:tcBorders>
          </w:tcPr>
          <w:p w14:paraId="60C06313" w14:textId="6C5A3D64" w:rsidR="005033B7" w:rsidRDefault="005033B7" w:rsidP="005033B7">
            <w:pPr>
              <w:pStyle w:val="tableentry"/>
            </w:pPr>
            <w:r>
              <w:t>Yes</w:t>
            </w:r>
          </w:p>
        </w:tc>
        <w:tc>
          <w:tcPr>
            <w:tcW w:w="1342" w:type="dxa"/>
          </w:tcPr>
          <w:p w14:paraId="4FA5BB20" w14:textId="5CF21EC9" w:rsidR="005033B7" w:rsidRDefault="005033B7" w:rsidP="005033B7">
            <w:pPr>
              <w:pStyle w:val="tableentry"/>
            </w:pPr>
            <w:r>
              <w:t>Yes</w:t>
            </w:r>
          </w:p>
        </w:tc>
        <w:tc>
          <w:tcPr>
            <w:tcW w:w="1673" w:type="dxa"/>
          </w:tcPr>
          <w:p w14:paraId="240891B2" w14:textId="5A38C592" w:rsidR="005033B7" w:rsidRDefault="005033B7" w:rsidP="005033B7">
            <w:pPr>
              <w:pStyle w:val="tableentry"/>
            </w:pPr>
            <w:r>
              <w:t>Notify listener that a scene has been applied.</w:t>
            </w:r>
          </w:p>
        </w:tc>
      </w:tr>
    </w:tbl>
    <w:p w14:paraId="6AE6271A" w14:textId="35A6064C" w:rsidR="008120ED" w:rsidRDefault="008120ED" w:rsidP="00823633">
      <w:pPr>
        <w:pStyle w:val="body"/>
      </w:pPr>
    </w:p>
    <w:p w14:paraId="3D4C587E" w14:textId="77777777" w:rsidR="008120ED" w:rsidRDefault="008120ED">
      <w:pPr>
        <w:spacing w:before="0" w:after="0" w:line="240" w:lineRule="auto"/>
        <w:ind w:left="0"/>
        <w:rPr>
          <w:rFonts w:cs="Arial"/>
          <w:szCs w:val="20"/>
        </w:rPr>
      </w:pPr>
      <w:r>
        <w:br w:type="page"/>
      </w:r>
    </w:p>
    <w:p w14:paraId="3DF15232" w14:textId="7AABF665" w:rsidR="00E74D2A" w:rsidRDefault="006E209E" w:rsidP="00E74D2A">
      <w:pPr>
        <w:pStyle w:val="Heading1"/>
      </w:pPr>
      <w:bookmarkStart w:id="92" w:name="_Toc408387046"/>
      <w:r>
        <w:lastRenderedPageBreak/>
        <w:t>Master</w:t>
      </w:r>
      <w:r w:rsidR="00E74D2A">
        <w:t>Scene Interface</w:t>
      </w:r>
      <w:bookmarkEnd w:id="92"/>
    </w:p>
    <w:p w14:paraId="6DEB1B55" w14:textId="77777777" w:rsidR="00E74D2A" w:rsidRDefault="00E74D2A" w:rsidP="00E74D2A">
      <w:pPr>
        <w:pStyle w:val="Heading2"/>
      </w:pPr>
      <w:bookmarkStart w:id="93" w:name="_Toc408387047"/>
      <w:r>
        <w:t>Interface name</w:t>
      </w:r>
      <w:bookmarkEnd w:id="93"/>
    </w:p>
    <w:tbl>
      <w:tblPr>
        <w:tblStyle w:val="Tablegeneric"/>
        <w:tblW w:w="8820" w:type="dxa"/>
        <w:tblInd w:w="835" w:type="dxa"/>
        <w:tblLook w:val="04A0" w:firstRow="1" w:lastRow="0" w:firstColumn="1" w:lastColumn="0" w:noHBand="0" w:noVBand="1"/>
      </w:tblPr>
      <w:tblGrid>
        <w:gridCol w:w="4032"/>
        <w:gridCol w:w="891"/>
        <w:gridCol w:w="941"/>
        <w:gridCol w:w="2972"/>
      </w:tblGrid>
      <w:tr w:rsidR="00E74D2A" w14:paraId="70B6A359" w14:textId="77777777" w:rsidTr="007C61C4">
        <w:trPr>
          <w:cnfStyle w:val="100000000000" w:firstRow="1" w:lastRow="0" w:firstColumn="0" w:lastColumn="0" w:oddVBand="0" w:evenVBand="0" w:oddHBand="0" w:evenHBand="0" w:firstRowFirstColumn="0" w:firstRowLastColumn="0" w:lastRowFirstColumn="0" w:lastRowLastColumn="0"/>
        </w:trPr>
        <w:tc>
          <w:tcPr>
            <w:tcW w:w="3492" w:type="dxa"/>
          </w:tcPr>
          <w:p w14:paraId="6F847D8B" w14:textId="77777777" w:rsidR="00E74D2A" w:rsidRDefault="00E74D2A" w:rsidP="007C61C4">
            <w:pPr>
              <w:pStyle w:val="tableheading"/>
            </w:pPr>
            <w:r>
              <w:t>Interface name</w:t>
            </w:r>
          </w:p>
        </w:tc>
        <w:tc>
          <w:tcPr>
            <w:tcW w:w="891" w:type="dxa"/>
          </w:tcPr>
          <w:p w14:paraId="48D12C77" w14:textId="77777777" w:rsidR="00E74D2A" w:rsidRDefault="00E74D2A" w:rsidP="007C61C4">
            <w:pPr>
              <w:pStyle w:val="tableheading"/>
            </w:pPr>
            <w:r>
              <w:t>Version</w:t>
            </w:r>
          </w:p>
        </w:tc>
        <w:tc>
          <w:tcPr>
            <w:tcW w:w="941" w:type="dxa"/>
          </w:tcPr>
          <w:p w14:paraId="1BA3AB86" w14:textId="77777777" w:rsidR="00E74D2A" w:rsidRDefault="00E74D2A" w:rsidP="007C61C4">
            <w:pPr>
              <w:pStyle w:val="tableheading"/>
            </w:pPr>
            <w:r>
              <w:t>Secured</w:t>
            </w:r>
          </w:p>
        </w:tc>
        <w:tc>
          <w:tcPr>
            <w:tcW w:w="3496" w:type="dxa"/>
          </w:tcPr>
          <w:p w14:paraId="70F7E26F" w14:textId="77777777" w:rsidR="00E74D2A" w:rsidRDefault="00E74D2A" w:rsidP="007C61C4">
            <w:pPr>
              <w:pStyle w:val="tableheading"/>
            </w:pPr>
            <w:r>
              <w:t>Object path</w:t>
            </w:r>
          </w:p>
        </w:tc>
      </w:tr>
      <w:tr w:rsidR="00E74D2A" w14:paraId="5772F8FE" w14:textId="77777777" w:rsidTr="007C61C4">
        <w:tc>
          <w:tcPr>
            <w:tcW w:w="3492" w:type="dxa"/>
          </w:tcPr>
          <w:p w14:paraId="29A5843F" w14:textId="02101116" w:rsidR="00E74D2A" w:rsidRDefault="00E74D2A" w:rsidP="007C61C4">
            <w:pPr>
              <w:pStyle w:val="tableentry"/>
            </w:pPr>
            <w:r w:rsidRPr="009042B3">
              <w:t>org.allseen.LSF.ControllerService</w:t>
            </w:r>
            <w:r>
              <w:t>.MasterScene</w:t>
            </w:r>
          </w:p>
        </w:tc>
        <w:tc>
          <w:tcPr>
            <w:tcW w:w="891" w:type="dxa"/>
          </w:tcPr>
          <w:p w14:paraId="4DCF228D" w14:textId="77777777" w:rsidR="00E74D2A" w:rsidRDefault="00E74D2A" w:rsidP="007C61C4">
            <w:pPr>
              <w:pStyle w:val="tableentry"/>
            </w:pPr>
            <w:r>
              <w:t>1</w:t>
            </w:r>
          </w:p>
        </w:tc>
        <w:tc>
          <w:tcPr>
            <w:tcW w:w="941" w:type="dxa"/>
          </w:tcPr>
          <w:p w14:paraId="1E6D67DF" w14:textId="77777777" w:rsidR="00E74D2A" w:rsidRDefault="00E74D2A" w:rsidP="007C61C4">
            <w:pPr>
              <w:pStyle w:val="tableentry"/>
            </w:pPr>
            <w:r>
              <w:t>no</w:t>
            </w:r>
          </w:p>
        </w:tc>
        <w:tc>
          <w:tcPr>
            <w:tcW w:w="3496" w:type="dxa"/>
          </w:tcPr>
          <w:p w14:paraId="66369806" w14:textId="77777777" w:rsidR="00E74D2A" w:rsidRDefault="00E74D2A" w:rsidP="007C61C4">
            <w:pPr>
              <w:pStyle w:val="tableentry"/>
            </w:pPr>
            <w:r w:rsidRPr="009042B3">
              <w:t>/org/allseen/LSF/ControllerService</w:t>
            </w:r>
          </w:p>
        </w:tc>
      </w:tr>
    </w:tbl>
    <w:p w14:paraId="70C707CE" w14:textId="77777777" w:rsidR="00E74D2A" w:rsidRDefault="00E74D2A" w:rsidP="00E74D2A">
      <w:pPr>
        <w:pStyle w:val="Heading2"/>
      </w:pPr>
      <w:bookmarkStart w:id="94" w:name="_Toc408387048"/>
      <w:r>
        <w:t>Properties</w:t>
      </w:r>
      <w:bookmarkEnd w:id="94"/>
    </w:p>
    <w:tbl>
      <w:tblPr>
        <w:tblStyle w:val="Tablegeneric"/>
        <w:tblW w:w="8640" w:type="dxa"/>
        <w:tblInd w:w="835" w:type="dxa"/>
        <w:tblLook w:val="04A0" w:firstRow="1" w:lastRow="0" w:firstColumn="1" w:lastColumn="0" w:noHBand="0" w:noVBand="1"/>
      </w:tblPr>
      <w:tblGrid>
        <w:gridCol w:w="2159"/>
        <w:gridCol w:w="1061"/>
        <w:gridCol w:w="1651"/>
        <w:gridCol w:w="1041"/>
        <w:gridCol w:w="2728"/>
      </w:tblGrid>
      <w:tr w:rsidR="00E74D2A" w14:paraId="2D75878E" w14:textId="77777777" w:rsidTr="007C61C4">
        <w:trPr>
          <w:cnfStyle w:val="100000000000" w:firstRow="1" w:lastRow="0" w:firstColumn="0" w:lastColumn="0" w:oddVBand="0" w:evenVBand="0" w:oddHBand="0" w:evenHBand="0" w:firstRowFirstColumn="0" w:firstRowLastColumn="0" w:lastRowFirstColumn="0" w:lastRowLastColumn="0"/>
        </w:trPr>
        <w:tc>
          <w:tcPr>
            <w:tcW w:w="2159" w:type="dxa"/>
          </w:tcPr>
          <w:p w14:paraId="1E835A61" w14:textId="77777777" w:rsidR="00E74D2A" w:rsidRDefault="00E74D2A" w:rsidP="007C61C4">
            <w:pPr>
              <w:pStyle w:val="tableheading"/>
            </w:pPr>
            <w:r>
              <w:t>Property name</w:t>
            </w:r>
          </w:p>
        </w:tc>
        <w:tc>
          <w:tcPr>
            <w:tcW w:w="1061" w:type="dxa"/>
          </w:tcPr>
          <w:p w14:paraId="302F0E7C" w14:textId="77777777" w:rsidR="00E74D2A" w:rsidRDefault="00E74D2A" w:rsidP="007C61C4">
            <w:pPr>
              <w:pStyle w:val="tableheading"/>
            </w:pPr>
            <w:r>
              <w:t>Signature</w:t>
            </w:r>
          </w:p>
        </w:tc>
        <w:tc>
          <w:tcPr>
            <w:tcW w:w="1651" w:type="dxa"/>
          </w:tcPr>
          <w:p w14:paraId="184B7D52" w14:textId="77777777" w:rsidR="00E74D2A" w:rsidRDefault="00E74D2A" w:rsidP="007C61C4">
            <w:pPr>
              <w:pStyle w:val="tableheading"/>
            </w:pPr>
            <w:r>
              <w:t>List of Values</w:t>
            </w:r>
          </w:p>
        </w:tc>
        <w:tc>
          <w:tcPr>
            <w:tcW w:w="1041" w:type="dxa"/>
          </w:tcPr>
          <w:p w14:paraId="23137733" w14:textId="77777777" w:rsidR="00E74D2A" w:rsidRDefault="00E74D2A" w:rsidP="007C61C4">
            <w:pPr>
              <w:pStyle w:val="tableheading"/>
            </w:pPr>
            <w:r>
              <w:t>Writable</w:t>
            </w:r>
          </w:p>
        </w:tc>
        <w:tc>
          <w:tcPr>
            <w:tcW w:w="2728" w:type="dxa"/>
          </w:tcPr>
          <w:p w14:paraId="3CD0B326" w14:textId="77777777" w:rsidR="00E74D2A" w:rsidRDefault="00E74D2A" w:rsidP="007C61C4">
            <w:pPr>
              <w:pStyle w:val="tableheading"/>
            </w:pPr>
            <w:r>
              <w:t>Description</w:t>
            </w:r>
          </w:p>
        </w:tc>
      </w:tr>
      <w:tr w:rsidR="00E74D2A" w14:paraId="272E5380" w14:textId="77777777" w:rsidTr="007C61C4">
        <w:tc>
          <w:tcPr>
            <w:tcW w:w="2159" w:type="dxa"/>
          </w:tcPr>
          <w:p w14:paraId="10DE28C2" w14:textId="77777777" w:rsidR="00E74D2A" w:rsidRDefault="00E74D2A" w:rsidP="007C61C4">
            <w:pPr>
              <w:pStyle w:val="tableentry"/>
            </w:pPr>
            <w:r>
              <w:t>Version</w:t>
            </w:r>
          </w:p>
        </w:tc>
        <w:tc>
          <w:tcPr>
            <w:tcW w:w="1061" w:type="dxa"/>
          </w:tcPr>
          <w:p w14:paraId="35CE499B" w14:textId="77777777" w:rsidR="00E74D2A" w:rsidRDefault="00E74D2A" w:rsidP="007C61C4">
            <w:pPr>
              <w:pStyle w:val="tableentry"/>
            </w:pPr>
            <w:r>
              <w:t>u</w:t>
            </w:r>
          </w:p>
        </w:tc>
        <w:tc>
          <w:tcPr>
            <w:tcW w:w="1651" w:type="dxa"/>
          </w:tcPr>
          <w:p w14:paraId="45EAA2D0" w14:textId="77777777" w:rsidR="00E74D2A" w:rsidRDefault="00E74D2A" w:rsidP="007C61C4">
            <w:pPr>
              <w:pStyle w:val="tableentry"/>
            </w:pPr>
            <w:r>
              <w:t>Positive integers</w:t>
            </w:r>
          </w:p>
        </w:tc>
        <w:tc>
          <w:tcPr>
            <w:tcW w:w="1041" w:type="dxa"/>
          </w:tcPr>
          <w:p w14:paraId="5574E7CB" w14:textId="77777777" w:rsidR="00E74D2A" w:rsidRDefault="00E74D2A" w:rsidP="007C61C4">
            <w:pPr>
              <w:pStyle w:val="tableentry"/>
            </w:pPr>
            <w:r>
              <w:t>No</w:t>
            </w:r>
          </w:p>
        </w:tc>
        <w:tc>
          <w:tcPr>
            <w:tcW w:w="2728" w:type="dxa"/>
          </w:tcPr>
          <w:p w14:paraId="00ED359C" w14:textId="4B720260" w:rsidR="00E74D2A" w:rsidRDefault="00E74D2A" w:rsidP="007C61C4">
            <w:pPr>
              <w:pStyle w:val="tableentry"/>
            </w:pPr>
            <w:r>
              <w:t>Interface version number</w:t>
            </w:r>
            <w:r w:rsidR="00DD1666">
              <w:t>.</w:t>
            </w:r>
          </w:p>
        </w:tc>
      </w:tr>
    </w:tbl>
    <w:p w14:paraId="37462753" w14:textId="77777777" w:rsidR="00E74D2A" w:rsidRDefault="00E74D2A" w:rsidP="00E74D2A">
      <w:pPr>
        <w:pStyle w:val="Heading2"/>
      </w:pPr>
      <w:bookmarkStart w:id="95" w:name="_Toc408387049"/>
      <w:r>
        <w:t>Methods</w:t>
      </w:r>
      <w:bookmarkEnd w:id="95"/>
    </w:p>
    <w:p w14:paraId="195F679F" w14:textId="3D6C1B9C" w:rsidR="00E74D2A" w:rsidRDefault="00E74D2A" w:rsidP="00E74D2A">
      <w:pPr>
        <w:pStyle w:val="Heading3"/>
      </w:pPr>
      <w:bookmarkStart w:id="96" w:name="_Toc408387050"/>
      <w:r>
        <w:t>GetAllMasterSceneIDs</w:t>
      </w:r>
      <w:bookmarkEnd w:id="96"/>
    </w:p>
    <w:p w14:paraId="7C16ED10" w14:textId="77777777" w:rsidR="00E74D2A" w:rsidRDefault="00E74D2A" w:rsidP="00E74D2A">
      <w:pPr>
        <w:pStyle w:val="body"/>
        <w:rPr>
          <w:b/>
        </w:rPr>
      </w:pPr>
      <w:r>
        <w:rPr>
          <w:b/>
        </w:rPr>
        <w:t>Inputs</w:t>
      </w:r>
    </w:p>
    <w:p w14:paraId="169188C2" w14:textId="77777777" w:rsidR="00E74D2A" w:rsidRPr="00DD071B" w:rsidRDefault="00E74D2A" w:rsidP="00E74D2A">
      <w:pPr>
        <w:pStyle w:val="body"/>
      </w:pPr>
      <w:r>
        <w:t>None.</w:t>
      </w:r>
    </w:p>
    <w:p w14:paraId="68383D63" w14:textId="77777777" w:rsidR="00E74D2A" w:rsidRDefault="00E74D2A" w:rsidP="00E74D2A">
      <w:pPr>
        <w:pStyle w:val="body"/>
        <w:rPr>
          <w:b/>
        </w:rPr>
      </w:pPr>
      <w:r>
        <w:rPr>
          <w:b/>
        </w:rPr>
        <w:t>Outputs</w:t>
      </w:r>
    </w:p>
    <w:tbl>
      <w:tblPr>
        <w:tblStyle w:val="Tablegeneric"/>
        <w:tblW w:w="8640" w:type="dxa"/>
        <w:tblInd w:w="835" w:type="dxa"/>
        <w:tblLayout w:type="fixed"/>
        <w:tblLook w:val="04A0" w:firstRow="1" w:lastRow="0" w:firstColumn="1" w:lastColumn="0" w:noHBand="0" w:noVBand="1"/>
      </w:tblPr>
      <w:tblGrid>
        <w:gridCol w:w="2160"/>
        <w:gridCol w:w="1170"/>
        <w:gridCol w:w="1180"/>
        <w:gridCol w:w="4130"/>
      </w:tblGrid>
      <w:tr w:rsidR="00E74D2A" w14:paraId="0D45465E" w14:textId="77777777" w:rsidTr="007C61C4">
        <w:trPr>
          <w:cnfStyle w:val="100000000000" w:firstRow="1" w:lastRow="0" w:firstColumn="0" w:lastColumn="0" w:oddVBand="0" w:evenVBand="0" w:oddHBand="0" w:evenHBand="0" w:firstRowFirstColumn="0" w:firstRowLastColumn="0" w:lastRowFirstColumn="0" w:lastRowLastColumn="0"/>
        </w:trPr>
        <w:tc>
          <w:tcPr>
            <w:tcW w:w="2160" w:type="dxa"/>
          </w:tcPr>
          <w:p w14:paraId="5097E0AC" w14:textId="77777777" w:rsidR="00E74D2A" w:rsidRDefault="00E74D2A" w:rsidP="007C61C4">
            <w:pPr>
              <w:pStyle w:val="tableheading"/>
            </w:pPr>
            <w:r>
              <w:t>Parameter name</w:t>
            </w:r>
          </w:p>
        </w:tc>
        <w:tc>
          <w:tcPr>
            <w:tcW w:w="1170" w:type="dxa"/>
          </w:tcPr>
          <w:p w14:paraId="6D92FAED" w14:textId="77777777" w:rsidR="00E74D2A" w:rsidRDefault="00E74D2A" w:rsidP="007C61C4">
            <w:pPr>
              <w:pStyle w:val="tableheading"/>
            </w:pPr>
            <w:r>
              <w:t>Mandatory</w:t>
            </w:r>
          </w:p>
        </w:tc>
        <w:tc>
          <w:tcPr>
            <w:tcW w:w="1180" w:type="dxa"/>
          </w:tcPr>
          <w:p w14:paraId="3AB14B23" w14:textId="77777777" w:rsidR="00E74D2A" w:rsidRDefault="00E74D2A" w:rsidP="007C61C4">
            <w:pPr>
              <w:pStyle w:val="tableheading"/>
            </w:pPr>
            <w:r>
              <w:t>Return signature</w:t>
            </w:r>
          </w:p>
        </w:tc>
        <w:tc>
          <w:tcPr>
            <w:tcW w:w="4130" w:type="dxa"/>
          </w:tcPr>
          <w:p w14:paraId="3E9C4D10" w14:textId="77777777" w:rsidR="00E74D2A" w:rsidRDefault="00E74D2A" w:rsidP="007C61C4">
            <w:pPr>
              <w:pStyle w:val="tableheading"/>
            </w:pPr>
            <w:r>
              <w:t>Description</w:t>
            </w:r>
          </w:p>
        </w:tc>
      </w:tr>
      <w:tr w:rsidR="00E74D2A" w14:paraId="25A7DF7E" w14:textId="77777777" w:rsidTr="007C61C4">
        <w:tc>
          <w:tcPr>
            <w:tcW w:w="2160" w:type="dxa"/>
          </w:tcPr>
          <w:p w14:paraId="35A938AD" w14:textId="77777777" w:rsidR="00E74D2A" w:rsidRDefault="00E74D2A" w:rsidP="007C61C4">
            <w:pPr>
              <w:pStyle w:val="tableentry"/>
            </w:pPr>
            <w:r>
              <w:t>responseCode</w:t>
            </w:r>
          </w:p>
        </w:tc>
        <w:tc>
          <w:tcPr>
            <w:tcW w:w="1170" w:type="dxa"/>
          </w:tcPr>
          <w:p w14:paraId="37F004FD" w14:textId="77777777" w:rsidR="00E74D2A" w:rsidRDefault="00E74D2A" w:rsidP="007C61C4">
            <w:pPr>
              <w:pStyle w:val="tableentry"/>
            </w:pPr>
            <w:r>
              <w:t>Yes</w:t>
            </w:r>
          </w:p>
        </w:tc>
        <w:tc>
          <w:tcPr>
            <w:tcW w:w="1180" w:type="dxa"/>
          </w:tcPr>
          <w:p w14:paraId="0DFC23F9" w14:textId="77777777" w:rsidR="00E74D2A" w:rsidRDefault="00E74D2A" w:rsidP="007C61C4">
            <w:pPr>
              <w:pStyle w:val="tableentry"/>
            </w:pPr>
            <w:r>
              <w:t>u</w:t>
            </w:r>
          </w:p>
        </w:tc>
        <w:tc>
          <w:tcPr>
            <w:tcW w:w="4130" w:type="dxa"/>
          </w:tcPr>
          <w:p w14:paraId="1CFCB491" w14:textId="77777777" w:rsidR="00E74D2A" w:rsidRDefault="00E74D2A" w:rsidP="007C61C4">
            <w:pPr>
              <w:pStyle w:val="tableentry"/>
            </w:pPr>
            <w:r>
              <w:t>The result code of the operation.</w:t>
            </w:r>
          </w:p>
        </w:tc>
      </w:tr>
      <w:tr w:rsidR="00E74D2A" w14:paraId="0CAAAC76" w14:textId="77777777" w:rsidTr="007C61C4">
        <w:tc>
          <w:tcPr>
            <w:tcW w:w="2160" w:type="dxa"/>
          </w:tcPr>
          <w:p w14:paraId="34359CD2" w14:textId="063D14B3" w:rsidR="00E74D2A" w:rsidRDefault="00E74D2A" w:rsidP="007C61C4">
            <w:pPr>
              <w:pStyle w:val="tableentry"/>
            </w:pPr>
            <w:r>
              <w:t>masterSceneIDs</w:t>
            </w:r>
          </w:p>
        </w:tc>
        <w:tc>
          <w:tcPr>
            <w:tcW w:w="1170" w:type="dxa"/>
          </w:tcPr>
          <w:p w14:paraId="07CDF909" w14:textId="77777777" w:rsidR="00E74D2A" w:rsidRDefault="00E74D2A" w:rsidP="007C61C4">
            <w:pPr>
              <w:pStyle w:val="tableentry"/>
            </w:pPr>
            <w:r>
              <w:t>Yes</w:t>
            </w:r>
          </w:p>
        </w:tc>
        <w:tc>
          <w:tcPr>
            <w:tcW w:w="1180" w:type="dxa"/>
          </w:tcPr>
          <w:p w14:paraId="03D79275" w14:textId="77777777" w:rsidR="00E74D2A" w:rsidRDefault="00E74D2A" w:rsidP="007C61C4">
            <w:pPr>
              <w:pStyle w:val="tableentry"/>
            </w:pPr>
            <w:r>
              <w:t>as</w:t>
            </w:r>
          </w:p>
        </w:tc>
        <w:tc>
          <w:tcPr>
            <w:tcW w:w="4130" w:type="dxa"/>
          </w:tcPr>
          <w:p w14:paraId="001A5139" w14:textId="704FD4B1" w:rsidR="00E74D2A" w:rsidRDefault="00E74D2A" w:rsidP="007C61C4">
            <w:pPr>
              <w:pStyle w:val="tableentry"/>
            </w:pPr>
            <w:r>
              <w:t>Array of master scene IDs.</w:t>
            </w:r>
          </w:p>
        </w:tc>
      </w:tr>
    </w:tbl>
    <w:p w14:paraId="0AA6D98D" w14:textId="77777777" w:rsidR="00E74D2A" w:rsidRDefault="00E74D2A" w:rsidP="00E74D2A">
      <w:pPr>
        <w:pStyle w:val="body"/>
        <w:rPr>
          <w:b/>
        </w:rPr>
      </w:pPr>
      <w:r>
        <w:rPr>
          <w:b/>
        </w:rPr>
        <w:t>Description</w:t>
      </w:r>
    </w:p>
    <w:p w14:paraId="3DF4BE4B" w14:textId="419F76F2" w:rsidR="00E74D2A" w:rsidRDefault="00E74D2A" w:rsidP="00E74D2A">
      <w:pPr>
        <w:pStyle w:val="body"/>
      </w:pPr>
      <w:r>
        <w:t>Get all IDs of master scenes which reside on the controller.</w:t>
      </w:r>
    </w:p>
    <w:p w14:paraId="71352A26" w14:textId="77777777" w:rsidR="00E74D2A" w:rsidRDefault="00E74D2A" w:rsidP="00E74D2A">
      <w:pPr>
        <w:pStyle w:val="Heading3"/>
      </w:pPr>
      <w:bookmarkStart w:id="97" w:name="_Toc408387051"/>
      <w:r>
        <w:t>GetSceneName</w:t>
      </w:r>
      <w:bookmarkEnd w:id="97"/>
    </w:p>
    <w:p w14:paraId="1F9EE420" w14:textId="77777777" w:rsidR="00E74D2A" w:rsidRDefault="00E74D2A" w:rsidP="00E74D2A">
      <w:pPr>
        <w:pStyle w:val="body"/>
        <w:rPr>
          <w:b/>
        </w:rPr>
      </w:pPr>
      <w:r>
        <w:rPr>
          <w:b/>
        </w:rPr>
        <w:t>Inputs</w:t>
      </w:r>
    </w:p>
    <w:tbl>
      <w:tblPr>
        <w:tblStyle w:val="Tablegeneric"/>
        <w:tblW w:w="8606" w:type="dxa"/>
        <w:tblInd w:w="835" w:type="dxa"/>
        <w:tblLook w:val="04A0" w:firstRow="1" w:lastRow="0" w:firstColumn="1" w:lastColumn="0" w:noHBand="0" w:noVBand="1"/>
      </w:tblPr>
      <w:tblGrid>
        <w:gridCol w:w="2891"/>
        <w:gridCol w:w="1141"/>
        <w:gridCol w:w="1639"/>
        <w:gridCol w:w="2935"/>
      </w:tblGrid>
      <w:tr w:rsidR="00E74D2A" w14:paraId="4C02C20F" w14:textId="77777777" w:rsidTr="007C61C4">
        <w:trPr>
          <w:cnfStyle w:val="100000000000" w:firstRow="1" w:lastRow="0" w:firstColumn="0" w:lastColumn="0" w:oddVBand="0" w:evenVBand="0" w:oddHBand="0" w:evenHBand="0" w:firstRowFirstColumn="0" w:firstRowLastColumn="0" w:lastRowFirstColumn="0" w:lastRowLastColumn="0"/>
        </w:trPr>
        <w:tc>
          <w:tcPr>
            <w:tcW w:w="2922" w:type="dxa"/>
          </w:tcPr>
          <w:p w14:paraId="2DA25DE4" w14:textId="77777777" w:rsidR="00E74D2A" w:rsidRDefault="00E74D2A" w:rsidP="007C61C4">
            <w:pPr>
              <w:pStyle w:val="tableheading"/>
            </w:pPr>
            <w:r>
              <w:t>Parameter name</w:t>
            </w:r>
          </w:p>
        </w:tc>
        <w:tc>
          <w:tcPr>
            <w:tcW w:w="1061" w:type="dxa"/>
          </w:tcPr>
          <w:p w14:paraId="48F8CB7E" w14:textId="77777777" w:rsidR="00E74D2A" w:rsidRDefault="00E74D2A" w:rsidP="007C61C4">
            <w:pPr>
              <w:pStyle w:val="tableheading"/>
            </w:pPr>
            <w:r>
              <w:t>Mandatory</w:t>
            </w:r>
          </w:p>
        </w:tc>
        <w:tc>
          <w:tcPr>
            <w:tcW w:w="1651" w:type="dxa"/>
          </w:tcPr>
          <w:p w14:paraId="0BA38E8C" w14:textId="77777777" w:rsidR="00E74D2A" w:rsidRDefault="00E74D2A" w:rsidP="007C61C4">
            <w:pPr>
              <w:pStyle w:val="tableheading"/>
            </w:pPr>
            <w:r>
              <w:t>Signature</w:t>
            </w:r>
          </w:p>
        </w:tc>
        <w:tc>
          <w:tcPr>
            <w:tcW w:w="2972" w:type="dxa"/>
          </w:tcPr>
          <w:p w14:paraId="1CA0484F" w14:textId="77777777" w:rsidR="00E74D2A" w:rsidRDefault="00E74D2A" w:rsidP="007C61C4">
            <w:pPr>
              <w:pStyle w:val="tableheading"/>
            </w:pPr>
            <w:r>
              <w:t>Description</w:t>
            </w:r>
          </w:p>
        </w:tc>
      </w:tr>
      <w:tr w:rsidR="00E74D2A" w14:paraId="32F95CD5" w14:textId="77777777" w:rsidTr="007C61C4">
        <w:tc>
          <w:tcPr>
            <w:tcW w:w="2922" w:type="dxa"/>
          </w:tcPr>
          <w:p w14:paraId="20DB9E9B" w14:textId="7691C6FA" w:rsidR="00E74D2A" w:rsidRDefault="00E74D2A" w:rsidP="007C61C4">
            <w:pPr>
              <w:pStyle w:val="tableentry"/>
            </w:pPr>
            <w:r>
              <w:t>masterScene</w:t>
            </w:r>
            <w:r w:rsidRPr="00BA3AEF">
              <w:t>ID</w:t>
            </w:r>
          </w:p>
        </w:tc>
        <w:tc>
          <w:tcPr>
            <w:tcW w:w="1061" w:type="dxa"/>
          </w:tcPr>
          <w:p w14:paraId="24605C07" w14:textId="77777777" w:rsidR="00E74D2A" w:rsidRDefault="00E74D2A" w:rsidP="007C61C4">
            <w:pPr>
              <w:pStyle w:val="tableentry"/>
            </w:pPr>
            <w:r>
              <w:t>Yes</w:t>
            </w:r>
          </w:p>
        </w:tc>
        <w:tc>
          <w:tcPr>
            <w:tcW w:w="1651" w:type="dxa"/>
          </w:tcPr>
          <w:p w14:paraId="1FB74978" w14:textId="77777777" w:rsidR="00E74D2A" w:rsidRDefault="00E74D2A" w:rsidP="007C61C4">
            <w:pPr>
              <w:pStyle w:val="tableentry"/>
            </w:pPr>
            <w:r>
              <w:t>s</w:t>
            </w:r>
          </w:p>
        </w:tc>
        <w:tc>
          <w:tcPr>
            <w:tcW w:w="2972" w:type="dxa"/>
          </w:tcPr>
          <w:p w14:paraId="558A3AAA" w14:textId="518B561C" w:rsidR="00E74D2A" w:rsidRDefault="00E74D2A" w:rsidP="007C61C4">
            <w:pPr>
              <w:pStyle w:val="tableentry"/>
            </w:pPr>
            <w:r>
              <w:t>The ID of the master scene to query.</w:t>
            </w:r>
          </w:p>
        </w:tc>
      </w:tr>
      <w:tr w:rsidR="00E74D2A" w14:paraId="051CCB99" w14:textId="77777777" w:rsidTr="007C61C4">
        <w:tc>
          <w:tcPr>
            <w:tcW w:w="2922" w:type="dxa"/>
          </w:tcPr>
          <w:p w14:paraId="236B1F63" w14:textId="77777777" w:rsidR="00E74D2A" w:rsidRDefault="00E74D2A" w:rsidP="007C61C4">
            <w:pPr>
              <w:pStyle w:val="tableentry"/>
            </w:pPr>
            <w:r>
              <w:t>language</w:t>
            </w:r>
          </w:p>
        </w:tc>
        <w:tc>
          <w:tcPr>
            <w:tcW w:w="1061" w:type="dxa"/>
          </w:tcPr>
          <w:p w14:paraId="5F9FE1CB" w14:textId="77777777" w:rsidR="00E74D2A" w:rsidRDefault="00E74D2A" w:rsidP="007C61C4">
            <w:pPr>
              <w:pStyle w:val="tableentry"/>
            </w:pPr>
            <w:r>
              <w:t>Yes</w:t>
            </w:r>
          </w:p>
        </w:tc>
        <w:tc>
          <w:tcPr>
            <w:tcW w:w="1651" w:type="dxa"/>
          </w:tcPr>
          <w:p w14:paraId="13A617DE" w14:textId="77777777" w:rsidR="00E74D2A" w:rsidRDefault="00E74D2A" w:rsidP="007C61C4">
            <w:pPr>
              <w:pStyle w:val="tableentry"/>
            </w:pPr>
            <w:r>
              <w:t>s</w:t>
            </w:r>
          </w:p>
        </w:tc>
        <w:tc>
          <w:tcPr>
            <w:tcW w:w="2972" w:type="dxa"/>
          </w:tcPr>
          <w:p w14:paraId="65EE616F" w14:textId="77777777" w:rsidR="00E74D2A" w:rsidRDefault="00E74D2A" w:rsidP="007C61C4">
            <w:pPr>
              <w:pStyle w:val="tableentry"/>
            </w:pPr>
            <w:r>
              <w:t>The language of the returned result.</w:t>
            </w:r>
          </w:p>
        </w:tc>
      </w:tr>
    </w:tbl>
    <w:p w14:paraId="3CBB721E" w14:textId="77777777" w:rsidR="00E74D2A" w:rsidRDefault="00E74D2A" w:rsidP="00E74D2A">
      <w:pPr>
        <w:pStyle w:val="body"/>
        <w:rPr>
          <w:b/>
        </w:rPr>
      </w:pPr>
      <w:r>
        <w:rPr>
          <w:b/>
        </w:rPr>
        <w:t>Outputs</w:t>
      </w:r>
    </w:p>
    <w:tbl>
      <w:tblPr>
        <w:tblStyle w:val="Tablegeneric"/>
        <w:tblW w:w="8606" w:type="dxa"/>
        <w:tblInd w:w="835" w:type="dxa"/>
        <w:tblLook w:val="04A0" w:firstRow="1" w:lastRow="0" w:firstColumn="1" w:lastColumn="0" w:noHBand="0" w:noVBand="1"/>
      </w:tblPr>
      <w:tblGrid>
        <w:gridCol w:w="2895"/>
        <w:gridCol w:w="1141"/>
        <w:gridCol w:w="1637"/>
        <w:gridCol w:w="2933"/>
      </w:tblGrid>
      <w:tr w:rsidR="00E74D2A" w14:paraId="4F62B720" w14:textId="77777777" w:rsidTr="007C61C4">
        <w:trPr>
          <w:cnfStyle w:val="100000000000" w:firstRow="1" w:lastRow="0" w:firstColumn="0" w:lastColumn="0" w:oddVBand="0" w:evenVBand="0" w:oddHBand="0" w:evenHBand="0" w:firstRowFirstColumn="0" w:firstRowLastColumn="0" w:lastRowFirstColumn="0" w:lastRowLastColumn="0"/>
        </w:trPr>
        <w:tc>
          <w:tcPr>
            <w:tcW w:w="2922" w:type="dxa"/>
          </w:tcPr>
          <w:p w14:paraId="7E15B1F3" w14:textId="77777777" w:rsidR="00E74D2A" w:rsidRDefault="00E74D2A" w:rsidP="007C61C4">
            <w:pPr>
              <w:pStyle w:val="tableheading"/>
            </w:pPr>
            <w:r>
              <w:t>Parameter name</w:t>
            </w:r>
          </w:p>
        </w:tc>
        <w:tc>
          <w:tcPr>
            <w:tcW w:w="1061" w:type="dxa"/>
          </w:tcPr>
          <w:p w14:paraId="2158BB4E" w14:textId="77777777" w:rsidR="00E74D2A" w:rsidRDefault="00E74D2A" w:rsidP="007C61C4">
            <w:pPr>
              <w:pStyle w:val="tableheading"/>
            </w:pPr>
            <w:r>
              <w:t>Mandatory</w:t>
            </w:r>
          </w:p>
        </w:tc>
        <w:tc>
          <w:tcPr>
            <w:tcW w:w="1651" w:type="dxa"/>
          </w:tcPr>
          <w:p w14:paraId="641654E8" w14:textId="77777777" w:rsidR="00E74D2A" w:rsidRDefault="00E74D2A" w:rsidP="007C61C4">
            <w:pPr>
              <w:pStyle w:val="tableheading"/>
            </w:pPr>
            <w:r>
              <w:t>Return signature</w:t>
            </w:r>
          </w:p>
        </w:tc>
        <w:tc>
          <w:tcPr>
            <w:tcW w:w="2972" w:type="dxa"/>
          </w:tcPr>
          <w:p w14:paraId="47C4439D" w14:textId="77777777" w:rsidR="00E74D2A" w:rsidRDefault="00E74D2A" w:rsidP="007C61C4">
            <w:pPr>
              <w:pStyle w:val="tableheading"/>
            </w:pPr>
            <w:r>
              <w:t>Description</w:t>
            </w:r>
          </w:p>
        </w:tc>
      </w:tr>
      <w:tr w:rsidR="00E74D2A" w14:paraId="610A1263" w14:textId="77777777" w:rsidTr="007C61C4">
        <w:tc>
          <w:tcPr>
            <w:tcW w:w="2922" w:type="dxa"/>
          </w:tcPr>
          <w:p w14:paraId="19181F58" w14:textId="77777777" w:rsidR="00E74D2A" w:rsidRDefault="00E74D2A" w:rsidP="007C61C4">
            <w:pPr>
              <w:pStyle w:val="tableentry"/>
            </w:pPr>
            <w:r>
              <w:t>responseCode</w:t>
            </w:r>
          </w:p>
        </w:tc>
        <w:tc>
          <w:tcPr>
            <w:tcW w:w="1061" w:type="dxa"/>
          </w:tcPr>
          <w:p w14:paraId="4D7728D7" w14:textId="77777777" w:rsidR="00E74D2A" w:rsidRDefault="00E74D2A" w:rsidP="007C61C4">
            <w:pPr>
              <w:pStyle w:val="tableentry"/>
            </w:pPr>
            <w:r>
              <w:t>Yes</w:t>
            </w:r>
          </w:p>
        </w:tc>
        <w:tc>
          <w:tcPr>
            <w:tcW w:w="1651" w:type="dxa"/>
          </w:tcPr>
          <w:p w14:paraId="6F66B0F2" w14:textId="77777777" w:rsidR="00E74D2A" w:rsidRDefault="00E74D2A" w:rsidP="007C61C4">
            <w:pPr>
              <w:pStyle w:val="tableentry"/>
            </w:pPr>
            <w:r>
              <w:t>u</w:t>
            </w:r>
          </w:p>
        </w:tc>
        <w:tc>
          <w:tcPr>
            <w:tcW w:w="2972" w:type="dxa"/>
          </w:tcPr>
          <w:p w14:paraId="519F22E2" w14:textId="77777777" w:rsidR="00E74D2A" w:rsidRDefault="00E74D2A" w:rsidP="007C61C4">
            <w:pPr>
              <w:pStyle w:val="tableentry"/>
            </w:pPr>
            <w:r>
              <w:t>The result code of the operation.</w:t>
            </w:r>
          </w:p>
        </w:tc>
      </w:tr>
      <w:tr w:rsidR="00E74D2A" w14:paraId="2E0F1E8F" w14:textId="77777777" w:rsidTr="007C61C4">
        <w:tc>
          <w:tcPr>
            <w:tcW w:w="2922" w:type="dxa"/>
          </w:tcPr>
          <w:p w14:paraId="5A705B72" w14:textId="0A99FC59" w:rsidR="00E74D2A" w:rsidRDefault="00E74D2A" w:rsidP="007C61C4">
            <w:pPr>
              <w:pStyle w:val="tableentry"/>
            </w:pPr>
            <w:r>
              <w:lastRenderedPageBreak/>
              <w:t>masterSceneID</w:t>
            </w:r>
          </w:p>
        </w:tc>
        <w:tc>
          <w:tcPr>
            <w:tcW w:w="1061" w:type="dxa"/>
          </w:tcPr>
          <w:p w14:paraId="23710B71" w14:textId="77777777" w:rsidR="00E74D2A" w:rsidRDefault="00E74D2A" w:rsidP="007C61C4">
            <w:pPr>
              <w:pStyle w:val="tableentry"/>
            </w:pPr>
            <w:r>
              <w:t>Yes</w:t>
            </w:r>
          </w:p>
        </w:tc>
        <w:tc>
          <w:tcPr>
            <w:tcW w:w="1651" w:type="dxa"/>
          </w:tcPr>
          <w:p w14:paraId="42D0BE86" w14:textId="77777777" w:rsidR="00E74D2A" w:rsidRDefault="00E74D2A" w:rsidP="007C61C4">
            <w:pPr>
              <w:pStyle w:val="tableentry"/>
            </w:pPr>
            <w:r>
              <w:t>s</w:t>
            </w:r>
          </w:p>
        </w:tc>
        <w:tc>
          <w:tcPr>
            <w:tcW w:w="2972" w:type="dxa"/>
          </w:tcPr>
          <w:p w14:paraId="5D29F7AA" w14:textId="50728C5E" w:rsidR="00E74D2A" w:rsidRDefault="00E74D2A" w:rsidP="007C61C4">
            <w:pPr>
              <w:pStyle w:val="tableentry"/>
            </w:pPr>
            <w:r>
              <w:t>The ID of the queried master scene.</w:t>
            </w:r>
          </w:p>
        </w:tc>
      </w:tr>
      <w:tr w:rsidR="00E74D2A" w14:paraId="12187FB9" w14:textId="77777777" w:rsidTr="007C61C4">
        <w:tc>
          <w:tcPr>
            <w:tcW w:w="2922" w:type="dxa"/>
          </w:tcPr>
          <w:p w14:paraId="151419B6" w14:textId="77777777" w:rsidR="00E74D2A" w:rsidRDefault="00E74D2A" w:rsidP="007C61C4">
            <w:pPr>
              <w:pStyle w:val="tableentry"/>
            </w:pPr>
            <w:r>
              <w:t>language</w:t>
            </w:r>
          </w:p>
        </w:tc>
        <w:tc>
          <w:tcPr>
            <w:tcW w:w="1061" w:type="dxa"/>
          </w:tcPr>
          <w:p w14:paraId="3F2B12B7" w14:textId="77777777" w:rsidR="00E74D2A" w:rsidRDefault="00E74D2A" w:rsidP="007C61C4">
            <w:pPr>
              <w:pStyle w:val="tableentry"/>
            </w:pPr>
            <w:r>
              <w:t>Yes</w:t>
            </w:r>
          </w:p>
        </w:tc>
        <w:tc>
          <w:tcPr>
            <w:tcW w:w="1651" w:type="dxa"/>
          </w:tcPr>
          <w:p w14:paraId="7279C7C6" w14:textId="77777777" w:rsidR="00E74D2A" w:rsidRDefault="00E74D2A" w:rsidP="007C61C4">
            <w:pPr>
              <w:pStyle w:val="tableentry"/>
            </w:pPr>
            <w:r>
              <w:t>s</w:t>
            </w:r>
          </w:p>
        </w:tc>
        <w:tc>
          <w:tcPr>
            <w:tcW w:w="2972" w:type="dxa"/>
          </w:tcPr>
          <w:p w14:paraId="44F1FA34" w14:textId="77777777" w:rsidR="00E74D2A" w:rsidRDefault="00E74D2A" w:rsidP="007C61C4">
            <w:pPr>
              <w:pStyle w:val="tableentry"/>
            </w:pPr>
            <w:r>
              <w:t>The language of the returned result.</w:t>
            </w:r>
          </w:p>
        </w:tc>
      </w:tr>
      <w:tr w:rsidR="00E74D2A" w14:paraId="333C90FA" w14:textId="77777777" w:rsidTr="007C61C4">
        <w:tc>
          <w:tcPr>
            <w:tcW w:w="2922" w:type="dxa"/>
          </w:tcPr>
          <w:p w14:paraId="50E8A616" w14:textId="222EE12E" w:rsidR="00E74D2A" w:rsidRDefault="00E74D2A" w:rsidP="007C61C4">
            <w:pPr>
              <w:pStyle w:val="tableentry"/>
            </w:pPr>
            <w:r>
              <w:t>masteSceneName</w:t>
            </w:r>
          </w:p>
        </w:tc>
        <w:tc>
          <w:tcPr>
            <w:tcW w:w="1061" w:type="dxa"/>
          </w:tcPr>
          <w:p w14:paraId="08387795" w14:textId="77777777" w:rsidR="00E74D2A" w:rsidRDefault="00E74D2A" w:rsidP="007C61C4">
            <w:pPr>
              <w:pStyle w:val="tableentry"/>
            </w:pPr>
            <w:r>
              <w:t>Yes</w:t>
            </w:r>
          </w:p>
        </w:tc>
        <w:tc>
          <w:tcPr>
            <w:tcW w:w="1651" w:type="dxa"/>
          </w:tcPr>
          <w:p w14:paraId="79503D95" w14:textId="77777777" w:rsidR="00E74D2A" w:rsidRDefault="00E74D2A" w:rsidP="007C61C4">
            <w:pPr>
              <w:pStyle w:val="tableentry"/>
            </w:pPr>
            <w:r>
              <w:t>s</w:t>
            </w:r>
          </w:p>
        </w:tc>
        <w:tc>
          <w:tcPr>
            <w:tcW w:w="2972" w:type="dxa"/>
          </w:tcPr>
          <w:p w14:paraId="16576EA6" w14:textId="7B816717" w:rsidR="00E74D2A" w:rsidRDefault="00E74D2A" w:rsidP="007C61C4">
            <w:pPr>
              <w:pStyle w:val="tableentry"/>
            </w:pPr>
            <w:r>
              <w:t>Name of the master scene.</w:t>
            </w:r>
          </w:p>
        </w:tc>
      </w:tr>
    </w:tbl>
    <w:p w14:paraId="359282EA" w14:textId="77777777" w:rsidR="00E74D2A" w:rsidRDefault="00E74D2A" w:rsidP="00E74D2A">
      <w:pPr>
        <w:pStyle w:val="body"/>
        <w:rPr>
          <w:b/>
        </w:rPr>
      </w:pPr>
      <w:r>
        <w:rPr>
          <w:b/>
        </w:rPr>
        <w:t>Description</w:t>
      </w:r>
    </w:p>
    <w:p w14:paraId="50B51868" w14:textId="2E5CE534" w:rsidR="00E74D2A" w:rsidRPr="00D03C1A" w:rsidRDefault="00E74D2A" w:rsidP="00E74D2A">
      <w:pPr>
        <w:pStyle w:val="body"/>
      </w:pPr>
      <w:r>
        <w:t>Gets the name for the specified master scene.</w:t>
      </w:r>
    </w:p>
    <w:p w14:paraId="4E763FF9" w14:textId="5C50FC71" w:rsidR="00E74D2A" w:rsidRDefault="00E74D2A" w:rsidP="00E74D2A">
      <w:pPr>
        <w:pStyle w:val="Heading3"/>
      </w:pPr>
      <w:bookmarkStart w:id="98" w:name="_Toc408387052"/>
      <w:r>
        <w:t>Set</w:t>
      </w:r>
      <w:r w:rsidR="00476E11">
        <w:t>Master</w:t>
      </w:r>
      <w:r>
        <w:t>SceneName</w:t>
      </w:r>
      <w:bookmarkEnd w:id="98"/>
    </w:p>
    <w:p w14:paraId="29810668" w14:textId="77777777" w:rsidR="00E74D2A" w:rsidRDefault="00E74D2A" w:rsidP="00E74D2A">
      <w:pPr>
        <w:pStyle w:val="body"/>
        <w:rPr>
          <w:b/>
        </w:rPr>
      </w:pPr>
      <w:r>
        <w:rPr>
          <w:b/>
        </w:rPr>
        <w:t>Inputs</w:t>
      </w:r>
    </w:p>
    <w:tbl>
      <w:tblPr>
        <w:tblStyle w:val="Tablegeneric"/>
        <w:tblW w:w="8606" w:type="dxa"/>
        <w:tblInd w:w="835" w:type="dxa"/>
        <w:tblLook w:val="04A0" w:firstRow="1" w:lastRow="0" w:firstColumn="1" w:lastColumn="0" w:noHBand="0" w:noVBand="1"/>
      </w:tblPr>
      <w:tblGrid>
        <w:gridCol w:w="2896"/>
        <w:gridCol w:w="1141"/>
        <w:gridCol w:w="1637"/>
        <w:gridCol w:w="2932"/>
      </w:tblGrid>
      <w:tr w:rsidR="00E74D2A" w14:paraId="608108F8" w14:textId="77777777" w:rsidTr="007C61C4">
        <w:trPr>
          <w:cnfStyle w:val="100000000000" w:firstRow="1" w:lastRow="0" w:firstColumn="0" w:lastColumn="0" w:oddVBand="0" w:evenVBand="0" w:oddHBand="0" w:evenHBand="0" w:firstRowFirstColumn="0" w:firstRowLastColumn="0" w:lastRowFirstColumn="0" w:lastRowLastColumn="0"/>
        </w:trPr>
        <w:tc>
          <w:tcPr>
            <w:tcW w:w="2922" w:type="dxa"/>
          </w:tcPr>
          <w:p w14:paraId="55DF7A2E" w14:textId="77777777" w:rsidR="00E74D2A" w:rsidRDefault="00E74D2A" w:rsidP="007C61C4">
            <w:pPr>
              <w:pStyle w:val="tableheading"/>
            </w:pPr>
            <w:r>
              <w:t>Parameter name</w:t>
            </w:r>
          </w:p>
        </w:tc>
        <w:tc>
          <w:tcPr>
            <w:tcW w:w="1061" w:type="dxa"/>
          </w:tcPr>
          <w:p w14:paraId="795F0B9A" w14:textId="77777777" w:rsidR="00E74D2A" w:rsidRDefault="00E74D2A" w:rsidP="007C61C4">
            <w:pPr>
              <w:pStyle w:val="tableheading"/>
            </w:pPr>
            <w:r>
              <w:t>Mandatory</w:t>
            </w:r>
          </w:p>
        </w:tc>
        <w:tc>
          <w:tcPr>
            <w:tcW w:w="1651" w:type="dxa"/>
          </w:tcPr>
          <w:p w14:paraId="4E4D0B6E" w14:textId="77777777" w:rsidR="00E74D2A" w:rsidRDefault="00E74D2A" w:rsidP="007C61C4">
            <w:pPr>
              <w:pStyle w:val="tableheading"/>
            </w:pPr>
            <w:r>
              <w:t>Signature</w:t>
            </w:r>
          </w:p>
        </w:tc>
        <w:tc>
          <w:tcPr>
            <w:tcW w:w="2972" w:type="dxa"/>
          </w:tcPr>
          <w:p w14:paraId="7CBC57CB" w14:textId="77777777" w:rsidR="00E74D2A" w:rsidRDefault="00E74D2A" w:rsidP="007C61C4">
            <w:pPr>
              <w:pStyle w:val="tableheading"/>
            </w:pPr>
            <w:r>
              <w:t>Description</w:t>
            </w:r>
          </w:p>
        </w:tc>
      </w:tr>
      <w:tr w:rsidR="00E74D2A" w14:paraId="1221750E" w14:textId="77777777" w:rsidTr="007C61C4">
        <w:tc>
          <w:tcPr>
            <w:tcW w:w="2922" w:type="dxa"/>
          </w:tcPr>
          <w:p w14:paraId="5142069B" w14:textId="2A863E2C" w:rsidR="00E74D2A" w:rsidRDefault="00476E11" w:rsidP="007C61C4">
            <w:pPr>
              <w:pStyle w:val="tableentry"/>
            </w:pPr>
            <w:r>
              <w:t>masterS</w:t>
            </w:r>
            <w:r w:rsidR="00E74D2A">
              <w:t>ceneID</w:t>
            </w:r>
          </w:p>
        </w:tc>
        <w:tc>
          <w:tcPr>
            <w:tcW w:w="1061" w:type="dxa"/>
          </w:tcPr>
          <w:p w14:paraId="6D045374" w14:textId="77777777" w:rsidR="00E74D2A" w:rsidRDefault="00E74D2A" w:rsidP="007C61C4">
            <w:pPr>
              <w:pStyle w:val="tableentry"/>
            </w:pPr>
            <w:r>
              <w:t>Yes</w:t>
            </w:r>
          </w:p>
        </w:tc>
        <w:tc>
          <w:tcPr>
            <w:tcW w:w="1651" w:type="dxa"/>
          </w:tcPr>
          <w:p w14:paraId="5A027F9A" w14:textId="77777777" w:rsidR="00E74D2A" w:rsidRDefault="00E74D2A" w:rsidP="007C61C4">
            <w:pPr>
              <w:pStyle w:val="tableentry"/>
            </w:pPr>
            <w:r>
              <w:t>s</w:t>
            </w:r>
          </w:p>
        </w:tc>
        <w:tc>
          <w:tcPr>
            <w:tcW w:w="2972" w:type="dxa"/>
          </w:tcPr>
          <w:p w14:paraId="2CE61788" w14:textId="22F2B5A4" w:rsidR="00E74D2A" w:rsidRDefault="00E74D2A" w:rsidP="007C61C4">
            <w:pPr>
              <w:pStyle w:val="tableentry"/>
            </w:pPr>
            <w:r>
              <w:t xml:space="preserve">The ID of the </w:t>
            </w:r>
            <w:r w:rsidR="00476E11">
              <w:t xml:space="preserve">master </w:t>
            </w:r>
            <w:r>
              <w:t>scene to query.</w:t>
            </w:r>
          </w:p>
        </w:tc>
      </w:tr>
      <w:tr w:rsidR="00E74D2A" w14:paraId="25A689C8" w14:textId="77777777" w:rsidTr="007C61C4">
        <w:tc>
          <w:tcPr>
            <w:tcW w:w="2922" w:type="dxa"/>
          </w:tcPr>
          <w:p w14:paraId="289459DA" w14:textId="2CDBC12C" w:rsidR="00E74D2A" w:rsidRDefault="00476E11" w:rsidP="007C61C4">
            <w:pPr>
              <w:pStyle w:val="tableentry"/>
            </w:pPr>
            <w:r>
              <w:t>masterS</w:t>
            </w:r>
            <w:r w:rsidR="00E74D2A">
              <w:t>ceneName</w:t>
            </w:r>
          </w:p>
        </w:tc>
        <w:tc>
          <w:tcPr>
            <w:tcW w:w="1061" w:type="dxa"/>
          </w:tcPr>
          <w:p w14:paraId="5E47C9C6" w14:textId="77777777" w:rsidR="00E74D2A" w:rsidRDefault="00E74D2A" w:rsidP="007C61C4">
            <w:pPr>
              <w:pStyle w:val="tableentry"/>
            </w:pPr>
            <w:r>
              <w:t>Yes</w:t>
            </w:r>
          </w:p>
        </w:tc>
        <w:tc>
          <w:tcPr>
            <w:tcW w:w="1651" w:type="dxa"/>
          </w:tcPr>
          <w:p w14:paraId="03149902" w14:textId="77777777" w:rsidR="00E74D2A" w:rsidRDefault="00E74D2A" w:rsidP="007C61C4">
            <w:pPr>
              <w:pStyle w:val="tableentry"/>
            </w:pPr>
            <w:r>
              <w:t>s</w:t>
            </w:r>
          </w:p>
        </w:tc>
        <w:tc>
          <w:tcPr>
            <w:tcW w:w="2972" w:type="dxa"/>
          </w:tcPr>
          <w:p w14:paraId="483EA0AB" w14:textId="058E7700" w:rsidR="00E74D2A" w:rsidRDefault="00E74D2A" w:rsidP="007C61C4">
            <w:pPr>
              <w:pStyle w:val="tableentry"/>
            </w:pPr>
            <w:r>
              <w:t xml:space="preserve">The new name of the </w:t>
            </w:r>
            <w:r w:rsidR="00476E11">
              <w:t xml:space="preserve">master </w:t>
            </w:r>
            <w:r>
              <w:t>scene.</w:t>
            </w:r>
          </w:p>
        </w:tc>
      </w:tr>
      <w:tr w:rsidR="00E74D2A" w14:paraId="0B303464" w14:textId="77777777" w:rsidTr="007C61C4">
        <w:tc>
          <w:tcPr>
            <w:tcW w:w="2922" w:type="dxa"/>
          </w:tcPr>
          <w:p w14:paraId="010076FB" w14:textId="77777777" w:rsidR="00E74D2A" w:rsidRDefault="00E74D2A" w:rsidP="007C61C4">
            <w:pPr>
              <w:pStyle w:val="tableentry"/>
            </w:pPr>
            <w:r>
              <w:t>language</w:t>
            </w:r>
          </w:p>
        </w:tc>
        <w:tc>
          <w:tcPr>
            <w:tcW w:w="1061" w:type="dxa"/>
          </w:tcPr>
          <w:p w14:paraId="09E12CF1" w14:textId="77777777" w:rsidR="00E74D2A" w:rsidRDefault="00E74D2A" w:rsidP="007C61C4">
            <w:pPr>
              <w:pStyle w:val="tableentry"/>
            </w:pPr>
            <w:r>
              <w:t>Yes</w:t>
            </w:r>
          </w:p>
        </w:tc>
        <w:tc>
          <w:tcPr>
            <w:tcW w:w="1651" w:type="dxa"/>
          </w:tcPr>
          <w:p w14:paraId="1E85BE0B" w14:textId="77777777" w:rsidR="00E74D2A" w:rsidRDefault="00E74D2A" w:rsidP="007C61C4">
            <w:pPr>
              <w:pStyle w:val="tableentry"/>
            </w:pPr>
            <w:r>
              <w:t>s</w:t>
            </w:r>
          </w:p>
        </w:tc>
        <w:tc>
          <w:tcPr>
            <w:tcW w:w="2972" w:type="dxa"/>
          </w:tcPr>
          <w:p w14:paraId="0BD87C96" w14:textId="4577EF73" w:rsidR="00E74D2A" w:rsidRDefault="00E74D2A" w:rsidP="007C61C4">
            <w:pPr>
              <w:pStyle w:val="tableentry"/>
            </w:pPr>
            <w:r>
              <w:t xml:space="preserve">The language in which the </w:t>
            </w:r>
            <w:r w:rsidR="00476E11">
              <w:t xml:space="preserve">master </w:t>
            </w:r>
            <w:r>
              <w:t>scene name is inputted.</w:t>
            </w:r>
          </w:p>
        </w:tc>
      </w:tr>
    </w:tbl>
    <w:p w14:paraId="53568A66" w14:textId="77777777" w:rsidR="00E74D2A" w:rsidRDefault="00E74D2A" w:rsidP="00E74D2A">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E74D2A" w14:paraId="20994DEE" w14:textId="77777777" w:rsidTr="007C61C4">
        <w:trPr>
          <w:cnfStyle w:val="100000000000" w:firstRow="1" w:lastRow="0" w:firstColumn="0" w:lastColumn="0" w:oddVBand="0" w:evenVBand="0" w:oddHBand="0" w:evenHBand="0" w:firstRowFirstColumn="0" w:firstRowLastColumn="0" w:lastRowFirstColumn="0" w:lastRowLastColumn="0"/>
        </w:trPr>
        <w:tc>
          <w:tcPr>
            <w:tcW w:w="2890" w:type="dxa"/>
          </w:tcPr>
          <w:p w14:paraId="3A0857BD" w14:textId="77777777" w:rsidR="00E74D2A" w:rsidRDefault="00E74D2A" w:rsidP="007C61C4">
            <w:pPr>
              <w:pStyle w:val="tableheading"/>
            </w:pPr>
            <w:r>
              <w:t>Parameter name</w:t>
            </w:r>
          </w:p>
        </w:tc>
        <w:tc>
          <w:tcPr>
            <w:tcW w:w="1141" w:type="dxa"/>
          </w:tcPr>
          <w:p w14:paraId="6D1AC65F" w14:textId="77777777" w:rsidR="00E74D2A" w:rsidRDefault="00E74D2A" w:rsidP="007C61C4">
            <w:pPr>
              <w:pStyle w:val="tableheading"/>
            </w:pPr>
            <w:r>
              <w:t>Mandatory</w:t>
            </w:r>
          </w:p>
        </w:tc>
        <w:tc>
          <w:tcPr>
            <w:tcW w:w="1638" w:type="dxa"/>
          </w:tcPr>
          <w:p w14:paraId="37392D1D" w14:textId="77777777" w:rsidR="00E74D2A" w:rsidRDefault="00E74D2A" w:rsidP="007C61C4">
            <w:pPr>
              <w:pStyle w:val="tableheading"/>
            </w:pPr>
            <w:r>
              <w:t>Return signature</w:t>
            </w:r>
          </w:p>
        </w:tc>
        <w:tc>
          <w:tcPr>
            <w:tcW w:w="2937" w:type="dxa"/>
          </w:tcPr>
          <w:p w14:paraId="27847C17" w14:textId="77777777" w:rsidR="00E74D2A" w:rsidRDefault="00E74D2A" w:rsidP="007C61C4">
            <w:pPr>
              <w:pStyle w:val="tableheading"/>
            </w:pPr>
            <w:r>
              <w:t>Description</w:t>
            </w:r>
          </w:p>
        </w:tc>
      </w:tr>
      <w:tr w:rsidR="00E74D2A" w14:paraId="0D59851D" w14:textId="77777777" w:rsidTr="007C61C4">
        <w:tc>
          <w:tcPr>
            <w:tcW w:w="2890" w:type="dxa"/>
          </w:tcPr>
          <w:p w14:paraId="344F798E" w14:textId="77777777" w:rsidR="00E74D2A" w:rsidRDefault="00E74D2A" w:rsidP="007C61C4">
            <w:pPr>
              <w:pStyle w:val="tableentry"/>
            </w:pPr>
            <w:r>
              <w:t>responseCode</w:t>
            </w:r>
          </w:p>
        </w:tc>
        <w:tc>
          <w:tcPr>
            <w:tcW w:w="1141" w:type="dxa"/>
          </w:tcPr>
          <w:p w14:paraId="67F70B1C" w14:textId="77777777" w:rsidR="00E74D2A" w:rsidRDefault="00E74D2A" w:rsidP="007C61C4">
            <w:pPr>
              <w:pStyle w:val="tableentry"/>
            </w:pPr>
            <w:r>
              <w:t>Yes</w:t>
            </w:r>
          </w:p>
        </w:tc>
        <w:tc>
          <w:tcPr>
            <w:tcW w:w="1638" w:type="dxa"/>
          </w:tcPr>
          <w:p w14:paraId="0B7218CD" w14:textId="77777777" w:rsidR="00E74D2A" w:rsidRDefault="00E74D2A" w:rsidP="007C61C4">
            <w:pPr>
              <w:pStyle w:val="tableentry"/>
            </w:pPr>
            <w:r>
              <w:t>u</w:t>
            </w:r>
          </w:p>
        </w:tc>
        <w:tc>
          <w:tcPr>
            <w:tcW w:w="2937" w:type="dxa"/>
          </w:tcPr>
          <w:p w14:paraId="332E2BF8" w14:textId="77777777" w:rsidR="00E74D2A" w:rsidRDefault="00E74D2A" w:rsidP="007C61C4">
            <w:pPr>
              <w:pStyle w:val="tableentry"/>
            </w:pPr>
            <w:r>
              <w:t>The result code of the operation.</w:t>
            </w:r>
          </w:p>
        </w:tc>
      </w:tr>
      <w:tr w:rsidR="00E74D2A" w14:paraId="6B754B93" w14:textId="77777777" w:rsidTr="007C61C4">
        <w:tc>
          <w:tcPr>
            <w:tcW w:w="2890" w:type="dxa"/>
          </w:tcPr>
          <w:p w14:paraId="3E546FF8" w14:textId="54A83D3E" w:rsidR="00E74D2A" w:rsidRDefault="00476E11" w:rsidP="007C61C4">
            <w:pPr>
              <w:pStyle w:val="tableentry"/>
            </w:pPr>
            <w:r>
              <w:t>masterS</w:t>
            </w:r>
            <w:r w:rsidR="00E74D2A">
              <w:t>ceneID</w:t>
            </w:r>
          </w:p>
        </w:tc>
        <w:tc>
          <w:tcPr>
            <w:tcW w:w="1141" w:type="dxa"/>
          </w:tcPr>
          <w:p w14:paraId="48584D0B" w14:textId="77777777" w:rsidR="00E74D2A" w:rsidRDefault="00E74D2A" w:rsidP="007C61C4">
            <w:pPr>
              <w:pStyle w:val="tableentry"/>
            </w:pPr>
            <w:r>
              <w:t>Yes</w:t>
            </w:r>
          </w:p>
        </w:tc>
        <w:tc>
          <w:tcPr>
            <w:tcW w:w="1638" w:type="dxa"/>
          </w:tcPr>
          <w:p w14:paraId="7E907190" w14:textId="77777777" w:rsidR="00E74D2A" w:rsidRDefault="00E74D2A" w:rsidP="007C61C4">
            <w:pPr>
              <w:pStyle w:val="tableentry"/>
            </w:pPr>
            <w:r>
              <w:t>s</w:t>
            </w:r>
          </w:p>
        </w:tc>
        <w:tc>
          <w:tcPr>
            <w:tcW w:w="2937" w:type="dxa"/>
          </w:tcPr>
          <w:p w14:paraId="0661A7F6" w14:textId="5542469E" w:rsidR="00E74D2A" w:rsidRDefault="00E74D2A" w:rsidP="007C61C4">
            <w:pPr>
              <w:pStyle w:val="tableentry"/>
            </w:pPr>
            <w:r>
              <w:t xml:space="preserve">The ID of the queried </w:t>
            </w:r>
            <w:r w:rsidR="00476E11">
              <w:t xml:space="preserve">master </w:t>
            </w:r>
            <w:r>
              <w:t>scene.</w:t>
            </w:r>
          </w:p>
        </w:tc>
      </w:tr>
      <w:tr w:rsidR="00E74D2A" w14:paraId="5989DE53" w14:textId="77777777" w:rsidTr="007C61C4">
        <w:tc>
          <w:tcPr>
            <w:tcW w:w="2890" w:type="dxa"/>
          </w:tcPr>
          <w:p w14:paraId="0DE143FC" w14:textId="77777777" w:rsidR="00E74D2A" w:rsidRDefault="00E74D2A" w:rsidP="007C61C4">
            <w:pPr>
              <w:pStyle w:val="tableentry"/>
            </w:pPr>
            <w:r>
              <w:t>language</w:t>
            </w:r>
          </w:p>
        </w:tc>
        <w:tc>
          <w:tcPr>
            <w:tcW w:w="1141" w:type="dxa"/>
          </w:tcPr>
          <w:p w14:paraId="15F9DE82" w14:textId="77777777" w:rsidR="00E74D2A" w:rsidRDefault="00E74D2A" w:rsidP="007C61C4">
            <w:pPr>
              <w:pStyle w:val="tableentry"/>
            </w:pPr>
            <w:r>
              <w:t>Yes</w:t>
            </w:r>
          </w:p>
        </w:tc>
        <w:tc>
          <w:tcPr>
            <w:tcW w:w="1638" w:type="dxa"/>
          </w:tcPr>
          <w:p w14:paraId="2DD9F167" w14:textId="77777777" w:rsidR="00E74D2A" w:rsidRDefault="00E74D2A" w:rsidP="007C61C4">
            <w:pPr>
              <w:pStyle w:val="tableentry"/>
            </w:pPr>
            <w:r>
              <w:t>s</w:t>
            </w:r>
          </w:p>
        </w:tc>
        <w:tc>
          <w:tcPr>
            <w:tcW w:w="2937" w:type="dxa"/>
          </w:tcPr>
          <w:p w14:paraId="1D0EBD88" w14:textId="77777777" w:rsidR="00E74D2A" w:rsidRDefault="00E74D2A" w:rsidP="007C61C4">
            <w:pPr>
              <w:pStyle w:val="tableentry"/>
            </w:pPr>
            <w:r>
              <w:t>The language of the returned result.</w:t>
            </w:r>
          </w:p>
        </w:tc>
      </w:tr>
    </w:tbl>
    <w:p w14:paraId="192300C7" w14:textId="77777777" w:rsidR="00E74D2A" w:rsidRDefault="00E74D2A" w:rsidP="00E74D2A">
      <w:pPr>
        <w:pStyle w:val="body"/>
        <w:rPr>
          <w:b/>
        </w:rPr>
      </w:pPr>
      <w:r>
        <w:rPr>
          <w:b/>
        </w:rPr>
        <w:t>Description</w:t>
      </w:r>
    </w:p>
    <w:p w14:paraId="6EE197F9" w14:textId="6A9C0618" w:rsidR="00E74D2A" w:rsidRPr="00D03C1A" w:rsidRDefault="00E74D2A" w:rsidP="00E74D2A">
      <w:pPr>
        <w:pStyle w:val="body"/>
      </w:pPr>
      <w:r>
        <w:t xml:space="preserve">Sets the name for the specified </w:t>
      </w:r>
      <w:r w:rsidR="00476E11">
        <w:t xml:space="preserve">master </w:t>
      </w:r>
      <w:r>
        <w:t>scene.</w:t>
      </w:r>
    </w:p>
    <w:p w14:paraId="5F9028CF" w14:textId="07FA4391" w:rsidR="00E74D2A" w:rsidRDefault="00E74D2A" w:rsidP="00E74D2A">
      <w:pPr>
        <w:pStyle w:val="Heading3"/>
      </w:pPr>
      <w:bookmarkStart w:id="99" w:name="_Toc408387053"/>
      <w:r>
        <w:t>Create</w:t>
      </w:r>
      <w:r w:rsidR="00F50959">
        <w:t>Master</w:t>
      </w:r>
      <w:r>
        <w:t>Scene</w:t>
      </w:r>
      <w:bookmarkEnd w:id="99"/>
    </w:p>
    <w:p w14:paraId="387A890E" w14:textId="77777777" w:rsidR="00E74D2A" w:rsidRDefault="00E74D2A" w:rsidP="00E74D2A">
      <w:pPr>
        <w:pStyle w:val="body"/>
        <w:rPr>
          <w:b/>
        </w:rPr>
      </w:pPr>
      <w:r>
        <w:rPr>
          <w:b/>
        </w:rPr>
        <w:t>Inputs</w:t>
      </w:r>
    </w:p>
    <w:tbl>
      <w:tblPr>
        <w:tblStyle w:val="Tablegeneric"/>
        <w:tblW w:w="8606" w:type="dxa"/>
        <w:tblInd w:w="835" w:type="dxa"/>
        <w:tblLook w:val="04A0" w:firstRow="1" w:lastRow="0" w:firstColumn="1" w:lastColumn="0" w:noHBand="0" w:noVBand="1"/>
      </w:tblPr>
      <w:tblGrid>
        <w:gridCol w:w="3212"/>
        <w:gridCol w:w="1141"/>
        <w:gridCol w:w="1932"/>
        <w:gridCol w:w="2321"/>
      </w:tblGrid>
      <w:tr w:rsidR="00E74D2A" w14:paraId="027F58CA" w14:textId="77777777" w:rsidTr="00F50959">
        <w:trPr>
          <w:cnfStyle w:val="100000000000" w:firstRow="1" w:lastRow="0" w:firstColumn="0" w:lastColumn="0" w:oddVBand="0" w:evenVBand="0" w:oddHBand="0" w:evenHBand="0" w:firstRowFirstColumn="0" w:firstRowLastColumn="0" w:lastRowFirstColumn="0" w:lastRowLastColumn="0"/>
        </w:trPr>
        <w:tc>
          <w:tcPr>
            <w:tcW w:w="3212" w:type="dxa"/>
          </w:tcPr>
          <w:p w14:paraId="4FE8C197" w14:textId="77777777" w:rsidR="00E74D2A" w:rsidRDefault="00E74D2A" w:rsidP="007C61C4">
            <w:pPr>
              <w:pStyle w:val="tableheading"/>
            </w:pPr>
            <w:r>
              <w:t>Parameter name</w:t>
            </w:r>
          </w:p>
        </w:tc>
        <w:tc>
          <w:tcPr>
            <w:tcW w:w="1141" w:type="dxa"/>
          </w:tcPr>
          <w:p w14:paraId="2F57A016" w14:textId="77777777" w:rsidR="00E74D2A" w:rsidRDefault="00E74D2A" w:rsidP="007C61C4">
            <w:pPr>
              <w:pStyle w:val="tableheading"/>
            </w:pPr>
            <w:r>
              <w:t>Mandatory</w:t>
            </w:r>
          </w:p>
        </w:tc>
        <w:tc>
          <w:tcPr>
            <w:tcW w:w="1932" w:type="dxa"/>
          </w:tcPr>
          <w:p w14:paraId="4FA54ADA" w14:textId="77777777" w:rsidR="00E74D2A" w:rsidRDefault="00E74D2A" w:rsidP="007C61C4">
            <w:pPr>
              <w:pStyle w:val="tableheading"/>
            </w:pPr>
            <w:r>
              <w:t>Signature</w:t>
            </w:r>
          </w:p>
        </w:tc>
        <w:tc>
          <w:tcPr>
            <w:tcW w:w="2321" w:type="dxa"/>
          </w:tcPr>
          <w:p w14:paraId="13356564" w14:textId="77777777" w:rsidR="00E74D2A" w:rsidRDefault="00E74D2A" w:rsidP="007C61C4">
            <w:pPr>
              <w:pStyle w:val="tableheading"/>
            </w:pPr>
            <w:r>
              <w:t>Description</w:t>
            </w:r>
          </w:p>
        </w:tc>
      </w:tr>
      <w:tr w:rsidR="00E74D2A" w14:paraId="4E16E13C" w14:textId="77777777" w:rsidTr="00F50959">
        <w:tc>
          <w:tcPr>
            <w:tcW w:w="3212" w:type="dxa"/>
          </w:tcPr>
          <w:p w14:paraId="6A7DFE58" w14:textId="3CBA102C" w:rsidR="00E74D2A" w:rsidRPr="00F14C03" w:rsidRDefault="00F50959" w:rsidP="007C61C4">
            <w:pPr>
              <w:pStyle w:val="tableheading"/>
              <w:rPr>
                <w:b w:val="0"/>
              </w:rPr>
            </w:pPr>
            <w:r>
              <w:rPr>
                <w:b w:val="0"/>
              </w:rPr>
              <w:t>scenes</w:t>
            </w:r>
          </w:p>
        </w:tc>
        <w:tc>
          <w:tcPr>
            <w:tcW w:w="1141" w:type="dxa"/>
          </w:tcPr>
          <w:p w14:paraId="7E936250" w14:textId="77777777" w:rsidR="00E74D2A" w:rsidRPr="00F14C03" w:rsidRDefault="00E74D2A" w:rsidP="007C61C4">
            <w:pPr>
              <w:pStyle w:val="tableheading"/>
              <w:rPr>
                <w:b w:val="0"/>
              </w:rPr>
            </w:pPr>
            <w:r>
              <w:rPr>
                <w:b w:val="0"/>
              </w:rPr>
              <w:t>Yes</w:t>
            </w:r>
          </w:p>
        </w:tc>
        <w:tc>
          <w:tcPr>
            <w:tcW w:w="1932" w:type="dxa"/>
          </w:tcPr>
          <w:p w14:paraId="772FA0ED" w14:textId="4EDDB95A" w:rsidR="00E74D2A" w:rsidRPr="00FD6F10" w:rsidRDefault="00F50959" w:rsidP="007C61C4">
            <w:pPr>
              <w:pStyle w:val="tableheading"/>
              <w:rPr>
                <w:b w:val="0"/>
              </w:rPr>
            </w:pPr>
            <w:r>
              <w:rPr>
                <w:b w:val="0"/>
              </w:rPr>
              <w:t>as</w:t>
            </w:r>
          </w:p>
        </w:tc>
        <w:tc>
          <w:tcPr>
            <w:tcW w:w="2321" w:type="dxa"/>
          </w:tcPr>
          <w:p w14:paraId="793DACB0" w14:textId="010239DE" w:rsidR="00E74D2A" w:rsidRPr="00F14C03" w:rsidRDefault="00F50959" w:rsidP="007C61C4">
            <w:pPr>
              <w:pStyle w:val="tableheading"/>
              <w:rPr>
                <w:b w:val="0"/>
              </w:rPr>
            </w:pPr>
            <w:r>
              <w:rPr>
                <w:b w:val="0"/>
              </w:rPr>
              <w:t>Array of scenes to be contained in the master scene.</w:t>
            </w:r>
          </w:p>
        </w:tc>
      </w:tr>
      <w:tr w:rsidR="00E74D2A" w14:paraId="48AD0174" w14:textId="77777777" w:rsidTr="00F50959">
        <w:tc>
          <w:tcPr>
            <w:tcW w:w="3212" w:type="dxa"/>
          </w:tcPr>
          <w:p w14:paraId="24EBD265" w14:textId="137D22F4" w:rsidR="00E74D2A" w:rsidRDefault="00F50959" w:rsidP="00F50959">
            <w:pPr>
              <w:pStyle w:val="tableentry"/>
            </w:pPr>
            <w:r>
              <w:t>masterS</w:t>
            </w:r>
            <w:r w:rsidR="00E74D2A">
              <w:t>ceneName</w:t>
            </w:r>
          </w:p>
        </w:tc>
        <w:tc>
          <w:tcPr>
            <w:tcW w:w="1141" w:type="dxa"/>
          </w:tcPr>
          <w:p w14:paraId="05F330CE" w14:textId="77777777" w:rsidR="00E74D2A" w:rsidRDefault="00E74D2A" w:rsidP="007C61C4">
            <w:pPr>
              <w:pStyle w:val="tableentry"/>
            </w:pPr>
            <w:r>
              <w:t>Yes</w:t>
            </w:r>
          </w:p>
        </w:tc>
        <w:tc>
          <w:tcPr>
            <w:tcW w:w="1932" w:type="dxa"/>
          </w:tcPr>
          <w:p w14:paraId="5DA40695" w14:textId="77777777" w:rsidR="00E74D2A" w:rsidRDefault="00E74D2A" w:rsidP="007C61C4">
            <w:pPr>
              <w:pStyle w:val="tableentry"/>
            </w:pPr>
            <w:r>
              <w:t>s</w:t>
            </w:r>
          </w:p>
        </w:tc>
        <w:tc>
          <w:tcPr>
            <w:tcW w:w="2321" w:type="dxa"/>
          </w:tcPr>
          <w:p w14:paraId="789D615C" w14:textId="42B2AB14" w:rsidR="00E74D2A" w:rsidRDefault="00E74D2A" w:rsidP="007C61C4">
            <w:pPr>
              <w:pStyle w:val="tableentry"/>
            </w:pPr>
            <w:r>
              <w:t xml:space="preserve">The name of the new </w:t>
            </w:r>
            <w:r w:rsidR="00F50959">
              <w:t xml:space="preserve">master </w:t>
            </w:r>
            <w:r>
              <w:t>scene.</w:t>
            </w:r>
          </w:p>
        </w:tc>
      </w:tr>
      <w:tr w:rsidR="00E74D2A" w14:paraId="60DD1D31" w14:textId="77777777" w:rsidTr="00F50959">
        <w:tc>
          <w:tcPr>
            <w:tcW w:w="3212" w:type="dxa"/>
          </w:tcPr>
          <w:p w14:paraId="301DA2DF" w14:textId="77777777" w:rsidR="00E74D2A" w:rsidRDefault="00E74D2A" w:rsidP="007C61C4">
            <w:pPr>
              <w:pStyle w:val="tableentry"/>
            </w:pPr>
            <w:r>
              <w:t>language</w:t>
            </w:r>
          </w:p>
        </w:tc>
        <w:tc>
          <w:tcPr>
            <w:tcW w:w="1141" w:type="dxa"/>
          </w:tcPr>
          <w:p w14:paraId="7BFE15C8" w14:textId="77777777" w:rsidR="00E74D2A" w:rsidRDefault="00E74D2A" w:rsidP="007C61C4">
            <w:pPr>
              <w:pStyle w:val="tableentry"/>
            </w:pPr>
            <w:r>
              <w:t>Yes</w:t>
            </w:r>
          </w:p>
        </w:tc>
        <w:tc>
          <w:tcPr>
            <w:tcW w:w="1932" w:type="dxa"/>
          </w:tcPr>
          <w:p w14:paraId="5D969284" w14:textId="77777777" w:rsidR="00E74D2A" w:rsidRDefault="00E74D2A" w:rsidP="007C61C4">
            <w:pPr>
              <w:pStyle w:val="tableentry"/>
            </w:pPr>
            <w:r>
              <w:t>s</w:t>
            </w:r>
          </w:p>
        </w:tc>
        <w:tc>
          <w:tcPr>
            <w:tcW w:w="2321" w:type="dxa"/>
          </w:tcPr>
          <w:p w14:paraId="747FAB57" w14:textId="5B5A0032" w:rsidR="00E74D2A" w:rsidRDefault="00E74D2A" w:rsidP="007C61C4">
            <w:pPr>
              <w:pStyle w:val="tableentry"/>
            </w:pPr>
            <w:r>
              <w:t xml:space="preserve">The language in which the </w:t>
            </w:r>
            <w:r w:rsidR="00F50959">
              <w:t xml:space="preserve">master </w:t>
            </w:r>
            <w:r>
              <w:t>scene name is inputted.</w:t>
            </w:r>
          </w:p>
        </w:tc>
      </w:tr>
    </w:tbl>
    <w:p w14:paraId="1DB5D2EB" w14:textId="77777777" w:rsidR="00E74D2A" w:rsidRDefault="00E74D2A" w:rsidP="00E74D2A">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E74D2A" w14:paraId="748EDC84" w14:textId="77777777" w:rsidTr="007C61C4">
        <w:trPr>
          <w:cnfStyle w:val="100000000000" w:firstRow="1" w:lastRow="0" w:firstColumn="0" w:lastColumn="0" w:oddVBand="0" w:evenVBand="0" w:oddHBand="0" w:evenHBand="0" w:firstRowFirstColumn="0" w:firstRowLastColumn="0" w:lastRowFirstColumn="0" w:lastRowLastColumn="0"/>
        </w:trPr>
        <w:tc>
          <w:tcPr>
            <w:tcW w:w="2890" w:type="dxa"/>
          </w:tcPr>
          <w:p w14:paraId="63694D59" w14:textId="77777777" w:rsidR="00E74D2A" w:rsidRDefault="00E74D2A" w:rsidP="007C61C4">
            <w:pPr>
              <w:pStyle w:val="tableheading"/>
            </w:pPr>
            <w:r>
              <w:lastRenderedPageBreak/>
              <w:t>Parameter name</w:t>
            </w:r>
          </w:p>
        </w:tc>
        <w:tc>
          <w:tcPr>
            <w:tcW w:w="1141" w:type="dxa"/>
          </w:tcPr>
          <w:p w14:paraId="59C93037" w14:textId="77777777" w:rsidR="00E74D2A" w:rsidRDefault="00E74D2A" w:rsidP="007C61C4">
            <w:pPr>
              <w:pStyle w:val="tableheading"/>
            </w:pPr>
            <w:r>
              <w:t>Mandatory</w:t>
            </w:r>
          </w:p>
        </w:tc>
        <w:tc>
          <w:tcPr>
            <w:tcW w:w="1638" w:type="dxa"/>
          </w:tcPr>
          <w:p w14:paraId="164B8281" w14:textId="77777777" w:rsidR="00E74D2A" w:rsidRDefault="00E74D2A" w:rsidP="007C61C4">
            <w:pPr>
              <w:pStyle w:val="tableheading"/>
            </w:pPr>
            <w:r>
              <w:t>Return signature</w:t>
            </w:r>
          </w:p>
        </w:tc>
        <w:tc>
          <w:tcPr>
            <w:tcW w:w="2937" w:type="dxa"/>
          </w:tcPr>
          <w:p w14:paraId="69DA3E24" w14:textId="77777777" w:rsidR="00E74D2A" w:rsidRDefault="00E74D2A" w:rsidP="007C61C4">
            <w:pPr>
              <w:pStyle w:val="tableheading"/>
            </w:pPr>
            <w:r>
              <w:t>Description</w:t>
            </w:r>
          </w:p>
        </w:tc>
      </w:tr>
      <w:tr w:rsidR="00E74D2A" w14:paraId="39FF7A4C" w14:textId="77777777" w:rsidTr="007C61C4">
        <w:tc>
          <w:tcPr>
            <w:tcW w:w="2890" w:type="dxa"/>
          </w:tcPr>
          <w:p w14:paraId="27AEB44F" w14:textId="77777777" w:rsidR="00E74D2A" w:rsidRDefault="00E74D2A" w:rsidP="007C61C4">
            <w:pPr>
              <w:pStyle w:val="tableentry"/>
            </w:pPr>
            <w:r>
              <w:t>responseCode</w:t>
            </w:r>
          </w:p>
        </w:tc>
        <w:tc>
          <w:tcPr>
            <w:tcW w:w="1141" w:type="dxa"/>
          </w:tcPr>
          <w:p w14:paraId="7447F404" w14:textId="77777777" w:rsidR="00E74D2A" w:rsidRDefault="00E74D2A" w:rsidP="007C61C4">
            <w:pPr>
              <w:pStyle w:val="tableentry"/>
            </w:pPr>
            <w:r>
              <w:t>Yes</w:t>
            </w:r>
          </w:p>
        </w:tc>
        <w:tc>
          <w:tcPr>
            <w:tcW w:w="1638" w:type="dxa"/>
          </w:tcPr>
          <w:p w14:paraId="07693BF0" w14:textId="77777777" w:rsidR="00E74D2A" w:rsidRDefault="00E74D2A" w:rsidP="007C61C4">
            <w:pPr>
              <w:pStyle w:val="tableentry"/>
            </w:pPr>
            <w:r>
              <w:t>u</w:t>
            </w:r>
          </w:p>
        </w:tc>
        <w:tc>
          <w:tcPr>
            <w:tcW w:w="2937" w:type="dxa"/>
          </w:tcPr>
          <w:p w14:paraId="6B2D0AAD" w14:textId="77777777" w:rsidR="00E74D2A" w:rsidRDefault="00E74D2A" w:rsidP="007C61C4">
            <w:pPr>
              <w:pStyle w:val="tableentry"/>
            </w:pPr>
            <w:r>
              <w:t>The result code of the operation.</w:t>
            </w:r>
          </w:p>
        </w:tc>
      </w:tr>
      <w:tr w:rsidR="00E74D2A" w14:paraId="7A7239B1" w14:textId="77777777" w:rsidTr="007C61C4">
        <w:tc>
          <w:tcPr>
            <w:tcW w:w="2890" w:type="dxa"/>
          </w:tcPr>
          <w:p w14:paraId="19037B5F" w14:textId="247DF544" w:rsidR="00E74D2A" w:rsidRDefault="00F50959" w:rsidP="007C61C4">
            <w:pPr>
              <w:pStyle w:val="tableentry"/>
            </w:pPr>
            <w:r>
              <w:t>masterS</w:t>
            </w:r>
            <w:r w:rsidR="00E74D2A">
              <w:t>ceneID</w:t>
            </w:r>
          </w:p>
        </w:tc>
        <w:tc>
          <w:tcPr>
            <w:tcW w:w="1141" w:type="dxa"/>
          </w:tcPr>
          <w:p w14:paraId="35A0A31C" w14:textId="77777777" w:rsidR="00E74D2A" w:rsidRDefault="00E74D2A" w:rsidP="007C61C4">
            <w:pPr>
              <w:pStyle w:val="tableentry"/>
            </w:pPr>
            <w:r>
              <w:t>Yes</w:t>
            </w:r>
          </w:p>
        </w:tc>
        <w:tc>
          <w:tcPr>
            <w:tcW w:w="1638" w:type="dxa"/>
          </w:tcPr>
          <w:p w14:paraId="6E9E3A77" w14:textId="77777777" w:rsidR="00E74D2A" w:rsidRDefault="00E74D2A" w:rsidP="007C61C4">
            <w:pPr>
              <w:pStyle w:val="tableentry"/>
            </w:pPr>
            <w:r>
              <w:t>s</w:t>
            </w:r>
          </w:p>
        </w:tc>
        <w:tc>
          <w:tcPr>
            <w:tcW w:w="2937" w:type="dxa"/>
          </w:tcPr>
          <w:p w14:paraId="4735EA81" w14:textId="0F370208" w:rsidR="00E74D2A" w:rsidRDefault="00E74D2A" w:rsidP="007C61C4">
            <w:pPr>
              <w:pStyle w:val="tableentry"/>
            </w:pPr>
            <w:r>
              <w:t xml:space="preserve">The ID of the newly created </w:t>
            </w:r>
            <w:r w:rsidR="00F50959">
              <w:t xml:space="preserve">master </w:t>
            </w:r>
            <w:r>
              <w:t>scene.</w:t>
            </w:r>
          </w:p>
        </w:tc>
      </w:tr>
    </w:tbl>
    <w:p w14:paraId="0B1C2B8C" w14:textId="77777777" w:rsidR="00E74D2A" w:rsidRDefault="00E74D2A" w:rsidP="00E74D2A">
      <w:pPr>
        <w:pStyle w:val="body"/>
        <w:rPr>
          <w:b/>
        </w:rPr>
      </w:pPr>
      <w:r>
        <w:rPr>
          <w:b/>
        </w:rPr>
        <w:t>Description</w:t>
      </w:r>
    </w:p>
    <w:p w14:paraId="52BF513B" w14:textId="4C559598" w:rsidR="00E74D2A" w:rsidRPr="00D03C1A" w:rsidRDefault="00E74D2A" w:rsidP="00E74D2A">
      <w:pPr>
        <w:pStyle w:val="body"/>
      </w:pPr>
      <w:r>
        <w:t xml:space="preserve">Creates a new </w:t>
      </w:r>
      <w:r w:rsidR="00F50959">
        <w:t xml:space="preserve">master </w:t>
      </w:r>
      <w:r>
        <w:t>scene on the controller.</w:t>
      </w:r>
    </w:p>
    <w:p w14:paraId="109C2731" w14:textId="6AA9E624" w:rsidR="00E74D2A" w:rsidRDefault="00F50959" w:rsidP="00F50959">
      <w:pPr>
        <w:pStyle w:val="Heading3"/>
      </w:pPr>
      <w:bookmarkStart w:id="100" w:name="_Toc408387054"/>
      <w:r w:rsidRPr="00F50959">
        <w:t>UpdateMasterScene</w:t>
      </w:r>
      <w:bookmarkEnd w:id="100"/>
    </w:p>
    <w:p w14:paraId="519845B6" w14:textId="77777777" w:rsidR="00E74D2A" w:rsidRDefault="00E74D2A" w:rsidP="00E74D2A">
      <w:pPr>
        <w:pStyle w:val="body"/>
        <w:rPr>
          <w:b/>
        </w:rPr>
      </w:pPr>
      <w:r>
        <w:rPr>
          <w:b/>
        </w:rPr>
        <w:t>Inputs</w:t>
      </w:r>
    </w:p>
    <w:tbl>
      <w:tblPr>
        <w:tblStyle w:val="Tablegeneric"/>
        <w:tblW w:w="8606" w:type="dxa"/>
        <w:tblInd w:w="835" w:type="dxa"/>
        <w:tblLook w:val="04A0" w:firstRow="1" w:lastRow="0" w:firstColumn="1" w:lastColumn="0" w:noHBand="0" w:noVBand="1"/>
      </w:tblPr>
      <w:tblGrid>
        <w:gridCol w:w="3212"/>
        <w:gridCol w:w="1141"/>
        <w:gridCol w:w="1932"/>
        <w:gridCol w:w="2321"/>
      </w:tblGrid>
      <w:tr w:rsidR="00E74D2A" w14:paraId="5CAE2F76" w14:textId="77777777" w:rsidTr="007C61C4">
        <w:trPr>
          <w:cnfStyle w:val="100000000000" w:firstRow="1" w:lastRow="0" w:firstColumn="0" w:lastColumn="0" w:oddVBand="0" w:evenVBand="0" w:oddHBand="0" w:evenHBand="0" w:firstRowFirstColumn="0" w:firstRowLastColumn="0" w:lastRowFirstColumn="0" w:lastRowLastColumn="0"/>
        </w:trPr>
        <w:tc>
          <w:tcPr>
            <w:tcW w:w="3212" w:type="dxa"/>
          </w:tcPr>
          <w:p w14:paraId="59B738D3" w14:textId="77777777" w:rsidR="00E74D2A" w:rsidRDefault="00E74D2A" w:rsidP="007C61C4">
            <w:pPr>
              <w:pStyle w:val="tableheading"/>
            </w:pPr>
            <w:r>
              <w:t>Parameter name</w:t>
            </w:r>
          </w:p>
        </w:tc>
        <w:tc>
          <w:tcPr>
            <w:tcW w:w="1141" w:type="dxa"/>
          </w:tcPr>
          <w:p w14:paraId="650BCB18" w14:textId="77777777" w:rsidR="00E74D2A" w:rsidRDefault="00E74D2A" w:rsidP="007C61C4">
            <w:pPr>
              <w:pStyle w:val="tableheading"/>
            </w:pPr>
            <w:r>
              <w:t>Mandatory</w:t>
            </w:r>
          </w:p>
        </w:tc>
        <w:tc>
          <w:tcPr>
            <w:tcW w:w="1932" w:type="dxa"/>
          </w:tcPr>
          <w:p w14:paraId="107B4CC3" w14:textId="77777777" w:rsidR="00E74D2A" w:rsidRDefault="00E74D2A" w:rsidP="007C61C4">
            <w:pPr>
              <w:pStyle w:val="tableheading"/>
            </w:pPr>
            <w:r>
              <w:t>Signature</w:t>
            </w:r>
          </w:p>
        </w:tc>
        <w:tc>
          <w:tcPr>
            <w:tcW w:w="2321" w:type="dxa"/>
          </w:tcPr>
          <w:p w14:paraId="653C7DAC" w14:textId="77777777" w:rsidR="00E74D2A" w:rsidRDefault="00E74D2A" w:rsidP="007C61C4">
            <w:pPr>
              <w:pStyle w:val="tableheading"/>
            </w:pPr>
            <w:r>
              <w:t>Description</w:t>
            </w:r>
          </w:p>
        </w:tc>
      </w:tr>
      <w:tr w:rsidR="00E74D2A" w14:paraId="56137218" w14:textId="77777777" w:rsidTr="007C61C4">
        <w:tc>
          <w:tcPr>
            <w:tcW w:w="3212" w:type="dxa"/>
          </w:tcPr>
          <w:p w14:paraId="215FA500" w14:textId="1C28F235" w:rsidR="00E74D2A" w:rsidRPr="00F14C03" w:rsidRDefault="00F50959" w:rsidP="007C61C4">
            <w:pPr>
              <w:pStyle w:val="tableheading"/>
              <w:rPr>
                <w:b w:val="0"/>
              </w:rPr>
            </w:pPr>
            <w:r>
              <w:rPr>
                <w:b w:val="0"/>
              </w:rPr>
              <w:t>masterSceneID</w:t>
            </w:r>
          </w:p>
        </w:tc>
        <w:tc>
          <w:tcPr>
            <w:tcW w:w="1141" w:type="dxa"/>
          </w:tcPr>
          <w:p w14:paraId="6D49B063" w14:textId="77777777" w:rsidR="00E74D2A" w:rsidRPr="00F14C03" w:rsidRDefault="00E74D2A" w:rsidP="007C61C4">
            <w:pPr>
              <w:pStyle w:val="tableheading"/>
              <w:rPr>
                <w:b w:val="0"/>
              </w:rPr>
            </w:pPr>
            <w:r>
              <w:rPr>
                <w:b w:val="0"/>
              </w:rPr>
              <w:t>Yes</w:t>
            </w:r>
          </w:p>
        </w:tc>
        <w:tc>
          <w:tcPr>
            <w:tcW w:w="1932" w:type="dxa"/>
          </w:tcPr>
          <w:p w14:paraId="3F00B96E" w14:textId="3DE8D323" w:rsidR="00E74D2A" w:rsidRPr="00FD6F10" w:rsidRDefault="00F502D2" w:rsidP="007C61C4">
            <w:pPr>
              <w:pStyle w:val="tableheading"/>
              <w:rPr>
                <w:b w:val="0"/>
              </w:rPr>
            </w:pPr>
            <w:r>
              <w:rPr>
                <w:b w:val="0"/>
              </w:rPr>
              <w:t>s</w:t>
            </w:r>
          </w:p>
        </w:tc>
        <w:tc>
          <w:tcPr>
            <w:tcW w:w="2321" w:type="dxa"/>
          </w:tcPr>
          <w:p w14:paraId="19D6875B" w14:textId="21421392" w:rsidR="00E74D2A" w:rsidRPr="00F14C03" w:rsidRDefault="00F50959" w:rsidP="007C61C4">
            <w:pPr>
              <w:pStyle w:val="tableheading"/>
              <w:rPr>
                <w:b w:val="0"/>
              </w:rPr>
            </w:pPr>
            <w:r>
              <w:rPr>
                <w:b w:val="0"/>
              </w:rPr>
              <w:t>The ID of the master scene to update.</w:t>
            </w:r>
          </w:p>
        </w:tc>
      </w:tr>
      <w:tr w:rsidR="00E74D2A" w14:paraId="5D539F29" w14:textId="77777777" w:rsidTr="007C61C4">
        <w:tc>
          <w:tcPr>
            <w:tcW w:w="3212" w:type="dxa"/>
          </w:tcPr>
          <w:p w14:paraId="430CD9DC" w14:textId="24E48085" w:rsidR="00E74D2A" w:rsidRPr="00D42C21" w:rsidRDefault="00F50959" w:rsidP="007C61C4">
            <w:pPr>
              <w:pStyle w:val="tableheading"/>
              <w:rPr>
                <w:b w:val="0"/>
              </w:rPr>
            </w:pPr>
            <w:r>
              <w:rPr>
                <w:b w:val="0"/>
              </w:rPr>
              <w:t>scenes</w:t>
            </w:r>
          </w:p>
        </w:tc>
        <w:tc>
          <w:tcPr>
            <w:tcW w:w="1141" w:type="dxa"/>
          </w:tcPr>
          <w:p w14:paraId="5F0EB046" w14:textId="77777777" w:rsidR="00E74D2A" w:rsidRDefault="00E74D2A" w:rsidP="007C61C4">
            <w:pPr>
              <w:pStyle w:val="tableheading"/>
              <w:rPr>
                <w:b w:val="0"/>
              </w:rPr>
            </w:pPr>
            <w:r>
              <w:rPr>
                <w:b w:val="0"/>
              </w:rPr>
              <w:t>Yes</w:t>
            </w:r>
          </w:p>
        </w:tc>
        <w:tc>
          <w:tcPr>
            <w:tcW w:w="1932" w:type="dxa"/>
          </w:tcPr>
          <w:p w14:paraId="518D6816" w14:textId="5771CFA5" w:rsidR="00E74D2A" w:rsidRPr="00D42C21" w:rsidRDefault="00F50959" w:rsidP="007C61C4">
            <w:pPr>
              <w:pStyle w:val="tableheading"/>
              <w:rPr>
                <w:b w:val="0"/>
              </w:rPr>
            </w:pPr>
            <w:r>
              <w:rPr>
                <w:b w:val="0"/>
              </w:rPr>
              <w:t>as</w:t>
            </w:r>
          </w:p>
        </w:tc>
        <w:tc>
          <w:tcPr>
            <w:tcW w:w="2321" w:type="dxa"/>
          </w:tcPr>
          <w:p w14:paraId="38DEFB18" w14:textId="78AEB096" w:rsidR="00E74D2A" w:rsidRPr="00F14C03" w:rsidRDefault="00F50959" w:rsidP="007C61C4">
            <w:pPr>
              <w:pStyle w:val="tableheading"/>
              <w:rPr>
                <w:b w:val="0"/>
              </w:rPr>
            </w:pPr>
            <w:r>
              <w:rPr>
                <w:b w:val="0"/>
              </w:rPr>
              <w:t>The scenes to be included in the master scene.</w:t>
            </w:r>
          </w:p>
        </w:tc>
      </w:tr>
    </w:tbl>
    <w:p w14:paraId="438E95AA" w14:textId="77777777" w:rsidR="00E74D2A" w:rsidRDefault="00E74D2A" w:rsidP="00E74D2A">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E74D2A" w14:paraId="3BD9B532" w14:textId="77777777" w:rsidTr="007C61C4">
        <w:trPr>
          <w:cnfStyle w:val="100000000000" w:firstRow="1" w:lastRow="0" w:firstColumn="0" w:lastColumn="0" w:oddVBand="0" w:evenVBand="0" w:oddHBand="0" w:evenHBand="0" w:firstRowFirstColumn="0" w:firstRowLastColumn="0" w:lastRowFirstColumn="0" w:lastRowLastColumn="0"/>
        </w:trPr>
        <w:tc>
          <w:tcPr>
            <w:tcW w:w="2890" w:type="dxa"/>
          </w:tcPr>
          <w:p w14:paraId="501072DF" w14:textId="77777777" w:rsidR="00E74D2A" w:rsidRDefault="00E74D2A" w:rsidP="007C61C4">
            <w:pPr>
              <w:pStyle w:val="tableheading"/>
            </w:pPr>
            <w:r>
              <w:t>Parameter name</w:t>
            </w:r>
          </w:p>
        </w:tc>
        <w:tc>
          <w:tcPr>
            <w:tcW w:w="1141" w:type="dxa"/>
          </w:tcPr>
          <w:p w14:paraId="2213C63B" w14:textId="77777777" w:rsidR="00E74D2A" w:rsidRDefault="00E74D2A" w:rsidP="007C61C4">
            <w:pPr>
              <w:pStyle w:val="tableheading"/>
            </w:pPr>
            <w:r>
              <w:t>Mandatory</w:t>
            </w:r>
          </w:p>
        </w:tc>
        <w:tc>
          <w:tcPr>
            <w:tcW w:w="1638" w:type="dxa"/>
          </w:tcPr>
          <w:p w14:paraId="6BA88A84" w14:textId="77777777" w:rsidR="00E74D2A" w:rsidRDefault="00E74D2A" w:rsidP="007C61C4">
            <w:pPr>
              <w:pStyle w:val="tableheading"/>
            </w:pPr>
            <w:r>
              <w:t>Return signature</w:t>
            </w:r>
          </w:p>
        </w:tc>
        <w:tc>
          <w:tcPr>
            <w:tcW w:w="2937" w:type="dxa"/>
          </w:tcPr>
          <w:p w14:paraId="3BD6D5ED" w14:textId="77777777" w:rsidR="00E74D2A" w:rsidRDefault="00E74D2A" w:rsidP="007C61C4">
            <w:pPr>
              <w:pStyle w:val="tableheading"/>
            </w:pPr>
            <w:r>
              <w:t>Description</w:t>
            </w:r>
          </w:p>
        </w:tc>
      </w:tr>
      <w:tr w:rsidR="00E74D2A" w14:paraId="215BFF5B" w14:textId="77777777" w:rsidTr="007C61C4">
        <w:tc>
          <w:tcPr>
            <w:tcW w:w="2890" w:type="dxa"/>
          </w:tcPr>
          <w:p w14:paraId="2A091FAC" w14:textId="77777777" w:rsidR="00E74D2A" w:rsidRDefault="00E74D2A" w:rsidP="007C61C4">
            <w:pPr>
              <w:pStyle w:val="tableentry"/>
            </w:pPr>
            <w:r>
              <w:t>responseCode</w:t>
            </w:r>
          </w:p>
        </w:tc>
        <w:tc>
          <w:tcPr>
            <w:tcW w:w="1141" w:type="dxa"/>
          </w:tcPr>
          <w:p w14:paraId="3B10E187" w14:textId="77777777" w:rsidR="00E74D2A" w:rsidRDefault="00E74D2A" w:rsidP="007C61C4">
            <w:pPr>
              <w:pStyle w:val="tableentry"/>
            </w:pPr>
            <w:r>
              <w:t>Yes</w:t>
            </w:r>
          </w:p>
        </w:tc>
        <w:tc>
          <w:tcPr>
            <w:tcW w:w="1638" w:type="dxa"/>
          </w:tcPr>
          <w:p w14:paraId="11A8BBEE" w14:textId="77777777" w:rsidR="00E74D2A" w:rsidRDefault="00E74D2A" w:rsidP="007C61C4">
            <w:pPr>
              <w:pStyle w:val="tableentry"/>
            </w:pPr>
            <w:r>
              <w:t>u</w:t>
            </w:r>
          </w:p>
        </w:tc>
        <w:tc>
          <w:tcPr>
            <w:tcW w:w="2937" w:type="dxa"/>
          </w:tcPr>
          <w:p w14:paraId="113E62AB" w14:textId="77777777" w:rsidR="00E74D2A" w:rsidRDefault="00E74D2A" w:rsidP="007C61C4">
            <w:pPr>
              <w:pStyle w:val="tableentry"/>
            </w:pPr>
            <w:r>
              <w:t>The result code of the operation.</w:t>
            </w:r>
          </w:p>
        </w:tc>
      </w:tr>
      <w:tr w:rsidR="00E74D2A" w14:paraId="1F9D387A" w14:textId="77777777" w:rsidTr="007C61C4">
        <w:tc>
          <w:tcPr>
            <w:tcW w:w="2890" w:type="dxa"/>
          </w:tcPr>
          <w:p w14:paraId="6160199A" w14:textId="57CB361F" w:rsidR="00E74D2A" w:rsidRDefault="00F50959" w:rsidP="00F50959">
            <w:pPr>
              <w:pStyle w:val="tableentry"/>
            </w:pPr>
            <w:r>
              <w:t>masterS</w:t>
            </w:r>
            <w:r w:rsidR="00E74D2A">
              <w:t>ceneID</w:t>
            </w:r>
          </w:p>
        </w:tc>
        <w:tc>
          <w:tcPr>
            <w:tcW w:w="1141" w:type="dxa"/>
          </w:tcPr>
          <w:p w14:paraId="3EC31717" w14:textId="77777777" w:rsidR="00E74D2A" w:rsidRDefault="00E74D2A" w:rsidP="007C61C4">
            <w:pPr>
              <w:pStyle w:val="tableentry"/>
            </w:pPr>
            <w:r>
              <w:t>Yes</w:t>
            </w:r>
          </w:p>
        </w:tc>
        <w:tc>
          <w:tcPr>
            <w:tcW w:w="1638" w:type="dxa"/>
          </w:tcPr>
          <w:p w14:paraId="5D59A7A5" w14:textId="77777777" w:rsidR="00E74D2A" w:rsidRDefault="00E74D2A" w:rsidP="007C61C4">
            <w:pPr>
              <w:pStyle w:val="tableentry"/>
            </w:pPr>
            <w:r>
              <w:t>s</w:t>
            </w:r>
          </w:p>
        </w:tc>
        <w:tc>
          <w:tcPr>
            <w:tcW w:w="2937" w:type="dxa"/>
          </w:tcPr>
          <w:p w14:paraId="53813A0F" w14:textId="29E83920" w:rsidR="00E74D2A" w:rsidRDefault="00E74D2A" w:rsidP="007C61C4">
            <w:pPr>
              <w:pStyle w:val="tableentry"/>
            </w:pPr>
            <w:r>
              <w:t xml:space="preserve">The ID of the updated </w:t>
            </w:r>
            <w:r w:rsidR="00F50959">
              <w:t xml:space="preserve">master </w:t>
            </w:r>
            <w:r>
              <w:t>scene.</w:t>
            </w:r>
          </w:p>
        </w:tc>
      </w:tr>
    </w:tbl>
    <w:p w14:paraId="6D8C70CA" w14:textId="77777777" w:rsidR="00E74D2A" w:rsidRDefault="00E74D2A" w:rsidP="00E74D2A">
      <w:pPr>
        <w:pStyle w:val="body"/>
        <w:rPr>
          <w:b/>
        </w:rPr>
      </w:pPr>
      <w:r>
        <w:rPr>
          <w:b/>
        </w:rPr>
        <w:t>Description</w:t>
      </w:r>
    </w:p>
    <w:p w14:paraId="3FCFF8BC" w14:textId="4CE44FC0" w:rsidR="00E74D2A" w:rsidRPr="00D03C1A" w:rsidRDefault="00E74D2A" w:rsidP="00E74D2A">
      <w:pPr>
        <w:pStyle w:val="body"/>
      </w:pPr>
      <w:r>
        <w:t xml:space="preserve">Updates a </w:t>
      </w:r>
      <w:r w:rsidR="00F50959">
        <w:t xml:space="preserve">master </w:t>
      </w:r>
      <w:r>
        <w:t>scene existing on the controller.</w:t>
      </w:r>
    </w:p>
    <w:p w14:paraId="288607CF" w14:textId="6A44009B" w:rsidR="00E74D2A" w:rsidRDefault="00E74D2A" w:rsidP="00E74D2A">
      <w:pPr>
        <w:pStyle w:val="Heading3"/>
      </w:pPr>
      <w:bookmarkStart w:id="101" w:name="_Toc408387055"/>
      <w:r>
        <w:t>Delete</w:t>
      </w:r>
      <w:r w:rsidR="00F502D2">
        <w:t>Master</w:t>
      </w:r>
      <w:r>
        <w:t>Scene</w:t>
      </w:r>
      <w:bookmarkEnd w:id="101"/>
    </w:p>
    <w:p w14:paraId="38E65CED" w14:textId="77777777" w:rsidR="00E74D2A" w:rsidRDefault="00E74D2A" w:rsidP="00E74D2A">
      <w:pPr>
        <w:pStyle w:val="body"/>
        <w:rPr>
          <w:b/>
        </w:rPr>
      </w:pPr>
      <w:r>
        <w:rPr>
          <w:b/>
        </w:rPr>
        <w:t>Inputs</w:t>
      </w:r>
    </w:p>
    <w:tbl>
      <w:tblPr>
        <w:tblStyle w:val="Tablegeneric"/>
        <w:tblW w:w="8606" w:type="dxa"/>
        <w:tblInd w:w="835" w:type="dxa"/>
        <w:tblLook w:val="04A0" w:firstRow="1" w:lastRow="0" w:firstColumn="1" w:lastColumn="0" w:noHBand="0" w:noVBand="1"/>
      </w:tblPr>
      <w:tblGrid>
        <w:gridCol w:w="2889"/>
        <w:gridCol w:w="1141"/>
        <w:gridCol w:w="1639"/>
        <w:gridCol w:w="2937"/>
      </w:tblGrid>
      <w:tr w:rsidR="00E74D2A" w14:paraId="3BFC8F6B" w14:textId="77777777" w:rsidTr="007C61C4">
        <w:trPr>
          <w:cnfStyle w:val="100000000000" w:firstRow="1" w:lastRow="0" w:firstColumn="0" w:lastColumn="0" w:oddVBand="0" w:evenVBand="0" w:oddHBand="0" w:evenHBand="0" w:firstRowFirstColumn="0" w:firstRowLastColumn="0" w:lastRowFirstColumn="0" w:lastRowLastColumn="0"/>
        </w:trPr>
        <w:tc>
          <w:tcPr>
            <w:tcW w:w="2889" w:type="dxa"/>
          </w:tcPr>
          <w:p w14:paraId="7887C9EF" w14:textId="77777777" w:rsidR="00E74D2A" w:rsidRDefault="00E74D2A" w:rsidP="007C61C4">
            <w:pPr>
              <w:pStyle w:val="tableheading"/>
            </w:pPr>
            <w:r>
              <w:t>Parameter name</w:t>
            </w:r>
          </w:p>
        </w:tc>
        <w:tc>
          <w:tcPr>
            <w:tcW w:w="1141" w:type="dxa"/>
          </w:tcPr>
          <w:p w14:paraId="0C5ACDDD" w14:textId="77777777" w:rsidR="00E74D2A" w:rsidRDefault="00E74D2A" w:rsidP="007C61C4">
            <w:pPr>
              <w:pStyle w:val="tableheading"/>
            </w:pPr>
            <w:r>
              <w:t>Mandatory</w:t>
            </w:r>
          </w:p>
        </w:tc>
        <w:tc>
          <w:tcPr>
            <w:tcW w:w="1639" w:type="dxa"/>
          </w:tcPr>
          <w:p w14:paraId="12984A77" w14:textId="77777777" w:rsidR="00E74D2A" w:rsidRDefault="00E74D2A" w:rsidP="007C61C4">
            <w:pPr>
              <w:pStyle w:val="tableheading"/>
            </w:pPr>
            <w:r>
              <w:t>Signature</w:t>
            </w:r>
          </w:p>
        </w:tc>
        <w:tc>
          <w:tcPr>
            <w:tcW w:w="2937" w:type="dxa"/>
          </w:tcPr>
          <w:p w14:paraId="776D6D07" w14:textId="77777777" w:rsidR="00E74D2A" w:rsidRDefault="00E74D2A" w:rsidP="007C61C4">
            <w:pPr>
              <w:pStyle w:val="tableheading"/>
            </w:pPr>
            <w:r>
              <w:t>Description</w:t>
            </w:r>
          </w:p>
        </w:tc>
      </w:tr>
      <w:tr w:rsidR="00E74D2A" w14:paraId="56657FF3" w14:textId="77777777" w:rsidTr="007C61C4">
        <w:tc>
          <w:tcPr>
            <w:tcW w:w="2889" w:type="dxa"/>
          </w:tcPr>
          <w:p w14:paraId="6316C8AC" w14:textId="7BAB57DD" w:rsidR="00E74D2A" w:rsidRPr="00F14C03" w:rsidRDefault="00F502D2" w:rsidP="007C61C4">
            <w:pPr>
              <w:pStyle w:val="tableheading"/>
              <w:rPr>
                <w:b w:val="0"/>
              </w:rPr>
            </w:pPr>
            <w:r>
              <w:rPr>
                <w:b w:val="0"/>
              </w:rPr>
              <w:t>masterS</w:t>
            </w:r>
            <w:r w:rsidR="00E74D2A">
              <w:rPr>
                <w:b w:val="0"/>
              </w:rPr>
              <w:t>ceneID</w:t>
            </w:r>
          </w:p>
        </w:tc>
        <w:tc>
          <w:tcPr>
            <w:tcW w:w="1141" w:type="dxa"/>
          </w:tcPr>
          <w:p w14:paraId="7C1D4F4A" w14:textId="77777777" w:rsidR="00E74D2A" w:rsidRPr="00F14C03" w:rsidRDefault="00E74D2A" w:rsidP="007C61C4">
            <w:pPr>
              <w:pStyle w:val="tableheading"/>
              <w:rPr>
                <w:b w:val="0"/>
              </w:rPr>
            </w:pPr>
            <w:r>
              <w:rPr>
                <w:b w:val="0"/>
              </w:rPr>
              <w:t>Yes</w:t>
            </w:r>
          </w:p>
        </w:tc>
        <w:tc>
          <w:tcPr>
            <w:tcW w:w="1639" w:type="dxa"/>
          </w:tcPr>
          <w:p w14:paraId="0B77BDCD" w14:textId="77777777" w:rsidR="00E74D2A" w:rsidRPr="00F14C03" w:rsidRDefault="00E74D2A" w:rsidP="007C61C4">
            <w:pPr>
              <w:pStyle w:val="tableheading"/>
              <w:rPr>
                <w:b w:val="0"/>
              </w:rPr>
            </w:pPr>
            <w:r>
              <w:rPr>
                <w:b w:val="0"/>
              </w:rPr>
              <w:t>s</w:t>
            </w:r>
          </w:p>
        </w:tc>
        <w:tc>
          <w:tcPr>
            <w:tcW w:w="2937" w:type="dxa"/>
          </w:tcPr>
          <w:p w14:paraId="0BB914F4" w14:textId="5D2D5142" w:rsidR="00E74D2A" w:rsidRPr="00F14C03" w:rsidRDefault="00E74D2A" w:rsidP="00F502D2">
            <w:pPr>
              <w:pStyle w:val="tableheading"/>
              <w:rPr>
                <w:b w:val="0"/>
              </w:rPr>
            </w:pPr>
            <w:r>
              <w:rPr>
                <w:b w:val="0"/>
              </w:rPr>
              <w:t xml:space="preserve">The ID of the </w:t>
            </w:r>
            <w:r w:rsidR="00F502D2">
              <w:rPr>
                <w:b w:val="0"/>
              </w:rPr>
              <w:t>masterS</w:t>
            </w:r>
            <w:r>
              <w:rPr>
                <w:b w:val="0"/>
              </w:rPr>
              <w:t>cene to delete.</w:t>
            </w:r>
          </w:p>
        </w:tc>
      </w:tr>
    </w:tbl>
    <w:p w14:paraId="0EEA66AC" w14:textId="77777777" w:rsidR="00E74D2A" w:rsidRDefault="00E74D2A" w:rsidP="00E74D2A">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E74D2A" w14:paraId="5215E257" w14:textId="77777777" w:rsidTr="007C61C4">
        <w:trPr>
          <w:cnfStyle w:val="100000000000" w:firstRow="1" w:lastRow="0" w:firstColumn="0" w:lastColumn="0" w:oddVBand="0" w:evenVBand="0" w:oddHBand="0" w:evenHBand="0" w:firstRowFirstColumn="0" w:firstRowLastColumn="0" w:lastRowFirstColumn="0" w:lastRowLastColumn="0"/>
        </w:trPr>
        <w:tc>
          <w:tcPr>
            <w:tcW w:w="2890" w:type="dxa"/>
          </w:tcPr>
          <w:p w14:paraId="51717C58" w14:textId="77777777" w:rsidR="00E74D2A" w:rsidRDefault="00E74D2A" w:rsidP="007C61C4">
            <w:pPr>
              <w:pStyle w:val="tableheading"/>
            </w:pPr>
            <w:r>
              <w:t>Parameter name</w:t>
            </w:r>
          </w:p>
        </w:tc>
        <w:tc>
          <w:tcPr>
            <w:tcW w:w="1141" w:type="dxa"/>
          </w:tcPr>
          <w:p w14:paraId="09BC2E17" w14:textId="77777777" w:rsidR="00E74D2A" w:rsidRDefault="00E74D2A" w:rsidP="007C61C4">
            <w:pPr>
              <w:pStyle w:val="tableheading"/>
            </w:pPr>
            <w:r>
              <w:t>Mandatory</w:t>
            </w:r>
          </w:p>
        </w:tc>
        <w:tc>
          <w:tcPr>
            <w:tcW w:w="1638" w:type="dxa"/>
          </w:tcPr>
          <w:p w14:paraId="1340CDF9" w14:textId="77777777" w:rsidR="00E74D2A" w:rsidRDefault="00E74D2A" w:rsidP="007C61C4">
            <w:pPr>
              <w:pStyle w:val="tableheading"/>
            </w:pPr>
            <w:r>
              <w:t>Return signature</w:t>
            </w:r>
          </w:p>
        </w:tc>
        <w:tc>
          <w:tcPr>
            <w:tcW w:w="2937" w:type="dxa"/>
          </w:tcPr>
          <w:p w14:paraId="382A83FA" w14:textId="77777777" w:rsidR="00E74D2A" w:rsidRDefault="00E74D2A" w:rsidP="007C61C4">
            <w:pPr>
              <w:pStyle w:val="tableheading"/>
            </w:pPr>
            <w:r>
              <w:t>Description</w:t>
            </w:r>
          </w:p>
        </w:tc>
      </w:tr>
      <w:tr w:rsidR="00E74D2A" w14:paraId="3B44FA1B" w14:textId="77777777" w:rsidTr="007C61C4">
        <w:tc>
          <w:tcPr>
            <w:tcW w:w="2890" w:type="dxa"/>
          </w:tcPr>
          <w:p w14:paraId="2C98F940" w14:textId="77777777" w:rsidR="00E74D2A" w:rsidRDefault="00E74D2A" w:rsidP="007C61C4">
            <w:pPr>
              <w:pStyle w:val="tableentry"/>
            </w:pPr>
            <w:r>
              <w:t>responseCode</w:t>
            </w:r>
          </w:p>
        </w:tc>
        <w:tc>
          <w:tcPr>
            <w:tcW w:w="1141" w:type="dxa"/>
          </w:tcPr>
          <w:p w14:paraId="039ED755" w14:textId="77777777" w:rsidR="00E74D2A" w:rsidRDefault="00E74D2A" w:rsidP="007C61C4">
            <w:pPr>
              <w:pStyle w:val="tableentry"/>
            </w:pPr>
            <w:r>
              <w:t>Yes</w:t>
            </w:r>
          </w:p>
        </w:tc>
        <w:tc>
          <w:tcPr>
            <w:tcW w:w="1638" w:type="dxa"/>
          </w:tcPr>
          <w:p w14:paraId="7FB78B80" w14:textId="77777777" w:rsidR="00E74D2A" w:rsidRDefault="00E74D2A" w:rsidP="007C61C4">
            <w:pPr>
              <w:pStyle w:val="tableentry"/>
            </w:pPr>
            <w:r>
              <w:t>u</w:t>
            </w:r>
          </w:p>
        </w:tc>
        <w:tc>
          <w:tcPr>
            <w:tcW w:w="2937" w:type="dxa"/>
          </w:tcPr>
          <w:p w14:paraId="3F6FB379" w14:textId="77777777" w:rsidR="00E74D2A" w:rsidRDefault="00E74D2A" w:rsidP="007C61C4">
            <w:pPr>
              <w:pStyle w:val="tableentry"/>
            </w:pPr>
            <w:r>
              <w:t>The result code of the operation.</w:t>
            </w:r>
          </w:p>
        </w:tc>
      </w:tr>
      <w:tr w:rsidR="00E74D2A" w14:paraId="4E9F0AB7" w14:textId="77777777" w:rsidTr="007C61C4">
        <w:tc>
          <w:tcPr>
            <w:tcW w:w="2890" w:type="dxa"/>
          </w:tcPr>
          <w:p w14:paraId="603BACC8" w14:textId="5FCCFADD" w:rsidR="00E74D2A" w:rsidRDefault="00F502D2" w:rsidP="007C61C4">
            <w:pPr>
              <w:pStyle w:val="tableentry"/>
            </w:pPr>
            <w:r>
              <w:t>masterS</w:t>
            </w:r>
            <w:r w:rsidR="00E74D2A">
              <w:t>ceneID</w:t>
            </w:r>
          </w:p>
        </w:tc>
        <w:tc>
          <w:tcPr>
            <w:tcW w:w="1141" w:type="dxa"/>
          </w:tcPr>
          <w:p w14:paraId="6C605FBA" w14:textId="77777777" w:rsidR="00E74D2A" w:rsidRDefault="00E74D2A" w:rsidP="007C61C4">
            <w:pPr>
              <w:pStyle w:val="tableentry"/>
            </w:pPr>
            <w:r>
              <w:t>Yes</w:t>
            </w:r>
          </w:p>
        </w:tc>
        <w:tc>
          <w:tcPr>
            <w:tcW w:w="1638" w:type="dxa"/>
          </w:tcPr>
          <w:p w14:paraId="48455210" w14:textId="77777777" w:rsidR="00E74D2A" w:rsidRDefault="00E74D2A" w:rsidP="007C61C4">
            <w:pPr>
              <w:pStyle w:val="tableentry"/>
            </w:pPr>
            <w:r>
              <w:t>s</w:t>
            </w:r>
          </w:p>
        </w:tc>
        <w:tc>
          <w:tcPr>
            <w:tcW w:w="2937" w:type="dxa"/>
          </w:tcPr>
          <w:p w14:paraId="266A1471" w14:textId="60815A83" w:rsidR="00E74D2A" w:rsidRDefault="00E74D2A" w:rsidP="00F502D2">
            <w:pPr>
              <w:pStyle w:val="tableentry"/>
            </w:pPr>
            <w:r>
              <w:t xml:space="preserve">The ID of the </w:t>
            </w:r>
            <w:r w:rsidR="00F502D2">
              <w:t>master</w:t>
            </w:r>
            <w:r>
              <w:t xml:space="preserve"> scene.</w:t>
            </w:r>
          </w:p>
        </w:tc>
      </w:tr>
    </w:tbl>
    <w:p w14:paraId="466AFC40" w14:textId="77777777" w:rsidR="00E74D2A" w:rsidRDefault="00E74D2A" w:rsidP="00E74D2A">
      <w:pPr>
        <w:pStyle w:val="body"/>
        <w:rPr>
          <w:b/>
        </w:rPr>
      </w:pPr>
      <w:r>
        <w:rPr>
          <w:b/>
        </w:rPr>
        <w:t>Description</w:t>
      </w:r>
    </w:p>
    <w:p w14:paraId="115C0110" w14:textId="1EBAA3D6" w:rsidR="00E74D2A" w:rsidRDefault="00E74D2A" w:rsidP="00E74D2A">
      <w:pPr>
        <w:pStyle w:val="body"/>
      </w:pPr>
      <w:r>
        <w:t xml:space="preserve">Deletes an existing </w:t>
      </w:r>
      <w:r w:rsidR="00F502D2">
        <w:t xml:space="preserve">master </w:t>
      </w:r>
      <w:r>
        <w:t>scene on the controller.</w:t>
      </w:r>
    </w:p>
    <w:p w14:paraId="11A1862D" w14:textId="792C1A56" w:rsidR="00E74D2A" w:rsidRDefault="00E74D2A" w:rsidP="00E74D2A">
      <w:pPr>
        <w:pStyle w:val="Heading3"/>
      </w:pPr>
      <w:bookmarkStart w:id="102" w:name="_Toc408387056"/>
      <w:r>
        <w:lastRenderedPageBreak/>
        <w:t>Get</w:t>
      </w:r>
      <w:r w:rsidR="00F502D2">
        <w:t>Master</w:t>
      </w:r>
      <w:r>
        <w:t>Scene</w:t>
      </w:r>
      <w:bookmarkEnd w:id="102"/>
    </w:p>
    <w:p w14:paraId="7CA52B22" w14:textId="77777777" w:rsidR="00E74D2A" w:rsidRDefault="00E74D2A" w:rsidP="00E74D2A">
      <w:pPr>
        <w:pStyle w:val="body"/>
        <w:rPr>
          <w:b/>
        </w:rPr>
      </w:pPr>
      <w:r>
        <w:rPr>
          <w:b/>
        </w:rPr>
        <w:t>Inputs</w:t>
      </w:r>
    </w:p>
    <w:tbl>
      <w:tblPr>
        <w:tblStyle w:val="Tablegeneric"/>
        <w:tblW w:w="8606" w:type="dxa"/>
        <w:tblInd w:w="835" w:type="dxa"/>
        <w:tblLook w:val="04A0" w:firstRow="1" w:lastRow="0" w:firstColumn="1" w:lastColumn="0" w:noHBand="0" w:noVBand="1"/>
      </w:tblPr>
      <w:tblGrid>
        <w:gridCol w:w="2889"/>
        <w:gridCol w:w="1141"/>
        <w:gridCol w:w="1639"/>
        <w:gridCol w:w="2937"/>
      </w:tblGrid>
      <w:tr w:rsidR="00E74D2A" w14:paraId="71A1266B" w14:textId="77777777" w:rsidTr="007C61C4">
        <w:trPr>
          <w:cnfStyle w:val="100000000000" w:firstRow="1" w:lastRow="0" w:firstColumn="0" w:lastColumn="0" w:oddVBand="0" w:evenVBand="0" w:oddHBand="0" w:evenHBand="0" w:firstRowFirstColumn="0" w:firstRowLastColumn="0" w:lastRowFirstColumn="0" w:lastRowLastColumn="0"/>
        </w:trPr>
        <w:tc>
          <w:tcPr>
            <w:tcW w:w="2889" w:type="dxa"/>
          </w:tcPr>
          <w:p w14:paraId="6774BFCB" w14:textId="77777777" w:rsidR="00E74D2A" w:rsidRDefault="00E74D2A" w:rsidP="007C61C4">
            <w:pPr>
              <w:pStyle w:val="tableheading"/>
            </w:pPr>
            <w:r>
              <w:t>Parameter name</w:t>
            </w:r>
          </w:p>
        </w:tc>
        <w:tc>
          <w:tcPr>
            <w:tcW w:w="1141" w:type="dxa"/>
          </w:tcPr>
          <w:p w14:paraId="04EEC61C" w14:textId="77777777" w:rsidR="00E74D2A" w:rsidRDefault="00E74D2A" w:rsidP="007C61C4">
            <w:pPr>
              <w:pStyle w:val="tableheading"/>
            </w:pPr>
            <w:r>
              <w:t>Mandatory</w:t>
            </w:r>
          </w:p>
        </w:tc>
        <w:tc>
          <w:tcPr>
            <w:tcW w:w="1639" w:type="dxa"/>
          </w:tcPr>
          <w:p w14:paraId="5732E135" w14:textId="77777777" w:rsidR="00E74D2A" w:rsidRDefault="00E74D2A" w:rsidP="007C61C4">
            <w:pPr>
              <w:pStyle w:val="tableheading"/>
            </w:pPr>
            <w:r>
              <w:t>Signature</w:t>
            </w:r>
          </w:p>
        </w:tc>
        <w:tc>
          <w:tcPr>
            <w:tcW w:w="2937" w:type="dxa"/>
          </w:tcPr>
          <w:p w14:paraId="55F6A191" w14:textId="77777777" w:rsidR="00E74D2A" w:rsidRDefault="00E74D2A" w:rsidP="007C61C4">
            <w:pPr>
              <w:pStyle w:val="tableheading"/>
            </w:pPr>
            <w:r>
              <w:t>Description</w:t>
            </w:r>
          </w:p>
        </w:tc>
      </w:tr>
      <w:tr w:rsidR="00E74D2A" w14:paraId="2ECD574F" w14:textId="77777777" w:rsidTr="007C61C4">
        <w:tc>
          <w:tcPr>
            <w:tcW w:w="2889" w:type="dxa"/>
          </w:tcPr>
          <w:p w14:paraId="4E4BC28B" w14:textId="62ED34E3" w:rsidR="00E74D2A" w:rsidRPr="00F14C03" w:rsidRDefault="00F502D2" w:rsidP="007C61C4">
            <w:pPr>
              <w:pStyle w:val="tableheading"/>
              <w:rPr>
                <w:b w:val="0"/>
              </w:rPr>
            </w:pPr>
            <w:r>
              <w:rPr>
                <w:b w:val="0"/>
              </w:rPr>
              <w:t>masterS</w:t>
            </w:r>
            <w:r w:rsidR="00E74D2A">
              <w:rPr>
                <w:b w:val="0"/>
              </w:rPr>
              <w:t>ceneID</w:t>
            </w:r>
          </w:p>
        </w:tc>
        <w:tc>
          <w:tcPr>
            <w:tcW w:w="1141" w:type="dxa"/>
          </w:tcPr>
          <w:p w14:paraId="4B732916" w14:textId="77777777" w:rsidR="00E74D2A" w:rsidRPr="00F14C03" w:rsidRDefault="00E74D2A" w:rsidP="007C61C4">
            <w:pPr>
              <w:pStyle w:val="tableheading"/>
              <w:rPr>
                <w:b w:val="0"/>
              </w:rPr>
            </w:pPr>
            <w:r>
              <w:rPr>
                <w:b w:val="0"/>
              </w:rPr>
              <w:t>Yes</w:t>
            </w:r>
          </w:p>
        </w:tc>
        <w:tc>
          <w:tcPr>
            <w:tcW w:w="1639" w:type="dxa"/>
          </w:tcPr>
          <w:p w14:paraId="1BFBFBA0" w14:textId="09A920FD" w:rsidR="00E74D2A" w:rsidRPr="00F14C03" w:rsidRDefault="00F502D2" w:rsidP="007C61C4">
            <w:pPr>
              <w:pStyle w:val="tableheading"/>
              <w:rPr>
                <w:b w:val="0"/>
              </w:rPr>
            </w:pPr>
            <w:r>
              <w:rPr>
                <w:b w:val="0"/>
              </w:rPr>
              <w:t>s</w:t>
            </w:r>
          </w:p>
        </w:tc>
        <w:tc>
          <w:tcPr>
            <w:tcW w:w="2937" w:type="dxa"/>
          </w:tcPr>
          <w:p w14:paraId="2CF0D94E" w14:textId="4112DA35" w:rsidR="00E74D2A" w:rsidRPr="00F14C03" w:rsidRDefault="00E74D2A" w:rsidP="007C61C4">
            <w:pPr>
              <w:pStyle w:val="tableheading"/>
              <w:rPr>
                <w:b w:val="0"/>
              </w:rPr>
            </w:pPr>
            <w:r>
              <w:rPr>
                <w:b w:val="0"/>
              </w:rPr>
              <w:t xml:space="preserve">The ID of the </w:t>
            </w:r>
            <w:r w:rsidR="00F502D2">
              <w:rPr>
                <w:b w:val="0"/>
              </w:rPr>
              <w:t xml:space="preserve">master </w:t>
            </w:r>
            <w:r>
              <w:rPr>
                <w:b w:val="0"/>
              </w:rPr>
              <w:t>scene to query.</w:t>
            </w:r>
          </w:p>
        </w:tc>
      </w:tr>
    </w:tbl>
    <w:p w14:paraId="169B409A" w14:textId="77777777" w:rsidR="00E74D2A" w:rsidRDefault="00E74D2A" w:rsidP="00E74D2A">
      <w:pPr>
        <w:pStyle w:val="body"/>
        <w:rPr>
          <w:b/>
        </w:rPr>
      </w:pPr>
      <w:r>
        <w:rPr>
          <w:b/>
        </w:rPr>
        <w:t>Outputs</w:t>
      </w:r>
    </w:p>
    <w:tbl>
      <w:tblPr>
        <w:tblStyle w:val="Tablegeneric"/>
        <w:tblW w:w="8606" w:type="dxa"/>
        <w:tblInd w:w="835" w:type="dxa"/>
        <w:tblLook w:val="04A0" w:firstRow="1" w:lastRow="0" w:firstColumn="1" w:lastColumn="0" w:noHBand="0" w:noVBand="1"/>
      </w:tblPr>
      <w:tblGrid>
        <w:gridCol w:w="3212"/>
        <w:gridCol w:w="1141"/>
        <w:gridCol w:w="1932"/>
        <w:gridCol w:w="2321"/>
      </w:tblGrid>
      <w:tr w:rsidR="00E74D2A" w14:paraId="6E14137F" w14:textId="77777777" w:rsidTr="00F502D2">
        <w:trPr>
          <w:cnfStyle w:val="100000000000" w:firstRow="1" w:lastRow="0" w:firstColumn="0" w:lastColumn="0" w:oddVBand="0" w:evenVBand="0" w:oddHBand="0" w:evenHBand="0" w:firstRowFirstColumn="0" w:firstRowLastColumn="0" w:lastRowFirstColumn="0" w:lastRowLastColumn="0"/>
        </w:trPr>
        <w:tc>
          <w:tcPr>
            <w:tcW w:w="3212" w:type="dxa"/>
          </w:tcPr>
          <w:p w14:paraId="5D0A11AF" w14:textId="77777777" w:rsidR="00E74D2A" w:rsidRDefault="00E74D2A" w:rsidP="007C61C4">
            <w:pPr>
              <w:pStyle w:val="tableheading"/>
            </w:pPr>
            <w:r>
              <w:t>Parameter name</w:t>
            </w:r>
          </w:p>
        </w:tc>
        <w:tc>
          <w:tcPr>
            <w:tcW w:w="1141" w:type="dxa"/>
          </w:tcPr>
          <w:p w14:paraId="66555A30" w14:textId="77777777" w:rsidR="00E74D2A" w:rsidRDefault="00E74D2A" w:rsidP="007C61C4">
            <w:pPr>
              <w:pStyle w:val="tableheading"/>
            </w:pPr>
            <w:r>
              <w:t>Mandatory</w:t>
            </w:r>
          </w:p>
        </w:tc>
        <w:tc>
          <w:tcPr>
            <w:tcW w:w="1932" w:type="dxa"/>
          </w:tcPr>
          <w:p w14:paraId="7371C7B0" w14:textId="77777777" w:rsidR="00E74D2A" w:rsidRDefault="00E74D2A" w:rsidP="007C61C4">
            <w:pPr>
              <w:pStyle w:val="tableheading"/>
            </w:pPr>
            <w:r>
              <w:t>Return signature</w:t>
            </w:r>
          </w:p>
        </w:tc>
        <w:tc>
          <w:tcPr>
            <w:tcW w:w="2321" w:type="dxa"/>
          </w:tcPr>
          <w:p w14:paraId="6F06AC7C" w14:textId="77777777" w:rsidR="00E74D2A" w:rsidRDefault="00E74D2A" w:rsidP="007C61C4">
            <w:pPr>
              <w:pStyle w:val="tableheading"/>
            </w:pPr>
            <w:r>
              <w:t>Description</w:t>
            </w:r>
          </w:p>
        </w:tc>
      </w:tr>
      <w:tr w:rsidR="00E74D2A" w14:paraId="0203EC06" w14:textId="77777777" w:rsidTr="00F502D2">
        <w:tc>
          <w:tcPr>
            <w:tcW w:w="3212" w:type="dxa"/>
          </w:tcPr>
          <w:p w14:paraId="133CD21F" w14:textId="77777777" w:rsidR="00E74D2A" w:rsidRDefault="00E74D2A" w:rsidP="007C61C4">
            <w:pPr>
              <w:pStyle w:val="tableentry"/>
            </w:pPr>
            <w:r>
              <w:t>responseCode</w:t>
            </w:r>
          </w:p>
        </w:tc>
        <w:tc>
          <w:tcPr>
            <w:tcW w:w="1141" w:type="dxa"/>
          </w:tcPr>
          <w:p w14:paraId="1F55A0CB" w14:textId="77777777" w:rsidR="00E74D2A" w:rsidRDefault="00E74D2A" w:rsidP="007C61C4">
            <w:pPr>
              <w:pStyle w:val="tableentry"/>
            </w:pPr>
            <w:r>
              <w:t>Yes</w:t>
            </w:r>
          </w:p>
        </w:tc>
        <w:tc>
          <w:tcPr>
            <w:tcW w:w="1932" w:type="dxa"/>
          </w:tcPr>
          <w:p w14:paraId="330641B2" w14:textId="77777777" w:rsidR="00E74D2A" w:rsidRDefault="00E74D2A" w:rsidP="007C61C4">
            <w:pPr>
              <w:pStyle w:val="tableentry"/>
            </w:pPr>
            <w:r>
              <w:t>u</w:t>
            </w:r>
          </w:p>
        </w:tc>
        <w:tc>
          <w:tcPr>
            <w:tcW w:w="2321" w:type="dxa"/>
          </w:tcPr>
          <w:p w14:paraId="12131B1D" w14:textId="77777777" w:rsidR="00E74D2A" w:rsidRDefault="00E74D2A" w:rsidP="007C61C4">
            <w:pPr>
              <w:pStyle w:val="tableentry"/>
            </w:pPr>
            <w:r>
              <w:t>The result code of the operation.</w:t>
            </w:r>
          </w:p>
        </w:tc>
      </w:tr>
      <w:tr w:rsidR="00E74D2A" w14:paraId="0E32BBF3" w14:textId="77777777" w:rsidTr="00F502D2">
        <w:tc>
          <w:tcPr>
            <w:tcW w:w="3212" w:type="dxa"/>
          </w:tcPr>
          <w:p w14:paraId="6B825667" w14:textId="2EF2A53D" w:rsidR="00E74D2A" w:rsidRDefault="00F502D2" w:rsidP="007C61C4">
            <w:pPr>
              <w:pStyle w:val="tableentry"/>
            </w:pPr>
            <w:r>
              <w:t>masterS</w:t>
            </w:r>
            <w:r w:rsidR="00E74D2A">
              <w:t>ceneID</w:t>
            </w:r>
          </w:p>
        </w:tc>
        <w:tc>
          <w:tcPr>
            <w:tcW w:w="1141" w:type="dxa"/>
          </w:tcPr>
          <w:p w14:paraId="02399E6B" w14:textId="77777777" w:rsidR="00E74D2A" w:rsidRDefault="00E74D2A" w:rsidP="007C61C4">
            <w:pPr>
              <w:pStyle w:val="tableentry"/>
            </w:pPr>
            <w:r>
              <w:t>Yes</w:t>
            </w:r>
          </w:p>
        </w:tc>
        <w:tc>
          <w:tcPr>
            <w:tcW w:w="1932" w:type="dxa"/>
          </w:tcPr>
          <w:p w14:paraId="777F0FC3" w14:textId="77777777" w:rsidR="00E74D2A" w:rsidRDefault="00E74D2A" w:rsidP="007C61C4">
            <w:pPr>
              <w:pStyle w:val="tableentry"/>
            </w:pPr>
            <w:r>
              <w:t>s</w:t>
            </w:r>
          </w:p>
        </w:tc>
        <w:tc>
          <w:tcPr>
            <w:tcW w:w="2321" w:type="dxa"/>
          </w:tcPr>
          <w:p w14:paraId="608CA214" w14:textId="2DB9E7CF" w:rsidR="00E74D2A" w:rsidRDefault="00E74D2A" w:rsidP="007C61C4">
            <w:pPr>
              <w:pStyle w:val="tableentry"/>
            </w:pPr>
            <w:r>
              <w:t xml:space="preserve">The ID of the queried </w:t>
            </w:r>
            <w:r w:rsidR="00F502D2">
              <w:t xml:space="preserve">master </w:t>
            </w:r>
            <w:r>
              <w:t>scene.</w:t>
            </w:r>
          </w:p>
        </w:tc>
      </w:tr>
      <w:tr w:rsidR="00E74D2A" w14:paraId="34506FF6" w14:textId="77777777" w:rsidTr="00F502D2">
        <w:tc>
          <w:tcPr>
            <w:tcW w:w="3212" w:type="dxa"/>
          </w:tcPr>
          <w:p w14:paraId="4B611538" w14:textId="5510EFC9" w:rsidR="00E74D2A" w:rsidRDefault="00F502D2" w:rsidP="007C61C4">
            <w:pPr>
              <w:pStyle w:val="tableentry"/>
            </w:pPr>
            <w:r>
              <w:t>scenes</w:t>
            </w:r>
          </w:p>
        </w:tc>
        <w:tc>
          <w:tcPr>
            <w:tcW w:w="1141" w:type="dxa"/>
          </w:tcPr>
          <w:p w14:paraId="6677EB2B" w14:textId="77777777" w:rsidR="00E74D2A" w:rsidRDefault="00E74D2A" w:rsidP="007C61C4">
            <w:pPr>
              <w:pStyle w:val="tableentry"/>
            </w:pPr>
            <w:r>
              <w:t>Yes</w:t>
            </w:r>
          </w:p>
        </w:tc>
        <w:tc>
          <w:tcPr>
            <w:tcW w:w="1932" w:type="dxa"/>
          </w:tcPr>
          <w:p w14:paraId="2185CB0E" w14:textId="15BD03E9" w:rsidR="00E74D2A" w:rsidRDefault="00F502D2" w:rsidP="007C61C4">
            <w:pPr>
              <w:pStyle w:val="tableentry"/>
            </w:pPr>
            <w:r>
              <w:t>as</w:t>
            </w:r>
          </w:p>
        </w:tc>
        <w:tc>
          <w:tcPr>
            <w:tcW w:w="2321" w:type="dxa"/>
          </w:tcPr>
          <w:p w14:paraId="24CBAA49" w14:textId="2D52A360" w:rsidR="00E74D2A" w:rsidRDefault="00F502D2" w:rsidP="007C61C4">
            <w:pPr>
              <w:pStyle w:val="tableentry"/>
            </w:pPr>
            <w:r>
              <w:t>The scenes that are part of the master scene.</w:t>
            </w:r>
          </w:p>
        </w:tc>
      </w:tr>
    </w:tbl>
    <w:p w14:paraId="52E0DA02" w14:textId="77777777" w:rsidR="00E74D2A" w:rsidRDefault="00E74D2A" w:rsidP="00E74D2A">
      <w:pPr>
        <w:pStyle w:val="body"/>
        <w:rPr>
          <w:b/>
        </w:rPr>
      </w:pPr>
      <w:r>
        <w:rPr>
          <w:b/>
        </w:rPr>
        <w:t>Description</w:t>
      </w:r>
    </w:p>
    <w:p w14:paraId="17184EAE" w14:textId="56526DB8" w:rsidR="00E74D2A" w:rsidRPr="00031F4E" w:rsidRDefault="00E74D2A" w:rsidP="00E74D2A">
      <w:pPr>
        <w:pStyle w:val="body"/>
      </w:pPr>
      <w:r>
        <w:t xml:space="preserve">Fetches a </w:t>
      </w:r>
      <w:r w:rsidR="00F502D2">
        <w:t xml:space="preserve">master </w:t>
      </w:r>
      <w:r>
        <w:t>scene that exists on the controller.</w:t>
      </w:r>
    </w:p>
    <w:p w14:paraId="1A8F156C" w14:textId="33480F80" w:rsidR="00E74D2A" w:rsidRDefault="00E74D2A" w:rsidP="00E74D2A">
      <w:pPr>
        <w:pStyle w:val="Heading3"/>
      </w:pPr>
      <w:bookmarkStart w:id="103" w:name="_Toc408387057"/>
      <w:r>
        <w:t>Apply</w:t>
      </w:r>
      <w:r w:rsidR="00F502D2">
        <w:t>Master</w:t>
      </w:r>
      <w:r>
        <w:t>Scene</w:t>
      </w:r>
      <w:bookmarkEnd w:id="103"/>
    </w:p>
    <w:p w14:paraId="7E358A27" w14:textId="77777777" w:rsidR="00E74D2A" w:rsidRDefault="00E74D2A" w:rsidP="00E74D2A">
      <w:pPr>
        <w:pStyle w:val="body"/>
        <w:rPr>
          <w:b/>
        </w:rPr>
      </w:pPr>
      <w:r>
        <w:rPr>
          <w:b/>
        </w:rPr>
        <w:t>Inputs</w:t>
      </w:r>
    </w:p>
    <w:tbl>
      <w:tblPr>
        <w:tblStyle w:val="Tablegeneric"/>
        <w:tblW w:w="8606" w:type="dxa"/>
        <w:tblInd w:w="835" w:type="dxa"/>
        <w:tblLook w:val="04A0" w:firstRow="1" w:lastRow="0" w:firstColumn="1" w:lastColumn="0" w:noHBand="0" w:noVBand="1"/>
      </w:tblPr>
      <w:tblGrid>
        <w:gridCol w:w="2889"/>
        <w:gridCol w:w="1141"/>
        <w:gridCol w:w="1639"/>
        <w:gridCol w:w="2937"/>
      </w:tblGrid>
      <w:tr w:rsidR="00E74D2A" w14:paraId="0FAF0674" w14:textId="77777777" w:rsidTr="007C61C4">
        <w:trPr>
          <w:cnfStyle w:val="100000000000" w:firstRow="1" w:lastRow="0" w:firstColumn="0" w:lastColumn="0" w:oddVBand="0" w:evenVBand="0" w:oddHBand="0" w:evenHBand="0" w:firstRowFirstColumn="0" w:firstRowLastColumn="0" w:lastRowFirstColumn="0" w:lastRowLastColumn="0"/>
        </w:trPr>
        <w:tc>
          <w:tcPr>
            <w:tcW w:w="2889" w:type="dxa"/>
          </w:tcPr>
          <w:p w14:paraId="6701E3AA" w14:textId="77777777" w:rsidR="00E74D2A" w:rsidRDefault="00E74D2A" w:rsidP="007C61C4">
            <w:pPr>
              <w:pStyle w:val="tableheading"/>
            </w:pPr>
            <w:r>
              <w:t>Parameter name</w:t>
            </w:r>
          </w:p>
        </w:tc>
        <w:tc>
          <w:tcPr>
            <w:tcW w:w="1141" w:type="dxa"/>
          </w:tcPr>
          <w:p w14:paraId="4E87E75E" w14:textId="77777777" w:rsidR="00E74D2A" w:rsidRDefault="00E74D2A" w:rsidP="007C61C4">
            <w:pPr>
              <w:pStyle w:val="tableheading"/>
            </w:pPr>
            <w:r>
              <w:t>Mandatory</w:t>
            </w:r>
          </w:p>
        </w:tc>
        <w:tc>
          <w:tcPr>
            <w:tcW w:w="1639" w:type="dxa"/>
          </w:tcPr>
          <w:p w14:paraId="4EC3EF98" w14:textId="77777777" w:rsidR="00E74D2A" w:rsidRDefault="00E74D2A" w:rsidP="007C61C4">
            <w:pPr>
              <w:pStyle w:val="tableheading"/>
            </w:pPr>
            <w:r>
              <w:t>Signature</w:t>
            </w:r>
          </w:p>
        </w:tc>
        <w:tc>
          <w:tcPr>
            <w:tcW w:w="2937" w:type="dxa"/>
          </w:tcPr>
          <w:p w14:paraId="4DCB6A04" w14:textId="77777777" w:rsidR="00E74D2A" w:rsidRDefault="00E74D2A" w:rsidP="007C61C4">
            <w:pPr>
              <w:pStyle w:val="tableheading"/>
            </w:pPr>
            <w:r>
              <w:t>Description</w:t>
            </w:r>
          </w:p>
        </w:tc>
      </w:tr>
      <w:tr w:rsidR="00E74D2A" w14:paraId="65EED8F5" w14:textId="77777777" w:rsidTr="007C61C4">
        <w:tc>
          <w:tcPr>
            <w:tcW w:w="2889" w:type="dxa"/>
          </w:tcPr>
          <w:p w14:paraId="4897524D" w14:textId="5C2C65F4" w:rsidR="00E74D2A" w:rsidRPr="00F14C03" w:rsidRDefault="00F502D2" w:rsidP="007C61C4">
            <w:pPr>
              <w:pStyle w:val="tableheading"/>
              <w:rPr>
                <w:b w:val="0"/>
              </w:rPr>
            </w:pPr>
            <w:r>
              <w:rPr>
                <w:b w:val="0"/>
              </w:rPr>
              <w:t>masterS</w:t>
            </w:r>
            <w:r w:rsidR="00E74D2A">
              <w:rPr>
                <w:b w:val="0"/>
              </w:rPr>
              <w:t>ceneID</w:t>
            </w:r>
          </w:p>
        </w:tc>
        <w:tc>
          <w:tcPr>
            <w:tcW w:w="1141" w:type="dxa"/>
          </w:tcPr>
          <w:p w14:paraId="703D3CB8" w14:textId="77777777" w:rsidR="00E74D2A" w:rsidRPr="00F14C03" w:rsidRDefault="00E74D2A" w:rsidP="007C61C4">
            <w:pPr>
              <w:pStyle w:val="tableheading"/>
              <w:rPr>
                <w:b w:val="0"/>
              </w:rPr>
            </w:pPr>
            <w:r>
              <w:rPr>
                <w:b w:val="0"/>
              </w:rPr>
              <w:t>Yes</w:t>
            </w:r>
          </w:p>
        </w:tc>
        <w:tc>
          <w:tcPr>
            <w:tcW w:w="1639" w:type="dxa"/>
          </w:tcPr>
          <w:p w14:paraId="784F5C7F" w14:textId="77777777" w:rsidR="00E74D2A" w:rsidRPr="00F14C03" w:rsidRDefault="00E74D2A" w:rsidP="007C61C4">
            <w:pPr>
              <w:pStyle w:val="tableheading"/>
              <w:rPr>
                <w:b w:val="0"/>
              </w:rPr>
            </w:pPr>
            <w:r>
              <w:rPr>
                <w:b w:val="0"/>
              </w:rPr>
              <w:t>s</w:t>
            </w:r>
          </w:p>
        </w:tc>
        <w:tc>
          <w:tcPr>
            <w:tcW w:w="2937" w:type="dxa"/>
          </w:tcPr>
          <w:p w14:paraId="179C6582" w14:textId="2E501A95" w:rsidR="00E74D2A" w:rsidRPr="00F14C03" w:rsidRDefault="00E74D2A" w:rsidP="007C61C4">
            <w:pPr>
              <w:pStyle w:val="tableheading"/>
              <w:rPr>
                <w:b w:val="0"/>
              </w:rPr>
            </w:pPr>
            <w:r>
              <w:rPr>
                <w:b w:val="0"/>
              </w:rPr>
              <w:t xml:space="preserve">The ID of the </w:t>
            </w:r>
            <w:r w:rsidR="00F502D2">
              <w:rPr>
                <w:b w:val="0"/>
              </w:rPr>
              <w:t xml:space="preserve">master </w:t>
            </w:r>
            <w:r>
              <w:rPr>
                <w:b w:val="0"/>
              </w:rPr>
              <w:t>scene to apply.</w:t>
            </w:r>
          </w:p>
        </w:tc>
      </w:tr>
    </w:tbl>
    <w:p w14:paraId="170619B4" w14:textId="77777777" w:rsidR="00E74D2A" w:rsidRDefault="00E74D2A" w:rsidP="00E74D2A">
      <w:pPr>
        <w:pStyle w:val="body"/>
        <w:rPr>
          <w:b/>
        </w:rPr>
      </w:pPr>
      <w:r>
        <w:rPr>
          <w:b/>
        </w:rPr>
        <w:t>Outputs</w:t>
      </w:r>
    </w:p>
    <w:tbl>
      <w:tblPr>
        <w:tblStyle w:val="Tablegeneric"/>
        <w:tblW w:w="8606" w:type="dxa"/>
        <w:tblInd w:w="835" w:type="dxa"/>
        <w:tblLook w:val="04A0" w:firstRow="1" w:lastRow="0" w:firstColumn="1" w:lastColumn="0" w:noHBand="0" w:noVBand="1"/>
      </w:tblPr>
      <w:tblGrid>
        <w:gridCol w:w="2890"/>
        <w:gridCol w:w="1141"/>
        <w:gridCol w:w="1638"/>
        <w:gridCol w:w="2937"/>
      </w:tblGrid>
      <w:tr w:rsidR="00E74D2A" w14:paraId="192192ED" w14:textId="77777777" w:rsidTr="007C61C4">
        <w:trPr>
          <w:cnfStyle w:val="100000000000" w:firstRow="1" w:lastRow="0" w:firstColumn="0" w:lastColumn="0" w:oddVBand="0" w:evenVBand="0" w:oddHBand="0" w:evenHBand="0" w:firstRowFirstColumn="0" w:firstRowLastColumn="0" w:lastRowFirstColumn="0" w:lastRowLastColumn="0"/>
        </w:trPr>
        <w:tc>
          <w:tcPr>
            <w:tcW w:w="2890" w:type="dxa"/>
          </w:tcPr>
          <w:p w14:paraId="6014DB0A" w14:textId="77777777" w:rsidR="00E74D2A" w:rsidRDefault="00E74D2A" w:rsidP="007C61C4">
            <w:pPr>
              <w:pStyle w:val="tableheading"/>
            </w:pPr>
            <w:r>
              <w:t>Parameter name</w:t>
            </w:r>
          </w:p>
        </w:tc>
        <w:tc>
          <w:tcPr>
            <w:tcW w:w="1141" w:type="dxa"/>
          </w:tcPr>
          <w:p w14:paraId="1B2407DF" w14:textId="77777777" w:rsidR="00E74D2A" w:rsidRDefault="00E74D2A" w:rsidP="007C61C4">
            <w:pPr>
              <w:pStyle w:val="tableheading"/>
            </w:pPr>
            <w:r>
              <w:t>Mandatory</w:t>
            </w:r>
          </w:p>
        </w:tc>
        <w:tc>
          <w:tcPr>
            <w:tcW w:w="1638" w:type="dxa"/>
          </w:tcPr>
          <w:p w14:paraId="504EA571" w14:textId="77777777" w:rsidR="00E74D2A" w:rsidRDefault="00E74D2A" w:rsidP="007C61C4">
            <w:pPr>
              <w:pStyle w:val="tableheading"/>
            </w:pPr>
            <w:r>
              <w:t>Return signature</w:t>
            </w:r>
          </w:p>
        </w:tc>
        <w:tc>
          <w:tcPr>
            <w:tcW w:w="2937" w:type="dxa"/>
          </w:tcPr>
          <w:p w14:paraId="742DB910" w14:textId="77777777" w:rsidR="00E74D2A" w:rsidRDefault="00E74D2A" w:rsidP="007C61C4">
            <w:pPr>
              <w:pStyle w:val="tableheading"/>
            </w:pPr>
            <w:r>
              <w:t>Description</w:t>
            </w:r>
          </w:p>
        </w:tc>
      </w:tr>
      <w:tr w:rsidR="00E74D2A" w14:paraId="2B84052F" w14:textId="77777777" w:rsidTr="007C61C4">
        <w:tc>
          <w:tcPr>
            <w:tcW w:w="2890" w:type="dxa"/>
          </w:tcPr>
          <w:p w14:paraId="380E482B" w14:textId="77777777" w:rsidR="00E74D2A" w:rsidRDefault="00E74D2A" w:rsidP="007C61C4">
            <w:pPr>
              <w:pStyle w:val="tableentry"/>
            </w:pPr>
            <w:r>
              <w:t>responseCode</w:t>
            </w:r>
          </w:p>
        </w:tc>
        <w:tc>
          <w:tcPr>
            <w:tcW w:w="1141" w:type="dxa"/>
          </w:tcPr>
          <w:p w14:paraId="16F36AB2" w14:textId="77777777" w:rsidR="00E74D2A" w:rsidRDefault="00E74D2A" w:rsidP="007C61C4">
            <w:pPr>
              <w:pStyle w:val="tableentry"/>
            </w:pPr>
            <w:r>
              <w:t>Yes</w:t>
            </w:r>
          </w:p>
        </w:tc>
        <w:tc>
          <w:tcPr>
            <w:tcW w:w="1638" w:type="dxa"/>
          </w:tcPr>
          <w:p w14:paraId="1350F6AC" w14:textId="77777777" w:rsidR="00E74D2A" w:rsidRDefault="00E74D2A" w:rsidP="007C61C4">
            <w:pPr>
              <w:pStyle w:val="tableentry"/>
            </w:pPr>
            <w:r>
              <w:t>u</w:t>
            </w:r>
          </w:p>
        </w:tc>
        <w:tc>
          <w:tcPr>
            <w:tcW w:w="2937" w:type="dxa"/>
          </w:tcPr>
          <w:p w14:paraId="2413ED51" w14:textId="77777777" w:rsidR="00E74D2A" w:rsidRDefault="00E74D2A" w:rsidP="007C61C4">
            <w:pPr>
              <w:pStyle w:val="tableentry"/>
            </w:pPr>
            <w:r>
              <w:t>The result code of the operation.</w:t>
            </w:r>
          </w:p>
        </w:tc>
      </w:tr>
      <w:tr w:rsidR="00E74D2A" w14:paraId="159563BD" w14:textId="77777777" w:rsidTr="007C61C4">
        <w:tc>
          <w:tcPr>
            <w:tcW w:w="2890" w:type="dxa"/>
          </w:tcPr>
          <w:p w14:paraId="02C79DDE" w14:textId="137BF8C3" w:rsidR="00E74D2A" w:rsidRDefault="00F502D2" w:rsidP="007C61C4">
            <w:pPr>
              <w:pStyle w:val="tableentry"/>
            </w:pPr>
            <w:r>
              <w:t>masterS</w:t>
            </w:r>
            <w:r w:rsidR="00E74D2A">
              <w:t>ceneID</w:t>
            </w:r>
          </w:p>
        </w:tc>
        <w:tc>
          <w:tcPr>
            <w:tcW w:w="1141" w:type="dxa"/>
          </w:tcPr>
          <w:p w14:paraId="3EFFED32" w14:textId="77777777" w:rsidR="00E74D2A" w:rsidRDefault="00E74D2A" w:rsidP="007C61C4">
            <w:pPr>
              <w:pStyle w:val="tableentry"/>
            </w:pPr>
            <w:r>
              <w:t>Yes</w:t>
            </w:r>
          </w:p>
        </w:tc>
        <w:tc>
          <w:tcPr>
            <w:tcW w:w="1638" w:type="dxa"/>
          </w:tcPr>
          <w:p w14:paraId="7B3B5CB2" w14:textId="77777777" w:rsidR="00E74D2A" w:rsidRDefault="00E74D2A" w:rsidP="007C61C4">
            <w:pPr>
              <w:pStyle w:val="tableentry"/>
            </w:pPr>
            <w:r>
              <w:t>s</w:t>
            </w:r>
          </w:p>
        </w:tc>
        <w:tc>
          <w:tcPr>
            <w:tcW w:w="2937" w:type="dxa"/>
          </w:tcPr>
          <w:p w14:paraId="2F601F16" w14:textId="4AC1486B" w:rsidR="00E74D2A" w:rsidRDefault="00E74D2A" w:rsidP="007C61C4">
            <w:pPr>
              <w:pStyle w:val="tableentry"/>
            </w:pPr>
            <w:r>
              <w:t xml:space="preserve">The ID of the applied </w:t>
            </w:r>
            <w:r w:rsidR="00F502D2">
              <w:t xml:space="preserve">master </w:t>
            </w:r>
            <w:r>
              <w:t>scene.</w:t>
            </w:r>
          </w:p>
        </w:tc>
      </w:tr>
    </w:tbl>
    <w:p w14:paraId="1F200DD9" w14:textId="77777777" w:rsidR="00E74D2A" w:rsidRDefault="00E74D2A" w:rsidP="00E74D2A">
      <w:pPr>
        <w:pStyle w:val="body"/>
        <w:rPr>
          <w:b/>
        </w:rPr>
      </w:pPr>
      <w:r>
        <w:rPr>
          <w:b/>
        </w:rPr>
        <w:t>Description</w:t>
      </w:r>
    </w:p>
    <w:p w14:paraId="2BBFFC8C" w14:textId="74040F34" w:rsidR="00E74D2A" w:rsidRDefault="00E74D2A" w:rsidP="00E74D2A">
      <w:pPr>
        <w:pStyle w:val="body"/>
      </w:pPr>
      <w:r>
        <w:t xml:space="preserve">Applies a </w:t>
      </w:r>
      <w:r w:rsidR="00F502D2">
        <w:t xml:space="preserve">master </w:t>
      </w:r>
      <w:r>
        <w:t>scene to the scene’s members.</w:t>
      </w:r>
    </w:p>
    <w:p w14:paraId="7F4861F8" w14:textId="77777777" w:rsidR="00E74D2A" w:rsidRDefault="00E74D2A" w:rsidP="00E74D2A">
      <w:pPr>
        <w:pStyle w:val="Heading2"/>
      </w:pPr>
      <w:bookmarkStart w:id="104" w:name="_Toc408387058"/>
      <w:r>
        <w:t>Signals</w:t>
      </w:r>
      <w:bookmarkEnd w:id="104"/>
    </w:p>
    <w:tbl>
      <w:tblPr>
        <w:tblStyle w:val="Tablegeneric"/>
        <w:tblW w:w="8910" w:type="dxa"/>
        <w:tblInd w:w="835" w:type="dxa"/>
        <w:tblLook w:val="04A0" w:firstRow="1" w:lastRow="0" w:firstColumn="1" w:lastColumn="0" w:noHBand="0" w:noVBand="1"/>
      </w:tblPr>
      <w:tblGrid>
        <w:gridCol w:w="2662"/>
        <w:gridCol w:w="1001"/>
        <w:gridCol w:w="1091"/>
        <w:gridCol w:w="1141"/>
        <w:gridCol w:w="1342"/>
        <w:gridCol w:w="1673"/>
      </w:tblGrid>
      <w:tr w:rsidR="00E74D2A" w14:paraId="5921B055" w14:textId="77777777" w:rsidTr="007C61C4">
        <w:trPr>
          <w:cnfStyle w:val="100000000000" w:firstRow="1" w:lastRow="0" w:firstColumn="0" w:lastColumn="0" w:oddVBand="0" w:evenVBand="0" w:oddHBand="0" w:evenHBand="0" w:firstRowFirstColumn="0" w:firstRowLastColumn="0" w:lastRowFirstColumn="0" w:lastRowLastColumn="0"/>
        </w:trPr>
        <w:tc>
          <w:tcPr>
            <w:tcW w:w="2662" w:type="dxa"/>
          </w:tcPr>
          <w:p w14:paraId="16E36281" w14:textId="77777777" w:rsidR="00E74D2A" w:rsidRDefault="00E74D2A" w:rsidP="007C61C4">
            <w:pPr>
              <w:pStyle w:val="tableheading"/>
            </w:pPr>
            <w:r>
              <w:t>Signal name</w:t>
            </w:r>
          </w:p>
        </w:tc>
        <w:tc>
          <w:tcPr>
            <w:tcW w:w="3233" w:type="dxa"/>
            <w:gridSpan w:val="3"/>
          </w:tcPr>
          <w:p w14:paraId="2C46A8A2" w14:textId="77777777" w:rsidR="00E74D2A" w:rsidRDefault="00E74D2A" w:rsidP="007C61C4">
            <w:pPr>
              <w:pStyle w:val="tableheading"/>
            </w:pPr>
            <w:r>
              <w:t>Parameter name</w:t>
            </w:r>
          </w:p>
        </w:tc>
        <w:tc>
          <w:tcPr>
            <w:tcW w:w="1342" w:type="dxa"/>
          </w:tcPr>
          <w:p w14:paraId="2DC02A6A" w14:textId="77777777" w:rsidR="00E74D2A" w:rsidRDefault="00E74D2A" w:rsidP="007C61C4">
            <w:pPr>
              <w:pStyle w:val="tableheading"/>
            </w:pPr>
            <w:r>
              <w:t>Sessionless</w:t>
            </w:r>
          </w:p>
        </w:tc>
        <w:tc>
          <w:tcPr>
            <w:tcW w:w="1673" w:type="dxa"/>
          </w:tcPr>
          <w:p w14:paraId="4027FD00" w14:textId="77777777" w:rsidR="00E74D2A" w:rsidRDefault="00E74D2A" w:rsidP="007C61C4">
            <w:pPr>
              <w:pStyle w:val="tableheading"/>
            </w:pPr>
            <w:r>
              <w:t>Description</w:t>
            </w:r>
          </w:p>
        </w:tc>
      </w:tr>
      <w:tr w:rsidR="00E74D2A" w14:paraId="6D042C8E" w14:textId="77777777" w:rsidTr="007C61C4">
        <w:tc>
          <w:tcPr>
            <w:tcW w:w="2662" w:type="dxa"/>
          </w:tcPr>
          <w:p w14:paraId="7C7683B8" w14:textId="77777777" w:rsidR="00E74D2A" w:rsidRDefault="00E74D2A" w:rsidP="007C61C4">
            <w:pPr>
              <w:pStyle w:val="tableheading"/>
            </w:pPr>
          </w:p>
        </w:tc>
        <w:tc>
          <w:tcPr>
            <w:tcW w:w="1001" w:type="dxa"/>
            <w:tcBorders>
              <w:right w:val="single" w:sz="4" w:space="0" w:color="auto"/>
            </w:tcBorders>
          </w:tcPr>
          <w:p w14:paraId="69A817B0" w14:textId="77777777" w:rsidR="00E74D2A" w:rsidRPr="009642F1" w:rsidRDefault="00E74D2A" w:rsidP="007C61C4">
            <w:pPr>
              <w:pStyle w:val="tableheading"/>
            </w:pPr>
            <w:r w:rsidRPr="009642F1">
              <w:t>Name</w:t>
            </w:r>
          </w:p>
        </w:tc>
        <w:tc>
          <w:tcPr>
            <w:tcW w:w="1091" w:type="dxa"/>
            <w:tcBorders>
              <w:left w:val="single" w:sz="4" w:space="0" w:color="auto"/>
              <w:right w:val="single" w:sz="4" w:space="0" w:color="auto"/>
            </w:tcBorders>
          </w:tcPr>
          <w:p w14:paraId="70A19FDD" w14:textId="77777777" w:rsidR="00E74D2A" w:rsidRPr="009642F1" w:rsidRDefault="00E74D2A" w:rsidP="007C61C4">
            <w:pPr>
              <w:pStyle w:val="tableheading"/>
            </w:pPr>
            <w:r w:rsidRPr="009642F1">
              <w:t>Signature</w:t>
            </w:r>
          </w:p>
        </w:tc>
        <w:tc>
          <w:tcPr>
            <w:tcW w:w="1141" w:type="dxa"/>
            <w:tcBorders>
              <w:left w:val="single" w:sz="4" w:space="0" w:color="auto"/>
              <w:right w:val="single" w:sz="4" w:space="0" w:color="auto"/>
            </w:tcBorders>
          </w:tcPr>
          <w:p w14:paraId="037ED4D4" w14:textId="77777777" w:rsidR="00E74D2A" w:rsidRPr="009642F1" w:rsidRDefault="00E74D2A" w:rsidP="007C61C4">
            <w:pPr>
              <w:pStyle w:val="tableheading"/>
            </w:pPr>
            <w:r w:rsidRPr="009642F1">
              <w:t>Mandatory</w:t>
            </w:r>
          </w:p>
        </w:tc>
        <w:tc>
          <w:tcPr>
            <w:tcW w:w="1342" w:type="dxa"/>
            <w:tcBorders>
              <w:left w:val="single" w:sz="4" w:space="0" w:color="auto"/>
            </w:tcBorders>
          </w:tcPr>
          <w:p w14:paraId="33B78017" w14:textId="77777777" w:rsidR="00E74D2A" w:rsidRDefault="00E74D2A" w:rsidP="007C61C4">
            <w:pPr>
              <w:pStyle w:val="tableheading"/>
            </w:pPr>
          </w:p>
        </w:tc>
        <w:tc>
          <w:tcPr>
            <w:tcW w:w="1673" w:type="dxa"/>
          </w:tcPr>
          <w:p w14:paraId="21B9B93D" w14:textId="77777777" w:rsidR="00E74D2A" w:rsidRDefault="00E74D2A" w:rsidP="007C61C4">
            <w:pPr>
              <w:pStyle w:val="tableheading"/>
            </w:pPr>
          </w:p>
        </w:tc>
      </w:tr>
      <w:tr w:rsidR="00E74D2A" w14:paraId="5FC14504" w14:textId="77777777" w:rsidTr="007C61C4">
        <w:trPr>
          <w:trHeight w:val="908"/>
        </w:trPr>
        <w:tc>
          <w:tcPr>
            <w:tcW w:w="2662" w:type="dxa"/>
          </w:tcPr>
          <w:p w14:paraId="542E23CB" w14:textId="5AC83207" w:rsidR="00E74D2A" w:rsidRPr="00FD6F10" w:rsidRDefault="00F502D2" w:rsidP="007C61C4">
            <w:pPr>
              <w:pStyle w:val="tableentry"/>
            </w:pPr>
            <w:r>
              <w:t>Master</w:t>
            </w:r>
            <w:r w:rsidR="00E74D2A">
              <w:t>ScenesNameChanged</w:t>
            </w:r>
          </w:p>
        </w:tc>
        <w:tc>
          <w:tcPr>
            <w:tcW w:w="1001" w:type="dxa"/>
            <w:tcBorders>
              <w:top w:val="single" w:sz="4" w:space="0" w:color="auto"/>
              <w:bottom w:val="single" w:sz="4" w:space="0" w:color="auto"/>
              <w:right w:val="single" w:sz="4" w:space="0" w:color="auto"/>
            </w:tcBorders>
          </w:tcPr>
          <w:p w14:paraId="09200548" w14:textId="77777777" w:rsidR="00E74D2A" w:rsidRPr="00FD6F10" w:rsidRDefault="00E74D2A" w:rsidP="007C61C4">
            <w:pPr>
              <w:pStyle w:val="tableentry"/>
            </w:pPr>
            <w:r>
              <w:t>sceneIDs</w:t>
            </w:r>
          </w:p>
        </w:tc>
        <w:tc>
          <w:tcPr>
            <w:tcW w:w="1091" w:type="dxa"/>
            <w:tcBorders>
              <w:top w:val="single" w:sz="4" w:space="0" w:color="auto"/>
              <w:left w:val="single" w:sz="4" w:space="0" w:color="auto"/>
              <w:bottom w:val="single" w:sz="4" w:space="0" w:color="auto"/>
              <w:right w:val="single" w:sz="4" w:space="0" w:color="auto"/>
            </w:tcBorders>
          </w:tcPr>
          <w:p w14:paraId="2C77492A" w14:textId="77777777" w:rsidR="00E74D2A" w:rsidRPr="00FD6F10" w:rsidRDefault="00E74D2A" w:rsidP="007C61C4">
            <w:pPr>
              <w:pStyle w:val="tableentry"/>
            </w:pPr>
            <w:r>
              <w:t>as</w:t>
            </w:r>
          </w:p>
        </w:tc>
        <w:tc>
          <w:tcPr>
            <w:tcW w:w="1141" w:type="dxa"/>
            <w:tcBorders>
              <w:top w:val="single" w:sz="4" w:space="0" w:color="auto"/>
              <w:left w:val="single" w:sz="4" w:space="0" w:color="auto"/>
              <w:bottom w:val="single" w:sz="4" w:space="0" w:color="auto"/>
            </w:tcBorders>
          </w:tcPr>
          <w:p w14:paraId="773E97F6" w14:textId="77777777" w:rsidR="00E74D2A" w:rsidRPr="00FD6F10" w:rsidRDefault="00E74D2A" w:rsidP="007C61C4">
            <w:pPr>
              <w:pStyle w:val="tableentry"/>
            </w:pPr>
            <w:r>
              <w:t>Yes</w:t>
            </w:r>
          </w:p>
        </w:tc>
        <w:tc>
          <w:tcPr>
            <w:tcW w:w="1342" w:type="dxa"/>
          </w:tcPr>
          <w:p w14:paraId="3758B20D" w14:textId="77777777" w:rsidR="00E74D2A" w:rsidRDefault="00E74D2A" w:rsidP="007C61C4">
            <w:pPr>
              <w:pStyle w:val="tableentry"/>
            </w:pPr>
            <w:r>
              <w:t>Yes</w:t>
            </w:r>
          </w:p>
        </w:tc>
        <w:tc>
          <w:tcPr>
            <w:tcW w:w="1673" w:type="dxa"/>
          </w:tcPr>
          <w:p w14:paraId="60B375F6" w14:textId="3CD46D10" w:rsidR="00E74D2A" w:rsidRDefault="00E74D2A" w:rsidP="007C61C4">
            <w:pPr>
              <w:pStyle w:val="tableentry"/>
            </w:pPr>
            <w:r>
              <w:t xml:space="preserve">Notify listener that a </w:t>
            </w:r>
            <w:r w:rsidR="00F502D2">
              <w:t xml:space="preserve">master </w:t>
            </w:r>
            <w:r>
              <w:t>scenes name has changed.</w:t>
            </w:r>
          </w:p>
        </w:tc>
      </w:tr>
      <w:tr w:rsidR="00E74D2A" w14:paraId="101AA69B" w14:textId="77777777" w:rsidTr="007C61C4">
        <w:trPr>
          <w:trHeight w:val="908"/>
        </w:trPr>
        <w:tc>
          <w:tcPr>
            <w:tcW w:w="2662" w:type="dxa"/>
          </w:tcPr>
          <w:p w14:paraId="1481A4D0" w14:textId="23EF9535" w:rsidR="00E74D2A" w:rsidRDefault="00F502D2" w:rsidP="007C61C4">
            <w:pPr>
              <w:pStyle w:val="tableentry"/>
            </w:pPr>
            <w:r>
              <w:lastRenderedPageBreak/>
              <w:t>Master</w:t>
            </w:r>
            <w:r w:rsidR="00E74D2A">
              <w:t>ScenesCreated</w:t>
            </w:r>
          </w:p>
        </w:tc>
        <w:tc>
          <w:tcPr>
            <w:tcW w:w="1001" w:type="dxa"/>
            <w:tcBorders>
              <w:top w:val="single" w:sz="4" w:space="0" w:color="auto"/>
              <w:bottom w:val="single" w:sz="4" w:space="0" w:color="auto"/>
              <w:right w:val="single" w:sz="4" w:space="0" w:color="auto"/>
            </w:tcBorders>
          </w:tcPr>
          <w:p w14:paraId="4C9C8ACA" w14:textId="77777777" w:rsidR="00E74D2A" w:rsidRDefault="00E74D2A" w:rsidP="007C61C4">
            <w:pPr>
              <w:pStyle w:val="tableentry"/>
            </w:pPr>
            <w:r>
              <w:t>sceneIDs</w:t>
            </w:r>
          </w:p>
        </w:tc>
        <w:tc>
          <w:tcPr>
            <w:tcW w:w="1091" w:type="dxa"/>
            <w:tcBorders>
              <w:top w:val="single" w:sz="4" w:space="0" w:color="auto"/>
              <w:left w:val="single" w:sz="4" w:space="0" w:color="auto"/>
              <w:bottom w:val="single" w:sz="4" w:space="0" w:color="auto"/>
              <w:right w:val="single" w:sz="4" w:space="0" w:color="auto"/>
            </w:tcBorders>
          </w:tcPr>
          <w:p w14:paraId="2C854F4F" w14:textId="77777777" w:rsidR="00E74D2A" w:rsidRDefault="00E74D2A" w:rsidP="007C61C4">
            <w:pPr>
              <w:pStyle w:val="tableentry"/>
            </w:pPr>
            <w:r>
              <w:t>as</w:t>
            </w:r>
          </w:p>
        </w:tc>
        <w:tc>
          <w:tcPr>
            <w:tcW w:w="1141" w:type="dxa"/>
            <w:tcBorders>
              <w:top w:val="single" w:sz="4" w:space="0" w:color="auto"/>
              <w:left w:val="single" w:sz="4" w:space="0" w:color="auto"/>
              <w:bottom w:val="single" w:sz="4" w:space="0" w:color="auto"/>
            </w:tcBorders>
          </w:tcPr>
          <w:p w14:paraId="11406112" w14:textId="77777777" w:rsidR="00E74D2A" w:rsidRDefault="00E74D2A" w:rsidP="007C61C4">
            <w:pPr>
              <w:pStyle w:val="tableentry"/>
            </w:pPr>
            <w:r>
              <w:t>Yes</w:t>
            </w:r>
          </w:p>
        </w:tc>
        <w:tc>
          <w:tcPr>
            <w:tcW w:w="1342" w:type="dxa"/>
          </w:tcPr>
          <w:p w14:paraId="6DD89B12" w14:textId="77777777" w:rsidR="00E74D2A" w:rsidRDefault="00E74D2A" w:rsidP="007C61C4">
            <w:pPr>
              <w:pStyle w:val="tableentry"/>
            </w:pPr>
            <w:r>
              <w:t>Yes</w:t>
            </w:r>
          </w:p>
        </w:tc>
        <w:tc>
          <w:tcPr>
            <w:tcW w:w="1673" w:type="dxa"/>
          </w:tcPr>
          <w:p w14:paraId="29C1EFD6" w14:textId="00BD6E0E" w:rsidR="00E74D2A" w:rsidRDefault="00E74D2A" w:rsidP="007C61C4">
            <w:pPr>
              <w:pStyle w:val="tableentry"/>
            </w:pPr>
            <w:r>
              <w:t xml:space="preserve">Notify listener that a new </w:t>
            </w:r>
            <w:r w:rsidR="00F502D2">
              <w:t xml:space="preserve">master </w:t>
            </w:r>
            <w:r>
              <w:t>scene has been created.</w:t>
            </w:r>
          </w:p>
        </w:tc>
      </w:tr>
      <w:tr w:rsidR="00E74D2A" w14:paraId="2F200D21" w14:textId="77777777" w:rsidTr="007C61C4">
        <w:trPr>
          <w:trHeight w:val="908"/>
        </w:trPr>
        <w:tc>
          <w:tcPr>
            <w:tcW w:w="2662" w:type="dxa"/>
          </w:tcPr>
          <w:p w14:paraId="6976552F" w14:textId="393BD64A" w:rsidR="00E74D2A" w:rsidRDefault="00F502D2" w:rsidP="007C61C4">
            <w:pPr>
              <w:pStyle w:val="tableentry"/>
            </w:pPr>
            <w:r>
              <w:t>Master</w:t>
            </w:r>
            <w:r w:rsidR="00E74D2A">
              <w:t>ScenesUpdated</w:t>
            </w:r>
          </w:p>
        </w:tc>
        <w:tc>
          <w:tcPr>
            <w:tcW w:w="1001" w:type="dxa"/>
            <w:tcBorders>
              <w:top w:val="single" w:sz="4" w:space="0" w:color="auto"/>
              <w:bottom w:val="single" w:sz="4" w:space="0" w:color="auto"/>
              <w:right w:val="single" w:sz="4" w:space="0" w:color="auto"/>
            </w:tcBorders>
          </w:tcPr>
          <w:p w14:paraId="7BAED3D9" w14:textId="77777777" w:rsidR="00E74D2A" w:rsidRDefault="00E74D2A" w:rsidP="007C61C4">
            <w:pPr>
              <w:pStyle w:val="tableentry"/>
            </w:pPr>
            <w:r>
              <w:t>sceneIDs</w:t>
            </w:r>
          </w:p>
        </w:tc>
        <w:tc>
          <w:tcPr>
            <w:tcW w:w="1091" w:type="dxa"/>
            <w:tcBorders>
              <w:top w:val="single" w:sz="4" w:space="0" w:color="auto"/>
              <w:left w:val="single" w:sz="4" w:space="0" w:color="auto"/>
              <w:bottom w:val="single" w:sz="4" w:space="0" w:color="auto"/>
              <w:right w:val="single" w:sz="4" w:space="0" w:color="auto"/>
            </w:tcBorders>
          </w:tcPr>
          <w:p w14:paraId="7D021B9F" w14:textId="77777777" w:rsidR="00E74D2A" w:rsidRDefault="00E74D2A" w:rsidP="007C61C4">
            <w:pPr>
              <w:pStyle w:val="tableentry"/>
            </w:pPr>
            <w:r>
              <w:t>as</w:t>
            </w:r>
          </w:p>
        </w:tc>
        <w:tc>
          <w:tcPr>
            <w:tcW w:w="1141" w:type="dxa"/>
            <w:tcBorders>
              <w:top w:val="single" w:sz="4" w:space="0" w:color="auto"/>
              <w:left w:val="single" w:sz="4" w:space="0" w:color="auto"/>
              <w:bottom w:val="single" w:sz="4" w:space="0" w:color="auto"/>
            </w:tcBorders>
          </w:tcPr>
          <w:p w14:paraId="54EAA343" w14:textId="77777777" w:rsidR="00E74D2A" w:rsidRDefault="00E74D2A" w:rsidP="007C61C4">
            <w:pPr>
              <w:pStyle w:val="tableentry"/>
            </w:pPr>
            <w:r>
              <w:t>Yes</w:t>
            </w:r>
          </w:p>
        </w:tc>
        <w:tc>
          <w:tcPr>
            <w:tcW w:w="1342" w:type="dxa"/>
          </w:tcPr>
          <w:p w14:paraId="48862EF6" w14:textId="77777777" w:rsidR="00E74D2A" w:rsidRDefault="00E74D2A" w:rsidP="007C61C4">
            <w:pPr>
              <w:pStyle w:val="tableentry"/>
            </w:pPr>
            <w:r>
              <w:t>Yes</w:t>
            </w:r>
          </w:p>
        </w:tc>
        <w:tc>
          <w:tcPr>
            <w:tcW w:w="1673" w:type="dxa"/>
          </w:tcPr>
          <w:p w14:paraId="5EC4633D" w14:textId="21BC0B7F" w:rsidR="00E74D2A" w:rsidRDefault="00E74D2A" w:rsidP="007C61C4">
            <w:pPr>
              <w:pStyle w:val="tableentry"/>
            </w:pPr>
            <w:r>
              <w:t xml:space="preserve">Notify listener that a </w:t>
            </w:r>
            <w:r w:rsidR="00F502D2">
              <w:t xml:space="preserve">master </w:t>
            </w:r>
            <w:r>
              <w:t>scene has been updated.</w:t>
            </w:r>
          </w:p>
        </w:tc>
      </w:tr>
      <w:tr w:rsidR="00E74D2A" w14:paraId="07D4AF09" w14:textId="77777777" w:rsidTr="007C61C4">
        <w:trPr>
          <w:trHeight w:val="908"/>
        </w:trPr>
        <w:tc>
          <w:tcPr>
            <w:tcW w:w="2662" w:type="dxa"/>
          </w:tcPr>
          <w:p w14:paraId="7BA46907" w14:textId="4798AC06" w:rsidR="00E74D2A" w:rsidRDefault="00F502D2" w:rsidP="007C61C4">
            <w:pPr>
              <w:pStyle w:val="tableentry"/>
            </w:pPr>
            <w:r>
              <w:t>Master</w:t>
            </w:r>
            <w:r w:rsidR="00E74D2A">
              <w:t>ScenesDeleted</w:t>
            </w:r>
          </w:p>
        </w:tc>
        <w:tc>
          <w:tcPr>
            <w:tcW w:w="1001" w:type="dxa"/>
            <w:tcBorders>
              <w:top w:val="single" w:sz="4" w:space="0" w:color="auto"/>
              <w:bottom w:val="single" w:sz="4" w:space="0" w:color="auto"/>
              <w:right w:val="single" w:sz="4" w:space="0" w:color="auto"/>
            </w:tcBorders>
          </w:tcPr>
          <w:p w14:paraId="6D5E1AAA" w14:textId="77777777" w:rsidR="00E74D2A" w:rsidRDefault="00E74D2A" w:rsidP="007C61C4">
            <w:pPr>
              <w:pStyle w:val="tableentry"/>
            </w:pPr>
            <w:r>
              <w:t>sceneIDs</w:t>
            </w:r>
          </w:p>
        </w:tc>
        <w:tc>
          <w:tcPr>
            <w:tcW w:w="1091" w:type="dxa"/>
            <w:tcBorders>
              <w:top w:val="single" w:sz="4" w:space="0" w:color="auto"/>
              <w:left w:val="single" w:sz="4" w:space="0" w:color="auto"/>
              <w:bottom w:val="single" w:sz="4" w:space="0" w:color="auto"/>
              <w:right w:val="single" w:sz="4" w:space="0" w:color="auto"/>
            </w:tcBorders>
          </w:tcPr>
          <w:p w14:paraId="4E31E5F7" w14:textId="77777777" w:rsidR="00E74D2A" w:rsidRDefault="00E74D2A" w:rsidP="007C61C4">
            <w:pPr>
              <w:pStyle w:val="tableentry"/>
            </w:pPr>
            <w:r>
              <w:t>as</w:t>
            </w:r>
          </w:p>
        </w:tc>
        <w:tc>
          <w:tcPr>
            <w:tcW w:w="1141" w:type="dxa"/>
            <w:tcBorders>
              <w:top w:val="single" w:sz="4" w:space="0" w:color="auto"/>
              <w:left w:val="single" w:sz="4" w:space="0" w:color="auto"/>
              <w:bottom w:val="single" w:sz="4" w:space="0" w:color="auto"/>
            </w:tcBorders>
          </w:tcPr>
          <w:p w14:paraId="6B501875" w14:textId="77777777" w:rsidR="00E74D2A" w:rsidRDefault="00E74D2A" w:rsidP="007C61C4">
            <w:pPr>
              <w:pStyle w:val="tableentry"/>
            </w:pPr>
            <w:r>
              <w:t>Yes</w:t>
            </w:r>
          </w:p>
        </w:tc>
        <w:tc>
          <w:tcPr>
            <w:tcW w:w="1342" w:type="dxa"/>
          </w:tcPr>
          <w:p w14:paraId="7AC737A3" w14:textId="77777777" w:rsidR="00E74D2A" w:rsidRDefault="00E74D2A" w:rsidP="007C61C4">
            <w:pPr>
              <w:pStyle w:val="tableentry"/>
            </w:pPr>
            <w:r>
              <w:t>Yes</w:t>
            </w:r>
          </w:p>
        </w:tc>
        <w:tc>
          <w:tcPr>
            <w:tcW w:w="1673" w:type="dxa"/>
          </w:tcPr>
          <w:p w14:paraId="47AE6139" w14:textId="36163252" w:rsidR="00E74D2A" w:rsidRDefault="00E74D2A" w:rsidP="007C61C4">
            <w:pPr>
              <w:pStyle w:val="tableentry"/>
            </w:pPr>
            <w:r>
              <w:t xml:space="preserve">Notify listener that a </w:t>
            </w:r>
            <w:r w:rsidR="00F502D2">
              <w:t xml:space="preserve">master </w:t>
            </w:r>
            <w:r>
              <w:t>scene has been deleted.</w:t>
            </w:r>
          </w:p>
        </w:tc>
      </w:tr>
      <w:tr w:rsidR="00E74D2A" w14:paraId="1541380D" w14:textId="77777777" w:rsidTr="007C61C4">
        <w:trPr>
          <w:trHeight w:val="908"/>
        </w:trPr>
        <w:tc>
          <w:tcPr>
            <w:tcW w:w="2662" w:type="dxa"/>
          </w:tcPr>
          <w:p w14:paraId="054BB242" w14:textId="470C4589" w:rsidR="00E74D2A" w:rsidRDefault="00F502D2" w:rsidP="007C61C4">
            <w:pPr>
              <w:pStyle w:val="tableentry"/>
            </w:pPr>
            <w:r>
              <w:t>Master</w:t>
            </w:r>
            <w:r w:rsidR="00E74D2A">
              <w:t>ScenesApplied</w:t>
            </w:r>
          </w:p>
        </w:tc>
        <w:tc>
          <w:tcPr>
            <w:tcW w:w="1001" w:type="dxa"/>
            <w:tcBorders>
              <w:top w:val="single" w:sz="4" w:space="0" w:color="auto"/>
              <w:right w:val="single" w:sz="4" w:space="0" w:color="auto"/>
            </w:tcBorders>
          </w:tcPr>
          <w:p w14:paraId="4402341D" w14:textId="77777777" w:rsidR="00E74D2A" w:rsidRDefault="00E74D2A" w:rsidP="007C61C4">
            <w:pPr>
              <w:pStyle w:val="tableentry"/>
            </w:pPr>
            <w:r>
              <w:t>sceneIDs</w:t>
            </w:r>
          </w:p>
        </w:tc>
        <w:tc>
          <w:tcPr>
            <w:tcW w:w="1091" w:type="dxa"/>
            <w:tcBorders>
              <w:top w:val="single" w:sz="4" w:space="0" w:color="auto"/>
              <w:left w:val="single" w:sz="4" w:space="0" w:color="auto"/>
              <w:right w:val="single" w:sz="4" w:space="0" w:color="auto"/>
            </w:tcBorders>
          </w:tcPr>
          <w:p w14:paraId="239627D6" w14:textId="77777777" w:rsidR="00E74D2A" w:rsidRDefault="00E74D2A" w:rsidP="007C61C4">
            <w:pPr>
              <w:pStyle w:val="tableentry"/>
            </w:pPr>
            <w:r>
              <w:t>as</w:t>
            </w:r>
          </w:p>
        </w:tc>
        <w:tc>
          <w:tcPr>
            <w:tcW w:w="1141" w:type="dxa"/>
            <w:tcBorders>
              <w:top w:val="single" w:sz="4" w:space="0" w:color="auto"/>
              <w:left w:val="single" w:sz="4" w:space="0" w:color="auto"/>
            </w:tcBorders>
          </w:tcPr>
          <w:p w14:paraId="5282F46A" w14:textId="77777777" w:rsidR="00E74D2A" w:rsidRDefault="00E74D2A" w:rsidP="007C61C4">
            <w:pPr>
              <w:pStyle w:val="tableentry"/>
            </w:pPr>
            <w:r>
              <w:t>Yes</w:t>
            </w:r>
          </w:p>
        </w:tc>
        <w:tc>
          <w:tcPr>
            <w:tcW w:w="1342" w:type="dxa"/>
          </w:tcPr>
          <w:p w14:paraId="04E75EC7" w14:textId="77777777" w:rsidR="00E74D2A" w:rsidRDefault="00E74D2A" w:rsidP="007C61C4">
            <w:pPr>
              <w:pStyle w:val="tableentry"/>
            </w:pPr>
            <w:r>
              <w:t>Yes</w:t>
            </w:r>
          </w:p>
        </w:tc>
        <w:tc>
          <w:tcPr>
            <w:tcW w:w="1673" w:type="dxa"/>
          </w:tcPr>
          <w:p w14:paraId="3B2BAAB8" w14:textId="6D6AEA9D" w:rsidR="00E74D2A" w:rsidRDefault="00E74D2A" w:rsidP="007C61C4">
            <w:pPr>
              <w:pStyle w:val="tableentry"/>
            </w:pPr>
            <w:r>
              <w:t xml:space="preserve">Notify listener that a </w:t>
            </w:r>
            <w:r w:rsidR="00F502D2">
              <w:t xml:space="preserve">master </w:t>
            </w:r>
            <w:r>
              <w:t>scene has been applied.</w:t>
            </w:r>
          </w:p>
        </w:tc>
      </w:tr>
    </w:tbl>
    <w:p w14:paraId="28CF90C3" w14:textId="6A1DC34A" w:rsidR="008120ED" w:rsidRDefault="008120ED" w:rsidP="00823633">
      <w:pPr>
        <w:pStyle w:val="body"/>
      </w:pPr>
    </w:p>
    <w:p w14:paraId="12D9CF25" w14:textId="77777777" w:rsidR="008120ED" w:rsidRDefault="008120ED">
      <w:pPr>
        <w:spacing w:before="0" w:after="0" w:line="240" w:lineRule="auto"/>
        <w:ind w:left="0"/>
        <w:rPr>
          <w:rFonts w:cs="Arial"/>
          <w:szCs w:val="20"/>
        </w:rPr>
      </w:pPr>
      <w:r>
        <w:br w:type="page"/>
      </w:r>
    </w:p>
    <w:p w14:paraId="1D829B4B" w14:textId="157A3E49" w:rsidR="00B84412" w:rsidRDefault="00B84412" w:rsidP="00B84412">
      <w:pPr>
        <w:pStyle w:val="Heading1"/>
      </w:pPr>
      <w:bookmarkStart w:id="105" w:name="_Toc408387059"/>
      <w:r>
        <w:lastRenderedPageBreak/>
        <w:t>Leader Election and State Sync Interface</w:t>
      </w:r>
      <w:bookmarkEnd w:id="105"/>
    </w:p>
    <w:p w14:paraId="368C3E00" w14:textId="77777777" w:rsidR="00B84412" w:rsidRDefault="00B84412" w:rsidP="00B84412">
      <w:pPr>
        <w:pStyle w:val="Heading2"/>
      </w:pPr>
      <w:bookmarkStart w:id="106" w:name="_Toc408387060"/>
      <w:r>
        <w:t>Interface name</w:t>
      </w:r>
      <w:bookmarkEnd w:id="106"/>
    </w:p>
    <w:tbl>
      <w:tblPr>
        <w:tblStyle w:val="Tablegeneric"/>
        <w:tblW w:w="8935" w:type="dxa"/>
        <w:tblInd w:w="655" w:type="dxa"/>
        <w:tblLook w:val="04A0" w:firstRow="1" w:lastRow="0" w:firstColumn="1" w:lastColumn="0" w:noHBand="0" w:noVBand="1"/>
      </w:tblPr>
      <w:tblGrid>
        <w:gridCol w:w="3550"/>
        <w:gridCol w:w="891"/>
        <w:gridCol w:w="941"/>
        <w:gridCol w:w="3553"/>
      </w:tblGrid>
      <w:tr w:rsidR="00B84412" w14:paraId="238FAC4C" w14:textId="77777777" w:rsidTr="00B84412">
        <w:trPr>
          <w:cnfStyle w:val="100000000000" w:firstRow="1" w:lastRow="0" w:firstColumn="0" w:lastColumn="0" w:oddVBand="0" w:evenVBand="0" w:oddHBand="0" w:evenHBand="0" w:firstRowFirstColumn="0" w:firstRowLastColumn="0" w:lastRowFirstColumn="0" w:lastRowLastColumn="0"/>
        </w:trPr>
        <w:tc>
          <w:tcPr>
            <w:tcW w:w="3576" w:type="dxa"/>
          </w:tcPr>
          <w:p w14:paraId="3D3350DB" w14:textId="77777777" w:rsidR="00B84412" w:rsidRDefault="00B84412" w:rsidP="007C61C4">
            <w:pPr>
              <w:pStyle w:val="tableheading"/>
            </w:pPr>
            <w:r>
              <w:t>Interface name</w:t>
            </w:r>
          </w:p>
        </w:tc>
        <w:tc>
          <w:tcPr>
            <w:tcW w:w="887" w:type="dxa"/>
          </w:tcPr>
          <w:p w14:paraId="74B1A6A4" w14:textId="77777777" w:rsidR="00B84412" w:rsidRDefault="00B84412" w:rsidP="007C61C4">
            <w:pPr>
              <w:pStyle w:val="tableheading"/>
            </w:pPr>
            <w:r>
              <w:t>Version</w:t>
            </w:r>
          </w:p>
        </w:tc>
        <w:tc>
          <w:tcPr>
            <w:tcW w:w="937" w:type="dxa"/>
          </w:tcPr>
          <w:p w14:paraId="5E52CD8C" w14:textId="77777777" w:rsidR="00B84412" w:rsidRDefault="00B84412" w:rsidP="007C61C4">
            <w:pPr>
              <w:pStyle w:val="tableheading"/>
            </w:pPr>
            <w:r>
              <w:t>Secured</w:t>
            </w:r>
          </w:p>
        </w:tc>
        <w:tc>
          <w:tcPr>
            <w:tcW w:w="3535" w:type="dxa"/>
          </w:tcPr>
          <w:p w14:paraId="29A46A53" w14:textId="77777777" w:rsidR="00B84412" w:rsidRDefault="00B84412" w:rsidP="007C61C4">
            <w:pPr>
              <w:pStyle w:val="tableheading"/>
            </w:pPr>
            <w:r>
              <w:t>Object path</w:t>
            </w:r>
          </w:p>
        </w:tc>
      </w:tr>
      <w:tr w:rsidR="00B84412" w14:paraId="66F5C9BA" w14:textId="77777777" w:rsidTr="00B84412">
        <w:tc>
          <w:tcPr>
            <w:tcW w:w="3576" w:type="dxa"/>
          </w:tcPr>
          <w:p w14:paraId="59D1B7A6" w14:textId="2CC2A47E" w:rsidR="00B84412" w:rsidRDefault="00B84412" w:rsidP="007C61C4">
            <w:pPr>
              <w:pStyle w:val="tableentry"/>
            </w:pPr>
            <w:r w:rsidRPr="00B84412">
              <w:t>org.allseen.LeaderElectionAndStateSync</w:t>
            </w:r>
          </w:p>
        </w:tc>
        <w:tc>
          <w:tcPr>
            <w:tcW w:w="887" w:type="dxa"/>
          </w:tcPr>
          <w:p w14:paraId="5D7F458D" w14:textId="77777777" w:rsidR="00B84412" w:rsidRDefault="00B84412" w:rsidP="007C61C4">
            <w:pPr>
              <w:pStyle w:val="tableentry"/>
            </w:pPr>
            <w:r>
              <w:t>1</w:t>
            </w:r>
          </w:p>
        </w:tc>
        <w:tc>
          <w:tcPr>
            <w:tcW w:w="937" w:type="dxa"/>
          </w:tcPr>
          <w:p w14:paraId="769C21CA" w14:textId="77777777" w:rsidR="00B84412" w:rsidRDefault="00B84412" w:rsidP="007C61C4">
            <w:pPr>
              <w:pStyle w:val="tableentry"/>
            </w:pPr>
            <w:r>
              <w:t>no</w:t>
            </w:r>
          </w:p>
        </w:tc>
        <w:tc>
          <w:tcPr>
            <w:tcW w:w="3535" w:type="dxa"/>
          </w:tcPr>
          <w:p w14:paraId="5EC92DFA" w14:textId="660CFC85" w:rsidR="00B84412" w:rsidRDefault="00B84412" w:rsidP="007C61C4">
            <w:pPr>
              <w:pStyle w:val="tableentry"/>
            </w:pPr>
            <w:r w:rsidRPr="00B84412">
              <w:t>/org/allseen/LeaderElectionAndStateSync</w:t>
            </w:r>
          </w:p>
        </w:tc>
      </w:tr>
    </w:tbl>
    <w:p w14:paraId="7E48D2B6" w14:textId="77777777" w:rsidR="00B84412" w:rsidRDefault="00B84412" w:rsidP="00B84412">
      <w:pPr>
        <w:pStyle w:val="Heading2"/>
      </w:pPr>
      <w:bookmarkStart w:id="107" w:name="_Toc408387061"/>
      <w:r>
        <w:t>Properties</w:t>
      </w:r>
      <w:bookmarkEnd w:id="107"/>
    </w:p>
    <w:tbl>
      <w:tblPr>
        <w:tblStyle w:val="Tablegeneric"/>
        <w:tblW w:w="8640" w:type="dxa"/>
        <w:tblInd w:w="835" w:type="dxa"/>
        <w:tblLook w:val="04A0" w:firstRow="1" w:lastRow="0" w:firstColumn="1" w:lastColumn="0" w:noHBand="0" w:noVBand="1"/>
      </w:tblPr>
      <w:tblGrid>
        <w:gridCol w:w="2159"/>
        <w:gridCol w:w="1061"/>
        <w:gridCol w:w="1651"/>
        <w:gridCol w:w="1041"/>
        <w:gridCol w:w="2728"/>
      </w:tblGrid>
      <w:tr w:rsidR="00B84412" w14:paraId="05CB119A" w14:textId="77777777" w:rsidTr="007C61C4">
        <w:trPr>
          <w:cnfStyle w:val="100000000000" w:firstRow="1" w:lastRow="0" w:firstColumn="0" w:lastColumn="0" w:oddVBand="0" w:evenVBand="0" w:oddHBand="0" w:evenHBand="0" w:firstRowFirstColumn="0" w:firstRowLastColumn="0" w:lastRowFirstColumn="0" w:lastRowLastColumn="0"/>
        </w:trPr>
        <w:tc>
          <w:tcPr>
            <w:tcW w:w="2159" w:type="dxa"/>
          </w:tcPr>
          <w:p w14:paraId="4AC890C5" w14:textId="77777777" w:rsidR="00B84412" w:rsidRDefault="00B84412" w:rsidP="007C61C4">
            <w:pPr>
              <w:pStyle w:val="tableheading"/>
            </w:pPr>
            <w:r>
              <w:t>Property name</w:t>
            </w:r>
          </w:p>
        </w:tc>
        <w:tc>
          <w:tcPr>
            <w:tcW w:w="1061" w:type="dxa"/>
          </w:tcPr>
          <w:p w14:paraId="0B66AAC3" w14:textId="77777777" w:rsidR="00B84412" w:rsidRDefault="00B84412" w:rsidP="007C61C4">
            <w:pPr>
              <w:pStyle w:val="tableheading"/>
            </w:pPr>
            <w:r>
              <w:t>Signature</w:t>
            </w:r>
          </w:p>
        </w:tc>
        <w:tc>
          <w:tcPr>
            <w:tcW w:w="1651" w:type="dxa"/>
          </w:tcPr>
          <w:p w14:paraId="7CB1C278" w14:textId="77777777" w:rsidR="00B84412" w:rsidRDefault="00B84412" w:rsidP="007C61C4">
            <w:pPr>
              <w:pStyle w:val="tableheading"/>
            </w:pPr>
            <w:r>
              <w:t>List of Values</w:t>
            </w:r>
          </w:p>
        </w:tc>
        <w:tc>
          <w:tcPr>
            <w:tcW w:w="1041" w:type="dxa"/>
          </w:tcPr>
          <w:p w14:paraId="4A7E684F" w14:textId="77777777" w:rsidR="00B84412" w:rsidRDefault="00B84412" w:rsidP="007C61C4">
            <w:pPr>
              <w:pStyle w:val="tableheading"/>
            </w:pPr>
            <w:r>
              <w:t>Writable</w:t>
            </w:r>
          </w:p>
        </w:tc>
        <w:tc>
          <w:tcPr>
            <w:tcW w:w="2728" w:type="dxa"/>
          </w:tcPr>
          <w:p w14:paraId="6E747C22" w14:textId="77777777" w:rsidR="00B84412" w:rsidRDefault="00B84412" w:rsidP="007C61C4">
            <w:pPr>
              <w:pStyle w:val="tableheading"/>
            </w:pPr>
            <w:r>
              <w:t>Description</w:t>
            </w:r>
          </w:p>
        </w:tc>
      </w:tr>
      <w:tr w:rsidR="00B84412" w14:paraId="4BB402BD" w14:textId="77777777" w:rsidTr="007C61C4">
        <w:tc>
          <w:tcPr>
            <w:tcW w:w="2159" w:type="dxa"/>
          </w:tcPr>
          <w:p w14:paraId="5A6EEE20" w14:textId="77777777" w:rsidR="00B84412" w:rsidRDefault="00B84412" w:rsidP="007C61C4">
            <w:pPr>
              <w:pStyle w:val="tableentry"/>
            </w:pPr>
            <w:r>
              <w:t>Version</w:t>
            </w:r>
          </w:p>
        </w:tc>
        <w:tc>
          <w:tcPr>
            <w:tcW w:w="1061" w:type="dxa"/>
          </w:tcPr>
          <w:p w14:paraId="6CB22FC4" w14:textId="77777777" w:rsidR="00B84412" w:rsidRDefault="00B84412" w:rsidP="007C61C4">
            <w:pPr>
              <w:pStyle w:val="tableentry"/>
            </w:pPr>
            <w:r>
              <w:t>u</w:t>
            </w:r>
          </w:p>
        </w:tc>
        <w:tc>
          <w:tcPr>
            <w:tcW w:w="1651" w:type="dxa"/>
          </w:tcPr>
          <w:p w14:paraId="0ADF72DC" w14:textId="77777777" w:rsidR="00B84412" w:rsidRDefault="00B84412" w:rsidP="007C61C4">
            <w:pPr>
              <w:pStyle w:val="tableentry"/>
            </w:pPr>
            <w:r>
              <w:t>Positive integers</w:t>
            </w:r>
          </w:p>
        </w:tc>
        <w:tc>
          <w:tcPr>
            <w:tcW w:w="1041" w:type="dxa"/>
          </w:tcPr>
          <w:p w14:paraId="394610C1" w14:textId="77777777" w:rsidR="00B84412" w:rsidRDefault="00B84412" w:rsidP="007C61C4">
            <w:pPr>
              <w:pStyle w:val="tableentry"/>
            </w:pPr>
            <w:r>
              <w:t>No</w:t>
            </w:r>
          </w:p>
        </w:tc>
        <w:tc>
          <w:tcPr>
            <w:tcW w:w="2728" w:type="dxa"/>
          </w:tcPr>
          <w:p w14:paraId="4FFD83BE" w14:textId="77777777" w:rsidR="00B84412" w:rsidRDefault="00B84412" w:rsidP="007C61C4">
            <w:pPr>
              <w:pStyle w:val="tableentry"/>
            </w:pPr>
            <w:r>
              <w:t>Interface version number</w:t>
            </w:r>
          </w:p>
        </w:tc>
      </w:tr>
    </w:tbl>
    <w:p w14:paraId="53D9EA05" w14:textId="77777777" w:rsidR="00B84412" w:rsidRDefault="00B84412" w:rsidP="00B84412">
      <w:pPr>
        <w:pStyle w:val="Heading2"/>
      </w:pPr>
      <w:bookmarkStart w:id="108" w:name="_Toc408387062"/>
      <w:r>
        <w:t>Methods</w:t>
      </w:r>
      <w:bookmarkEnd w:id="108"/>
    </w:p>
    <w:p w14:paraId="69F3A817" w14:textId="191CFA08" w:rsidR="00B84412" w:rsidRDefault="00B84412" w:rsidP="00B84412">
      <w:pPr>
        <w:pStyle w:val="Heading3"/>
      </w:pPr>
      <w:bookmarkStart w:id="109" w:name="_Toc408387063"/>
      <w:r w:rsidRPr="00B84412">
        <w:t>GetChecksumAndModificationTimestamp</w:t>
      </w:r>
      <w:bookmarkEnd w:id="109"/>
    </w:p>
    <w:p w14:paraId="4384783C" w14:textId="77777777" w:rsidR="00B84412" w:rsidRDefault="00B84412" w:rsidP="00B84412">
      <w:pPr>
        <w:pStyle w:val="body"/>
        <w:rPr>
          <w:b/>
        </w:rPr>
      </w:pPr>
      <w:r>
        <w:rPr>
          <w:b/>
        </w:rPr>
        <w:t>Inputs</w:t>
      </w:r>
    </w:p>
    <w:p w14:paraId="4C0575A1" w14:textId="77777777" w:rsidR="00B84412" w:rsidRPr="00DD071B" w:rsidRDefault="00B84412" w:rsidP="00B84412">
      <w:pPr>
        <w:pStyle w:val="body"/>
      </w:pPr>
      <w:r>
        <w:t>None.</w:t>
      </w:r>
    </w:p>
    <w:p w14:paraId="087E878B" w14:textId="77777777" w:rsidR="00B84412" w:rsidRDefault="00B84412" w:rsidP="00B84412">
      <w:pPr>
        <w:pStyle w:val="body"/>
        <w:rPr>
          <w:b/>
        </w:rPr>
      </w:pPr>
      <w:r>
        <w:rPr>
          <w:b/>
        </w:rPr>
        <w:t>Outputs</w:t>
      </w:r>
    </w:p>
    <w:tbl>
      <w:tblPr>
        <w:tblStyle w:val="Tablegeneric"/>
        <w:tblW w:w="8606" w:type="dxa"/>
        <w:tblInd w:w="835" w:type="dxa"/>
        <w:tblLook w:val="04A0" w:firstRow="1" w:lastRow="0" w:firstColumn="1" w:lastColumn="0" w:noHBand="0" w:noVBand="1"/>
      </w:tblPr>
      <w:tblGrid>
        <w:gridCol w:w="2904"/>
        <w:gridCol w:w="1141"/>
        <w:gridCol w:w="1635"/>
        <w:gridCol w:w="2926"/>
      </w:tblGrid>
      <w:tr w:rsidR="00B84412" w14:paraId="5D3A6B85" w14:textId="77777777" w:rsidTr="007C61C4">
        <w:trPr>
          <w:cnfStyle w:val="100000000000" w:firstRow="1" w:lastRow="0" w:firstColumn="0" w:lastColumn="0" w:oddVBand="0" w:evenVBand="0" w:oddHBand="0" w:evenHBand="0" w:firstRowFirstColumn="0" w:firstRowLastColumn="0" w:lastRowFirstColumn="0" w:lastRowLastColumn="0"/>
        </w:trPr>
        <w:tc>
          <w:tcPr>
            <w:tcW w:w="2922" w:type="dxa"/>
          </w:tcPr>
          <w:p w14:paraId="7922A21B" w14:textId="77777777" w:rsidR="00B84412" w:rsidRDefault="00B84412" w:rsidP="007C61C4">
            <w:pPr>
              <w:pStyle w:val="tableheading"/>
            </w:pPr>
            <w:r>
              <w:t>Parameter name</w:t>
            </w:r>
          </w:p>
        </w:tc>
        <w:tc>
          <w:tcPr>
            <w:tcW w:w="1061" w:type="dxa"/>
          </w:tcPr>
          <w:p w14:paraId="40B1D201" w14:textId="77777777" w:rsidR="00B84412" w:rsidRDefault="00B84412" w:rsidP="007C61C4">
            <w:pPr>
              <w:pStyle w:val="tableheading"/>
            </w:pPr>
            <w:r>
              <w:t>Mandatory</w:t>
            </w:r>
          </w:p>
        </w:tc>
        <w:tc>
          <w:tcPr>
            <w:tcW w:w="1651" w:type="dxa"/>
          </w:tcPr>
          <w:p w14:paraId="00D2554C" w14:textId="77777777" w:rsidR="00B84412" w:rsidRDefault="00B84412" w:rsidP="007C61C4">
            <w:pPr>
              <w:pStyle w:val="tableheading"/>
            </w:pPr>
            <w:r>
              <w:t>Return signature</w:t>
            </w:r>
          </w:p>
        </w:tc>
        <w:tc>
          <w:tcPr>
            <w:tcW w:w="2972" w:type="dxa"/>
          </w:tcPr>
          <w:p w14:paraId="201EEB6D" w14:textId="77777777" w:rsidR="00B84412" w:rsidRDefault="00B84412" w:rsidP="007C61C4">
            <w:pPr>
              <w:pStyle w:val="tableheading"/>
            </w:pPr>
            <w:r>
              <w:t>Description</w:t>
            </w:r>
          </w:p>
        </w:tc>
      </w:tr>
      <w:tr w:rsidR="00B84412" w14:paraId="5AF42333" w14:textId="77777777" w:rsidTr="007C61C4">
        <w:tc>
          <w:tcPr>
            <w:tcW w:w="2922" w:type="dxa"/>
          </w:tcPr>
          <w:p w14:paraId="253BB821" w14:textId="2E99E168" w:rsidR="00B84412" w:rsidRDefault="00B84412" w:rsidP="007C61C4">
            <w:pPr>
              <w:pStyle w:val="tableentry"/>
            </w:pPr>
            <w:r w:rsidRPr="00B84412">
              <w:t>checksumAndTimestamp</w:t>
            </w:r>
          </w:p>
        </w:tc>
        <w:tc>
          <w:tcPr>
            <w:tcW w:w="1061" w:type="dxa"/>
          </w:tcPr>
          <w:p w14:paraId="7F138DDF" w14:textId="77777777" w:rsidR="00B84412" w:rsidRDefault="00B84412" w:rsidP="007C61C4">
            <w:pPr>
              <w:pStyle w:val="tableentry"/>
            </w:pPr>
            <w:r>
              <w:t>Yes</w:t>
            </w:r>
          </w:p>
        </w:tc>
        <w:tc>
          <w:tcPr>
            <w:tcW w:w="1651" w:type="dxa"/>
          </w:tcPr>
          <w:p w14:paraId="2C369395" w14:textId="7CDF6A18" w:rsidR="00B84412" w:rsidRDefault="00B84412" w:rsidP="007C61C4">
            <w:pPr>
              <w:pStyle w:val="tableentry"/>
            </w:pPr>
            <w:r w:rsidRPr="00B84412">
              <w:t>a(uut)</w:t>
            </w:r>
          </w:p>
        </w:tc>
        <w:tc>
          <w:tcPr>
            <w:tcW w:w="2972" w:type="dxa"/>
          </w:tcPr>
          <w:p w14:paraId="44C88070" w14:textId="528E5004" w:rsidR="00B84412" w:rsidRDefault="00B84412" w:rsidP="007C61C4">
            <w:pPr>
              <w:pStyle w:val="tableentry"/>
            </w:pPr>
            <w:r>
              <w:t>Object containing the checksum and timestamp for every blob.</w:t>
            </w:r>
          </w:p>
        </w:tc>
      </w:tr>
    </w:tbl>
    <w:p w14:paraId="62F7458D" w14:textId="77777777" w:rsidR="00B84412" w:rsidRDefault="00B84412" w:rsidP="00B84412">
      <w:pPr>
        <w:pStyle w:val="body"/>
        <w:rPr>
          <w:b/>
        </w:rPr>
      </w:pPr>
      <w:r>
        <w:rPr>
          <w:b/>
        </w:rPr>
        <w:t>Description</w:t>
      </w:r>
    </w:p>
    <w:p w14:paraId="43340CE3" w14:textId="022716EC" w:rsidR="00B84412" w:rsidRDefault="00B84412" w:rsidP="00B84412">
      <w:pPr>
        <w:pStyle w:val="body"/>
      </w:pPr>
      <w:r>
        <w:t>Get the checksum and timestamp for each blob on the controller.</w:t>
      </w:r>
    </w:p>
    <w:p w14:paraId="332E2A2A" w14:textId="489522FE" w:rsidR="00B84412" w:rsidRDefault="00B84412" w:rsidP="00B84412">
      <w:pPr>
        <w:pStyle w:val="Heading3"/>
      </w:pPr>
      <w:bookmarkStart w:id="110" w:name="_Toc408387064"/>
      <w:r>
        <w:t>GetBlob</w:t>
      </w:r>
      <w:bookmarkEnd w:id="110"/>
    </w:p>
    <w:p w14:paraId="0D145258" w14:textId="77777777" w:rsidR="00B84412" w:rsidRDefault="00B84412" w:rsidP="00B84412">
      <w:pPr>
        <w:pStyle w:val="body"/>
        <w:rPr>
          <w:b/>
        </w:rPr>
      </w:pPr>
      <w:r>
        <w:rPr>
          <w:b/>
        </w:rPr>
        <w:t>Inputs</w:t>
      </w:r>
    </w:p>
    <w:tbl>
      <w:tblPr>
        <w:tblStyle w:val="Tablegeneric"/>
        <w:tblW w:w="8606" w:type="dxa"/>
        <w:tblInd w:w="835" w:type="dxa"/>
        <w:tblLook w:val="04A0" w:firstRow="1" w:lastRow="0" w:firstColumn="1" w:lastColumn="0" w:noHBand="0" w:noVBand="1"/>
      </w:tblPr>
      <w:tblGrid>
        <w:gridCol w:w="2887"/>
        <w:gridCol w:w="1141"/>
        <w:gridCol w:w="1640"/>
        <w:gridCol w:w="2938"/>
      </w:tblGrid>
      <w:tr w:rsidR="00B84412" w14:paraId="0A4D5E12" w14:textId="77777777" w:rsidTr="00B84412">
        <w:trPr>
          <w:cnfStyle w:val="100000000000" w:firstRow="1" w:lastRow="0" w:firstColumn="0" w:lastColumn="0" w:oddVBand="0" w:evenVBand="0" w:oddHBand="0" w:evenHBand="0" w:firstRowFirstColumn="0" w:firstRowLastColumn="0" w:lastRowFirstColumn="0" w:lastRowLastColumn="0"/>
        </w:trPr>
        <w:tc>
          <w:tcPr>
            <w:tcW w:w="2887" w:type="dxa"/>
          </w:tcPr>
          <w:p w14:paraId="5FA7BF93" w14:textId="77777777" w:rsidR="00B84412" w:rsidRDefault="00B84412" w:rsidP="007C61C4">
            <w:pPr>
              <w:pStyle w:val="tableheading"/>
            </w:pPr>
            <w:r>
              <w:t>Parameter name</w:t>
            </w:r>
          </w:p>
        </w:tc>
        <w:tc>
          <w:tcPr>
            <w:tcW w:w="1141" w:type="dxa"/>
          </w:tcPr>
          <w:p w14:paraId="416D60CA" w14:textId="77777777" w:rsidR="00B84412" w:rsidRDefault="00B84412" w:rsidP="007C61C4">
            <w:pPr>
              <w:pStyle w:val="tableheading"/>
            </w:pPr>
            <w:r>
              <w:t>Mandatory</w:t>
            </w:r>
          </w:p>
        </w:tc>
        <w:tc>
          <w:tcPr>
            <w:tcW w:w="1640" w:type="dxa"/>
          </w:tcPr>
          <w:p w14:paraId="1C26FEED" w14:textId="77777777" w:rsidR="00B84412" w:rsidRDefault="00B84412" w:rsidP="007C61C4">
            <w:pPr>
              <w:pStyle w:val="tableheading"/>
            </w:pPr>
            <w:r>
              <w:t>Signature</w:t>
            </w:r>
          </w:p>
        </w:tc>
        <w:tc>
          <w:tcPr>
            <w:tcW w:w="2938" w:type="dxa"/>
          </w:tcPr>
          <w:p w14:paraId="1F0E7FE6" w14:textId="77777777" w:rsidR="00B84412" w:rsidRDefault="00B84412" w:rsidP="007C61C4">
            <w:pPr>
              <w:pStyle w:val="tableheading"/>
            </w:pPr>
            <w:r>
              <w:t>Description</w:t>
            </w:r>
          </w:p>
        </w:tc>
      </w:tr>
      <w:tr w:rsidR="00B84412" w14:paraId="43270064" w14:textId="77777777" w:rsidTr="00B84412">
        <w:tc>
          <w:tcPr>
            <w:tcW w:w="2887" w:type="dxa"/>
          </w:tcPr>
          <w:p w14:paraId="551E7EE7" w14:textId="582C2EEA" w:rsidR="00B84412" w:rsidRDefault="00B84412" w:rsidP="007C61C4">
            <w:pPr>
              <w:pStyle w:val="tableentry"/>
            </w:pPr>
            <w:r w:rsidRPr="00B84412">
              <w:t>blobType</w:t>
            </w:r>
          </w:p>
        </w:tc>
        <w:tc>
          <w:tcPr>
            <w:tcW w:w="1141" w:type="dxa"/>
          </w:tcPr>
          <w:p w14:paraId="0DF73DC3" w14:textId="77777777" w:rsidR="00B84412" w:rsidRDefault="00B84412" w:rsidP="007C61C4">
            <w:pPr>
              <w:pStyle w:val="tableentry"/>
            </w:pPr>
            <w:r>
              <w:t>Yes</w:t>
            </w:r>
          </w:p>
        </w:tc>
        <w:tc>
          <w:tcPr>
            <w:tcW w:w="1640" w:type="dxa"/>
          </w:tcPr>
          <w:p w14:paraId="61090D26" w14:textId="790FCDF5" w:rsidR="00B84412" w:rsidRDefault="00B84412" w:rsidP="007C61C4">
            <w:pPr>
              <w:pStyle w:val="tableentry"/>
            </w:pPr>
            <w:r>
              <w:t>u</w:t>
            </w:r>
          </w:p>
        </w:tc>
        <w:tc>
          <w:tcPr>
            <w:tcW w:w="2938" w:type="dxa"/>
          </w:tcPr>
          <w:p w14:paraId="334A4432" w14:textId="7A738121" w:rsidR="00B84412" w:rsidRDefault="00B84412" w:rsidP="00B84412">
            <w:pPr>
              <w:pStyle w:val="tableentry"/>
            </w:pPr>
            <w:r>
              <w:t>The type of blob to fetch.</w:t>
            </w:r>
          </w:p>
        </w:tc>
      </w:tr>
    </w:tbl>
    <w:p w14:paraId="7758AC66" w14:textId="77777777" w:rsidR="00B84412" w:rsidRDefault="00B84412" w:rsidP="00B84412">
      <w:pPr>
        <w:pStyle w:val="body"/>
        <w:rPr>
          <w:b/>
        </w:rPr>
      </w:pPr>
      <w:r>
        <w:rPr>
          <w:b/>
        </w:rPr>
        <w:t>Outputs</w:t>
      </w:r>
    </w:p>
    <w:tbl>
      <w:tblPr>
        <w:tblStyle w:val="Tablegeneric"/>
        <w:tblW w:w="8606" w:type="dxa"/>
        <w:tblInd w:w="835" w:type="dxa"/>
        <w:tblLook w:val="04A0" w:firstRow="1" w:lastRow="0" w:firstColumn="1" w:lastColumn="0" w:noHBand="0" w:noVBand="1"/>
      </w:tblPr>
      <w:tblGrid>
        <w:gridCol w:w="2888"/>
        <w:gridCol w:w="1141"/>
        <w:gridCol w:w="1639"/>
        <w:gridCol w:w="2938"/>
      </w:tblGrid>
      <w:tr w:rsidR="00B84412" w14:paraId="311AE686" w14:textId="77777777" w:rsidTr="007C61C4">
        <w:trPr>
          <w:cnfStyle w:val="100000000000" w:firstRow="1" w:lastRow="0" w:firstColumn="0" w:lastColumn="0" w:oddVBand="0" w:evenVBand="0" w:oddHBand="0" w:evenHBand="0" w:firstRowFirstColumn="0" w:firstRowLastColumn="0" w:lastRowFirstColumn="0" w:lastRowLastColumn="0"/>
        </w:trPr>
        <w:tc>
          <w:tcPr>
            <w:tcW w:w="2922" w:type="dxa"/>
          </w:tcPr>
          <w:p w14:paraId="1FDAC569" w14:textId="77777777" w:rsidR="00B84412" w:rsidRDefault="00B84412" w:rsidP="007C61C4">
            <w:pPr>
              <w:pStyle w:val="tableheading"/>
            </w:pPr>
            <w:r>
              <w:t>Parameter name</w:t>
            </w:r>
          </w:p>
        </w:tc>
        <w:tc>
          <w:tcPr>
            <w:tcW w:w="1061" w:type="dxa"/>
          </w:tcPr>
          <w:p w14:paraId="26D40677" w14:textId="77777777" w:rsidR="00B84412" w:rsidRDefault="00B84412" w:rsidP="007C61C4">
            <w:pPr>
              <w:pStyle w:val="tableheading"/>
            </w:pPr>
            <w:r>
              <w:t>Mandatory</w:t>
            </w:r>
          </w:p>
        </w:tc>
        <w:tc>
          <w:tcPr>
            <w:tcW w:w="1651" w:type="dxa"/>
          </w:tcPr>
          <w:p w14:paraId="2F08DB59" w14:textId="77777777" w:rsidR="00B84412" w:rsidRDefault="00B84412" w:rsidP="007C61C4">
            <w:pPr>
              <w:pStyle w:val="tableheading"/>
            </w:pPr>
            <w:r>
              <w:t>Return signature</w:t>
            </w:r>
          </w:p>
        </w:tc>
        <w:tc>
          <w:tcPr>
            <w:tcW w:w="2972" w:type="dxa"/>
          </w:tcPr>
          <w:p w14:paraId="01D3B031" w14:textId="77777777" w:rsidR="00B84412" w:rsidRDefault="00B84412" w:rsidP="007C61C4">
            <w:pPr>
              <w:pStyle w:val="tableheading"/>
            </w:pPr>
            <w:r>
              <w:t>Description</w:t>
            </w:r>
          </w:p>
        </w:tc>
      </w:tr>
      <w:tr w:rsidR="00B84412" w14:paraId="0144ECCC" w14:textId="77777777" w:rsidTr="007C61C4">
        <w:tc>
          <w:tcPr>
            <w:tcW w:w="2922" w:type="dxa"/>
          </w:tcPr>
          <w:p w14:paraId="700A684A" w14:textId="04775C64" w:rsidR="00B84412" w:rsidRDefault="00B84412" w:rsidP="007C61C4">
            <w:pPr>
              <w:pStyle w:val="tableentry"/>
            </w:pPr>
            <w:r>
              <w:t>blobType</w:t>
            </w:r>
          </w:p>
        </w:tc>
        <w:tc>
          <w:tcPr>
            <w:tcW w:w="1061" w:type="dxa"/>
          </w:tcPr>
          <w:p w14:paraId="5A4FC5E8" w14:textId="77777777" w:rsidR="00B84412" w:rsidRDefault="00B84412" w:rsidP="007C61C4">
            <w:pPr>
              <w:pStyle w:val="tableentry"/>
            </w:pPr>
            <w:r>
              <w:t>Yes</w:t>
            </w:r>
          </w:p>
        </w:tc>
        <w:tc>
          <w:tcPr>
            <w:tcW w:w="1651" w:type="dxa"/>
          </w:tcPr>
          <w:p w14:paraId="41684C31" w14:textId="77777777" w:rsidR="00B84412" w:rsidRDefault="00B84412" w:rsidP="007C61C4">
            <w:pPr>
              <w:pStyle w:val="tableentry"/>
            </w:pPr>
            <w:r>
              <w:t>u</w:t>
            </w:r>
          </w:p>
        </w:tc>
        <w:tc>
          <w:tcPr>
            <w:tcW w:w="2972" w:type="dxa"/>
          </w:tcPr>
          <w:p w14:paraId="593FD7C1" w14:textId="3C2DC753" w:rsidR="00B84412" w:rsidRDefault="00B84412" w:rsidP="007C61C4">
            <w:pPr>
              <w:pStyle w:val="tableentry"/>
            </w:pPr>
            <w:r>
              <w:t>The type of blob fetched.</w:t>
            </w:r>
          </w:p>
        </w:tc>
      </w:tr>
      <w:tr w:rsidR="00B84412" w14:paraId="105DFB63" w14:textId="77777777" w:rsidTr="007C61C4">
        <w:tc>
          <w:tcPr>
            <w:tcW w:w="2922" w:type="dxa"/>
          </w:tcPr>
          <w:p w14:paraId="4C3CEDE1" w14:textId="3776B892" w:rsidR="00B84412" w:rsidRDefault="00B84412" w:rsidP="007C61C4">
            <w:pPr>
              <w:pStyle w:val="tableentry"/>
            </w:pPr>
            <w:r>
              <w:t>blob</w:t>
            </w:r>
          </w:p>
        </w:tc>
        <w:tc>
          <w:tcPr>
            <w:tcW w:w="1061" w:type="dxa"/>
          </w:tcPr>
          <w:p w14:paraId="587EAB2D" w14:textId="77777777" w:rsidR="00B84412" w:rsidRDefault="00B84412" w:rsidP="007C61C4">
            <w:pPr>
              <w:pStyle w:val="tableentry"/>
            </w:pPr>
            <w:r>
              <w:t>Yes</w:t>
            </w:r>
          </w:p>
        </w:tc>
        <w:tc>
          <w:tcPr>
            <w:tcW w:w="1651" w:type="dxa"/>
          </w:tcPr>
          <w:p w14:paraId="0E79CBDF" w14:textId="77777777" w:rsidR="00B84412" w:rsidRDefault="00B84412" w:rsidP="007C61C4">
            <w:pPr>
              <w:pStyle w:val="tableentry"/>
            </w:pPr>
            <w:r>
              <w:t>s</w:t>
            </w:r>
          </w:p>
        </w:tc>
        <w:tc>
          <w:tcPr>
            <w:tcW w:w="2972" w:type="dxa"/>
          </w:tcPr>
          <w:p w14:paraId="718EDA6A" w14:textId="1557775E" w:rsidR="00B84412" w:rsidRDefault="00B84412" w:rsidP="007C61C4">
            <w:pPr>
              <w:pStyle w:val="tableentry"/>
            </w:pPr>
            <w:r>
              <w:t>The payload of the blob</w:t>
            </w:r>
          </w:p>
        </w:tc>
      </w:tr>
      <w:tr w:rsidR="00B84412" w14:paraId="56B48699" w14:textId="77777777" w:rsidTr="007C61C4">
        <w:tc>
          <w:tcPr>
            <w:tcW w:w="2922" w:type="dxa"/>
          </w:tcPr>
          <w:p w14:paraId="0081C795" w14:textId="0A62C9A1" w:rsidR="00B84412" w:rsidRDefault="00B84412" w:rsidP="007C61C4">
            <w:pPr>
              <w:pStyle w:val="tableentry"/>
            </w:pPr>
            <w:r>
              <w:t>checksum</w:t>
            </w:r>
          </w:p>
        </w:tc>
        <w:tc>
          <w:tcPr>
            <w:tcW w:w="1061" w:type="dxa"/>
          </w:tcPr>
          <w:p w14:paraId="0DD23E9A" w14:textId="77777777" w:rsidR="00B84412" w:rsidRDefault="00B84412" w:rsidP="007C61C4">
            <w:pPr>
              <w:pStyle w:val="tableentry"/>
            </w:pPr>
            <w:r>
              <w:t>Yes</w:t>
            </w:r>
          </w:p>
        </w:tc>
        <w:tc>
          <w:tcPr>
            <w:tcW w:w="1651" w:type="dxa"/>
          </w:tcPr>
          <w:p w14:paraId="55B85883" w14:textId="04D4BE46" w:rsidR="00B84412" w:rsidRDefault="00B84412" w:rsidP="007C61C4">
            <w:pPr>
              <w:pStyle w:val="tableentry"/>
            </w:pPr>
            <w:r>
              <w:t>u</w:t>
            </w:r>
          </w:p>
        </w:tc>
        <w:tc>
          <w:tcPr>
            <w:tcW w:w="2972" w:type="dxa"/>
          </w:tcPr>
          <w:p w14:paraId="1C287245" w14:textId="1C0C9512" w:rsidR="00B84412" w:rsidRDefault="00B84412" w:rsidP="007C61C4">
            <w:pPr>
              <w:pStyle w:val="tableentry"/>
            </w:pPr>
            <w:r>
              <w:t>The checksum of the blob.</w:t>
            </w:r>
          </w:p>
        </w:tc>
      </w:tr>
      <w:tr w:rsidR="00B84412" w14:paraId="51C0EA24" w14:textId="77777777" w:rsidTr="007C61C4">
        <w:tc>
          <w:tcPr>
            <w:tcW w:w="2922" w:type="dxa"/>
          </w:tcPr>
          <w:p w14:paraId="669C8B00" w14:textId="369F741D" w:rsidR="00B84412" w:rsidRDefault="00B84412" w:rsidP="007C61C4">
            <w:pPr>
              <w:pStyle w:val="tableentry"/>
            </w:pPr>
            <w:r>
              <w:t>timestamp</w:t>
            </w:r>
          </w:p>
        </w:tc>
        <w:tc>
          <w:tcPr>
            <w:tcW w:w="1061" w:type="dxa"/>
          </w:tcPr>
          <w:p w14:paraId="1E8D5CAA" w14:textId="77777777" w:rsidR="00B84412" w:rsidRDefault="00B84412" w:rsidP="007C61C4">
            <w:pPr>
              <w:pStyle w:val="tableentry"/>
            </w:pPr>
            <w:r>
              <w:t>Yes</w:t>
            </w:r>
          </w:p>
        </w:tc>
        <w:tc>
          <w:tcPr>
            <w:tcW w:w="1651" w:type="dxa"/>
          </w:tcPr>
          <w:p w14:paraId="30289B2F" w14:textId="157AE818" w:rsidR="00B84412" w:rsidRDefault="00B84412" w:rsidP="007C61C4">
            <w:pPr>
              <w:pStyle w:val="tableentry"/>
            </w:pPr>
            <w:r>
              <w:t>t</w:t>
            </w:r>
          </w:p>
        </w:tc>
        <w:tc>
          <w:tcPr>
            <w:tcW w:w="2972" w:type="dxa"/>
          </w:tcPr>
          <w:p w14:paraId="20D6211C" w14:textId="27A7C3F1" w:rsidR="00B84412" w:rsidRDefault="00B84412" w:rsidP="007C61C4">
            <w:pPr>
              <w:pStyle w:val="tableentry"/>
            </w:pPr>
            <w:r>
              <w:t>The last modified timestamp of the blob.</w:t>
            </w:r>
          </w:p>
        </w:tc>
      </w:tr>
    </w:tbl>
    <w:p w14:paraId="70E33F0B" w14:textId="77777777" w:rsidR="00B84412" w:rsidRDefault="00B84412" w:rsidP="00B84412">
      <w:pPr>
        <w:pStyle w:val="body"/>
        <w:rPr>
          <w:b/>
        </w:rPr>
      </w:pPr>
      <w:r>
        <w:rPr>
          <w:b/>
        </w:rPr>
        <w:lastRenderedPageBreak/>
        <w:t>Description</w:t>
      </w:r>
    </w:p>
    <w:p w14:paraId="58F66C46" w14:textId="214AAEDB" w:rsidR="00B84412" w:rsidRPr="00D03C1A" w:rsidRDefault="00B84412" w:rsidP="00B84412">
      <w:pPr>
        <w:pStyle w:val="body"/>
      </w:pPr>
      <w:r>
        <w:t>Get the blob given a specific blob type.</w:t>
      </w:r>
    </w:p>
    <w:p w14:paraId="1CF62727" w14:textId="2D0EF4C9" w:rsidR="00B84412" w:rsidRDefault="00B84412" w:rsidP="00B84412">
      <w:pPr>
        <w:pStyle w:val="Heading3"/>
      </w:pPr>
      <w:bookmarkStart w:id="111" w:name="_Toc408387065"/>
      <w:r>
        <w:t>Overthrow</w:t>
      </w:r>
      <w:bookmarkEnd w:id="111"/>
    </w:p>
    <w:p w14:paraId="2A48C555" w14:textId="77777777" w:rsidR="00B84412" w:rsidRDefault="00B84412" w:rsidP="00B84412">
      <w:pPr>
        <w:pStyle w:val="body"/>
        <w:rPr>
          <w:b/>
        </w:rPr>
      </w:pPr>
      <w:r>
        <w:rPr>
          <w:b/>
        </w:rPr>
        <w:t>Inputs</w:t>
      </w:r>
    </w:p>
    <w:p w14:paraId="44C71044" w14:textId="77777777" w:rsidR="00B84412" w:rsidRPr="00DD071B" w:rsidRDefault="00B84412" w:rsidP="00B84412">
      <w:pPr>
        <w:pStyle w:val="body"/>
      </w:pPr>
      <w:r>
        <w:t>None.</w:t>
      </w:r>
    </w:p>
    <w:p w14:paraId="23C7D7FF" w14:textId="77777777" w:rsidR="00B84412" w:rsidRDefault="00B84412" w:rsidP="00B84412">
      <w:pPr>
        <w:pStyle w:val="body"/>
        <w:rPr>
          <w:b/>
        </w:rPr>
      </w:pPr>
      <w:r>
        <w:rPr>
          <w:b/>
        </w:rPr>
        <w:t>Outputs</w:t>
      </w:r>
    </w:p>
    <w:tbl>
      <w:tblPr>
        <w:tblStyle w:val="Tablegeneric"/>
        <w:tblW w:w="8606" w:type="dxa"/>
        <w:tblInd w:w="835" w:type="dxa"/>
        <w:tblLook w:val="04A0" w:firstRow="1" w:lastRow="0" w:firstColumn="1" w:lastColumn="0" w:noHBand="0" w:noVBand="1"/>
      </w:tblPr>
      <w:tblGrid>
        <w:gridCol w:w="2888"/>
        <w:gridCol w:w="1141"/>
        <w:gridCol w:w="1639"/>
        <w:gridCol w:w="2938"/>
      </w:tblGrid>
      <w:tr w:rsidR="00B84412" w14:paraId="79C478DE" w14:textId="77777777" w:rsidTr="007C61C4">
        <w:trPr>
          <w:cnfStyle w:val="100000000000" w:firstRow="1" w:lastRow="0" w:firstColumn="0" w:lastColumn="0" w:oddVBand="0" w:evenVBand="0" w:oddHBand="0" w:evenHBand="0" w:firstRowFirstColumn="0" w:firstRowLastColumn="0" w:lastRowFirstColumn="0" w:lastRowLastColumn="0"/>
        </w:trPr>
        <w:tc>
          <w:tcPr>
            <w:tcW w:w="2922" w:type="dxa"/>
          </w:tcPr>
          <w:p w14:paraId="44B61C91" w14:textId="77777777" w:rsidR="00B84412" w:rsidRDefault="00B84412" w:rsidP="007C61C4">
            <w:pPr>
              <w:pStyle w:val="tableheading"/>
            </w:pPr>
            <w:r>
              <w:t>Parameter name</w:t>
            </w:r>
          </w:p>
        </w:tc>
        <w:tc>
          <w:tcPr>
            <w:tcW w:w="1061" w:type="dxa"/>
          </w:tcPr>
          <w:p w14:paraId="1972B2BB" w14:textId="77777777" w:rsidR="00B84412" w:rsidRDefault="00B84412" w:rsidP="007C61C4">
            <w:pPr>
              <w:pStyle w:val="tableheading"/>
            </w:pPr>
            <w:r>
              <w:t>Mandatory</w:t>
            </w:r>
          </w:p>
        </w:tc>
        <w:tc>
          <w:tcPr>
            <w:tcW w:w="1651" w:type="dxa"/>
          </w:tcPr>
          <w:p w14:paraId="603F716B" w14:textId="77777777" w:rsidR="00B84412" w:rsidRDefault="00B84412" w:rsidP="007C61C4">
            <w:pPr>
              <w:pStyle w:val="tableheading"/>
            </w:pPr>
            <w:r>
              <w:t>Return signature</w:t>
            </w:r>
          </w:p>
        </w:tc>
        <w:tc>
          <w:tcPr>
            <w:tcW w:w="2972" w:type="dxa"/>
          </w:tcPr>
          <w:p w14:paraId="7CEF0CA1" w14:textId="77777777" w:rsidR="00B84412" w:rsidRDefault="00B84412" w:rsidP="007C61C4">
            <w:pPr>
              <w:pStyle w:val="tableheading"/>
            </w:pPr>
            <w:r>
              <w:t>Description</w:t>
            </w:r>
          </w:p>
        </w:tc>
      </w:tr>
      <w:tr w:rsidR="00B84412" w14:paraId="2DC96AFC" w14:textId="77777777" w:rsidTr="007C61C4">
        <w:tc>
          <w:tcPr>
            <w:tcW w:w="2922" w:type="dxa"/>
          </w:tcPr>
          <w:p w14:paraId="015DCA93" w14:textId="4F732D00" w:rsidR="00B84412" w:rsidRDefault="00B84412" w:rsidP="007C61C4">
            <w:pPr>
              <w:pStyle w:val="tableentry"/>
            </w:pPr>
            <w:r>
              <w:t>success</w:t>
            </w:r>
          </w:p>
        </w:tc>
        <w:tc>
          <w:tcPr>
            <w:tcW w:w="1061" w:type="dxa"/>
          </w:tcPr>
          <w:p w14:paraId="06310880" w14:textId="77777777" w:rsidR="00B84412" w:rsidRDefault="00B84412" w:rsidP="007C61C4">
            <w:pPr>
              <w:pStyle w:val="tableentry"/>
            </w:pPr>
            <w:r>
              <w:t>Yes</w:t>
            </w:r>
          </w:p>
        </w:tc>
        <w:tc>
          <w:tcPr>
            <w:tcW w:w="1651" w:type="dxa"/>
          </w:tcPr>
          <w:p w14:paraId="221FD897" w14:textId="72D386F5" w:rsidR="00B84412" w:rsidRDefault="00B84412" w:rsidP="007C61C4">
            <w:pPr>
              <w:pStyle w:val="tableentry"/>
            </w:pPr>
            <w:r>
              <w:t>b</w:t>
            </w:r>
          </w:p>
        </w:tc>
        <w:tc>
          <w:tcPr>
            <w:tcW w:w="2972" w:type="dxa"/>
          </w:tcPr>
          <w:p w14:paraId="3AC4DFC5" w14:textId="26D81074" w:rsidR="00B84412" w:rsidRDefault="00B84412" w:rsidP="007C61C4">
            <w:pPr>
              <w:pStyle w:val="tableentry"/>
            </w:pPr>
            <w:r>
              <w:t>Boolean indicating success or failure of the overthrow action.</w:t>
            </w:r>
          </w:p>
        </w:tc>
      </w:tr>
    </w:tbl>
    <w:p w14:paraId="231A229C" w14:textId="49FC0469" w:rsidR="00B84412" w:rsidRDefault="00B84412" w:rsidP="00B84412">
      <w:pPr>
        <w:pStyle w:val="body"/>
        <w:tabs>
          <w:tab w:val="center" w:pos="5040"/>
        </w:tabs>
        <w:rPr>
          <w:b/>
        </w:rPr>
      </w:pPr>
      <w:r>
        <w:rPr>
          <w:b/>
        </w:rPr>
        <w:t>Description</w:t>
      </w:r>
      <w:r>
        <w:rPr>
          <w:b/>
        </w:rPr>
        <w:tab/>
      </w:r>
    </w:p>
    <w:p w14:paraId="3CAE8514" w14:textId="570F7CFD" w:rsidR="00B84412" w:rsidRDefault="00B84412" w:rsidP="00B84412">
      <w:pPr>
        <w:pStyle w:val="body"/>
      </w:pPr>
      <w:r>
        <w:t>Attempts to overthrow other controllers as the leader.</w:t>
      </w:r>
    </w:p>
    <w:p w14:paraId="3E9F2438" w14:textId="77777777" w:rsidR="00B84412" w:rsidRDefault="00B84412" w:rsidP="00B84412">
      <w:pPr>
        <w:pStyle w:val="Heading2"/>
      </w:pPr>
      <w:bookmarkStart w:id="112" w:name="_Toc408387066"/>
      <w:r>
        <w:t>Signals</w:t>
      </w:r>
      <w:bookmarkEnd w:id="112"/>
    </w:p>
    <w:tbl>
      <w:tblPr>
        <w:tblStyle w:val="Tablegeneric"/>
        <w:tblW w:w="8910" w:type="dxa"/>
        <w:tblInd w:w="835" w:type="dxa"/>
        <w:tblLook w:val="04A0" w:firstRow="1" w:lastRow="0" w:firstColumn="1" w:lastColumn="0" w:noHBand="0" w:noVBand="1"/>
      </w:tblPr>
      <w:tblGrid>
        <w:gridCol w:w="2528"/>
        <w:gridCol w:w="1061"/>
        <w:gridCol w:w="1096"/>
        <w:gridCol w:w="1141"/>
        <w:gridCol w:w="1351"/>
        <w:gridCol w:w="1733"/>
      </w:tblGrid>
      <w:tr w:rsidR="00B84412" w14:paraId="1E976D2F" w14:textId="77777777" w:rsidTr="007C61C4">
        <w:trPr>
          <w:cnfStyle w:val="100000000000" w:firstRow="1" w:lastRow="0" w:firstColumn="0" w:lastColumn="0" w:oddVBand="0" w:evenVBand="0" w:oddHBand="0" w:evenHBand="0" w:firstRowFirstColumn="0" w:firstRowLastColumn="0" w:lastRowFirstColumn="0" w:lastRowLastColumn="0"/>
        </w:trPr>
        <w:tc>
          <w:tcPr>
            <w:tcW w:w="2752" w:type="dxa"/>
          </w:tcPr>
          <w:p w14:paraId="7A3D5A59" w14:textId="77777777" w:rsidR="00B84412" w:rsidRDefault="00B84412" w:rsidP="007C61C4">
            <w:pPr>
              <w:pStyle w:val="tableheading"/>
            </w:pPr>
            <w:r>
              <w:t>Signal name</w:t>
            </w:r>
          </w:p>
        </w:tc>
        <w:tc>
          <w:tcPr>
            <w:tcW w:w="2964" w:type="dxa"/>
            <w:gridSpan w:val="3"/>
          </w:tcPr>
          <w:p w14:paraId="1EBFF8A7" w14:textId="77777777" w:rsidR="00B84412" w:rsidRDefault="00B84412" w:rsidP="007C61C4">
            <w:pPr>
              <w:pStyle w:val="tableheading"/>
            </w:pPr>
            <w:r>
              <w:t>Parameter name</w:t>
            </w:r>
          </w:p>
        </w:tc>
        <w:tc>
          <w:tcPr>
            <w:tcW w:w="1366" w:type="dxa"/>
          </w:tcPr>
          <w:p w14:paraId="45B2DCEF" w14:textId="77777777" w:rsidR="00B84412" w:rsidRDefault="00B84412" w:rsidP="007C61C4">
            <w:pPr>
              <w:pStyle w:val="tableheading"/>
            </w:pPr>
            <w:r>
              <w:t>Sessionless</w:t>
            </w:r>
          </w:p>
        </w:tc>
        <w:tc>
          <w:tcPr>
            <w:tcW w:w="1828" w:type="dxa"/>
          </w:tcPr>
          <w:p w14:paraId="79D2947D" w14:textId="77777777" w:rsidR="00B84412" w:rsidRDefault="00B84412" w:rsidP="007C61C4">
            <w:pPr>
              <w:pStyle w:val="tableheading"/>
            </w:pPr>
            <w:r>
              <w:t>Description</w:t>
            </w:r>
          </w:p>
        </w:tc>
      </w:tr>
      <w:tr w:rsidR="00B84412" w14:paraId="6A43AD5B" w14:textId="77777777" w:rsidTr="007C61C4">
        <w:tc>
          <w:tcPr>
            <w:tcW w:w="2752" w:type="dxa"/>
          </w:tcPr>
          <w:p w14:paraId="32445B99" w14:textId="77777777" w:rsidR="00B84412" w:rsidRDefault="00B84412" w:rsidP="007C61C4">
            <w:pPr>
              <w:pStyle w:val="tableheading"/>
            </w:pPr>
          </w:p>
        </w:tc>
        <w:tc>
          <w:tcPr>
            <w:tcW w:w="721" w:type="dxa"/>
            <w:tcBorders>
              <w:right w:val="single" w:sz="4" w:space="0" w:color="auto"/>
            </w:tcBorders>
          </w:tcPr>
          <w:p w14:paraId="037AC6EA" w14:textId="77777777" w:rsidR="00B84412" w:rsidRPr="009642F1" w:rsidRDefault="00B84412" w:rsidP="007C61C4">
            <w:pPr>
              <w:pStyle w:val="tableheading"/>
            </w:pPr>
            <w:r w:rsidRPr="009642F1">
              <w:t>Name</w:t>
            </w:r>
          </w:p>
        </w:tc>
        <w:tc>
          <w:tcPr>
            <w:tcW w:w="1102" w:type="dxa"/>
            <w:tcBorders>
              <w:left w:val="single" w:sz="4" w:space="0" w:color="auto"/>
              <w:right w:val="single" w:sz="4" w:space="0" w:color="auto"/>
            </w:tcBorders>
          </w:tcPr>
          <w:p w14:paraId="182DB9AE" w14:textId="77777777" w:rsidR="00B84412" w:rsidRPr="009642F1" w:rsidRDefault="00B84412" w:rsidP="007C61C4">
            <w:pPr>
              <w:pStyle w:val="tableheading"/>
            </w:pPr>
            <w:r w:rsidRPr="009642F1">
              <w:t>Signature</w:t>
            </w:r>
          </w:p>
        </w:tc>
        <w:tc>
          <w:tcPr>
            <w:tcW w:w="1141" w:type="dxa"/>
            <w:tcBorders>
              <w:left w:val="single" w:sz="4" w:space="0" w:color="auto"/>
              <w:right w:val="single" w:sz="4" w:space="0" w:color="auto"/>
            </w:tcBorders>
          </w:tcPr>
          <w:p w14:paraId="2D39044E" w14:textId="77777777" w:rsidR="00B84412" w:rsidRPr="009642F1" w:rsidRDefault="00B84412" w:rsidP="007C61C4">
            <w:pPr>
              <w:pStyle w:val="tableheading"/>
            </w:pPr>
            <w:r w:rsidRPr="009642F1">
              <w:t>Mandatory</w:t>
            </w:r>
          </w:p>
        </w:tc>
        <w:tc>
          <w:tcPr>
            <w:tcW w:w="1366" w:type="dxa"/>
            <w:tcBorders>
              <w:left w:val="single" w:sz="4" w:space="0" w:color="auto"/>
            </w:tcBorders>
          </w:tcPr>
          <w:p w14:paraId="7F66F1BC" w14:textId="77777777" w:rsidR="00B84412" w:rsidRDefault="00B84412" w:rsidP="007C61C4">
            <w:pPr>
              <w:pStyle w:val="tableheading"/>
            </w:pPr>
          </w:p>
        </w:tc>
        <w:tc>
          <w:tcPr>
            <w:tcW w:w="1828" w:type="dxa"/>
          </w:tcPr>
          <w:p w14:paraId="2B54AB7D" w14:textId="77777777" w:rsidR="00B84412" w:rsidRDefault="00B84412" w:rsidP="007C61C4">
            <w:pPr>
              <w:pStyle w:val="tableheading"/>
            </w:pPr>
          </w:p>
        </w:tc>
      </w:tr>
      <w:tr w:rsidR="00844198" w14:paraId="5C7B91BB" w14:textId="77777777" w:rsidTr="00844198">
        <w:trPr>
          <w:trHeight w:val="233"/>
        </w:trPr>
        <w:tc>
          <w:tcPr>
            <w:tcW w:w="2752" w:type="dxa"/>
            <w:vMerge w:val="restart"/>
          </w:tcPr>
          <w:p w14:paraId="415E58D2" w14:textId="208D04BB" w:rsidR="00844198" w:rsidRDefault="00844198" w:rsidP="007C61C4">
            <w:pPr>
              <w:pStyle w:val="tableentry"/>
            </w:pPr>
            <w:r>
              <w:t>BlobChanged</w:t>
            </w:r>
          </w:p>
        </w:tc>
        <w:tc>
          <w:tcPr>
            <w:tcW w:w="721" w:type="dxa"/>
            <w:tcBorders>
              <w:top w:val="single" w:sz="4" w:space="0" w:color="auto"/>
              <w:bottom w:val="single" w:sz="4" w:space="0" w:color="auto"/>
              <w:right w:val="single" w:sz="4" w:space="0" w:color="auto"/>
            </w:tcBorders>
          </w:tcPr>
          <w:p w14:paraId="5B82452E" w14:textId="5D2F1459" w:rsidR="00844198" w:rsidRPr="00844198" w:rsidRDefault="00844198" w:rsidP="007C61C4">
            <w:pPr>
              <w:pStyle w:val="tableentry"/>
            </w:pPr>
            <w:r>
              <w:t>blobType</w:t>
            </w:r>
          </w:p>
        </w:tc>
        <w:tc>
          <w:tcPr>
            <w:tcW w:w="1102" w:type="dxa"/>
            <w:tcBorders>
              <w:top w:val="single" w:sz="4" w:space="0" w:color="auto"/>
              <w:left w:val="single" w:sz="4" w:space="0" w:color="auto"/>
              <w:bottom w:val="single" w:sz="4" w:space="0" w:color="auto"/>
              <w:right w:val="single" w:sz="4" w:space="0" w:color="auto"/>
            </w:tcBorders>
          </w:tcPr>
          <w:p w14:paraId="2FA4EE32" w14:textId="722C90CA" w:rsidR="00844198" w:rsidRPr="00844198" w:rsidRDefault="00844198" w:rsidP="007C61C4">
            <w:pPr>
              <w:pStyle w:val="tableentry"/>
            </w:pPr>
            <w:r>
              <w:t>u</w:t>
            </w:r>
          </w:p>
        </w:tc>
        <w:tc>
          <w:tcPr>
            <w:tcW w:w="1141" w:type="dxa"/>
            <w:tcBorders>
              <w:top w:val="single" w:sz="4" w:space="0" w:color="auto"/>
              <w:left w:val="single" w:sz="4" w:space="0" w:color="auto"/>
              <w:bottom w:val="single" w:sz="4" w:space="0" w:color="auto"/>
            </w:tcBorders>
          </w:tcPr>
          <w:p w14:paraId="6552D100" w14:textId="4FEFDADE" w:rsidR="00844198" w:rsidRPr="00844198" w:rsidRDefault="00844198" w:rsidP="007C61C4">
            <w:pPr>
              <w:pStyle w:val="tableentry"/>
            </w:pPr>
            <w:r>
              <w:t>Yes</w:t>
            </w:r>
          </w:p>
        </w:tc>
        <w:tc>
          <w:tcPr>
            <w:tcW w:w="1366" w:type="dxa"/>
            <w:vMerge w:val="restart"/>
          </w:tcPr>
          <w:p w14:paraId="3528C8DD" w14:textId="77777777" w:rsidR="00844198" w:rsidRDefault="00844198" w:rsidP="007C61C4">
            <w:pPr>
              <w:pStyle w:val="tableentry"/>
            </w:pPr>
            <w:r>
              <w:t>Yes</w:t>
            </w:r>
          </w:p>
        </w:tc>
        <w:tc>
          <w:tcPr>
            <w:tcW w:w="1828" w:type="dxa"/>
            <w:vMerge w:val="restart"/>
          </w:tcPr>
          <w:p w14:paraId="78AE9448" w14:textId="58FC74C7" w:rsidR="00844198" w:rsidRDefault="00844198" w:rsidP="00844198">
            <w:pPr>
              <w:pStyle w:val="tableentry"/>
            </w:pPr>
            <w:r>
              <w:t>Notify listener that a blob has changed on the controller.</w:t>
            </w:r>
          </w:p>
        </w:tc>
      </w:tr>
      <w:tr w:rsidR="00844198" w14:paraId="5B6881EB" w14:textId="77777777" w:rsidTr="00844198">
        <w:trPr>
          <w:trHeight w:val="180"/>
        </w:trPr>
        <w:tc>
          <w:tcPr>
            <w:tcW w:w="2752" w:type="dxa"/>
            <w:vMerge/>
          </w:tcPr>
          <w:p w14:paraId="7A7E3198" w14:textId="77777777" w:rsidR="00844198" w:rsidRDefault="00844198" w:rsidP="007C61C4">
            <w:pPr>
              <w:pStyle w:val="tableentry"/>
            </w:pPr>
          </w:p>
        </w:tc>
        <w:tc>
          <w:tcPr>
            <w:tcW w:w="721" w:type="dxa"/>
            <w:tcBorders>
              <w:top w:val="single" w:sz="4" w:space="0" w:color="auto"/>
              <w:bottom w:val="single" w:sz="4" w:space="0" w:color="auto"/>
              <w:right w:val="single" w:sz="4" w:space="0" w:color="auto"/>
            </w:tcBorders>
          </w:tcPr>
          <w:p w14:paraId="564189DB" w14:textId="3FAC4BC4" w:rsidR="00844198" w:rsidRPr="00844198" w:rsidRDefault="00844198" w:rsidP="007C61C4">
            <w:pPr>
              <w:pStyle w:val="tableentry"/>
            </w:pPr>
            <w:r>
              <w:t>blob</w:t>
            </w:r>
          </w:p>
        </w:tc>
        <w:tc>
          <w:tcPr>
            <w:tcW w:w="1102" w:type="dxa"/>
            <w:tcBorders>
              <w:top w:val="single" w:sz="4" w:space="0" w:color="auto"/>
              <w:left w:val="single" w:sz="4" w:space="0" w:color="auto"/>
              <w:bottom w:val="single" w:sz="4" w:space="0" w:color="auto"/>
              <w:right w:val="single" w:sz="4" w:space="0" w:color="auto"/>
            </w:tcBorders>
          </w:tcPr>
          <w:p w14:paraId="2B52774B" w14:textId="04D95445" w:rsidR="00844198" w:rsidRPr="00844198" w:rsidRDefault="00844198" w:rsidP="007C61C4">
            <w:pPr>
              <w:pStyle w:val="tableentry"/>
            </w:pPr>
            <w:r>
              <w:t>s</w:t>
            </w:r>
          </w:p>
        </w:tc>
        <w:tc>
          <w:tcPr>
            <w:tcW w:w="1141" w:type="dxa"/>
            <w:tcBorders>
              <w:top w:val="single" w:sz="4" w:space="0" w:color="auto"/>
              <w:left w:val="single" w:sz="4" w:space="0" w:color="auto"/>
              <w:bottom w:val="single" w:sz="4" w:space="0" w:color="auto"/>
            </w:tcBorders>
          </w:tcPr>
          <w:p w14:paraId="15B73ED5" w14:textId="7CF8974A" w:rsidR="00844198" w:rsidRPr="00844198" w:rsidRDefault="00844198" w:rsidP="007C61C4">
            <w:pPr>
              <w:pStyle w:val="tableentry"/>
            </w:pPr>
            <w:r>
              <w:t>Yes</w:t>
            </w:r>
          </w:p>
        </w:tc>
        <w:tc>
          <w:tcPr>
            <w:tcW w:w="1366" w:type="dxa"/>
            <w:vMerge/>
          </w:tcPr>
          <w:p w14:paraId="31F228E7" w14:textId="77777777" w:rsidR="00844198" w:rsidRDefault="00844198" w:rsidP="007C61C4">
            <w:pPr>
              <w:pStyle w:val="tableentry"/>
            </w:pPr>
          </w:p>
        </w:tc>
        <w:tc>
          <w:tcPr>
            <w:tcW w:w="1828" w:type="dxa"/>
            <w:vMerge/>
          </w:tcPr>
          <w:p w14:paraId="3217F03F" w14:textId="77777777" w:rsidR="00844198" w:rsidRDefault="00844198" w:rsidP="00844198">
            <w:pPr>
              <w:pStyle w:val="tableentry"/>
            </w:pPr>
          </w:p>
        </w:tc>
      </w:tr>
      <w:tr w:rsidR="00844198" w14:paraId="5AF752C4" w14:textId="77777777" w:rsidTr="00844198">
        <w:trPr>
          <w:trHeight w:val="165"/>
        </w:trPr>
        <w:tc>
          <w:tcPr>
            <w:tcW w:w="2752" w:type="dxa"/>
            <w:vMerge/>
          </w:tcPr>
          <w:p w14:paraId="0548F9FA" w14:textId="77777777" w:rsidR="00844198" w:rsidRDefault="00844198" w:rsidP="007C61C4">
            <w:pPr>
              <w:pStyle w:val="tableentry"/>
            </w:pPr>
          </w:p>
        </w:tc>
        <w:tc>
          <w:tcPr>
            <w:tcW w:w="721" w:type="dxa"/>
            <w:tcBorders>
              <w:top w:val="single" w:sz="4" w:space="0" w:color="auto"/>
              <w:bottom w:val="single" w:sz="4" w:space="0" w:color="auto"/>
              <w:right w:val="single" w:sz="4" w:space="0" w:color="auto"/>
            </w:tcBorders>
          </w:tcPr>
          <w:p w14:paraId="5BAA9E2C" w14:textId="113F1480" w:rsidR="00844198" w:rsidRPr="00844198" w:rsidRDefault="00844198" w:rsidP="007C61C4">
            <w:pPr>
              <w:pStyle w:val="tableentry"/>
            </w:pPr>
            <w:r>
              <w:t>checksum</w:t>
            </w:r>
          </w:p>
        </w:tc>
        <w:tc>
          <w:tcPr>
            <w:tcW w:w="1102" w:type="dxa"/>
            <w:tcBorders>
              <w:top w:val="single" w:sz="4" w:space="0" w:color="auto"/>
              <w:left w:val="single" w:sz="4" w:space="0" w:color="auto"/>
              <w:bottom w:val="single" w:sz="4" w:space="0" w:color="auto"/>
              <w:right w:val="single" w:sz="4" w:space="0" w:color="auto"/>
            </w:tcBorders>
          </w:tcPr>
          <w:p w14:paraId="3B82DA39" w14:textId="689A9508" w:rsidR="00844198" w:rsidRPr="00844198" w:rsidRDefault="00844198" w:rsidP="007C61C4">
            <w:pPr>
              <w:pStyle w:val="tableentry"/>
            </w:pPr>
            <w:r>
              <w:t>u</w:t>
            </w:r>
          </w:p>
        </w:tc>
        <w:tc>
          <w:tcPr>
            <w:tcW w:w="1141" w:type="dxa"/>
            <w:tcBorders>
              <w:top w:val="single" w:sz="4" w:space="0" w:color="auto"/>
              <w:left w:val="single" w:sz="4" w:space="0" w:color="auto"/>
              <w:bottom w:val="single" w:sz="4" w:space="0" w:color="auto"/>
            </w:tcBorders>
          </w:tcPr>
          <w:p w14:paraId="25FA8730" w14:textId="67D0E306" w:rsidR="00844198" w:rsidRPr="00844198" w:rsidRDefault="00844198" w:rsidP="007C61C4">
            <w:pPr>
              <w:pStyle w:val="tableentry"/>
            </w:pPr>
            <w:r>
              <w:t>Yes</w:t>
            </w:r>
          </w:p>
        </w:tc>
        <w:tc>
          <w:tcPr>
            <w:tcW w:w="1366" w:type="dxa"/>
            <w:vMerge/>
          </w:tcPr>
          <w:p w14:paraId="1721050C" w14:textId="77777777" w:rsidR="00844198" w:rsidRDefault="00844198" w:rsidP="007C61C4">
            <w:pPr>
              <w:pStyle w:val="tableentry"/>
            </w:pPr>
          </w:p>
        </w:tc>
        <w:tc>
          <w:tcPr>
            <w:tcW w:w="1828" w:type="dxa"/>
            <w:vMerge/>
          </w:tcPr>
          <w:p w14:paraId="68CB5135" w14:textId="77777777" w:rsidR="00844198" w:rsidRDefault="00844198" w:rsidP="00844198">
            <w:pPr>
              <w:pStyle w:val="tableentry"/>
            </w:pPr>
          </w:p>
        </w:tc>
      </w:tr>
      <w:tr w:rsidR="00844198" w14:paraId="18510073" w14:textId="77777777" w:rsidTr="007C61C4">
        <w:trPr>
          <w:trHeight w:val="285"/>
        </w:trPr>
        <w:tc>
          <w:tcPr>
            <w:tcW w:w="2752" w:type="dxa"/>
            <w:vMerge/>
          </w:tcPr>
          <w:p w14:paraId="3FBD0406" w14:textId="77777777" w:rsidR="00844198" w:rsidRDefault="00844198" w:rsidP="007C61C4">
            <w:pPr>
              <w:pStyle w:val="tableentry"/>
            </w:pPr>
          </w:p>
        </w:tc>
        <w:tc>
          <w:tcPr>
            <w:tcW w:w="721" w:type="dxa"/>
            <w:tcBorders>
              <w:top w:val="single" w:sz="4" w:space="0" w:color="auto"/>
              <w:right w:val="single" w:sz="4" w:space="0" w:color="auto"/>
            </w:tcBorders>
          </w:tcPr>
          <w:p w14:paraId="515040FB" w14:textId="5C9A4DB7" w:rsidR="00844198" w:rsidRPr="00844198" w:rsidRDefault="00844198" w:rsidP="007C61C4">
            <w:pPr>
              <w:pStyle w:val="tableentry"/>
            </w:pPr>
            <w:r>
              <w:t>timestamp</w:t>
            </w:r>
          </w:p>
        </w:tc>
        <w:tc>
          <w:tcPr>
            <w:tcW w:w="1102" w:type="dxa"/>
            <w:tcBorders>
              <w:top w:val="single" w:sz="4" w:space="0" w:color="auto"/>
              <w:left w:val="single" w:sz="4" w:space="0" w:color="auto"/>
              <w:right w:val="single" w:sz="4" w:space="0" w:color="auto"/>
            </w:tcBorders>
          </w:tcPr>
          <w:p w14:paraId="0ED9BF1E" w14:textId="365102C3" w:rsidR="00844198" w:rsidRPr="00844198" w:rsidRDefault="00844198" w:rsidP="007C61C4">
            <w:pPr>
              <w:pStyle w:val="tableentry"/>
            </w:pPr>
            <w:r>
              <w:t>t</w:t>
            </w:r>
          </w:p>
        </w:tc>
        <w:tc>
          <w:tcPr>
            <w:tcW w:w="1141" w:type="dxa"/>
            <w:tcBorders>
              <w:top w:val="single" w:sz="4" w:space="0" w:color="auto"/>
              <w:left w:val="single" w:sz="4" w:space="0" w:color="auto"/>
            </w:tcBorders>
          </w:tcPr>
          <w:p w14:paraId="5285A4E2" w14:textId="53A241CF" w:rsidR="00844198" w:rsidRPr="00844198" w:rsidRDefault="00844198" w:rsidP="007C61C4">
            <w:pPr>
              <w:pStyle w:val="tableentry"/>
            </w:pPr>
            <w:r>
              <w:t>Yes</w:t>
            </w:r>
          </w:p>
        </w:tc>
        <w:tc>
          <w:tcPr>
            <w:tcW w:w="1366" w:type="dxa"/>
            <w:vMerge/>
          </w:tcPr>
          <w:p w14:paraId="6C135AC6" w14:textId="77777777" w:rsidR="00844198" w:rsidRDefault="00844198" w:rsidP="007C61C4">
            <w:pPr>
              <w:pStyle w:val="tableentry"/>
            </w:pPr>
          </w:p>
        </w:tc>
        <w:tc>
          <w:tcPr>
            <w:tcW w:w="1828" w:type="dxa"/>
            <w:vMerge/>
          </w:tcPr>
          <w:p w14:paraId="3D8E549E" w14:textId="77777777" w:rsidR="00844198" w:rsidRDefault="00844198" w:rsidP="00844198">
            <w:pPr>
              <w:pStyle w:val="tableentry"/>
            </w:pPr>
          </w:p>
        </w:tc>
      </w:tr>
    </w:tbl>
    <w:p w14:paraId="21DC5A58" w14:textId="77777777" w:rsidR="00B84412" w:rsidRPr="00823633" w:rsidRDefault="00B84412" w:rsidP="00823633">
      <w:pPr>
        <w:pStyle w:val="body"/>
      </w:pPr>
    </w:p>
    <w:sectPr w:rsidR="00B84412" w:rsidRPr="00823633" w:rsidSect="0050321A">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C777C6" w14:textId="77777777" w:rsidR="008E6B08" w:rsidRDefault="008E6B08">
      <w:r>
        <w:separator/>
      </w:r>
    </w:p>
    <w:p w14:paraId="114AB72E" w14:textId="77777777" w:rsidR="008E6B08" w:rsidRDefault="008E6B08"/>
    <w:p w14:paraId="7A6227CA" w14:textId="77777777" w:rsidR="008E6B08" w:rsidRDefault="008E6B08"/>
  </w:endnote>
  <w:endnote w:type="continuationSeparator" w:id="0">
    <w:p w14:paraId="0B73CD92" w14:textId="77777777" w:rsidR="008E6B08" w:rsidRDefault="008E6B08">
      <w:r>
        <w:continuationSeparator/>
      </w:r>
    </w:p>
    <w:p w14:paraId="74A2232B" w14:textId="77777777" w:rsidR="008E6B08" w:rsidRDefault="008E6B08"/>
    <w:p w14:paraId="0B2C0D41" w14:textId="77777777" w:rsidR="008E6B08" w:rsidRDefault="008E6B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3B84D" w14:textId="77777777" w:rsidR="00973C4A" w:rsidRDefault="00973C4A" w:rsidP="00C31F4D">
    <w:pPr>
      <w:pStyle w:val="Footer"/>
    </w:pPr>
  </w:p>
  <w:p w14:paraId="3F926670" w14:textId="77777777" w:rsidR="00973C4A" w:rsidRDefault="00973C4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B4D86" w14:textId="77777777" w:rsidR="00973C4A" w:rsidRDefault="00973C4A" w:rsidP="00C31F4D">
    <w:pPr>
      <w:pStyle w:val="Footer"/>
    </w:pPr>
    <w:r>
      <w:t>Qualcomm Innovation Center, Inc.</w:t>
    </w:r>
    <w:r>
      <w:tab/>
    </w:r>
    <w:r>
      <w:fldChar w:fldCharType="begin"/>
    </w:r>
    <w:r>
      <w:instrText xml:space="preserve"> PAGE </w:instrText>
    </w:r>
    <w:r>
      <w:fldChar w:fldCharType="separate"/>
    </w:r>
    <w:r>
      <w:rPr>
        <w:noProof/>
      </w:rPr>
      <w:t>2</w:t>
    </w:r>
    <w:r>
      <w:rPr>
        <w:noProof/>
      </w:rPr>
      <w:fldChar w:fldCharType="end"/>
    </w:r>
    <w:r>
      <w:tab/>
    </w:r>
    <w:r w:rsidRPr="00E91E88">
      <w:rPr>
        <w:rStyle w:val="6pt"/>
      </w:rPr>
      <w:t>May contain U.S. and international export controlled information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A718D" w14:textId="77777777" w:rsidR="00973C4A" w:rsidRDefault="00973C4A" w:rsidP="00154196">
    <w:pPr>
      <w:pStyle w:val="titlepg-diststmt"/>
      <w:rPr>
        <w:rFonts w:ascii="Arial" w:hAnsi="Arial" w:cs="Arial"/>
        <w:sz w:val="18"/>
        <w:szCs w:val="18"/>
      </w:rPr>
    </w:pPr>
    <w:r>
      <w:rPr>
        <w:rFonts w:ascii="Arial" w:hAnsi="Arial" w:cs="Arial"/>
        <w:sz w:val="18"/>
        <w:szCs w:val="18"/>
      </w:rPr>
      <w:t>This work is licensed under a Creative Commons Attribution 4.0 International License.</w:t>
    </w:r>
  </w:p>
  <w:p w14:paraId="3A530331" w14:textId="77777777" w:rsidR="00973C4A" w:rsidRDefault="00973C4A" w:rsidP="00154196">
    <w:pPr>
      <w:pStyle w:val="Spacer"/>
    </w:pPr>
  </w:p>
  <w:p w14:paraId="1DAE47E5" w14:textId="77777777" w:rsidR="00973C4A" w:rsidRPr="00154196" w:rsidRDefault="008E6B08" w:rsidP="00154196">
    <w:pPr>
      <w:pStyle w:val="titlepg-diststmt"/>
      <w:rPr>
        <w:rFonts w:ascii="Arial" w:hAnsi="Arial" w:cs="Arial"/>
        <w:i/>
        <w:iCs/>
        <w:sz w:val="18"/>
        <w:szCs w:val="18"/>
      </w:rPr>
    </w:pPr>
    <w:hyperlink r:id="rId1" w:history="1">
      <w:r w:rsidR="00973C4A" w:rsidRPr="00154196">
        <w:rPr>
          <w:rStyle w:val="Hyperlink"/>
          <w:rFonts w:ascii="Arial" w:hAnsi="Arial" w:cs="Arial"/>
          <w:i/>
          <w:iCs/>
          <w:sz w:val="18"/>
          <w:szCs w:val="18"/>
        </w:rPr>
        <w:t>http://creativecommons.org/licenses/by/4.0/</w:t>
      </w:r>
    </w:hyperlink>
  </w:p>
  <w:p w14:paraId="4208CE8B" w14:textId="77777777" w:rsidR="00973C4A" w:rsidRDefault="00973C4A" w:rsidP="00154196">
    <w:pPr>
      <w:pStyle w:val="Spacer"/>
    </w:pPr>
  </w:p>
  <w:p w14:paraId="66E886BB" w14:textId="77777777" w:rsidR="00973C4A" w:rsidRDefault="00973C4A" w:rsidP="00154196">
    <w:pPr>
      <w:pStyle w:val="titlepg-diststmt"/>
      <w:rPr>
        <w:rFonts w:ascii="Arial" w:hAnsi="Arial" w:cs="Arial"/>
        <w:sz w:val="18"/>
        <w:szCs w:val="18"/>
      </w:rPr>
    </w:pPr>
    <w:r>
      <w:rPr>
        <w:rFonts w:ascii="Arial" w:hAnsi="Arial" w:cs="Arial"/>
        <w:sz w:val="18"/>
        <w:szCs w:val="18"/>
      </w:rPr>
      <w:t>Any and all source code included in this work is licensed under the ISC License per the AllSeen Alliance IP Policy.</w:t>
    </w:r>
  </w:p>
  <w:p w14:paraId="0185A4C8" w14:textId="77777777" w:rsidR="00973C4A" w:rsidRDefault="00973C4A" w:rsidP="00154196">
    <w:pPr>
      <w:pStyle w:val="Spacer"/>
    </w:pPr>
  </w:p>
  <w:p w14:paraId="7F0F2EE5" w14:textId="77777777" w:rsidR="00973C4A" w:rsidRPr="00154196" w:rsidRDefault="008E6B08" w:rsidP="00154196">
    <w:pPr>
      <w:pStyle w:val="titlepg-diststmt"/>
      <w:rPr>
        <w:rStyle w:val="Hyperlink"/>
        <w:rFonts w:ascii="Arial" w:hAnsi="Arial" w:cs="Arial"/>
        <w:i/>
        <w:iCs/>
        <w:sz w:val="18"/>
        <w:szCs w:val="18"/>
      </w:rPr>
    </w:pPr>
    <w:hyperlink r:id="rId2" w:tgtFrame="_blank" w:history="1">
      <w:r w:rsidR="00973C4A" w:rsidRPr="00154196">
        <w:rPr>
          <w:rStyle w:val="Hyperlink"/>
          <w:rFonts w:ascii="Arial" w:hAnsi="Arial" w:cs="Arial"/>
          <w:i/>
          <w:iCs/>
          <w:sz w:val="18"/>
          <w:szCs w:val="18"/>
        </w:rPr>
        <w:t>https://allseenalliance.org/allseen/ip-policy</w:t>
      </w:r>
    </w:hyperlink>
  </w:p>
  <w:p w14:paraId="048707C6" w14:textId="77777777" w:rsidR="00973C4A" w:rsidRDefault="00973C4A" w:rsidP="00154196">
    <w:pPr>
      <w:pStyle w:val="Spacer"/>
    </w:pPr>
  </w:p>
  <w:p w14:paraId="4B41EA41" w14:textId="77777777" w:rsidR="00973C4A" w:rsidRDefault="00973C4A" w:rsidP="00154196">
    <w:pPr>
      <w:pStyle w:val="titlepg-diststmt"/>
      <w:rPr>
        <w:rFonts w:ascii="Arial" w:hAnsi="Arial" w:cs="Arial"/>
        <w:sz w:val="18"/>
        <w:szCs w:val="18"/>
      </w:rPr>
    </w:pPr>
    <w:r>
      <w:rPr>
        <w:rFonts w:ascii="Arial" w:hAnsi="Arial" w:cs="Arial"/>
        <w:sz w:val="18"/>
        <w:szCs w:val="18"/>
      </w:rPr>
      <w:t>AllJoyn is a trademark of Qualcomm Innovation Center, Inc. AllJoyn is used here with permission to identify unmodified materials originating in the AllJoyn open source project.</w:t>
    </w:r>
  </w:p>
  <w:p w14:paraId="3AC4A9B6" w14:textId="77777777" w:rsidR="00973C4A" w:rsidRDefault="00973C4A" w:rsidP="00154196">
    <w:pPr>
      <w:pStyle w:val="Spacer"/>
    </w:pPr>
  </w:p>
  <w:p w14:paraId="25AF8CC0" w14:textId="77777777" w:rsidR="00973C4A" w:rsidRDefault="00973C4A" w:rsidP="00154196">
    <w:pPr>
      <w:ind w:left="0"/>
      <w:rPr>
        <w:rFonts w:cs="Arial"/>
        <w:color w:val="1F497D"/>
      </w:rPr>
    </w:pPr>
    <w:r>
      <w:rPr>
        <w:rFonts w:cs="Arial"/>
        <w:sz w:val="18"/>
        <w:szCs w:val="18"/>
      </w:rPr>
      <w:t>Other products and brand names may be trademarks or registered trademarks of their respective owners.</w:t>
    </w:r>
  </w:p>
  <w:p w14:paraId="54961113" w14:textId="6075B841" w:rsidR="00973C4A" w:rsidRPr="004C1EE2" w:rsidRDefault="00973C4A" w:rsidP="009F0A68">
    <w:pPr>
      <w:pStyle w:val="titlepg-diststmt"/>
      <w:rPr>
        <w:rFonts w:ascii="Arial" w:hAnsi="Arial" w:cs="Arial"/>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5DB4E" w14:textId="77777777" w:rsidR="00973C4A" w:rsidRPr="009F0A68" w:rsidRDefault="00973C4A" w:rsidP="009F0A68">
    <w:pPr>
      <w:pStyle w:val="Footer"/>
    </w:pPr>
    <w:r>
      <w:tab/>
    </w:r>
    <w:r>
      <w:fldChar w:fldCharType="begin"/>
    </w:r>
    <w:r>
      <w:instrText xml:space="preserve"> PAGE </w:instrText>
    </w:r>
    <w:r>
      <w:fldChar w:fldCharType="separate"/>
    </w:r>
    <w:r w:rsidR="006E209E">
      <w:rPr>
        <w:noProof/>
      </w:rPr>
      <w:t>43</w:t>
    </w:r>
    <w:r>
      <w:rPr>
        <w:noProof/>
      </w:rPr>
      <w:fldChar w:fldCharType="end"/>
    </w:r>
    <w:r>
      <w:tab/>
    </w:r>
    <w:r>
      <w:rPr>
        <w:rStyle w:val="6pt"/>
        <w:sz w:val="14"/>
        <w:szCs w:val="14"/>
      </w:rPr>
      <w:t>AllSeen Alliance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99793" w14:textId="77777777" w:rsidR="00973C4A" w:rsidRPr="009A6A08" w:rsidRDefault="00973C4A" w:rsidP="00C31F4D">
    <w:pPr>
      <w:pStyle w:val="Footer"/>
      <w:rPr>
        <w:szCs w:val="14"/>
      </w:rPr>
    </w:pPr>
    <w:r w:rsidRPr="009A6A08">
      <w:rPr>
        <w:szCs w:val="14"/>
      </w:rPr>
      <w:tab/>
    </w:r>
    <w:r w:rsidRPr="009A6A08">
      <w:rPr>
        <w:szCs w:val="14"/>
      </w:rPr>
      <w:fldChar w:fldCharType="begin"/>
    </w:r>
    <w:r w:rsidRPr="009A6A08">
      <w:rPr>
        <w:szCs w:val="14"/>
      </w:rPr>
      <w:instrText xml:space="preserve"> PAGE </w:instrText>
    </w:r>
    <w:r w:rsidRPr="009A6A08">
      <w:rPr>
        <w:szCs w:val="14"/>
      </w:rPr>
      <w:fldChar w:fldCharType="separate"/>
    </w:r>
    <w:r w:rsidR="006E209E">
      <w:rPr>
        <w:noProof/>
        <w:szCs w:val="14"/>
      </w:rPr>
      <w:t>7</w:t>
    </w:r>
    <w:r w:rsidRPr="009A6A08">
      <w:rPr>
        <w:szCs w:val="14"/>
      </w:rPr>
      <w:fldChar w:fldCharType="end"/>
    </w:r>
    <w:r w:rsidRPr="009A6A08">
      <w:rPr>
        <w:szCs w:val="14"/>
      </w:rPr>
      <w:tab/>
    </w:r>
    <w:r>
      <w:rPr>
        <w:rStyle w:val="6pt"/>
        <w:sz w:val="14"/>
        <w:szCs w:val="14"/>
      </w:rPr>
      <w:t>AllSeen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7149DB" w14:textId="77777777" w:rsidR="008E6B08" w:rsidRDefault="008E6B08">
      <w:r>
        <w:separator/>
      </w:r>
    </w:p>
    <w:p w14:paraId="7F2B5C4D" w14:textId="77777777" w:rsidR="008E6B08" w:rsidRDefault="008E6B08"/>
    <w:p w14:paraId="3D80FF04" w14:textId="77777777" w:rsidR="008E6B08" w:rsidRDefault="008E6B08"/>
  </w:footnote>
  <w:footnote w:type="continuationSeparator" w:id="0">
    <w:p w14:paraId="36DFBE2D" w14:textId="77777777" w:rsidR="008E6B08" w:rsidRDefault="008E6B08">
      <w:r>
        <w:continuationSeparator/>
      </w:r>
    </w:p>
    <w:p w14:paraId="408F944C" w14:textId="77777777" w:rsidR="008E6B08" w:rsidRDefault="008E6B08"/>
    <w:p w14:paraId="5F38FA2E" w14:textId="77777777" w:rsidR="008E6B08" w:rsidRDefault="008E6B0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B7665" w14:textId="77777777" w:rsidR="00973C4A" w:rsidRDefault="00973C4A" w:rsidP="006F59BD"/>
  <w:p w14:paraId="06D9C867" w14:textId="77777777" w:rsidR="00973C4A" w:rsidRDefault="00973C4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F701E" w14:textId="77777777" w:rsidR="00973C4A" w:rsidRPr="00C2377F" w:rsidRDefault="008E6B08" w:rsidP="00C76273">
    <w:pPr>
      <w:pStyle w:val="Header"/>
    </w:pPr>
    <w:r>
      <w:fldChar w:fldCharType="begin"/>
    </w:r>
    <w:r>
      <w:instrText xml:space="preserve"> STYLEREF  DocTitle  \* MERGEFORMAT </w:instrText>
    </w:r>
    <w:r>
      <w:fldChar w:fldCharType="separate"/>
    </w:r>
    <w:r w:rsidR="00973C4A">
      <w:rPr>
        <w:noProof/>
      </w:rPr>
      <w:t>AllJoyn™ Config Service Usage Guide for Java</w:t>
    </w:r>
    <w:r>
      <w:rPr>
        <w:noProof/>
      </w:rPr>
      <w:fldChar w:fldCharType="end"/>
    </w:r>
    <w:r w:rsidR="00973C4A">
      <w:tab/>
      <w:t>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03FD0" w14:textId="77777777" w:rsidR="00973C4A" w:rsidRPr="0041767B" w:rsidRDefault="008E6B08" w:rsidP="00DB6F8B">
    <w:pPr>
      <w:pStyle w:val="Headercoverpage"/>
      <w:tabs>
        <w:tab w:val="right" w:pos="9360"/>
      </w:tabs>
    </w:pPr>
    <w:r>
      <w:pict w14:anchorId="5E362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1in;margin-top:-108pt;width:612pt;height:11in;z-index:-251658752;mso-wrap-edited:f;mso-position-horizontal-relative:margin;mso-position-vertical-relative:margin" wrapcoords="-26 0 -26 21559 21600 21559 21600 0 -26 0">
          <v:imagedata r:id="rId1" o:title="Allseen_word_111813"/>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49744" w14:textId="4AF0397F" w:rsidR="00973C4A" w:rsidRPr="00C2377F" w:rsidRDefault="008E6B08" w:rsidP="00CA19C8">
    <w:pPr>
      <w:pStyle w:val="Header"/>
    </w:pPr>
    <w:sdt>
      <w:sdtPr>
        <w:alias w:val="Title"/>
        <w:tag w:val=""/>
        <w:id w:val="872728672"/>
        <w:placeholder>
          <w:docPart w:val="74B42B1F41EC4C43950E8FF4DC69040F"/>
        </w:placeholder>
        <w:dataBinding w:prefixMappings="xmlns:ns0='http://purl.org/dc/elements/1.1/' xmlns:ns1='http://schemas.openxmlformats.org/package/2006/metadata/core-properties' " w:xpath="/ns1:coreProperties[1]/ns0:title[1]" w:storeItemID="{6C3C8BC8-F283-45AE-878A-BAB7291924A1}"/>
        <w:text/>
      </w:sdtPr>
      <w:sdtEndPr/>
      <w:sdtContent>
        <w:r w:rsidR="00973C4A">
          <w:t>AllJoyn™ Lighting Service Framework Controller Service 14.06 Interface Definition</w:t>
        </w:r>
      </w:sdtContent>
    </w:sdt>
    <w:r w:rsidR="00973C4A">
      <w:tab/>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448E7" w14:textId="77777777" w:rsidR="00973C4A" w:rsidRPr="00EF56CF" w:rsidRDefault="00973C4A" w:rsidP="00CA19C8">
    <w:pPr>
      <w:pStyle w:val="Header1stpag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B37A5" w14:textId="0A649C2A" w:rsidR="00973C4A" w:rsidRPr="00C2377F" w:rsidRDefault="008E6B08" w:rsidP="00864294">
    <w:pPr>
      <w:pStyle w:val="Header"/>
    </w:pPr>
    <w:sdt>
      <w:sdtPr>
        <w:alias w:val="Title"/>
        <w:tag w:val=""/>
        <w:id w:val="-707105533"/>
        <w:dataBinding w:prefixMappings="xmlns:ns0='http://purl.org/dc/elements/1.1/' xmlns:ns1='http://schemas.openxmlformats.org/package/2006/metadata/core-properties' " w:xpath="/ns1:coreProperties[1]/ns0:title[1]" w:storeItemID="{6C3C8BC8-F283-45AE-878A-BAB7291924A1}"/>
        <w:text/>
      </w:sdtPr>
      <w:sdtEndPr/>
      <w:sdtContent>
        <w:r w:rsidR="00973C4A">
          <w:t>AllJoyn™ Lighting Service Framework Controller Service 14.06 Interface Definition</w:t>
        </w:r>
      </w:sdtContent>
    </w:sdt>
    <w:r w:rsidR="00973C4A">
      <w:tab/>
    </w:r>
    <w:r>
      <w:fldChar w:fldCharType="begin"/>
    </w:r>
    <w:r>
      <w:instrText xml:space="preserve"> STYLEREF "Heading 1" \* MERGEFORMAT </w:instrText>
    </w:r>
    <w:r>
      <w:fldChar w:fldCharType="separate"/>
    </w:r>
    <w:r w:rsidR="006E209E">
      <w:rPr>
        <w:noProof/>
      </w:rPr>
      <w:t>Leader Election and State Sync Interface</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D1EED" w14:textId="77777777" w:rsidR="00973C4A" w:rsidRPr="00C2377F" w:rsidRDefault="00973C4A" w:rsidP="00BE45BD">
    <w:pPr>
      <w:pStyle w:val="Header1stpa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99E3A0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3CA389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6F6A21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E1C0716"/>
    <w:lvl w:ilvl="0">
      <w:start w:val="1"/>
      <w:numFmt w:val="decimal"/>
      <w:pStyle w:val="ListNumber2"/>
      <w:lvlText w:val="%1."/>
      <w:lvlJc w:val="left"/>
      <w:pPr>
        <w:tabs>
          <w:tab w:val="num" w:pos="720"/>
        </w:tabs>
        <w:ind w:left="720" w:hanging="360"/>
      </w:pPr>
    </w:lvl>
  </w:abstractNum>
  <w:abstractNum w:abstractNumId="4">
    <w:nsid w:val="FFFFFF80"/>
    <w:multiLevelType w:val="singleLevel"/>
    <w:tmpl w:val="7A9AD91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A006AFE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334D29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00E90B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FFACA80"/>
    <w:lvl w:ilvl="0">
      <w:start w:val="1"/>
      <w:numFmt w:val="decimal"/>
      <w:pStyle w:val="ListNumber"/>
      <w:lvlText w:val="%1."/>
      <w:lvlJc w:val="left"/>
      <w:pPr>
        <w:tabs>
          <w:tab w:val="num" w:pos="360"/>
        </w:tabs>
        <w:ind w:left="360" w:hanging="360"/>
      </w:pPr>
    </w:lvl>
  </w:abstractNum>
  <w:abstractNum w:abstractNumId="9">
    <w:nsid w:val="FFFFFF89"/>
    <w:multiLevelType w:val="singleLevel"/>
    <w:tmpl w:val="F126BFA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387CC0"/>
    <w:multiLevelType w:val="hybridMultilevel"/>
    <w:tmpl w:val="BF860796"/>
    <w:lvl w:ilvl="0" w:tplc="7562B328">
      <w:start w:val="1"/>
      <w:numFmt w:val="bullet"/>
      <w:pStyle w:val="bulletlv4"/>
      <w:lvlText w:val=""/>
      <w:lvlJc w:val="left"/>
      <w:pPr>
        <w:tabs>
          <w:tab w:val="num" w:pos="2160"/>
        </w:tabs>
        <w:ind w:left="2160" w:hanging="360"/>
      </w:pPr>
      <w:rPr>
        <w:rFonts w:ascii="Symbol" w:hAnsi="Symbol" w:hint="default"/>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1">
    <w:nsid w:val="13473516"/>
    <w:multiLevelType w:val="singleLevel"/>
    <w:tmpl w:val="B9103964"/>
    <w:lvl w:ilvl="0">
      <w:start w:val="1"/>
      <w:numFmt w:val="decimal"/>
      <w:pStyle w:val="numbrdlist"/>
      <w:lvlText w:val="%1."/>
      <w:lvlJc w:val="right"/>
      <w:pPr>
        <w:tabs>
          <w:tab w:val="num" w:pos="1080"/>
        </w:tabs>
        <w:ind w:left="1080" w:hanging="173"/>
      </w:pPr>
      <w:rPr>
        <w:rFonts w:hint="default"/>
      </w:rPr>
    </w:lvl>
  </w:abstractNum>
  <w:abstractNum w:abstractNumId="12">
    <w:nsid w:val="1D144FBD"/>
    <w:multiLevelType w:val="hybridMultilevel"/>
    <w:tmpl w:val="9E2C8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8C1412E"/>
    <w:multiLevelType w:val="singleLevel"/>
    <w:tmpl w:val="51DA6DB6"/>
    <w:lvl w:ilvl="0">
      <w:start w:val="1"/>
      <w:numFmt w:val="lowerLetter"/>
      <w:pStyle w:val="numbrdlist0"/>
      <w:lvlText w:val="%1."/>
      <w:lvlJc w:val="left"/>
      <w:pPr>
        <w:tabs>
          <w:tab w:val="num" w:pos="1800"/>
        </w:tabs>
        <w:ind w:left="1440" w:hanging="360"/>
      </w:pPr>
      <w:rPr>
        <w:rFonts w:hint="default"/>
      </w:rPr>
    </w:lvl>
  </w:abstractNum>
  <w:abstractNum w:abstractNumId="14">
    <w:nsid w:val="2A39066F"/>
    <w:multiLevelType w:val="hybridMultilevel"/>
    <w:tmpl w:val="8F5C3F24"/>
    <w:lvl w:ilvl="0" w:tplc="D656442C">
      <w:start w:val="1"/>
      <w:numFmt w:val="bullet"/>
      <w:pStyle w:val="bulletlv1"/>
      <w:lvlText w:val=""/>
      <w:lvlJc w:val="left"/>
      <w:pPr>
        <w:tabs>
          <w:tab w:val="num" w:pos="1080"/>
        </w:tabs>
        <w:ind w:left="1080" w:hanging="360"/>
      </w:pPr>
      <w:rPr>
        <w:rFonts w:ascii="Wingdings" w:hAnsi="Wingdings"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F4C354D"/>
    <w:multiLevelType w:val="singleLevel"/>
    <w:tmpl w:val="3C88888A"/>
    <w:lvl w:ilvl="0">
      <w:start w:val="1"/>
      <w:numFmt w:val="lowerRoman"/>
      <w:pStyle w:val="numbrdlist1"/>
      <w:lvlText w:val="%1."/>
      <w:lvlJc w:val="right"/>
      <w:pPr>
        <w:tabs>
          <w:tab w:val="num" w:pos="1800"/>
        </w:tabs>
        <w:ind w:left="1800" w:hanging="173"/>
      </w:pPr>
      <w:rPr>
        <w:rFonts w:hint="default"/>
        <w:b w:val="0"/>
        <w:i w:val="0"/>
        <w:sz w:val="22"/>
      </w:rPr>
    </w:lvl>
  </w:abstractNum>
  <w:abstractNum w:abstractNumId="16">
    <w:nsid w:val="329B1DFF"/>
    <w:multiLevelType w:val="hybridMultilevel"/>
    <w:tmpl w:val="B02AE078"/>
    <w:lvl w:ilvl="0" w:tplc="E514D9F2">
      <w:start w:val="1"/>
      <w:numFmt w:val="bullet"/>
      <w:pStyle w:val="tablebulletlvl2"/>
      <w:lvlText w:val=""/>
      <w:lvlJc w:val="left"/>
      <w:pPr>
        <w:tabs>
          <w:tab w:val="num" w:pos="576"/>
        </w:tabs>
        <w:ind w:left="576" w:hanging="360"/>
      </w:pPr>
      <w:rPr>
        <w:rFonts w:ascii="Wingdings" w:hAnsi="Wingdings" w:hint="default"/>
        <w:sz w:val="12"/>
        <w:szCs w:val="12"/>
      </w:rPr>
    </w:lvl>
    <w:lvl w:ilvl="1" w:tplc="04090003" w:tentative="1">
      <w:start w:val="1"/>
      <w:numFmt w:val="bullet"/>
      <w:lvlText w:val="o"/>
      <w:lvlJc w:val="left"/>
      <w:pPr>
        <w:tabs>
          <w:tab w:val="num" w:pos="43"/>
        </w:tabs>
        <w:ind w:left="43" w:hanging="360"/>
      </w:pPr>
      <w:rPr>
        <w:rFonts w:ascii="Courier New" w:hAnsi="Courier New" w:cs="Courier New" w:hint="default"/>
      </w:rPr>
    </w:lvl>
    <w:lvl w:ilvl="2" w:tplc="04090005" w:tentative="1">
      <w:start w:val="1"/>
      <w:numFmt w:val="bullet"/>
      <w:lvlText w:val=""/>
      <w:lvlJc w:val="left"/>
      <w:pPr>
        <w:tabs>
          <w:tab w:val="num" w:pos="763"/>
        </w:tabs>
        <w:ind w:left="763" w:hanging="360"/>
      </w:pPr>
      <w:rPr>
        <w:rFonts w:ascii="Wingdings" w:hAnsi="Wingdings" w:hint="default"/>
      </w:rPr>
    </w:lvl>
    <w:lvl w:ilvl="3" w:tplc="04090001" w:tentative="1">
      <w:start w:val="1"/>
      <w:numFmt w:val="bullet"/>
      <w:lvlText w:val=""/>
      <w:lvlJc w:val="left"/>
      <w:pPr>
        <w:tabs>
          <w:tab w:val="num" w:pos="1483"/>
        </w:tabs>
        <w:ind w:left="1483" w:hanging="360"/>
      </w:pPr>
      <w:rPr>
        <w:rFonts w:ascii="Symbol" w:hAnsi="Symbol" w:hint="default"/>
      </w:rPr>
    </w:lvl>
    <w:lvl w:ilvl="4" w:tplc="04090003" w:tentative="1">
      <w:start w:val="1"/>
      <w:numFmt w:val="bullet"/>
      <w:lvlText w:val="o"/>
      <w:lvlJc w:val="left"/>
      <w:pPr>
        <w:tabs>
          <w:tab w:val="num" w:pos="2203"/>
        </w:tabs>
        <w:ind w:left="2203" w:hanging="360"/>
      </w:pPr>
      <w:rPr>
        <w:rFonts w:ascii="Courier New" w:hAnsi="Courier New" w:cs="Courier New" w:hint="default"/>
      </w:rPr>
    </w:lvl>
    <w:lvl w:ilvl="5" w:tplc="04090005" w:tentative="1">
      <w:start w:val="1"/>
      <w:numFmt w:val="bullet"/>
      <w:lvlText w:val=""/>
      <w:lvlJc w:val="left"/>
      <w:pPr>
        <w:tabs>
          <w:tab w:val="num" w:pos="2923"/>
        </w:tabs>
        <w:ind w:left="2923" w:hanging="360"/>
      </w:pPr>
      <w:rPr>
        <w:rFonts w:ascii="Wingdings" w:hAnsi="Wingdings" w:hint="default"/>
      </w:rPr>
    </w:lvl>
    <w:lvl w:ilvl="6" w:tplc="04090001" w:tentative="1">
      <w:start w:val="1"/>
      <w:numFmt w:val="bullet"/>
      <w:lvlText w:val=""/>
      <w:lvlJc w:val="left"/>
      <w:pPr>
        <w:tabs>
          <w:tab w:val="num" w:pos="3643"/>
        </w:tabs>
        <w:ind w:left="3643" w:hanging="360"/>
      </w:pPr>
      <w:rPr>
        <w:rFonts w:ascii="Symbol" w:hAnsi="Symbol" w:hint="default"/>
      </w:rPr>
    </w:lvl>
    <w:lvl w:ilvl="7" w:tplc="04090003" w:tentative="1">
      <w:start w:val="1"/>
      <w:numFmt w:val="bullet"/>
      <w:lvlText w:val="o"/>
      <w:lvlJc w:val="left"/>
      <w:pPr>
        <w:tabs>
          <w:tab w:val="num" w:pos="4363"/>
        </w:tabs>
        <w:ind w:left="4363" w:hanging="360"/>
      </w:pPr>
      <w:rPr>
        <w:rFonts w:ascii="Courier New" w:hAnsi="Courier New" w:cs="Courier New" w:hint="default"/>
      </w:rPr>
    </w:lvl>
    <w:lvl w:ilvl="8" w:tplc="04090005" w:tentative="1">
      <w:start w:val="1"/>
      <w:numFmt w:val="bullet"/>
      <w:lvlText w:val=""/>
      <w:lvlJc w:val="left"/>
      <w:pPr>
        <w:tabs>
          <w:tab w:val="num" w:pos="5083"/>
        </w:tabs>
        <w:ind w:left="5083" w:hanging="360"/>
      </w:pPr>
      <w:rPr>
        <w:rFonts w:ascii="Wingdings" w:hAnsi="Wingdings" w:hint="default"/>
      </w:rPr>
    </w:lvl>
  </w:abstractNum>
  <w:abstractNum w:abstractNumId="17">
    <w:nsid w:val="48952CFD"/>
    <w:multiLevelType w:val="multilevel"/>
    <w:tmpl w:val="BF688BB6"/>
    <w:lvl w:ilvl="0">
      <w:start w:val="1"/>
      <w:numFmt w:val="bullet"/>
      <w:pStyle w:val="tablebulletlvl1"/>
      <w:lvlText w:val=""/>
      <w:lvlJc w:val="left"/>
      <w:pPr>
        <w:tabs>
          <w:tab w:val="num" w:pos="360"/>
        </w:tabs>
        <w:ind w:left="360" w:hanging="360"/>
      </w:pPr>
      <w:rPr>
        <w:rFonts w:ascii="Wingdings" w:hAnsi="Wingdings" w:hint="default"/>
        <w:sz w:val="14"/>
        <w:szCs w:val="14"/>
      </w:rPr>
    </w:lvl>
    <w:lvl w:ilvl="1">
      <w:start w:val="1"/>
      <w:numFmt w:val="bullet"/>
      <w:lvlText w:val=""/>
      <w:lvlJc w:val="left"/>
      <w:pPr>
        <w:tabs>
          <w:tab w:val="num" w:pos="720"/>
        </w:tabs>
        <w:ind w:left="720" w:hanging="504"/>
      </w:pPr>
      <w:rPr>
        <w:rFonts w:ascii="Symbol" w:hAnsi="Symbol" w:hint="default"/>
        <w:sz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nsid w:val="54AD4A79"/>
    <w:multiLevelType w:val="hybridMultilevel"/>
    <w:tmpl w:val="5CAEE0F4"/>
    <w:lvl w:ilvl="0" w:tplc="849008A2">
      <w:start w:val="1"/>
      <w:numFmt w:val="decimal"/>
      <w:pStyle w:val="tablenumbrdlst"/>
      <w:lvlText w:val="%1."/>
      <w:lvlJc w:val="left"/>
      <w:pPr>
        <w:tabs>
          <w:tab w:val="num" w:pos="288"/>
        </w:tabs>
        <w:ind w:left="288" w:hanging="288"/>
      </w:pPr>
      <w:rPr>
        <w:rFonts w:hint="default"/>
        <w:sz w:val="19"/>
        <w:szCs w:val="19"/>
      </w:rPr>
    </w:lvl>
    <w:lvl w:ilvl="1" w:tplc="04090019">
      <w:start w:val="1"/>
      <w:numFmt w:val="lowerLetter"/>
      <w:lvlText w:val="%2."/>
      <w:lvlJc w:val="left"/>
      <w:pPr>
        <w:tabs>
          <w:tab w:val="num" w:pos="1267"/>
        </w:tabs>
        <w:ind w:left="1267" w:hanging="360"/>
      </w:pPr>
    </w:lvl>
    <w:lvl w:ilvl="2" w:tplc="0409001B" w:tentative="1">
      <w:start w:val="1"/>
      <w:numFmt w:val="lowerRoman"/>
      <w:lvlText w:val="%3."/>
      <w:lvlJc w:val="right"/>
      <w:pPr>
        <w:tabs>
          <w:tab w:val="num" w:pos="1987"/>
        </w:tabs>
        <w:ind w:left="1987" w:hanging="180"/>
      </w:pPr>
    </w:lvl>
    <w:lvl w:ilvl="3" w:tplc="0409000F" w:tentative="1">
      <w:start w:val="1"/>
      <w:numFmt w:val="decimal"/>
      <w:lvlText w:val="%4."/>
      <w:lvlJc w:val="left"/>
      <w:pPr>
        <w:tabs>
          <w:tab w:val="num" w:pos="2707"/>
        </w:tabs>
        <w:ind w:left="2707" w:hanging="360"/>
      </w:pPr>
    </w:lvl>
    <w:lvl w:ilvl="4" w:tplc="04090019" w:tentative="1">
      <w:start w:val="1"/>
      <w:numFmt w:val="lowerLetter"/>
      <w:lvlText w:val="%5."/>
      <w:lvlJc w:val="left"/>
      <w:pPr>
        <w:tabs>
          <w:tab w:val="num" w:pos="3427"/>
        </w:tabs>
        <w:ind w:left="3427" w:hanging="360"/>
      </w:pPr>
    </w:lvl>
    <w:lvl w:ilvl="5" w:tplc="0409001B" w:tentative="1">
      <w:start w:val="1"/>
      <w:numFmt w:val="lowerRoman"/>
      <w:lvlText w:val="%6."/>
      <w:lvlJc w:val="right"/>
      <w:pPr>
        <w:tabs>
          <w:tab w:val="num" w:pos="4147"/>
        </w:tabs>
        <w:ind w:left="4147" w:hanging="180"/>
      </w:pPr>
    </w:lvl>
    <w:lvl w:ilvl="6" w:tplc="0409000F" w:tentative="1">
      <w:start w:val="1"/>
      <w:numFmt w:val="decimal"/>
      <w:lvlText w:val="%7."/>
      <w:lvlJc w:val="left"/>
      <w:pPr>
        <w:tabs>
          <w:tab w:val="num" w:pos="4867"/>
        </w:tabs>
        <w:ind w:left="4867" w:hanging="360"/>
      </w:pPr>
    </w:lvl>
    <w:lvl w:ilvl="7" w:tplc="04090019" w:tentative="1">
      <w:start w:val="1"/>
      <w:numFmt w:val="lowerLetter"/>
      <w:lvlText w:val="%8."/>
      <w:lvlJc w:val="left"/>
      <w:pPr>
        <w:tabs>
          <w:tab w:val="num" w:pos="5587"/>
        </w:tabs>
        <w:ind w:left="5587" w:hanging="360"/>
      </w:pPr>
    </w:lvl>
    <w:lvl w:ilvl="8" w:tplc="0409001B" w:tentative="1">
      <w:start w:val="1"/>
      <w:numFmt w:val="lowerRoman"/>
      <w:lvlText w:val="%9."/>
      <w:lvlJc w:val="right"/>
      <w:pPr>
        <w:tabs>
          <w:tab w:val="num" w:pos="6307"/>
        </w:tabs>
        <w:ind w:left="6307" w:hanging="180"/>
      </w:pPr>
    </w:lvl>
  </w:abstractNum>
  <w:abstractNum w:abstractNumId="19">
    <w:nsid w:val="65A124E4"/>
    <w:multiLevelType w:val="multilevel"/>
    <w:tmpl w:val="D5B8A40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upperLetter"/>
      <w:pStyle w:val="Heading7"/>
      <w:suff w:val="space"/>
      <w:lvlText w:val="Appendix %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decimal"/>
      <w:pStyle w:val="Heading9"/>
      <w:suff w:val="space"/>
      <w:lvlText w:val="%7.%8.%9"/>
      <w:lvlJc w:val="left"/>
      <w:pPr>
        <w:ind w:left="0" w:firstLine="0"/>
      </w:pPr>
      <w:rPr>
        <w:rFonts w:hint="default"/>
      </w:rPr>
    </w:lvl>
  </w:abstractNum>
  <w:abstractNum w:abstractNumId="20">
    <w:nsid w:val="69093F56"/>
    <w:multiLevelType w:val="hybridMultilevel"/>
    <w:tmpl w:val="591C0FF2"/>
    <w:lvl w:ilvl="0" w:tplc="54047B9A">
      <w:start w:val="1"/>
      <w:numFmt w:val="lowerLetter"/>
      <w:pStyle w:val="LegendNumber"/>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nsid w:val="71C71FBC"/>
    <w:multiLevelType w:val="hybridMultilevel"/>
    <w:tmpl w:val="399690A2"/>
    <w:lvl w:ilvl="0" w:tplc="4240FD5A">
      <w:start w:val="1"/>
      <w:numFmt w:val="bullet"/>
      <w:pStyle w:val="bulletlv3"/>
      <w:lvlText w:val="–"/>
      <w:lvlJc w:val="left"/>
      <w:pPr>
        <w:tabs>
          <w:tab w:val="num" w:pos="1800"/>
        </w:tabs>
        <w:ind w:left="1800" w:hanging="360"/>
      </w:pPr>
      <w:rPr>
        <w:rFonts w:ascii="Times New Roman" w:hAnsi="Times New Roman" w:cs="Times New Roman" w:hint="default"/>
        <w:sz w:val="16"/>
        <w:szCs w:val="16"/>
      </w:rPr>
    </w:lvl>
    <w:lvl w:ilvl="1" w:tplc="2B12A906">
      <w:start w:val="1"/>
      <w:numFmt w:val="bullet"/>
      <w:lvlText w:val="o"/>
      <w:lvlJc w:val="left"/>
      <w:pPr>
        <w:tabs>
          <w:tab w:val="num" w:pos="1440"/>
        </w:tabs>
        <w:ind w:left="1440" w:hanging="360"/>
      </w:pPr>
      <w:rPr>
        <w:rFonts w:ascii="Courier New" w:hAnsi="Courier New" w:hint="default"/>
      </w:rPr>
    </w:lvl>
    <w:lvl w:ilvl="2" w:tplc="D470679A">
      <w:start w:val="1"/>
      <w:numFmt w:val="bullet"/>
      <w:lvlText w:val=""/>
      <w:lvlJc w:val="left"/>
      <w:pPr>
        <w:tabs>
          <w:tab w:val="num" w:pos="2160"/>
        </w:tabs>
        <w:ind w:left="2160" w:hanging="360"/>
      </w:pPr>
      <w:rPr>
        <w:rFonts w:ascii="Wingdings" w:hAnsi="Wingdings" w:hint="default"/>
      </w:rPr>
    </w:lvl>
    <w:lvl w:ilvl="3" w:tplc="1316A2EA" w:tentative="1">
      <w:start w:val="1"/>
      <w:numFmt w:val="bullet"/>
      <w:lvlText w:val=""/>
      <w:lvlJc w:val="left"/>
      <w:pPr>
        <w:tabs>
          <w:tab w:val="num" w:pos="2880"/>
        </w:tabs>
        <w:ind w:left="2880" w:hanging="360"/>
      </w:pPr>
      <w:rPr>
        <w:rFonts w:ascii="Symbol" w:hAnsi="Symbol" w:hint="default"/>
      </w:rPr>
    </w:lvl>
    <w:lvl w:ilvl="4" w:tplc="9E441626" w:tentative="1">
      <w:start w:val="1"/>
      <w:numFmt w:val="bullet"/>
      <w:lvlText w:val="o"/>
      <w:lvlJc w:val="left"/>
      <w:pPr>
        <w:tabs>
          <w:tab w:val="num" w:pos="3600"/>
        </w:tabs>
        <w:ind w:left="3600" w:hanging="360"/>
      </w:pPr>
      <w:rPr>
        <w:rFonts w:ascii="Courier New" w:hAnsi="Courier New" w:hint="default"/>
      </w:rPr>
    </w:lvl>
    <w:lvl w:ilvl="5" w:tplc="040ED97A" w:tentative="1">
      <w:start w:val="1"/>
      <w:numFmt w:val="bullet"/>
      <w:lvlText w:val=""/>
      <w:lvlJc w:val="left"/>
      <w:pPr>
        <w:tabs>
          <w:tab w:val="num" w:pos="4320"/>
        </w:tabs>
        <w:ind w:left="4320" w:hanging="360"/>
      </w:pPr>
      <w:rPr>
        <w:rFonts w:ascii="Wingdings" w:hAnsi="Wingdings" w:hint="default"/>
      </w:rPr>
    </w:lvl>
    <w:lvl w:ilvl="6" w:tplc="A9605752" w:tentative="1">
      <w:start w:val="1"/>
      <w:numFmt w:val="bullet"/>
      <w:lvlText w:val=""/>
      <w:lvlJc w:val="left"/>
      <w:pPr>
        <w:tabs>
          <w:tab w:val="num" w:pos="5040"/>
        </w:tabs>
        <w:ind w:left="5040" w:hanging="360"/>
      </w:pPr>
      <w:rPr>
        <w:rFonts w:ascii="Symbol" w:hAnsi="Symbol" w:hint="default"/>
      </w:rPr>
    </w:lvl>
    <w:lvl w:ilvl="7" w:tplc="4E1C0950" w:tentative="1">
      <w:start w:val="1"/>
      <w:numFmt w:val="bullet"/>
      <w:lvlText w:val="o"/>
      <w:lvlJc w:val="left"/>
      <w:pPr>
        <w:tabs>
          <w:tab w:val="num" w:pos="5760"/>
        </w:tabs>
        <w:ind w:left="5760" w:hanging="360"/>
      </w:pPr>
      <w:rPr>
        <w:rFonts w:ascii="Courier New" w:hAnsi="Courier New" w:hint="default"/>
      </w:rPr>
    </w:lvl>
    <w:lvl w:ilvl="8" w:tplc="BF1411C6" w:tentative="1">
      <w:start w:val="1"/>
      <w:numFmt w:val="bullet"/>
      <w:lvlText w:val=""/>
      <w:lvlJc w:val="left"/>
      <w:pPr>
        <w:tabs>
          <w:tab w:val="num" w:pos="6480"/>
        </w:tabs>
        <w:ind w:left="6480" w:hanging="360"/>
      </w:pPr>
      <w:rPr>
        <w:rFonts w:ascii="Wingdings" w:hAnsi="Wingdings" w:hint="default"/>
      </w:rPr>
    </w:lvl>
  </w:abstractNum>
  <w:abstractNum w:abstractNumId="22">
    <w:nsid w:val="7E961907"/>
    <w:multiLevelType w:val="hybridMultilevel"/>
    <w:tmpl w:val="BCFEF21E"/>
    <w:lvl w:ilvl="0" w:tplc="7CA676B4">
      <w:start w:val="1"/>
      <w:numFmt w:val="bullet"/>
      <w:pStyle w:val="bulletlv2"/>
      <w:lvlText w:val=""/>
      <w:lvlJc w:val="left"/>
      <w:pPr>
        <w:tabs>
          <w:tab w:val="num" w:pos="720"/>
        </w:tabs>
        <w:ind w:left="720" w:hanging="360"/>
      </w:pPr>
      <w:rPr>
        <w:rFonts w:ascii="Wingdings" w:hAnsi="Wingdings" w:hint="default"/>
        <w:sz w:val="14"/>
        <w:szCs w:val="14"/>
      </w:rPr>
    </w:lvl>
    <w:lvl w:ilvl="1" w:tplc="7C44A33E" w:tentative="1">
      <w:start w:val="1"/>
      <w:numFmt w:val="bullet"/>
      <w:lvlText w:val="o"/>
      <w:lvlJc w:val="left"/>
      <w:pPr>
        <w:tabs>
          <w:tab w:val="num" w:pos="187"/>
        </w:tabs>
        <w:ind w:left="187" w:hanging="360"/>
      </w:pPr>
      <w:rPr>
        <w:rFonts w:ascii="Courier New" w:hAnsi="Courier New" w:cs="Courier New" w:hint="default"/>
      </w:rPr>
    </w:lvl>
    <w:lvl w:ilvl="2" w:tplc="1854D298" w:tentative="1">
      <w:start w:val="1"/>
      <w:numFmt w:val="bullet"/>
      <w:lvlText w:val=""/>
      <w:lvlJc w:val="left"/>
      <w:pPr>
        <w:tabs>
          <w:tab w:val="num" w:pos="907"/>
        </w:tabs>
        <w:ind w:left="907" w:hanging="360"/>
      </w:pPr>
      <w:rPr>
        <w:rFonts w:ascii="Wingdings" w:hAnsi="Wingdings" w:hint="default"/>
      </w:rPr>
    </w:lvl>
    <w:lvl w:ilvl="3" w:tplc="89924C64" w:tentative="1">
      <w:start w:val="1"/>
      <w:numFmt w:val="bullet"/>
      <w:lvlText w:val=""/>
      <w:lvlJc w:val="left"/>
      <w:pPr>
        <w:tabs>
          <w:tab w:val="num" w:pos="1627"/>
        </w:tabs>
        <w:ind w:left="1627" w:hanging="360"/>
      </w:pPr>
      <w:rPr>
        <w:rFonts w:ascii="Symbol" w:hAnsi="Symbol" w:hint="default"/>
      </w:rPr>
    </w:lvl>
    <w:lvl w:ilvl="4" w:tplc="09B0FBF4" w:tentative="1">
      <w:start w:val="1"/>
      <w:numFmt w:val="bullet"/>
      <w:lvlText w:val="o"/>
      <w:lvlJc w:val="left"/>
      <w:pPr>
        <w:tabs>
          <w:tab w:val="num" w:pos="2347"/>
        </w:tabs>
        <w:ind w:left="2347" w:hanging="360"/>
      </w:pPr>
      <w:rPr>
        <w:rFonts w:ascii="Courier New" w:hAnsi="Courier New" w:cs="Courier New" w:hint="default"/>
      </w:rPr>
    </w:lvl>
    <w:lvl w:ilvl="5" w:tplc="480C8226" w:tentative="1">
      <w:start w:val="1"/>
      <w:numFmt w:val="bullet"/>
      <w:lvlText w:val=""/>
      <w:lvlJc w:val="left"/>
      <w:pPr>
        <w:tabs>
          <w:tab w:val="num" w:pos="3067"/>
        </w:tabs>
        <w:ind w:left="3067" w:hanging="360"/>
      </w:pPr>
      <w:rPr>
        <w:rFonts w:ascii="Wingdings" w:hAnsi="Wingdings" w:hint="default"/>
      </w:rPr>
    </w:lvl>
    <w:lvl w:ilvl="6" w:tplc="67581C34" w:tentative="1">
      <w:start w:val="1"/>
      <w:numFmt w:val="bullet"/>
      <w:lvlText w:val=""/>
      <w:lvlJc w:val="left"/>
      <w:pPr>
        <w:tabs>
          <w:tab w:val="num" w:pos="3787"/>
        </w:tabs>
        <w:ind w:left="3787" w:hanging="360"/>
      </w:pPr>
      <w:rPr>
        <w:rFonts w:ascii="Symbol" w:hAnsi="Symbol" w:hint="default"/>
      </w:rPr>
    </w:lvl>
    <w:lvl w:ilvl="7" w:tplc="4BC682B8" w:tentative="1">
      <w:start w:val="1"/>
      <w:numFmt w:val="bullet"/>
      <w:lvlText w:val="o"/>
      <w:lvlJc w:val="left"/>
      <w:pPr>
        <w:tabs>
          <w:tab w:val="num" w:pos="4507"/>
        </w:tabs>
        <w:ind w:left="4507" w:hanging="360"/>
      </w:pPr>
      <w:rPr>
        <w:rFonts w:ascii="Courier New" w:hAnsi="Courier New" w:cs="Courier New" w:hint="default"/>
      </w:rPr>
    </w:lvl>
    <w:lvl w:ilvl="8" w:tplc="459622E4" w:tentative="1">
      <w:start w:val="1"/>
      <w:numFmt w:val="bullet"/>
      <w:lvlText w:val=""/>
      <w:lvlJc w:val="left"/>
      <w:pPr>
        <w:tabs>
          <w:tab w:val="num" w:pos="5227"/>
        </w:tabs>
        <w:ind w:left="5227" w:hanging="360"/>
      </w:pPr>
      <w:rPr>
        <w:rFonts w:ascii="Wingdings" w:hAnsi="Wingdings" w:hint="default"/>
      </w:rPr>
    </w:lvl>
  </w:abstractNum>
  <w:num w:numId="1">
    <w:abstractNumId w:val="19"/>
  </w:num>
  <w:num w:numId="2">
    <w:abstractNumId w:val="14"/>
  </w:num>
  <w:num w:numId="3">
    <w:abstractNumId w:val="14"/>
  </w:num>
  <w:num w:numId="4">
    <w:abstractNumId w:val="21"/>
  </w:num>
  <w:num w:numId="5">
    <w:abstractNumId w:val="10"/>
  </w:num>
  <w:num w:numId="6">
    <w:abstractNumId w:val="19"/>
  </w:num>
  <w:num w:numId="7">
    <w:abstractNumId w:val="20"/>
  </w:num>
  <w:num w:numId="8">
    <w:abstractNumId w:val="9"/>
  </w:num>
  <w:num w:numId="9">
    <w:abstractNumId w:val="6"/>
  </w:num>
  <w:num w:numId="10">
    <w:abstractNumId w:val="11"/>
    <w:lvlOverride w:ilvl="0">
      <w:startOverride w:val="1"/>
    </w:lvlOverride>
  </w:num>
  <w:num w:numId="11">
    <w:abstractNumId w:val="13"/>
  </w:num>
  <w:num w:numId="12">
    <w:abstractNumId w:val="15"/>
  </w:num>
  <w:num w:numId="13">
    <w:abstractNumId w:val="22"/>
  </w:num>
  <w:num w:numId="14">
    <w:abstractNumId w:val="17"/>
  </w:num>
  <w:num w:numId="15">
    <w:abstractNumId w:val="16"/>
  </w:num>
  <w:num w:numId="16">
    <w:abstractNumId w:val="18"/>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7"/>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4"/>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num>
  <w:num w:numId="33">
    <w:abstractNumId w:val="11"/>
    <w:lvlOverride w:ilvl="0">
      <w:startOverride w:val="1"/>
    </w:lvlOverride>
  </w:num>
  <w:num w:numId="34">
    <w:abstractNumId w:val="11"/>
    <w:lvlOverride w:ilvl="0">
      <w:startOverride w:val="1"/>
    </w:lvlOverride>
  </w:num>
  <w:num w:numId="35">
    <w:abstractNumId w:val="11"/>
    <w:lvlOverride w:ilvl="0">
      <w:startOverride w:val="1"/>
    </w:lvlOverride>
  </w:num>
  <w:num w:numId="36">
    <w:abstractNumId w:val="11"/>
    <w:lvlOverride w:ilvl="0">
      <w:startOverride w:val="1"/>
    </w:lvlOverride>
  </w:num>
  <w:num w:numId="37">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s-US" w:vendorID="64" w:dllVersion="131078" w:nlCheck="1" w:checkStyle="1"/>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50">
      <o:colormru v:ext="edit" colors="#418cbf,#6799c8"/>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468"/>
    <w:rsid w:val="00001BAC"/>
    <w:rsid w:val="00004C4D"/>
    <w:rsid w:val="00007DE2"/>
    <w:rsid w:val="000106F1"/>
    <w:rsid w:val="000115FA"/>
    <w:rsid w:val="00012722"/>
    <w:rsid w:val="000127F9"/>
    <w:rsid w:val="000138FF"/>
    <w:rsid w:val="000144F7"/>
    <w:rsid w:val="00014D67"/>
    <w:rsid w:val="0001506A"/>
    <w:rsid w:val="00016360"/>
    <w:rsid w:val="000168C9"/>
    <w:rsid w:val="000174DE"/>
    <w:rsid w:val="0001771A"/>
    <w:rsid w:val="00020CB0"/>
    <w:rsid w:val="00021055"/>
    <w:rsid w:val="00021DF2"/>
    <w:rsid w:val="00025935"/>
    <w:rsid w:val="00025E6E"/>
    <w:rsid w:val="00026051"/>
    <w:rsid w:val="00027914"/>
    <w:rsid w:val="00027915"/>
    <w:rsid w:val="00030B0B"/>
    <w:rsid w:val="00030BDD"/>
    <w:rsid w:val="00031F4E"/>
    <w:rsid w:val="00032572"/>
    <w:rsid w:val="00034F11"/>
    <w:rsid w:val="00035E9C"/>
    <w:rsid w:val="00037506"/>
    <w:rsid w:val="000402FD"/>
    <w:rsid w:val="00040EBD"/>
    <w:rsid w:val="00045F36"/>
    <w:rsid w:val="00051193"/>
    <w:rsid w:val="00053075"/>
    <w:rsid w:val="000538CF"/>
    <w:rsid w:val="00055669"/>
    <w:rsid w:val="00055F92"/>
    <w:rsid w:val="00060E21"/>
    <w:rsid w:val="0006142B"/>
    <w:rsid w:val="000623DB"/>
    <w:rsid w:val="000652E6"/>
    <w:rsid w:val="00066426"/>
    <w:rsid w:val="000676E3"/>
    <w:rsid w:val="00071179"/>
    <w:rsid w:val="00072469"/>
    <w:rsid w:val="00073098"/>
    <w:rsid w:val="00074570"/>
    <w:rsid w:val="000779EB"/>
    <w:rsid w:val="00077BCC"/>
    <w:rsid w:val="000814E6"/>
    <w:rsid w:val="00081651"/>
    <w:rsid w:val="0008225F"/>
    <w:rsid w:val="00082C9B"/>
    <w:rsid w:val="00084ED9"/>
    <w:rsid w:val="000872CF"/>
    <w:rsid w:val="0009004A"/>
    <w:rsid w:val="0009109A"/>
    <w:rsid w:val="000916E4"/>
    <w:rsid w:val="000933B0"/>
    <w:rsid w:val="000934D3"/>
    <w:rsid w:val="00095621"/>
    <w:rsid w:val="00095FEA"/>
    <w:rsid w:val="000973BF"/>
    <w:rsid w:val="000974E7"/>
    <w:rsid w:val="000A05CC"/>
    <w:rsid w:val="000B01F9"/>
    <w:rsid w:val="000B1A48"/>
    <w:rsid w:val="000B1CDC"/>
    <w:rsid w:val="000B3B9D"/>
    <w:rsid w:val="000B7C86"/>
    <w:rsid w:val="000C0BA9"/>
    <w:rsid w:val="000C0DA4"/>
    <w:rsid w:val="000C3303"/>
    <w:rsid w:val="000C3980"/>
    <w:rsid w:val="000C3FF9"/>
    <w:rsid w:val="000C5414"/>
    <w:rsid w:val="000C57E6"/>
    <w:rsid w:val="000C6E9E"/>
    <w:rsid w:val="000C7955"/>
    <w:rsid w:val="000D008C"/>
    <w:rsid w:val="000D4F2C"/>
    <w:rsid w:val="000D6F06"/>
    <w:rsid w:val="000D7BBA"/>
    <w:rsid w:val="000E0811"/>
    <w:rsid w:val="000E1624"/>
    <w:rsid w:val="000E1A1F"/>
    <w:rsid w:val="000E2831"/>
    <w:rsid w:val="000E4DC9"/>
    <w:rsid w:val="000E54F4"/>
    <w:rsid w:val="000F23F3"/>
    <w:rsid w:val="000F385D"/>
    <w:rsid w:val="000F4053"/>
    <w:rsid w:val="000F7292"/>
    <w:rsid w:val="000F769D"/>
    <w:rsid w:val="000F7FDD"/>
    <w:rsid w:val="001000F4"/>
    <w:rsid w:val="00104BE1"/>
    <w:rsid w:val="00104C13"/>
    <w:rsid w:val="00105152"/>
    <w:rsid w:val="001052C3"/>
    <w:rsid w:val="001072C4"/>
    <w:rsid w:val="001076C2"/>
    <w:rsid w:val="00107A80"/>
    <w:rsid w:val="00110D1E"/>
    <w:rsid w:val="00110E93"/>
    <w:rsid w:val="00120257"/>
    <w:rsid w:val="001222CA"/>
    <w:rsid w:val="00122B8D"/>
    <w:rsid w:val="00122BA3"/>
    <w:rsid w:val="00124346"/>
    <w:rsid w:val="00124453"/>
    <w:rsid w:val="001260EA"/>
    <w:rsid w:val="001272CE"/>
    <w:rsid w:val="0013140E"/>
    <w:rsid w:val="00131EF5"/>
    <w:rsid w:val="00133FE7"/>
    <w:rsid w:val="00134590"/>
    <w:rsid w:val="001350FB"/>
    <w:rsid w:val="0013563B"/>
    <w:rsid w:val="00137D55"/>
    <w:rsid w:val="00140A71"/>
    <w:rsid w:val="00140CEE"/>
    <w:rsid w:val="00141DC0"/>
    <w:rsid w:val="00142FD1"/>
    <w:rsid w:val="00144B3A"/>
    <w:rsid w:val="00145934"/>
    <w:rsid w:val="001467C8"/>
    <w:rsid w:val="00150048"/>
    <w:rsid w:val="0015241B"/>
    <w:rsid w:val="00152768"/>
    <w:rsid w:val="00152D3E"/>
    <w:rsid w:val="00153A73"/>
    <w:rsid w:val="00153FE8"/>
    <w:rsid w:val="00154196"/>
    <w:rsid w:val="00155229"/>
    <w:rsid w:val="00157ABB"/>
    <w:rsid w:val="001624A1"/>
    <w:rsid w:val="0016254E"/>
    <w:rsid w:val="001630FC"/>
    <w:rsid w:val="00172236"/>
    <w:rsid w:val="00172A79"/>
    <w:rsid w:val="00172EB5"/>
    <w:rsid w:val="00174688"/>
    <w:rsid w:val="0017510D"/>
    <w:rsid w:val="0017670F"/>
    <w:rsid w:val="00181296"/>
    <w:rsid w:val="00182B2A"/>
    <w:rsid w:val="00184918"/>
    <w:rsid w:val="001860D2"/>
    <w:rsid w:val="0018768D"/>
    <w:rsid w:val="00192364"/>
    <w:rsid w:val="00194535"/>
    <w:rsid w:val="001949B7"/>
    <w:rsid w:val="00194C27"/>
    <w:rsid w:val="00194F9E"/>
    <w:rsid w:val="00197E27"/>
    <w:rsid w:val="001A0E29"/>
    <w:rsid w:val="001A1A66"/>
    <w:rsid w:val="001A2CA5"/>
    <w:rsid w:val="001A3068"/>
    <w:rsid w:val="001A360F"/>
    <w:rsid w:val="001A6D43"/>
    <w:rsid w:val="001A71CD"/>
    <w:rsid w:val="001B0670"/>
    <w:rsid w:val="001B087B"/>
    <w:rsid w:val="001B1794"/>
    <w:rsid w:val="001B2E46"/>
    <w:rsid w:val="001B2E61"/>
    <w:rsid w:val="001B3C91"/>
    <w:rsid w:val="001B5B82"/>
    <w:rsid w:val="001B5C5A"/>
    <w:rsid w:val="001C0909"/>
    <w:rsid w:val="001C14FD"/>
    <w:rsid w:val="001C4E8E"/>
    <w:rsid w:val="001C4F14"/>
    <w:rsid w:val="001C54D2"/>
    <w:rsid w:val="001C5CA0"/>
    <w:rsid w:val="001C7277"/>
    <w:rsid w:val="001C75ED"/>
    <w:rsid w:val="001D04C2"/>
    <w:rsid w:val="001D0E2E"/>
    <w:rsid w:val="001D2A7D"/>
    <w:rsid w:val="001D30C8"/>
    <w:rsid w:val="001D3947"/>
    <w:rsid w:val="001D4089"/>
    <w:rsid w:val="001D4955"/>
    <w:rsid w:val="001D716A"/>
    <w:rsid w:val="001E2EA8"/>
    <w:rsid w:val="001E6AFE"/>
    <w:rsid w:val="001F0425"/>
    <w:rsid w:val="001F07DD"/>
    <w:rsid w:val="001F350A"/>
    <w:rsid w:val="001F374E"/>
    <w:rsid w:val="00200622"/>
    <w:rsid w:val="00200909"/>
    <w:rsid w:val="00202165"/>
    <w:rsid w:val="002021FB"/>
    <w:rsid w:val="002034EC"/>
    <w:rsid w:val="00203532"/>
    <w:rsid w:val="002035DA"/>
    <w:rsid w:val="00203B3C"/>
    <w:rsid w:val="00203CBD"/>
    <w:rsid w:val="002040F8"/>
    <w:rsid w:val="002125FA"/>
    <w:rsid w:val="00212F97"/>
    <w:rsid w:val="0021443B"/>
    <w:rsid w:val="002150E8"/>
    <w:rsid w:val="002152BA"/>
    <w:rsid w:val="002156A5"/>
    <w:rsid w:val="00217741"/>
    <w:rsid w:val="002178A5"/>
    <w:rsid w:val="002212CC"/>
    <w:rsid w:val="00222390"/>
    <w:rsid w:val="0022437E"/>
    <w:rsid w:val="00234C72"/>
    <w:rsid w:val="00235861"/>
    <w:rsid w:val="002406B6"/>
    <w:rsid w:val="00241FA9"/>
    <w:rsid w:val="00242308"/>
    <w:rsid w:val="002443EB"/>
    <w:rsid w:val="00244ABA"/>
    <w:rsid w:val="002454B7"/>
    <w:rsid w:val="00245EC7"/>
    <w:rsid w:val="0024750E"/>
    <w:rsid w:val="00247909"/>
    <w:rsid w:val="002501EB"/>
    <w:rsid w:val="00251AAE"/>
    <w:rsid w:val="0025454B"/>
    <w:rsid w:val="00257D24"/>
    <w:rsid w:val="0026161E"/>
    <w:rsid w:val="002628DA"/>
    <w:rsid w:val="00264174"/>
    <w:rsid w:val="00264E23"/>
    <w:rsid w:val="00264E51"/>
    <w:rsid w:val="00264F9C"/>
    <w:rsid w:val="0026591B"/>
    <w:rsid w:val="002663DC"/>
    <w:rsid w:val="002668EC"/>
    <w:rsid w:val="00266A58"/>
    <w:rsid w:val="0027209E"/>
    <w:rsid w:val="00272695"/>
    <w:rsid w:val="00272B2C"/>
    <w:rsid w:val="00273150"/>
    <w:rsid w:val="002747FE"/>
    <w:rsid w:val="0027500E"/>
    <w:rsid w:val="00276F5F"/>
    <w:rsid w:val="00277495"/>
    <w:rsid w:val="00281025"/>
    <w:rsid w:val="00281374"/>
    <w:rsid w:val="00281818"/>
    <w:rsid w:val="00281E88"/>
    <w:rsid w:val="00282AD5"/>
    <w:rsid w:val="002830F2"/>
    <w:rsid w:val="0028360A"/>
    <w:rsid w:val="002843A9"/>
    <w:rsid w:val="00284E61"/>
    <w:rsid w:val="00286571"/>
    <w:rsid w:val="002905CF"/>
    <w:rsid w:val="00290899"/>
    <w:rsid w:val="00290C28"/>
    <w:rsid w:val="00290FF0"/>
    <w:rsid w:val="002925CB"/>
    <w:rsid w:val="0029271B"/>
    <w:rsid w:val="00294B4C"/>
    <w:rsid w:val="00294B71"/>
    <w:rsid w:val="002961FE"/>
    <w:rsid w:val="0029745A"/>
    <w:rsid w:val="002A1685"/>
    <w:rsid w:val="002A24AB"/>
    <w:rsid w:val="002A2C0B"/>
    <w:rsid w:val="002A3F59"/>
    <w:rsid w:val="002A4CEC"/>
    <w:rsid w:val="002A5D64"/>
    <w:rsid w:val="002A6EED"/>
    <w:rsid w:val="002A6FCC"/>
    <w:rsid w:val="002B0508"/>
    <w:rsid w:val="002B0B9E"/>
    <w:rsid w:val="002B55AD"/>
    <w:rsid w:val="002B6F89"/>
    <w:rsid w:val="002C0A37"/>
    <w:rsid w:val="002C2AAB"/>
    <w:rsid w:val="002C2B05"/>
    <w:rsid w:val="002C35C6"/>
    <w:rsid w:val="002C44AA"/>
    <w:rsid w:val="002C47A6"/>
    <w:rsid w:val="002C66F2"/>
    <w:rsid w:val="002D0966"/>
    <w:rsid w:val="002D2014"/>
    <w:rsid w:val="002D26C3"/>
    <w:rsid w:val="002D2A1A"/>
    <w:rsid w:val="002D3581"/>
    <w:rsid w:val="002D4286"/>
    <w:rsid w:val="002D5408"/>
    <w:rsid w:val="002D7587"/>
    <w:rsid w:val="002E0BFA"/>
    <w:rsid w:val="002E1181"/>
    <w:rsid w:val="002E1C37"/>
    <w:rsid w:val="002E26AC"/>
    <w:rsid w:val="002E41A6"/>
    <w:rsid w:val="002E531D"/>
    <w:rsid w:val="002F0351"/>
    <w:rsid w:val="002F0463"/>
    <w:rsid w:val="002F0DAD"/>
    <w:rsid w:val="002F1A21"/>
    <w:rsid w:val="002F480F"/>
    <w:rsid w:val="002F4D3D"/>
    <w:rsid w:val="002F5290"/>
    <w:rsid w:val="002F701B"/>
    <w:rsid w:val="002F76BA"/>
    <w:rsid w:val="002F776F"/>
    <w:rsid w:val="003027A4"/>
    <w:rsid w:val="00306B5B"/>
    <w:rsid w:val="00307C5C"/>
    <w:rsid w:val="0031059D"/>
    <w:rsid w:val="00315AEE"/>
    <w:rsid w:val="00316707"/>
    <w:rsid w:val="00316D9D"/>
    <w:rsid w:val="00316FD9"/>
    <w:rsid w:val="00320028"/>
    <w:rsid w:val="00320F2A"/>
    <w:rsid w:val="003225C5"/>
    <w:rsid w:val="00323083"/>
    <w:rsid w:val="0032382F"/>
    <w:rsid w:val="00323F9E"/>
    <w:rsid w:val="00325184"/>
    <w:rsid w:val="00325C0B"/>
    <w:rsid w:val="003261DF"/>
    <w:rsid w:val="00327373"/>
    <w:rsid w:val="0032758F"/>
    <w:rsid w:val="00330F64"/>
    <w:rsid w:val="003357A6"/>
    <w:rsid w:val="00335BBA"/>
    <w:rsid w:val="003370F0"/>
    <w:rsid w:val="0034023C"/>
    <w:rsid w:val="00340C8F"/>
    <w:rsid w:val="00340FB1"/>
    <w:rsid w:val="0034592D"/>
    <w:rsid w:val="00346AB4"/>
    <w:rsid w:val="00346C51"/>
    <w:rsid w:val="00346F34"/>
    <w:rsid w:val="00347C01"/>
    <w:rsid w:val="00350740"/>
    <w:rsid w:val="003513E1"/>
    <w:rsid w:val="00354F24"/>
    <w:rsid w:val="0035506A"/>
    <w:rsid w:val="00355889"/>
    <w:rsid w:val="00355F5D"/>
    <w:rsid w:val="003568B7"/>
    <w:rsid w:val="003577FB"/>
    <w:rsid w:val="00357EFD"/>
    <w:rsid w:val="00360FC9"/>
    <w:rsid w:val="00361B07"/>
    <w:rsid w:val="00362568"/>
    <w:rsid w:val="00363AFB"/>
    <w:rsid w:val="00364B6E"/>
    <w:rsid w:val="003656D9"/>
    <w:rsid w:val="00366909"/>
    <w:rsid w:val="0037075D"/>
    <w:rsid w:val="00370833"/>
    <w:rsid w:val="00370D46"/>
    <w:rsid w:val="00371341"/>
    <w:rsid w:val="003730FB"/>
    <w:rsid w:val="00374222"/>
    <w:rsid w:val="00374AD6"/>
    <w:rsid w:val="00376064"/>
    <w:rsid w:val="00376D99"/>
    <w:rsid w:val="00377BBC"/>
    <w:rsid w:val="00377E3A"/>
    <w:rsid w:val="0038289B"/>
    <w:rsid w:val="00382ED9"/>
    <w:rsid w:val="003832C8"/>
    <w:rsid w:val="003859AA"/>
    <w:rsid w:val="003859E4"/>
    <w:rsid w:val="00387941"/>
    <w:rsid w:val="003901F3"/>
    <w:rsid w:val="00390D25"/>
    <w:rsid w:val="00392323"/>
    <w:rsid w:val="0039405F"/>
    <w:rsid w:val="00394153"/>
    <w:rsid w:val="003945AC"/>
    <w:rsid w:val="00395234"/>
    <w:rsid w:val="00395F0F"/>
    <w:rsid w:val="00396F1F"/>
    <w:rsid w:val="00397735"/>
    <w:rsid w:val="003A169B"/>
    <w:rsid w:val="003A35B5"/>
    <w:rsid w:val="003A4280"/>
    <w:rsid w:val="003A4D3C"/>
    <w:rsid w:val="003A5874"/>
    <w:rsid w:val="003A62EE"/>
    <w:rsid w:val="003A6FD4"/>
    <w:rsid w:val="003B0153"/>
    <w:rsid w:val="003B076E"/>
    <w:rsid w:val="003B1205"/>
    <w:rsid w:val="003B3EE3"/>
    <w:rsid w:val="003B55CD"/>
    <w:rsid w:val="003B621E"/>
    <w:rsid w:val="003B7DCC"/>
    <w:rsid w:val="003B7E22"/>
    <w:rsid w:val="003C1886"/>
    <w:rsid w:val="003C1EDC"/>
    <w:rsid w:val="003C274C"/>
    <w:rsid w:val="003C3C64"/>
    <w:rsid w:val="003C4914"/>
    <w:rsid w:val="003C76CD"/>
    <w:rsid w:val="003D115D"/>
    <w:rsid w:val="003D2E4C"/>
    <w:rsid w:val="003D2FD0"/>
    <w:rsid w:val="003D41D9"/>
    <w:rsid w:val="003D4C2E"/>
    <w:rsid w:val="003D58B2"/>
    <w:rsid w:val="003D5FAE"/>
    <w:rsid w:val="003D7305"/>
    <w:rsid w:val="003D7A03"/>
    <w:rsid w:val="003E30EB"/>
    <w:rsid w:val="003E37B4"/>
    <w:rsid w:val="003E42D0"/>
    <w:rsid w:val="003F07EB"/>
    <w:rsid w:val="003F0F33"/>
    <w:rsid w:val="003F2821"/>
    <w:rsid w:val="003F3D25"/>
    <w:rsid w:val="003F3E47"/>
    <w:rsid w:val="003F496F"/>
    <w:rsid w:val="003F5F60"/>
    <w:rsid w:val="00400028"/>
    <w:rsid w:val="00400347"/>
    <w:rsid w:val="00401239"/>
    <w:rsid w:val="004012E2"/>
    <w:rsid w:val="00401BD8"/>
    <w:rsid w:val="00402B02"/>
    <w:rsid w:val="004038AF"/>
    <w:rsid w:val="00403949"/>
    <w:rsid w:val="004048E9"/>
    <w:rsid w:val="00410CE0"/>
    <w:rsid w:val="00411AB3"/>
    <w:rsid w:val="00412A80"/>
    <w:rsid w:val="00412C55"/>
    <w:rsid w:val="004130F5"/>
    <w:rsid w:val="00415480"/>
    <w:rsid w:val="00416A1D"/>
    <w:rsid w:val="00422113"/>
    <w:rsid w:val="00422FFF"/>
    <w:rsid w:val="00423013"/>
    <w:rsid w:val="004255DC"/>
    <w:rsid w:val="00425AE4"/>
    <w:rsid w:val="004311E2"/>
    <w:rsid w:val="00431D4E"/>
    <w:rsid w:val="00431FA3"/>
    <w:rsid w:val="00432903"/>
    <w:rsid w:val="00433361"/>
    <w:rsid w:val="004333C0"/>
    <w:rsid w:val="004337F2"/>
    <w:rsid w:val="00435CF4"/>
    <w:rsid w:val="00436CBD"/>
    <w:rsid w:val="00437752"/>
    <w:rsid w:val="00441BCC"/>
    <w:rsid w:val="00443E76"/>
    <w:rsid w:val="00443F4A"/>
    <w:rsid w:val="00444CD3"/>
    <w:rsid w:val="00447FFE"/>
    <w:rsid w:val="004501BE"/>
    <w:rsid w:val="00452D87"/>
    <w:rsid w:val="00454DA2"/>
    <w:rsid w:val="004567EE"/>
    <w:rsid w:val="00457082"/>
    <w:rsid w:val="00457B86"/>
    <w:rsid w:val="00461DCC"/>
    <w:rsid w:val="00464127"/>
    <w:rsid w:val="00464A9F"/>
    <w:rsid w:val="0046735A"/>
    <w:rsid w:val="0047004A"/>
    <w:rsid w:val="004706A3"/>
    <w:rsid w:val="00471F72"/>
    <w:rsid w:val="00474AB0"/>
    <w:rsid w:val="004750CB"/>
    <w:rsid w:val="00475170"/>
    <w:rsid w:val="00475A19"/>
    <w:rsid w:val="00476E11"/>
    <w:rsid w:val="00477BDC"/>
    <w:rsid w:val="00477C86"/>
    <w:rsid w:val="004847B8"/>
    <w:rsid w:val="00487BD5"/>
    <w:rsid w:val="00487D23"/>
    <w:rsid w:val="004900C6"/>
    <w:rsid w:val="00491C30"/>
    <w:rsid w:val="00493AB4"/>
    <w:rsid w:val="004945A0"/>
    <w:rsid w:val="00497721"/>
    <w:rsid w:val="0049798A"/>
    <w:rsid w:val="004A0C35"/>
    <w:rsid w:val="004A1466"/>
    <w:rsid w:val="004A2C68"/>
    <w:rsid w:val="004A302D"/>
    <w:rsid w:val="004A44C2"/>
    <w:rsid w:val="004A71B3"/>
    <w:rsid w:val="004A7C11"/>
    <w:rsid w:val="004B013A"/>
    <w:rsid w:val="004B130F"/>
    <w:rsid w:val="004B2A06"/>
    <w:rsid w:val="004B3C67"/>
    <w:rsid w:val="004C11BA"/>
    <w:rsid w:val="004C5189"/>
    <w:rsid w:val="004C559B"/>
    <w:rsid w:val="004C5BE9"/>
    <w:rsid w:val="004D1D6D"/>
    <w:rsid w:val="004D5245"/>
    <w:rsid w:val="004D5601"/>
    <w:rsid w:val="004D6476"/>
    <w:rsid w:val="004D7F53"/>
    <w:rsid w:val="004E2527"/>
    <w:rsid w:val="004E3BE9"/>
    <w:rsid w:val="004E3D37"/>
    <w:rsid w:val="004E3DE2"/>
    <w:rsid w:val="004E4C08"/>
    <w:rsid w:val="004E571F"/>
    <w:rsid w:val="004F2324"/>
    <w:rsid w:val="004F289F"/>
    <w:rsid w:val="004F3221"/>
    <w:rsid w:val="004F38B4"/>
    <w:rsid w:val="004F39B8"/>
    <w:rsid w:val="004F5A75"/>
    <w:rsid w:val="004F5CBB"/>
    <w:rsid w:val="004F67C5"/>
    <w:rsid w:val="004F698D"/>
    <w:rsid w:val="004F6B43"/>
    <w:rsid w:val="004F709B"/>
    <w:rsid w:val="004F7F18"/>
    <w:rsid w:val="0050052B"/>
    <w:rsid w:val="00501BD6"/>
    <w:rsid w:val="0050321A"/>
    <w:rsid w:val="005033B7"/>
    <w:rsid w:val="00504865"/>
    <w:rsid w:val="00504B0F"/>
    <w:rsid w:val="0050667D"/>
    <w:rsid w:val="005068AB"/>
    <w:rsid w:val="0050760B"/>
    <w:rsid w:val="00510314"/>
    <w:rsid w:val="00510F68"/>
    <w:rsid w:val="00510FE6"/>
    <w:rsid w:val="005114B9"/>
    <w:rsid w:val="00511AB4"/>
    <w:rsid w:val="00512684"/>
    <w:rsid w:val="00512D29"/>
    <w:rsid w:val="00513BC0"/>
    <w:rsid w:val="005176F9"/>
    <w:rsid w:val="0052255F"/>
    <w:rsid w:val="00522567"/>
    <w:rsid w:val="00523680"/>
    <w:rsid w:val="005237A5"/>
    <w:rsid w:val="005247DB"/>
    <w:rsid w:val="00527215"/>
    <w:rsid w:val="00530952"/>
    <w:rsid w:val="00533979"/>
    <w:rsid w:val="00533E56"/>
    <w:rsid w:val="005347D0"/>
    <w:rsid w:val="0053508D"/>
    <w:rsid w:val="00537140"/>
    <w:rsid w:val="00537537"/>
    <w:rsid w:val="005403B6"/>
    <w:rsid w:val="00540582"/>
    <w:rsid w:val="0054135B"/>
    <w:rsid w:val="00541E1C"/>
    <w:rsid w:val="00542C0A"/>
    <w:rsid w:val="00545264"/>
    <w:rsid w:val="005468E8"/>
    <w:rsid w:val="00546D86"/>
    <w:rsid w:val="00547049"/>
    <w:rsid w:val="00547143"/>
    <w:rsid w:val="005473D9"/>
    <w:rsid w:val="00547658"/>
    <w:rsid w:val="00547905"/>
    <w:rsid w:val="00550EC6"/>
    <w:rsid w:val="00552D95"/>
    <w:rsid w:val="00553AC3"/>
    <w:rsid w:val="005548B5"/>
    <w:rsid w:val="005562E1"/>
    <w:rsid w:val="00556405"/>
    <w:rsid w:val="00557237"/>
    <w:rsid w:val="00560585"/>
    <w:rsid w:val="00560724"/>
    <w:rsid w:val="00564926"/>
    <w:rsid w:val="00564AB3"/>
    <w:rsid w:val="00564AC2"/>
    <w:rsid w:val="00564F13"/>
    <w:rsid w:val="00566BD8"/>
    <w:rsid w:val="00571605"/>
    <w:rsid w:val="0057217D"/>
    <w:rsid w:val="005735E8"/>
    <w:rsid w:val="00574001"/>
    <w:rsid w:val="00574DF5"/>
    <w:rsid w:val="00576CEF"/>
    <w:rsid w:val="005779CA"/>
    <w:rsid w:val="00580D54"/>
    <w:rsid w:val="0058162E"/>
    <w:rsid w:val="00581BC2"/>
    <w:rsid w:val="00581FC2"/>
    <w:rsid w:val="00583B10"/>
    <w:rsid w:val="00585C2E"/>
    <w:rsid w:val="00587E87"/>
    <w:rsid w:val="005937EC"/>
    <w:rsid w:val="00596712"/>
    <w:rsid w:val="005969C4"/>
    <w:rsid w:val="005A23E8"/>
    <w:rsid w:val="005A2B33"/>
    <w:rsid w:val="005A3321"/>
    <w:rsid w:val="005A36E2"/>
    <w:rsid w:val="005A37E6"/>
    <w:rsid w:val="005A3820"/>
    <w:rsid w:val="005A41BC"/>
    <w:rsid w:val="005A5791"/>
    <w:rsid w:val="005A62A4"/>
    <w:rsid w:val="005A6641"/>
    <w:rsid w:val="005A67B7"/>
    <w:rsid w:val="005A6F2E"/>
    <w:rsid w:val="005A7772"/>
    <w:rsid w:val="005B1C34"/>
    <w:rsid w:val="005B1E0B"/>
    <w:rsid w:val="005B35F9"/>
    <w:rsid w:val="005B3D5F"/>
    <w:rsid w:val="005B51DE"/>
    <w:rsid w:val="005B66E7"/>
    <w:rsid w:val="005C10CE"/>
    <w:rsid w:val="005C24D6"/>
    <w:rsid w:val="005C5050"/>
    <w:rsid w:val="005C5F10"/>
    <w:rsid w:val="005C6B03"/>
    <w:rsid w:val="005C6B93"/>
    <w:rsid w:val="005C6E7C"/>
    <w:rsid w:val="005D00C5"/>
    <w:rsid w:val="005D0BC3"/>
    <w:rsid w:val="005D13A1"/>
    <w:rsid w:val="005D194C"/>
    <w:rsid w:val="005D2A6C"/>
    <w:rsid w:val="005D2F8F"/>
    <w:rsid w:val="005D391F"/>
    <w:rsid w:val="005D3A67"/>
    <w:rsid w:val="005D4E68"/>
    <w:rsid w:val="005E0C93"/>
    <w:rsid w:val="005E0F0A"/>
    <w:rsid w:val="005E0F89"/>
    <w:rsid w:val="005E3B95"/>
    <w:rsid w:val="005E3EA3"/>
    <w:rsid w:val="005E42CB"/>
    <w:rsid w:val="005E5021"/>
    <w:rsid w:val="005E5BDE"/>
    <w:rsid w:val="005E5C2E"/>
    <w:rsid w:val="005E6F0F"/>
    <w:rsid w:val="005E6FCA"/>
    <w:rsid w:val="005E7A52"/>
    <w:rsid w:val="005F23B2"/>
    <w:rsid w:val="005F47C5"/>
    <w:rsid w:val="00600636"/>
    <w:rsid w:val="00600F76"/>
    <w:rsid w:val="00601710"/>
    <w:rsid w:val="00603066"/>
    <w:rsid w:val="006033F7"/>
    <w:rsid w:val="006039A3"/>
    <w:rsid w:val="00603F15"/>
    <w:rsid w:val="006049AB"/>
    <w:rsid w:val="00605312"/>
    <w:rsid w:val="00605749"/>
    <w:rsid w:val="00605D89"/>
    <w:rsid w:val="006103EC"/>
    <w:rsid w:val="006105E1"/>
    <w:rsid w:val="0061193E"/>
    <w:rsid w:val="00615228"/>
    <w:rsid w:val="00616042"/>
    <w:rsid w:val="00616224"/>
    <w:rsid w:val="00621D1B"/>
    <w:rsid w:val="00622029"/>
    <w:rsid w:val="00622B7A"/>
    <w:rsid w:val="0062658C"/>
    <w:rsid w:val="00626CB4"/>
    <w:rsid w:val="0063079D"/>
    <w:rsid w:val="006323B0"/>
    <w:rsid w:val="00632A2C"/>
    <w:rsid w:val="006332AF"/>
    <w:rsid w:val="006407BB"/>
    <w:rsid w:val="0064201A"/>
    <w:rsid w:val="00644333"/>
    <w:rsid w:val="00644D3F"/>
    <w:rsid w:val="00645230"/>
    <w:rsid w:val="00646214"/>
    <w:rsid w:val="00646C81"/>
    <w:rsid w:val="00647E4B"/>
    <w:rsid w:val="00647F12"/>
    <w:rsid w:val="00650E89"/>
    <w:rsid w:val="00651531"/>
    <w:rsid w:val="00652792"/>
    <w:rsid w:val="00652ABD"/>
    <w:rsid w:val="00654568"/>
    <w:rsid w:val="006547CD"/>
    <w:rsid w:val="00655A81"/>
    <w:rsid w:val="006570FA"/>
    <w:rsid w:val="00657799"/>
    <w:rsid w:val="00657C25"/>
    <w:rsid w:val="0066333E"/>
    <w:rsid w:val="00664091"/>
    <w:rsid w:val="00664889"/>
    <w:rsid w:val="0066512D"/>
    <w:rsid w:val="00665991"/>
    <w:rsid w:val="00666F89"/>
    <w:rsid w:val="0066744A"/>
    <w:rsid w:val="00667AF2"/>
    <w:rsid w:val="00667DB5"/>
    <w:rsid w:val="006705BC"/>
    <w:rsid w:val="0067173C"/>
    <w:rsid w:val="00671DCC"/>
    <w:rsid w:val="006739E8"/>
    <w:rsid w:val="00674C76"/>
    <w:rsid w:val="006769CB"/>
    <w:rsid w:val="00681685"/>
    <w:rsid w:val="00682B59"/>
    <w:rsid w:val="00684820"/>
    <w:rsid w:val="00685256"/>
    <w:rsid w:val="00685C3E"/>
    <w:rsid w:val="006868BD"/>
    <w:rsid w:val="00687833"/>
    <w:rsid w:val="00690F40"/>
    <w:rsid w:val="00691240"/>
    <w:rsid w:val="00694A44"/>
    <w:rsid w:val="00694E76"/>
    <w:rsid w:val="006A39D8"/>
    <w:rsid w:val="006A4B57"/>
    <w:rsid w:val="006A799D"/>
    <w:rsid w:val="006B05D5"/>
    <w:rsid w:val="006B0C7E"/>
    <w:rsid w:val="006B1EF4"/>
    <w:rsid w:val="006B2907"/>
    <w:rsid w:val="006B2D53"/>
    <w:rsid w:val="006B43F0"/>
    <w:rsid w:val="006C2D8E"/>
    <w:rsid w:val="006C3C46"/>
    <w:rsid w:val="006C40AE"/>
    <w:rsid w:val="006C59D4"/>
    <w:rsid w:val="006C71DC"/>
    <w:rsid w:val="006D00A6"/>
    <w:rsid w:val="006D1006"/>
    <w:rsid w:val="006D2915"/>
    <w:rsid w:val="006D36F2"/>
    <w:rsid w:val="006D460A"/>
    <w:rsid w:val="006D5351"/>
    <w:rsid w:val="006D6E63"/>
    <w:rsid w:val="006D7378"/>
    <w:rsid w:val="006E08D9"/>
    <w:rsid w:val="006E209E"/>
    <w:rsid w:val="006E43EF"/>
    <w:rsid w:val="006E53F3"/>
    <w:rsid w:val="006E5B31"/>
    <w:rsid w:val="006E64AF"/>
    <w:rsid w:val="006E7E58"/>
    <w:rsid w:val="006F59BD"/>
    <w:rsid w:val="006F5BCB"/>
    <w:rsid w:val="006F6B46"/>
    <w:rsid w:val="007016F3"/>
    <w:rsid w:val="00701C21"/>
    <w:rsid w:val="00702E1E"/>
    <w:rsid w:val="00703A57"/>
    <w:rsid w:val="00706D90"/>
    <w:rsid w:val="00706E35"/>
    <w:rsid w:val="00707357"/>
    <w:rsid w:val="00707C05"/>
    <w:rsid w:val="00711488"/>
    <w:rsid w:val="0071185B"/>
    <w:rsid w:val="00712BDA"/>
    <w:rsid w:val="00712FCD"/>
    <w:rsid w:val="00714402"/>
    <w:rsid w:val="00714BED"/>
    <w:rsid w:val="00717A83"/>
    <w:rsid w:val="00717F96"/>
    <w:rsid w:val="007229F2"/>
    <w:rsid w:val="00724BA4"/>
    <w:rsid w:val="00724DE9"/>
    <w:rsid w:val="0072508F"/>
    <w:rsid w:val="00725120"/>
    <w:rsid w:val="007252B1"/>
    <w:rsid w:val="00725831"/>
    <w:rsid w:val="007263A2"/>
    <w:rsid w:val="007269EA"/>
    <w:rsid w:val="00734C23"/>
    <w:rsid w:val="00734EA4"/>
    <w:rsid w:val="0073506B"/>
    <w:rsid w:val="0073626C"/>
    <w:rsid w:val="00737A03"/>
    <w:rsid w:val="00740113"/>
    <w:rsid w:val="00745963"/>
    <w:rsid w:val="00745BBB"/>
    <w:rsid w:val="0074655F"/>
    <w:rsid w:val="00746C76"/>
    <w:rsid w:val="00750194"/>
    <w:rsid w:val="00750EB2"/>
    <w:rsid w:val="0075122D"/>
    <w:rsid w:val="00753D00"/>
    <w:rsid w:val="00754096"/>
    <w:rsid w:val="00754A81"/>
    <w:rsid w:val="0075613D"/>
    <w:rsid w:val="00756A52"/>
    <w:rsid w:val="00764B8F"/>
    <w:rsid w:val="00765390"/>
    <w:rsid w:val="0076559D"/>
    <w:rsid w:val="0076567C"/>
    <w:rsid w:val="00766A97"/>
    <w:rsid w:val="007708B3"/>
    <w:rsid w:val="00771DB9"/>
    <w:rsid w:val="00773B7D"/>
    <w:rsid w:val="00774B19"/>
    <w:rsid w:val="007759B7"/>
    <w:rsid w:val="00775D11"/>
    <w:rsid w:val="0077619E"/>
    <w:rsid w:val="0077788E"/>
    <w:rsid w:val="00781643"/>
    <w:rsid w:val="00783299"/>
    <w:rsid w:val="00783883"/>
    <w:rsid w:val="00783FB2"/>
    <w:rsid w:val="007857BA"/>
    <w:rsid w:val="00785FD2"/>
    <w:rsid w:val="007868CB"/>
    <w:rsid w:val="00786F2E"/>
    <w:rsid w:val="0079175B"/>
    <w:rsid w:val="00791AA1"/>
    <w:rsid w:val="00791FC9"/>
    <w:rsid w:val="007941DE"/>
    <w:rsid w:val="007A0274"/>
    <w:rsid w:val="007A16AF"/>
    <w:rsid w:val="007A18CF"/>
    <w:rsid w:val="007A3C69"/>
    <w:rsid w:val="007A4C5D"/>
    <w:rsid w:val="007A73BF"/>
    <w:rsid w:val="007A7475"/>
    <w:rsid w:val="007B235B"/>
    <w:rsid w:val="007B478F"/>
    <w:rsid w:val="007B4908"/>
    <w:rsid w:val="007B70AE"/>
    <w:rsid w:val="007C01F6"/>
    <w:rsid w:val="007C08F9"/>
    <w:rsid w:val="007C0BCE"/>
    <w:rsid w:val="007C10CC"/>
    <w:rsid w:val="007C151A"/>
    <w:rsid w:val="007C1A79"/>
    <w:rsid w:val="007C42AB"/>
    <w:rsid w:val="007C4402"/>
    <w:rsid w:val="007C4D2A"/>
    <w:rsid w:val="007C61C4"/>
    <w:rsid w:val="007C77C0"/>
    <w:rsid w:val="007C7DD6"/>
    <w:rsid w:val="007D2FD9"/>
    <w:rsid w:val="007E26C9"/>
    <w:rsid w:val="007E2C06"/>
    <w:rsid w:val="007E3754"/>
    <w:rsid w:val="007E3ED7"/>
    <w:rsid w:val="007E4330"/>
    <w:rsid w:val="007E4B3D"/>
    <w:rsid w:val="007E512F"/>
    <w:rsid w:val="007E7755"/>
    <w:rsid w:val="007F16B4"/>
    <w:rsid w:val="007F1B4D"/>
    <w:rsid w:val="007F40D3"/>
    <w:rsid w:val="007F48D9"/>
    <w:rsid w:val="007F4A92"/>
    <w:rsid w:val="007F4E8C"/>
    <w:rsid w:val="007F6B74"/>
    <w:rsid w:val="007F75A6"/>
    <w:rsid w:val="007F7F70"/>
    <w:rsid w:val="00800057"/>
    <w:rsid w:val="00801721"/>
    <w:rsid w:val="00801AFE"/>
    <w:rsid w:val="00801F32"/>
    <w:rsid w:val="00803D7B"/>
    <w:rsid w:val="00803F05"/>
    <w:rsid w:val="00805CDF"/>
    <w:rsid w:val="00806F1A"/>
    <w:rsid w:val="008120ED"/>
    <w:rsid w:val="008211F5"/>
    <w:rsid w:val="0082221C"/>
    <w:rsid w:val="00823193"/>
    <w:rsid w:val="008232D4"/>
    <w:rsid w:val="00823350"/>
    <w:rsid w:val="00823633"/>
    <w:rsid w:val="00823C36"/>
    <w:rsid w:val="00824AE9"/>
    <w:rsid w:val="00825E0B"/>
    <w:rsid w:val="00826CA5"/>
    <w:rsid w:val="00830E88"/>
    <w:rsid w:val="008311AB"/>
    <w:rsid w:val="00832CD0"/>
    <w:rsid w:val="0083435D"/>
    <w:rsid w:val="0083469C"/>
    <w:rsid w:val="00834A2A"/>
    <w:rsid w:val="00837A74"/>
    <w:rsid w:val="0084059D"/>
    <w:rsid w:val="00840691"/>
    <w:rsid w:val="008411D3"/>
    <w:rsid w:val="00842ED2"/>
    <w:rsid w:val="00844198"/>
    <w:rsid w:val="00844E0F"/>
    <w:rsid w:val="00846376"/>
    <w:rsid w:val="008501A5"/>
    <w:rsid w:val="00850BA7"/>
    <w:rsid w:val="00851C86"/>
    <w:rsid w:val="00853506"/>
    <w:rsid w:val="00855F4E"/>
    <w:rsid w:val="00856A2F"/>
    <w:rsid w:val="0085711D"/>
    <w:rsid w:val="00860328"/>
    <w:rsid w:val="0086398F"/>
    <w:rsid w:val="00864054"/>
    <w:rsid w:val="00864294"/>
    <w:rsid w:val="00864403"/>
    <w:rsid w:val="008653C9"/>
    <w:rsid w:val="00865867"/>
    <w:rsid w:val="00866C97"/>
    <w:rsid w:val="00867214"/>
    <w:rsid w:val="00871029"/>
    <w:rsid w:val="00872AB9"/>
    <w:rsid w:val="00873301"/>
    <w:rsid w:val="00873A21"/>
    <w:rsid w:val="00873F2F"/>
    <w:rsid w:val="0087657D"/>
    <w:rsid w:val="00876CDE"/>
    <w:rsid w:val="0087762B"/>
    <w:rsid w:val="0088001B"/>
    <w:rsid w:val="00880111"/>
    <w:rsid w:val="0088043F"/>
    <w:rsid w:val="00881624"/>
    <w:rsid w:val="00883EF8"/>
    <w:rsid w:val="00884762"/>
    <w:rsid w:val="008849D0"/>
    <w:rsid w:val="00885478"/>
    <w:rsid w:val="008919E9"/>
    <w:rsid w:val="008922C4"/>
    <w:rsid w:val="00892B27"/>
    <w:rsid w:val="0089376D"/>
    <w:rsid w:val="00893FB8"/>
    <w:rsid w:val="0089715E"/>
    <w:rsid w:val="0089734E"/>
    <w:rsid w:val="00897D54"/>
    <w:rsid w:val="008A0914"/>
    <w:rsid w:val="008A0F83"/>
    <w:rsid w:val="008A266D"/>
    <w:rsid w:val="008A29CD"/>
    <w:rsid w:val="008A5CD2"/>
    <w:rsid w:val="008A61BC"/>
    <w:rsid w:val="008A6D3B"/>
    <w:rsid w:val="008B1062"/>
    <w:rsid w:val="008B188A"/>
    <w:rsid w:val="008B1DB6"/>
    <w:rsid w:val="008B5B65"/>
    <w:rsid w:val="008B6090"/>
    <w:rsid w:val="008B63C2"/>
    <w:rsid w:val="008B64C5"/>
    <w:rsid w:val="008B6DB3"/>
    <w:rsid w:val="008B6E7B"/>
    <w:rsid w:val="008C0AE9"/>
    <w:rsid w:val="008C3DF7"/>
    <w:rsid w:val="008C47F2"/>
    <w:rsid w:val="008C5239"/>
    <w:rsid w:val="008C6357"/>
    <w:rsid w:val="008C6CFD"/>
    <w:rsid w:val="008C7B0C"/>
    <w:rsid w:val="008D057E"/>
    <w:rsid w:val="008D2397"/>
    <w:rsid w:val="008D7046"/>
    <w:rsid w:val="008D73B2"/>
    <w:rsid w:val="008E0271"/>
    <w:rsid w:val="008E10E2"/>
    <w:rsid w:val="008E21B6"/>
    <w:rsid w:val="008E2F4C"/>
    <w:rsid w:val="008E38FD"/>
    <w:rsid w:val="008E3BE6"/>
    <w:rsid w:val="008E5433"/>
    <w:rsid w:val="008E5BE3"/>
    <w:rsid w:val="008E65DB"/>
    <w:rsid w:val="008E6B08"/>
    <w:rsid w:val="008E6D24"/>
    <w:rsid w:val="008E788F"/>
    <w:rsid w:val="008F09BD"/>
    <w:rsid w:val="008F2D64"/>
    <w:rsid w:val="008F338C"/>
    <w:rsid w:val="008F4CBE"/>
    <w:rsid w:val="008F56F6"/>
    <w:rsid w:val="00900189"/>
    <w:rsid w:val="00900E58"/>
    <w:rsid w:val="00902E9C"/>
    <w:rsid w:val="009042B3"/>
    <w:rsid w:val="00904FEE"/>
    <w:rsid w:val="00905BF7"/>
    <w:rsid w:val="00907036"/>
    <w:rsid w:val="00910867"/>
    <w:rsid w:val="00910AE5"/>
    <w:rsid w:val="009114F3"/>
    <w:rsid w:val="00911776"/>
    <w:rsid w:val="00911D3A"/>
    <w:rsid w:val="00913A4B"/>
    <w:rsid w:val="00914267"/>
    <w:rsid w:val="00914A68"/>
    <w:rsid w:val="00914B05"/>
    <w:rsid w:val="009158F0"/>
    <w:rsid w:val="00915924"/>
    <w:rsid w:val="00915ACE"/>
    <w:rsid w:val="00920614"/>
    <w:rsid w:val="00925723"/>
    <w:rsid w:val="00925A41"/>
    <w:rsid w:val="0092743D"/>
    <w:rsid w:val="00932468"/>
    <w:rsid w:val="00932A5C"/>
    <w:rsid w:val="00933693"/>
    <w:rsid w:val="00935A53"/>
    <w:rsid w:val="00935BD7"/>
    <w:rsid w:val="0093700F"/>
    <w:rsid w:val="00937FCB"/>
    <w:rsid w:val="00940BD5"/>
    <w:rsid w:val="00941319"/>
    <w:rsid w:val="00942516"/>
    <w:rsid w:val="00942FEC"/>
    <w:rsid w:val="00943488"/>
    <w:rsid w:val="00943E11"/>
    <w:rsid w:val="00944146"/>
    <w:rsid w:val="00945BB8"/>
    <w:rsid w:val="00946A44"/>
    <w:rsid w:val="00947CB1"/>
    <w:rsid w:val="00951915"/>
    <w:rsid w:val="00951D18"/>
    <w:rsid w:val="00952964"/>
    <w:rsid w:val="009529CA"/>
    <w:rsid w:val="00955B93"/>
    <w:rsid w:val="00955F25"/>
    <w:rsid w:val="00960045"/>
    <w:rsid w:val="00960ED3"/>
    <w:rsid w:val="00963665"/>
    <w:rsid w:val="009642F1"/>
    <w:rsid w:val="00965CF6"/>
    <w:rsid w:val="00965D5F"/>
    <w:rsid w:val="00966C62"/>
    <w:rsid w:val="00967122"/>
    <w:rsid w:val="00967457"/>
    <w:rsid w:val="009676F1"/>
    <w:rsid w:val="009700B9"/>
    <w:rsid w:val="0097029A"/>
    <w:rsid w:val="00971528"/>
    <w:rsid w:val="009717B7"/>
    <w:rsid w:val="00972810"/>
    <w:rsid w:val="0097345B"/>
    <w:rsid w:val="009734EE"/>
    <w:rsid w:val="00973C4A"/>
    <w:rsid w:val="00975232"/>
    <w:rsid w:val="009752DE"/>
    <w:rsid w:val="009803A4"/>
    <w:rsid w:val="00980D33"/>
    <w:rsid w:val="00980E43"/>
    <w:rsid w:val="00982368"/>
    <w:rsid w:val="00985030"/>
    <w:rsid w:val="00986BF4"/>
    <w:rsid w:val="00986CA9"/>
    <w:rsid w:val="00987E20"/>
    <w:rsid w:val="009901FE"/>
    <w:rsid w:val="00991052"/>
    <w:rsid w:val="00991C32"/>
    <w:rsid w:val="0099341C"/>
    <w:rsid w:val="00995912"/>
    <w:rsid w:val="009A05CF"/>
    <w:rsid w:val="009A1304"/>
    <w:rsid w:val="009A1513"/>
    <w:rsid w:val="009A2479"/>
    <w:rsid w:val="009A25FF"/>
    <w:rsid w:val="009A3933"/>
    <w:rsid w:val="009A5066"/>
    <w:rsid w:val="009A5569"/>
    <w:rsid w:val="009A6A08"/>
    <w:rsid w:val="009A7D5B"/>
    <w:rsid w:val="009B01E8"/>
    <w:rsid w:val="009B1A36"/>
    <w:rsid w:val="009B374F"/>
    <w:rsid w:val="009B66CC"/>
    <w:rsid w:val="009B6F25"/>
    <w:rsid w:val="009C014D"/>
    <w:rsid w:val="009C1746"/>
    <w:rsid w:val="009C1B66"/>
    <w:rsid w:val="009C3AEA"/>
    <w:rsid w:val="009C5C7B"/>
    <w:rsid w:val="009D2896"/>
    <w:rsid w:val="009D2C0A"/>
    <w:rsid w:val="009D31C7"/>
    <w:rsid w:val="009D3BA3"/>
    <w:rsid w:val="009D6CB5"/>
    <w:rsid w:val="009D7264"/>
    <w:rsid w:val="009D7C84"/>
    <w:rsid w:val="009D7FC5"/>
    <w:rsid w:val="009E1989"/>
    <w:rsid w:val="009E2645"/>
    <w:rsid w:val="009E33F1"/>
    <w:rsid w:val="009E4DEE"/>
    <w:rsid w:val="009E59C8"/>
    <w:rsid w:val="009E5FD5"/>
    <w:rsid w:val="009E6DD1"/>
    <w:rsid w:val="009E6F72"/>
    <w:rsid w:val="009E7B5A"/>
    <w:rsid w:val="009E7F62"/>
    <w:rsid w:val="009F0A68"/>
    <w:rsid w:val="009F10AC"/>
    <w:rsid w:val="009F2EE8"/>
    <w:rsid w:val="009F3840"/>
    <w:rsid w:val="009F4456"/>
    <w:rsid w:val="009F6206"/>
    <w:rsid w:val="009F6857"/>
    <w:rsid w:val="009F6B48"/>
    <w:rsid w:val="00A021E2"/>
    <w:rsid w:val="00A02362"/>
    <w:rsid w:val="00A02F93"/>
    <w:rsid w:val="00A03363"/>
    <w:rsid w:val="00A076C4"/>
    <w:rsid w:val="00A10789"/>
    <w:rsid w:val="00A1087F"/>
    <w:rsid w:val="00A10C99"/>
    <w:rsid w:val="00A117D8"/>
    <w:rsid w:val="00A12E6F"/>
    <w:rsid w:val="00A166B1"/>
    <w:rsid w:val="00A1703D"/>
    <w:rsid w:val="00A1767B"/>
    <w:rsid w:val="00A17A99"/>
    <w:rsid w:val="00A20C97"/>
    <w:rsid w:val="00A20D15"/>
    <w:rsid w:val="00A20F09"/>
    <w:rsid w:val="00A20F67"/>
    <w:rsid w:val="00A21982"/>
    <w:rsid w:val="00A22AA8"/>
    <w:rsid w:val="00A26A2C"/>
    <w:rsid w:val="00A309D1"/>
    <w:rsid w:val="00A3164B"/>
    <w:rsid w:val="00A32B30"/>
    <w:rsid w:val="00A37AF2"/>
    <w:rsid w:val="00A40E0C"/>
    <w:rsid w:val="00A424B3"/>
    <w:rsid w:val="00A42EC3"/>
    <w:rsid w:val="00A431A6"/>
    <w:rsid w:val="00A438A9"/>
    <w:rsid w:val="00A43EF1"/>
    <w:rsid w:val="00A476DC"/>
    <w:rsid w:val="00A47E89"/>
    <w:rsid w:val="00A60318"/>
    <w:rsid w:val="00A607C5"/>
    <w:rsid w:val="00A626DF"/>
    <w:rsid w:val="00A62811"/>
    <w:rsid w:val="00A62A57"/>
    <w:rsid w:val="00A63799"/>
    <w:rsid w:val="00A65D98"/>
    <w:rsid w:val="00A66236"/>
    <w:rsid w:val="00A67607"/>
    <w:rsid w:val="00A70782"/>
    <w:rsid w:val="00A70AF9"/>
    <w:rsid w:val="00A70EB1"/>
    <w:rsid w:val="00A718C7"/>
    <w:rsid w:val="00A733AE"/>
    <w:rsid w:val="00A733B5"/>
    <w:rsid w:val="00A76962"/>
    <w:rsid w:val="00A77566"/>
    <w:rsid w:val="00A8107E"/>
    <w:rsid w:val="00A825DB"/>
    <w:rsid w:val="00A83F18"/>
    <w:rsid w:val="00A84CAD"/>
    <w:rsid w:val="00A8659D"/>
    <w:rsid w:val="00A918CF"/>
    <w:rsid w:val="00A9274B"/>
    <w:rsid w:val="00A93056"/>
    <w:rsid w:val="00A9381B"/>
    <w:rsid w:val="00A93824"/>
    <w:rsid w:val="00A94C51"/>
    <w:rsid w:val="00A96946"/>
    <w:rsid w:val="00A979CA"/>
    <w:rsid w:val="00A97D88"/>
    <w:rsid w:val="00AA0402"/>
    <w:rsid w:val="00AA055F"/>
    <w:rsid w:val="00AA1E26"/>
    <w:rsid w:val="00AA25B2"/>
    <w:rsid w:val="00AA2E90"/>
    <w:rsid w:val="00AA3DFE"/>
    <w:rsid w:val="00AA5CDF"/>
    <w:rsid w:val="00AA5DEA"/>
    <w:rsid w:val="00AA63BE"/>
    <w:rsid w:val="00AB0DEE"/>
    <w:rsid w:val="00AB1557"/>
    <w:rsid w:val="00AB1E86"/>
    <w:rsid w:val="00AB1EE7"/>
    <w:rsid w:val="00AB4C1B"/>
    <w:rsid w:val="00AB55AD"/>
    <w:rsid w:val="00AB5ED6"/>
    <w:rsid w:val="00AB600D"/>
    <w:rsid w:val="00AB6FB7"/>
    <w:rsid w:val="00AB75E8"/>
    <w:rsid w:val="00AC0E2B"/>
    <w:rsid w:val="00AC1047"/>
    <w:rsid w:val="00AC6511"/>
    <w:rsid w:val="00AC7FBC"/>
    <w:rsid w:val="00AD08AD"/>
    <w:rsid w:val="00AD2AF5"/>
    <w:rsid w:val="00AD4B1A"/>
    <w:rsid w:val="00AD4B45"/>
    <w:rsid w:val="00AD77AE"/>
    <w:rsid w:val="00AD78BF"/>
    <w:rsid w:val="00AE0DD1"/>
    <w:rsid w:val="00AE312F"/>
    <w:rsid w:val="00AE3F8D"/>
    <w:rsid w:val="00AF0970"/>
    <w:rsid w:val="00AF0976"/>
    <w:rsid w:val="00AF18A1"/>
    <w:rsid w:val="00AF1E63"/>
    <w:rsid w:val="00AF2862"/>
    <w:rsid w:val="00AF31B9"/>
    <w:rsid w:val="00AF4249"/>
    <w:rsid w:val="00B0149A"/>
    <w:rsid w:val="00B02671"/>
    <w:rsid w:val="00B02A0D"/>
    <w:rsid w:val="00B0524C"/>
    <w:rsid w:val="00B10D63"/>
    <w:rsid w:val="00B10E7C"/>
    <w:rsid w:val="00B126E7"/>
    <w:rsid w:val="00B12EFA"/>
    <w:rsid w:val="00B13285"/>
    <w:rsid w:val="00B15152"/>
    <w:rsid w:val="00B15731"/>
    <w:rsid w:val="00B16C46"/>
    <w:rsid w:val="00B16EC3"/>
    <w:rsid w:val="00B17866"/>
    <w:rsid w:val="00B200F0"/>
    <w:rsid w:val="00B3083B"/>
    <w:rsid w:val="00B314E8"/>
    <w:rsid w:val="00B32167"/>
    <w:rsid w:val="00B32745"/>
    <w:rsid w:val="00B33C6D"/>
    <w:rsid w:val="00B37100"/>
    <w:rsid w:val="00B37C8A"/>
    <w:rsid w:val="00B40532"/>
    <w:rsid w:val="00B41572"/>
    <w:rsid w:val="00B415DB"/>
    <w:rsid w:val="00B41DA0"/>
    <w:rsid w:val="00B4298D"/>
    <w:rsid w:val="00B433A4"/>
    <w:rsid w:val="00B44E4D"/>
    <w:rsid w:val="00B4649C"/>
    <w:rsid w:val="00B46CBE"/>
    <w:rsid w:val="00B47620"/>
    <w:rsid w:val="00B47A70"/>
    <w:rsid w:val="00B50707"/>
    <w:rsid w:val="00B51255"/>
    <w:rsid w:val="00B5130C"/>
    <w:rsid w:val="00B52759"/>
    <w:rsid w:val="00B5471F"/>
    <w:rsid w:val="00B56229"/>
    <w:rsid w:val="00B5722A"/>
    <w:rsid w:val="00B57B88"/>
    <w:rsid w:val="00B60A03"/>
    <w:rsid w:val="00B60A21"/>
    <w:rsid w:val="00B61EC8"/>
    <w:rsid w:val="00B630B6"/>
    <w:rsid w:val="00B630F0"/>
    <w:rsid w:val="00B63C28"/>
    <w:rsid w:val="00B65CAD"/>
    <w:rsid w:val="00B66D7B"/>
    <w:rsid w:val="00B7014A"/>
    <w:rsid w:val="00B7153F"/>
    <w:rsid w:val="00B723D6"/>
    <w:rsid w:val="00B726FC"/>
    <w:rsid w:val="00B72972"/>
    <w:rsid w:val="00B72F68"/>
    <w:rsid w:val="00B73BCF"/>
    <w:rsid w:val="00B75B66"/>
    <w:rsid w:val="00B81C48"/>
    <w:rsid w:val="00B81C77"/>
    <w:rsid w:val="00B83430"/>
    <w:rsid w:val="00B83C12"/>
    <w:rsid w:val="00B84412"/>
    <w:rsid w:val="00B845C4"/>
    <w:rsid w:val="00B8605D"/>
    <w:rsid w:val="00B870F0"/>
    <w:rsid w:val="00B9057C"/>
    <w:rsid w:val="00B925C4"/>
    <w:rsid w:val="00B92C0B"/>
    <w:rsid w:val="00B93A61"/>
    <w:rsid w:val="00B974BA"/>
    <w:rsid w:val="00BA17C2"/>
    <w:rsid w:val="00BA3AEF"/>
    <w:rsid w:val="00BA7B3A"/>
    <w:rsid w:val="00BB3702"/>
    <w:rsid w:val="00BB3D9D"/>
    <w:rsid w:val="00BB4860"/>
    <w:rsid w:val="00BB6777"/>
    <w:rsid w:val="00BB6CD4"/>
    <w:rsid w:val="00BC0392"/>
    <w:rsid w:val="00BC067D"/>
    <w:rsid w:val="00BC4D5F"/>
    <w:rsid w:val="00BC6413"/>
    <w:rsid w:val="00BD07A1"/>
    <w:rsid w:val="00BD09A4"/>
    <w:rsid w:val="00BD2C23"/>
    <w:rsid w:val="00BD42E8"/>
    <w:rsid w:val="00BD436A"/>
    <w:rsid w:val="00BD5CF2"/>
    <w:rsid w:val="00BD607B"/>
    <w:rsid w:val="00BD6678"/>
    <w:rsid w:val="00BE101D"/>
    <w:rsid w:val="00BE360D"/>
    <w:rsid w:val="00BE45BD"/>
    <w:rsid w:val="00BE5BC7"/>
    <w:rsid w:val="00BF259E"/>
    <w:rsid w:val="00BF2C5C"/>
    <w:rsid w:val="00BF3B0B"/>
    <w:rsid w:val="00BF597A"/>
    <w:rsid w:val="00BF5A5F"/>
    <w:rsid w:val="00BF637A"/>
    <w:rsid w:val="00BF7B2B"/>
    <w:rsid w:val="00C05ACD"/>
    <w:rsid w:val="00C0724A"/>
    <w:rsid w:val="00C12EA2"/>
    <w:rsid w:val="00C15824"/>
    <w:rsid w:val="00C15B77"/>
    <w:rsid w:val="00C1624D"/>
    <w:rsid w:val="00C16CFF"/>
    <w:rsid w:val="00C17215"/>
    <w:rsid w:val="00C1722D"/>
    <w:rsid w:val="00C211D1"/>
    <w:rsid w:val="00C21FEE"/>
    <w:rsid w:val="00C2309E"/>
    <w:rsid w:val="00C234D0"/>
    <w:rsid w:val="00C23747"/>
    <w:rsid w:val="00C2377F"/>
    <w:rsid w:val="00C243F7"/>
    <w:rsid w:val="00C261E1"/>
    <w:rsid w:val="00C30032"/>
    <w:rsid w:val="00C30647"/>
    <w:rsid w:val="00C308FB"/>
    <w:rsid w:val="00C312A9"/>
    <w:rsid w:val="00C31819"/>
    <w:rsid w:val="00C31C3B"/>
    <w:rsid w:val="00C31CC5"/>
    <w:rsid w:val="00C31F4D"/>
    <w:rsid w:val="00C32146"/>
    <w:rsid w:val="00C32A6A"/>
    <w:rsid w:val="00C3306B"/>
    <w:rsid w:val="00C335C4"/>
    <w:rsid w:val="00C34E63"/>
    <w:rsid w:val="00C413D9"/>
    <w:rsid w:val="00C41DC5"/>
    <w:rsid w:val="00C4378F"/>
    <w:rsid w:val="00C43C85"/>
    <w:rsid w:val="00C44BC9"/>
    <w:rsid w:val="00C44C28"/>
    <w:rsid w:val="00C478AA"/>
    <w:rsid w:val="00C51E94"/>
    <w:rsid w:val="00C52B61"/>
    <w:rsid w:val="00C52BA6"/>
    <w:rsid w:val="00C544C6"/>
    <w:rsid w:val="00C5458C"/>
    <w:rsid w:val="00C54B79"/>
    <w:rsid w:val="00C54CF6"/>
    <w:rsid w:val="00C562A6"/>
    <w:rsid w:val="00C56AFE"/>
    <w:rsid w:val="00C57D15"/>
    <w:rsid w:val="00C6193C"/>
    <w:rsid w:val="00C62E27"/>
    <w:rsid w:val="00C64689"/>
    <w:rsid w:val="00C6512E"/>
    <w:rsid w:val="00C65532"/>
    <w:rsid w:val="00C66CB3"/>
    <w:rsid w:val="00C67D8A"/>
    <w:rsid w:val="00C7006B"/>
    <w:rsid w:val="00C711BE"/>
    <w:rsid w:val="00C71698"/>
    <w:rsid w:val="00C753C0"/>
    <w:rsid w:val="00C75692"/>
    <w:rsid w:val="00C75C7E"/>
    <w:rsid w:val="00C76273"/>
    <w:rsid w:val="00C7675E"/>
    <w:rsid w:val="00C77807"/>
    <w:rsid w:val="00C824E0"/>
    <w:rsid w:val="00C855AE"/>
    <w:rsid w:val="00C858E6"/>
    <w:rsid w:val="00C91C2D"/>
    <w:rsid w:val="00C92F3B"/>
    <w:rsid w:val="00C933F9"/>
    <w:rsid w:val="00C94E57"/>
    <w:rsid w:val="00C957BD"/>
    <w:rsid w:val="00C96FA3"/>
    <w:rsid w:val="00C97F76"/>
    <w:rsid w:val="00CA0EB5"/>
    <w:rsid w:val="00CA19C8"/>
    <w:rsid w:val="00CA4CBA"/>
    <w:rsid w:val="00CA4D2A"/>
    <w:rsid w:val="00CA4F92"/>
    <w:rsid w:val="00CA5CC4"/>
    <w:rsid w:val="00CA6113"/>
    <w:rsid w:val="00CA6B6D"/>
    <w:rsid w:val="00CB04EF"/>
    <w:rsid w:val="00CB0592"/>
    <w:rsid w:val="00CB2224"/>
    <w:rsid w:val="00CB4597"/>
    <w:rsid w:val="00CB4AF8"/>
    <w:rsid w:val="00CC0161"/>
    <w:rsid w:val="00CC097F"/>
    <w:rsid w:val="00CC4AB4"/>
    <w:rsid w:val="00CC4BD7"/>
    <w:rsid w:val="00CC4C3F"/>
    <w:rsid w:val="00CC723F"/>
    <w:rsid w:val="00CC7A18"/>
    <w:rsid w:val="00CD0759"/>
    <w:rsid w:val="00CD0F8E"/>
    <w:rsid w:val="00CD4AF9"/>
    <w:rsid w:val="00CD591B"/>
    <w:rsid w:val="00CD76BB"/>
    <w:rsid w:val="00CE04ED"/>
    <w:rsid w:val="00CE0626"/>
    <w:rsid w:val="00CE0738"/>
    <w:rsid w:val="00CE33F6"/>
    <w:rsid w:val="00CE3A78"/>
    <w:rsid w:val="00CE521A"/>
    <w:rsid w:val="00CE5C01"/>
    <w:rsid w:val="00CF1ACD"/>
    <w:rsid w:val="00CF255A"/>
    <w:rsid w:val="00CF2B77"/>
    <w:rsid w:val="00CF4E74"/>
    <w:rsid w:val="00CF535A"/>
    <w:rsid w:val="00CF6D1A"/>
    <w:rsid w:val="00CF6EB5"/>
    <w:rsid w:val="00D01C24"/>
    <w:rsid w:val="00D03B02"/>
    <w:rsid w:val="00D03C1A"/>
    <w:rsid w:val="00D03D16"/>
    <w:rsid w:val="00D074EE"/>
    <w:rsid w:val="00D1018C"/>
    <w:rsid w:val="00D12E17"/>
    <w:rsid w:val="00D142B6"/>
    <w:rsid w:val="00D1561B"/>
    <w:rsid w:val="00D1709D"/>
    <w:rsid w:val="00D211AB"/>
    <w:rsid w:val="00D2141C"/>
    <w:rsid w:val="00D23528"/>
    <w:rsid w:val="00D237D6"/>
    <w:rsid w:val="00D25819"/>
    <w:rsid w:val="00D25954"/>
    <w:rsid w:val="00D25ED5"/>
    <w:rsid w:val="00D27F0D"/>
    <w:rsid w:val="00D30BD3"/>
    <w:rsid w:val="00D316CB"/>
    <w:rsid w:val="00D31FBB"/>
    <w:rsid w:val="00D321E9"/>
    <w:rsid w:val="00D330E5"/>
    <w:rsid w:val="00D339D3"/>
    <w:rsid w:val="00D372D1"/>
    <w:rsid w:val="00D4069C"/>
    <w:rsid w:val="00D41BC6"/>
    <w:rsid w:val="00D421FA"/>
    <w:rsid w:val="00D4255B"/>
    <w:rsid w:val="00D42C21"/>
    <w:rsid w:val="00D42D89"/>
    <w:rsid w:val="00D44C52"/>
    <w:rsid w:val="00D46275"/>
    <w:rsid w:val="00D469B3"/>
    <w:rsid w:val="00D5011F"/>
    <w:rsid w:val="00D53647"/>
    <w:rsid w:val="00D53B60"/>
    <w:rsid w:val="00D53E14"/>
    <w:rsid w:val="00D5428C"/>
    <w:rsid w:val="00D548A4"/>
    <w:rsid w:val="00D54C90"/>
    <w:rsid w:val="00D568C3"/>
    <w:rsid w:val="00D56BFC"/>
    <w:rsid w:val="00D5714D"/>
    <w:rsid w:val="00D572A9"/>
    <w:rsid w:val="00D60E32"/>
    <w:rsid w:val="00D6174D"/>
    <w:rsid w:val="00D61D56"/>
    <w:rsid w:val="00D62241"/>
    <w:rsid w:val="00D6298F"/>
    <w:rsid w:val="00D65CA9"/>
    <w:rsid w:val="00D65FCF"/>
    <w:rsid w:val="00D707D2"/>
    <w:rsid w:val="00D7254B"/>
    <w:rsid w:val="00D742BE"/>
    <w:rsid w:val="00D75DF1"/>
    <w:rsid w:val="00D80CDE"/>
    <w:rsid w:val="00D8164F"/>
    <w:rsid w:val="00D81AC3"/>
    <w:rsid w:val="00D84242"/>
    <w:rsid w:val="00D84324"/>
    <w:rsid w:val="00D869B3"/>
    <w:rsid w:val="00D90BF1"/>
    <w:rsid w:val="00D96DC6"/>
    <w:rsid w:val="00DA2E81"/>
    <w:rsid w:val="00DA33CC"/>
    <w:rsid w:val="00DA3438"/>
    <w:rsid w:val="00DA3687"/>
    <w:rsid w:val="00DA3BD2"/>
    <w:rsid w:val="00DA45C2"/>
    <w:rsid w:val="00DA4D66"/>
    <w:rsid w:val="00DA5CA5"/>
    <w:rsid w:val="00DB3B88"/>
    <w:rsid w:val="00DB4D6A"/>
    <w:rsid w:val="00DB4E48"/>
    <w:rsid w:val="00DB500A"/>
    <w:rsid w:val="00DB6F8B"/>
    <w:rsid w:val="00DB7F2E"/>
    <w:rsid w:val="00DC0CAD"/>
    <w:rsid w:val="00DC156E"/>
    <w:rsid w:val="00DC1BCF"/>
    <w:rsid w:val="00DC2B6F"/>
    <w:rsid w:val="00DC3487"/>
    <w:rsid w:val="00DC4D73"/>
    <w:rsid w:val="00DC7006"/>
    <w:rsid w:val="00DC7082"/>
    <w:rsid w:val="00DD071B"/>
    <w:rsid w:val="00DD1666"/>
    <w:rsid w:val="00DD167A"/>
    <w:rsid w:val="00DD4D64"/>
    <w:rsid w:val="00DD5993"/>
    <w:rsid w:val="00DD770C"/>
    <w:rsid w:val="00DE0A8F"/>
    <w:rsid w:val="00DE0AC8"/>
    <w:rsid w:val="00DE1076"/>
    <w:rsid w:val="00DE22A2"/>
    <w:rsid w:val="00DE53A5"/>
    <w:rsid w:val="00DE5E71"/>
    <w:rsid w:val="00DE6BD9"/>
    <w:rsid w:val="00DE7391"/>
    <w:rsid w:val="00DF0D3A"/>
    <w:rsid w:val="00DF0FD7"/>
    <w:rsid w:val="00DF3AB2"/>
    <w:rsid w:val="00DF4B64"/>
    <w:rsid w:val="00DF61E1"/>
    <w:rsid w:val="00E01429"/>
    <w:rsid w:val="00E01630"/>
    <w:rsid w:val="00E02277"/>
    <w:rsid w:val="00E04D81"/>
    <w:rsid w:val="00E057AB"/>
    <w:rsid w:val="00E070ED"/>
    <w:rsid w:val="00E07E95"/>
    <w:rsid w:val="00E10A96"/>
    <w:rsid w:val="00E10F88"/>
    <w:rsid w:val="00E13707"/>
    <w:rsid w:val="00E13C81"/>
    <w:rsid w:val="00E14060"/>
    <w:rsid w:val="00E17E94"/>
    <w:rsid w:val="00E203E3"/>
    <w:rsid w:val="00E2144A"/>
    <w:rsid w:val="00E21DA1"/>
    <w:rsid w:val="00E228C9"/>
    <w:rsid w:val="00E22E33"/>
    <w:rsid w:val="00E24218"/>
    <w:rsid w:val="00E25101"/>
    <w:rsid w:val="00E262D0"/>
    <w:rsid w:val="00E26327"/>
    <w:rsid w:val="00E26B3F"/>
    <w:rsid w:val="00E30862"/>
    <w:rsid w:val="00E30FCB"/>
    <w:rsid w:val="00E32153"/>
    <w:rsid w:val="00E3236F"/>
    <w:rsid w:val="00E334F7"/>
    <w:rsid w:val="00E34132"/>
    <w:rsid w:val="00E34B0F"/>
    <w:rsid w:val="00E3513C"/>
    <w:rsid w:val="00E40589"/>
    <w:rsid w:val="00E41DBF"/>
    <w:rsid w:val="00E422D3"/>
    <w:rsid w:val="00E47591"/>
    <w:rsid w:val="00E515EB"/>
    <w:rsid w:val="00E51772"/>
    <w:rsid w:val="00E52CF7"/>
    <w:rsid w:val="00E52ED5"/>
    <w:rsid w:val="00E537B1"/>
    <w:rsid w:val="00E54614"/>
    <w:rsid w:val="00E563B6"/>
    <w:rsid w:val="00E5670B"/>
    <w:rsid w:val="00E57AF7"/>
    <w:rsid w:val="00E619A9"/>
    <w:rsid w:val="00E655FB"/>
    <w:rsid w:val="00E666D0"/>
    <w:rsid w:val="00E67D1C"/>
    <w:rsid w:val="00E7070D"/>
    <w:rsid w:val="00E71BAF"/>
    <w:rsid w:val="00E720DC"/>
    <w:rsid w:val="00E72368"/>
    <w:rsid w:val="00E73F43"/>
    <w:rsid w:val="00E74A36"/>
    <w:rsid w:val="00E74D2A"/>
    <w:rsid w:val="00E74E19"/>
    <w:rsid w:val="00E75010"/>
    <w:rsid w:val="00E758DA"/>
    <w:rsid w:val="00E759C5"/>
    <w:rsid w:val="00E75A00"/>
    <w:rsid w:val="00E7663D"/>
    <w:rsid w:val="00E77078"/>
    <w:rsid w:val="00E8183D"/>
    <w:rsid w:val="00E8277E"/>
    <w:rsid w:val="00E82E51"/>
    <w:rsid w:val="00E84297"/>
    <w:rsid w:val="00E84461"/>
    <w:rsid w:val="00E8724D"/>
    <w:rsid w:val="00E902BE"/>
    <w:rsid w:val="00E915DF"/>
    <w:rsid w:val="00E917B9"/>
    <w:rsid w:val="00E91BC7"/>
    <w:rsid w:val="00E91E88"/>
    <w:rsid w:val="00E92B07"/>
    <w:rsid w:val="00E951C8"/>
    <w:rsid w:val="00E95C00"/>
    <w:rsid w:val="00E961AB"/>
    <w:rsid w:val="00E96B1A"/>
    <w:rsid w:val="00EA19CC"/>
    <w:rsid w:val="00EA524D"/>
    <w:rsid w:val="00EA6E70"/>
    <w:rsid w:val="00EB05D5"/>
    <w:rsid w:val="00EB0A73"/>
    <w:rsid w:val="00EB0CA2"/>
    <w:rsid w:val="00EB3B32"/>
    <w:rsid w:val="00EB55CA"/>
    <w:rsid w:val="00EB567C"/>
    <w:rsid w:val="00EB5681"/>
    <w:rsid w:val="00EB5A3D"/>
    <w:rsid w:val="00EB6C91"/>
    <w:rsid w:val="00EB77E9"/>
    <w:rsid w:val="00EC0F01"/>
    <w:rsid w:val="00EC103F"/>
    <w:rsid w:val="00EC1391"/>
    <w:rsid w:val="00EC2966"/>
    <w:rsid w:val="00EC3073"/>
    <w:rsid w:val="00EC59A5"/>
    <w:rsid w:val="00EC6CE7"/>
    <w:rsid w:val="00EC7E79"/>
    <w:rsid w:val="00ED317E"/>
    <w:rsid w:val="00ED412E"/>
    <w:rsid w:val="00ED4554"/>
    <w:rsid w:val="00ED4EBD"/>
    <w:rsid w:val="00ED64D2"/>
    <w:rsid w:val="00ED6C57"/>
    <w:rsid w:val="00ED6E01"/>
    <w:rsid w:val="00ED727D"/>
    <w:rsid w:val="00EE04FE"/>
    <w:rsid w:val="00EE20E5"/>
    <w:rsid w:val="00EE2C6A"/>
    <w:rsid w:val="00EE46E2"/>
    <w:rsid w:val="00EE46F6"/>
    <w:rsid w:val="00EE641B"/>
    <w:rsid w:val="00EF0535"/>
    <w:rsid w:val="00EF111F"/>
    <w:rsid w:val="00EF2C2C"/>
    <w:rsid w:val="00EF3D42"/>
    <w:rsid w:val="00EF464C"/>
    <w:rsid w:val="00EF512A"/>
    <w:rsid w:val="00EF6090"/>
    <w:rsid w:val="00EF60D6"/>
    <w:rsid w:val="00F02408"/>
    <w:rsid w:val="00F027F8"/>
    <w:rsid w:val="00F02E8E"/>
    <w:rsid w:val="00F0358B"/>
    <w:rsid w:val="00F04938"/>
    <w:rsid w:val="00F05CEA"/>
    <w:rsid w:val="00F0717A"/>
    <w:rsid w:val="00F07476"/>
    <w:rsid w:val="00F077F7"/>
    <w:rsid w:val="00F10B41"/>
    <w:rsid w:val="00F11A46"/>
    <w:rsid w:val="00F1245F"/>
    <w:rsid w:val="00F14C03"/>
    <w:rsid w:val="00F14D5F"/>
    <w:rsid w:val="00F150E4"/>
    <w:rsid w:val="00F175E5"/>
    <w:rsid w:val="00F202D6"/>
    <w:rsid w:val="00F214EF"/>
    <w:rsid w:val="00F21E2C"/>
    <w:rsid w:val="00F231ED"/>
    <w:rsid w:val="00F23B19"/>
    <w:rsid w:val="00F23E37"/>
    <w:rsid w:val="00F322B7"/>
    <w:rsid w:val="00F32AA2"/>
    <w:rsid w:val="00F334FE"/>
    <w:rsid w:val="00F34594"/>
    <w:rsid w:val="00F34906"/>
    <w:rsid w:val="00F37257"/>
    <w:rsid w:val="00F37619"/>
    <w:rsid w:val="00F37B76"/>
    <w:rsid w:val="00F40984"/>
    <w:rsid w:val="00F430C7"/>
    <w:rsid w:val="00F43912"/>
    <w:rsid w:val="00F44A0E"/>
    <w:rsid w:val="00F46987"/>
    <w:rsid w:val="00F47D60"/>
    <w:rsid w:val="00F502D2"/>
    <w:rsid w:val="00F50959"/>
    <w:rsid w:val="00F53422"/>
    <w:rsid w:val="00F53537"/>
    <w:rsid w:val="00F53E9D"/>
    <w:rsid w:val="00F543CD"/>
    <w:rsid w:val="00F54429"/>
    <w:rsid w:val="00F54791"/>
    <w:rsid w:val="00F557B3"/>
    <w:rsid w:val="00F55A39"/>
    <w:rsid w:val="00F55C16"/>
    <w:rsid w:val="00F6095C"/>
    <w:rsid w:val="00F61DEC"/>
    <w:rsid w:val="00F62510"/>
    <w:rsid w:val="00F62729"/>
    <w:rsid w:val="00F63EEB"/>
    <w:rsid w:val="00F6479C"/>
    <w:rsid w:val="00F65CE8"/>
    <w:rsid w:val="00F661DA"/>
    <w:rsid w:val="00F67144"/>
    <w:rsid w:val="00F674FB"/>
    <w:rsid w:val="00F7041D"/>
    <w:rsid w:val="00F71ED6"/>
    <w:rsid w:val="00F75617"/>
    <w:rsid w:val="00F761F2"/>
    <w:rsid w:val="00F77179"/>
    <w:rsid w:val="00F7773B"/>
    <w:rsid w:val="00F77FFA"/>
    <w:rsid w:val="00F81E2D"/>
    <w:rsid w:val="00F82A74"/>
    <w:rsid w:val="00F838D9"/>
    <w:rsid w:val="00F83A85"/>
    <w:rsid w:val="00F84044"/>
    <w:rsid w:val="00F84582"/>
    <w:rsid w:val="00F87502"/>
    <w:rsid w:val="00F91D42"/>
    <w:rsid w:val="00F928F8"/>
    <w:rsid w:val="00F9340D"/>
    <w:rsid w:val="00F93A9D"/>
    <w:rsid w:val="00F94139"/>
    <w:rsid w:val="00F95C7E"/>
    <w:rsid w:val="00F96361"/>
    <w:rsid w:val="00F96B72"/>
    <w:rsid w:val="00F96CFD"/>
    <w:rsid w:val="00FA0B5C"/>
    <w:rsid w:val="00FA50C8"/>
    <w:rsid w:val="00FA559D"/>
    <w:rsid w:val="00FA714D"/>
    <w:rsid w:val="00FA7CC8"/>
    <w:rsid w:val="00FB13A4"/>
    <w:rsid w:val="00FB2CE6"/>
    <w:rsid w:val="00FB4FBE"/>
    <w:rsid w:val="00FB5067"/>
    <w:rsid w:val="00FB521B"/>
    <w:rsid w:val="00FB586B"/>
    <w:rsid w:val="00FB6AEF"/>
    <w:rsid w:val="00FB70DA"/>
    <w:rsid w:val="00FB786B"/>
    <w:rsid w:val="00FB7DCF"/>
    <w:rsid w:val="00FC1585"/>
    <w:rsid w:val="00FC323A"/>
    <w:rsid w:val="00FC425B"/>
    <w:rsid w:val="00FC437F"/>
    <w:rsid w:val="00FC650B"/>
    <w:rsid w:val="00FC73E7"/>
    <w:rsid w:val="00FC79C6"/>
    <w:rsid w:val="00FD1B62"/>
    <w:rsid w:val="00FD5401"/>
    <w:rsid w:val="00FD55CA"/>
    <w:rsid w:val="00FD5E71"/>
    <w:rsid w:val="00FD62B3"/>
    <w:rsid w:val="00FD6F10"/>
    <w:rsid w:val="00FE0DF4"/>
    <w:rsid w:val="00FE1776"/>
    <w:rsid w:val="00FE2BA0"/>
    <w:rsid w:val="00FE5A20"/>
    <w:rsid w:val="00FE5E82"/>
    <w:rsid w:val="00FE6CE3"/>
    <w:rsid w:val="00FE6E22"/>
    <w:rsid w:val="00FE7FA7"/>
    <w:rsid w:val="00FF09B6"/>
    <w:rsid w:val="00FF275F"/>
    <w:rsid w:val="00FF7D6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418cbf,#6799c8"/>
    </o:shapedefaults>
    <o:shapelayout v:ext="edit">
      <o:idmap v:ext="edit" data="1"/>
    </o:shapelayout>
  </w:shapeDefaults>
  <w:decimalSymbol w:val="."/>
  <w:listSeparator w:val=";"/>
  <w14:docId w14:val="19B22F06"/>
  <w15:docId w15:val="{BA1354E5-2883-4650-A4D0-12F4255D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E7B"/>
    <w:pPr>
      <w:spacing w:before="120" w:after="40" w:line="260" w:lineRule="atLeast"/>
      <w:ind w:left="720"/>
    </w:pPr>
    <w:rPr>
      <w:rFonts w:ascii="Arial" w:hAnsi="Arial"/>
      <w:sz w:val="22"/>
      <w:szCs w:val="24"/>
    </w:rPr>
  </w:style>
  <w:style w:type="paragraph" w:styleId="Heading1">
    <w:name w:val="heading 1"/>
    <w:basedOn w:val="Normal"/>
    <w:next w:val="body"/>
    <w:link w:val="Heading1Char"/>
    <w:qFormat/>
    <w:rsid w:val="00EF3D42"/>
    <w:pPr>
      <w:keepNext/>
      <w:numPr>
        <w:numId w:val="6"/>
      </w:numPr>
      <w:pBdr>
        <w:bottom w:val="single" w:sz="12" w:space="1" w:color="auto"/>
      </w:pBdr>
      <w:spacing w:after="480"/>
      <w:outlineLvl w:val="0"/>
    </w:pPr>
    <w:rPr>
      <w:sz w:val="44"/>
      <w:szCs w:val="40"/>
    </w:rPr>
  </w:style>
  <w:style w:type="paragraph" w:styleId="Heading2">
    <w:name w:val="heading 2"/>
    <w:basedOn w:val="Normal"/>
    <w:next w:val="body"/>
    <w:link w:val="Heading2Char"/>
    <w:qFormat/>
    <w:rsid w:val="00395F0F"/>
    <w:pPr>
      <w:keepNext/>
      <w:numPr>
        <w:ilvl w:val="1"/>
        <w:numId w:val="6"/>
      </w:numPr>
      <w:spacing w:before="400" w:after="120"/>
      <w:ind w:left="720" w:hanging="720"/>
      <w:outlineLvl w:val="1"/>
    </w:pPr>
    <w:rPr>
      <w:rFonts w:cs="Arial"/>
      <w:sz w:val="36"/>
      <w:szCs w:val="36"/>
    </w:rPr>
  </w:style>
  <w:style w:type="paragraph" w:styleId="Heading3">
    <w:name w:val="heading 3"/>
    <w:basedOn w:val="Normal"/>
    <w:next w:val="body"/>
    <w:link w:val="Heading3Char"/>
    <w:qFormat/>
    <w:rsid w:val="00C76273"/>
    <w:pPr>
      <w:keepNext/>
      <w:numPr>
        <w:ilvl w:val="2"/>
        <w:numId w:val="6"/>
      </w:numPr>
      <w:spacing w:before="360" w:after="120"/>
      <w:outlineLvl w:val="2"/>
    </w:pPr>
    <w:rPr>
      <w:sz w:val="30"/>
      <w:szCs w:val="30"/>
    </w:rPr>
  </w:style>
  <w:style w:type="paragraph" w:styleId="Heading4">
    <w:name w:val="heading 4"/>
    <w:basedOn w:val="Normal"/>
    <w:next w:val="body"/>
    <w:link w:val="Heading4Char"/>
    <w:qFormat/>
    <w:rsid w:val="00C76273"/>
    <w:pPr>
      <w:keepNext/>
      <w:numPr>
        <w:ilvl w:val="3"/>
        <w:numId w:val="6"/>
      </w:numPr>
      <w:spacing w:before="360" w:after="120"/>
      <w:outlineLvl w:val="3"/>
    </w:pPr>
    <w:rPr>
      <w:sz w:val="26"/>
      <w:szCs w:val="26"/>
    </w:rPr>
  </w:style>
  <w:style w:type="paragraph" w:styleId="Heading5">
    <w:name w:val="heading 5"/>
    <w:basedOn w:val="Normal"/>
    <w:next w:val="body"/>
    <w:link w:val="Heading5Char"/>
    <w:qFormat/>
    <w:rsid w:val="00C76273"/>
    <w:pPr>
      <w:keepNext/>
      <w:numPr>
        <w:ilvl w:val="4"/>
        <w:numId w:val="6"/>
      </w:numPr>
      <w:spacing w:before="360" w:after="120"/>
      <w:outlineLvl w:val="4"/>
    </w:pPr>
    <w:rPr>
      <w:szCs w:val="22"/>
    </w:rPr>
  </w:style>
  <w:style w:type="paragraph" w:styleId="Heading6">
    <w:name w:val="heading 6"/>
    <w:basedOn w:val="Normal"/>
    <w:next w:val="body"/>
    <w:link w:val="Heading6Char"/>
    <w:qFormat/>
    <w:rsid w:val="00C76273"/>
    <w:pPr>
      <w:keepNext/>
      <w:numPr>
        <w:ilvl w:val="5"/>
        <w:numId w:val="6"/>
      </w:numPr>
      <w:spacing w:before="360" w:after="120"/>
      <w:outlineLvl w:val="5"/>
    </w:pPr>
    <w:rPr>
      <w:szCs w:val="22"/>
    </w:rPr>
  </w:style>
  <w:style w:type="paragraph" w:styleId="Heading7">
    <w:name w:val="heading 7"/>
    <w:basedOn w:val="Normal"/>
    <w:next w:val="body"/>
    <w:link w:val="Heading7Char"/>
    <w:qFormat/>
    <w:rsid w:val="00EF3D42"/>
    <w:pPr>
      <w:keepNext/>
      <w:numPr>
        <w:ilvl w:val="6"/>
        <w:numId w:val="6"/>
      </w:numPr>
      <w:pBdr>
        <w:bottom w:val="single" w:sz="12" w:space="1" w:color="auto"/>
      </w:pBdr>
      <w:spacing w:after="480"/>
      <w:outlineLvl w:val="6"/>
    </w:pPr>
    <w:rPr>
      <w:sz w:val="44"/>
      <w:szCs w:val="44"/>
    </w:rPr>
  </w:style>
  <w:style w:type="paragraph" w:styleId="Heading8">
    <w:name w:val="heading 8"/>
    <w:basedOn w:val="Heading2"/>
    <w:next w:val="body"/>
    <w:link w:val="Heading8Char"/>
    <w:qFormat/>
    <w:rsid w:val="00C76273"/>
    <w:pPr>
      <w:numPr>
        <w:ilvl w:val="7"/>
      </w:numPr>
      <w:outlineLvl w:val="7"/>
    </w:pPr>
  </w:style>
  <w:style w:type="paragraph" w:styleId="Heading9">
    <w:name w:val="heading 9"/>
    <w:basedOn w:val="Heading3"/>
    <w:next w:val="body"/>
    <w:link w:val="Heading9Char"/>
    <w:qFormat/>
    <w:rsid w:val="00C76273"/>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95F0F"/>
    <w:rPr>
      <w:rFonts w:ascii="Arial" w:hAnsi="Arial" w:cs="Arial"/>
      <w:sz w:val="36"/>
      <w:szCs w:val="36"/>
    </w:rPr>
  </w:style>
  <w:style w:type="paragraph" w:styleId="Footer">
    <w:name w:val="footer"/>
    <w:basedOn w:val="Normal"/>
    <w:link w:val="Footer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Normal"/>
    <w:link w:val="tableentrycChar"/>
    <w:rsid w:val="00C76273"/>
    <w:pPr>
      <w:spacing w:before="40" w:line="240" w:lineRule="auto"/>
      <w:jc w:val="center"/>
    </w:pPr>
    <w:rPr>
      <w:sz w:val="18"/>
    </w:rPr>
  </w:style>
  <w:style w:type="paragraph" w:customStyle="1" w:styleId="tablespace">
    <w:name w:val="table space"/>
    <w:basedOn w:val="Normal"/>
    <w:link w:val="tablespaceChar"/>
    <w:rsid w:val="00C76273"/>
    <w:pPr>
      <w:spacing w:before="0" w:after="0" w:line="240" w:lineRule="auto"/>
    </w:pPr>
    <w:rPr>
      <w:sz w:val="12"/>
    </w:rPr>
  </w:style>
  <w:style w:type="paragraph" w:styleId="TOC1">
    <w:name w:val="toc 1"/>
    <w:basedOn w:val="body"/>
    <w:next w:val="Normal"/>
    <w:autoRedefine/>
    <w:uiPriority w:val="39"/>
    <w:rsid w:val="00C76273"/>
    <w:pPr>
      <w:keepNext/>
      <w:tabs>
        <w:tab w:val="right" w:leader="dot" w:pos="9360"/>
      </w:tabs>
      <w:spacing w:before="240" w:after="120"/>
      <w:ind w:left="1080" w:right="720" w:hanging="360"/>
    </w:pPr>
    <w:rPr>
      <w:b/>
      <w:bCs/>
      <w:noProof/>
      <w:sz w:val="24"/>
      <w:szCs w:val="22"/>
    </w:rPr>
  </w:style>
  <w:style w:type="paragraph" w:styleId="TOC2">
    <w:name w:val="toc 2"/>
    <w:basedOn w:val="TOC1"/>
    <w:next w:val="Normal"/>
    <w:autoRedefine/>
    <w:uiPriority w:val="39"/>
    <w:rsid w:val="00C76273"/>
    <w:pPr>
      <w:keepNext w:val="0"/>
      <w:spacing w:before="40" w:after="40"/>
      <w:ind w:left="1296" w:hanging="216"/>
    </w:pPr>
    <w:rPr>
      <w:b w:val="0"/>
      <w:bCs w:val="0"/>
      <w:sz w:val="20"/>
    </w:rPr>
  </w:style>
  <w:style w:type="paragraph" w:styleId="TOC3">
    <w:name w:val="toc 3"/>
    <w:basedOn w:val="TOC2"/>
    <w:next w:val="Normal"/>
    <w:autoRedefine/>
    <w:uiPriority w:val="39"/>
    <w:rsid w:val="00C76273"/>
    <w:pPr>
      <w:ind w:left="1669" w:hanging="229"/>
    </w:pPr>
    <w:rPr>
      <w:bCs/>
      <w:szCs w:val="24"/>
    </w:rPr>
  </w:style>
  <w:style w:type="paragraph" w:styleId="TOC4">
    <w:name w:val="toc 4"/>
    <w:basedOn w:val="TOC2"/>
    <w:next w:val="Normal"/>
    <w:autoRedefine/>
    <w:uiPriority w:val="39"/>
    <w:rsid w:val="00C76273"/>
    <w:pPr>
      <w:ind w:left="2029" w:hanging="360"/>
    </w:pPr>
  </w:style>
  <w:style w:type="character" w:styleId="Hyperlink">
    <w:name w:val="Hyperlink"/>
    <w:basedOn w:val="DefaultParagraphFont"/>
    <w:uiPriority w:val="99"/>
    <w:rsid w:val="00C76273"/>
    <w:rPr>
      <w:color w:val="0000FF"/>
      <w:u w:val="single"/>
    </w:rPr>
  </w:style>
  <w:style w:type="paragraph" w:customStyle="1" w:styleId="License">
    <w:name w:val="License"/>
    <w:basedOn w:val="Normal"/>
    <w:rsid w:val="005B1C34"/>
    <w:pPr>
      <w:spacing w:line="240" w:lineRule="atLeast"/>
      <w:ind w:left="0"/>
    </w:pPr>
    <w:rPr>
      <w:rFonts w:cs="Arial"/>
      <w:sz w:val="18"/>
    </w:rPr>
  </w:style>
  <w:style w:type="paragraph" w:customStyle="1" w:styleId="tablefootnote">
    <w:name w:val="table footnote"/>
    <w:basedOn w:val="Normal"/>
    <w:link w:val="tablefootnoteChar"/>
    <w:rsid w:val="00C76273"/>
    <w:pPr>
      <w:spacing w:before="40" w:line="240" w:lineRule="auto"/>
    </w:pPr>
    <w:rPr>
      <w:sz w:val="16"/>
    </w:rPr>
  </w:style>
  <w:style w:type="paragraph" w:styleId="Caption">
    <w:name w:val="caption"/>
    <w:basedOn w:val="Normal"/>
    <w:next w:val="body"/>
    <w:qFormat/>
    <w:rsid w:val="00C76273"/>
    <w:pPr>
      <w:spacing w:before="240" w:after="160" w:line="240" w:lineRule="auto"/>
    </w:pPr>
    <w:rPr>
      <w:b/>
      <w:bCs/>
    </w:rPr>
  </w:style>
  <w:style w:type="paragraph" w:customStyle="1" w:styleId="anchor">
    <w:name w:val="anchor"/>
    <w:basedOn w:val="Normal"/>
    <w:next w:val="body"/>
    <w:rsid w:val="00C76273"/>
    <w:pPr>
      <w:spacing w:before="240" w:after="240"/>
    </w:pPr>
    <w:rPr>
      <w:noProof/>
    </w:rPr>
  </w:style>
  <w:style w:type="character" w:styleId="CommentReference">
    <w:name w:val="annotation reference"/>
    <w:basedOn w:val="DefaultParagraphFont"/>
    <w:semiHidden/>
    <w:rsid w:val="00C76273"/>
    <w:rPr>
      <w:sz w:val="16"/>
      <w:szCs w:val="16"/>
    </w:rPr>
  </w:style>
  <w:style w:type="paragraph" w:styleId="CommentText">
    <w:name w:val="annotation text"/>
    <w:basedOn w:val="Normal"/>
    <w:link w:val="CommentTextChar"/>
    <w:semiHidden/>
    <w:rsid w:val="00C76273"/>
    <w:rPr>
      <w:rFonts w:ascii="Times" w:eastAsia="Times" w:hAnsi="Times"/>
      <w:sz w:val="20"/>
      <w:szCs w:val="20"/>
    </w:rPr>
  </w:style>
  <w:style w:type="paragraph" w:styleId="BalloonText">
    <w:name w:val="Balloon Text"/>
    <w:basedOn w:val="Normal"/>
    <w:semiHidden/>
    <w:rsid w:val="00C76273"/>
    <w:rPr>
      <w:rFonts w:ascii="Tahoma" w:hAnsi="Tahoma" w:cs="Tahoma"/>
      <w:sz w:val="16"/>
      <w:szCs w:val="16"/>
    </w:rPr>
  </w:style>
  <w:style w:type="paragraph" w:customStyle="1" w:styleId="tablecode">
    <w:name w:val="table code"/>
    <w:basedOn w:val="Normal"/>
    <w:link w:val="table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pPr>
    <w:rPr>
      <w:rFonts w:ascii="Courier New" w:hAnsi="Courier New"/>
      <w:noProof/>
      <w:sz w:val="16"/>
      <w:szCs w:val="16"/>
    </w:rPr>
  </w:style>
  <w:style w:type="paragraph" w:customStyle="1" w:styleId="subhead">
    <w:name w:val="subhead"/>
    <w:basedOn w:val="Normal"/>
    <w:next w:val="body"/>
    <w:link w:val="subheadChar"/>
    <w:rsid w:val="00C76273"/>
    <w:pPr>
      <w:keepNext/>
      <w:spacing w:before="240" w:after="120"/>
    </w:pPr>
    <w:rPr>
      <w:b/>
      <w:szCs w:val="22"/>
    </w:rPr>
  </w:style>
  <w:style w:type="paragraph" w:customStyle="1" w:styleId="bulletlv3">
    <w:name w:val="bullet lv3"/>
    <w:basedOn w:val="Normal"/>
    <w:link w:val="bulletlv3Char"/>
    <w:rsid w:val="00C76273"/>
    <w:pPr>
      <w:numPr>
        <w:numId w:val="4"/>
      </w:numPr>
    </w:pPr>
  </w:style>
  <w:style w:type="paragraph" w:customStyle="1" w:styleId="code">
    <w:name w:val="code"/>
    <w:basedOn w:val="Normal"/>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Normal"/>
    <w:rsid w:val="00C76273"/>
    <w:pPr>
      <w:spacing w:before="0" w:after="0" w:line="240" w:lineRule="auto"/>
    </w:pPr>
    <w:rPr>
      <w:rFonts w:cs="Arial"/>
      <w:bCs/>
      <w:sz w:val="16"/>
      <w:szCs w:val="18"/>
    </w:rPr>
  </w:style>
  <w:style w:type="paragraph" w:customStyle="1" w:styleId="Draft">
    <w:name w:val="Draft"/>
    <w:basedOn w:val="Normal"/>
    <w:semiHidden/>
    <w:rsid w:val="00C76273"/>
    <w:rPr>
      <w:rFonts w:ascii="Arial Bold" w:eastAsia="Times" w:hAnsi="Arial Bold"/>
      <w:b/>
      <w:color w:val="C0C0C0"/>
      <w:sz w:val="96"/>
      <w:szCs w:val="20"/>
    </w:rPr>
  </w:style>
  <w:style w:type="character" w:styleId="FootnoteReference">
    <w:name w:val="footnote reference"/>
    <w:basedOn w:val="DefaultParagraphFont"/>
    <w:rsid w:val="00C76273"/>
    <w:rPr>
      <w:iCs/>
      <w:sz w:val="20"/>
      <w:szCs w:val="20"/>
      <w:vertAlign w:val="superscript"/>
    </w:rPr>
  </w:style>
  <w:style w:type="paragraph" w:styleId="FootnoteText">
    <w:name w:val="footnote text"/>
    <w:basedOn w:val="Normal"/>
    <w:uiPriority w:val="99"/>
    <w:rsid w:val="00C76273"/>
    <w:pPr>
      <w:keepLines/>
      <w:spacing w:before="60" w:after="60" w:line="240" w:lineRule="atLeast"/>
    </w:pPr>
    <w:rPr>
      <w:sz w:val="16"/>
    </w:rPr>
  </w:style>
  <w:style w:type="paragraph" w:customStyle="1" w:styleId="numbrdlist">
    <w:name w:val="numbrd list"/>
    <w:basedOn w:val="Normal"/>
    <w:rsid w:val="00C76273"/>
    <w:pPr>
      <w:numPr>
        <w:numId w:val="10"/>
      </w:numPr>
      <w:tabs>
        <w:tab w:val="decimal" w:pos="1440"/>
      </w:tabs>
    </w:pPr>
  </w:style>
  <w:style w:type="paragraph" w:customStyle="1" w:styleId="numbrdlist0">
    <w:name w:val="numbrd list +"/>
    <w:basedOn w:val="Normal"/>
    <w:rsid w:val="00C76273"/>
    <w:pPr>
      <w:numPr>
        <w:numId w:val="11"/>
      </w:numPr>
      <w:tabs>
        <w:tab w:val="left" w:pos="1440"/>
      </w:tabs>
    </w:pPr>
  </w:style>
  <w:style w:type="paragraph" w:customStyle="1" w:styleId="numbrdlist1">
    <w:name w:val="numbrd list ++"/>
    <w:basedOn w:val="Normal"/>
    <w:rsid w:val="00C76273"/>
    <w:pPr>
      <w:numPr>
        <w:numId w:val="12"/>
      </w:numPr>
    </w:pPr>
  </w:style>
  <w:style w:type="character" w:styleId="LineNumber">
    <w:name w:val="line number"/>
    <w:basedOn w:val="DefaultParagraphFont"/>
    <w:semiHidden/>
    <w:rsid w:val="00C76273"/>
    <w:rPr>
      <w:rFonts w:ascii="Arial" w:hAnsi="Arial"/>
      <w:sz w:val="12"/>
    </w:rPr>
  </w:style>
  <w:style w:type="paragraph" w:customStyle="1" w:styleId="calloutbold8pt">
    <w:name w:val="callout_bold 8 pt"/>
    <w:basedOn w:val="Normal"/>
    <w:rsid w:val="00C76273"/>
    <w:pPr>
      <w:spacing w:before="0" w:after="0" w:line="240" w:lineRule="auto"/>
    </w:pPr>
    <w:rPr>
      <w:rFonts w:cs="Arial"/>
      <w:b/>
      <w:bCs/>
      <w:sz w:val="16"/>
      <w:szCs w:val="18"/>
    </w:rPr>
  </w:style>
  <w:style w:type="paragraph" w:customStyle="1" w:styleId="tablebulletlvl2">
    <w:name w:val="table bullet lvl 2"/>
    <w:basedOn w:val="Normal"/>
    <w:rsid w:val="00C76273"/>
    <w:pPr>
      <w:numPr>
        <w:numId w:val="15"/>
      </w:numPr>
      <w:tabs>
        <w:tab w:val="left" w:pos="432"/>
      </w:tabs>
      <w:spacing w:before="20" w:after="0" w:line="240" w:lineRule="auto"/>
    </w:pPr>
    <w:rPr>
      <w:sz w:val="18"/>
    </w:rPr>
  </w:style>
  <w:style w:type="paragraph" w:customStyle="1" w:styleId="proctextindent">
    <w:name w:val="proc text indent"/>
    <w:basedOn w:val="Normal"/>
    <w:rsid w:val="00C76273"/>
    <w:pPr>
      <w:ind w:left="1080"/>
    </w:pPr>
  </w:style>
  <w:style w:type="paragraph" w:customStyle="1" w:styleId="tableheadingc">
    <w:name w:val="table heading c"/>
    <w:basedOn w:val="Normal"/>
    <w:link w:val="tableheadingcChar"/>
    <w:rsid w:val="00C76273"/>
    <w:pPr>
      <w:keepNext/>
      <w:spacing w:before="60" w:after="60" w:line="240" w:lineRule="auto"/>
      <w:jc w:val="center"/>
    </w:pPr>
    <w:rPr>
      <w:b/>
      <w:bCs/>
      <w:sz w:val="18"/>
      <w:szCs w:val="18"/>
    </w:rPr>
  </w:style>
  <w:style w:type="paragraph" w:styleId="TOC7">
    <w:name w:val="toc 7"/>
    <w:basedOn w:val="Normal"/>
    <w:next w:val="Normal"/>
    <w:autoRedefine/>
    <w:uiPriority w:val="39"/>
    <w:rsid w:val="00C76273"/>
    <w:pPr>
      <w:tabs>
        <w:tab w:val="right" w:leader="dot" w:pos="9000"/>
      </w:tabs>
      <w:ind w:left="1320"/>
    </w:pPr>
    <w:rPr>
      <w:szCs w:val="22"/>
    </w:rPr>
  </w:style>
  <w:style w:type="paragraph" w:customStyle="1" w:styleId="bodytable">
    <w:name w:val="body_table"/>
    <w:basedOn w:val="Normal"/>
    <w:rsid w:val="00C76273"/>
    <w:pPr>
      <w:spacing w:before="60" w:after="60"/>
    </w:pPr>
  </w:style>
  <w:style w:type="paragraph" w:customStyle="1" w:styleId="bulletlv4">
    <w:name w:val="bullet lv4"/>
    <w:basedOn w:val="Normal"/>
    <w:link w:val="bulletlv4Char"/>
    <w:rsid w:val="00C76273"/>
    <w:pPr>
      <w:numPr>
        <w:numId w:val="5"/>
      </w:numPr>
    </w:pPr>
  </w:style>
  <w:style w:type="paragraph" w:customStyle="1" w:styleId="bulletlv1">
    <w:name w:val="bullet lv1"/>
    <w:basedOn w:val="Normal"/>
    <w:link w:val="bulletlv1Char"/>
    <w:rsid w:val="00C76273"/>
    <w:pPr>
      <w:numPr>
        <w:numId w:val="3"/>
      </w:numPr>
    </w:pPr>
    <w:rPr>
      <w:szCs w:val="20"/>
    </w:rPr>
  </w:style>
  <w:style w:type="paragraph" w:customStyle="1" w:styleId="figureanchor">
    <w:name w:val="figure anchor"/>
    <w:basedOn w:val="Normal"/>
    <w:next w:val="Caption"/>
    <w:rsid w:val="00C76273"/>
    <w:pPr>
      <w:keepNext/>
      <w:spacing w:before="360" w:after="120"/>
    </w:pPr>
    <w:rPr>
      <w:noProof/>
    </w:rPr>
  </w:style>
  <w:style w:type="paragraph" w:customStyle="1" w:styleId="body1">
    <w:name w:val="body1"/>
    <w:basedOn w:val="Normal"/>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DefaultParagraphFont"/>
    <w:semiHidden/>
    <w:rsid w:val="00C76273"/>
    <w:rPr>
      <w:color w:val="0000FF"/>
    </w:rPr>
  </w:style>
  <w:style w:type="paragraph" w:customStyle="1" w:styleId="tableentry">
    <w:name w:val="table entry"/>
    <w:basedOn w:val="Normal"/>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DefaultParagraphFont"/>
    <w:link w:val="tableheading"/>
    <w:rsid w:val="0029271B"/>
    <w:rPr>
      <w:rFonts w:ascii="Arial" w:hAnsi="Arial" w:cs="Arial"/>
      <w:b/>
      <w:sz w:val="18"/>
    </w:rPr>
  </w:style>
  <w:style w:type="paragraph" w:customStyle="1" w:styleId="tableheading">
    <w:name w:val="table heading"/>
    <w:basedOn w:val="Normal"/>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6"/>
      </w:numPr>
      <w:spacing w:after="0"/>
    </w:pPr>
    <w:rPr>
      <w:rFonts w:cs="Times New Roman"/>
      <w:bCs/>
      <w:szCs w:val="18"/>
    </w:rPr>
  </w:style>
  <w:style w:type="paragraph" w:customStyle="1" w:styleId="body">
    <w:name w:val="body"/>
    <w:basedOn w:val="Normal"/>
    <w:link w:val="bodyChar"/>
    <w:rsid w:val="00C76273"/>
    <w:rPr>
      <w:rFonts w:cs="Arial"/>
      <w:szCs w:val="20"/>
    </w:rPr>
  </w:style>
  <w:style w:type="paragraph" w:customStyle="1" w:styleId="bulletlv2">
    <w:name w:val="bullet lv2"/>
    <w:basedOn w:val="Normal"/>
    <w:link w:val="bulletlv2CharChar"/>
    <w:rsid w:val="00C76273"/>
    <w:pPr>
      <w:numPr>
        <w:numId w:val="13"/>
      </w:numPr>
      <w:tabs>
        <w:tab w:val="left" w:pos="1440"/>
      </w:tabs>
    </w:pPr>
  </w:style>
  <w:style w:type="character" w:customStyle="1" w:styleId="bulletlv2CharChar">
    <w:name w:val="bullet lv2 Char Char"/>
    <w:basedOn w:val="DefaultParagraphFont"/>
    <w:link w:val="bulletlv2"/>
    <w:rsid w:val="000F769D"/>
    <w:rPr>
      <w:sz w:val="22"/>
      <w:szCs w:val="24"/>
    </w:rPr>
  </w:style>
  <w:style w:type="paragraph" w:customStyle="1" w:styleId="DocTitle">
    <w:name w:val="DocTitle"/>
    <w:basedOn w:val="Normal"/>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DefaultParagraphFont"/>
    <w:link w:val="DocTitle"/>
    <w:rsid w:val="00CA4D2A"/>
    <w:rPr>
      <w:rFonts w:ascii="Arial" w:hAnsi="Arial" w:cs="Arial"/>
      <w:b/>
      <w:i/>
      <w:sz w:val="48"/>
      <w:szCs w:val="48"/>
    </w:rPr>
  </w:style>
  <w:style w:type="paragraph" w:styleId="Header">
    <w:name w:val="header"/>
    <w:basedOn w:val="Normal"/>
    <w:rsid w:val="00C76273"/>
    <w:pPr>
      <w:pBdr>
        <w:bottom w:val="single" w:sz="8" w:space="1" w:color="auto"/>
      </w:pBdr>
      <w:tabs>
        <w:tab w:val="right" w:pos="9360"/>
      </w:tabs>
      <w:spacing w:before="240" w:after="360"/>
      <w:ind w:left="0"/>
    </w:pPr>
    <w:rPr>
      <w:rFonts w:cs="Arial"/>
      <w:sz w:val="18"/>
      <w:szCs w:val="20"/>
    </w:rPr>
  </w:style>
  <w:style w:type="paragraph" w:styleId="CommentSubject">
    <w:name w:val="annotation subject"/>
    <w:basedOn w:val="CommentText"/>
    <w:next w:val="CommentText"/>
    <w:semiHidden/>
    <w:rsid w:val="00C76273"/>
    <w:rPr>
      <w:rFonts w:ascii="Times New Roman" w:eastAsia="Times New Roman" w:hAnsi="Times New Roman"/>
      <w:b/>
      <w:bCs/>
    </w:rPr>
  </w:style>
  <w:style w:type="paragraph" w:styleId="DocumentMap">
    <w:name w:val="Document Map"/>
    <w:basedOn w:val="Normal"/>
    <w:semiHidden/>
    <w:rsid w:val="00C76273"/>
    <w:pPr>
      <w:shd w:val="clear" w:color="auto" w:fill="000080"/>
    </w:pPr>
    <w:rPr>
      <w:rFonts w:ascii="Tahoma" w:hAnsi="Tahoma" w:cs="Tahoma"/>
      <w:sz w:val="20"/>
      <w:szCs w:val="20"/>
    </w:rPr>
  </w:style>
  <w:style w:type="paragraph" w:styleId="EndnoteText">
    <w:name w:val="endnote text"/>
    <w:basedOn w:val="Normal"/>
    <w:semiHidden/>
    <w:rsid w:val="00C76273"/>
    <w:rPr>
      <w:sz w:val="20"/>
      <w:szCs w:val="20"/>
    </w:rPr>
  </w:style>
  <w:style w:type="paragraph" w:customStyle="1" w:styleId="Headercoverpage">
    <w:name w:val="Header cover page"/>
    <w:basedOn w:val="Normal"/>
    <w:next w:val="body"/>
    <w:rsid w:val="00C76273"/>
    <w:pPr>
      <w:spacing w:before="720" w:after="0" w:line="240" w:lineRule="auto"/>
      <w:ind w:left="0"/>
    </w:pPr>
    <w:rPr>
      <w:noProof/>
      <w:sz w:val="40"/>
      <w:szCs w:val="48"/>
    </w:rPr>
  </w:style>
  <w:style w:type="character" w:customStyle="1" w:styleId="tablecodeChar">
    <w:name w:val="table code Char"/>
    <w:basedOn w:val="DefaultParagraphFont"/>
    <w:link w:val="tablecode"/>
    <w:rsid w:val="006547CD"/>
    <w:rPr>
      <w:rFonts w:ascii="Courier New" w:hAnsi="Courier New"/>
      <w:noProof/>
      <w:sz w:val="16"/>
      <w:szCs w:val="16"/>
    </w:rPr>
  </w:style>
  <w:style w:type="paragraph" w:styleId="Index1">
    <w:name w:val="index 1"/>
    <w:basedOn w:val="Normal"/>
    <w:next w:val="Normal"/>
    <w:autoRedefine/>
    <w:semiHidden/>
    <w:rsid w:val="00C76273"/>
    <w:pPr>
      <w:spacing w:before="0" w:after="0" w:line="240" w:lineRule="atLeast"/>
      <w:ind w:left="216" w:hanging="216"/>
    </w:pPr>
    <w:rPr>
      <w:sz w:val="20"/>
    </w:rPr>
  </w:style>
  <w:style w:type="paragraph" w:styleId="Index2">
    <w:name w:val="index 2"/>
    <w:basedOn w:val="Normal"/>
    <w:next w:val="Normal"/>
    <w:autoRedefine/>
    <w:semiHidden/>
    <w:rsid w:val="00C76273"/>
    <w:pPr>
      <w:ind w:left="440" w:hanging="220"/>
    </w:pPr>
    <w:rPr>
      <w:sz w:val="20"/>
    </w:rPr>
  </w:style>
  <w:style w:type="paragraph" w:styleId="Index3">
    <w:name w:val="index 3"/>
    <w:basedOn w:val="Normal"/>
    <w:next w:val="Normal"/>
    <w:autoRedefine/>
    <w:semiHidden/>
    <w:rsid w:val="00C76273"/>
    <w:pPr>
      <w:ind w:left="660" w:hanging="220"/>
    </w:pPr>
    <w:rPr>
      <w:sz w:val="20"/>
    </w:rPr>
  </w:style>
  <w:style w:type="paragraph" w:styleId="Index4">
    <w:name w:val="index 4"/>
    <w:basedOn w:val="Normal"/>
    <w:next w:val="Normal"/>
    <w:autoRedefine/>
    <w:semiHidden/>
    <w:rsid w:val="00C76273"/>
    <w:pPr>
      <w:ind w:left="880" w:hanging="220"/>
    </w:pPr>
    <w:rPr>
      <w:sz w:val="20"/>
    </w:rPr>
  </w:style>
  <w:style w:type="paragraph" w:styleId="Index5">
    <w:name w:val="index 5"/>
    <w:basedOn w:val="Normal"/>
    <w:next w:val="Normal"/>
    <w:autoRedefine/>
    <w:semiHidden/>
    <w:rsid w:val="00C76273"/>
    <w:pPr>
      <w:ind w:left="1100" w:hanging="220"/>
    </w:pPr>
  </w:style>
  <w:style w:type="paragraph" w:styleId="Index6">
    <w:name w:val="index 6"/>
    <w:basedOn w:val="Normal"/>
    <w:next w:val="Normal"/>
    <w:autoRedefine/>
    <w:semiHidden/>
    <w:rsid w:val="00C76273"/>
    <w:pPr>
      <w:ind w:left="1320" w:hanging="220"/>
    </w:pPr>
  </w:style>
  <w:style w:type="paragraph" w:styleId="Index7">
    <w:name w:val="index 7"/>
    <w:basedOn w:val="Normal"/>
    <w:next w:val="Normal"/>
    <w:autoRedefine/>
    <w:semiHidden/>
    <w:rsid w:val="00C76273"/>
    <w:pPr>
      <w:ind w:left="1540" w:hanging="220"/>
    </w:pPr>
  </w:style>
  <w:style w:type="paragraph" w:styleId="Index8">
    <w:name w:val="index 8"/>
    <w:basedOn w:val="Normal"/>
    <w:next w:val="Normal"/>
    <w:autoRedefine/>
    <w:semiHidden/>
    <w:rsid w:val="00C76273"/>
    <w:pPr>
      <w:ind w:left="1760" w:hanging="220"/>
    </w:pPr>
  </w:style>
  <w:style w:type="paragraph" w:styleId="Index9">
    <w:name w:val="index 9"/>
    <w:basedOn w:val="Normal"/>
    <w:next w:val="Normal"/>
    <w:autoRedefine/>
    <w:semiHidden/>
    <w:rsid w:val="00C76273"/>
    <w:pPr>
      <w:ind w:left="1980" w:hanging="220"/>
    </w:pPr>
  </w:style>
  <w:style w:type="paragraph" w:styleId="IndexHeading">
    <w:name w:val="index heading"/>
    <w:basedOn w:val="Normal"/>
    <w:next w:val="Index1"/>
    <w:semiHidden/>
    <w:rsid w:val="00C76273"/>
    <w:pPr>
      <w:keepNext/>
      <w:spacing w:before="720" w:after="480"/>
    </w:pPr>
    <w:rPr>
      <w:rFonts w:cs="Arial"/>
      <w:b/>
      <w:bCs/>
      <w:sz w:val="44"/>
    </w:rPr>
  </w:style>
  <w:style w:type="paragraph" w:styleId="MacroText">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C76273"/>
    <w:pPr>
      <w:ind w:left="220" w:hanging="220"/>
    </w:pPr>
  </w:style>
  <w:style w:type="paragraph" w:styleId="TableofFigures">
    <w:name w:val="table of figures"/>
    <w:basedOn w:val="Normal"/>
    <w:next w:val="body"/>
    <w:uiPriority w:val="99"/>
    <w:rsid w:val="00C76273"/>
    <w:pPr>
      <w:tabs>
        <w:tab w:val="right" w:leader="dot" w:pos="9360"/>
      </w:tabs>
      <w:spacing w:line="240" w:lineRule="auto"/>
      <w:ind w:left="1080" w:right="720" w:hanging="360"/>
    </w:pPr>
    <w:rPr>
      <w:noProof/>
      <w:sz w:val="20"/>
    </w:rPr>
  </w:style>
  <w:style w:type="table" w:styleId="TableClassic1">
    <w:name w:val="Table Classic 1"/>
    <w:basedOn w:val="TableNormal"/>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Normal"/>
    <w:next w:val="body"/>
    <w:rsid w:val="00EF3D42"/>
    <w:pPr>
      <w:pBdr>
        <w:bottom w:val="single" w:sz="12" w:space="1" w:color="auto"/>
      </w:pBdr>
      <w:spacing w:after="480"/>
      <w:ind w:left="0"/>
    </w:pPr>
    <w:rPr>
      <w:bCs/>
      <w:sz w:val="44"/>
      <w:szCs w:val="48"/>
    </w:rPr>
  </w:style>
  <w:style w:type="paragraph" w:styleId="TOC5">
    <w:name w:val="toc 5"/>
    <w:basedOn w:val="TOC2"/>
    <w:next w:val="Normal"/>
    <w:autoRedefine/>
    <w:uiPriority w:val="39"/>
    <w:rsid w:val="00C76273"/>
    <w:pPr>
      <w:tabs>
        <w:tab w:val="left" w:pos="2304"/>
      </w:tabs>
      <w:ind w:left="1800"/>
    </w:pPr>
  </w:style>
  <w:style w:type="paragraph" w:styleId="TOC6">
    <w:name w:val="toc 6"/>
    <w:basedOn w:val="Normal"/>
    <w:next w:val="Normal"/>
    <w:autoRedefine/>
    <w:uiPriority w:val="39"/>
    <w:rsid w:val="00C76273"/>
    <w:pPr>
      <w:tabs>
        <w:tab w:val="right" w:pos="9000"/>
      </w:tabs>
      <w:ind w:left="1094"/>
    </w:pPr>
    <w:rPr>
      <w:szCs w:val="22"/>
    </w:rPr>
  </w:style>
  <w:style w:type="paragraph" w:styleId="TOC8">
    <w:name w:val="toc 8"/>
    <w:basedOn w:val="Normal"/>
    <w:next w:val="Normal"/>
    <w:autoRedefine/>
    <w:uiPriority w:val="39"/>
    <w:rsid w:val="00C76273"/>
    <w:pPr>
      <w:tabs>
        <w:tab w:val="right" w:leader="dot" w:pos="9000"/>
      </w:tabs>
      <w:ind w:left="1540"/>
    </w:pPr>
    <w:rPr>
      <w:szCs w:val="22"/>
    </w:rPr>
  </w:style>
  <w:style w:type="paragraph" w:styleId="TOC9">
    <w:name w:val="toc 9"/>
    <w:basedOn w:val="Normal"/>
    <w:next w:val="Normal"/>
    <w:autoRedefine/>
    <w:uiPriority w:val="39"/>
    <w:rsid w:val="00C76273"/>
    <w:pPr>
      <w:tabs>
        <w:tab w:val="right" w:leader="dot" w:pos="9000"/>
      </w:tabs>
      <w:ind w:left="1760"/>
    </w:pPr>
    <w:rPr>
      <w:szCs w:val="22"/>
    </w:rPr>
  </w:style>
  <w:style w:type="paragraph" w:customStyle="1" w:styleId="body2">
    <w:name w:val="body2"/>
    <w:basedOn w:val="Normal"/>
    <w:rsid w:val="00C76273"/>
    <w:pPr>
      <w:ind w:left="1080"/>
    </w:pPr>
  </w:style>
  <w:style w:type="paragraph" w:customStyle="1" w:styleId="address">
    <w:name w:val="address"/>
    <w:basedOn w:val="Normal"/>
    <w:semiHidden/>
    <w:rsid w:val="00C76273"/>
    <w:pPr>
      <w:spacing w:before="0" w:after="0"/>
      <w:jc w:val="center"/>
    </w:pPr>
    <w:rPr>
      <w:sz w:val="20"/>
    </w:rPr>
  </w:style>
  <w:style w:type="paragraph" w:customStyle="1" w:styleId="DocSubtitle">
    <w:name w:val="DocSubtitle"/>
    <w:basedOn w:val="Normal"/>
    <w:next w:val="DCN"/>
    <w:rsid w:val="00C76273"/>
    <w:pPr>
      <w:ind w:left="0"/>
      <w:jc w:val="right"/>
    </w:pPr>
    <w:rPr>
      <w:i/>
      <w:sz w:val="36"/>
    </w:rPr>
  </w:style>
  <w:style w:type="paragraph" w:customStyle="1" w:styleId="notetext">
    <w:name w:val="note text"/>
    <w:basedOn w:val="Normal"/>
    <w:next w:val="notetextbody"/>
    <w:rsid w:val="00717A83"/>
    <w:pPr>
      <w:spacing w:before="100" w:after="0"/>
    </w:pPr>
    <w:rPr>
      <w:b/>
      <w:sz w:val="18"/>
      <w:szCs w:val="20"/>
    </w:rPr>
  </w:style>
  <w:style w:type="paragraph" w:customStyle="1" w:styleId="tablebulletlvl1">
    <w:name w:val="table bullet lvl 1"/>
    <w:basedOn w:val="tableentry"/>
    <w:rsid w:val="00C76273"/>
    <w:pPr>
      <w:numPr>
        <w:numId w:val="14"/>
      </w:numPr>
      <w:tabs>
        <w:tab w:val="left" w:pos="216"/>
      </w:tabs>
      <w:spacing w:before="20" w:after="0"/>
    </w:pPr>
    <w:rPr>
      <w:rFonts w:cs="Times New Roman"/>
    </w:rPr>
  </w:style>
  <w:style w:type="paragraph" w:customStyle="1" w:styleId="DCN">
    <w:name w:val="DCN"/>
    <w:basedOn w:val="Normal"/>
    <w:next w:val="body"/>
    <w:rsid w:val="00C76273"/>
    <w:pPr>
      <w:ind w:left="0"/>
      <w:jc w:val="right"/>
    </w:pPr>
    <w:rPr>
      <w:b/>
      <w:i/>
      <w:sz w:val="28"/>
      <w:szCs w:val="28"/>
    </w:rPr>
  </w:style>
  <w:style w:type="paragraph" w:customStyle="1" w:styleId="Footercover">
    <w:name w:val="Footer cover"/>
    <w:basedOn w:val="Footer"/>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Heading1"/>
    <w:next w:val="body"/>
    <w:semiHidden/>
    <w:rsid w:val="00C76273"/>
    <w:pPr>
      <w:numPr>
        <w:numId w:val="0"/>
      </w:numPr>
    </w:pPr>
    <w:rPr>
      <w:rFonts w:cs="Arial"/>
    </w:rPr>
  </w:style>
  <w:style w:type="paragraph" w:customStyle="1" w:styleId="procfigure">
    <w:name w:val="proc_figure"/>
    <w:basedOn w:val="Normal"/>
    <w:next w:val="proctext"/>
    <w:rsid w:val="00C76273"/>
    <w:pPr>
      <w:spacing w:before="240" w:after="240"/>
      <w:ind w:left="1080"/>
    </w:pPr>
    <w:rPr>
      <w:rFonts w:cs="Arial"/>
    </w:rPr>
  </w:style>
  <w:style w:type="paragraph" w:customStyle="1" w:styleId="proctitle">
    <w:name w:val="proc title"/>
    <w:basedOn w:val="Normal"/>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Normal"/>
    <w:rsid w:val="00C76273"/>
    <w:pPr>
      <w:spacing w:before="400" w:after="240"/>
      <w:ind w:left="0"/>
      <w:contextualSpacing/>
    </w:pPr>
  </w:style>
  <w:style w:type="paragraph" w:customStyle="1" w:styleId="proctext">
    <w:name w:val="proc text"/>
    <w:basedOn w:val="Normal"/>
    <w:rsid w:val="00D372D1"/>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Normal"/>
    <w:rsid w:val="00C76273"/>
    <w:pPr>
      <w:spacing w:before="20" w:after="20" w:line="240" w:lineRule="atLeast"/>
      <w:ind w:left="1440"/>
    </w:pPr>
    <w:rPr>
      <w:rFonts w:ascii="Courier New" w:hAnsi="Courier New"/>
      <w:noProof/>
      <w:sz w:val="18"/>
    </w:rPr>
  </w:style>
  <w:style w:type="paragraph" w:customStyle="1" w:styleId="body3">
    <w:name w:val="body3"/>
    <w:basedOn w:val="Normal"/>
    <w:rsid w:val="00C76273"/>
    <w:pPr>
      <w:ind w:left="1440"/>
    </w:pPr>
  </w:style>
  <w:style w:type="table" w:styleId="TableGrid">
    <w:name w:val="Table Grid"/>
    <w:basedOn w:val="TableNormal"/>
    <w:semiHidden/>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DefaultParagraphFont"/>
    <w:link w:val="body"/>
    <w:rsid w:val="00370833"/>
    <w:rPr>
      <w:rFonts w:cs="Arial"/>
      <w:sz w:val="22"/>
    </w:rPr>
  </w:style>
  <w:style w:type="character" w:customStyle="1" w:styleId="codeChar">
    <w:name w:val="code Char"/>
    <w:basedOn w:val="DefaultParagraphFont"/>
    <w:link w:val="code"/>
    <w:rsid w:val="00C23747"/>
    <w:rPr>
      <w:rFonts w:ascii="Courier New" w:hAnsi="Courier New"/>
      <w:noProof/>
      <w:sz w:val="18"/>
      <w:szCs w:val="24"/>
    </w:rPr>
  </w:style>
  <w:style w:type="paragraph" w:customStyle="1" w:styleId="LOF-LOT">
    <w:name w:val="LOF-LOT"/>
    <w:basedOn w:val="Normal"/>
    <w:next w:val="body"/>
    <w:rsid w:val="00C76273"/>
    <w:pPr>
      <w:keepNext/>
      <w:spacing w:before="480" w:after="360"/>
      <w:ind w:left="0"/>
    </w:pPr>
    <w:rPr>
      <w:sz w:val="36"/>
      <w:szCs w:val="36"/>
    </w:rPr>
  </w:style>
  <w:style w:type="paragraph" w:customStyle="1" w:styleId="Headerlandscape">
    <w:name w:val="Header landscape"/>
    <w:basedOn w:val="Header"/>
    <w:rsid w:val="00C76273"/>
    <w:pPr>
      <w:tabs>
        <w:tab w:val="clear" w:pos="9360"/>
        <w:tab w:val="right" w:pos="12960"/>
      </w:tabs>
    </w:pPr>
  </w:style>
  <w:style w:type="paragraph" w:customStyle="1" w:styleId="Footerlandscape">
    <w:name w:val="Footer landscape"/>
    <w:basedOn w:val="Footer"/>
    <w:rsid w:val="00C76273"/>
    <w:pPr>
      <w:tabs>
        <w:tab w:val="clear" w:pos="9360"/>
        <w:tab w:val="center" w:pos="6480"/>
        <w:tab w:val="right" w:pos="12960"/>
      </w:tabs>
    </w:pPr>
  </w:style>
  <w:style w:type="character" w:customStyle="1" w:styleId="6pt">
    <w:name w:val="6 pt."/>
    <w:basedOn w:val="DefaultParagraphFont"/>
    <w:rsid w:val="00C76273"/>
    <w:rPr>
      <w:sz w:val="12"/>
    </w:rPr>
  </w:style>
  <w:style w:type="paragraph" w:customStyle="1" w:styleId="Licensec">
    <w:name w:val="License c"/>
    <w:basedOn w:val="License"/>
    <w:rsid w:val="00C76273"/>
    <w:pPr>
      <w:spacing w:before="0" w:after="0"/>
      <w:jc w:val="center"/>
    </w:pPr>
  </w:style>
  <w:style w:type="character" w:customStyle="1" w:styleId="Heading1Char">
    <w:name w:val="Heading 1 Char"/>
    <w:basedOn w:val="DefaultParagraphFont"/>
    <w:link w:val="Heading1"/>
    <w:rsid w:val="00EF3D42"/>
    <w:rPr>
      <w:rFonts w:ascii="Arial" w:hAnsi="Arial"/>
      <w:sz w:val="44"/>
      <w:szCs w:val="40"/>
    </w:rPr>
  </w:style>
  <w:style w:type="character" w:customStyle="1" w:styleId="bulletlv1Char">
    <w:name w:val="bullet lv1 Char"/>
    <w:basedOn w:val="DefaultParagraphFont"/>
    <w:link w:val="bulletlv1"/>
    <w:rsid w:val="000F769D"/>
    <w:rPr>
      <w:sz w:val="22"/>
    </w:rPr>
  </w:style>
  <w:style w:type="paragraph" w:customStyle="1" w:styleId="equation">
    <w:name w:val="equation"/>
    <w:basedOn w:val="body"/>
    <w:next w:val="Normal"/>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Normal"/>
    <w:qFormat/>
    <w:rsid w:val="00C76273"/>
    <w:pPr>
      <w:numPr>
        <w:numId w:val="7"/>
      </w:numPr>
    </w:pPr>
  </w:style>
  <w:style w:type="character" w:customStyle="1" w:styleId="Heading3Char">
    <w:name w:val="Heading 3 Char"/>
    <w:basedOn w:val="DefaultParagraphFont"/>
    <w:link w:val="Heading3"/>
    <w:rsid w:val="0029271B"/>
    <w:rPr>
      <w:rFonts w:ascii="Arial" w:hAnsi="Arial"/>
      <w:sz w:val="30"/>
      <w:szCs w:val="30"/>
    </w:rPr>
  </w:style>
  <w:style w:type="character" w:customStyle="1" w:styleId="Heading4Char">
    <w:name w:val="Heading 4 Char"/>
    <w:basedOn w:val="DefaultParagraphFont"/>
    <w:link w:val="Heading4"/>
    <w:rsid w:val="0029271B"/>
    <w:rPr>
      <w:rFonts w:ascii="Arial" w:hAnsi="Arial"/>
      <w:sz w:val="26"/>
      <w:szCs w:val="26"/>
    </w:rPr>
  </w:style>
  <w:style w:type="character" w:customStyle="1" w:styleId="Heading5Char">
    <w:name w:val="Heading 5 Char"/>
    <w:basedOn w:val="DefaultParagraphFont"/>
    <w:link w:val="Heading5"/>
    <w:rsid w:val="0029271B"/>
    <w:rPr>
      <w:rFonts w:ascii="Arial" w:hAnsi="Arial"/>
      <w:sz w:val="22"/>
      <w:szCs w:val="22"/>
    </w:rPr>
  </w:style>
  <w:style w:type="character" w:customStyle="1" w:styleId="Heading6Char">
    <w:name w:val="Heading 6 Char"/>
    <w:basedOn w:val="DefaultParagraphFont"/>
    <w:link w:val="Heading6"/>
    <w:rsid w:val="0029271B"/>
    <w:rPr>
      <w:rFonts w:ascii="Arial" w:hAnsi="Arial"/>
      <w:sz w:val="22"/>
      <w:szCs w:val="22"/>
    </w:rPr>
  </w:style>
  <w:style w:type="character" w:customStyle="1" w:styleId="Heading7Char">
    <w:name w:val="Heading 7 Char"/>
    <w:basedOn w:val="DefaultParagraphFont"/>
    <w:link w:val="Heading7"/>
    <w:rsid w:val="00EF3D42"/>
    <w:rPr>
      <w:rFonts w:ascii="Arial" w:hAnsi="Arial"/>
      <w:sz w:val="44"/>
      <w:szCs w:val="44"/>
    </w:rPr>
  </w:style>
  <w:style w:type="character" w:customStyle="1" w:styleId="Heading8Char">
    <w:name w:val="Heading 8 Char"/>
    <w:basedOn w:val="Heading2Char"/>
    <w:link w:val="Heading8"/>
    <w:rsid w:val="00E54614"/>
    <w:rPr>
      <w:rFonts w:ascii="Arial" w:hAnsi="Arial" w:cs="Arial"/>
      <w:sz w:val="36"/>
      <w:szCs w:val="36"/>
    </w:rPr>
  </w:style>
  <w:style w:type="character" w:customStyle="1" w:styleId="Heading9Char">
    <w:name w:val="Heading 9 Char"/>
    <w:basedOn w:val="Heading3Char"/>
    <w:link w:val="Heading9"/>
    <w:rsid w:val="00E54614"/>
    <w:rPr>
      <w:rFonts w:ascii="Arial" w:hAnsi="Arial"/>
      <w:sz w:val="30"/>
      <w:szCs w:val="30"/>
    </w:rPr>
  </w:style>
  <w:style w:type="character" w:customStyle="1" w:styleId="subheadChar">
    <w:name w:val="subhead Char"/>
    <w:basedOn w:val="DefaultParagraphFont"/>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DefaultParagraphFont"/>
    <w:link w:val="tableentryc"/>
    <w:rsid w:val="0029271B"/>
    <w:rPr>
      <w:rFonts w:ascii="Arial" w:hAnsi="Arial"/>
      <w:sz w:val="18"/>
      <w:szCs w:val="24"/>
    </w:rPr>
  </w:style>
  <w:style w:type="character" w:customStyle="1" w:styleId="tableheadingcChar">
    <w:name w:val="table heading c Char"/>
    <w:basedOn w:val="DefaultParagraphFont"/>
    <w:link w:val="tableheadingc"/>
    <w:rsid w:val="0029271B"/>
    <w:rPr>
      <w:rFonts w:ascii="Arial" w:hAnsi="Arial"/>
      <w:b/>
      <w:bCs/>
      <w:sz w:val="18"/>
      <w:szCs w:val="18"/>
    </w:rPr>
  </w:style>
  <w:style w:type="character" w:customStyle="1" w:styleId="tablespaceChar">
    <w:name w:val="table space Char"/>
    <w:basedOn w:val="DefaultParagraphFont"/>
    <w:link w:val="tablespace"/>
    <w:rsid w:val="0029271B"/>
    <w:rPr>
      <w:rFonts w:ascii="Arial" w:hAnsi="Arial"/>
      <w:sz w:val="12"/>
      <w:szCs w:val="24"/>
    </w:rPr>
  </w:style>
  <w:style w:type="character" w:customStyle="1" w:styleId="tablefootnoteChar">
    <w:name w:val="table footnote Char"/>
    <w:basedOn w:val="DefaultParagraphFont"/>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TableNormal"/>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MediumList2-Accent1">
    <w:name w:val="Medium List 2 Accent 1"/>
    <w:basedOn w:val="TableNormal"/>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3Deffects3">
    <w:name w:val="Table 3D effects 3"/>
    <w:basedOn w:val="TableNormal"/>
    <w:rsid w:val="00C76273"/>
    <w:pPr>
      <w:spacing w:before="120" w:after="40"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C76273"/>
    <w:pPr>
      <w:spacing w:before="120" w:after="40"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orful2">
    <w:name w:val="Table Colorful 2"/>
    <w:basedOn w:val="TableNormal"/>
    <w:rsid w:val="00C76273"/>
    <w:pPr>
      <w:spacing w:before="120" w:after="40"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3Deffects2">
    <w:name w:val="Table 3D effects 2"/>
    <w:basedOn w:val="TableNormal"/>
    <w:rsid w:val="00C76273"/>
    <w:pPr>
      <w:spacing w:before="120" w:after="40"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C76273"/>
    <w:pPr>
      <w:spacing w:before="120" w:after="40"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76273"/>
    <w:pPr>
      <w:spacing w:before="120" w:after="40"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rsid w:val="00C76273"/>
    <w:pPr>
      <w:spacing w:before="120" w:after="40"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TableNormal"/>
    <w:uiPriority w:val="99"/>
    <w:qFormat/>
    <w:rsid w:val="00C76273"/>
    <w:pPr>
      <w:jc w:val="center"/>
    </w:pPr>
    <w:rPr>
      <w:rFonts w:asciiTheme="minorHAnsi" w:eastAsiaTheme="minorEastAsia" w:hAnsiTheme="minorHAnsi" w:cstheme="minorBidi"/>
      <w:sz w:val="28"/>
      <w:szCs w:val="28"/>
      <w:lang w:bidi="en-US"/>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TableNormal"/>
    <w:uiPriority w:val="99"/>
    <w:qFormat/>
    <w:rsid w:val="00C76273"/>
    <w:rPr>
      <w:rFonts w:asciiTheme="minorHAnsi" w:eastAsiaTheme="minorEastAsia"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Spacing">
    <w:name w:val="No Spacing"/>
    <w:uiPriority w:val="1"/>
    <w:semiHidden/>
    <w:qFormat/>
    <w:rsid w:val="00C76273"/>
    <w:rPr>
      <w:rFonts w:ascii="Arial" w:hAnsi="Arial"/>
      <w:sz w:val="22"/>
      <w:szCs w:val="24"/>
    </w:rPr>
  </w:style>
  <w:style w:type="character" w:customStyle="1" w:styleId="bulletlv3Char">
    <w:name w:val="bullet lv3 Char"/>
    <w:basedOn w:val="DefaultParagraphFont"/>
    <w:link w:val="bulletlv3"/>
    <w:rsid w:val="00BA17C2"/>
    <w:rPr>
      <w:sz w:val="22"/>
      <w:szCs w:val="24"/>
    </w:rPr>
  </w:style>
  <w:style w:type="character" w:customStyle="1" w:styleId="bulletlv4Char">
    <w:name w:val="bullet lv4 Char"/>
    <w:basedOn w:val="DefaultParagraphFont"/>
    <w:link w:val="bulletlv4"/>
    <w:rsid w:val="00BA17C2"/>
    <w:rPr>
      <w:sz w:val="22"/>
      <w:szCs w:val="24"/>
    </w:rPr>
  </w:style>
  <w:style w:type="paragraph" w:customStyle="1" w:styleId="procbullet">
    <w:name w:val="proc bullet"/>
    <w:basedOn w:val="bulletlv2"/>
    <w:qFormat/>
    <w:rsid w:val="00C76273"/>
    <w:pPr>
      <w:numPr>
        <w:numId w:val="0"/>
      </w:numPr>
    </w:pPr>
  </w:style>
  <w:style w:type="character" w:styleId="PlaceholderText">
    <w:name w:val="Placeholder Text"/>
    <w:basedOn w:val="DefaultParagraphFont"/>
    <w:uiPriority w:val="99"/>
    <w:semiHidden/>
    <w:rsid w:val="00C76273"/>
    <w:rPr>
      <w:color w:val="808080"/>
    </w:rPr>
  </w:style>
  <w:style w:type="character" w:customStyle="1" w:styleId="Italic">
    <w:name w:val="Italic"/>
    <w:basedOn w:val="DefaultParagraphFont"/>
    <w:rsid w:val="00C76273"/>
    <w:rPr>
      <w:i/>
    </w:rPr>
  </w:style>
  <w:style w:type="character" w:styleId="FollowedHyperlink">
    <w:name w:val="FollowedHyperlink"/>
    <w:basedOn w:val="DefaultParagraphFont"/>
    <w:rsid w:val="00C76273"/>
    <w:rPr>
      <w:color w:val="800080" w:themeColor="followedHyperlink"/>
      <w:u w:val="single"/>
    </w:rPr>
  </w:style>
  <w:style w:type="paragraph" w:customStyle="1" w:styleId="logo">
    <w:name w:val="logo"/>
    <w:basedOn w:val="Normal"/>
    <w:qFormat/>
    <w:rsid w:val="00C76273"/>
    <w:pPr>
      <w:spacing w:before="360"/>
      <w:jc w:val="right"/>
    </w:pPr>
  </w:style>
  <w:style w:type="paragraph" w:customStyle="1" w:styleId="groupname">
    <w:name w:val="group name"/>
    <w:basedOn w:val="Normal"/>
    <w:next w:val="DocTitle"/>
    <w:qFormat/>
    <w:rsid w:val="001052C3"/>
    <w:pPr>
      <w:spacing w:before="360"/>
      <w:jc w:val="right"/>
    </w:pPr>
    <w:rPr>
      <w:sz w:val="28"/>
    </w:rPr>
  </w:style>
  <w:style w:type="character" w:customStyle="1" w:styleId="BoldItalic">
    <w:name w:val="Bold Italic"/>
    <w:basedOn w:val="DefaultParagraphFont"/>
    <w:qFormat/>
    <w:rsid w:val="00C76273"/>
    <w:rPr>
      <w:b/>
      <w:i/>
    </w:rPr>
  </w:style>
  <w:style w:type="table" w:customStyle="1" w:styleId="2column">
    <w:name w:val="2_column"/>
    <w:basedOn w:val="TableNormal"/>
    <w:uiPriority w:val="99"/>
    <w:qFormat/>
    <w:rsid w:val="00C76273"/>
    <w:rPr>
      <w:rFonts w:ascii="Arial" w:hAnsi="Arial"/>
    </w:rPr>
    <w:tblPr/>
    <w:tblStylePr w:type="firstRow">
      <w:rPr>
        <w:b/>
      </w:rPr>
      <w:tblPr/>
      <w:tcPr>
        <w:tcBorders>
          <w:bottom w:val="single" w:sz="4" w:space="0" w:color="auto"/>
        </w:tcBorders>
      </w:tcPr>
    </w:tblStylePr>
  </w:style>
  <w:style w:type="table" w:customStyle="1" w:styleId="3column">
    <w:name w:val="3_column"/>
    <w:basedOn w:val="TableNormal"/>
    <w:uiPriority w:val="99"/>
    <w:qFormat/>
    <w:rsid w:val="00C76273"/>
    <w:rPr>
      <w:rFonts w:ascii="Arial" w:hAnsi="Arial"/>
    </w:rP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Normal"/>
    <w:next w:val="body"/>
    <w:qFormat/>
    <w:rsid w:val="00C76273"/>
    <w:pPr>
      <w:pBdr>
        <w:bottom w:val="single" w:sz="8" w:space="1" w:color="auto"/>
      </w:pBdr>
      <w:spacing w:after="960"/>
      <w:ind w:left="0"/>
      <w:jc w:val="right"/>
    </w:pPr>
    <w:rPr>
      <w:rFonts w:cs="Arial"/>
      <w:b/>
      <w:i/>
      <w:noProof/>
      <w:sz w:val="28"/>
      <w:szCs w:val="28"/>
    </w:rPr>
  </w:style>
  <w:style w:type="paragraph" w:styleId="ListBullet">
    <w:name w:val="List Bullet"/>
    <w:basedOn w:val="Normal"/>
    <w:autoRedefine/>
    <w:semiHidden/>
    <w:rsid w:val="00C76273"/>
    <w:pPr>
      <w:numPr>
        <w:numId w:val="8"/>
      </w:numPr>
      <w:spacing w:before="0" w:after="0" w:line="240" w:lineRule="auto"/>
    </w:pPr>
    <w:rPr>
      <w:szCs w:val="20"/>
    </w:rPr>
  </w:style>
  <w:style w:type="paragraph" w:styleId="ListBullet3">
    <w:name w:val="List Bullet 3"/>
    <w:basedOn w:val="Normal"/>
    <w:autoRedefine/>
    <w:semiHidden/>
    <w:rsid w:val="00C76273"/>
    <w:pPr>
      <w:numPr>
        <w:numId w:val="9"/>
      </w:numPr>
      <w:spacing w:before="0" w:after="0" w:line="240" w:lineRule="auto"/>
    </w:pPr>
    <w:rPr>
      <w:szCs w:val="20"/>
    </w:rPr>
  </w:style>
  <w:style w:type="table" w:styleId="MediumShading2-Accent5">
    <w:name w:val="Medium Shading 2 Accent 5"/>
    <w:basedOn w:val="TableNormal"/>
    <w:uiPriority w:val="64"/>
    <w:rsid w:val="00C76273"/>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qFormat/>
    <w:rsid w:val="00C76273"/>
    <w:pPr>
      <w:spacing w:after="0"/>
      <w:jc w:val="center"/>
    </w:pPr>
    <w:rPr>
      <w:b/>
      <w:sz w:val="24"/>
      <w:szCs w:val="24"/>
    </w:rPr>
  </w:style>
  <w:style w:type="character" w:customStyle="1" w:styleId="FooterChar">
    <w:name w:val="Footer Char"/>
    <w:basedOn w:val="DefaultParagraphFont"/>
    <w:link w:val="Footer"/>
    <w:rsid w:val="00C31F4D"/>
    <w:rPr>
      <w:rFonts w:ascii="Arial" w:hAnsi="Arial" w:cs="Arial"/>
      <w:bCs/>
      <w:sz w:val="14"/>
      <w:szCs w:val="16"/>
    </w:rPr>
  </w:style>
  <w:style w:type="character" w:customStyle="1" w:styleId="codeinline">
    <w:name w:val="code inline"/>
    <w:basedOn w:val="DefaultParagraphFont"/>
    <w:qFormat/>
    <w:rsid w:val="00CF535A"/>
    <w:rPr>
      <w:rFonts w:ascii="Courier New" w:hAnsi="Courier New"/>
      <w:sz w:val="18"/>
    </w:rPr>
  </w:style>
  <w:style w:type="paragraph" w:customStyle="1" w:styleId="notetextbody">
    <w:name w:val="note text body"/>
    <w:basedOn w:val="body"/>
    <w:next w:val="body"/>
    <w:qFormat/>
    <w:rsid w:val="00717A83"/>
  </w:style>
  <w:style w:type="character" w:customStyle="1" w:styleId="apple-converted-space">
    <w:name w:val="apple-converted-space"/>
    <w:basedOn w:val="DefaultParagraphFont"/>
    <w:rsid w:val="00E21DA1"/>
  </w:style>
  <w:style w:type="character" w:styleId="Emphasis">
    <w:name w:val="Emphasis"/>
    <w:basedOn w:val="DefaultParagraphFont"/>
    <w:qFormat/>
    <w:rsid w:val="00CE04ED"/>
    <w:rPr>
      <w:i/>
      <w:iCs/>
    </w:rPr>
  </w:style>
  <w:style w:type="paragraph" w:customStyle="1" w:styleId="titlepg-diststmt">
    <w:name w:val="titlepg-diststmt"/>
    <w:qFormat/>
    <w:rsid w:val="00C91C2D"/>
    <w:pPr>
      <w:tabs>
        <w:tab w:val="left" w:pos="2160"/>
      </w:tabs>
    </w:pPr>
    <w:rPr>
      <w:rFonts w:eastAsia="MS Mincho"/>
      <w:bCs/>
      <w:lang w:eastAsia="ja-JP"/>
    </w:rPr>
  </w:style>
  <w:style w:type="paragraph" w:customStyle="1" w:styleId="titlepg-centered">
    <w:name w:val="titlepg-centered"/>
    <w:qFormat/>
    <w:rsid w:val="00C91C2D"/>
    <w:pPr>
      <w:tabs>
        <w:tab w:val="left" w:pos="2160"/>
      </w:tabs>
      <w:ind w:left="29"/>
      <w:jc w:val="center"/>
    </w:pPr>
    <w:rPr>
      <w:rFonts w:eastAsia="MS Mincho"/>
      <w:b/>
      <w:lang w:eastAsia="ja-JP"/>
    </w:rPr>
  </w:style>
  <w:style w:type="paragraph" w:styleId="Bibliography">
    <w:name w:val="Bibliography"/>
    <w:basedOn w:val="Normal"/>
    <w:next w:val="Normal"/>
    <w:uiPriority w:val="37"/>
    <w:semiHidden/>
    <w:unhideWhenUsed/>
    <w:rsid w:val="00CC7A18"/>
  </w:style>
  <w:style w:type="paragraph" w:styleId="BlockText">
    <w:name w:val="Block Text"/>
    <w:basedOn w:val="Normal"/>
    <w:rsid w:val="00CC7A1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rsid w:val="00CC7A18"/>
    <w:pPr>
      <w:spacing w:after="120"/>
    </w:pPr>
  </w:style>
  <w:style w:type="character" w:customStyle="1" w:styleId="BodyTextChar">
    <w:name w:val="Body Text Char"/>
    <w:basedOn w:val="DefaultParagraphFont"/>
    <w:link w:val="BodyText"/>
    <w:semiHidden/>
    <w:rsid w:val="00CC7A18"/>
    <w:rPr>
      <w:rFonts w:ascii="Arial" w:hAnsi="Arial"/>
      <w:sz w:val="22"/>
      <w:szCs w:val="24"/>
    </w:rPr>
  </w:style>
  <w:style w:type="paragraph" w:styleId="BodyText2">
    <w:name w:val="Body Text 2"/>
    <w:basedOn w:val="Normal"/>
    <w:link w:val="BodyText2Char"/>
    <w:semiHidden/>
    <w:rsid w:val="00CC7A18"/>
    <w:pPr>
      <w:spacing w:after="120" w:line="480" w:lineRule="auto"/>
    </w:pPr>
  </w:style>
  <w:style w:type="character" w:customStyle="1" w:styleId="BodyText2Char">
    <w:name w:val="Body Text 2 Char"/>
    <w:basedOn w:val="DefaultParagraphFont"/>
    <w:link w:val="BodyText2"/>
    <w:semiHidden/>
    <w:rsid w:val="00CC7A18"/>
    <w:rPr>
      <w:rFonts w:ascii="Arial" w:hAnsi="Arial"/>
      <w:sz w:val="22"/>
      <w:szCs w:val="24"/>
    </w:rPr>
  </w:style>
  <w:style w:type="paragraph" w:styleId="BodyText3">
    <w:name w:val="Body Text 3"/>
    <w:basedOn w:val="Normal"/>
    <w:link w:val="BodyText3Char"/>
    <w:semiHidden/>
    <w:rsid w:val="00CC7A18"/>
    <w:pPr>
      <w:spacing w:after="120"/>
    </w:pPr>
    <w:rPr>
      <w:sz w:val="16"/>
      <w:szCs w:val="16"/>
    </w:rPr>
  </w:style>
  <w:style w:type="character" w:customStyle="1" w:styleId="BodyText3Char">
    <w:name w:val="Body Text 3 Char"/>
    <w:basedOn w:val="DefaultParagraphFont"/>
    <w:link w:val="BodyText3"/>
    <w:semiHidden/>
    <w:rsid w:val="00CC7A18"/>
    <w:rPr>
      <w:rFonts w:ascii="Arial" w:hAnsi="Arial"/>
      <w:sz w:val="16"/>
      <w:szCs w:val="16"/>
    </w:rPr>
  </w:style>
  <w:style w:type="paragraph" w:styleId="BodyTextFirstIndent">
    <w:name w:val="Body Text First Indent"/>
    <w:basedOn w:val="BodyText"/>
    <w:link w:val="BodyTextFirstIndentChar"/>
    <w:semiHidden/>
    <w:rsid w:val="00CC7A18"/>
    <w:pPr>
      <w:spacing w:after="40"/>
      <w:ind w:firstLine="360"/>
    </w:pPr>
  </w:style>
  <w:style w:type="character" w:customStyle="1" w:styleId="BodyTextFirstIndentChar">
    <w:name w:val="Body Text First Indent Char"/>
    <w:basedOn w:val="BodyTextChar"/>
    <w:link w:val="BodyTextFirstIndent"/>
    <w:semiHidden/>
    <w:rsid w:val="00CC7A18"/>
    <w:rPr>
      <w:rFonts w:ascii="Arial" w:hAnsi="Arial"/>
      <w:sz w:val="22"/>
      <w:szCs w:val="24"/>
    </w:rPr>
  </w:style>
  <w:style w:type="paragraph" w:styleId="BodyTextIndent">
    <w:name w:val="Body Text Indent"/>
    <w:basedOn w:val="Normal"/>
    <w:link w:val="BodyTextIndentChar"/>
    <w:semiHidden/>
    <w:rsid w:val="00CC7A18"/>
    <w:pPr>
      <w:spacing w:after="120"/>
      <w:ind w:left="360"/>
    </w:pPr>
  </w:style>
  <w:style w:type="character" w:customStyle="1" w:styleId="BodyTextIndentChar">
    <w:name w:val="Body Text Indent Char"/>
    <w:basedOn w:val="DefaultParagraphFont"/>
    <w:link w:val="BodyTextIndent"/>
    <w:semiHidden/>
    <w:rsid w:val="00CC7A18"/>
    <w:rPr>
      <w:rFonts w:ascii="Arial" w:hAnsi="Arial"/>
      <w:sz w:val="22"/>
      <w:szCs w:val="24"/>
    </w:rPr>
  </w:style>
  <w:style w:type="paragraph" w:styleId="BodyTextFirstIndent2">
    <w:name w:val="Body Text First Indent 2"/>
    <w:basedOn w:val="BodyTextIndent"/>
    <w:link w:val="BodyTextFirstIndent2Char"/>
    <w:semiHidden/>
    <w:rsid w:val="00CC7A18"/>
    <w:pPr>
      <w:spacing w:after="40"/>
      <w:ind w:firstLine="360"/>
    </w:pPr>
  </w:style>
  <w:style w:type="character" w:customStyle="1" w:styleId="BodyTextFirstIndent2Char">
    <w:name w:val="Body Text First Indent 2 Char"/>
    <w:basedOn w:val="BodyTextIndentChar"/>
    <w:link w:val="BodyTextFirstIndent2"/>
    <w:semiHidden/>
    <w:rsid w:val="00CC7A18"/>
    <w:rPr>
      <w:rFonts w:ascii="Arial" w:hAnsi="Arial"/>
      <w:sz w:val="22"/>
      <w:szCs w:val="24"/>
    </w:rPr>
  </w:style>
  <w:style w:type="paragraph" w:styleId="BodyTextIndent2">
    <w:name w:val="Body Text Indent 2"/>
    <w:basedOn w:val="Normal"/>
    <w:link w:val="BodyTextIndent2Char"/>
    <w:semiHidden/>
    <w:rsid w:val="00CC7A18"/>
    <w:pPr>
      <w:spacing w:after="120" w:line="480" w:lineRule="auto"/>
      <w:ind w:left="360"/>
    </w:pPr>
  </w:style>
  <w:style w:type="character" w:customStyle="1" w:styleId="BodyTextIndent2Char">
    <w:name w:val="Body Text Indent 2 Char"/>
    <w:basedOn w:val="DefaultParagraphFont"/>
    <w:link w:val="BodyTextIndent2"/>
    <w:semiHidden/>
    <w:rsid w:val="00CC7A18"/>
    <w:rPr>
      <w:rFonts w:ascii="Arial" w:hAnsi="Arial"/>
      <w:sz w:val="22"/>
      <w:szCs w:val="24"/>
    </w:rPr>
  </w:style>
  <w:style w:type="paragraph" w:styleId="BodyTextIndent3">
    <w:name w:val="Body Text Indent 3"/>
    <w:basedOn w:val="Normal"/>
    <w:link w:val="BodyTextIndent3Char"/>
    <w:semiHidden/>
    <w:rsid w:val="00CC7A18"/>
    <w:pPr>
      <w:spacing w:after="120"/>
      <w:ind w:left="360"/>
    </w:pPr>
    <w:rPr>
      <w:sz w:val="16"/>
      <w:szCs w:val="16"/>
    </w:rPr>
  </w:style>
  <w:style w:type="character" w:customStyle="1" w:styleId="BodyTextIndent3Char">
    <w:name w:val="Body Text Indent 3 Char"/>
    <w:basedOn w:val="DefaultParagraphFont"/>
    <w:link w:val="BodyTextIndent3"/>
    <w:semiHidden/>
    <w:rsid w:val="00CC7A18"/>
    <w:rPr>
      <w:rFonts w:ascii="Arial" w:hAnsi="Arial"/>
      <w:sz w:val="16"/>
      <w:szCs w:val="16"/>
    </w:rPr>
  </w:style>
  <w:style w:type="paragraph" w:styleId="Closing">
    <w:name w:val="Closing"/>
    <w:basedOn w:val="Normal"/>
    <w:link w:val="ClosingChar"/>
    <w:semiHidden/>
    <w:rsid w:val="00CC7A18"/>
    <w:pPr>
      <w:spacing w:before="0" w:after="0" w:line="240" w:lineRule="auto"/>
      <w:ind w:left="4320"/>
    </w:pPr>
  </w:style>
  <w:style w:type="character" w:customStyle="1" w:styleId="ClosingChar">
    <w:name w:val="Closing Char"/>
    <w:basedOn w:val="DefaultParagraphFont"/>
    <w:link w:val="Closing"/>
    <w:semiHidden/>
    <w:rsid w:val="00CC7A18"/>
    <w:rPr>
      <w:rFonts w:ascii="Arial" w:hAnsi="Arial"/>
      <w:sz w:val="22"/>
      <w:szCs w:val="24"/>
    </w:rPr>
  </w:style>
  <w:style w:type="paragraph" w:styleId="Date">
    <w:name w:val="Date"/>
    <w:basedOn w:val="Normal"/>
    <w:next w:val="Normal"/>
    <w:link w:val="DateChar"/>
    <w:semiHidden/>
    <w:rsid w:val="00CC7A18"/>
  </w:style>
  <w:style w:type="character" w:customStyle="1" w:styleId="DateChar">
    <w:name w:val="Date Char"/>
    <w:basedOn w:val="DefaultParagraphFont"/>
    <w:link w:val="Date"/>
    <w:semiHidden/>
    <w:rsid w:val="00CC7A18"/>
    <w:rPr>
      <w:rFonts w:ascii="Arial" w:hAnsi="Arial"/>
      <w:sz w:val="22"/>
      <w:szCs w:val="24"/>
    </w:rPr>
  </w:style>
  <w:style w:type="paragraph" w:styleId="E-mailSignature">
    <w:name w:val="E-mail Signature"/>
    <w:basedOn w:val="Normal"/>
    <w:link w:val="E-mailSignatureChar"/>
    <w:semiHidden/>
    <w:rsid w:val="00CC7A18"/>
    <w:pPr>
      <w:spacing w:before="0" w:after="0" w:line="240" w:lineRule="auto"/>
    </w:pPr>
  </w:style>
  <w:style w:type="character" w:customStyle="1" w:styleId="E-mailSignatureChar">
    <w:name w:val="E-mail Signature Char"/>
    <w:basedOn w:val="DefaultParagraphFont"/>
    <w:link w:val="E-mailSignature"/>
    <w:semiHidden/>
    <w:rsid w:val="00CC7A18"/>
    <w:rPr>
      <w:rFonts w:ascii="Arial" w:hAnsi="Arial"/>
      <w:sz w:val="22"/>
      <w:szCs w:val="24"/>
    </w:rPr>
  </w:style>
  <w:style w:type="paragraph" w:styleId="EnvelopeAddress">
    <w:name w:val="envelope address"/>
    <w:basedOn w:val="Normal"/>
    <w:semiHidden/>
    <w:rsid w:val="00CC7A18"/>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semiHidden/>
    <w:rsid w:val="00CC7A18"/>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semiHidden/>
    <w:rsid w:val="00CC7A18"/>
    <w:pPr>
      <w:spacing w:before="0" w:after="0" w:line="240" w:lineRule="auto"/>
    </w:pPr>
    <w:rPr>
      <w:i/>
      <w:iCs/>
    </w:rPr>
  </w:style>
  <w:style w:type="character" w:customStyle="1" w:styleId="HTMLAddressChar">
    <w:name w:val="HTML Address Char"/>
    <w:basedOn w:val="DefaultParagraphFont"/>
    <w:link w:val="HTMLAddress"/>
    <w:semiHidden/>
    <w:rsid w:val="00CC7A18"/>
    <w:rPr>
      <w:rFonts w:ascii="Arial" w:hAnsi="Arial"/>
      <w:i/>
      <w:iCs/>
      <w:sz w:val="22"/>
      <w:szCs w:val="24"/>
    </w:rPr>
  </w:style>
  <w:style w:type="paragraph" w:styleId="HTMLPreformatted">
    <w:name w:val="HTML Preformatted"/>
    <w:basedOn w:val="Normal"/>
    <w:link w:val="HTMLPreformattedChar"/>
    <w:uiPriority w:val="99"/>
    <w:semiHidden/>
    <w:rsid w:val="00CC7A18"/>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7A18"/>
    <w:rPr>
      <w:rFonts w:ascii="Consolas" w:hAnsi="Consolas"/>
    </w:rPr>
  </w:style>
  <w:style w:type="paragraph" w:styleId="IntenseQuote">
    <w:name w:val="Intense Quote"/>
    <w:basedOn w:val="Normal"/>
    <w:next w:val="Normal"/>
    <w:link w:val="IntenseQuoteChar"/>
    <w:uiPriority w:val="30"/>
    <w:semiHidden/>
    <w:qFormat/>
    <w:rsid w:val="00CC7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CC7A18"/>
    <w:rPr>
      <w:rFonts w:ascii="Arial" w:hAnsi="Arial"/>
      <w:b/>
      <w:bCs/>
      <w:i/>
      <w:iCs/>
      <w:color w:val="4F81BD" w:themeColor="accent1"/>
      <w:sz w:val="22"/>
      <w:szCs w:val="24"/>
    </w:rPr>
  </w:style>
  <w:style w:type="paragraph" w:styleId="List">
    <w:name w:val="List"/>
    <w:basedOn w:val="Normal"/>
    <w:semiHidden/>
    <w:rsid w:val="00CC7A18"/>
    <w:pPr>
      <w:ind w:left="360" w:hanging="360"/>
      <w:contextualSpacing/>
    </w:pPr>
  </w:style>
  <w:style w:type="paragraph" w:styleId="List2">
    <w:name w:val="List 2"/>
    <w:basedOn w:val="Normal"/>
    <w:semiHidden/>
    <w:rsid w:val="00CC7A18"/>
    <w:pPr>
      <w:ind w:hanging="360"/>
      <w:contextualSpacing/>
    </w:pPr>
  </w:style>
  <w:style w:type="paragraph" w:styleId="List3">
    <w:name w:val="List 3"/>
    <w:basedOn w:val="Normal"/>
    <w:semiHidden/>
    <w:rsid w:val="00CC7A18"/>
    <w:pPr>
      <w:ind w:left="1080" w:hanging="360"/>
      <w:contextualSpacing/>
    </w:pPr>
  </w:style>
  <w:style w:type="paragraph" w:styleId="List4">
    <w:name w:val="List 4"/>
    <w:basedOn w:val="Normal"/>
    <w:semiHidden/>
    <w:rsid w:val="00CC7A18"/>
    <w:pPr>
      <w:ind w:left="1440" w:hanging="360"/>
      <w:contextualSpacing/>
    </w:pPr>
  </w:style>
  <w:style w:type="paragraph" w:styleId="List5">
    <w:name w:val="List 5"/>
    <w:basedOn w:val="Normal"/>
    <w:semiHidden/>
    <w:rsid w:val="00CC7A18"/>
    <w:pPr>
      <w:ind w:left="1800" w:hanging="360"/>
      <w:contextualSpacing/>
    </w:pPr>
  </w:style>
  <w:style w:type="paragraph" w:styleId="ListBullet2">
    <w:name w:val="List Bullet 2"/>
    <w:basedOn w:val="Normal"/>
    <w:semiHidden/>
    <w:rsid w:val="00CC7A18"/>
    <w:pPr>
      <w:numPr>
        <w:numId w:val="22"/>
      </w:numPr>
      <w:contextualSpacing/>
    </w:pPr>
  </w:style>
  <w:style w:type="paragraph" w:styleId="ListBullet4">
    <w:name w:val="List Bullet 4"/>
    <w:basedOn w:val="Normal"/>
    <w:semiHidden/>
    <w:rsid w:val="00CC7A18"/>
    <w:pPr>
      <w:numPr>
        <w:numId w:val="23"/>
      </w:numPr>
      <w:contextualSpacing/>
    </w:pPr>
  </w:style>
  <w:style w:type="paragraph" w:styleId="ListBullet5">
    <w:name w:val="List Bullet 5"/>
    <w:basedOn w:val="Normal"/>
    <w:semiHidden/>
    <w:rsid w:val="00CC7A18"/>
    <w:pPr>
      <w:numPr>
        <w:numId w:val="24"/>
      </w:numPr>
      <w:contextualSpacing/>
    </w:pPr>
  </w:style>
  <w:style w:type="paragraph" w:styleId="ListContinue">
    <w:name w:val="List Continue"/>
    <w:basedOn w:val="Normal"/>
    <w:semiHidden/>
    <w:rsid w:val="00CC7A18"/>
    <w:pPr>
      <w:spacing w:after="120"/>
      <w:ind w:left="360"/>
      <w:contextualSpacing/>
    </w:pPr>
  </w:style>
  <w:style w:type="paragraph" w:styleId="ListContinue2">
    <w:name w:val="List Continue 2"/>
    <w:basedOn w:val="Normal"/>
    <w:semiHidden/>
    <w:rsid w:val="00CC7A18"/>
    <w:pPr>
      <w:spacing w:after="120"/>
      <w:contextualSpacing/>
    </w:pPr>
  </w:style>
  <w:style w:type="paragraph" w:styleId="ListContinue3">
    <w:name w:val="List Continue 3"/>
    <w:basedOn w:val="Normal"/>
    <w:semiHidden/>
    <w:rsid w:val="00CC7A18"/>
    <w:pPr>
      <w:spacing w:after="120"/>
      <w:ind w:left="1080"/>
      <w:contextualSpacing/>
    </w:pPr>
  </w:style>
  <w:style w:type="paragraph" w:styleId="ListContinue4">
    <w:name w:val="List Continue 4"/>
    <w:basedOn w:val="Normal"/>
    <w:semiHidden/>
    <w:rsid w:val="00CC7A18"/>
    <w:pPr>
      <w:spacing w:after="120"/>
      <w:ind w:left="1440"/>
      <w:contextualSpacing/>
    </w:pPr>
  </w:style>
  <w:style w:type="paragraph" w:styleId="ListContinue5">
    <w:name w:val="List Continue 5"/>
    <w:basedOn w:val="Normal"/>
    <w:semiHidden/>
    <w:rsid w:val="00CC7A18"/>
    <w:pPr>
      <w:spacing w:after="120"/>
      <w:ind w:left="1800"/>
      <w:contextualSpacing/>
    </w:pPr>
  </w:style>
  <w:style w:type="paragraph" w:styleId="ListNumber">
    <w:name w:val="List Number"/>
    <w:basedOn w:val="Normal"/>
    <w:semiHidden/>
    <w:rsid w:val="00CC7A18"/>
    <w:pPr>
      <w:numPr>
        <w:numId w:val="25"/>
      </w:numPr>
      <w:contextualSpacing/>
    </w:pPr>
  </w:style>
  <w:style w:type="paragraph" w:styleId="ListNumber2">
    <w:name w:val="List Number 2"/>
    <w:basedOn w:val="Normal"/>
    <w:semiHidden/>
    <w:rsid w:val="00CC7A18"/>
    <w:pPr>
      <w:numPr>
        <w:numId w:val="26"/>
      </w:numPr>
      <w:contextualSpacing/>
    </w:pPr>
  </w:style>
  <w:style w:type="paragraph" w:styleId="ListNumber3">
    <w:name w:val="List Number 3"/>
    <w:basedOn w:val="Normal"/>
    <w:semiHidden/>
    <w:rsid w:val="00CC7A18"/>
    <w:pPr>
      <w:numPr>
        <w:numId w:val="27"/>
      </w:numPr>
      <w:contextualSpacing/>
    </w:pPr>
  </w:style>
  <w:style w:type="paragraph" w:styleId="ListNumber4">
    <w:name w:val="List Number 4"/>
    <w:basedOn w:val="Normal"/>
    <w:semiHidden/>
    <w:rsid w:val="00CC7A18"/>
    <w:pPr>
      <w:numPr>
        <w:numId w:val="28"/>
      </w:numPr>
      <w:contextualSpacing/>
    </w:pPr>
  </w:style>
  <w:style w:type="paragraph" w:styleId="ListNumber5">
    <w:name w:val="List Number 5"/>
    <w:basedOn w:val="Normal"/>
    <w:semiHidden/>
    <w:rsid w:val="00CC7A18"/>
    <w:pPr>
      <w:numPr>
        <w:numId w:val="29"/>
      </w:numPr>
      <w:contextualSpacing/>
    </w:pPr>
  </w:style>
  <w:style w:type="paragraph" w:styleId="ListParagraph">
    <w:name w:val="List Paragraph"/>
    <w:basedOn w:val="Normal"/>
    <w:uiPriority w:val="34"/>
    <w:semiHidden/>
    <w:qFormat/>
    <w:rsid w:val="00CC7A18"/>
    <w:pPr>
      <w:contextualSpacing/>
    </w:pPr>
  </w:style>
  <w:style w:type="paragraph" w:styleId="MessageHeader">
    <w:name w:val="Message Header"/>
    <w:basedOn w:val="Normal"/>
    <w:link w:val="MessageHeaderChar"/>
    <w:rsid w:val="00CC7A1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C7A1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CC7A18"/>
    <w:rPr>
      <w:rFonts w:ascii="Times New Roman" w:hAnsi="Times New Roman"/>
      <w:sz w:val="24"/>
    </w:rPr>
  </w:style>
  <w:style w:type="paragraph" w:styleId="NormalIndent">
    <w:name w:val="Normal Indent"/>
    <w:basedOn w:val="Normal"/>
    <w:semiHidden/>
    <w:rsid w:val="00CC7A18"/>
  </w:style>
  <w:style w:type="paragraph" w:styleId="NoteHeading">
    <w:name w:val="Note Heading"/>
    <w:basedOn w:val="Normal"/>
    <w:next w:val="Normal"/>
    <w:link w:val="NoteHeadingChar"/>
    <w:rsid w:val="00CC7A18"/>
    <w:pPr>
      <w:spacing w:before="0" w:after="0" w:line="240" w:lineRule="auto"/>
    </w:pPr>
  </w:style>
  <w:style w:type="character" w:customStyle="1" w:styleId="NoteHeadingChar">
    <w:name w:val="Note Heading Char"/>
    <w:basedOn w:val="DefaultParagraphFont"/>
    <w:link w:val="NoteHeading"/>
    <w:rsid w:val="00CC7A18"/>
    <w:rPr>
      <w:rFonts w:ascii="Arial" w:hAnsi="Arial"/>
      <w:sz w:val="22"/>
      <w:szCs w:val="24"/>
    </w:rPr>
  </w:style>
  <w:style w:type="paragraph" w:styleId="PlainText">
    <w:name w:val="Plain Text"/>
    <w:basedOn w:val="Normal"/>
    <w:link w:val="PlainTextChar"/>
    <w:semiHidden/>
    <w:rsid w:val="00CC7A18"/>
    <w:pPr>
      <w:spacing w:before="0" w:after="0" w:line="240" w:lineRule="auto"/>
    </w:pPr>
    <w:rPr>
      <w:rFonts w:ascii="Consolas" w:hAnsi="Consolas"/>
      <w:sz w:val="21"/>
      <w:szCs w:val="21"/>
    </w:rPr>
  </w:style>
  <w:style w:type="character" w:customStyle="1" w:styleId="PlainTextChar">
    <w:name w:val="Plain Text Char"/>
    <w:basedOn w:val="DefaultParagraphFont"/>
    <w:link w:val="PlainText"/>
    <w:semiHidden/>
    <w:rsid w:val="00CC7A18"/>
    <w:rPr>
      <w:rFonts w:ascii="Consolas" w:hAnsi="Consolas"/>
      <w:sz w:val="21"/>
      <w:szCs w:val="21"/>
    </w:rPr>
  </w:style>
  <w:style w:type="paragraph" w:styleId="Quote">
    <w:name w:val="Quote"/>
    <w:basedOn w:val="Normal"/>
    <w:next w:val="Normal"/>
    <w:link w:val="QuoteChar"/>
    <w:uiPriority w:val="29"/>
    <w:semiHidden/>
    <w:qFormat/>
    <w:rsid w:val="00CC7A18"/>
    <w:rPr>
      <w:i/>
      <w:iCs/>
      <w:color w:val="000000" w:themeColor="text1"/>
    </w:rPr>
  </w:style>
  <w:style w:type="character" w:customStyle="1" w:styleId="QuoteChar">
    <w:name w:val="Quote Char"/>
    <w:basedOn w:val="DefaultParagraphFont"/>
    <w:link w:val="Quote"/>
    <w:uiPriority w:val="29"/>
    <w:semiHidden/>
    <w:rsid w:val="00CC7A18"/>
    <w:rPr>
      <w:rFonts w:ascii="Arial" w:hAnsi="Arial"/>
      <w:i/>
      <w:iCs/>
      <w:color w:val="000000" w:themeColor="text1"/>
      <w:sz w:val="22"/>
      <w:szCs w:val="24"/>
    </w:rPr>
  </w:style>
  <w:style w:type="paragraph" w:styleId="Salutation">
    <w:name w:val="Salutation"/>
    <w:basedOn w:val="Normal"/>
    <w:next w:val="Normal"/>
    <w:link w:val="SalutationChar"/>
    <w:semiHidden/>
    <w:rsid w:val="00CC7A18"/>
  </w:style>
  <w:style w:type="character" w:customStyle="1" w:styleId="SalutationChar">
    <w:name w:val="Salutation Char"/>
    <w:basedOn w:val="DefaultParagraphFont"/>
    <w:link w:val="Salutation"/>
    <w:semiHidden/>
    <w:rsid w:val="00CC7A18"/>
    <w:rPr>
      <w:rFonts w:ascii="Arial" w:hAnsi="Arial"/>
      <w:sz w:val="22"/>
      <w:szCs w:val="24"/>
    </w:rPr>
  </w:style>
  <w:style w:type="paragraph" w:styleId="Signature">
    <w:name w:val="Signature"/>
    <w:basedOn w:val="Normal"/>
    <w:link w:val="SignatureChar"/>
    <w:semiHidden/>
    <w:rsid w:val="00CC7A18"/>
    <w:pPr>
      <w:spacing w:before="0" w:after="0" w:line="240" w:lineRule="auto"/>
      <w:ind w:left="4320"/>
    </w:pPr>
  </w:style>
  <w:style w:type="character" w:customStyle="1" w:styleId="SignatureChar">
    <w:name w:val="Signature Char"/>
    <w:basedOn w:val="DefaultParagraphFont"/>
    <w:link w:val="Signature"/>
    <w:semiHidden/>
    <w:rsid w:val="00CC7A18"/>
    <w:rPr>
      <w:rFonts w:ascii="Arial" w:hAnsi="Arial"/>
      <w:sz w:val="22"/>
      <w:szCs w:val="24"/>
    </w:rPr>
  </w:style>
  <w:style w:type="paragraph" w:styleId="Subtitle">
    <w:name w:val="Subtitle"/>
    <w:basedOn w:val="Normal"/>
    <w:next w:val="Normal"/>
    <w:link w:val="SubtitleChar"/>
    <w:semiHidden/>
    <w:qFormat/>
    <w:rsid w:val="00CC7A18"/>
    <w:pPr>
      <w:numPr>
        <w:ilvl w:val="1"/>
      </w:numPr>
      <w:ind w:left="720"/>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semiHidden/>
    <w:rsid w:val="00CC7A18"/>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CC7A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C7A18"/>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CC7A18"/>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CC7A18"/>
    <w:pPr>
      <w:keepLines/>
      <w:numPr>
        <w:numId w:val="0"/>
      </w:numPr>
      <w:pBdr>
        <w:bottom w:val="none" w:sz="0" w:space="0" w:color="auto"/>
      </w:pBdr>
      <w:spacing w:before="480" w:after="0"/>
      <w:ind w:left="720"/>
      <w:outlineLvl w:val="9"/>
    </w:pPr>
    <w:rPr>
      <w:rFonts w:asciiTheme="majorHAnsi" w:eastAsiaTheme="majorEastAsia" w:hAnsiTheme="majorHAnsi" w:cstheme="majorBidi"/>
      <w:b/>
      <w:bCs/>
      <w:color w:val="365F91" w:themeColor="accent1" w:themeShade="BF"/>
      <w:sz w:val="28"/>
      <w:szCs w:val="28"/>
    </w:rPr>
  </w:style>
  <w:style w:type="character" w:customStyle="1" w:styleId="code-comment">
    <w:name w:val="code-comment"/>
    <w:basedOn w:val="DefaultParagraphFont"/>
    <w:rsid w:val="008B6E7B"/>
  </w:style>
  <w:style w:type="character" w:customStyle="1" w:styleId="code-keyword">
    <w:name w:val="code-keyword"/>
    <w:basedOn w:val="DefaultParagraphFont"/>
    <w:rsid w:val="008B6E7B"/>
  </w:style>
  <w:style w:type="character" w:customStyle="1" w:styleId="code-quote">
    <w:name w:val="code-quote"/>
    <w:basedOn w:val="DefaultParagraphFont"/>
    <w:rsid w:val="008B6E7B"/>
  </w:style>
  <w:style w:type="character" w:customStyle="1" w:styleId="code-object">
    <w:name w:val="code-object"/>
    <w:basedOn w:val="DefaultParagraphFont"/>
    <w:rsid w:val="008B6E7B"/>
  </w:style>
  <w:style w:type="character" w:customStyle="1" w:styleId="CommentTextChar">
    <w:name w:val="Comment Text Char"/>
    <w:basedOn w:val="DefaultParagraphFont"/>
    <w:link w:val="CommentText"/>
    <w:semiHidden/>
    <w:rsid w:val="00DB4E48"/>
    <w:rPr>
      <w:rFonts w:ascii="Times" w:eastAsia="Times" w:hAnsi="Times"/>
    </w:rPr>
  </w:style>
  <w:style w:type="paragraph" w:customStyle="1" w:styleId="Spacer">
    <w:name w:val="Spacer"/>
    <w:basedOn w:val="Normal"/>
    <w:rsid w:val="00154196"/>
    <w:pPr>
      <w:spacing w:before="0" w:after="0" w:line="160" w:lineRule="exact"/>
      <w:ind w:left="0"/>
    </w:pPr>
    <w:rPr>
      <w:rFonts w:ascii="Times New Roman" w:eastAsiaTheme="minorHAnsi"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677128">
      <w:bodyDiv w:val="1"/>
      <w:marLeft w:val="0"/>
      <w:marRight w:val="0"/>
      <w:marTop w:val="0"/>
      <w:marBottom w:val="0"/>
      <w:divBdr>
        <w:top w:val="none" w:sz="0" w:space="0" w:color="auto"/>
        <w:left w:val="none" w:sz="0" w:space="0" w:color="auto"/>
        <w:bottom w:val="none" w:sz="0" w:space="0" w:color="auto"/>
        <w:right w:val="none" w:sz="0" w:space="0" w:color="auto"/>
      </w:divBdr>
    </w:div>
    <w:div w:id="486435714">
      <w:bodyDiv w:val="1"/>
      <w:marLeft w:val="0"/>
      <w:marRight w:val="0"/>
      <w:marTop w:val="0"/>
      <w:marBottom w:val="0"/>
      <w:divBdr>
        <w:top w:val="none" w:sz="0" w:space="0" w:color="auto"/>
        <w:left w:val="none" w:sz="0" w:space="0" w:color="auto"/>
        <w:bottom w:val="none" w:sz="0" w:space="0" w:color="auto"/>
        <w:right w:val="none" w:sz="0" w:space="0" w:color="auto"/>
      </w:divBdr>
    </w:div>
    <w:div w:id="762798828">
      <w:bodyDiv w:val="1"/>
      <w:marLeft w:val="0"/>
      <w:marRight w:val="0"/>
      <w:marTop w:val="0"/>
      <w:marBottom w:val="0"/>
      <w:divBdr>
        <w:top w:val="none" w:sz="0" w:space="0" w:color="auto"/>
        <w:left w:val="none" w:sz="0" w:space="0" w:color="auto"/>
        <w:bottom w:val="none" w:sz="0" w:space="0" w:color="auto"/>
        <w:right w:val="none" w:sz="0" w:space="0" w:color="auto"/>
      </w:divBdr>
    </w:div>
    <w:div w:id="1287156359">
      <w:bodyDiv w:val="1"/>
      <w:marLeft w:val="0"/>
      <w:marRight w:val="0"/>
      <w:marTop w:val="0"/>
      <w:marBottom w:val="0"/>
      <w:divBdr>
        <w:top w:val="none" w:sz="0" w:space="0" w:color="auto"/>
        <w:left w:val="none" w:sz="0" w:space="0" w:color="auto"/>
        <w:bottom w:val="none" w:sz="0" w:space="0" w:color="auto"/>
        <w:right w:val="none" w:sz="0" w:space="0" w:color="auto"/>
      </w:divBdr>
    </w:div>
    <w:div w:id="1320117832">
      <w:bodyDiv w:val="1"/>
      <w:marLeft w:val="0"/>
      <w:marRight w:val="0"/>
      <w:marTop w:val="0"/>
      <w:marBottom w:val="0"/>
      <w:divBdr>
        <w:top w:val="none" w:sz="0" w:space="0" w:color="auto"/>
        <w:left w:val="none" w:sz="0" w:space="0" w:color="auto"/>
        <w:bottom w:val="none" w:sz="0" w:space="0" w:color="auto"/>
        <w:right w:val="none" w:sz="0" w:space="0" w:color="auto"/>
      </w:divBdr>
    </w:div>
    <w:div w:id="1372925562">
      <w:bodyDiv w:val="1"/>
      <w:marLeft w:val="0"/>
      <w:marRight w:val="0"/>
      <w:marTop w:val="0"/>
      <w:marBottom w:val="0"/>
      <w:divBdr>
        <w:top w:val="none" w:sz="0" w:space="0" w:color="auto"/>
        <w:left w:val="none" w:sz="0" w:space="0" w:color="auto"/>
        <w:bottom w:val="none" w:sz="0" w:space="0" w:color="auto"/>
        <w:right w:val="none" w:sz="0" w:space="0" w:color="auto"/>
      </w:divBdr>
    </w:div>
    <w:div w:id="1427119664">
      <w:bodyDiv w:val="1"/>
      <w:marLeft w:val="0"/>
      <w:marRight w:val="0"/>
      <w:marTop w:val="0"/>
      <w:marBottom w:val="0"/>
      <w:divBdr>
        <w:top w:val="none" w:sz="0" w:space="0" w:color="auto"/>
        <w:left w:val="none" w:sz="0" w:space="0" w:color="auto"/>
        <w:bottom w:val="none" w:sz="0" w:space="0" w:color="auto"/>
        <w:right w:val="none" w:sz="0" w:space="0" w:color="auto"/>
      </w:divBdr>
      <w:divsChild>
        <w:div w:id="2028211433">
          <w:marLeft w:val="0"/>
          <w:marRight w:val="0"/>
          <w:marTop w:val="0"/>
          <w:marBottom w:val="0"/>
          <w:divBdr>
            <w:top w:val="none" w:sz="0" w:space="0" w:color="auto"/>
            <w:left w:val="none" w:sz="0" w:space="0" w:color="auto"/>
            <w:bottom w:val="none" w:sz="0" w:space="0" w:color="auto"/>
            <w:right w:val="none" w:sz="0" w:space="0" w:color="auto"/>
          </w:divBdr>
        </w:div>
      </w:divsChild>
    </w:div>
    <w:div w:id="1472138106">
      <w:bodyDiv w:val="1"/>
      <w:marLeft w:val="0"/>
      <w:marRight w:val="0"/>
      <w:marTop w:val="0"/>
      <w:marBottom w:val="0"/>
      <w:divBdr>
        <w:top w:val="none" w:sz="0" w:space="0" w:color="auto"/>
        <w:left w:val="none" w:sz="0" w:space="0" w:color="auto"/>
        <w:bottom w:val="none" w:sz="0" w:space="0" w:color="auto"/>
        <w:right w:val="none" w:sz="0" w:space="0" w:color="auto"/>
      </w:divBdr>
    </w:div>
    <w:div w:id="1647389330">
      <w:bodyDiv w:val="1"/>
      <w:marLeft w:val="0"/>
      <w:marRight w:val="0"/>
      <w:marTop w:val="0"/>
      <w:marBottom w:val="0"/>
      <w:divBdr>
        <w:top w:val="none" w:sz="0" w:space="0" w:color="auto"/>
        <w:left w:val="none" w:sz="0" w:space="0" w:color="auto"/>
        <w:bottom w:val="none" w:sz="0" w:space="0" w:color="auto"/>
        <w:right w:val="none" w:sz="0" w:space="0" w:color="auto"/>
      </w:divBdr>
    </w:div>
    <w:div w:id="2107269233">
      <w:bodyDiv w:val="1"/>
      <w:marLeft w:val="0"/>
      <w:marRight w:val="0"/>
      <w:marTop w:val="0"/>
      <w:marBottom w:val="0"/>
      <w:divBdr>
        <w:top w:val="none" w:sz="0" w:space="0" w:color="auto"/>
        <w:left w:val="none" w:sz="0" w:space="0" w:color="auto"/>
        <w:bottom w:val="none" w:sz="0" w:space="0" w:color="auto"/>
        <w:right w:val="none" w:sz="0" w:space="0" w:color="auto"/>
      </w:divBdr>
      <w:divsChild>
        <w:div w:id="1438253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7.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s>
</file>

<file path=word/_rels/footer3.xml.rels><?xml version="1.0" encoding="UTF-8" standalone="yes"?>
<Relationships xmlns="http://schemas.openxmlformats.org/package/2006/relationships"><Relationship Id="rId2" Type="http://schemas.openxmlformats.org/officeDocument/2006/relationships/hyperlink" Target="https://allseenalliance.org/allseen/ip-policy" TargetMode="External"/><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j\AppData\Roaming\Microsoft\Templates\AllJoyn_documen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995667635D4BC390EC5DC36BF614F5"/>
        <w:category>
          <w:name w:val="General"/>
          <w:gallery w:val="placeholder"/>
        </w:category>
        <w:types>
          <w:type w:val="bbPlcHdr"/>
        </w:types>
        <w:behaviors>
          <w:behavior w:val="content"/>
        </w:behaviors>
        <w:guid w:val="{A7409C46-2569-47E4-B3AD-42F1616F3F6F}"/>
      </w:docPartPr>
      <w:docPartBody>
        <w:p w:rsidR="00D335ED" w:rsidRDefault="00D335ED">
          <w:pPr>
            <w:pStyle w:val="80995667635D4BC390EC5DC36BF614F5"/>
          </w:pPr>
          <w:r w:rsidRPr="00DB5B56">
            <w:rPr>
              <w:rStyle w:val="PlaceholderText"/>
            </w:rPr>
            <w:t>[Title]</w:t>
          </w:r>
        </w:p>
      </w:docPartBody>
    </w:docPart>
    <w:docPart>
      <w:docPartPr>
        <w:name w:val="74B42B1F41EC4C43950E8FF4DC69040F"/>
        <w:category>
          <w:name w:val="General"/>
          <w:gallery w:val="placeholder"/>
        </w:category>
        <w:types>
          <w:type w:val="bbPlcHdr"/>
        </w:types>
        <w:behaviors>
          <w:behavior w:val="content"/>
        </w:behaviors>
        <w:guid w:val="{4CB60ECD-9BAA-46D8-A717-7B3B8AB940CC}"/>
      </w:docPartPr>
      <w:docPartBody>
        <w:p w:rsidR="00D335ED" w:rsidRDefault="00D335ED">
          <w:pPr>
            <w:pStyle w:val="74B42B1F41EC4C43950E8FF4DC69040F"/>
          </w:pPr>
          <w:r w:rsidRPr="00DB5B5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5ED"/>
    <w:rsid w:val="000444DB"/>
    <w:rsid w:val="000B4C82"/>
    <w:rsid w:val="001448CE"/>
    <w:rsid w:val="00227D46"/>
    <w:rsid w:val="00236618"/>
    <w:rsid w:val="0036099E"/>
    <w:rsid w:val="003B5CD9"/>
    <w:rsid w:val="003C27FC"/>
    <w:rsid w:val="003F008D"/>
    <w:rsid w:val="00443F32"/>
    <w:rsid w:val="004843BA"/>
    <w:rsid w:val="004F7E99"/>
    <w:rsid w:val="005B1E60"/>
    <w:rsid w:val="005C656C"/>
    <w:rsid w:val="00697A4E"/>
    <w:rsid w:val="00880855"/>
    <w:rsid w:val="009667C3"/>
    <w:rsid w:val="009B7FD3"/>
    <w:rsid w:val="00A75C4E"/>
    <w:rsid w:val="00AF2972"/>
    <w:rsid w:val="00B4353A"/>
    <w:rsid w:val="00B94F05"/>
    <w:rsid w:val="00C10B3E"/>
    <w:rsid w:val="00C25F0D"/>
    <w:rsid w:val="00CF10D0"/>
    <w:rsid w:val="00D335ED"/>
    <w:rsid w:val="00E07AAB"/>
    <w:rsid w:val="00E24E82"/>
    <w:rsid w:val="00E34F5B"/>
    <w:rsid w:val="00E3775E"/>
    <w:rsid w:val="00E51573"/>
    <w:rsid w:val="00E54832"/>
    <w:rsid w:val="00EB162A"/>
    <w:rsid w:val="00EE60CE"/>
    <w:rsid w:val="00F27912"/>
    <w:rsid w:val="00FA6217"/>
    <w:rsid w:val="00FD43E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995667635D4BC390EC5DC36BF614F5">
    <w:name w:val="80995667635D4BC390EC5DC36BF614F5"/>
  </w:style>
  <w:style w:type="paragraph" w:customStyle="1" w:styleId="85B4F5AD0875419CB74D316DDEE94C4B">
    <w:name w:val="85B4F5AD0875419CB74D316DDEE94C4B"/>
  </w:style>
  <w:style w:type="paragraph" w:customStyle="1" w:styleId="74B42B1F41EC4C43950E8FF4DC69040F">
    <w:name w:val="74B42B1F41EC4C43950E8FF4DC69040F"/>
  </w:style>
  <w:style w:type="paragraph" w:customStyle="1" w:styleId="45336F06C1614F528E017F24F87B46C7">
    <w:name w:val="45336F06C1614F528E017F24F87B46C7"/>
    <w:rsid w:val="000B4C82"/>
    <w:rPr>
      <w:lang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E212E536ECB9414D9F91F224B23993A0" ma:contentTypeVersion="3" ma:contentTypeDescription="Create a new document." ma:contentTypeScope="" ma:versionID="2eed7b1d7294575d91fe6b2fd4a0c621">
  <xsd:schema xmlns:xsd="http://www.w3.org/2001/XMLSchema" xmlns:xs="http://www.w3.org/2001/XMLSchema" xmlns:p="http://schemas.microsoft.com/office/2006/metadata/properties" xmlns:ns2="f2ed92bd-8d09-433a-a373-33633314152a" targetNamespace="http://schemas.microsoft.com/office/2006/metadata/properties" ma:root="true" ma:fieldsID="c7fa6e07900b60609a13ae0e42f7d902" ns2:_="">
    <xsd:import namespace="f2ed92bd-8d09-433a-a373-33633314152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ed92bd-8d09-433a-a373-33633314152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f2ed92bd-8d09-433a-a373-33633314152a">NFSEWWYKJRXV-3-88</_dlc_DocId>
    <_dlc_DocIdUrl xmlns="f2ed92bd-8d09-433a-a373-33633314152a">
      <Url>https://projects.qualcomm.com/sites/alljoyndocs/_layouts/15/DocIdRedir.aspx?ID=NFSEWWYKJRXV-3-88</Url>
      <Description>NFSEWWYKJRXV-3-88</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88635-1ECE-4DE7-8E4D-1221136CF7CA}">
  <ds:schemaRefs>
    <ds:schemaRef ds:uri="http://schemas.microsoft.com/sharepoint/events"/>
  </ds:schemaRefs>
</ds:datastoreItem>
</file>

<file path=customXml/itemProps2.xml><?xml version="1.0" encoding="utf-8"?>
<ds:datastoreItem xmlns:ds="http://schemas.openxmlformats.org/officeDocument/2006/customXml" ds:itemID="{E1E3971D-0C5F-4FC6-A09E-7D431F80C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ed92bd-8d09-433a-a373-3363331415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379D60-47D1-439E-BD0D-0304F23DA73E}">
  <ds:schemaRefs>
    <ds:schemaRef ds:uri="http://schemas.microsoft.com/office/2006/metadata/properties"/>
    <ds:schemaRef ds:uri="http://schemas.microsoft.com/office/infopath/2007/PartnerControls"/>
    <ds:schemaRef ds:uri="f2ed92bd-8d09-433a-a373-33633314152a"/>
  </ds:schemaRefs>
</ds:datastoreItem>
</file>

<file path=customXml/itemProps4.xml><?xml version="1.0" encoding="utf-8"?>
<ds:datastoreItem xmlns:ds="http://schemas.openxmlformats.org/officeDocument/2006/customXml" ds:itemID="{A8E918EF-34CE-4C6B-8905-8CCBC63A6AEE}">
  <ds:schemaRefs>
    <ds:schemaRef ds:uri="http://schemas.microsoft.com/sharepoint/v3/contenttype/forms"/>
  </ds:schemaRefs>
</ds:datastoreItem>
</file>

<file path=customXml/itemProps5.xml><?xml version="1.0" encoding="utf-8"?>
<ds:datastoreItem xmlns:ds="http://schemas.openxmlformats.org/officeDocument/2006/customXml" ds:itemID="{7A692BF5-D8F6-4A3C-B0E0-2586405F3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AllJoyn_document.dotm</Template>
  <TotalTime>827</TotalTime>
  <Pages>1</Pages>
  <Words>7145</Words>
  <Characters>40732</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AllJoyn™ Lighting Service Framework Controller Service 14.06 Interface Definition</vt:lpstr>
    </vt:vector>
  </TitlesOfParts>
  <Company>QCE</Company>
  <LinksUpToDate>false</LinksUpToDate>
  <CharactersWithSpaces>47782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AllJoyn™ Lighting Service Framework Controller Service 14.06 Interface Definition</dc:title>
  <dc:subject/>
  <dc:creator>QCE</dc:creator>
  <cp:keywords>QCE</cp:keywords>
  <cp:lastModifiedBy>Fok, Kenny</cp:lastModifiedBy>
  <cp:revision>83</cp:revision>
  <cp:lastPrinted>2013-08-01T16:58:00Z</cp:lastPrinted>
  <dcterms:created xsi:type="dcterms:W3CDTF">2014-01-15T19:09:00Z</dcterms:created>
  <dcterms:modified xsi:type="dcterms:W3CDTF">2015-01-13T06:50:00Z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-1703846311</vt:i4>
  </property>
  <property fmtid="{D5CDD505-2E9C-101B-9397-08002B2CF9AE}" pid="3" name="_NewReviewCycle">
    <vt:lpwstr/>
  </property>
  <property fmtid="{D5CDD505-2E9C-101B-9397-08002B2CF9AE}" pid="4" name="_EmailSubject">
    <vt:lpwstr>iOS documents</vt:lpwstr>
  </property>
  <property fmtid="{D5CDD505-2E9C-101B-9397-08002B2CF9AE}" pid="5" name="_AuthorEmail">
    <vt:lpwstr>ageffen@qce.qualcomm.com</vt:lpwstr>
  </property>
  <property fmtid="{D5CDD505-2E9C-101B-9397-08002B2CF9AE}" pid="6" name="_AuthorEmailDisplayName">
    <vt:lpwstr>Geffen, Adina</vt:lpwstr>
  </property>
  <property fmtid="{D5CDD505-2E9C-101B-9397-08002B2CF9AE}" pid="7" name="_PreviousAdHocReviewCycleID">
    <vt:i4>-1754214319</vt:i4>
  </property>
  <property fmtid="{D5CDD505-2E9C-101B-9397-08002B2CF9AE}" pid="8" name="_ReviewingToolsShownOnce">
    <vt:lpwstr/>
  </property>
  <property fmtid="{D5CDD505-2E9C-101B-9397-08002B2CF9AE}" pid="9" name="ContentTypeId">
    <vt:lpwstr>0x010100E212E536ECB9414D9F91F224B23993A0</vt:lpwstr>
  </property>
  <property fmtid="{D5CDD505-2E9C-101B-9397-08002B2CF9AE}" pid="10" name="_dlc_DocIdItemGuid">
    <vt:lpwstr>b13311e2-a8a9-4041-a96d-e9ba4dea18fa</vt:lpwstr>
  </property>
</Properties>
</file>