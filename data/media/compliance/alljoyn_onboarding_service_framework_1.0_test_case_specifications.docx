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932468" w:rsidP="001C4F14">
          <w:pPr>
            <w:pStyle w:val="DocTitle"/>
          </w:pPr>
          <w:r>
            <w:t xml:space="preserve">AllJoyn™ </w:t>
          </w:r>
          <w:r w:rsidR="00B04A9D">
            <w:t>Onboarding</w:t>
          </w:r>
          <w:r w:rsidR="00054B04">
            <w:t xml:space="preserve"> Service Framework</w:t>
          </w:r>
          <w:r w:rsidR="002035DA">
            <w:t xml:space="preserve"> </w:t>
          </w:r>
          <w:r w:rsidR="00A81A65">
            <w:t xml:space="preserve">1.0 </w:t>
          </w:r>
          <w:r w:rsidR="00FF0B8F">
            <w:t>Test Case</w:t>
          </w:r>
          <w:r w:rsidR="001633E5">
            <w:t xml:space="preserve"> Specification</w:t>
          </w:r>
          <w:r w:rsidR="00FF0B8F">
            <w:t>s</w:t>
          </w:r>
        </w:p>
      </w:sdtContent>
    </w:sdt>
    <w:p w:rsidR="00C76273" w:rsidRDefault="00A9211F" w:rsidP="00C76273">
      <w:pPr>
        <w:pStyle w:val="coverpageline"/>
      </w:pPr>
      <w:r>
        <w:t>March 21</w:t>
      </w:r>
      <w:r w:rsidR="004C1EE2">
        <w:t>, 2014</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9"/>
          <w:headerReference w:type="default" r:id="rId10"/>
          <w:footerReference w:type="even" r:id="rId11"/>
          <w:footerReference w:type="default" r:id="rId12"/>
          <w:headerReference w:type="first" r:id="rId13"/>
          <w:footerReference w:type="first" r:id="rId14"/>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FF2809"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77729459" w:history="1">
        <w:r w:rsidR="00FF2809" w:rsidRPr="00B140F9">
          <w:rPr>
            <w:rStyle w:val="Hyperlink"/>
          </w:rPr>
          <w:t>1 Introduction</w:t>
        </w:r>
        <w:r w:rsidR="00FF2809">
          <w:rPr>
            <w:webHidden/>
          </w:rPr>
          <w:tab/>
        </w:r>
        <w:r w:rsidR="00FF2809">
          <w:rPr>
            <w:webHidden/>
          </w:rPr>
          <w:fldChar w:fldCharType="begin"/>
        </w:r>
        <w:r w:rsidR="00FF2809">
          <w:rPr>
            <w:webHidden/>
          </w:rPr>
          <w:instrText xml:space="preserve"> PAGEREF _Toc377729459 \h </w:instrText>
        </w:r>
        <w:r w:rsidR="00FF2809">
          <w:rPr>
            <w:webHidden/>
          </w:rPr>
        </w:r>
        <w:r w:rsidR="00FF2809">
          <w:rPr>
            <w:webHidden/>
          </w:rPr>
          <w:fldChar w:fldCharType="separate"/>
        </w:r>
        <w:r w:rsidR="00FF2809">
          <w:rPr>
            <w:webHidden/>
          </w:rPr>
          <w:t>3</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60" w:history="1">
        <w:r w:rsidR="00FF2809" w:rsidRPr="00B140F9">
          <w:rPr>
            <w:rStyle w:val="Hyperlink"/>
          </w:rPr>
          <w:t>1.1 Purpose</w:t>
        </w:r>
        <w:r w:rsidR="00FF2809">
          <w:rPr>
            <w:webHidden/>
          </w:rPr>
          <w:tab/>
        </w:r>
        <w:r w:rsidR="00FF2809">
          <w:rPr>
            <w:webHidden/>
          </w:rPr>
          <w:fldChar w:fldCharType="begin"/>
        </w:r>
        <w:r w:rsidR="00FF2809">
          <w:rPr>
            <w:webHidden/>
          </w:rPr>
          <w:instrText xml:space="preserve"> PAGEREF _Toc377729460 \h </w:instrText>
        </w:r>
        <w:r w:rsidR="00FF2809">
          <w:rPr>
            <w:webHidden/>
          </w:rPr>
        </w:r>
        <w:r w:rsidR="00FF2809">
          <w:rPr>
            <w:webHidden/>
          </w:rPr>
          <w:fldChar w:fldCharType="separate"/>
        </w:r>
        <w:r w:rsidR="00FF2809">
          <w:rPr>
            <w:webHidden/>
          </w:rPr>
          <w:t>3</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61" w:history="1">
        <w:r w:rsidR="00FF2809" w:rsidRPr="00B140F9">
          <w:rPr>
            <w:rStyle w:val="Hyperlink"/>
          </w:rPr>
          <w:t>1.2 Scope</w:t>
        </w:r>
        <w:r w:rsidR="00FF2809">
          <w:rPr>
            <w:webHidden/>
          </w:rPr>
          <w:tab/>
        </w:r>
        <w:r w:rsidR="00FF2809">
          <w:rPr>
            <w:webHidden/>
          </w:rPr>
          <w:fldChar w:fldCharType="begin"/>
        </w:r>
        <w:r w:rsidR="00FF2809">
          <w:rPr>
            <w:webHidden/>
          </w:rPr>
          <w:instrText xml:space="preserve"> PAGEREF _Toc377729461 \h </w:instrText>
        </w:r>
        <w:r w:rsidR="00FF2809">
          <w:rPr>
            <w:webHidden/>
          </w:rPr>
        </w:r>
        <w:r w:rsidR="00FF2809">
          <w:rPr>
            <w:webHidden/>
          </w:rPr>
          <w:fldChar w:fldCharType="separate"/>
        </w:r>
        <w:r w:rsidR="00FF2809">
          <w:rPr>
            <w:webHidden/>
          </w:rPr>
          <w:t>3</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62" w:history="1">
        <w:r w:rsidR="00FF2809" w:rsidRPr="00B140F9">
          <w:rPr>
            <w:rStyle w:val="Hyperlink"/>
          </w:rPr>
          <w:t>1.3 References</w:t>
        </w:r>
        <w:r w:rsidR="00FF2809">
          <w:rPr>
            <w:webHidden/>
          </w:rPr>
          <w:tab/>
        </w:r>
        <w:r w:rsidR="00FF2809">
          <w:rPr>
            <w:webHidden/>
          </w:rPr>
          <w:fldChar w:fldCharType="begin"/>
        </w:r>
        <w:r w:rsidR="00FF2809">
          <w:rPr>
            <w:webHidden/>
          </w:rPr>
          <w:instrText xml:space="preserve"> PAGEREF _Toc377729462 \h </w:instrText>
        </w:r>
        <w:r w:rsidR="00FF2809">
          <w:rPr>
            <w:webHidden/>
          </w:rPr>
        </w:r>
        <w:r w:rsidR="00FF2809">
          <w:rPr>
            <w:webHidden/>
          </w:rPr>
          <w:fldChar w:fldCharType="separate"/>
        </w:r>
        <w:r w:rsidR="00FF2809">
          <w:rPr>
            <w:webHidden/>
          </w:rPr>
          <w:t>3</w:t>
        </w:r>
        <w:r w:rsidR="00FF2809">
          <w:rPr>
            <w:webHidden/>
          </w:rPr>
          <w:fldChar w:fldCharType="end"/>
        </w:r>
      </w:hyperlink>
    </w:p>
    <w:p w:rsidR="00FF2809" w:rsidRDefault="00A11721">
      <w:pPr>
        <w:pStyle w:val="TOC1"/>
        <w:rPr>
          <w:rFonts w:asciiTheme="minorHAnsi" w:eastAsiaTheme="minorEastAsia" w:hAnsiTheme="minorHAnsi" w:cstheme="minorBidi"/>
          <w:b w:val="0"/>
          <w:bCs w:val="0"/>
          <w:sz w:val="22"/>
        </w:rPr>
      </w:pPr>
      <w:hyperlink w:anchor="_Toc377729463" w:history="1">
        <w:r w:rsidR="00FF2809" w:rsidRPr="00B140F9">
          <w:rPr>
            <w:rStyle w:val="Hyperlink"/>
          </w:rPr>
          <w:t>2 Environment setup</w:t>
        </w:r>
        <w:r w:rsidR="00FF2809">
          <w:rPr>
            <w:webHidden/>
          </w:rPr>
          <w:tab/>
        </w:r>
        <w:r w:rsidR="00FF2809">
          <w:rPr>
            <w:webHidden/>
          </w:rPr>
          <w:fldChar w:fldCharType="begin"/>
        </w:r>
        <w:r w:rsidR="00FF2809">
          <w:rPr>
            <w:webHidden/>
          </w:rPr>
          <w:instrText xml:space="preserve"> PAGEREF _Toc377729463 \h </w:instrText>
        </w:r>
        <w:r w:rsidR="00FF2809">
          <w:rPr>
            <w:webHidden/>
          </w:rPr>
        </w:r>
        <w:r w:rsidR="00FF2809">
          <w:rPr>
            <w:webHidden/>
          </w:rPr>
          <w:fldChar w:fldCharType="separate"/>
        </w:r>
        <w:r w:rsidR="00FF2809">
          <w:rPr>
            <w:webHidden/>
          </w:rPr>
          <w:t>4</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64" w:history="1">
        <w:r w:rsidR="00FF2809" w:rsidRPr="00B140F9">
          <w:rPr>
            <w:rStyle w:val="Hyperlink"/>
          </w:rPr>
          <w:t>2.1 Requirements</w:t>
        </w:r>
        <w:r w:rsidR="00FF2809">
          <w:rPr>
            <w:webHidden/>
          </w:rPr>
          <w:tab/>
        </w:r>
        <w:r w:rsidR="00FF2809">
          <w:rPr>
            <w:webHidden/>
          </w:rPr>
          <w:fldChar w:fldCharType="begin"/>
        </w:r>
        <w:r w:rsidR="00FF2809">
          <w:rPr>
            <w:webHidden/>
          </w:rPr>
          <w:instrText xml:space="preserve"> PAGEREF _Toc377729464 \h </w:instrText>
        </w:r>
        <w:r w:rsidR="00FF2809">
          <w:rPr>
            <w:webHidden/>
          </w:rPr>
        </w:r>
        <w:r w:rsidR="00FF2809">
          <w:rPr>
            <w:webHidden/>
          </w:rPr>
          <w:fldChar w:fldCharType="separate"/>
        </w:r>
        <w:r w:rsidR="00FF2809">
          <w:rPr>
            <w:webHidden/>
          </w:rPr>
          <w:t>4</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65" w:history="1">
        <w:r w:rsidR="00FF2809" w:rsidRPr="00B140F9">
          <w:rPr>
            <w:rStyle w:val="Hyperlink"/>
          </w:rPr>
          <w:t>2.2 Preconditions</w:t>
        </w:r>
        <w:r w:rsidR="00FF2809">
          <w:rPr>
            <w:webHidden/>
          </w:rPr>
          <w:tab/>
        </w:r>
        <w:r w:rsidR="00FF2809">
          <w:rPr>
            <w:webHidden/>
          </w:rPr>
          <w:fldChar w:fldCharType="begin"/>
        </w:r>
        <w:r w:rsidR="00FF2809">
          <w:rPr>
            <w:webHidden/>
          </w:rPr>
          <w:instrText xml:space="preserve"> PAGEREF _Toc377729465 \h </w:instrText>
        </w:r>
        <w:r w:rsidR="00FF2809">
          <w:rPr>
            <w:webHidden/>
          </w:rPr>
        </w:r>
        <w:r w:rsidR="00FF2809">
          <w:rPr>
            <w:webHidden/>
          </w:rPr>
          <w:fldChar w:fldCharType="separate"/>
        </w:r>
        <w:r w:rsidR="00FF2809">
          <w:rPr>
            <w:webHidden/>
          </w:rPr>
          <w:t>4</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66" w:history="1">
        <w:r w:rsidR="00FF2809" w:rsidRPr="00B140F9">
          <w:rPr>
            <w:rStyle w:val="Hyperlink"/>
          </w:rPr>
          <w:t>2.3 Test execution</w:t>
        </w:r>
        <w:r w:rsidR="00FF2809">
          <w:rPr>
            <w:webHidden/>
          </w:rPr>
          <w:tab/>
        </w:r>
        <w:r w:rsidR="00FF2809">
          <w:rPr>
            <w:webHidden/>
          </w:rPr>
          <w:fldChar w:fldCharType="begin"/>
        </w:r>
        <w:r w:rsidR="00FF2809">
          <w:rPr>
            <w:webHidden/>
          </w:rPr>
          <w:instrText xml:space="preserve"> PAGEREF _Toc377729466 \h </w:instrText>
        </w:r>
        <w:r w:rsidR="00FF2809">
          <w:rPr>
            <w:webHidden/>
          </w:rPr>
        </w:r>
        <w:r w:rsidR="00FF2809">
          <w:rPr>
            <w:webHidden/>
          </w:rPr>
          <w:fldChar w:fldCharType="separate"/>
        </w:r>
        <w:r w:rsidR="00FF2809">
          <w:rPr>
            <w:webHidden/>
          </w:rPr>
          <w:t>4</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67" w:history="1">
        <w:r w:rsidR="00FF2809" w:rsidRPr="00B140F9">
          <w:rPr>
            <w:rStyle w:val="Hyperlink"/>
          </w:rPr>
          <w:t>2.4 Parameters</w:t>
        </w:r>
        <w:r w:rsidR="00FF2809">
          <w:rPr>
            <w:webHidden/>
          </w:rPr>
          <w:tab/>
        </w:r>
        <w:r w:rsidR="00FF2809">
          <w:rPr>
            <w:webHidden/>
          </w:rPr>
          <w:fldChar w:fldCharType="begin"/>
        </w:r>
        <w:r w:rsidR="00FF2809">
          <w:rPr>
            <w:webHidden/>
          </w:rPr>
          <w:instrText xml:space="preserve"> PAGEREF _Toc377729467 \h </w:instrText>
        </w:r>
        <w:r w:rsidR="00FF2809">
          <w:rPr>
            <w:webHidden/>
          </w:rPr>
        </w:r>
        <w:r w:rsidR="00FF2809">
          <w:rPr>
            <w:webHidden/>
          </w:rPr>
          <w:fldChar w:fldCharType="separate"/>
        </w:r>
        <w:r w:rsidR="00FF2809">
          <w:rPr>
            <w:webHidden/>
          </w:rPr>
          <w:t>4</w:t>
        </w:r>
        <w:r w:rsidR="00FF2809">
          <w:rPr>
            <w:webHidden/>
          </w:rPr>
          <w:fldChar w:fldCharType="end"/>
        </w:r>
      </w:hyperlink>
    </w:p>
    <w:p w:rsidR="00FF2809" w:rsidRDefault="00A11721">
      <w:pPr>
        <w:pStyle w:val="TOC1"/>
        <w:rPr>
          <w:rFonts w:asciiTheme="minorHAnsi" w:eastAsiaTheme="minorEastAsia" w:hAnsiTheme="minorHAnsi" w:cstheme="minorBidi"/>
          <w:b w:val="0"/>
          <w:bCs w:val="0"/>
          <w:sz w:val="22"/>
        </w:rPr>
      </w:pPr>
      <w:hyperlink w:anchor="_Toc377729468" w:history="1">
        <w:r w:rsidR="00FF2809" w:rsidRPr="00B140F9">
          <w:rPr>
            <w:rStyle w:val="Hyperlink"/>
          </w:rPr>
          <w:t>3 Onboarding service framework test cases</w:t>
        </w:r>
        <w:r w:rsidR="00FF2809">
          <w:rPr>
            <w:webHidden/>
          </w:rPr>
          <w:tab/>
        </w:r>
        <w:r w:rsidR="00FF2809">
          <w:rPr>
            <w:webHidden/>
          </w:rPr>
          <w:fldChar w:fldCharType="begin"/>
        </w:r>
        <w:r w:rsidR="00FF2809">
          <w:rPr>
            <w:webHidden/>
          </w:rPr>
          <w:instrText xml:space="preserve"> PAGEREF _Toc377729468 \h </w:instrText>
        </w:r>
        <w:r w:rsidR="00FF2809">
          <w:rPr>
            <w:webHidden/>
          </w:rPr>
        </w:r>
        <w:r w:rsidR="00FF2809">
          <w:rPr>
            <w:webHidden/>
          </w:rPr>
          <w:fldChar w:fldCharType="separate"/>
        </w:r>
        <w:r w:rsidR="00FF2809">
          <w:rPr>
            <w:webHidden/>
          </w:rPr>
          <w:t>6</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69" w:history="1">
        <w:r w:rsidR="00FF2809" w:rsidRPr="00B140F9">
          <w:rPr>
            <w:rStyle w:val="Hyperlink"/>
          </w:rPr>
          <w:t>3.1 Onboarding-v1-01: Offboard the DUT</w:t>
        </w:r>
        <w:r w:rsidR="00FF2809">
          <w:rPr>
            <w:webHidden/>
          </w:rPr>
          <w:tab/>
        </w:r>
        <w:r w:rsidR="00FF2809">
          <w:rPr>
            <w:webHidden/>
          </w:rPr>
          <w:fldChar w:fldCharType="begin"/>
        </w:r>
        <w:r w:rsidR="00FF2809">
          <w:rPr>
            <w:webHidden/>
          </w:rPr>
          <w:instrText xml:space="preserve"> PAGEREF _Toc377729469 \h </w:instrText>
        </w:r>
        <w:r w:rsidR="00FF2809">
          <w:rPr>
            <w:webHidden/>
          </w:rPr>
        </w:r>
        <w:r w:rsidR="00FF2809">
          <w:rPr>
            <w:webHidden/>
          </w:rPr>
          <w:fldChar w:fldCharType="separate"/>
        </w:r>
        <w:r w:rsidR="00FF2809">
          <w:rPr>
            <w:webHidden/>
          </w:rPr>
          <w:t>6</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0" w:history="1">
        <w:r w:rsidR="00FF2809" w:rsidRPr="00B140F9">
          <w:rPr>
            <w:rStyle w:val="Hyperlink"/>
          </w:rPr>
          <w:t>3.2 Onboarding-v1-02: Onboard the DUT</w:t>
        </w:r>
        <w:r w:rsidR="00FF2809">
          <w:rPr>
            <w:webHidden/>
          </w:rPr>
          <w:tab/>
        </w:r>
        <w:r w:rsidR="00FF2809">
          <w:rPr>
            <w:webHidden/>
          </w:rPr>
          <w:fldChar w:fldCharType="begin"/>
        </w:r>
        <w:r w:rsidR="00FF2809">
          <w:rPr>
            <w:webHidden/>
          </w:rPr>
          <w:instrText xml:space="preserve"> PAGEREF _Toc377729470 \h </w:instrText>
        </w:r>
        <w:r w:rsidR="00FF2809">
          <w:rPr>
            <w:webHidden/>
          </w:rPr>
        </w:r>
        <w:r w:rsidR="00FF2809">
          <w:rPr>
            <w:webHidden/>
          </w:rPr>
          <w:fldChar w:fldCharType="separate"/>
        </w:r>
        <w:r w:rsidR="00FF2809">
          <w:rPr>
            <w:webHidden/>
          </w:rPr>
          <w:t>7</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1" w:history="1">
        <w:r w:rsidR="00FF2809" w:rsidRPr="00B140F9">
          <w:rPr>
            <w:rStyle w:val="Hyperlink"/>
          </w:rPr>
          <w:t>3.3 Onboarding-v1-03: Session joined on Soft AP</w:t>
        </w:r>
        <w:r w:rsidR="00FF2809">
          <w:rPr>
            <w:webHidden/>
          </w:rPr>
          <w:tab/>
        </w:r>
        <w:r w:rsidR="00FF2809">
          <w:rPr>
            <w:webHidden/>
          </w:rPr>
          <w:fldChar w:fldCharType="begin"/>
        </w:r>
        <w:r w:rsidR="00FF2809">
          <w:rPr>
            <w:webHidden/>
          </w:rPr>
          <w:instrText xml:space="preserve"> PAGEREF _Toc377729471 \h </w:instrText>
        </w:r>
        <w:r w:rsidR="00FF2809">
          <w:rPr>
            <w:webHidden/>
          </w:rPr>
        </w:r>
        <w:r w:rsidR="00FF2809">
          <w:rPr>
            <w:webHidden/>
          </w:rPr>
          <w:fldChar w:fldCharType="separate"/>
        </w:r>
        <w:r w:rsidR="00FF2809">
          <w:rPr>
            <w:webHidden/>
          </w:rPr>
          <w:t>8</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2" w:history="1">
        <w:r w:rsidR="00FF2809" w:rsidRPr="00B140F9">
          <w:rPr>
            <w:rStyle w:val="Hyperlink"/>
          </w:rPr>
          <w:t>3.4 Onboarding-v1-04: Invalid authType provided to ConfigureWiFi() returns OutOfRange error</w:t>
        </w:r>
        <w:r w:rsidR="00FF2809">
          <w:rPr>
            <w:webHidden/>
          </w:rPr>
          <w:tab/>
        </w:r>
        <w:r w:rsidR="00FF2809">
          <w:rPr>
            <w:webHidden/>
          </w:rPr>
          <w:fldChar w:fldCharType="begin"/>
        </w:r>
        <w:r w:rsidR="00FF2809">
          <w:rPr>
            <w:webHidden/>
          </w:rPr>
          <w:instrText xml:space="preserve"> PAGEREF _Toc377729472 \h </w:instrText>
        </w:r>
        <w:r w:rsidR="00FF2809">
          <w:rPr>
            <w:webHidden/>
          </w:rPr>
        </w:r>
        <w:r w:rsidR="00FF2809">
          <w:rPr>
            <w:webHidden/>
          </w:rPr>
          <w:fldChar w:fldCharType="separate"/>
        </w:r>
        <w:r w:rsidR="00FF2809">
          <w:rPr>
            <w:webHidden/>
          </w:rPr>
          <w:t>9</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3" w:history="1">
        <w:r w:rsidR="00FF2809" w:rsidRPr="00B140F9">
          <w:rPr>
            <w:rStyle w:val="Hyperlink"/>
          </w:rPr>
          <w:t>3.5 Onboarding-v1-05: Nonexistent personal AP SSID provided to ConfigureWiFi()</w:t>
        </w:r>
        <w:r w:rsidR="00FF2809">
          <w:rPr>
            <w:webHidden/>
          </w:rPr>
          <w:tab/>
        </w:r>
        <w:r w:rsidR="00FF2809">
          <w:rPr>
            <w:webHidden/>
          </w:rPr>
          <w:fldChar w:fldCharType="begin"/>
        </w:r>
        <w:r w:rsidR="00FF2809">
          <w:rPr>
            <w:webHidden/>
          </w:rPr>
          <w:instrText xml:space="preserve"> PAGEREF _Toc377729473 \h </w:instrText>
        </w:r>
        <w:r w:rsidR="00FF2809">
          <w:rPr>
            <w:webHidden/>
          </w:rPr>
        </w:r>
        <w:r w:rsidR="00FF2809">
          <w:rPr>
            <w:webHidden/>
          </w:rPr>
          <w:fldChar w:fldCharType="separate"/>
        </w:r>
        <w:r w:rsidR="00FF2809">
          <w:rPr>
            <w:webHidden/>
          </w:rPr>
          <w:t>10</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4" w:history="1">
        <w:r w:rsidR="00FF2809" w:rsidRPr="00B140F9">
          <w:rPr>
            <w:rStyle w:val="Hyperlink"/>
          </w:rPr>
          <w:t>3.6 Onboarding-v1-06: Invalid passphrase for personal AP provided to ConfigureWiFi()</w:t>
        </w:r>
        <w:r w:rsidR="00FF2809">
          <w:rPr>
            <w:webHidden/>
          </w:rPr>
          <w:tab/>
        </w:r>
        <w:r w:rsidR="00FF2809">
          <w:rPr>
            <w:webHidden/>
          </w:rPr>
          <w:fldChar w:fldCharType="begin"/>
        </w:r>
        <w:r w:rsidR="00FF2809">
          <w:rPr>
            <w:webHidden/>
          </w:rPr>
          <w:instrText xml:space="preserve"> PAGEREF _Toc377729474 \h </w:instrText>
        </w:r>
        <w:r w:rsidR="00FF2809">
          <w:rPr>
            <w:webHidden/>
          </w:rPr>
        </w:r>
        <w:r w:rsidR="00FF2809">
          <w:rPr>
            <w:webHidden/>
          </w:rPr>
          <w:fldChar w:fldCharType="separate"/>
        </w:r>
        <w:r w:rsidR="00FF2809">
          <w:rPr>
            <w:webHidden/>
          </w:rPr>
          <w:t>12</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5" w:history="1">
        <w:r w:rsidR="00FF2809" w:rsidRPr="00B140F9">
          <w:rPr>
            <w:rStyle w:val="Hyperlink"/>
          </w:rPr>
          <w:t>3.7 Onboarding-v1-07: AuthType value of "any" provided to ConfigureWiFi()</w:t>
        </w:r>
        <w:r w:rsidR="00FF2809">
          <w:rPr>
            <w:webHidden/>
          </w:rPr>
          <w:tab/>
        </w:r>
        <w:r w:rsidR="00FF2809">
          <w:rPr>
            <w:webHidden/>
          </w:rPr>
          <w:fldChar w:fldCharType="begin"/>
        </w:r>
        <w:r w:rsidR="00FF2809">
          <w:rPr>
            <w:webHidden/>
          </w:rPr>
          <w:instrText xml:space="preserve"> PAGEREF _Toc377729475 \h </w:instrText>
        </w:r>
        <w:r w:rsidR="00FF2809">
          <w:rPr>
            <w:webHidden/>
          </w:rPr>
        </w:r>
        <w:r w:rsidR="00FF2809">
          <w:rPr>
            <w:webHidden/>
          </w:rPr>
          <w:fldChar w:fldCharType="separate"/>
        </w:r>
        <w:r w:rsidR="00FF2809">
          <w:rPr>
            <w:webHidden/>
          </w:rPr>
          <w:t>13</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6" w:history="1">
        <w:r w:rsidR="00FF2809" w:rsidRPr="00B140F9">
          <w:rPr>
            <w:rStyle w:val="Hyperlink"/>
          </w:rPr>
          <w:t>3.8 Onboarding-v1-08: GetScanInfo() returns results or FeatureNotAvailable error</w:t>
        </w:r>
        <w:r w:rsidR="00FF2809">
          <w:rPr>
            <w:webHidden/>
          </w:rPr>
          <w:tab/>
        </w:r>
        <w:r w:rsidR="00FF2809">
          <w:rPr>
            <w:webHidden/>
          </w:rPr>
          <w:fldChar w:fldCharType="begin"/>
        </w:r>
        <w:r w:rsidR="00FF2809">
          <w:rPr>
            <w:webHidden/>
          </w:rPr>
          <w:instrText xml:space="preserve"> PAGEREF _Toc377729476 \h </w:instrText>
        </w:r>
        <w:r w:rsidR="00FF2809">
          <w:rPr>
            <w:webHidden/>
          </w:rPr>
        </w:r>
        <w:r w:rsidR="00FF2809">
          <w:rPr>
            <w:webHidden/>
          </w:rPr>
          <w:fldChar w:fldCharType="separate"/>
        </w:r>
        <w:r w:rsidR="00FF2809">
          <w:rPr>
            <w:webHidden/>
          </w:rPr>
          <w:t>15</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7" w:history="1">
        <w:r w:rsidR="00FF2809" w:rsidRPr="00B140F9">
          <w:rPr>
            <w:rStyle w:val="Hyperlink"/>
          </w:rPr>
          <w:t>3.9 Onboarding-v1-09: Call Onboarding method without proper authentication</w:t>
        </w:r>
        <w:r w:rsidR="00FF2809">
          <w:rPr>
            <w:webHidden/>
          </w:rPr>
          <w:tab/>
        </w:r>
        <w:r w:rsidR="00FF2809">
          <w:rPr>
            <w:webHidden/>
          </w:rPr>
          <w:fldChar w:fldCharType="begin"/>
        </w:r>
        <w:r w:rsidR="00FF2809">
          <w:rPr>
            <w:webHidden/>
          </w:rPr>
          <w:instrText xml:space="preserve"> PAGEREF _Toc377729477 \h </w:instrText>
        </w:r>
        <w:r w:rsidR="00FF2809">
          <w:rPr>
            <w:webHidden/>
          </w:rPr>
        </w:r>
        <w:r w:rsidR="00FF2809">
          <w:rPr>
            <w:webHidden/>
          </w:rPr>
          <w:fldChar w:fldCharType="separate"/>
        </w:r>
        <w:r w:rsidR="00FF2809">
          <w:rPr>
            <w:webHidden/>
          </w:rPr>
          <w:t>16</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8" w:history="1">
        <w:r w:rsidR="00FF2809" w:rsidRPr="00B140F9">
          <w:rPr>
            <w:rStyle w:val="Hyperlink"/>
          </w:rPr>
          <w:t>3.10 Onboarding-v1-10: Call Onboarding method after changing the passcode</w:t>
        </w:r>
        <w:r w:rsidR="00FF2809">
          <w:rPr>
            <w:webHidden/>
          </w:rPr>
          <w:tab/>
        </w:r>
        <w:r w:rsidR="00FF2809">
          <w:rPr>
            <w:webHidden/>
          </w:rPr>
          <w:fldChar w:fldCharType="begin"/>
        </w:r>
        <w:r w:rsidR="00FF2809">
          <w:rPr>
            <w:webHidden/>
          </w:rPr>
          <w:instrText xml:space="preserve"> PAGEREF _Toc377729478 \h </w:instrText>
        </w:r>
        <w:r w:rsidR="00FF2809">
          <w:rPr>
            <w:webHidden/>
          </w:rPr>
        </w:r>
        <w:r w:rsidR="00FF2809">
          <w:rPr>
            <w:webHidden/>
          </w:rPr>
          <w:fldChar w:fldCharType="separate"/>
        </w:r>
        <w:r w:rsidR="00FF2809">
          <w:rPr>
            <w:webHidden/>
          </w:rPr>
          <w:t>17</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79" w:history="1">
        <w:r w:rsidR="00FF2809" w:rsidRPr="00B140F9">
          <w:rPr>
            <w:rStyle w:val="Hyperlink"/>
          </w:rPr>
          <w:t>3.11 Onboarding-v1-11: Factory reset</w:t>
        </w:r>
        <w:r w:rsidR="00FF2809">
          <w:rPr>
            <w:webHidden/>
          </w:rPr>
          <w:tab/>
        </w:r>
        <w:r w:rsidR="00FF2809">
          <w:rPr>
            <w:webHidden/>
          </w:rPr>
          <w:fldChar w:fldCharType="begin"/>
        </w:r>
        <w:r w:rsidR="00FF2809">
          <w:rPr>
            <w:webHidden/>
          </w:rPr>
          <w:instrText xml:space="preserve"> PAGEREF _Toc377729479 \h </w:instrText>
        </w:r>
        <w:r w:rsidR="00FF2809">
          <w:rPr>
            <w:webHidden/>
          </w:rPr>
        </w:r>
        <w:r w:rsidR="00FF2809">
          <w:rPr>
            <w:webHidden/>
          </w:rPr>
          <w:fldChar w:fldCharType="separate"/>
        </w:r>
        <w:r w:rsidR="00FF2809">
          <w:rPr>
            <w:webHidden/>
          </w:rPr>
          <w:t>18</w:t>
        </w:r>
        <w:r w:rsidR="00FF2809">
          <w:rPr>
            <w:webHidden/>
          </w:rPr>
          <w:fldChar w:fldCharType="end"/>
        </w:r>
      </w:hyperlink>
    </w:p>
    <w:p w:rsidR="00FF2809" w:rsidRDefault="00A11721">
      <w:pPr>
        <w:pStyle w:val="TOC2"/>
        <w:rPr>
          <w:rFonts w:asciiTheme="minorHAnsi" w:eastAsiaTheme="minorEastAsia" w:hAnsiTheme="minorHAnsi" w:cstheme="minorBidi"/>
          <w:sz w:val="22"/>
        </w:rPr>
      </w:pPr>
      <w:hyperlink w:anchor="_Toc377729480" w:history="1">
        <w:r w:rsidR="00FF2809" w:rsidRPr="00B140F9">
          <w:rPr>
            <w:rStyle w:val="Hyperlink"/>
          </w:rPr>
          <w:t>3.12 Onboarding-v1-12: Factory reset resets passcode</w:t>
        </w:r>
        <w:r w:rsidR="00FF2809">
          <w:rPr>
            <w:webHidden/>
          </w:rPr>
          <w:tab/>
        </w:r>
        <w:r w:rsidR="00FF2809">
          <w:rPr>
            <w:webHidden/>
          </w:rPr>
          <w:fldChar w:fldCharType="begin"/>
        </w:r>
        <w:r w:rsidR="00FF2809">
          <w:rPr>
            <w:webHidden/>
          </w:rPr>
          <w:instrText xml:space="preserve"> PAGEREF _Toc377729480 \h </w:instrText>
        </w:r>
        <w:r w:rsidR="00FF2809">
          <w:rPr>
            <w:webHidden/>
          </w:rPr>
        </w:r>
        <w:r w:rsidR="00FF2809">
          <w:rPr>
            <w:webHidden/>
          </w:rPr>
          <w:fldChar w:fldCharType="separate"/>
        </w:r>
        <w:r w:rsidR="00FF2809">
          <w:rPr>
            <w:webHidden/>
          </w:rPr>
          <w:t>21</w:t>
        </w:r>
        <w:r w:rsidR="00FF2809">
          <w:rPr>
            <w:webHidden/>
          </w:rPr>
          <w:fldChar w:fldCharType="end"/>
        </w:r>
      </w:hyperlink>
    </w:p>
    <w:p w:rsidR="00C76273" w:rsidRDefault="00A918CF" w:rsidP="00B04A9D">
      <w:pPr>
        <w:pStyle w:val="LOF-LOT"/>
        <w:sectPr w:rsidR="00C76273" w:rsidSect="00AA63BE">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rPr>
          <w:rFonts w:cs="Arial"/>
          <w:noProof/>
          <w:sz w:val="24"/>
          <w:szCs w:val="22"/>
        </w:rPr>
        <w:fldChar w:fldCharType="end"/>
      </w:r>
    </w:p>
    <w:p w:rsidR="00D12E17" w:rsidRDefault="00932468" w:rsidP="00EF3D42">
      <w:pPr>
        <w:pStyle w:val="Heading1"/>
      </w:pPr>
      <w:bookmarkStart w:id="1" w:name="_Toc377729459"/>
      <w:r>
        <w:lastRenderedPageBreak/>
        <w:t>Introduction</w:t>
      </w:r>
      <w:bookmarkEnd w:id="1"/>
    </w:p>
    <w:p w:rsidR="00C76273" w:rsidRPr="001C241A" w:rsidRDefault="00C76273" w:rsidP="00721339">
      <w:pPr>
        <w:pStyle w:val="Heading2"/>
      </w:pPr>
      <w:bookmarkStart w:id="2" w:name="_Toc228961367"/>
      <w:bookmarkStart w:id="3" w:name="_Toc377729460"/>
      <w:r w:rsidRPr="001C241A">
        <w:t>Purpose</w:t>
      </w:r>
      <w:bookmarkEnd w:id="2"/>
      <w:bookmarkEnd w:id="3"/>
    </w:p>
    <w:p w:rsidR="00B04A9D" w:rsidRDefault="00B04A9D" w:rsidP="00B04A9D">
      <w:pPr>
        <w:pStyle w:val="body"/>
      </w:pPr>
      <w:r w:rsidRPr="009B7828">
        <w:rPr>
          <w:szCs w:val="22"/>
        </w:rPr>
        <w:t xml:space="preserve">This </w:t>
      </w:r>
      <w:r>
        <w:rPr>
          <w:szCs w:val="22"/>
        </w:rPr>
        <w:t>document provides test cases to evaluate and verify the functionality related to the Onboarding service framework</w:t>
      </w:r>
      <w:r>
        <w:t xml:space="preserve"> exposed by a device through the Onboarding 1.0 interface.</w:t>
      </w:r>
    </w:p>
    <w:p w:rsidR="00932468" w:rsidRDefault="00B04A9D" w:rsidP="00B04A9D">
      <w:pPr>
        <w:pStyle w:val="body"/>
      </w:pPr>
      <w:r>
        <w:t>The Onboarding interface allows an onboader to send the Wi-Fi credentials to the onboardee to allow it to join the personal access point.</w:t>
      </w:r>
    </w:p>
    <w:p w:rsidR="00C76273" w:rsidRPr="001C241A" w:rsidRDefault="00C76273" w:rsidP="00721339">
      <w:pPr>
        <w:pStyle w:val="Heading2"/>
      </w:pPr>
      <w:bookmarkStart w:id="4" w:name="_Toc228961368"/>
      <w:bookmarkStart w:id="5" w:name="_Toc377729461"/>
      <w:r w:rsidRPr="001C241A">
        <w:t>Scope</w:t>
      </w:r>
      <w:bookmarkEnd w:id="4"/>
      <w:bookmarkEnd w:id="5"/>
    </w:p>
    <w:p w:rsidR="00C76273" w:rsidRPr="001C241A" w:rsidRDefault="00B04A9D" w:rsidP="00054B04">
      <w:pPr>
        <w:pStyle w:val="body"/>
      </w:pPr>
      <w:r w:rsidRPr="00355751">
        <w:rPr>
          <w:szCs w:val="22"/>
        </w:rPr>
        <w:t>These test</w:t>
      </w:r>
      <w:r>
        <w:rPr>
          <w:szCs w:val="22"/>
        </w:rPr>
        <w:t xml:space="preserve"> case</w:t>
      </w:r>
      <w:r w:rsidRPr="00355751">
        <w:rPr>
          <w:szCs w:val="22"/>
        </w:rPr>
        <w:t xml:space="preserve">s are designed to determine if a device conforms to </w:t>
      </w:r>
      <w:r>
        <w:rPr>
          <w:szCs w:val="22"/>
        </w:rPr>
        <w:t xml:space="preserve">Onboarding interface </w:t>
      </w:r>
      <w:r w:rsidRPr="00355751">
        <w:rPr>
          <w:szCs w:val="22"/>
        </w:rPr>
        <w:t>specifications</w:t>
      </w:r>
      <w:r>
        <w:rPr>
          <w:szCs w:val="22"/>
        </w:rPr>
        <w:t xml:space="preserve">. </w:t>
      </w:r>
      <w:r w:rsidRPr="00355751">
        <w:rPr>
          <w:szCs w:val="22"/>
        </w:rPr>
        <w:t xml:space="preserve">Successful completion of all tests in this </w:t>
      </w:r>
      <w:r>
        <w:rPr>
          <w:szCs w:val="22"/>
        </w:rPr>
        <w:t>document</w:t>
      </w:r>
      <w:r w:rsidRPr="009F72ED">
        <w:rPr>
          <w:szCs w:val="22"/>
        </w:rPr>
        <w:t xml:space="preserve"> </w:t>
      </w:r>
      <w:r w:rsidRPr="00355751">
        <w:rPr>
          <w:szCs w:val="22"/>
        </w:rPr>
        <w:t>does not guarantee that the tested device will operate with other devices.</w:t>
      </w:r>
    </w:p>
    <w:p w:rsidR="00C76273" w:rsidRDefault="00C76273" w:rsidP="00721339">
      <w:pPr>
        <w:pStyle w:val="Heading2"/>
      </w:pPr>
      <w:bookmarkStart w:id="6" w:name="_Toc228961371"/>
      <w:bookmarkStart w:id="7" w:name="_Toc377729462"/>
      <w:r w:rsidRPr="001C241A">
        <w:t>References</w:t>
      </w:r>
      <w:bookmarkEnd w:id="6"/>
      <w:bookmarkEnd w:id="7"/>
    </w:p>
    <w:p w:rsidR="00B04A9D" w:rsidRDefault="00B04A9D" w:rsidP="00B04A9D">
      <w:pPr>
        <w:pStyle w:val="body"/>
        <w:keepNext/>
      </w:pPr>
      <w:r>
        <w:t>The following are r</w:t>
      </w:r>
      <w:r w:rsidRPr="00467302">
        <w:t>eference documents</w:t>
      </w:r>
    </w:p>
    <w:p w:rsidR="00C14EC9" w:rsidRPr="00CE04ED" w:rsidRDefault="00B04A9D" w:rsidP="00B04A9D">
      <w:pPr>
        <w:pStyle w:val="bulletlv1"/>
        <w:rPr>
          <w:rStyle w:val="Emphasis"/>
        </w:rPr>
      </w:pPr>
      <w:r w:rsidRPr="00EF380A">
        <w:rPr>
          <w:rStyle w:val="Emphasis"/>
        </w:rPr>
        <w:t xml:space="preserve">Onboarding Service Framework </w:t>
      </w:r>
      <w:r>
        <w:rPr>
          <w:rStyle w:val="Emphasis"/>
        </w:rPr>
        <w:t xml:space="preserve">1.0 </w:t>
      </w:r>
      <w:r w:rsidRPr="00EF380A">
        <w:rPr>
          <w:rStyle w:val="Emphasis"/>
        </w:rPr>
        <w:t>Interface Specification</w:t>
      </w:r>
    </w:p>
    <w:p w:rsidR="00741C52" w:rsidRDefault="00741C52" w:rsidP="00741C52">
      <w:pPr>
        <w:pStyle w:val="body"/>
      </w:pPr>
    </w:p>
    <w:p w:rsidR="00045F36" w:rsidRDefault="00045F36" w:rsidP="00C76273">
      <w:pPr>
        <w:pStyle w:val="body"/>
        <w:keepNext/>
      </w:pPr>
    </w:p>
    <w:p w:rsidR="00045F36" w:rsidRDefault="00045F36" w:rsidP="00C76273">
      <w:pPr>
        <w:pStyle w:val="body"/>
        <w:keepNext/>
      </w:pPr>
    </w:p>
    <w:p w:rsidR="004C559B" w:rsidRDefault="004C559B" w:rsidP="00C76273">
      <w:pPr>
        <w:pStyle w:val="body"/>
        <w:keepNext/>
      </w:pPr>
    </w:p>
    <w:p w:rsidR="00C76273" w:rsidRDefault="00C76273" w:rsidP="00C76273">
      <w:pPr>
        <w:pStyle w:val="body"/>
      </w:pPr>
    </w:p>
    <w:p w:rsidR="008A61BC" w:rsidRDefault="008A61BC" w:rsidP="004B013A">
      <w:pPr>
        <w:pStyle w:val="body"/>
      </w:pPr>
    </w:p>
    <w:p w:rsidR="00C76273" w:rsidRDefault="00C76273" w:rsidP="00412C55">
      <w:pPr>
        <w:pStyle w:val="body"/>
        <w:sectPr w:rsidR="00C76273" w:rsidSect="0050321A">
          <w:headerReference w:type="default" r:id="rId19"/>
          <w:headerReference w:type="first" r:id="rId20"/>
          <w:pgSz w:w="12240" w:h="15840" w:code="1"/>
          <w:pgMar w:top="1440" w:right="1440" w:bottom="1440" w:left="1440" w:header="720" w:footer="720" w:gutter="0"/>
          <w:cols w:space="720"/>
          <w:titlePg/>
          <w:docGrid w:linePitch="360"/>
        </w:sectPr>
      </w:pPr>
    </w:p>
    <w:p w:rsidR="00C76273" w:rsidRDefault="00FF0B8F" w:rsidP="00EF3D42">
      <w:pPr>
        <w:pStyle w:val="Heading1"/>
      </w:pPr>
      <w:bookmarkStart w:id="8" w:name="_Toc377729463"/>
      <w:r>
        <w:lastRenderedPageBreak/>
        <w:t>Environment setup</w:t>
      </w:r>
      <w:bookmarkEnd w:id="8"/>
    </w:p>
    <w:p w:rsidR="00FF0B8F" w:rsidRDefault="00FF0B8F" w:rsidP="00721339">
      <w:pPr>
        <w:pStyle w:val="Heading2"/>
      </w:pPr>
      <w:bookmarkStart w:id="9" w:name="_Toc374593555"/>
      <w:bookmarkStart w:id="10" w:name="_Toc377729464"/>
      <w:r>
        <w:t>Requirements</w:t>
      </w:r>
      <w:bookmarkEnd w:id="9"/>
      <w:bookmarkEnd w:id="10"/>
    </w:p>
    <w:p w:rsidR="00B04A9D" w:rsidRDefault="00B04A9D" w:rsidP="00B04A9D">
      <w:pPr>
        <w:pStyle w:val="body"/>
      </w:pPr>
      <w:r>
        <w:t>The following are required in order to execute the test cases:</w:t>
      </w:r>
    </w:p>
    <w:p w:rsidR="00B04A9D" w:rsidRDefault="00B04A9D" w:rsidP="00B04A9D">
      <w:pPr>
        <w:pStyle w:val="bulletlv1"/>
      </w:pPr>
      <w:r>
        <w:t>An AllJoyn device (the device under test or DUT) which supports the AllJoyn Onboarding service framework 1.0</w:t>
      </w:r>
    </w:p>
    <w:p w:rsidR="00B04A9D" w:rsidRDefault="00B04A9D" w:rsidP="00B04A9D">
      <w:pPr>
        <w:pStyle w:val="bulletlv1"/>
      </w:pPr>
      <w:r>
        <w:t>A supported test device on which the test cases will run</w:t>
      </w:r>
    </w:p>
    <w:p w:rsidR="00FF0B8F" w:rsidRDefault="00B04A9D" w:rsidP="00B04A9D">
      <w:pPr>
        <w:pStyle w:val="bulletlv1"/>
      </w:pPr>
      <w:r>
        <w:t>A Wi-Fi access point (referred to as the personal AP) set up with WPA or WPA2 security enabled (it cannot be open).</w:t>
      </w:r>
    </w:p>
    <w:p w:rsidR="00FF0B8F" w:rsidRDefault="00FF0B8F" w:rsidP="00721339">
      <w:pPr>
        <w:pStyle w:val="Heading2"/>
      </w:pPr>
      <w:bookmarkStart w:id="11" w:name="_Toc374593556"/>
      <w:bookmarkStart w:id="12" w:name="_Toc377729465"/>
      <w:r>
        <w:t>Preconditions</w:t>
      </w:r>
      <w:bookmarkEnd w:id="11"/>
      <w:bookmarkEnd w:id="12"/>
    </w:p>
    <w:p w:rsidR="00B04A9D" w:rsidRDefault="00B04A9D" w:rsidP="00B04A9D">
      <w:pPr>
        <w:pStyle w:val="body"/>
      </w:pPr>
      <w:r>
        <w:t>Before running these test cases, it is assumed that:</w:t>
      </w:r>
    </w:p>
    <w:p w:rsidR="00B04A9D" w:rsidRDefault="00B04A9D" w:rsidP="00B04A9D">
      <w:pPr>
        <w:pStyle w:val="bulletlv1"/>
        <w:numPr>
          <w:ilvl w:val="0"/>
          <w:numId w:val="2"/>
        </w:numPr>
      </w:pPr>
      <w:r>
        <w:t>The DUT has already been onboarded and is connected to the personal AP</w:t>
      </w:r>
    </w:p>
    <w:p w:rsidR="00B04A9D" w:rsidRDefault="00B04A9D" w:rsidP="00B04A9D">
      <w:pPr>
        <w:pStyle w:val="bulletlv1"/>
        <w:numPr>
          <w:ilvl w:val="0"/>
          <w:numId w:val="2"/>
        </w:numPr>
      </w:pPr>
      <w:r>
        <w:t>The test device is connected to the personal AP</w:t>
      </w:r>
    </w:p>
    <w:p w:rsidR="00B04A9D" w:rsidRDefault="00B04A9D" w:rsidP="00B04A9D">
      <w:pPr>
        <w:pStyle w:val="bulletlv1"/>
        <w:numPr>
          <w:ilvl w:val="0"/>
          <w:numId w:val="2"/>
        </w:numPr>
      </w:pPr>
      <w:r>
        <w:t>At least one process on the DUT is announcing its capabilities through its About announcement, including its support for the Onboarding interface</w:t>
      </w:r>
    </w:p>
    <w:p w:rsidR="00B04A9D" w:rsidRDefault="00B04A9D" w:rsidP="00B04A9D">
      <w:pPr>
        <w:pStyle w:val="bulletlv1"/>
        <w:numPr>
          <w:ilvl w:val="0"/>
          <w:numId w:val="2"/>
        </w:numPr>
      </w:pPr>
      <w:r>
        <w:t>The passcode for the DUT is set to the default passcode</w:t>
      </w:r>
    </w:p>
    <w:p w:rsidR="00FF0B8F" w:rsidRDefault="00B04A9D" w:rsidP="00B04A9D">
      <w:pPr>
        <w:pStyle w:val="bulletlv1"/>
        <w:numPr>
          <w:ilvl w:val="0"/>
          <w:numId w:val="2"/>
        </w:numPr>
      </w:pPr>
      <w:r>
        <w:t>The SSID of the soft access point (Soft AP) advertised by the DUT follows the proper format such that it ends with the first seven digits of the deviceId</w:t>
      </w:r>
    </w:p>
    <w:p w:rsidR="00B04A9D" w:rsidRDefault="00B04A9D" w:rsidP="00721339">
      <w:pPr>
        <w:pStyle w:val="Heading2"/>
      </w:pPr>
      <w:bookmarkStart w:id="13" w:name="_Toc377729466"/>
      <w:bookmarkStart w:id="14" w:name="_Toc374593557"/>
      <w:r>
        <w:t>Test execution</w:t>
      </w:r>
      <w:bookmarkEnd w:id="13"/>
    </w:p>
    <w:p w:rsidR="00B04A9D" w:rsidRDefault="00B04A9D" w:rsidP="00B04A9D">
      <w:pPr>
        <w:pStyle w:val="notetext"/>
      </w:pPr>
      <w:r>
        <w:t>NOTE</w:t>
      </w:r>
    </w:p>
    <w:p w:rsidR="00B04A9D" w:rsidRDefault="00B04A9D" w:rsidP="00B04A9D">
      <w:pPr>
        <w:pStyle w:val="notetextbody"/>
      </w:pPr>
      <w:r>
        <w:t>Some of the test cases involve interacting with the Config 1.0 interface (if supported by the DUT) and running through scenarios where the passcode is changed.</w:t>
      </w:r>
    </w:p>
    <w:p w:rsidR="00B04A9D" w:rsidRPr="00B04A9D" w:rsidRDefault="00B04A9D" w:rsidP="00B04A9D">
      <w:pPr>
        <w:pStyle w:val="body"/>
      </w:pPr>
      <w:r>
        <w:t>If the DUT does not conform to the interface specification, or if there is an issue that causes a test case step to fail, manual steps may be necessary to return the DUT to the proper state (.e.g passcode set to the default passcode) before testing can continue.</w:t>
      </w:r>
    </w:p>
    <w:p w:rsidR="00FF0B8F" w:rsidRDefault="00FF0B8F" w:rsidP="00721339">
      <w:pPr>
        <w:pStyle w:val="Heading2"/>
      </w:pPr>
      <w:bookmarkStart w:id="15" w:name="_Toc377729467"/>
      <w:r>
        <w:t>Parameters</w:t>
      </w:r>
      <w:bookmarkEnd w:id="14"/>
      <w:bookmarkEnd w:id="15"/>
    </w:p>
    <w:p w:rsidR="00054B04" w:rsidRDefault="00054B04" w:rsidP="00054B04">
      <w:pPr>
        <w:pStyle w:val="Caption"/>
      </w:pPr>
      <w:r>
        <w:t xml:space="preserve">Table </w:t>
      </w:r>
      <w:fldSimple w:instr=" SEQ Table \* ARABIC ">
        <w:r w:rsidR="00B05ECC">
          <w:rPr>
            <w:noProof/>
          </w:rPr>
          <w:t>1</w:t>
        </w:r>
      </w:fldSimple>
      <w:r>
        <w:t xml:space="preserve">. Parameters for the </w:t>
      </w:r>
      <w:r w:rsidR="00B04A9D">
        <w:t>Onboarding</w:t>
      </w:r>
      <w:r>
        <w:t xml:space="preserve"> service framework </w:t>
      </w:r>
    </w:p>
    <w:tbl>
      <w:tblPr>
        <w:tblStyle w:val="TableGrid"/>
        <w:tblW w:w="8640" w:type="dxa"/>
        <w:tblInd w:w="835" w:type="dxa"/>
        <w:tblLook w:val="04A0" w:firstRow="1" w:lastRow="0" w:firstColumn="1" w:lastColumn="0" w:noHBand="0" w:noVBand="1"/>
      </w:tblPr>
      <w:tblGrid>
        <w:gridCol w:w="2790"/>
        <w:gridCol w:w="5850"/>
      </w:tblGrid>
      <w:tr w:rsidR="00B04A9D" w:rsidTr="00B04A9D">
        <w:trPr>
          <w:cnfStyle w:val="100000000000" w:firstRow="1" w:lastRow="0" w:firstColumn="0" w:lastColumn="0" w:oddVBand="0" w:evenVBand="0" w:oddHBand="0" w:evenHBand="0" w:firstRowFirstColumn="0" w:firstRowLastColumn="0" w:lastRowFirstColumn="0" w:lastRowLastColumn="0"/>
          <w:tblHeader/>
        </w:trPr>
        <w:tc>
          <w:tcPr>
            <w:tcW w:w="2790" w:type="dxa"/>
          </w:tcPr>
          <w:p w:rsidR="00B04A9D" w:rsidRDefault="00B04A9D" w:rsidP="002055D0">
            <w:pPr>
              <w:pStyle w:val="tableheading"/>
            </w:pPr>
            <w:r>
              <w:t>Parameter</w:t>
            </w:r>
          </w:p>
        </w:tc>
        <w:tc>
          <w:tcPr>
            <w:tcW w:w="5850" w:type="dxa"/>
          </w:tcPr>
          <w:p w:rsidR="00B04A9D" w:rsidRDefault="00B04A9D" w:rsidP="002055D0">
            <w:pPr>
              <w:pStyle w:val="tableheading"/>
            </w:pPr>
            <w:r>
              <w:t>Description</w:t>
            </w:r>
          </w:p>
        </w:tc>
      </w:tr>
      <w:tr w:rsidR="00B04A9D" w:rsidTr="00B04A9D">
        <w:tc>
          <w:tcPr>
            <w:tcW w:w="2790" w:type="dxa"/>
          </w:tcPr>
          <w:p w:rsidR="00B04A9D" w:rsidRDefault="00B04A9D" w:rsidP="002055D0">
            <w:pPr>
              <w:pStyle w:val="tableentry"/>
            </w:pPr>
            <w:r>
              <w:t>DeviceId</w:t>
            </w:r>
          </w:p>
        </w:tc>
        <w:tc>
          <w:tcPr>
            <w:tcW w:w="5850" w:type="dxa"/>
          </w:tcPr>
          <w:p w:rsidR="00B04A9D" w:rsidRDefault="00B04A9D" w:rsidP="002055D0">
            <w:pPr>
              <w:pStyle w:val="tableentry"/>
            </w:pPr>
            <w:r>
              <w:t>Device ID of the DUT</w:t>
            </w:r>
          </w:p>
        </w:tc>
      </w:tr>
      <w:tr w:rsidR="00B04A9D" w:rsidTr="00B04A9D">
        <w:tc>
          <w:tcPr>
            <w:tcW w:w="2790" w:type="dxa"/>
          </w:tcPr>
          <w:p w:rsidR="00B04A9D" w:rsidRDefault="00B04A9D" w:rsidP="002055D0">
            <w:pPr>
              <w:pStyle w:val="tableentry"/>
            </w:pPr>
            <w:r>
              <w:t>AppId</w:t>
            </w:r>
          </w:p>
        </w:tc>
        <w:tc>
          <w:tcPr>
            <w:tcW w:w="5850" w:type="dxa"/>
          </w:tcPr>
          <w:p w:rsidR="00B04A9D" w:rsidRDefault="00B04A9D" w:rsidP="002055D0">
            <w:pPr>
              <w:pStyle w:val="tableentry"/>
            </w:pPr>
            <w:r>
              <w:t>Application ID of the Onboarding application on the DUT</w:t>
            </w:r>
          </w:p>
        </w:tc>
      </w:tr>
      <w:tr w:rsidR="00B04A9D" w:rsidTr="00B04A9D">
        <w:tc>
          <w:tcPr>
            <w:tcW w:w="2790" w:type="dxa"/>
          </w:tcPr>
          <w:p w:rsidR="00B04A9D" w:rsidRDefault="00B04A9D" w:rsidP="002055D0">
            <w:pPr>
              <w:pStyle w:val="tableentry"/>
            </w:pPr>
            <w:r>
              <w:t>Soft AP SSID</w:t>
            </w:r>
          </w:p>
        </w:tc>
        <w:tc>
          <w:tcPr>
            <w:tcW w:w="5850" w:type="dxa"/>
          </w:tcPr>
          <w:p w:rsidR="00B04A9D" w:rsidRDefault="00B04A9D" w:rsidP="002055D0">
            <w:pPr>
              <w:pStyle w:val="tableentry"/>
            </w:pPr>
            <w:r>
              <w:t>SSID of the Soft AP broadcast by the DUT</w:t>
            </w:r>
          </w:p>
        </w:tc>
      </w:tr>
      <w:tr w:rsidR="00B04A9D" w:rsidTr="00B04A9D">
        <w:tc>
          <w:tcPr>
            <w:tcW w:w="2790" w:type="dxa"/>
          </w:tcPr>
          <w:p w:rsidR="00B04A9D" w:rsidRDefault="00B04A9D" w:rsidP="002055D0">
            <w:pPr>
              <w:pStyle w:val="tableentry"/>
            </w:pPr>
            <w:r>
              <w:lastRenderedPageBreak/>
              <w:t>Soft AP authentication type</w:t>
            </w:r>
          </w:p>
        </w:tc>
        <w:tc>
          <w:tcPr>
            <w:tcW w:w="5850" w:type="dxa"/>
          </w:tcPr>
          <w:p w:rsidR="00B04A9D" w:rsidRDefault="00B04A9D" w:rsidP="002055D0">
            <w:pPr>
              <w:pStyle w:val="tableentry"/>
            </w:pPr>
            <w:r>
              <w:t>Authentication required to connect the Soft AP</w:t>
            </w:r>
          </w:p>
        </w:tc>
      </w:tr>
      <w:tr w:rsidR="00B04A9D" w:rsidTr="00B04A9D">
        <w:tc>
          <w:tcPr>
            <w:tcW w:w="2790" w:type="dxa"/>
          </w:tcPr>
          <w:p w:rsidR="00B04A9D" w:rsidRDefault="00B04A9D" w:rsidP="002055D0">
            <w:pPr>
              <w:pStyle w:val="tableentry"/>
            </w:pPr>
            <w:r>
              <w:t>Soft AP passphrase</w:t>
            </w:r>
          </w:p>
        </w:tc>
        <w:tc>
          <w:tcPr>
            <w:tcW w:w="5850" w:type="dxa"/>
          </w:tcPr>
          <w:p w:rsidR="00B04A9D" w:rsidRDefault="00B04A9D" w:rsidP="002055D0">
            <w:pPr>
              <w:pStyle w:val="tableentry"/>
            </w:pPr>
            <w:r>
              <w:t>Passphrase (if required) to authenticate to the Soft AP</w:t>
            </w:r>
          </w:p>
        </w:tc>
      </w:tr>
      <w:tr w:rsidR="00B04A9D" w:rsidTr="00B04A9D">
        <w:tc>
          <w:tcPr>
            <w:tcW w:w="2790" w:type="dxa"/>
          </w:tcPr>
          <w:p w:rsidR="00B04A9D" w:rsidRDefault="00B04A9D" w:rsidP="002055D0">
            <w:pPr>
              <w:pStyle w:val="tableentry"/>
            </w:pPr>
            <w:r>
              <w:t>Personal AP SSID</w:t>
            </w:r>
          </w:p>
        </w:tc>
        <w:tc>
          <w:tcPr>
            <w:tcW w:w="5850" w:type="dxa"/>
          </w:tcPr>
          <w:p w:rsidR="00B04A9D" w:rsidRDefault="00B04A9D" w:rsidP="002055D0">
            <w:pPr>
              <w:pStyle w:val="tableentry"/>
            </w:pPr>
            <w:r>
              <w:t>SSID of the personal AP network</w:t>
            </w:r>
          </w:p>
        </w:tc>
      </w:tr>
      <w:tr w:rsidR="00B04A9D" w:rsidTr="00B04A9D">
        <w:tc>
          <w:tcPr>
            <w:tcW w:w="2790" w:type="dxa"/>
          </w:tcPr>
          <w:p w:rsidR="00B04A9D" w:rsidRDefault="00B04A9D" w:rsidP="002055D0">
            <w:pPr>
              <w:pStyle w:val="tableentry"/>
            </w:pPr>
            <w:r>
              <w:t>Personal AP authentication type</w:t>
            </w:r>
          </w:p>
        </w:tc>
        <w:tc>
          <w:tcPr>
            <w:tcW w:w="5850" w:type="dxa"/>
          </w:tcPr>
          <w:p w:rsidR="00B04A9D" w:rsidRDefault="00B04A9D" w:rsidP="002055D0">
            <w:pPr>
              <w:pStyle w:val="tableentry"/>
            </w:pPr>
            <w:r>
              <w:t>Authentication required to connect to the personal AP</w:t>
            </w:r>
          </w:p>
        </w:tc>
      </w:tr>
      <w:tr w:rsidR="00B04A9D" w:rsidTr="00B04A9D">
        <w:tc>
          <w:tcPr>
            <w:tcW w:w="2790" w:type="dxa"/>
          </w:tcPr>
          <w:p w:rsidR="00B04A9D" w:rsidRDefault="00B04A9D" w:rsidP="002055D0">
            <w:pPr>
              <w:pStyle w:val="tableentry"/>
            </w:pPr>
            <w:r>
              <w:t>Personal AP passphrase</w:t>
            </w:r>
          </w:p>
        </w:tc>
        <w:tc>
          <w:tcPr>
            <w:tcW w:w="5850" w:type="dxa"/>
          </w:tcPr>
          <w:p w:rsidR="00B04A9D" w:rsidRDefault="00B04A9D" w:rsidP="002055D0">
            <w:pPr>
              <w:pStyle w:val="tableentry"/>
            </w:pPr>
            <w:r>
              <w:t>Passphrase (if required) to authenticate to the personal AP</w:t>
            </w:r>
          </w:p>
        </w:tc>
      </w:tr>
    </w:tbl>
    <w:p w:rsidR="00510FE6" w:rsidRPr="00FF0B8F" w:rsidRDefault="00510FE6" w:rsidP="00FF0B8F">
      <w:pPr>
        <w:pStyle w:val="body"/>
      </w:pPr>
    </w:p>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B04A9D" w:rsidP="00932468">
      <w:pPr>
        <w:pStyle w:val="Heading1"/>
        <w:numPr>
          <w:ilvl w:val="0"/>
          <w:numId w:val="1"/>
        </w:numPr>
      </w:pPr>
      <w:bookmarkStart w:id="16" w:name="_Toc377729468"/>
      <w:r>
        <w:lastRenderedPageBreak/>
        <w:t>Onboarding</w:t>
      </w:r>
      <w:r w:rsidR="00054B04">
        <w:t xml:space="preserve"> service framework </w:t>
      </w:r>
      <w:r w:rsidR="00FF0B8F">
        <w:t>test cases</w:t>
      </w:r>
      <w:bookmarkEnd w:id="16"/>
    </w:p>
    <w:p w:rsidR="00B04A9D" w:rsidRDefault="00B04A9D" w:rsidP="00721339">
      <w:pPr>
        <w:pStyle w:val="Heading2"/>
      </w:pPr>
      <w:bookmarkStart w:id="17" w:name="_Toc369510208"/>
      <w:bookmarkStart w:id="18" w:name="_Toc371568703"/>
      <w:bookmarkStart w:id="19" w:name="_Toc377729469"/>
      <w:r>
        <w:t>Onboarding-v1-01: Offboard the DUT</w:t>
      </w:r>
      <w:bookmarkEnd w:id="17"/>
      <w:bookmarkEnd w:id="18"/>
      <w:bookmarkEnd w:id="19"/>
    </w:p>
    <w:p w:rsidR="00B04A9D" w:rsidRDefault="00B04A9D" w:rsidP="00B04A9D">
      <w:pPr>
        <w:pStyle w:val="subhead"/>
      </w:pPr>
      <w:r>
        <w:t>Objective</w:t>
      </w:r>
    </w:p>
    <w:p w:rsidR="00B04A9D" w:rsidRDefault="00B04A9D" w:rsidP="00B04A9D">
      <w:pPr>
        <w:pStyle w:val="body"/>
      </w:pPr>
      <w:r>
        <w:t>Verify that the test device can offboard the DUT.</w:t>
      </w:r>
    </w:p>
    <w:p w:rsidR="00B04A9D" w:rsidRDefault="00B04A9D" w:rsidP="00B04A9D">
      <w:pPr>
        <w:pStyle w:val="body"/>
      </w:pPr>
      <w:r>
        <w:t>This test case must be executed first before running other Onboarding test cases.</w:t>
      </w:r>
    </w:p>
    <w:p w:rsidR="00B04A9D" w:rsidRDefault="00B04A9D" w:rsidP="00B04A9D">
      <w:pPr>
        <w:pStyle w:val="subhead"/>
      </w:pPr>
      <w:r>
        <w:t xml:space="preserve">Procedure </w:t>
      </w:r>
    </w:p>
    <w:p w:rsidR="00B04A9D" w:rsidRDefault="00B04A9D" w:rsidP="00B04A9D">
      <w:pPr>
        <w:pStyle w:val="numbrdlist"/>
      </w:pPr>
      <w:r>
        <w:tab/>
        <w:t>The test device listens for an About announcement from the application on the DUT.</w:t>
      </w:r>
    </w:p>
    <w:p w:rsidR="00B04A9D" w:rsidRDefault="00B04A9D" w:rsidP="00B04A9D">
      <w:pPr>
        <w:pStyle w:val="numbrdlist"/>
      </w:pPr>
      <w:r>
        <w:t>After receiving an About Announcement from the application, the test device joins a session with the application at the port specified in the received About announcement.</w:t>
      </w:r>
    </w:p>
    <w:p w:rsidR="00B04A9D" w:rsidRDefault="00B04A9D" w:rsidP="00B04A9D">
      <w:pPr>
        <w:pStyle w:val="numbrdlist"/>
      </w:pPr>
      <w:r>
        <w:t>The test device registers an AuthListener that provides the default passcode (“000000”) when authentication is requested.</w:t>
      </w:r>
    </w:p>
    <w:p w:rsidR="00D8234F" w:rsidRDefault="00D8234F" w:rsidP="00B04A9D">
      <w:pPr>
        <w:pStyle w:val="numbrdlist"/>
      </w:pPr>
      <w:r>
        <w:t>The test device retrieves the Version property from the Onboarding bus object.</w:t>
      </w:r>
    </w:p>
    <w:p w:rsidR="00B04A9D" w:rsidRDefault="00B04A9D" w:rsidP="00B04A9D">
      <w:pPr>
        <w:pStyle w:val="numbrdlist"/>
      </w:pPr>
      <w:r>
        <w:t>The test device calls the Offboard() method on the Onboarding bus object.</w:t>
      </w:r>
    </w:p>
    <w:p w:rsidR="00B04A9D" w:rsidRDefault="00B04A9D" w:rsidP="00B04A9D">
      <w:pPr>
        <w:pStyle w:val="numbrdlist"/>
      </w:pPr>
      <w:r>
        <w:t>The test device scans for Wi-Fi networks looking for the Soft AP of the DUT.</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w:t>
      </w:r>
    </w:p>
    <w:p w:rsidR="00B04A9D" w:rsidRDefault="00B04A9D" w:rsidP="00B04A9D">
      <w:pPr>
        <w:pStyle w:val="numbrdlist"/>
      </w:pPr>
      <w:r>
        <w:t>After receiving an About Announcement from the application, the test device joins a session with the application at the port specified in the received About announcement.</w:t>
      </w:r>
    </w:p>
    <w:p w:rsidR="00B04A9D" w:rsidRDefault="00B04A9D" w:rsidP="00B04A9D">
      <w:pPr>
        <w:pStyle w:val="numbrdlist"/>
      </w:pPr>
      <w:r>
        <w:t>The test device retrieves the State property from the Onboarding bus object.</w:t>
      </w:r>
    </w:p>
    <w:p w:rsidR="00B04A9D" w:rsidRDefault="00B04A9D" w:rsidP="00B04A9D">
      <w:pPr>
        <w:pStyle w:val="numbrdlist"/>
      </w:pPr>
      <w:r>
        <w:t>The test device leaves the session.</w:t>
      </w:r>
    </w:p>
    <w:p w:rsidR="00B04A9D" w:rsidRDefault="00B04A9D" w:rsidP="00B04A9D">
      <w:pPr>
        <w:pStyle w:val="subhead"/>
      </w:pPr>
      <w:r>
        <w:t>Expected results</w:t>
      </w:r>
    </w:p>
    <w:p w:rsidR="00B04A9D" w:rsidRDefault="00B04A9D" w:rsidP="00B04A9D">
      <w:pPr>
        <w:pStyle w:val="bulletlv1"/>
        <w:numPr>
          <w:ilvl w:val="0"/>
          <w:numId w:val="2"/>
        </w:numPr>
      </w:pPr>
      <w:r>
        <w:t>With both devices connected to the personal AP:</w:t>
      </w:r>
    </w:p>
    <w:p w:rsidR="00B04A9D" w:rsidRDefault="00B04A9D" w:rsidP="00D562AD">
      <w:pPr>
        <w:pStyle w:val="bulletlv2"/>
      </w:pPr>
      <w:r>
        <w:t>The test device receives an About announcement from the application (matching the expected deviceId and appId).</w:t>
      </w:r>
    </w:p>
    <w:p w:rsidR="00B04A9D" w:rsidRDefault="00B04A9D" w:rsidP="00D562AD">
      <w:pPr>
        <w:pStyle w:val="bulletlv2"/>
      </w:pPr>
      <w:r>
        <w:t>The test device joins a session with the application at the port specified in the About announcement.</w:t>
      </w:r>
    </w:p>
    <w:p w:rsidR="00D8234F" w:rsidRDefault="00D8234F" w:rsidP="00B04A9D">
      <w:pPr>
        <w:pStyle w:val="bulletlv1"/>
        <w:numPr>
          <w:ilvl w:val="0"/>
          <w:numId w:val="2"/>
        </w:numPr>
      </w:pPr>
      <w:r>
        <w:t>The Version property is 1.</w:t>
      </w:r>
    </w:p>
    <w:p w:rsidR="00B04A9D" w:rsidRDefault="00B04A9D" w:rsidP="00B04A9D">
      <w:pPr>
        <w:pStyle w:val="bulletlv1"/>
        <w:numPr>
          <w:ilvl w:val="0"/>
          <w:numId w:val="2"/>
        </w:numPr>
      </w:pPr>
      <w:r>
        <w:t>After receiving a call to the Offboard() method, the DUT goes into the offboarded state and its Soft AP can be seen.</w:t>
      </w:r>
    </w:p>
    <w:p w:rsidR="00B04A9D" w:rsidRDefault="00B04A9D" w:rsidP="00B04A9D">
      <w:pPr>
        <w:pStyle w:val="bulletlv1"/>
        <w:numPr>
          <w:ilvl w:val="0"/>
          <w:numId w:val="2"/>
        </w:numPr>
      </w:pPr>
      <w:r>
        <w:lastRenderedPageBreak/>
        <w:t>The Soft AP SSID matches the format: AJ_&lt;first 7 characters of manufacturer name&gt;_&lt;first 1 characters of device description&gt;_&lt;first 7 digits of deviceId&gt;.</w:t>
      </w:r>
    </w:p>
    <w:p w:rsidR="00B04A9D" w:rsidRDefault="00B04A9D" w:rsidP="00B04A9D">
      <w:pPr>
        <w:pStyle w:val="bulletlv1"/>
        <w:numPr>
          <w:ilvl w:val="0"/>
          <w:numId w:val="2"/>
        </w:numPr>
      </w:pPr>
      <w:r>
        <w:t>The test device connects to the Soft AP and receives an About announcement from the application (matching the expected deviceId and appId).</w:t>
      </w:r>
    </w:p>
    <w:p w:rsidR="00B04A9D" w:rsidRDefault="00B04A9D" w:rsidP="00B04A9D">
      <w:pPr>
        <w:pStyle w:val="bulletlv1"/>
        <w:numPr>
          <w:ilvl w:val="0"/>
          <w:numId w:val="2"/>
        </w:numPr>
      </w:pPr>
      <w:r>
        <w:t>The test device joins a session with the application at the port specified in the received About announcement.</w:t>
      </w:r>
    </w:p>
    <w:p w:rsidR="00B04A9D" w:rsidRDefault="00B04A9D" w:rsidP="00B04A9D">
      <w:pPr>
        <w:pStyle w:val="bulletlv1"/>
        <w:numPr>
          <w:ilvl w:val="0"/>
          <w:numId w:val="2"/>
        </w:numPr>
      </w:pPr>
      <w:r>
        <w:t>The State property on the Onboarding bus object is 0 (Personal AP Not Configured).</w:t>
      </w:r>
    </w:p>
    <w:p w:rsidR="00B04A9D" w:rsidRDefault="00B04A9D" w:rsidP="00721339">
      <w:pPr>
        <w:pStyle w:val="Heading2"/>
      </w:pPr>
      <w:bookmarkStart w:id="20" w:name="_Toc369510209"/>
      <w:bookmarkStart w:id="21" w:name="_Toc371568704"/>
      <w:bookmarkStart w:id="22" w:name="_Toc377729470"/>
      <w:r>
        <w:t xml:space="preserve">Onboarding-v1-02: </w:t>
      </w:r>
      <w:bookmarkEnd w:id="20"/>
      <w:r>
        <w:t>Onboard the DUT</w:t>
      </w:r>
      <w:bookmarkEnd w:id="21"/>
      <w:bookmarkEnd w:id="22"/>
    </w:p>
    <w:p w:rsidR="00B04A9D" w:rsidRDefault="00B04A9D" w:rsidP="00B04A9D">
      <w:pPr>
        <w:pStyle w:val="subhead"/>
      </w:pPr>
      <w:r>
        <w:t>Objective</w:t>
      </w:r>
    </w:p>
    <w:p w:rsidR="00B04A9D" w:rsidRDefault="00B04A9D" w:rsidP="00B04A9D">
      <w:pPr>
        <w:pStyle w:val="body"/>
      </w:pPr>
      <w:r>
        <w:t>Verify that the test device can onboard the DUT onto the personal AP.</w:t>
      </w:r>
    </w:p>
    <w:p w:rsidR="00B04A9D" w:rsidRDefault="00B04A9D" w:rsidP="00B04A9D">
      <w:pPr>
        <w:pStyle w:val="body"/>
      </w:pPr>
      <w:r>
        <w:t>This test case must be executed after running one or more of the Onboarding test cases so that the DUT can be onboarded back onto the personal AP network.</w:t>
      </w:r>
    </w:p>
    <w:p w:rsidR="00B04A9D" w:rsidRDefault="00B04A9D" w:rsidP="00B04A9D">
      <w:pPr>
        <w:pStyle w:val="subhead"/>
      </w:pPr>
      <w:r>
        <w:t>Procedure</w:t>
      </w:r>
    </w:p>
    <w:p w:rsidR="00B04A9D" w:rsidRDefault="00B04A9D" w:rsidP="00B04A9D">
      <w:pPr>
        <w:pStyle w:val="numbrdlist"/>
        <w:numPr>
          <w:ilvl w:val="0"/>
          <w:numId w:val="25"/>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721339">
        <w:t>,</w:t>
      </w:r>
      <w:r>
        <w:t xml:space="preserve"> it is offboarded and the test device continues looking for the Soft AP.</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The test device registers an AuthListener that provides the default passcode (“000000”) when authentication is requested.</w:t>
      </w:r>
    </w:p>
    <w:p w:rsidR="00B04A9D" w:rsidRDefault="00B04A9D" w:rsidP="00B04A9D">
      <w:pPr>
        <w:pStyle w:val="numbrdlist"/>
      </w:pPr>
      <w:r>
        <w:t>The test device calls the ConfigureWiFi() method on the Onboarding bus object with the SSID, passphrase, and authType for the personal AP.</w:t>
      </w:r>
    </w:p>
    <w:p w:rsidR="00B04A9D" w:rsidRDefault="00B04A9D" w:rsidP="00B04A9D">
      <w:pPr>
        <w:pStyle w:val="numbrdlist"/>
      </w:pPr>
      <w:r>
        <w:t>The test device retrieves the State property from the Onboarding bus object.</w:t>
      </w:r>
    </w:p>
    <w:p w:rsidR="00B04A9D" w:rsidRDefault="00B04A9D" w:rsidP="00B04A9D">
      <w:pPr>
        <w:pStyle w:val="numbrdlist"/>
      </w:pPr>
      <w:r>
        <w:t>The test device calls the Connect() method on the Onboarding bus object.</w:t>
      </w:r>
    </w:p>
    <w:p w:rsidR="00B04A9D" w:rsidRDefault="00B04A9D" w:rsidP="00B04A9D">
      <w:pPr>
        <w:pStyle w:val="numbrdlist"/>
      </w:pPr>
      <w:r>
        <w:t>If the DUT supports the channel switching feature, the test device waits to receive the ConnectionResult() signal from the Onboarding bus object.</w:t>
      </w:r>
    </w:p>
    <w:p w:rsidR="00B04A9D" w:rsidRDefault="00B04A9D" w:rsidP="00B04A9D">
      <w:pPr>
        <w:pStyle w:val="numbrdlist"/>
      </w:pPr>
      <w:r>
        <w:t>The test device waits for the Soft AP to disconnect and then it connects to the personal AP.</w:t>
      </w:r>
    </w:p>
    <w:p w:rsidR="00B04A9D" w:rsidRDefault="00B04A9D" w:rsidP="00B04A9D">
      <w:pPr>
        <w:pStyle w:val="numbrdlist"/>
      </w:pPr>
      <w:r>
        <w:t>The test device waits to receive an About announcement from the application.</w:t>
      </w:r>
    </w:p>
    <w:p w:rsidR="00B04A9D" w:rsidRDefault="00B04A9D" w:rsidP="00B04A9D">
      <w:pPr>
        <w:pStyle w:val="numbrdlist"/>
      </w:pPr>
      <w:r>
        <w:tab/>
        <w:t>After receiving an About announcement, the test device attempts to join a session with the application at the port specified in the About announcement.</w:t>
      </w:r>
    </w:p>
    <w:p w:rsidR="00B04A9D" w:rsidRDefault="00B04A9D" w:rsidP="00B04A9D">
      <w:pPr>
        <w:pStyle w:val="numbrdlist"/>
      </w:pPr>
      <w:r>
        <w:lastRenderedPageBreak/>
        <w:tab/>
        <w:t>The test device retrieves the State and LastError properties from the Onboarding bus object.</w:t>
      </w:r>
    </w:p>
    <w:p w:rsidR="00B04A9D" w:rsidRDefault="00B04A9D" w:rsidP="00B04A9D">
      <w:pPr>
        <w:pStyle w:val="numbrdlist"/>
      </w:pPr>
      <w:r>
        <w:t>The test device leaves the session.</w:t>
      </w:r>
    </w:p>
    <w:p w:rsidR="00B04A9D" w:rsidRDefault="00B04A9D" w:rsidP="00B04A9D">
      <w:pPr>
        <w:pStyle w:val="subhead"/>
      </w:pPr>
      <w:r>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receives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 to the Soft AP.</w:t>
      </w:r>
    </w:p>
    <w:p w:rsidR="00B04A9D" w:rsidRDefault="00B04A9D" w:rsidP="00B04A9D">
      <w:pPr>
        <w:pStyle w:val="bulletlv1"/>
        <w:numPr>
          <w:ilvl w:val="0"/>
          <w:numId w:val="2"/>
        </w:numPr>
      </w:pPr>
      <w:r>
        <w:t>The test device calls the ConfigureWiFi() method on the DUT's Onboarding bus object to provide the personal AP details</w:t>
      </w:r>
      <w:r w:rsidRPr="009E419F">
        <w:t xml:space="preserve"> </w:t>
      </w:r>
      <w:r>
        <w:t>and the method returns a value of 1 (channel switching not supported) or 2 (channel switching supported).</w:t>
      </w:r>
    </w:p>
    <w:p w:rsidR="00B04A9D" w:rsidRDefault="00B04A9D" w:rsidP="00B04A9D">
      <w:pPr>
        <w:pStyle w:val="bulletlv1"/>
        <w:numPr>
          <w:ilvl w:val="0"/>
          <w:numId w:val="2"/>
        </w:numPr>
      </w:pPr>
      <w:r>
        <w:t>After calling the ConfigureWiFi() method, the State property on the Onboarding bus object has a value of 1 (Personal AP Configured/Not Validated).</w:t>
      </w:r>
    </w:p>
    <w:p w:rsidR="00B04A9D" w:rsidRDefault="00B04A9D" w:rsidP="00B04A9D">
      <w:pPr>
        <w:pStyle w:val="bulletlv1"/>
        <w:numPr>
          <w:ilvl w:val="0"/>
          <w:numId w:val="2"/>
        </w:numPr>
      </w:pPr>
      <w:r>
        <w:t>The test device calls the Connect() method on the DUT's Onboarding bus object to request that the DUT connect to the personal AP.</w:t>
      </w:r>
    </w:p>
    <w:p w:rsidR="00B04A9D" w:rsidRDefault="00B04A9D" w:rsidP="00B04A9D">
      <w:pPr>
        <w:pStyle w:val="bulletlv1"/>
        <w:numPr>
          <w:ilvl w:val="0"/>
          <w:numId w:val="2"/>
        </w:numPr>
      </w:pPr>
      <w:r>
        <w:t>If the DUT supports the channel switching feature, it sends a ConnectionResult() signal from its Onboarding bus object with a State of 3 (Personal AP Configured/Validated) and a LastError value of 0 (Validated).</w:t>
      </w:r>
    </w:p>
    <w:p w:rsidR="00B04A9D" w:rsidRDefault="00B04A9D" w:rsidP="00B04A9D">
      <w:pPr>
        <w:pStyle w:val="bulletlv1"/>
        <w:numPr>
          <w:ilvl w:val="0"/>
          <w:numId w:val="2"/>
        </w:numPr>
      </w:pPr>
      <w:r>
        <w:t>The test device receives an About announcement from the application on the DUT (matching the expected deviceId and appId) while both devices are connected to the personal AP.</w:t>
      </w:r>
    </w:p>
    <w:p w:rsidR="00B04A9D" w:rsidRDefault="00B04A9D" w:rsidP="00B04A9D">
      <w:pPr>
        <w:pStyle w:val="bulletlv1"/>
        <w:numPr>
          <w:ilvl w:val="0"/>
          <w:numId w:val="2"/>
        </w:numPr>
      </w:pPr>
      <w:r>
        <w:t>The test device joins a session with the application at the port specified in the About announcement while both devices are connected to the personal AP.</w:t>
      </w:r>
    </w:p>
    <w:p w:rsidR="00B04A9D" w:rsidRDefault="00B04A9D" w:rsidP="00B04A9D">
      <w:pPr>
        <w:pStyle w:val="bulletlv1"/>
        <w:numPr>
          <w:ilvl w:val="0"/>
          <w:numId w:val="2"/>
        </w:numPr>
      </w:pPr>
      <w:r>
        <w:t>The test device retrieves the State and LastError properties from the DUT's Onboarding bus object while both devices are connected to the personal AP:</w:t>
      </w:r>
    </w:p>
    <w:p w:rsidR="00B04A9D" w:rsidRDefault="00B04A9D" w:rsidP="00D562AD">
      <w:pPr>
        <w:pStyle w:val="bulletlv2"/>
      </w:pPr>
      <w:r>
        <w:t>The State property's value is 3 (Personal AP Configured/Validated).</w:t>
      </w:r>
    </w:p>
    <w:p w:rsidR="00B04A9D" w:rsidRDefault="00B04A9D" w:rsidP="00D562AD">
      <w:pPr>
        <w:pStyle w:val="bulletlv2"/>
      </w:pPr>
      <w:r>
        <w:t>The LastError property's value is 0 (Validated).</w:t>
      </w:r>
    </w:p>
    <w:p w:rsidR="00B04A9D" w:rsidRDefault="00B04A9D" w:rsidP="00721339">
      <w:pPr>
        <w:pStyle w:val="Heading2"/>
      </w:pPr>
      <w:bookmarkStart w:id="23" w:name="_Toc369510210"/>
      <w:bookmarkStart w:id="24" w:name="_Toc371568705"/>
      <w:bookmarkStart w:id="25" w:name="_Toc377729471"/>
      <w:r>
        <w:t xml:space="preserve">Onboarding-v1-03: </w:t>
      </w:r>
      <w:bookmarkEnd w:id="23"/>
      <w:r>
        <w:t>Session joined on Soft AP</w:t>
      </w:r>
      <w:bookmarkEnd w:id="24"/>
      <w:bookmarkEnd w:id="25"/>
    </w:p>
    <w:p w:rsidR="00B04A9D" w:rsidRDefault="00B04A9D" w:rsidP="00B04A9D">
      <w:pPr>
        <w:pStyle w:val="subhead"/>
      </w:pPr>
      <w:r>
        <w:t>Objective</w:t>
      </w:r>
    </w:p>
    <w:p w:rsidR="00B04A9D" w:rsidRDefault="00B04A9D" w:rsidP="00B04A9D">
      <w:pPr>
        <w:pStyle w:val="subhead"/>
        <w:rPr>
          <w:rFonts w:cs="Arial"/>
          <w:b w:val="0"/>
          <w:szCs w:val="20"/>
        </w:rPr>
      </w:pPr>
      <w:r>
        <w:rPr>
          <w:rFonts w:cs="Arial"/>
          <w:b w:val="0"/>
          <w:szCs w:val="20"/>
        </w:rPr>
        <w:t xml:space="preserve">Verify that the test device can connect to the DUT’s Soft AP, </w:t>
      </w:r>
      <w:r w:rsidRPr="00044D00">
        <w:rPr>
          <w:rFonts w:cs="Arial"/>
          <w:b w:val="0"/>
          <w:szCs w:val="20"/>
        </w:rPr>
        <w:t>join a session with it, and retrieve the State propert</w:t>
      </w:r>
      <w:r>
        <w:rPr>
          <w:rFonts w:cs="Arial"/>
          <w:b w:val="0"/>
          <w:szCs w:val="20"/>
        </w:rPr>
        <w:t>y</w:t>
      </w:r>
      <w:r w:rsidRPr="00044D00">
        <w:rPr>
          <w:rFonts w:cs="Arial"/>
          <w:b w:val="0"/>
          <w:szCs w:val="20"/>
        </w:rPr>
        <w:t xml:space="preserve"> on the Onboarding </w:t>
      </w:r>
      <w:r>
        <w:rPr>
          <w:rFonts w:cs="Arial"/>
          <w:b w:val="0"/>
          <w:szCs w:val="20"/>
        </w:rPr>
        <w:t>bus object.</w:t>
      </w:r>
      <w:r w:rsidRPr="00044D00">
        <w:rPr>
          <w:rFonts w:cs="Arial"/>
          <w:b w:val="0"/>
          <w:szCs w:val="20"/>
        </w:rPr>
        <w:t xml:space="preserve"> </w:t>
      </w:r>
    </w:p>
    <w:p w:rsidR="00B04A9D" w:rsidRDefault="00B04A9D" w:rsidP="00B04A9D">
      <w:pPr>
        <w:pStyle w:val="subhead"/>
      </w:pPr>
      <w:r>
        <w:t>Procedure</w:t>
      </w:r>
    </w:p>
    <w:p w:rsidR="00B04A9D" w:rsidRDefault="00B04A9D" w:rsidP="00B04A9D">
      <w:pPr>
        <w:pStyle w:val="numbrdlist"/>
        <w:numPr>
          <w:ilvl w:val="0"/>
          <w:numId w:val="26"/>
        </w:numPr>
      </w:pPr>
      <w:r>
        <w:t>The test device scans for Wi-Fi networks looking for the Soft AP of the DUT and listens for About announcements on the personal AP network.</w:t>
      </w:r>
    </w:p>
    <w:p w:rsidR="00B04A9D" w:rsidRDefault="00B04A9D" w:rsidP="00B04A9D">
      <w:pPr>
        <w:pStyle w:val="numbrdlist"/>
      </w:pPr>
      <w:r>
        <w:lastRenderedPageBreak/>
        <w:t>If the DUT is found on the personal AP network</w:t>
      </w:r>
      <w:r w:rsidR="00721339">
        <w:t>,</w:t>
      </w:r>
      <w:r>
        <w:t xml:space="preserve"> it is offboarded and the test device continues looking for the Soft AP.</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The test device registers an AuthListener that provides the default passcode (“000000”) when authentication is requested.</w:t>
      </w:r>
    </w:p>
    <w:p w:rsidR="00B04A9D" w:rsidRDefault="00B04A9D" w:rsidP="00B04A9D">
      <w:pPr>
        <w:pStyle w:val="numbrdlist"/>
      </w:pPr>
      <w:r>
        <w:t>The test device retrieves the State property from the Onboarding bus object.</w:t>
      </w:r>
    </w:p>
    <w:p w:rsidR="00B04A9D" w:rsidRDefault="00B04A9D" w:rsidP="00B04A9D">
      <w:pPr>
        <w:pStyle w:val="numbrdlist"/>
      </w:pPr>
      <w:r>
        <w:t>The test device leaves the session.</w:t>
      </w:r>
    </w:p>
    <w:p w:rsidR="00B04A9D" w:rsidRDefault="00B04A9D" w:rsidP="00B04A9D">
      <w:pPr>
        <w:pStyle w:val="subhead"/>
      </w:pPr>
      <w:r>
        <w:t>Expected results</w:t>
      </w:r>
    </w:p>
    <w:p w:rsidR="00B04A9D" w:rsidRDefault="00B04A9D" w:rsidP="00B04A9D">
      <w:pPr>
        <w:pStyle w:val="bulletlv1"/>
        <w:numPr>
          <w:ilvl w:val="0"/>
          <w:numId w:val="2"/>
        </w:numPr>
      </w:pPr>
      <w:r>
        <w:t>The test device starts a session with the DUT and retrieves the State property from the Onboarding bus object.</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receives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connected to the Soft AP.</w:t>
      </w:r>
    </w:p>
    <w:p w:rsidR="00B04A9D" w:rsidRDefault="00B04A9D" w:rsidP="00B04A9D">
      <w:pPr>
        <w:pStyle w:val="bulletlv1"/>
        <w:numPr>
          <w:ilvl w:val="0"/>
          <w:numId w:val="2"/>
        </w:numPr>
      </w:pPr>
      <w:r>
        <w:t>The test device retrieves the State property from the Onboarding bus object when the test device is connected to the Soft AP:</w:t>
      </w:r>
    </w:p>
    <w:p w:rsidR="00B04A9D" w:rsidRPr="00253D61" w:rsidRDefault="00B04A9D" w:rsidP="00D562AD">
      <w:pPr>
        <w:pStyle w:val="bulletlv2"/>
      </w:pPr>
      <w:r>
        <w:t>The State property's value is 0 (Personal AP Not Configured).</w:t>
      </w:r>
    </w:p>
    <w:p w:rsidR="00B04A9D" w:rsidRDefault="00D8234F" w:rsidP="00721339">
      <w:pPr>
        <w:pStyle w:val="Heading2"/>
      </w:pPr>
      <w:bookmarkStart w:id="26" w:name="_Toc369510211"/>
      <w:bookmarkStart w:id="27" w:name="_Toc371568706"/>
      <w:bookmarkStart w:id="28" w:name="_Toc377729472"/>
      <w:r>
        <w:t xml:space="preserve">Onboarding-v1-04: </w:t>
      </w:r>
      <w:bookmarkEnd w:id="26"/>
      <w:r>
        <w:t>Invalid authType provided to ConfigureWiFi()</w:t>
      </w:r>
      <w:bookmarkEnd w:id="27"/>
      <w:r>
        <w:t xml:space="preserve"> returns OutOfRange error</w:t>
      </w:r>
      <w:bookmarkEnd w:id="28"/>
    </w:p>
    <w:p w:rsidR="00B04A9D" w:rsidRDefault="00B04A9D" w:rsidP="00B04A9D">
      <w:pPr>
        <w:pStyle w:val="subhead"/>
      </w:pPr>
      <w:r>
        <w:t>Objective</w:t>
      </w:r>
    </w:p>
    <w:p w:rsidR="00B04A9D" w:rsidRDefault="00B04A9D" w:rsidP="00B04A9D">
      <w:pPr>
        <w:pStyle w:val="body"/>
      </w:pPr>
      <w:r>
        <w:t>Verify that when the test device calls the ConfigureWiFi() method on the Onboarding bus object with an invalid authType parameter that the method returns an OutOfRange error.</w:t>
      </w:r>
    </w:p>
    <w:p w:rsidR="00B04A9D" w:rsidRDefault="00B04A9D" w:rsidP="00B04A9D">
      <w:pPr>
        <w:pStyle w:val="subhead"/>
      </w:pPr>
      <w:r>
        <w:t>Procedure</w:t>
      </w:r>
    </w:p>
    <w:p w:rsidR="00B04A9D" w:rsidRDefault="00B04A9D" w:rsidP="00B04A9D">
      <w:pPr>
        <w:pStyle w:val="numbrdlist"/>
        <w:numPr>
          <w:ilvl w:val="0"/>
          <w:numId w:val="27"/>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721339">
        <w:t>,</w:t>
      </w:r>
      <w:r>
        <w:t xml:space="preserve"> it is offboarded and the test device continues looking for the Soft AP.</w:t>
      </w:r>
    </w:p>
    <w:p w:rsidR="00B04A9D" w:rsidRDefault="00B04A9D" w:rsidP="00B04A9D">
      <w:pPr>
        <w:pStyle w:val="numbrdlist"/>
      </w:pPr>
      <w:r>
        <w:tab/>
        <w:t>After seeing the Soft AP, the test device attempts to connect to the Soft AP (retrying if necessary).</w:t>
      </w:r>
    </w:p>
    <w:p w:rsidR="00B04A9D" w:rsidRDefault="00B04A9D" w:rsidP="00B04A9D">
      <w:pPr>
        <w:pStyle w:val="numbrdlist"/>
      </w:pPr>
      <w:r>
        <w:lastRenderedPageBreak/>
        <w:tab/>
        <w:t>After connecting, the test device waits to receive an About announcement from the application on the DUT.</w:t>
      </w:r>
    </w:p>
    <w:p w:rsidR="00B04A9D" w:rsidRDefault="00B04A9D" w:rsidP="00B04A9D">
      <w:pPr>
        <w:pStyle w:val="numbrdlist"/>
      </w:pPr>
      <w:r>
        <w:tab/>
        <w:t>After receiving an About announcement, the test device joins a session with the application at the port specified in the About announcement.</w:t>
      </w:r>
    </w:p>
    <w:p w:rsidR="00B04A9D" w:rsidRDefault="00B04A9D" w:rsidP="00B04A9D">
      <w:pPr>
        <w:pStyle w:val="numbrdlist"/>
      </w:pPr>
      <w:r>
        <w:t>The test device registers an AuthListener that provides the default passcode (“000000”) when authentication is requested.</w:t>
      </w:r>
    </w:p>
    <w:p w:rsidR="00B04A9D" w:rsidRDefault="00B04A9D" w:rsidP="00B04A9D">
      <w:pPr>
        <w:pStyle w:val="numbrdlist"/>
      </w:pPr>
      <w:r>
        <w:t>The test device calls the ConfigureWiFi() method on the Onboarding bus object with the SSID and passphrase for the personal AP and an authType of 9999.</w:t>
      </w:r>
    </w:p>
    <w:p w:rsidR="00B04A9D" w:rsidRDefault="00B04A9D" w:rsidP="00B04A9D">
      <w:pPr>
        <w:pStyle w:val="numbrdlist"/>
      </w:pPr>
      <w:r>
        <w:tab/>
        <w:t>The test device retrieves the State property from the Onboarding bus object.</w:t>
      </w:r>
    </w:p>
    <w:p w:rsidR="00B04A9D" w:rsidRDefault="00B04A9D" w:rsidP="00B04A9D">
      <w:pPr>
        <w:pStyle w:val="numbrdlist"/>
      </w:pPr>
      <w:r>
        <w:tab/>
        <w:t>The test device leaves the session.</w:t>
      </w:r>
    </w:p>
    <w:p w:rsidR="00B04A9D" w:rsidRDefault="00B04A9D" w:rsidP="00B04A9D">
      <w:pPr>
        <w:pStyle w:val="subhead"/>
      </w:pPr>
      <w:r>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receives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connected to the Soft AP.</w:t>
      </w:r>
    </w:p>
    <w:p w:rsidR="00B04A9D" w:rsidRDefault="00B04A9D" w:rsidP="00B04A9D">
      <w:pPr>
        <w:pStyle w:val="bulletlv1"/>
        <w:numPr>
          <w:ilvl w:val="0"/>
          <w:numId w:val="2"/>
        </w:numPr>
      </w:pPr>
      <w:r>
        <w:t>The test device calls the ConfigureWiFi() method on the DUT's Onboarding bus object to provide the personal AP details with an invalid authType parameter, and the method returns an error code of "org.alljoyn.Error.OutOfRange".</w:t>
      </w:r>
    </w:p>
    <w:p w:rsidR="00B04A9D" w:rsidRDefault="00B04A9D" w:rsidP="00721339">
      <w:pPr>
        <w:pStyle w:val="Heading2"/>
      </w:pPr>
      <w:bookmarkStart w:id="29" w:name="_Toc369510212"/>
      <w:bookmarkStart w:id="30" w:name="_Toc371568707"/>
      <w:bookmarkStart w:id="31" w:name="_Toc377729473"/>
      <w:r>
        <w:t xml:space="preserve">Onboarding-v1-05: </w:t>
      </w:r>
      <w:bookmarkEnd w:id="29"/>
      <w:r>
        <w:t>Nonexistent personal AP SSID provided to ConfigureWiFi()</w:t>
      </w:r>
      <w:bookmarkEnd w:id="30"/>
      <w:bookmarkEnd w:id="31"/>
    </w:p>
    <w:p w:rsidR="00B04A9D" w:rsidRDefault="00B04A9D" w:rsidP="00B04A9D">
      <w:pPr>
        <w:pStyle w:val="subhead"/>
      </w:pPr>
      <w:r>
        <w:t>Objective</w:t>
      </w:r>
    </w:p>
    <w:p w:rsidR="00B04A9D" w:rsidRDefault="00B04A9D" w:rsidP="00B04A9D">
      <w:pPr>
        <w:pStyle w:val="body"/>
      </w:pPr>
      <w:r>
        <w:t>Verify that when the test device calls the ConfigureWiFi() method on the Onboarding bus object with a nonexistent personal AP SSID and then calls the Connect() method</w:t>
      </w:r>
      <w:r w:rsidR="00D37592">
        <w:t>,</w:t>
      </w:r>
      <w:r>
        <w:t xml:space="preserve"> the</w:t>
      </w:r>
      <w:r w:rsidR="0056382B">
        <w:t xml:space="preserve"> DUT eventually returns to the o</w:t>
      </w:r>
      <w:r>
        <w:t>ffboarded state and the State and LastError Properties on the Onboarding bus object have the expected values.</w:t>
      </w:r>
    </w:p>
    <w:p w:rsidR="00B04A9D" w:rsidRDefault="00B04A9D" w:rsidP="00B04A9D">
      <w:pPr>
        <w:pStyle w:val="subhead"/>
      </w:pPr>
      <w:r>
        <w:t>Procedure</w:t>
      </w:r>
    </w:p>
    <w:p w:rsidR="00B04A9D" w:rsidRDefault="00B04A9D" w:rsidP="00B04A9D">
      <w:pPr>
        <w:pStyle w:val="numbrdlist"/>
        <w:numPr>
          <w:ilvl w:val="0"/>
          <w:numId w:val="28"/>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721339">
        <w:t>,</w:t>
      </w:r>
      <w:r>
        <w:t xml:space="preserve"> it is offboarded and the test device continues looking for the Soft AP.</w:t>
      </w:r>
    </w:p>
    <w:p w:rsidR="00B04A9D" w:rsidRDefault="00B04A9D" w:rsidP="00B04A9D">
      <w:pPr>
        <w:pStyle w:val="numbrdlist"/>
      </w:pPr>
      <w:r>
        <w:tab/>
        <w:t>After seeing the Soft AP, the test device attempts to connect to the Soft AP (retrying if necessary).</w:t>
      </w:r>
    </w:p>
    <w:p w:rsidR="00B04A9D" w:rsidRDefault="00B04A9D" w:rsidP="00B04A9D">
      <w:pPr>
        <w:pStyle w:val="numbrdlist"/>
      </w:pPr>
      <w:r>
        <w:tab/>
        <w:t>After connecting, the test device waits to receive an About announcement from the application on the DUT.</w:t>
      </w:r>
    </w:p>
    <w:p w:rsidR="00B04A9D" w:rsidRDefault="00B04A9D" w:rsidP="00B04A9D">
      <w:pPr>
        <w:pStyle w:val="numbrdlist"/>
      </w:pPr>
      <w:r>
        <w:lastRenderedPageBreak/>
        <w:tab/>
        <w:t>After receiving an About announcement, the test device joins a session with the application at the port specified in the About announcement.</w:t>
      </w:r>
    </w:p>
    <w:p w:rsidR="00B04A9D" w:rsidRDefault="00B04A9D" w:rsidP="00B04A9D">
      <w:pPr>
        <w:pStyle w:val="numbrdlist"/>
      </w:pPr>
      <w:r>
        <w:t>The test device registers an AuthListener that provides the default passcode (“000000”) when authentication is requested.</w:t>
      </w:r>
    </w:p>
    <w:p w:rsidR="00B04A9D" w:rsidRDefault="00B04A9D" w:rsidP="00B04A9D">
      <w:pPr>
        <w:pStyle w:val="numbrdlist"/>
      </w:pPr>
      <w:r>
        <w:tab/>
        <w:t>The test device calls the ConfigureWiFi() method on the Onboarding bus object with a personal AP SSID of "InvalidPersonalAP", the personal AP's passphrase, and the personal AP's authType.</w:t>
      </w:r>
    </w:p>
    <w:p w:rsidR="00B04A9D" w:rsidRDefault="00B04A9D" w:rsidP="00B04A9D">
      <w:pPr>
        <w:pStyle w:val="numbrdlist"/>
      </w:pPr>
      <w:r>
        <w:tab/>
        <w:t>The test device retrieves the State property from the Onboarding bus object.</w:t>
      </w:r>
    </w:p>
    <w:p w:rsidR="00B04A9D" w:rsidRDefault="00B04A9D" w:rsidP="00B04A9D">
      <w:pPr>
        <w:pStyle w:val="numbrdlist"/>
      </w:pPr>
      <w:r>
        <w:tab/>
        <w:t>The test device calls the Connect() method on the Onboarding bus object.</w:t>
      </w:r>
    </w:p>
    <w:p w:rsidR="00B04A9D" w:rsidRDefault="00B04A9D" w:rsidP="00B04A9D">
      <w:pPr>
        <w:pStyle w:val="numbrdlist"/>
      </w:pPr>
      <w:r>
        <w:tab/>
        <w:t>If the DUT supports the channel switching feature</w:t>
      </w:r>
      <w:r w:rsidR="00721339">
        <w:t>,</w:t>
      </w:r>
      <w:r>
        <w:t xml:space="preserve"> the test device waits to receive the ConnectionResult() signal from the DUT’s Onboarding bus object.</w:t>
      </w:r>
    </w:p>
    <w:p w:rsidR="00B04A9D" w:rsidRDefault="00B04A9D" w:rsidP="00B04A9D">
      <w:pPr>
        <w:pStyle w:val="numbrdlist"/>
      </w:pPr>
      <w:r>
        <w:t>If the DUT does not support the channel switching feature, the test device scans for Wi-Fi networks, waiting for the Soft AP of the DUT to become available again.</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The test device retrieves the State and LastError properties from the Onboarding bus object.</w:t>
      </w:r>
    </w:p>
    <w:p w:rsidR="00B04A9D" w:rsidRDefault="00B04A9D" w:rsidP="00B04A9D">
      <w:pPr>
        <w:pStyle w:val="numbrdlist"/>
      </w:pPr>
      <w:r>
        <w:t>The test device leaves the session.</w:t>
      </w:r>
    </w:p>
    <w:p w:rsidR="00B04A9D" w:rsidRDefault="00B04A9D" w:rsidP="00B04A9D">
      <w:pPr>
        <w:pStyle w:val="subhead"/>
      </w:pPr>
      <w:r>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receives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 to the Soft AP.</w:t>
      </w:r>
    </w:p>
    <w:p w:rsidR="00B04A9D" w:rsidRDefault="00B04A9D" w:rsidP="00B04A9D">
      <w:pPr>
        <w:pStyle w:val="bulletlv1"/>
        <w:numPr>
          <w:ilvl w:val="0"/>
          <w:numId w:val="2"/>
        </w:numPr>
      </w:pPr>
      <w:r>
        <w:t>The test device calls the ConfigureWiFi() method on the DUT's Onboarding bus object to provide the personal AP details and the method returns a value of 1 (channel switching not supported) or 2 (channel switching supported).</w:t>
      </w:r>
    </w:p>
    <w:p w:rsidR="00B04A9D" w:rsidRDefault="00B04A9D" w:rsidP="00B04A9D">
      <w:pPr>
        <w:pStyle w:val="bulletlv1"/>
        <w:numPr>
          <w:ilvl w:val="0"/>
          <w:numId w:val="2"/>
        </w:numPr>
      </w:pPr>
      <w:r>
        <w:t>After calling the ConfigureWiFi() method on the DUT's Onboarding bus object, the State property on the Onboarding bus object has a value of 1 (Personal AP Configured/Not Validated).</w:t>
      </w:r>
    </w:p>
    <w:p w:rsidR="00B04A9D" w:rsidRDefault="00B04A9D" w:rsidP="00B04A9D">
      <w:pPr>
        <w:pStyle w:val="bulletlv1"/>
        <w:numPr>
          <w:ilvl w:val="0"/>
          <w:numId w:val="2"/>
        </w:numPr>
      </w:pPr>
      <w:r>
        <w:t>The test device calls the Connect() method on the DUT's Onboarding bus object to request that the DUT connect to the personal AP.</w:t>
      </w:r>
    </w:p>
    <w:p w:rsidR="00B04A9D" w:rsidRDefault="00B04A9D" w:rsidP="00B04A9D">
      <w:pPr>
        <w:pStyle w:val="bulletlv1"/>
        <w:numPr>
          <w:ilvl w:val="0"/>
          <w:numId w:val="2"/>
        </w:numPr>
      </w:pPr>
      <w:r>
        <w:t>If the DUT supports the channel switching feature, it sends a ConnectionResult() signal from its Onboarding bus object with a State of 4 (Personal AP Configured/Error) and a LastError value of 1 (Unreachable).</w:t>
      </w:r>
    </w:p>
    <w:p w:rsidR="00B04A9D" w:rsidRDefault="00B04A9D" w:rsidP="00B04A9D">
      <w:pPr>
        <w:pStyle w:val="bulletlv1"/>
        <w:numPr>
          <w:ilvl w:val="0"/>
          <w:numId w:val="2"/>
        </w:numPr>
      </w:pPr>
      <w:r>
        <w:lastRenderedPageBreak/>
        <w:t>The test device sees the Soft AP of the DUT again after the DUT fails to connect to the personal AP and the DUT has given up trying.</w:t>
      </w:r>
    </w:p>
    <w:p w:rsidR="00B04A9D" w:rsidRDefault="00B04A9D" w:rsidP="00B04A9D">
      <w:pPr>
        <w:pStyle w:val="bulletlv1"/>
        <w:numPr>
          <w:ilvl w:val="0"/>
          <w:numId w:val="2"/>
        </w:numPr>
      </w:pPr>
      <w:r>
        <w:t>The test device subsequently retrieves the State and LastError properties from the DUT's Onboarding bus object when the test device is connected to the Soft AP.</w:t>
      </w:r>
    </w:p>
    <w:p w:rsidR="00B04A9D" w:rsidRDefault="00B04A9D" w:rsidP="00D562AD">
      <w:pPr>
        <w:pStyle w:val="bulletlv2"/>
      </w:pPr>
      <w:r>
        <w:t>The State property's value is 4 (Personal AP Configured/Error)</w:t>
      </w:r>
    </w:p>
    <w:p w:rsidR="00B04A9D" w:rsidRDefault="00B04A9D" w:rsidP="00D562AD">
      <w:pPr>
        <w:pStyle w:val="bulletlv2"/>
      </w:pPr>
      <w:r>
        <w:t>The LastError property's value is 1 (Unreachable)</w:t>
      </w:r>
    </w:p>
    <w:p w:rsidR="00B04A9D" w:rsidRDefault="00B04A9D" w:rsidP="00721339">
      <w:pPr>
        <w:pStyle w:val="Heading2"/>
      </w:pPr>
      <w:bookmarkStart w:id="32" w:name="_Toc369510213"/>
      <w:bookmarkStart w:id="33" w:name="_Toc371568708"/>
      <w:bookmarkStart w:id="34" w:name="_Toc377729474"/>
      <w:r>
        <w:t xml:space="preserve">Onboarding-v1-06: </w:t>
      </w:r>
      <w:bookmarkEnd w:id="32"/>
      <w:r>
        <w:t>Invalid passphrase for personal AP provided to ConfigureWiFi()</w:t>
      </w:r>
      <w:bookmarkEnd w:id="33"/>
      <w:bookmarkEnd w:id="34"/>
    </w:p>
    <w:p w:rsidR="00B04A9D" w:rsidRDefault="00B04A9D" w:rsidP="00B04A9D">
      <w:pPr>
        <w:pStyle w:val="subhead"/>
      </w:pPr>
      <w:r>
        <w:t>Objective</w:t>
      </w:r>
    </w:p>
    <w:p w:rsidR="00B04A9D" w:rsidRDefault="00B04A9D" w:rsidP="00B04A9D">
      <w:pPr>
        <w:pStyle w:val="body"/>
      </w:pPr>
      <w:r>
        <w:t>Verify that when the test device calls the ConfigureWiFi() method on the Onboarding bus object with an invalid passphrase and then calls the Connect() method</w:t>
      </w:r>
      <w:r w:rsidR="00B91D17">
        <w:t>,</w:t>
      </w:r>
      <w:r>
        <w:t xml:space="preserve"> the DUT eventually returns to the </w:t>
      </w:r>
      <w:r w:rsidR="00D37592">
        <w:t>o</w:t>
      </w:r>
      <w:r>
        <w:t>ffboarded state and the State and LastError Properties on the Onboarding bus object have the expected values.</w:t>
      </w:r>
    </w:p>
    <w:p w:rsidR="00B04A9D" w:rsidRDefault="00B04A9D" w:rsidP="00B04A9D">
      <w:pPr>
        <w:pStyle w:val="subhead"/>
      </w:pPr>
      <w:r>
        <w:t>Procedure</w:t>
      </w:r>
    </w:p>
    <w:p w:rsidR="00B04A9D" w:rsidRDefault="00B04A9D" w:rsidP="00B04A9D">
      <w:pPr>
        <w:pStyle w:val="numbrdlist"/>
        <w:numPr>
          <w:ilvl w:val="0"/>
          <w:numId w:val="29"/>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721339">
        <w:t>,</w:t>
      </w:r>
      <w:r>
        <w:t xml:space="preserve"> it is offboarded and the test device continues looking for the Soft AP.</w:t>
      </w:r>
    </w:p>
    <w:p w:rsidR="00B04A9D" w:rsidRDefault="00B04A9D" w:rsidP="00B04A9D">
      <w:pPr>
        <w:pStyle w:val="numbrdlist"/>
      </w:pPr>
      <w:r>
        <w:tab/>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The test device registers an AuthListener that provides the default passcode (“000000”) when authentication is requested.</w:t>
      </w:r>
    </w:p>
    <w:p w:rsidR="00B04A9D" w:rsidRDefault="00B04A9D" w:rsidP="00B04A9D">
      <w:pPr>
        <w:pStyle w:val="numbrdlist"/>
      </w:pPr>
      <w:r>
        <w:t>The test device calls the ConfigureWiFi() method on the Onboarding bus object with the personal AP SSID, a modified passphrase with "0" prepended to the beginning, and the authType of the personal AP.</w:t>
      </w:r>
    </w:p>
    <w:p w:rsidR="00B04A9D" w:rsidRDefault="00B04A9D" w:rsidP="00B04A9D">
      <w:pPr>
        <w:pStyle w:val="numbrdlist"/>
      </w:pPr>
      <w:r>
        <w:t>The test device retrieves the State property from the Onboarding bus object.</w:t>
      </w:r>
    </w:p>
    <w:p w:rsidR="00B04A9D" w:rsidRDefault="00B04A9D" w:rsidP="00B04A9D">
      <w:pPr>
        <w:pStyle w:val="numbrdlist"/>
      </w:pPr>
      <w:r>
        <w:t>The test device calls the Connect() method on the Onboarding bus object.</w:t>
      </w:r>
    </w:p>
    <w:p w:rsidR="00B04A9D" w:rsidRDefault="00B04A9D" w:rsidP="00B04A9D">
      <w:pPr>
        <w:pStyle w:val="numbrdlist"/>
      </w:pPr>
      <w:r>
        <w:t>If the DUT supports the channel switching feature</w:t>
      </w:r>
      <w:r w:rsidR="00721339">
        <w:t>,</w:t>
      </w:r>
      <w:r>
        <w:t xml:space="preserve"> the test device waits to receive the ConnectionResult() signal from the DUT's Onboarding bus object.</w:t>
      </w:r>
    </w:p>
    <w:p w:rsidR="00B04A9D" w:rsidRDefault="00B04A9D" w:rsidP="00B04A9D">
      <w:pPr>
        <w:pStyle w:val="numbrdlist"/>
      </w:pPr>
      <w:r>
        <w:t>If the DUT does not support the channel switching feature, the test device scans for Wi-Fi networks waiting for the Soft AP of the DUT to become available again.</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lastRenderedPageBreak/>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The test device retrieves the State and LastError properties from the Onboarding bus object.</w:t>
      </w:r>
    </w:p>
    <w:p w:rsidR="00B04A9D" w:rsidRDefault="00B04A9D" w:rsidP="00B04A9D">
      <w:pPr>
        <w:pStyle w:val="numbrdlist"/>
      </w:pPr>
      <w:r>
        <w:t>The test device leaves the session.</w:t>
      </w:r>
    </w:p>
    <w:p w:rsidR="00B04A9D" w:rsidRDefault="00B04A9D" w:rsidP="00B04A9D">
      <w:pPr>
        <w:pStyle w:val="subhead"/>
      </w:pPr>
      <w:r>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receives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connected to the Soft AP.</w:t>
      </w:r>
    </w:p>
    <w:p w:rsidR="00B04A9D" w:rsidRDefault="00B04A9D" w:rsidP="00B04A9D">
      <w:pPr>
        <w:pStyle w:val="bulletlv1"/>
        <w:numPr>
          <w:ilvl w:val="0"/>
          <w:numId w:val="2"/>
        </w:numPr>
      </w:pPr>
      <w:r>
        <w:t>The test device calls the ConfigureWiFi() method on the DUT's Onboarding bus object to provide the personal AP details and the method returns a value of 1 (channel switching not supported) or 2 (channel switching supported).</w:t>
      </w:r>
    </w:p>
    <w:p w:rsidR="00B04A9D" w:rsidRDefault="00B04A9D" w:rsidP="00B04A9D">
      <w:pPr>
        <w:pStyle w:val="bulletlv1"/>
        <w:numPr>
          <w:ilvl w:val="0"/>
          <w:numId w:val="2"/>
        </w:numPr>
      </w:pPr>
      <w:r>
        <w:t>After calling the ConfigureWiFi() method on the DUT's Onboarding bus object, the State property on the Onboarding bus object will have a value of 1 (Personal AP Configured/Not Validated).</w:t>
      </w:r>
    </w:p>
    <w:p w:rsidR="00B04A9D" w:rsidRDefault="00B04A9D" w:rsidP="00B04A9D">
      <w:pPr>
        <w:pStyle w:val="bulletlv1"/>
        <w:numPr>
          <w:ilvl w:val="0"/>
          <w:numId w:val="2"/>
        </w:numPr>
      </w:pPr>
      <w:r>
        <w:t xml:space="preserve">The test device calls the Connect() method on the DUT's Onboarding bus object to request that the DUT connect to the personal AP. </w:t>
      </w:r>
    </w:p>
    <w:p w:rsidR="00B04A9D" w:rsidRDefault="00B04A9D" w:rsidP="00B04A9D">
      <w:pPr>
        <w:pStyle w:val="bulletlv1"/>
        <w:numPr>
          <w:ilvl w:val="0"/>
          <w:numId w:val="2"/>
        </w:numPr>
      </w:pPr>
      <w:r>
        <w:t>If the DUT supports the channel switching feature, it sends a ConnectionResult() signal from its Onboarding bus object with a State of 4 (Personal AP Configured/Error) and a LastError value of 3 (Unauthorized).</w:t>
      </w:r>
    </w:p>
    <w:p w:rsidR="00B04A9D" w:rsidRDefault="00B04A9D" w:rsidP="00B04A9D">
      <w:pPr>
        <w:pStyle w:val="bulletlv1"/>
        <w:numPr>
          <w:ilvl w:val="0"/>
          <w:numId w:val="2"/>
        </w:numPr>
      </w:pPr>
      <w:r>
        <w:t>If the DUT does not support the channel switching feature, then the test device eventually sees the Soft AP of the DUT again after the DUT fails to connect to the personal AP and the DUT has given up trying.</w:t>
      </w:r>
    </w:p>
    <w:p w:rsidR="00B04A9D" w:rsidRDefault="00B04A9D" w:rsidP="00B04A9D">
      <w:pPr>
        <w:pStyle w:val="bulletlv1"/>
        <w:numPr>
          <w:ilvl w:val="0"/>
          <w:numId w:val="2"/>
        </w:numPr>
      </w:pPr>
      <w:r>
        <w:t>The test device subsequently retrieves the State and LastError properties from the DUT's Onboarding bus object when the test device is connected to the Soft AP.</w:t>
      </w:r>
    </w:p>
    <w:p w:rsidR="00B04A9D" w:rsidRDefault="00B04A9D" w:rsidP="00D562AD">
      <w:pPr>
        <w:pStyle w:val="bulletlv2"/>
      </w:pPr>
      <w:r>
        <w:t>The State property's value is 4 (Personal AP Configured/Error)</w:t>
      </w:r>
    </w:p>
    <w:p w:rsidR="00B04A9D" w:rsidRDefault="00D37592" w:rsidP="00D562AD">
      <w:pPr>
        <w:pStyle w:val="bulletlv2"/>
      </w:pPr>
      <w:r>
        <w:t>T</w:t>
      </w:r>
      <w:r w:rsidR="00B04A9D">
        <w:t>he LastError property's value is 3 (Unauthorized)</w:t>
      </w:r>
    </w:p>
    <w:p w:rsidR="00B04A9D" w:rsidRDefault="00B04A9D" w:rsidP="00721339">
      <w:pPr>
        <w:pStyle w:val="Heading2"/>
      </w:pPr>
      <w:bookmarkStart w:id="35" w:name="_Toc369510214"/>
      <w:bookmarkStart w:id="36" w:name="_Toc371568709"/>
      <w:bookmarkStart w:id="37" w:name="_Toc377729475"/>
      <w:r>
        <w:t xml:space="preserve">Onboarding-v1-07: </w:t>
      </w:r>
      <w:bookmarkEnd w:id="35"/>
      <w:r>
        <w:t>AuthType value of "any" provided to ConfigureWiFi()</w:t>
      </w:r>
      <w:bookmarkEnd w:id="36"/>
      <w:bookmarkEnd w:id="37"/>
    </w:p>
    <w:p w:rsidR="00B04A9D" w:rsidRDefault="00B04A9D" w:rsidP="00B04A9D">
      <w:pPr>
        <w:pStyle w:val="subhead"/>
      </w:pPr>
      <w:r>
        <w:t>Objective</w:t>
      </w:r>
    </w:p>
    <w:p w:rsidR="00B04A9D" w:rsidRDefault="00B04A9D" w:rsidP="00B04A9D">
      <w:pPr>
        <w:pStyle w:val="body"/>
      </w:pPr>
      <w:r>
        <w:t>Verify that when the test device attempts to onboard the DUT onto the personal AP using an authType of “any” that the DUT is successfully onboarded and the State and LastError Properties on the Onboarding bus object have the expected values.</w:t>
      </w:r>
    </w:p>
    <w:p w:rsidR="00B04A9D" w:rsidRDefault="00B04A9D" w:rsidP="00B04A9D">
      <w:pPr>
        <w:pStyle w:val="subhead"/>
      </w:pPr>
      <w:r>
        <w:lastRenderedPageBreak/>
        <w:t>Procedure</w:t>
      </w:r>
    </w:p>
    <w:p w:rsidR="00B04A9D" w:rsidRDefault="00B04A9D" w:rsidP="00B04A9D">
      <w:pPr>
        <w:pStyle w:val="numbrdlist"/>
        <w:numPr>
          <w:ilvl w:val="0"/>
          <w:numId w:val="30"/>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721339">
        <w:t>,</w:t>
      </w:r>
      <w:r>
        <w:t xml:space="preserve"> it is offboarded and the test device continues looking for the Soft AP.</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The test device registers an AuthListener that provides the default passcode (“000000”) when authentication is requested.</w:t>
      </w:r>
    </w:p>
    <w:p w:rsidR="00B04A9D" w:rsidRDefault="00B04A9D" w:rsidP="00B04A9D">
      <w:pPr>
        <w:pStyle w:val="numbrdlist"/>
      </w:pPr>
      <w:r>
        <w:t>The test device calls the ConfigureWiFi() method on the Onboarding bus object with the SSID and passphrase for the personal AP, and an authType of -1 (Any).</w:t>
      </w:r>
    </w:p>
    <w:p w:rsidR="00B04A9D" w:rsidRDefault="00B04A9D" w:rsidP="00B04A9D">
      <w:pPr>
        <w:pStyle w:val="numbrdlist"/>
      </w:pPr>
      <w:r>
        <w:t>The test device retrieves the State property from the Onboarding bus object.</w:t>
      </w:r>
    </w:p>
    <w:p w:rsidR="00B04A9D" w:rsidRDefault="00B04A9D" w:rsidP="00B04A9D">
      <w:pPr>
        <w:pStyle w:val="numbrdlist"/>
      </w:pPr>
      <w:r>
        <w:t>The test device calls the Connect() method on the Onboarding bus object</w:t>
      </w:r>
    </w:p>
    <w:p w:rsidR="00B04A9D" w:rsidRDefault="00B04A9D" w:rsidP="00B04A9D">
      <w:pPr>
        <w:pStyle w:val="numbrdlist"/>
      </w:pPr>
      <w:r>
        <w:t>If the DUT supports the channel switching feature, the test device waits to receive the ConnectionResult() signal from the DUT's Onboarding bus object.</w:t>
      </w:r>
    </w:p>
    <w:p w:rsidR="00B04A9D" w:rsidRDefault="00B04A9D" w:rsidP="00B04A9D">
      <w:pPr>
        <w:pStyle w:val="numbrdlist"/>
      </w:pPr>
      <w:r>
        <w:t>The test device connects to the personal AP.</w:t>
      </w:r>
    </w:p>
    <w:p w:rsidR="00B04A9D" w:rsidRDefault="00B04A9D" w:rsidP="00B04A9D">
      <w:pPr>
        <w:pStyle w:val="numbrdlist"/>
      </w:pPr>
      <w:r>
        <w:t>The test device waits to receive an About announcement from the application on the DUT.</w:t>
      </w:r>
    </w:p>
    <w:p w:rsidR="00B04A9D" w:rsidRDefault="00B04A9D" w:rsidP="00B04A9D">
      <w:pPr>
        <w:pStyle w:val="numbrdlist"/>
      </w:pPr>
      <w:r>
        <w:t>After receiving an About announcement, the test device attempts to join a session with the application at the port specified in the About announcement.</w:t>
      </w:r>
    </w:p>
    <w:p w:rsidR="00B04A9D" w:rsidRDefault="00B04A9D" w:rsidP="00B04A9D">
      <w:pPr>
        <w:pStyle w:val="numbrdlist"/>
      </w:pPr>
      <w:r>
        <w:t>The test device retrieves the State and LastError properties from the Onboarding bus object.</w:t>
      </w:r>
    </w:p>
    <w:p w:rsidR="00B04A9D" w:rsidRDefault="00B04A9D" w:rsidP="00B04A9D">
      <w:pPr>
        <w:pStyle w:val="numbrdlist"/>
      </w:pPr>
      <w:r>
        <w:t>The test devices offboards the DUT and confirms that it can start a session with the application on the DUT over the Soft AP.</w:t>
      </w:r>
    </w:p>
    <w:p w:rsidR="00B04A9D" w:rsidRDefault="00B04A9D" w:rsidP="00B04A9D">
      <w:pPr>
        <w:pStyle w:val="numbrdlist"/>
      </w:pPr>
      <w:r>
        <w:t>The test device leaves the session.</w:t>
      </w:r>
    </w:p>
    <w:p w:rsidR="00B04A9D" w:rsidRDefault="00B04A9D" w:rsidP="00B04A9D">
      <w:pPr>
        <w:pStyle w:val="subhead"/>
      </w:pPr>
      <w:r>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receives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 to the Soft AP.</w:t>
      </w:r>
    </w:p>
    <w:p w:rsidR="00B04A9D" w:rsidRDefault="00B04A9D" w:rsidP="00B04A9D">
      <w:pPr>
        <w:pStyle w:val="bulletlv1"/>
        <w:numPr>
          <w:ilvl w:val="0"/>
          <w:numId w:val="2"/>
        </w:numPr>
      </w:pPr>
      <w:r>
        <w:t>The test device calls the ConfigureWiFi() method on the DUT's Onboarding bus object to provide the personal AP details and the method returns a value of 1 (channel switching not supported) or 2 (channel switching supported).</w:t>
      </w:r>
    </w:p>
    <w:p w:rsidR="00B04A9D" w:rsidRDefault="00B04A9D" w:rsidP="00B04A9D">
      <w:pPr>
        <w:pStyle w:val="bulletlv1"/>
        <w:numPr>
          <w:ilvl w:val="0"/>
          <w:numId w:val="2"/>
        </w:numPr>
      </w:pPr>
      <w:r>
        <w:lastRenderedPageBreak/>
        <w:t>After calling the ConfigureWiFi() method on the DUT's Onboarding bus object, the State property on the Onboarding bus object has a value of 1 (Personal AP Configured/Not Validated).</w:t>
      </w:r>
    </w:p>
    <w:p w:rsidR="00B04A9D" w:rsidRDefault="00B04A9D" w:rsidP="00B04A9D">
      <w:pPr>
        <w:pStyle w:val="bulletlv1"/>
        <w:numPr>
          <w:ilvl w:val="0"/>
          <w:numId w:val="2"/>
        </w:numPr>
      </w:pPr>
      <w:r>
        <w:t xml:space="preserve">The test device calls the Connect() method on the DUT's Onboarding bus object to request that the DUT connect to the personal AP. </w:t>
      </w:r>
    </w:p>
    <w:p w:rsidR="00B04A9D" w:rsidRDefault="00B04A9D" w:rsidP="00B04A9D">
      <w:pPr>
        <w:pStyle w:val="bulletlv1"/>
        <w:numPr>
          <w:ilvl w:val="0"/>
          <w:numId w:val="2"/>
        </w:numPr>
      </w:pPr>
      <w:r>
        <w:t>If the DUT supports the channel switching feature, it sends a ConnectionResult() signal from its Onboarding bus object with a State of 3 (Personal AP Configured/Validated) and a LastError value of 0 (Validated).</w:t>
      </w:r>
    </w:p>
    <w:p w:rsidR="00B04A9D" w:rsidRDefault="00B04A9D" w:rsidP="00B04A9D">
      <w:pPr>
        <w:pStyle w:val="bulletlv1"/>
        <w:numPr>
          <w:ilvl w:val="0"/>
          <w:numId w:val="2"/>
        </w:numPr>
      </w:pPr>
      <w:r>
        <w:t>The test device receives an About announcement from the application on the DUT (matching the expected deviceId and appId) while both devices are connected to the personal AP.</w:t>
      </w:r>
    </w:p>
    <w:p w:rsidR="00B04A9D" w:rsidRDefault="00B04A9D" w:rsidP="00B04A9D">
      <w:pPr>
        <w:pStyle w:val="bulletlv1"/>
        <w:numPr>
          <w:ilvl w:val="0"/>
          <w:numId w:val="2"/>
        </w:numPr>
      </w:pPr>
      <w:r>
        <w:t>The test device joins a session with the application at the port specified in the About announcement while both devices are connected to the personal AP.</w:t>
      </w:r>
    </w:p>
    <w:p w:rsidR="00B04A9D" w:rsidRDefault="00B04A9D" w:rsidP="00B04A9D">
      <w:pPr>
        <w:pStyle w:val="bulletlv1"/>
        <w:numPr>
          <w:ilvl w:val="0"/>
          <w:numId w:val="2"/>
        </w:numPr>
      </w:pPr>
      <w:r>
        <w:t>The test device retrieves the State and LastError properties from the DUT's Onboarding bus object while both devices are connected to the personal AP.</w:t>
      </w:r>
    </w:p>
    <w:p w:rsidR="00B04A9D" w:rsidRDefault="00B04A9D" w:rsidP="00D562AD">
      <w:pPr>
        <w:pStyle w:val="bulletlv2"/>
      </w:pPr>
      <w:r>
        <w:t>The State property's value is 3 (Personal AP Configured/Validated)</w:t>
      </w:r>
    </w:p>
    <w:p w:rsidR="00B04A9D" w:rsidRDefault="00B04A9D" w:rsidP="00D562AD">
      <w:pPr>
        <w:pStyle w:val="bulletlv2"/>
      </w:pPr>
      <w:r>
        <w:t>The LastError property's value is 0 (Validated)</w:t>
      </w:r>
    </w:p>
    <w:p w:rsidR="00B04A9D" w:rsidRDefault="00B04A9D" w:rsidP="00B04A9D">
      <w:pPr>
        <w:pStyle w:val="bulletlv1"/>
        <w:numPr>
          <w:ilvl w:val="0"/>
          <w:numId w:val="2"/>
        </w:numPr>
      </w:pPr>
      <w:r>
        <w:t>The test device can offboard the DUT and it is able to start a session with the DUT after connecting to the Soft AP.</w:t>
      </w:r>
    </w:p>
    <w:p w:rsidR="00B04A9D" w:rsidRDefault="00B04A9D" w:rsidP="00721339">
      <w:pPr>
        <w:pStyle w:val="Heading2"/>
      </w:pPr>
      <w:bookmarkStart w:id="38" w:name="_Toc369510215"/>
      <w:bookmarkStart w:id="39" w:name="_Toc371568710"/>
      <w:bookmarkStart w:id="40" w:name="_Toc377729476"/>
      <w:r>
        <w:t xml:space="preserve">Onboarding-v1-08: </w:t>
      </w:r>
      <w:bookmarkEnd w:id="38"/>
      <w:r>
        <w:t>GetScanInfo() returns results or FeatureNotAvailable</w:t>
      </w:r>
      <w:bookmarkEnd w:id="39"/>
      <w:r w:rsidR="00D8234F">
        <w:t xml:space="preserve"> error</w:t>
      </w:r>
      <w:bookmarkEnd w:id="40"/>
    </w:p>
    <w:p w:rsidR="00B04A9D" w:rsidRDefault="00B04A9D" w:rsidP="00B04A9D">
      <w:pPr>
        <w:pStyle w:val="subhead"/>
      </w:pPr>
      <w:r>
        <w:t>Objective</w:t>
      </w:r>
    </w:p>
    <w:p w:rsidR="00B04A9D" w:rsidRDefault="00D8234F" w:rsidP="00B04A9D">
      <w:pPr>
        <w:pStyle w:val="body"/>
      </w:pPr>
      <w:r>
        <w:t>Verify that calling the GetScanInfo() method on the DUT’s Onboarding bus object will either return a org.alljoyn.Error.FeatureNoteAvailable error or return values according to the specification.</w:t>
      </w:r>
    </w:p>
    <w:p w:rsidR="00B04A9D" w:rsidRDefault="00B04A9D" w:rsidP="00B04A9D">
      <w:pPr>
        <w:pStyle w:val="subhead"/>
      </w:pPr>
      <w:r>
        <w:t>Procedure</w:t>
      </w:r>
    </w:p>
    <w:p w:rsidR="00B04A9D" w:rsidRDefault="00B04A9D" w:rsidP="00B04A9D">
      <w:pPr>
        <w:pStyle w:val="numbrdlist"/>
        <w:numPr>
          <w:ilvl w:val="0"/>
          <w:numId w:val="31"/>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721339">
        <w:t>,</w:t>
      </w:r>
      <w:r>
        <w:t xml:space="preserve"> it is offboarded and the test device continues looking for the Soft AP.</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lastRenderedPageBreak/>
        <w:t>The test device registers an AuthListener that provides the default passcode (“000000”) when authentication is requested.</w:t>
      </w:r>
    </w:p>
    <w:p w:rsidR="00B04A9D" w:rsidRDefault="00B04A9D" w:rsidP="00B04A9D">
      <w:pPr>
        <w:pStyle w:val="numbrdlist"/>
      </w:pPr>
      <w:r>
        <w:t>The test device calls the GetScanInfo() method on the Onboarding bus object.</w:t>
      </w:r>
    </w:p>
    <w:p w:rsidR="00B04A9D" w:rsidRDefault="00B04A9D" w:rsidP="00B04A9D">
      <w:pPr>
        <w:pStyle w:val="numbrdlist"/>
      </w:pPr>
      <w:r>
        <w:t>The test device leaves the session.</w:t>
      </w:r>
    </w:p>
    <w:p w:rsidR="00B04A9D" w:rsidRDefault="00B04A9D" w:rsidP="00B04A9D">
      <w:pPr>
        <w:pStyle w:val="subhead"/>
      </w:pPr>
      <w:r>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receives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 to the Soft AP.</w:t>
      </w:r>
    </w:p>
    <w:p w:rsidR="00B04A9D" w:rsidRDefault="00B04A9D" w:rsidP="00B04A9D">
      <w:pPr>
        <w:pStyle w:val="bulletlv1"/>
        <w:numPr>
          <w:ilvl w:val="0"/>
          <w:numId w:val="2"/>
        </w:numPr>
      </w:pPr>
      <w:r>
        <w:t>The test device calls the GetScanInfo() method on the DUT's Onboarding bus object.</w:t>
      </w:r>
    </w:p>
    <w:p w:rsidR="00B04A9D" w:rsidRDefault="00B04A9D" w:rsidP="00D562AD">
      <w:pPr>
        <w:pStyle w:val="bulletlv2"/>
      </w:pPr>
      <w:r>
        <w:t>It receives either a valid scan</w:t>
      </w:r>
      <w:r w:rsidR="004D22C7">
        <w:t>L</w:t>
      </w:r>
      <w:r>
        <w:t xml:space="preserve">ist (SSID is non-empty and authType is in the valid range) or "org.alljoyn.Error.FeatureNotAvailable". </w:t>
      </w:r>
    </w:p>
    <w:p w:rsidR="00B04A9D" w:rsidRDefault="00B04A9D" w:rsidP="00D562AD">
      <w:pPr>
        <w:pStyle w:val="bulletlv2"/>
      </w:pPr>
      <w:r>
        <w:t>If a scanList is received, it must also contain the personal AP SSID.</w:t>
      </w:r>
    </w:p>
    <w:p w:rsidR="00B04A9D" w:rsidRDefault="00B04A9D" w:rsidP="00721339">
      <w:pPr>
        <w:pStyle w:val="Heading2"/>
      </w:pPr>
      <w:bookmarkStart w:id="41" w:name="_Toc369510216"/>
      <w:bookmarkStart w:id="42" w:name="_Toc371568711"/>
      <w:bookmarkStart w:id="43" w:name="_Toc377729477"/>
      <w:r>
        <w:t xml:space="preserve">Onboarding-v1-09: </w:t>
      </w:r>
      <w:bookmarkEnd w:id="41"/>
      <w:r>
        <w:t>Call Onboarding method without proper authentication</w:t>
      </w:r>
      <w:bookmarkEnd w:id="42"/>
      <w:bookmarkEnd w:id="43"/>
    </w:p>
    <w:p w:rsidR="00B04A9D" w:rsidRDefault="00B04A9D" w:rsidP="00B04A9D">
      <w:pPr>
        <w:pStyle w:val="subhead"/>
      </w:pPr>
      <w:r>
        <w:t>Objective</w:t>
      </w:r>
    </w:p>
    <w:p w:rsidR="00B04A9D" w:rsidRDefault="00B04A9D" w:rsidP="00B04A9D">
      <w:pPr>
        <w:pStyle w:val="body"/>
      </w:pPr>
      <w:r>
        <w:t>Verify that the test device cannot call methods on the DUT’s Onboarding bus object when the wrong passcode is given.</w:t>
      </w:r>
    </w:p>
    <w:p w:rsidR="00B04A9D" w:rsidRDefault="00B04A9D" w:rsidP="00B04A9D">
      <w:pPr>
        <w:pStyle w:val="subhead"/>
      </w:pPr>
      <w:r>
        <w:t>Procedure</w:t>
      </w:r>
    </w:p>
    <w:p w:rsidR="00B04A9D" w:rsidRDefault="00B04A9D" w:rsidP="00B04A9D">
      <w:pPr>
        <w:pStyle w:val="numbrdlist"/>
        <w:numPr>
          <w:ilvl w:val="0"/>
          <w:numId w:val="32"/>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721339">
        <w:t>,</w:t>
      </w:r>
      <w:r>
        <w:t xml:space="preserve"> it is offboarded and the test device continues looking for the Soft AP.</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The test device registers an AuthListener that provides the default passcode (“123456”) when authentication is requested.</w:t>
      </w:r>
    </w:p>
    <w:p w:rsidR="00B04A9D" w:rsidRDefault="00B04A9D" w:rsidP="00B04A9D">
      <w:pPr>
        <w:pStyle w:val="numbrdlist"/>
      </w:pPr>
      <w:r>
        <w:t>The test device tries to retrieve the Version property from the Onboarding bus object.</w:t>
      </w:r>
    </w:p>
    <w:p w:rsidR="00B04A9D" w:rsidRDefault="00B04A9D" w:rsidP="00B04A9D">
      <w:pPr>
        <w:pStyle w:val="numbrdlist"/>
      </w:pPr>
      <w:r>
        <w:t>The test device leaves the session.</w:t>
      </w:r>
    </w:p>
    <w:p w:rsidR="00B04A9D" w:rsidRDefault="00B04A9D" w:rsidP="00B04A9D">
      <w:pPr>
        <w:pStyle w:val="subhead"/>
      </w:pPr>
      <w:r>
        <w:lastRenderedPageBreak/>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receives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 to the Soft AP.</w:t>
      </w:r>
    </w:p>
    <w:p w:rsidR="00B04A9D" w:rsidRDefault="00B04A9D" w:rsidP="00B04A9D">
      <w:pPr>
        <w:pStyle w:val="bulletlv1"/>
        <w:numPr>
          <w:ilvl w:val="0"/>
          <w:numId w:val="2"/>
        </w:numPr>
      </w:pPr>
      <w:r>
        <w:t>The test device receives an error when attempting to retrieve the Version property and the completed method is called on the registered AuthListener indicating that the authentication failed.</w:t>
      </w:r>
    </w:p>
    <w:p w:rsidR="00B04A9D" w:rsidRDefault="00B04A9D" w:rsidP="00721339">
      <w:pPr>
        <w:pStyle w:val="Heading2"/>
      </w:pPr>
      <w:bookmarkStart w:id="44" w:name="_Toc369510217"/>
      <w:bookmarkStart w:id="45" w:name="_Toc371568712"/>
      <w:bookmarkStart w:id="46" w:name="_Toc377729478"/>
      <w:r>
        <w:t xml:space="preserve">Onboarding-v1-10: </w:t>
      </w:r>
      <w:bookmarkEnd w:id="44"/>
      <w:r>
        <w:t>Call Onboarding method after changing the passcode</w:t>
      </w:r>
      <w:bookmarkEnd w:id="45"/>
      <w:bookmarkEnd w:id="46"/>
    </w:p>
    <w:p w:rsidR="00B04A9D" w:rsidRDefault="00B04A9D" w:rsidP="00B04A9D">
      <w:pPr>
        <w:pStyle w:val="subhead"/>
      </w:pPr>
      <w:r>
        <w:t>Objective</w:t>
      </w:r>
    </w:p>
    <w:p w:rsidR="00B04A9D" w:rsidRDefault="00B04A9D" w:rsidP="00B04A9D">
      <w:pPr>
        <w:pStyle w:val="body"/>
      </w:pPr>
      <w:r>
        <w:t>Verify that the test device can still call methods on the DUT’s Onboarding bus object after changing the passcode (assuming the Config interface is supported).</w:t>
      </w:r>
    </w:p>
    <w:p w:rsidR="00B04A9D" w:rsidRDefault="00B04A9D" w:rsidP="00B04A9D">
      <w:pPr>
        <w:pStyle w:val="subhead"/>
      </w:pPr>
      <w:r>
        <w:t>Procedure</w:t>
      </w:r>
    </w:p>
    <w:p w:rsidR="00B04A9D" w:rsidRDefault="00B04A9D" w:rsidP="00B04A9D">
      <w:pPr>
        <w:pStyle w:val="numbrdlist"/>
        <w:numPr>
          <w:ilvl w:val="0"/>
          <w:numId w:val="33"/>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721339">
        <w:t>,</w:t>
      </w:r>
      <w:r>
        <w:t xml:space="preserve"> it is offboarded and the test device continues looking for the Soft AP.</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If the DUT does not support the Config interface</w:t>
      </w:r>
      <w:r w:rsidR="00721339">
        <w:t>,</w:t>
      </w:r>
      <w:r>
        <w:t xml:space="preserve"> the test case exits.</w:t>
      </w:r>
    </w:p>
    <w:p w:rsidR="00B04A9D" w:rsidRDefault="00B04A9D" w:rsidP="00B04A9D">
      <w:pPr>
        <w:pStyle w:val="numbrdlist"/>
      </w:pPr>
      <w:r>
        <w:t>The test device registers an AuthListener that provides the default passcode (“000000”) when authentication is requested.</w:t>
      </w:r>
    </w:p>
    <w:p w:rsidR="00B04A9D" w:rsidRDefault="00D8234F" w:rsidP="00B04A9D">
      <w:pPr>
        <w:pStyle w:val="numbrdlist"/>
      </w:pPr>
      <w:r>
        <w:t>The test device calls the SetPasscode() method on the Config bus object with the daemonRealm parameter set to a zero length string and the newPasscode parameter set to "111111".</w:t>
      </w:r>
    </w:p>
    <w:p w:rsidR="00B04A9D" w:rsidRDefault="00B04A9D" w:rsidP="00B04A9D">
      <w:pPr>
        <w:pStyle w:val="numbrdlist"/>
      </w:pPr>
      <w:r>
        <w:t>The test device leaves the session with the DUT and clears its keystore.</w:t>
      </w:r>
    </w:p>
    <w:p w:rsidR="00B04A9D" w:rsidRDefault="00B04A9D" w:rsidP="00B04A9D">
      <w:pPr>
        <w:pStyle w:val="numbrdlist"/>
      </w:pPr>
      <w:r>
        <w:t>The test device joins a session with the application at the port specified in the About announcement.</w:t>
      </w:r>
    </w:p>
    <w:p w:rsidR="00B04A9D" w:rsidRDefault="00B04A9D" w:rsidP="00B04A9D">
      <w:pPr>
        <w:pStyle w:val="numbrdlist"/>
      </w:pPr>
      <w:r>
        <w:t>The test device registers an AuthListener that provides the default passcode (“111111”) when authentication is requested.</w:t>
      </w:r>
    </w:p>
    <w:p w:rsidR="00B04A9D" w:rsidRDefault="00B04A9D" w:rsidP="00B04A9D">
      <w:pPr>
        <w:pStyle w:val="numbrdlist"/>
      </w:pPr>
      <w:r>
        <w:lastRenderedPageBreak/>
        <w:t>After joining a session, the test device attempts to retrieve the Version property from the Onboarding bus object.</w:t>
      </w:r>
    </w:p>
    <w:p w:rsidR="00B04A9D" w:rsidRDefault="00D8234F" w:rsidP="00B04A9D">
      <w:pPr>
        <w:pStyle w:val="numbrdlist"/>
      </w:pPr>
      <w:r>
        <w:t>The test device calls the SetPasscode() method on the Config bus object with the daemonRealm parameter set to a zero length string and the newPasscode parameter set to the default passcode value (“000000”).</w:t>
      </w:r>
    </w:p>
    <w:p w:rsidR="00B04A9D" w:rsidRDefault="00B04A9D" w:rsidP="00B04A9D">
      <w:pPr>
        <w:pStyle w:val="numbrdlist"/>
      </w:pPr>
      <w:r>
        <w:t>The test device leaves the session with the DUT and clears its keystore.</w:t>
      </w:r>
    </w:p>
    <w:p w:rsidR="00B04A9D" w:rsidRDefault="00B04A9D" w:rsidP="00B04A9D">
      <w:pPr>
        <w:pStyle w:val="subhead"/>
      </w:pPr>
      <w:r>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 to the Soft AP.</w:t>
      </w:r>
    </w:p>
    <w:p w:rsidR="00B04A9D" w:rsidRDefault="00B04A9D" w:rsidP="00B04A9D">
      <w:pPr>
        <w:pStyle w:val="bulletlv1"/>
        <w:numPr>
          <w:ilvl w:val="0"/>
          <w:numId w:val="2"/>
        </w:numPr>
      </w:pPr>
      <w:r>
        <w:t>If the DUT does not support the Config interface</w:t>
      </w:r>
      <w:r w:rsidR="00721339">
        <w:t>,</w:t>
      </w:r>
      <w:r>
        <w:t xml:space="preserve"> a note is added to this effect.</w:t>
      </w:r>
    </w:p>
    <w:p w:rsidR="00B04A9D" w:rsidRDefault="00B04A9D" w:rsidP="00B04A9D">
      <w:pPr>
        <w:pStyle w:val="bulletlv1"/>
        <w:numPr>
          <w:ilvl w:val="0"/>
          <w:numId w:val="2"/>
        </w:numPr>
      </w:pPr>
      <w:r>
        <w:t>If the DUT supports the Config interface</w:t>
      </w:r>
      <w:r w:rsidR="00721339">
        <w:t>,</w:t>
      </w:r>
      <w:r>
        <w:t xml:space="preserve"> the test device calls the SetPasscode() method on the DUT's Config bus object.</w:t>
      </w:r>
    </w:p>
    <w:p w:rsidR="00B04A9D" w:rsidRDefault="00B04A9D" w:rsidP="00B04A9D">
      <w:pPr>
        <w:pStyle w:val="bulletlv1"/>
        <w:numPr>
          <w:ilvl w:val="0"/>
          <w:numId w:val="2"/>
        </w:numPr>
      </w:pPr>
      <w:r>
        <w:t>After calling the SetPasscode() method on the DUT's Config bus object, the test device leaves the session, and then joins a new session with the DUT and retrieves the Version property from the Onboarding bus object (after providing the new passcode value).</w:t>
      </w:r>
    </w:p>
    <w:p w:rsidR="00B04A9D" w:rsidRDefault="00B04A9D" w:rsidP="00B04A9D">
      <w:pPr>
        <w:pStyle w:val="bulletlv1"/>
        <w:numPr>
          <w:ilvl w:val="0"/>
          <w:numId w:val="2"/>
        </w:numPr>
      </w:pPr>
      <w:r>
        <w:t>The test device calls the SetPasscode() method on the DUT's Config bus object to change the passcode back to the default passcode.</w:t>
      </w:r>
    </w:p>
    <w:p w:rsidR="00B04A9D" w:rsidRDefault="00B04A9D" w:rsidP="00721339">
      <w:pPr>
        <w:pStyle w:val="Heading2"/>
      </w:pPr>
      <w:bookmarkStart w:id="47" w:name="_Toc369510218"/>
      <w:bookmarkStart w:id="48" w:name="_Toc371568713"/>
      <w:bookmarkStart w:id="49" w:name="_Toc377729479"/>
      <w:r>
        <w:t>Onboarding-v1-11: Factory reset</w:t>
      </w:r>
      <w:bookmarkEnd w:id="47"/>
      <w:bookmarkEnd w:id="48"/>
      <w:bookmarkEnd w:id="49"/>
    </w:p>
    <w:p w:rsidR="00B04A9D" w:rsidRDefault="00B04A9D" w:rsidP="00B04A9D">
      <w:pPr>
        <w:pStyle w:val="subhead"/>
      </w:pPr>
      <w:r>
        <w:t>Objective</w:t>
      </w:r>
    </w:p>
    <w:p w:rsidR="00B04A9D" w:rsidRDefault="00B04A9D" w:rsidP="00B04A9D">
      <w:pPr>
        <w:pStyle w:val="body"/>
      </w:pPr>
      <w:r>
        <w:t xml:space="preserve">Verify that when the test device calls the FactoryReset() method on the DUT’s Config bus object (assuming the Config </w:t>
      </w:r>
      <w:r w:rsidR="00D8234F">
        <w:t>interface</w:t>
      </w:r>
      <w:r>
        <w:t xml:space="preserve"> is supported), all previously configured data on the DUT is cleared and it returns to the Soft AP mode.</w:t>
      </w:r>
    </w:p>
    <w:p w:rsidR="00B04A9D" w:rsidRDefault="00B04A9D" w:rsidP="00B04A9D">
      <w:pPr>
        <w:pStyle w:val="subhead"/>
      </w:pPr>
      <w:r>
        <w:t>Procedure</w:t>
      </w:r>
    </w:p>
    <w:p w:rsidR="00B04A9D" w:rsidRDefault="00B04A9D" w:rsidP="00B04A9D">
      <w:pPr>
        <w:pStyle w:val="numbrdlist"/>
        <w:numPr>
          <w:ilvl w:val="0"/>
          <w:numId w:val="34"/>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721339">
        <w:t>,</w:t>
      </w:r>
      <w:r>
        <w:t xml:space="preserve"> it is offboarded and the test device continues looking for the Soft AP.</w:t>
      </w:r>
    </w:p>
    <w:p w:rsidR="00B04A9D" w:rsidRDefault="00B04A9D" w:rsidP="00B04A9D">
      <w:pPr>
        <w:pStyle w:val="numbrdlist"/>
      </w:pPr>
      <w:r>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lastRenderedPageBreak/>
        <w:t>The test device registers an AuthListener that provides the default passcode (“000000”) when authentication is requested.</w:t>
      </w:r>
    </w:p>
    <w:p w:rsidR="00B04A9D" w:rsidRDefault="00B04A9D" w:rsidP="00B04A9D">
      <w:pPr>
        <w:pStyle w:val="numbrdlist"/>
      </w:pPr>
      <w:r>
        <w:tab/>
        <w:t>The test device calls the ConfigureWiFi() method on the Onboarding bus object with the SSID, passphrase, and authType for the personal AP.</w:t>
      </w:r>
    </w:p>
    <w:p w:rsidR="00B04A9D" w:rsidRDefault="00B04A9D" w:rsidP="00B04A9D">
      <w:pPr>
        <w:pStyle w:val="numbrdlist"/>
      </w:pPr>
      <w:r>
        <w:t>The test device retrieves the State property from the Onboarding bus object and verifies that the value is 1 (Personal AP Configured/Not Validated).</w:t>
      </w:r>
    </w:p>
    <w:p w:rsidR="00B04A9D" w:rsidRDefault="00B04A9D" w:rsidP="00B04A9D">
      <w:pPr>
        <w:pStyle w:val="numbrdlist"/>
      </w:pPr>
      <w:r>
        <w:t>The test device calls the Connect() method on the Onboarding bus object.</w:t>
      </w:r>
    </w:p>
    <w:p w:rsidR="00B04A9D" w:rsidRDefault="00B04A9D" w:rsidP="00B04A9D">
      <w:pPr>
        <w:pStyle w:val="numbrdlist"/>
      </w:pPr>
      <w:r>
        <w:t>If the DUT supports the channel switching feature, the test device waits to receive the ConnectionResult() signal from the DUT's Onboarding bus object.</w:t>
      </w:r>
    </w:p>
    <w:p w:rsidR="00B04A9D" w:rsidRDefault="00B04A9D" w:rsidP="00B04A9D">
      <w:pPr>
        <w:pStyle w:val="numbrdlist"/>
      </w:pPr>
      <w:r>
        <w:t>The test device connects to the personal AP.</w:t>
      </w:r>
    </w:p>
    <w:p w:rsidR="00B04A9D" w:rsidRDefault="00B04A9D" w:rsidP="00B04A9D">
      <w:pPr>
        <w:pStyle w:val="numbrdlist"/>
      </w:pPr>
      <w:r>
        <w:t>The test device waits to receive an About announcement from the application on the DUT.</w:t>
      </w:r>
    </w:p>
    <w:p w:rsidR="00B04A9D" w:rsidRDefault="00B04A9D" w:rsidP="00B04A9D">
      <w:pPr>
        <w:pStyle w:val="numbrdlist"/>
      </w:pPr>
      <w:r>
        <w:tab/>
        <w:t>After receiving an About announcement, the test device attempts to join a session with the application at the port specified in the About announcement.</w:t>
      </w:r>
    </w:p>
    <w:p w:rsidR="00B04A9D" w:rsidRDefault="00B04A9D" w:rsidP="00B04A9D">
      <w:pPr>
        <w:pStyle w:val="numbrdlist"/>
      </w:pPr>
      <w:r>
        <w:tab/>
        <w:t>The test device retrieves the State property from the Onboarding bus object and verifies that the value is 3 (Personal AP Configured/Validated).</w:t>
      </w:r>
    </w:p>
    <w:p w:rsidR="00B04A9D" w:rsidRDefault="00B04A9D" w:rsidP="00B04A9D">
      <w:pPr>
        <w:pStyle w:val="numbrdlist"/>
      </w:pPr>
      <w:r>
        <w:tab/>
        <w:t>The test device retrieves the LastError property from the Onboarding bus object and verifies that the value is 0 (Validated).</w:t>
      </w:r>
    </w:p>
    <w:p w:rsidR="00B04A9D" w:rsidRDefault="00B04A9D" w:rsidP="00B04A9D">
      <w:pPr>
        <w:pStyle w:val="numbrdlist"/>
      </w:pPr>
      <w:r>
        <w:t>If the DUT does not support the Config interface</w:t>
      </w:r>
      <w:r w:rsidR="00721339">
        <w:t>,</w:t>
      </w:r>
      <w:r>
        <w:t xml:space="preserve"> the test case exits.</w:t>
      </w:r>
    </w:p>
    <w:p w:rsidR="00D8234F" w:rsidRDefault="00D8234F" w:rsidP="00D8234F">
      <w:pPr>
        <w:pStyle w:val="numbrdlist"/>
      </w:pPr>
      <w:r>
        <w:t>The test device calls the ResetConfigurations() method on the Config bus object with the languageTag parameter set to the default language and the fieldList parameter consisting of the DeviceName field.</w:t>
      </w:r>
    </w:p>
    <w:p w:rsidR="00D8234F" w:rsidRDefault="00D8234F" w:rsidP="00D8234F">
      <w:pPr>
        <w:pStyle w:val="numbrdlist"/>
      </w:pPr>
      <w:r>
        <w:t>The test device calls the GetConfigurations() method on the Config bus object with “” for the languageTag parameter.</w:t>
      </w:r>
    </w:p>
    <w:p w:rsidR="00D8234F" w:rsidRDefault="00D8234F" w:rsidP="00D8234F">
      <w:pPr>
        <w:pStyle w:val="numbrdlist"/>
      </w:pPr>
      <w:r>
        <w:t>The test device calls the GetAboutData() method on the About bus object with “” for the languageTag parameter.</w:t>
      </w:r>
    </w:p>
    <w:p w:rsidR="00D8234F" w:rsidRDefault="00D8234F" w:rsidP="00D8234F">
      <w:pPr>
        <w:pStyle w:val="numbrdlist"/>
      </w:pPr>
      <w:r>
        <w:t>The test device calls the UpdateConfigurations() method on the Config bus object with the languageTag parameter set to the default language and a configMap parameter containing the field DeviceName with a value of "newDeviceName".</w:t>
      </w:r>
    </w:p>
    <w:p w:rsidR="00B04A9D" w:rsidRDefault="00B04A9D" w:rsidP="00B04A9D">
      <w:pPr>
        <w:pStyle w:val="numbrdlist"/>
      </w:pPr>
      <w:r>
        <w:tab/>
        <w:t>The test device waits to receive an About announcement with the updated DeviceName from the application on the DUT.</w:t>
      </w:r>
    </w:p>
    <w:p w:rsidR="00D8234F" w:rsidRDefault="00D8234F" w:rsidP="00D8234F">
      <w:pPr>
        <w:pStyle w:val="numbrdlist"/>
      </w:pPr>
      <w:r>
        <w:t>The test device calls the GetConfigurations() method on the Config bus object with “” for the languageTag parameter.</w:t>
      </w:r>
    </w:p>
    <w:p w:rsidR="00D8234F" w:rsidRDefault="00D8234F" w:rsidP="00D8234F">
      <w:pPr>
        <w:pStyle w:val="numbrdlist"/>
      </w:pPr>
      <w:r>
        <w:t>The test device calls the GetAboutData() method on the About bus object with “” for the languageTag parameter.</w:t>
      </w:r>
      <w:r w:rsidR="00B04A9D">
        <w:tab/>
      </w:r>
    </w:p>
    <w:p w:rsidR="00B04A9D" w:rsidRDefault="00B04A9D" w:rsidP="00B04A9D">
      <w:pPr>
        <w:pStyle w:val="numbrdlist"/>
      </w:pPr>
      <w:r>
        <w:t>The test device calls the FactoryReset() method on the Config bus object.</w:t>
      </w:r>
    </w:p>
    <w:p w:rsidR="00D562AD" w:rsidRDefault="00B04A9D" w:rsidP="00D8234F">
      <w:pPr>
        <w:pStyle w:val="numbrdlist"/>
        <w:keepNext/>
      </w:pPr>
      <w:r>
        <w:lastRenderedPageBreak/>
        <w:tab/>
        <w:t>If the FactoryReset() method call returned the error org.alljoyn.error.FeatureNotAvailable</w:t>
      </w:r>
      <w:r w:rsidR="00D562AD">
        <w:t>, the test device performs the following actions:</w:t>
      </w:r>
    </w:p>
    <w:p w:rsidR="00D562AD" w:rsidRDefault="00D562AD" w:rsidP="00D8234F">
      <w:pPr>
        <w:pStyle w:val="numbrdlist0"/>
        <w:keepNext/>
      </w:pPr>
      <w:r>
        <w:t xml:space="preserve">It </w:t>
      </w:r>
      <w:r w:rsidR="00B04A9D">
        <w:t>adds a note that the FactoryReset() method is not supported</w:t>
      </w:r>
      <w:r>
        <w:t>.</w:t>
      </w:r>
      <w:r w:rsidR="00B04A9D">
        <w:t xml:space="preserve"> </w:t>
      </w:r>
    </w:p>
    <w:p w:rsidR="00D562AD" w:rsidRDefault="00D562AD" w:rsidP="00C26D6C">
      <w:pPr>
        <w:pStyle w:val="numbrdlist0"/>
      </w:pPr>
      <w:r>
        <w:t>It</w:t>
      </w:r>
      <w:r w:rsidR="00B04A9D">
        <w:t xml:space="preserve"> calls ResetConfigurations() for DeviceName and DefaultLanguage on the Config bus object (to return them to their default values)</w:t>
      </w:r>
    </w:p>
    <w:p w:rsidR="00B04A9D" w:rsidRDefault="00D562AD" w:rsidP="00C26D6C">
      <w:pPr>
        <w:pStyle w:val="numbrdlist0"/>
      </w:pPr>
      <w:r>
        <w:t xml:space="preserve">It </w:t>
      </w:r>
      <w:r w:rsidR="00B04A9D">
        <w:t>leaves the session</w:t>
      </w:r>
      <w:r>
        <w:t xml:space="preserve"> and the </w:t>
      </w:r>
      <w:r w:rsidR="00B04A9D">
        <w:t>test case exits.</w:t>
      </w:r>
    </w:p>
    <w:p w:rsidR="00B04A9D" w:rsidRDefault="00B04A9D" w:rsidP="00B04A9D">
      <w:pPr>
        <w:pStyle w:val="numbrdlist"/>
      </w:pPr>
      <w:r>
        <w:tab/>
        <w:t>If the FactoryReset() method call did not return an error, the test device scans for Wi-Fi networks looking for the Soft AP of the DUT.</w:t>
      </w:r>
    </w:p>
    <w:p w:rsidR="00B04A9D" w:rsidRDefault="00B04A9D" w:rsidP="00B04A9D">
      <w:pPr>
        <w:pStyle w:val="numbrdlist"/>
      </w:pPr>
      <w:r>
        <w:tab/>
        <w:t>After seeing the Soft AP, the test device attempts to connect to the Soft AP (retrying if necessary).</w:t>
      </w:r>
    </w:p>
    <w:p w:rsidR="00B04A9D" w:rsidRDefault="00B04A9D" w:rsidP="00B04A9D">
      <w:pPr>
        <w:pStyle w:val="numbrdlist"/>
      </w:pPr>
      <w:r>
        <w:tab/>
        <w:t>After connecting, the test device waits to receive an About announcement from the application on the DUT.</w:t>
      </w:r>
    </w:p>
    <w:p w:rsidR="00B04A9D" w:rsidRDefault="00B04A9D" w:rsidP="00B04A9D">
      <w:pPr>
        <w:pStyle w:val="numbrdlist"/>
      </w:pPr>
      <w:r>
        <w:tab/>
        <w:t>After receiving an About announcement, the test device joins a session with the application at the port specified in the About announcement.</w:t>
      </w:r>
    </w:p>
    <w:p w:rsidR="00D8234F" w:rsidRDefault="00D8234F" w:rsidP="00D8234F">
      <w:pPr>
        <w:pStyle w:val="numbrdlist"/>
      </w:pPr>
      <w:r>
        <w:t>The test device calls the GetConfigurations() method on the Config bus object with “” for the languageTag parameter.</w:t>
      </w:r>
    </w:p>
    <w:p w:rsidR="00D8234F" w:rsidRDefault="00D8234F" w:rsidP="00D8234F">
      <w:pPr>
        <w:pStyle w:val="numbrdlist"/>
      </w:pPr>
      <w:r>
        <w:t>The test device calls the GetAboutData() method on the About bus object with “” for the languageTag parameter.</w:t>
      </w:r>
    </w:p>
    <w:p w:rsidR="00B04A9D" w:rsidRDefault="00B04A9D" w:rsidP="00B04A9D">
      <w:pPr>
        <w:pStyle w:val="numbrdlist"/>
      </w:pPr>
      <w:r>
        <w:t>The test device retrieves the State property from the Onboarding bus object.</w:t>
      </w:r>
    </w:p>
    <w:p w:rsidR="00B04A9D" w:rsidRDefault="00B04A9D" w:rsidP="00B04A9D">
      <w:pPr>
        <w:pStyle w:val="numbrdlist"/>
      </w:pPr>
      <w:r>
        <w:tab/>
        <w:t>The test device leaves the session.</w:t>
      </w:r>
    </w:p>
    <w:p w:rsidR="00B04A9D" w:rsidRDefault="00B04A9D" w:rsidP="00B04A9D">
      <w:pPr>
        <w:pStyle w:val="subhead"/>
      </w:pPr>
      <w:r>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 to the Soft AP.</w:t>
      </w:r>
    </w:p>
    <w:p w:rsidR="00B04A9D" w:rsidRDefault="00B04A9D" w:rsidP="00B04A9D">
      <w:pPr>
        <w:pStyle w:val="bulletlv1"/>
        <w:numPr>
          <w:ilvl w:val="0"/>
          <w:numId w:val="2"/>
        </w:numPr>
      </w:pPr>
      <w:r>
        <w:t>The test device calls the ConfigureWiFi() method on the DUT's Onboarding bus object to provide the personal AP details and the method returns a value of 1 (channel switching not supported) or 2 (channel switching supported).</w:t>
      </w:r>
    </w:p>
    <w:p w:rsidR="00B04A9D" w:rsidRDefault="00B04A9D" w:rsidP="00B04A9D">
      <w:pPr>
        <w:pStyle w:val="bulletlv1"/>
        <w:numPr>
          <w:ilvl w:val="0"/>
          <w:numId w:val="2"/>
        </w:numPr>
      </w:pPr>
      <w:r>
        <w:t>After calling the ConfigureWiFi() method on the DUT's Onboarding bus object, the State property on the Onboarding bus object has a value of 1 (Personal AP Configured/Not Validated).</w:t>
      </w:r>
    </w:p>
    <w:p w:rsidR="00B04A9D" w:rsidRDefault="00B04A9D" w:rsidP="00B04A9D">
      <w:pPr>
        <w:pStyle w:val="bulletlv1"/>
        <w:numPr>
          <w:ilvl w:val="0"/>
          <w:numId w:val="2"/>
        </w:numPr>
      </w:pPr>
      <w:r>
        <w:t>The test device calls the Connect() method on the DUT's Onboarding bus object to request that the DUT connect to the personal AP.</w:t>
      </w:r>
    </w:p>
    <w:p w:rsidR="00B04A9D" w:rsidRDefault="00B04A9D" w:rsidP="00B04A9D">
      <w:pPr>
        <w:pStyle w:val="bulletlv1"/>
        <w:numPr>
          <w:ilvl w:val="0"/>
          <w:numId w:val="2"/>
        </w:numPr>
      </w:pPr>
      <w:r>
        <w:t>If the DUT supports the channel switching feature, it sends a ConnectionResult() signal from its Onboarding bus object with a State of 3 (Personal AP Configured/Validated) and a LastError value of 0 (Validated).</w:t>
      </w:r>
    </w:p>
    <w:p w:rsidR="00B04A9D" w:rsidRDefault="00B04A9D" w:rsidP="00B04A9D">
      <w:pPr>
        <w:pStyle w:val="bulletlv1"/>
        <w:numPr>
          <w:ilvl w:val="0"/>
          <w:numId w:val="2"/>
        </w:numPr>
      </w:pPr>
      <w:r>
        <w:lastRenderedPageBreak/>
        <w:t>The test device receives an About announcement from the application on the DUT (matching the expected deviceId and appId) while both devices are connected to the personal AP.</w:t>
      </w:r>
    </w:p>
    <w:p w:rsidR="00B04A9D" w:rsidRDefault="00B04A9D" w:rsidP="00B04A9D">
      <w:pPr>
        <w:pStyle w:val="bulletlv1"/>
        <w:numPr>
          <w:ilvl w:val="0"/>
          <w:numId w:val="2"/>
        </w:numPr>
      </w:pPr>
      <w:r>
        <w:t>The test device joins a session with the application at the port specified in the About announcement while both devices are connected to the personal AP.</w:t>
      </w:r>
    </w:p>
    <w:p w:rsidR="00B04A9D" w:rsidRDefault="00B04A9D" w:rsidP="00B04A9D">
      <w:pPr>
        <w:pStyle w:val="bulletlv1"/>
        <w:numPr>
          <w:ilvl w:val="0"/>
          <w:numId w:val="2"/>
        </w:numPr>
      </w:pPr>
      <w:r>
        <w:t>The test device retrieves the State and LastError properties from the DUT's Onboarding bus object while both devices are connected to the personal AP.</w:t>
      </w:r>
    </w:p>
    <w:p w:rsidR="00B04A9D" w:rsidRDefault="00B04A9D" w:rsidP="00D562AD">
      <w:pPr>
        <w:pStyle w:val="bulletlv2"/>
      </w:pPr>
      <w:r>
        <w:t>The State property's value is 3 (Personal AP Configured/Validated).</w:t>
      </w:r>
    </w:p>
    <w:p w:rsidR="00B04A9D" w:rsidRDefault="00B04A9D" w:rsidP="00D562AD">
      <w:pPr>
        <w:pStyle w:val="bulletlv2"/>
      </w:pPr>
      <w:r>
        <w:t>The LastError property's value is 0 (Validated).</w:t>
      </w:r>
    </w:p>
    <w:p w:rsidR="00D8234F" w:rsidRDefault="00D8234F" w:rsidP="00D8234F">
      <w:pPr>
        <w:pStyle w:val="bulletlv1"/>
        <w:numPr>
          <w:ilvl w:val="0"/>
          <w:numId w:val="2"/>
        </w:numPr>
      </w:pPr>
      <w:r>
        <w:t>After calling the ResetConfigurations() method, calls to GetConfigurations() and GetAboutData() return the same default DeviceName value.</w:t>
      </w:r>
    </w:p>
    <w:p w:rsidR="00D8234F" w:rsidRDefault="00D8234F" w:rsidP="00D8234F">
      <w:pPr>
        <w:pStyle w:val="bulletlv1"/>
        <w:numPr>
          <w:ilvl w:val="0"/>
          <w:numId w:val="2"/>
        </w:numPr>
      </w:pPr>
      <w:r>
        <w:t>After calling the UpdateConfigurations() method to update the DeviceName, a new About announcement is received. The About announcement contains an updated DeviceName in the metaData parameter. Subsequent calls to GetConfigurations() and GetAboutData() return the updated DeviceName value.</w:t>
      </w:r>
    </w:p>
    <w:p w:rsidR="00B04A9D" w:rsidRDefault="00B04A9D" w:rsidP="00B04A9D">
      <w:pPr>
        <w:pStyle w:val="bulletlv1"/>
        <w:numPr>
          <w:ilvl w:val="0"/>
          <w:numId w:val="2"/>
        </w:numPr>
      </w:pPr>
      <w:r>
        <w:t>The test device calls the FactoryReset() method on the Config bus object; it either returns successfully or returns an error, org.alljoyn.Error.FeatureNotAvailable.</w:t>
      </w:r>
    </w:p>
    <w:p w:rsidR="00B04A9D" w:rsidRDefault="00B04A9D" w:rsidP="00D562AD">
      <w:pPr>
        <w:pStyle w:val="bulletlv2"/>
      </w:pPr>
      <w:r>
        <w:t>If FactoryReset() returned an error, the test device calls ResetConfigurations() for DeviceName and DefaultLanguage on the Config bus object.</w:t>
      </w:r>
    </w:p>
    <w:p w:rsidR="00B04A9D" w:rsidRDefault="00B04A9D" w:rsidP="00D562AD">
      <w:pPr>
        <w:pStyle w:val="bulletlv2"/>
      </w:pPr>
      <w:r>
        <w:t>If FactoryReset() did not return an error, the test device loses its session with the DUT and sees the DUT's Soft AP.</w:t>
      </w:r>
    </w:p>
    <w:p w:rsidR="00FF2809" w:rsidRDefault="00FF2809" w:rsidP="00FF2809">
      <w:pPr>
        <w:pStyle w:val="bulletlv1"/>
        <w:numPr>
          <w:ilvl w:val="0"/>
          <w:numId w:val="2"/>
        </w:numPr>
      </w:pPr>
      <w:r>
        <w:t>The test device connects to the Soft AP (retrying if necessary) and receives an About announcement from the application on the DUT (matching the expected deviceId and appId) with a DeviceName set to the default value.</w:t>
      </w:r>
    </w:p>
    <w:p w:rsidR="00FF2809" w:rsidRDefault="00FF2809" w:rsidP="00FF2809">
      <w:pPr>
        <w:pStyle w:val="bulletlv1"/>
        <w:numPr>
          <w:ilvl w:val="0"/>
          <w:numId w:val="2"/>
        </w:numPr>
      </w:pPr>
      <w:r>
        <w:t>Subsequent calls to GetConfigurations() and GetAboutData() return the same default DeviceName value.</w:t>
      </w:r>
    </w:p>
    <w:p w:rsidR="00B04A9D" w:rsidRDefault="00B04A9D" w:rsidP="00B04A9D">
      <w:pPr>
        <w:pStyle w:val="bulletlv1"/>
        <w:numPr>
          <w:ilvl w:val="0"/>
          <w:numId w:val="2"/>
        </w:numPr>
      </w:pPr>
      <w:r>
        <w:t>The State property on the Onboarding bus object is 0 (Personal AP Not Configured).</w:t>
      </w:r>
    </w:p>
    <w:p w:rsidR="00B04A9D" w:rsidRDefault="00B04A9D" w:rsidP="00721339">
      <w:pPr>
        <w:pStyle w:val="Heading2"/>
      </w:pPr>
      <w:bookmarkStart w:id="50" w:name="_Toc371568714"/>
      <w:bookmarkStart w:id="51" w:name="_Toc377729480"/>
      <w:r>
        <w:t>Onboarding-v1-12: Factory reset</w:t>
      </w:r>
      <w:bookmarkEnd w:id="50"/>
      <w:r>
        <w:t xml:space="preserve"> resets passcode</w:t>
      </w:r>
      <w:bookmarkEnd w:id="51"/>
    </w:p>
    <w:p w:rsidR="00B04A9D" w:rsidRDefault="00B04A9D" w:rsidP="00B04A9D">
      <w:pPr>
        <w:pStyle w:val="subhead"/>
      </w:pPr>
      <w:r>
        <w:t>Objective</w:t>
      </w:r>
    </w:p>
    <w:p w:rsidR="00B04A9D" w:rsidRPr="00673976" w:rsidRDefault="00B04A9D" w:rsidP="00B04A9D">
      <w:pPr>
        <w:pStyle w:val="body"/>
        <w:rPr>
          <w:b/>
        </w:rPr>
      </w:pPr>
      <w:r>
        <w:t xml:space="preserve">Verify that when the test device calls the FactoryReset() method on the DUT’s Config bus object (assuming the Config </w:t>
      </w:r>
      <w:r w:rsidR="00FF2809">
        <w:t>interface</w:t>
      </w:r>
      <w:r>
        <w:t xml:space="preserve"> is supported), the passcode of the DUT is reset to the default passcode.</w:t>
      </w:r>
    </w:p>
    <w:p w:rsidR="00B04A9D" w:rsidRDefault="00B04A9D" w:rsidP="00B04A9D">
      <w:pPr>
        <w:pStyle w:val="subhead"/>
      </w:pPr>
      <w:r>
        <w:t xml:space="preserve">Procedure </w:t>
      </w:r>
    </w:p>
    <w:p w:rsidR="00B04A9D" w:rsidRDefault="00B04A9D" w:rsidP="00B04A9D">
      <w:pPr>
        <w:pStyle w:val="numbrdlist"/>
        <w:numPr>
          <w:ilvl w:val="0"/>
          <w:numId w:val="35"/>
        </w:numPr>
      </w:pPr>
      <w:r>
        <w:t>The test device scans for Wi-Fi networks looking for the Soft AP of the DUT and listens for About announcements on the personal AP network.</w:t>
      </w:r>
    </w:p>
    <w:p w:rsidR="00B04A9D" w:rsidRDefault="00B04A9D" w:rsidP="00B04A9D">
      <w:pPr>
        <w:pStyle w:val="numbrdlist"/>
      </w:pPr>
      <w:r>
        <w:t>If the DUT is found on the personal AP network</w:t>
      </w:r>
      <w:r w:rsidR="0056382B">
        <w:t>,</w:t>
      </w:r>
      <w:r>
        <w:t xml:space="preserve"> it is offboarded and the test device continues looking for the Soft AP.</w:t>
      </w:r>
    </w:p>
    <w:p w:rsidR="00B04A9D" w:rsidRDefault="00B04A9D" w:rsidP="00B04A9D">
      <w:pPr>
        <w:pStyle w:val="numbrdlist"/>
      </w:pPr>
      <w:r>
        <w:lastRenderedPageBreak/>
        <w:t>After seeing the Soft AP, the test device attempts to connect to the Soft AP (retrying if necessary).</w:t>
      </w:r>
    </w:p>
    <w:p w:rsidR="00B04A9D" w:rsidRDefault="00B04A9D" w:rsidP="00B04A9D">
      <w:pPr>
        <w:pStyle w:val="numbrdlist"/>
      </w:pPr>
      <w:r>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The test device registers an AuthListener that provides the default passcode (“000000”) when authentication is requested.</w:t>
      </w:r>
    </w:p>
    <w:p w:rsidR="00B04A9D" w:rsidRDefault="00FF2809" w:rsidP="00B04A9D">
      <w:pPr>
        <w:pStyle w:val="numbrdlist"/>
      </w:pPr>
      <w:r>
        <w:t>The test device calls the SetPasscode() method on the Config bus object with the daemonRealm parameter set to a zero length string and the newPasscode parameter set to "111111".</w:t>
      </w:r>
    </w:p>
    <w:p w:rsidR="00B04A9D" w:rsidRDefault="00B04A9D" w:rsidP="00B04A9D">
      <w:pPr>
        <w:pStyle w:val="numbrdlist"/>
      </w:pPr>
      <w:r>
        <w:t>The test device leaves the session with the DUT and clears its keystore.</w:t>
      </w:r>
    </w:p>
    <w:p w:rsidR="00B04A9D" w:rsidRDefault="00B04A9D" w:rsidP="00B04A9D">
      <w:pPr>
        <w:pStyle w:val="numbrdlist"/>
      </w:pPr>
      <w:r>
        <w:t>The test device joins a session with the application at the port specified in the About announcement.</w:t>
      </w:r>
    </w:p>
    <w:p w:rsidR="00B04A9D" w:rsidRDefault="00B04A9D" w:rsidP="00B04A9D">
      <w:pPr>
        <w:pStyle w:val="numbrdlist"/>
      </w:pPr>
      <w:r>
        <w:t>The test device registers an AuthListener that provides the default passcode (“111111”) when authentication is requested.</w:t>
      </w:r>
    </w:p>
    <w:p w:rsidR="00B04A9D" w:rsidRDefault="00B04A9D" w:rsidP="00B04A9D">
      <w:pPr>
        <w:pStyle w:val="numbrdlist"/>
      </w:pPr>
      <w:r>
        <w:t>The test device attempts to retrieve the Version property from the Onboarding bus object.</w:t>
      </w:r>
    </w:p>
    <w:p w:rsidR="00B04A9D" w:rsidRDefault="00B04A9D" w:rsidP="00B04A9D">
      <w:pPr>
        <w:pStyle w:val="numbrdlist"/>
      </w:pPr>
      <w:r>
        <w:t>The test device calls the FactoryReset() method on the Config bus object.</w:t>
      </w:r>
    </w:p>
    <w:p w:rsidR="00C26D6C" w:rsidRDefault="00B04A9D" w:rsidP="00B04A9D">
      <w:pPr>
        <w:pStyle w:val="numbrdlist"/>
      </w:pPr>
      <w:r>
        <w:t xml:space="preserve">If the FactoryReset() method call returns an error, the test device </w:t>
      </w:r>
      <w:r w:rsidR="00C26D6C">
        <w:t>performs the following actions:</w:t>
      </w:r>
    </w:p>
    <w:p w:rsidR="00C26D6C" w:rsidRDefault="00C26D6C" w:rsidP="00C26D6C">
      <w:pPr>
        <w:pStyle w:val="numbrdlist0"/>
        <w:numPr>
          <w:ilvl w:val="0"/>
          <w:numId w:val="36"/>
        </w:numPr>
      </w:pPr>
      <w:r>
        <w:t xml:space="preserve">It </w:t>
      </w:r>
      <w:r w:rsidR="00B04A9D">
        <w:t>adds a note that the FactoryReset() method is not supported</w:t>
      </w:r>
      <w:r>
        <w:t>.</w:t>
      </w:r>
    </w:p>
    <w:p w:rsidR="00C26D6C" w:rsidRDefault="00FF2809" w:rsidP="00C26D6C">
      <w:pPr>
        <w:pStyle w:val="numbrdlist0"/>
      </w:pPr>
      <w:r>
        <w:t>It calls the SetPasscode() method on the Config bus object with the daemonRealm parameter set to a zero length string and the newPasscode parameter set to the default passcode value (“000000”).</w:t>
      </w:r>
    </w:p>
    <w:p w:rsidR="00B04A9D" w:rsidRDefault="00C26D6C" w:rsidP="00C26D6C">
      <w:pPr>
        <w:pStyle w:val="numbrdlist0"/>
      </w:pPr>
      <w:r>
        <w:t>It l</w:t>
      </w:r>
      <w:r w:rsidR="00B04A9D">
        <w:t>eaves the session</w:t>
      </w:r>
      <w:r>
        <w:t xml:space="preserve"> and the </w:t>
      </w:r>
      <w:r w:rsidR="00B04A9D">
        <w:t>test case exits.</w:t>
      </w:r>
    </w:p>
    <w:p w:rsidR="00B04A9D" w:rsidRDefault="00B04A9D" w:rsidP="00B04A9D">
      <w:pPr>
        <w:pStyle w:val="numbrdlist"/>
      </w:pPr>
      <w:r>
        <w:t>If the FactoryReset() method call did not return an error, the test device scans for Wi-Fi networks looking for the Soft AP of the DUT.</w:t>
      </w:r>
    </w:p>
    <w:p w:rsidR="00B04A9D" w:rsidRDefault="00B04A9D" w:rsidP="00B04A9D">
      <w:pPr>
        <w:pStyle w:val="numbrdlist"/>
      </w:pPr>
      <w:r>
        <w:tab/>
        <w:t>After seeing the Soft AP, the test device attempts to connect to the Soft AP (retrying if necessary).</w:t>
      </w:r>
    </w:p>
    <w:p w:rsidR="00B04A9D" w:rsidRDefault="00B04A9D" w:rsidP="00B04A9D">
      <w:pPr>
        <w:pStyle w:val="numbrdlist"/>
      </w:pPr>
      <w:r>
        <w:tab/>
        <w:t>After connecting, the test device waits to receive an About announcement from the application on the DUT.</w:t>
      </w:r>
    </w:p>
    <w:p w:rsidR="00B04A9D" w:rsidRDefault="00B04A9D" w:rsidP="00B04A9D">
      <w:pPr>
        <w:pStyle w:val="numbrdlist"/>
      </w:pPr>
      <w:r>
        <w:t>After receiving an About announcement, the test device joins a session with the application at the port specified in the About announcement.</w:t>
      </w:r>
    </w:p>
    <w:p w:rsidR="00B04A9D" w:rsidRDefault="00B04A9D" w:rsidP="00B04A9D">
      <w:pPr>
        <w:pStyle w:val="numbrdlist"/>
      </w:pPr>
      <w:r>
        <w:t>The test device registers an AuthListener that provides the default passcode (“000000”) when authentication is requested.</w:t>
      </w:r>
    </w:p>
    <w:p w:rsidR="00B04A9D" w:rsidRDefault="00B04A9D" w:rsidP="00B04A9D">
      <w:pPr>
        <w:pStyle w:val="numbrdlist"/>
      </w:pPr>
      <w:r>
        <w:t>The test device attempts to retrieve the Version property from the Onboarding bus object.</w:t>
      </w:r>
    </w:p>
    <w:p w:rsidR="00B04A9D" w:rsidRDefault="00B04A9D" w:rsidP="00B04A9D">
      <w:pPr>
        <w:pStyle w:val="numbrdlist"/>
      </w:pPr>
      <w:r>
        <w:t>The test device leaves the session.</w:t>
      </w:r>
    </w:p>
    <w:p w:rsidR="00B04A9D" w:rsidRDefault="00B04A9D" w:rsidP="00B04A9D">
      <w:pPr>
        <w:pStyle w:val="subhead"/>
      </w:pPr>
      <w:r>
        <w:lastRenderedPageBreak/>
        <w:t>Expected results</w:t>
      </w:r>
    </w:p>
    <w:p w:rsidR="00B04A9D" w:rsidRDefault="00B04A9D" w:rsidP="00B04A9D">
      <w:pPr>
        <w:pStyle w:val="bulletlv1"/>
        <w:numPr>
          <w:ilvl w:val="0"/>
          <w:numId w:val="2"/>
        </w:numPr>
      </w:pPr>
      <w:r>
        <w:t>The test device sees the Soft AP of the DUT when it is in the offboarded state.</w:t>
      </w:r>
    </w:p>
    <w:p w:rsidR="00B04A9D" w:rsidRDefault="00B04A9D" w:rsidP="00B04A9D">
      <w:pPr>
        <w:pStyle w:val="bulletlv1"/>
        <w:numPr>
          <w:ilvl w:val="0"/>
          <w:numId w:val="2"/>
        </w:numPr>
      </w:pPr>
      <w:r>
        <w:t>The test device connects to the Soft AP and receive an About announcement from the application on the DUT (matching the expected deviceId and appId).</w:t>
      </w:r>
    </w:p>
    <w:p w:rsidR="00B04A9D" w:rsidRDefault="00B04A9D" w:rsidP="00B04A9D">
      <w:pPr>
        <w:pStyle w:val="bulletlv1"/>
        <w:numPr>
          <w:ilvl w:val="0"/>
          <w:numId w:val="2"/>
        </w:numPr>
      </w:pPr>
      <w:r>
        <w:t>The test device joins a session with the application at the port specified in the About announcement when the test device is connect to the Soft AP.</w:t>
      </w:r>
    </w:p>
    <w:p w:rsidR="00B04A9D" w:rsidRDefault="00B04A9D" w:rsidP="00B04A9D">
      <w:pPr>
        <w:pStyle w:val="bulletlv1"/>
        <w:numPr>
          <w:ilvl w:val="0"/>
          <w:numId w:val="2"/>
        </w:numPr>
      </w:pPr>
      <w:r>
        <w:t>The test device calls the SetPasscode() method on the DUT's Config bus object.</w:t>
      </w:r>
    </w:p>
    <w:p w:rsidR="00B04A9D" w:rsidRDefault="00B04A9D" w:rsidP="00B04A9D">
      <w:pPr>
        <w:pStyle w:val="bulletlv1"/>
        <w:numPr>
          <w:ilvl w:val="0"/>
          <w:numId w:val="2"/>
        </w:numPr>
      </w:pPr>
      <w:r>
        <w:t>After calling the SetPasscode() method on the DUT's Config bus object:</w:t>
      </w:r>
    </w:p>
    <w:p w:rsidR="00B04A9D" w:rsidRDefault="00B04A9D" w:rsidP="00D562AD">
      <w:pPr>
        <w:pStyle w:val="bulletlv2"/>
      </w:pPr>
      <w:r>
        <w:t>The test device leaves the session and joins a new session with the DUT.</w:t>
      </w:r>
    </w:p>
    <w:p w:rsidR="00B04A9D" w:rsidRDefault="00B04A9D" w:rsidP="00D562AD">
      <w:pPr>
        <w:pStyle w:val="bulletlv2"/>
      </w:pPr>
      <w:r>
        <w:t>The test device retrieves the Version property from the Onboarding bus object after providing the new passcode value.</w:t>
      </w:r>
    </w:p>
    <w:p w:rsidR="00B04A9D" w:rsidRDefault="00B04A9D" w:rsidP="00B04A9D">
      <w:pPr>
        <w:pStyle w:val="bulletlv1"/>
        <w:numPr>
          <w:ilvl w:val="0"/>
          <w:numId w:val="2"/>
        </w:numPr>
      </w:pPr>
      <w:r>
        <w:t>The test device calls the FactoryReset() method on the Config bus object and it either returns successfully or returns an error, org.alljoyn.Error.FeatureNotAvailable.</w:t>
      </w:r>
    </w:p>
    <w:p w:rsidR="00B04A9D" w:rsidRDefault="00FF2809" w:rsidP="00D562AD">
      <w:pPr>
        <w:pStyle w:val="bulletlv2"/>
      </w:pPr>
      <w:r>
        <w:t>If FactoryReset() returned an error, the test device calls the SetPasscode() method on the DUT's Config interface to change the passcode back to the default passcode (“000000”).</w:t>
      </w:r>
    </w:p>
    <w:p w:rsidR="00B04A9D" w:rsidRDefault="00B04A9D" w:rsidP="00D562AD">
      <w:pPr>
        <w:pStyle w:val="bulletlv2"/>
      </w:pPr>
      <w:r>
        <w:t>If FactoryReset() did not return an error, the test device loses its session with the DUT and sees the DUT's Soft AP.</w:t>
      </w:r>
    </w:p>
    <w:p w:rsidR="00B04A9D" w:rsidRDefault="00B04A9D" w:rsidP="00B04A9D">
      <w:pPr>
        <w:pStyle w:val="bulletlv1"/>
        <w:numPr>
          <w:ilvl w:val="0"/>
          <w:numId w:val="2"/>
        </w:numPr>
      </w:pPr>
      <w:r>
        <w:t>The test device connects to the Soft AP (retrying if necessary) and receives an About announcement from the application on the DUT (matching the expected deviceId and appId).</w:t>
      </w:r>
    </w:p>
    <w:p w:rsidR="00B04A9D" w:rsidRDefault="00B04A9D" w:rsidP="00B04A9D">
      <w:pPr>
        <w:pStyle w:val="bulletlv1"/>
        <w:numPr>
          <w:ilvl w:val="0"/>
          <w:numId w:val="2"/>
        </w:numPr>
      </w:pPr>
      <w:r>
        <w:t>After receiving an About announcement, the test device joins a session with the application at the port specified in the About announcement.</w:t>
      </w:r>
    </w:p>
    <w:p w:rsidR="00B04A9D" w:rsidRDefault="00FF2809" w:rsidP="00B04A9D">
      <w:pPr>
        <w:pStyle w:val="bulletlv1"/>
        <w:numPr>
          <w:ilvl w:val="0"/>
          <w:numId w:val="2"/>
        </w:numPr>
      </w:pPr>
      <w:r>
        <w:t>The test device calls the SetPasscode() method on the Config bus object to change the passcode back to the default passcode (“000000”).</w:t>
      </w:r>
    </w:p>
    <w:p w:rsidR="00B04A9D" w:rsidRDefault="00B04A9D" w:rsidP="00B04A9D">
      <w:pPr>
        <w:pStyle w:val="body"/>
      </w:pPr>
    </w:p>
    <w:p w:rsidR="00FF0B8F" w:rsidRDefault="00FF0B8F" w:rsidP="00B04A9D">
      <w:pPr>
        <w:pStyle w:val="body"/>
      </w:pPr>
    </w:p>
    <w:sectPr w:rsidR="00FF0B8F"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ECC" w:rsidRDefault="00B05ECC">
      <w:r>
        <w:separator/>
      </w:r>
    </w:p>
    <w:p w:rsidR="00B05ECC" w:rsidRDefault="00B05ECC"/>
    <w:p w:rsidR="00B05ECC" w:rsidRDefault="00B05ECC"/>
  </w:endnote>
  <w:endnote w:type="continuationSeparator" w:id="0">
    <w:p w:rsidR="00B05ECC" w:rsidRDefault="00B05ECC">
      <w:r>
        <w:continuationSeparator/>
      </w:r>
    </w:p>
    <w:p w:rsidR="00B05ECC" w:rsidRDefault="00B05ECC"/>
    <w:p w:rsidR="00B05ECC" w:rsidRDefault="00B05E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Default="00B05ECC" w:rsidP="00C31F4D">
    <w:pPr>
      <w:pStyle w:val="Footer"/>
    </w:pPr>
  </w:p>
  <w:p w:rsidR="00B05ECC" w:rsidRDefault="00B05EC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Default="00B05ECC"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p w:rsidR="00B05ECC" w:rsidRPr="00CF535A" w:rsidRDefault="00B05ECC" w:rsidP="00C31F4D">
    <w:pPr>
      <w:pStyle w:val="Footer"/>
    </w:pPr>
    <w:r w:rsidRPr="00D06CAE">
      <w:t xml:space="preserve">This document is licensed under a Creative Commons Attribution-ShareAlike 3.0 Unported License; provided, that (i) any source code incorporated in this document is licensed under the Apache License version 2.0 </w:t>
    </w:r>
    <w:r w:rsidRPr="002E18C9">
      <w:rPr>
        <w:rFonts w:ascii="Arial Bold" w:hAnsi="Arial Bold"/>
        <w:b/>
        <w:caps/>
      </w:rPr>
      <w:t>and</w:t>
    </w:r>
    <w:r w:rsidRPr="002E18C9">
      <w:rPr>
        <w:b/>
      </w:rPr>
      <w:t xml:space="preserve"> (ii) </w:t>
    </w:r>
    <w:r w:rsidRPr="002E18C9">
      <w:rPr>
        <w:rFonts w:ascii="Arial Bold" w:hAnsi="Arial Bold"/>
        <w:b/>
        <w:caps/>
      </w:rPr>
      <w:t>this document and all information contained herein are provided on an “as-is” basis without warranty of any kind.</w:t>
    </w:r>
    <w:r>
      <w:rPr>
        <w:rFonts w:ascii="Arial Bold" w:hAnsi="Arial Bold"/>
        <w:b/>
        <w:caps/>
      </w:rPr>
      <w:br/>
    </w:r>
    <w:hyperlink r:id="rId1" w:history="1">
      <w:r w:rsidRPr="002E18C9">
        <w:rPr>
          <w:rStyle w:val="Hyperlink"/>
          <w:szCs w:val="14"/>
        </w:rPr>
        <w:t>Creative Commons Attribution-ShareAlike 3.0 Unported License</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Pr="004C1EE2" w:rsidRDefault="00B05ECC" w:rsidP="004C1EE2">
    <w:pPr>
      <w:pStyle w:val="titlepg-diststmt"/>
      <w:rPr>
        <w:rFonts w:ascii="Arial" w:hAnsi="Arial" w:cs="Arial"/>
        <w:sz w:val="18"/>
        <w:szCs w:val="18"/>
      </w:rPr>
    </w:pPr>
    <w:r w:rsidRPr="004C1EE2">
      <w:rPr>
        <w:rFonts w:ascii="Arial" w:hAnsi="Arial" w:cs="Arial"/>
        <w:sz w:val="18"/>
        <w:szCs w:val="18"/>
      </w:rPr>
      <w:t>This work is licensed under a Creative Commons Attribution 4.0 International License.</w:t>
    </w:r>
  </w:p>
  <w:p w:rsidR="00B05ECC" w:rsidRPr="004C1EE2" w:rsidRDefault="00B05ECC" w:rsidP="004C1EE2">
    <w:pPr>
      <w:pStyle w:val="titlepg-diststmt"/>
      <w:rPr>
        <w:rFonts w:ascii="Arial" w:hAnsi="Arial" w:cs="Arial"/>
        <w:sz w:val="18"/>
        <w:szCs w:val="18"/>
      </w:rPr>
    </w:pPr>
  </w:p>
  <w:p w:rsidR="00B05ECC" w:rsidRPr="004C1EE2" w:rsidRDefault="00A11721" w:rsidP="004C1EE2">
    <w:pPr>
      <w:pStyle w:val="titlepg-diststmt"/>
      <w:rPr>
        <w:rFonts w:ascii="Arial" w:hAnsi="Arial" w:cs="Arial"/>
        <w:i/>
        <w:sz w:val="18"/>
        <w:szCs w:val="18"/>
      </w:rPr>
    </w:pPr>
    <w:hyperlink r:id="rId1" w:history="1">
      <w:r w:rsidR="00B05ECC" w:rsidRPr="004C1EE2">
        <w:rPr>
          <w:rStyle w:val="Hyperlink"/>
          <w:rFonts w:ascii="Arial" w:hAnsi="Arial" w:cs="Arial"/>
          <w:i/>
          <w:sz w:val="18"/>
          <w:szCs w:val="18"/>
        </w:rPr>
        <w:t>http://creativecommons.org/licenses/by/4.0/</w:t>
      </w:r>
    </w:hyperlink>
  </w:p>
  <w:p w:rsidR="00B05ECC" w:rsidRPr="004C1EE2" w:rsidRDefault="00B05ECC" w:rsidP="004C1EE2">
    <w:pPr>
      <w:pStyle w:val="titlepg-diststmt"/>
      <w:rPr>
        <w:rFonts w:ascii="Arial" w:hAnsi="Arial" w:cs="Arial"/>
        <w:sz w:val="18"/>
        <w:szCs w:val="18"/>
      </w:rPr>
    </w:pPr>
  </w:p>
  <w:p w:rsidR="00B05ECC" w:rsidRPr="004C1EE2" w:rsidRDefault="00B05ECC" w:rsidP="00C91C2D">
    <w:pPr>
      <w:pStyle w:val="titlepg-diststmt"/>
      <w:rPr>
        <w:rFonts w:ascii="Arial" w:hAnsi="Arial" w:cs="Arial"/>
        <w:sz w:val="18"/>
        <w:szCs w:val="18"/>
      </w:rPr>
    </w:pPr>
    <w:r w:rsidRPr="004C1EE2">
      <w:rPr>
        <w:rFonts w:ascii="Arial" w:hAnsi="Arial" w:cs="Arial"/>
        <w:sz w:val="18"/>
        <w:szCs w:val="18"/>
      </w:rPr>
      <w:t xml:space="preserve">AllJoyn is a trademark of Qualcomm Innovation Center, Inc. AllJoyn is used here with permission to identify unmodified materials originating in the AllJoyn </w:t>
    </w:r>
    <w:r w:rsidR="00A11721">
      <w:rPr>
        <w:rFonts w:ascii="Arial" w:hAnsi="Arial" w:cs="Arial"/>
        <w:sz w:val="18"/>
        <w:szCs w:val="18"/>
      </w:rPr>
      <w:t xml:space="preserve">open source </w:t>
    </w:r>
    <w:r w:rsidRPr="004C1EE2">
      <w:rPr>
        <w:rFonts w:ascii="Arial" w:hAnsi="Arial" w:cs="Arial"/>
        <w:sz w:val="18"/>
        <w:szCs w:val="18"/>
      </w:rPr>
      <w:t>project.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Pr="007C2CBB" w:rsidRDefault="00A11721"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B05ECC">
          <w:t xml:space="preserve">     </w:t>
        </w:r>
      </w:sdtContent>
    </w:sdt>
    <w:r w:rsidR="00B05ECC">
      <w:tab/>
    </w:r>
    <w:r w:rsidR="00B05ECC">
      <w:fldChar w:fldCharType="begin"/>
    </w:r>
    <w:r w:rsidR="00B05ECC">
      <w:instrText xml:space="preserve"> PAGE </w:instrText>
    </w:r>
    <w:r w:rsidR="00B05ECC">
      <w:fldChar w:fldCharType="separate"/>
    </w:r>
    <w:r>
      <w:rPr>
        <w:noProof/>
      </w:rPr>
      <w:t>23</w:t>
    </w:r>
    <w:r w:rsidR="00B05ECC">
      <w:rPr>
        <w:noProof/>
      </w:rPr>
      <w:fldChar w:fldCharType="end"/>
    </w:r>
    <w:r w:rsidR="00B05ECC">
      <w:tab/>
    </w:r>
    <w:r w:rsidR="00B05ECC">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Pr="009A6A08" w:rsidRDefault="00B05ECC"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A11721">
      <w:rPr>
        <w:noProof/>
        <w:szCs w:val="14"/>
      </w:rPr>
      <w:t>ii</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ECC" w:rsidRDefault="00B05ECC">
      <w:r>
        <w:separator/>
      </w:r>
    </w:p>
    <w:p w:rsidR="00B05ECC" w:rsidRDefault="00B05ECC"/>
    <w:p w:rsidR="00B05ECC" w:rsidRDefault="00B05ECC"/>
  </w:footnote>
  <w:footnote w:type="continuationSeparator" w:id="0">
    <w:p w:rsidR="00B05ECC" w:rsidRDefault="00B05ECC">
      <w:r>
        <w:continuationSeparator/>
      </w:r>
    </w:p>
    <w:p w:rsidR="00B05ECC" w:rsidRDefault="00B05ECC"/>
    <w:p w:rsidR="00B05ECC" w:rsidRDefault="00B05E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Default="00B05ECC" w:rsidP="006F59BD"/>
  <w:p w:rsidR="00B05ECC" w:rsidRDefault="00B05EC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Pr="00C2377F" w:rsidRDefault="001633E5" w:rsidP="00C76273">
    <w:pPr>
      <w:pStyle w:val="Header"/>
    </w:pPr>
    <w:fldSimple w:instr=" STYLEREF  DocTitle  \* MERGEFORMAT ">
      <w:r w:rsidR="00B05ECC">
        <w:rPr>
          <w:noProof/>
        </w:rPr>
        <w:t>AllJoyn™ About Feature Usage Guide</w:t>
      </w:r>
    </w:fldSimple>
    <w:r w:rsidR="00B05ECC">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Pr="0041767B" w:rsidRDefault="00A11721"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22882"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Pr="00C2377F" w:rsidRDefault="00A11721"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1633E5">
          <w:t>AllJoyn™ Onboarding Service Framework 1.0 Test Case Specifications</w:t>
        </w:r>
      </w:sdtContent>
    </w:sdt>
    <w:r w:rsidR="00B05ECC">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Pr="00EF56CF" w:rsidRDefault="00B05ECC"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Pr="00C2377F" w:rsidRDefault="00A11721"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1633E5">
          <w:t>AllJoyn™ Onboarding Service Framework 1.0 Test Case Specifications</w:t>
        </w:r>
      </w:sdtContent>
    </w:sdt>
    <w:r w:rsidR="00B05ECC">
      <w:tab/>
    </w:r>
    <w:fldSimple w:instr=" STYLEREF &quot;Heading 1&quot; \* MERGEFORMAT ">
      <w:r>
        <w:rPr>
          <w:noProof/>
        </w:rPr>
        <w:t>Onboarding service framework test cases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CC" w:rsidRPr="00C2377F" w:rsidRDefault="00B05ECC"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DA08E1B8"/>
    <w:lvl w:ilvl="0">
      <w:start w:val="1"/>
      <w:numFmt w:val="decimal"/>
      <w:pStyle w:val="numbrdlist"/>
      <w:lvlText w:val="%1."/>
      <w:lvlJc w:val="right"/>
      <w:pPr>
        <w:tabs>
          <w:tab w:val="num" w:pos="1080"/>
        </w:tabs>
        <w:ind w:left="1080" w:hanging="17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3">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5">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6">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8">
    <w:nsid w:val="65A124E4"/>
    <w:multiLevelType w:val="multilevel"/>
    <w:tmpl w:val="0FCA1F1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9">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1">
    <w:nsid w:val="7E961907"/>
    <w:multiLevelType w:val="hybridMultilevel"/>
    <w:tmpl w:val="C1B489C4"/>
    <w:lvl w:ilvl="0" w:tplc="C262DF72">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8"/>
  </w:num>
  <w:num w:numId="2">
    <w:abstractNumId w:val="13"/>
  </w:num>
  <w:num w:numId="3">
    <w:abstractNumId w:val="13"/>
  </w:num>
  <w:num w:numId="4">
    <w:abstractNumId w:val="20"/>
  </w:num>
  <w:num w:numId="5">
    <w:abstractNumId w:val="10"/>
  </w:num>
  <w:num w:numId="6">
    <w:abstractNumId w:val="18"/>
  </w:num>
  <w:num w:numId="7">
    <w:abstractNumId w:val="19"/>
  </w:num>
  <w:num w:numId="8">
    <w:abstractNumId w:val="9"/>
  </w:num>
  <w:num w:numId="9">
    <w:abstractNumId w:val="6"/>
  </w:num>
  <w:num w:numId="10">
    <w:abstractNumId w:val="11"/>
    <w:lvlOverride w:ilvl="0">
      <w:startOverride w:val="1"/>
    </w:lvlOverride>
  </w:num>
  <w:num w:numId="11">
    <w:abstractNumId w:val="12"/>
  </w:num>
  <w:num w:numId="12">
    <w:abstractNumId w:val="14"/>
  </w:num>
  <w:num w:numId="13">
    <w:abstractNumId w:val="21"/>
  </w:num>
  <w:num w:numId="14">
    <w:abstractNumId w:val="16"/>
  </w:num>
  <w:num w:numId="15">
    <w:abstractNumId w:val="15"/>
  </w:num>
  <w:num w:numId="16">
    <w:abstractNumId w:val="17"/>
  </w:num>
  <w:num w:numId="17">
    <w:abstractNumId w:val="7"/>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2"/>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122883">
      <o:colormru v:ext="edit" colors="#418cbf,#6799c8"/>
    </o:shapedefaults>
    <o:shapelayout v:ext="edit">
      <o:idmap v:ext="edit" data="120"/>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4B04"/>
    <w:rsid w:val="00055669"/>
    <w:rsid w:val="00055F92"/>
    <w:rsid w:val="00060E21"/>
    <w:rsid w:val="0006142B"/>
    <w:rsid w:val="000623DB"/>
    <w:rsid w:val="000652E6"/>
    <w:rsid w:val="00065D62"/>
    <w:rsid w:val="00066426"/>
    <w:rsid w:val="000676E3"/>
    <w:rsid w:val="00071179"/>
    <w:rsid w:val="00072469"/>
    <w:rsid w:val="00073098"/>
    <w:rsid w:val="00074570"/>
    <w:rsid w:val="000761AF"/>
    <w:rsid w:val="00077BCC"/>
    <w:rsid w:val="000814E6"/>
    <w:rsid w:val="0008225F"/>
    <w:rsid w:val="00082C9B"/>
    <w:rsid w:val="00084ED9"/>
    <w:rsid w:val="000872CF"/>
    <w:rsid w:val="0009004A"/>
    <w:rsid w:val="0009109A"/>
    <w:rsid w:val="000916E4"/>
    <w:rsid w:val="000933B0"/>
    <w:rsid w:val="000934D3"/>
    <w:rsid w:val="00095621"/>
    <w:rsid w:val="00095FEA"/>
    <w:rsid w:val="000973BF"/>
    <w:rsid w:val="000974E7"/>
    <w:rsid w:val="000A05CC"/>
    <w:rsid w:val="000B1A48"/>
    <w:rsid w:val="000B1CDC"/>
    <w:rsid w:val="000B352D"/>
    <w:rsid w:val="000B3B9D"/>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BE1"/>
    <w:rsid w:val="00104C13"/>
    <w:rsid w:val="001052C3"/>
    <w:rsid w:val="001072C4"/>
    <w:rsid w:val="001076C2"/>
    <w:rsid w:val="00107A80"/>
    <w:rsid w:val="00110D1E"/>
    <w:rsid w:val="00110E93"/>
    <w:rsid w:val="0011784C"/>
    <w:rsid w:val="00120257"/>
    <w:rsid w:val="001222CA"/>
    <w:rsid w:val="00122B8D"/>
    <w:rsid w:val="00122BA3"/>
    <w:rsid w:val="00123465"/>
    <w:rsid w:val="00124346"/>
    <w:rsid w:val="00124453"/>
    <w:rsid w:val="001260EA"/>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633E5"/>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B0670"/>
    <w:rsid w:val="001B087B"/>
    <w:rsid w:val="001B2E46"/>
    <w:rsid w:val="001B2E61"/>
    <w:rsid w:val="001B3C91"/>
    <w:rsid w:val="001B4DBD"/>
    <w:rsid w:val="001B5B82"/>
    <w:rsid w:val="001B5C5A"/>
    <w:rsid w:val="001C0909"/>
    <w:rsid w:val="001C14FD"/>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2165"/>
    <w:rsid w:val="00203532"/>
    <w:rsid w:val="002035DA"/>
    <w:rsid w:val="00203CBD"/>
    <w:rsid w:val="002055D0"/>
    <w:rsid w:val="002125FA"/>
    <w:rsid w:val="00212F97"/>
    <w:rsid w:val="0021443B"/>
    <w:rsid w:val="002152BA"/>
    <w:rsid w:val="002156A5"/>
    <w:rsid w:val="00217741"/>
    <w:rsid w:val="002178A5"/>
    <w:rsid w:val="002212CC"/>
    <w:rsid w:val="00222390"/>
    <w:rsid w:val="0022437E"/>
    <w:rsid w:val="0023192C"/>
    <w:rsid w:val="00234C72"/>
    <w:rsid w:val="00235861"/>
    <w:rsid w:val="002406B6"/>
    <w:rsid w:val="00241FA9"/>
    <w:rsid w:val="00242308"/>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5408"/>
    <w:rsid w:val="002E02AC"/>
    <w:rsid w:val="002E0BFA"/>
    <w:rsid w:val="002E1181"/>
    <w:rsid w:val="002E1C37"/>
    <w:rsid w:val="002E26AC"/>
    <w:rsid w:val="002E41A6"/>
    <w:rsid w:val="002E531D"/>
    <w:rsid w:val="002F0351"/>
    <w:rsid w:val="002F0463"/>
    <w:rsid w:val="002F0DAD"/>
    <w:rsid w:val="002F1A21"/>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57A6"/>
    <w:rsid w:val="00335BBA"/>
    <w:rsid w:val="003370F0"/>
    <w:rsid w:val="0034023C"/>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C1EE2"/>
    <w:rsid w:val="004C5189"/>
    <w:rsid w:val="004C559B"/>
    <w:rsid w:val="004C57E1"/>
    <w:rsid w:val="004C5BE9"/>
    <w:rsid w:val="004D1D6D"/>
    <w:rsid w:val="004D22C7"/>
    <w:rsid w:val="004D5245"/>
    <w:rsid w:val="004D5601"/>
    <w:rsid w:val="004D6476"/>
    <w:rsid w:val="004D7F53"/>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382B"/>
    <w:rsid w:val="00564AB3"/>
    <w:rsid w:val="00564AC2"/>
    <w:rsid w:val="00566BD8"/>
    <w:rsid w:val="00571605"/>
    <w:rsid w:val="0057217D"/>
    <w:rsid w:val="005735E8"/>
    <w:rsid w:val="00574001"/>
    <w:rsid w:val="00574DF5"/>
    <w:rsid w:val="00576CEF"/>
    <w:rsid w:val="00580D54"/>
    <w:rsid w:val="00581BC2"/>
    <w:rsid w:val="00581FC2"/>
    <w:rsid w:val="00583B10"/>
    <w:rsid w:val="00585C2E"/>
    <w:rsid w:val="00587E87"/>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6E7"/>
    <w:rsid w:val="005C10CE"/>
    <w:rsid w:val="005C24D6"/>
    <w:rsid w:val="005C5050"/>
    <w:rsid w:val="005C5F10"/>
    <w:rsid w:val="005C6B03"/>
    <w:rsid w:val="005C6B93"/>
    <w:rsid w:val="005D00C5"/>
    <w:rsid w:val="005D0BC3"/>
    <w:rsid w:val="005D13A1"/>
    <w:rsid w:val="005D194C"/>
    <w:rsid w:val="005D2A6C"/>
    <w:rsid w:val="005D2F8F"/>
    <w:rsid w:val="005D391F"/>
    <w:rsid w:val="005D3A67"/>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4820"/>
    <w:rsid w:val="00685256"/>
    <w:rsid w:val="00685C3E"/>
    <w:rsid w:val="006868BD"/>
    <w:rsid w:val="00687833"/>
    <w:rsid w:val="00690F40"/>
    <w:rsid w:val="00691240"/>
    <w:rsid w:val="0069199E"/>
    <w:rsid w:val="00694A44"/>
    <w:rsid w:val="00694E76"/>
    <w:rsid w:val="006A24B1"/>
    <w:rsid w:val="006A39D8"/>
    <w:rsid w:val="006A4B57"/>
    <w:rsid w:val="006A799D"/>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64B1"/>
    <w:rsid w:val="00717A83"/>
    <w:rsid w:val="00721339"/>
    <w:rsid w:val="007229F2"/>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D2A"/>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3D7B"/>
    <w:rsid w:val="00806F1A"/>
    <w:rsid w:val="0081061F"/>
    <w:rsid w:val="00815E8C"/>
    <w:rsid w:val="008211F5"/>
    <w:rsid w:val="0082221C"/>
    <w:rsid w:val="00823193"/>
    <w:rsid w:val="008232D4"/>
    <w:rsid w:val="00823C36"/>
    <w:rsid w:val="00824AE9"/>
    <w:rsid w:val="00825E0B"/>
    <w:rsid w:val="00830E88"/>
    <w:rsid w:val="008311AB"/>
    <w:rsid w:val="00832CD0"/>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19A9"/>
    <w:rsid w:val="0086398F"/>
    <w:rsid w:val="00864294"/>
    <w:rsid w:val="00864403"/>
    <w:rsid w:val="008653C9"/>
    <w:rsid w:val="00865867"/>
    <w:rsid w:val="00867214"/>
    <w:rsid w:val="00871029"/>
    <w:rsid w:val="00872AB9"/>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B1062"/>
    <w:rsid w:val="008B188A"/>
    <w:rsid w:val="008B38C5"/>
    <w:rsid w:val="008B5B65"/>
    <w:rsid w:val="008B609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D64"/>
    <w:rsid w:val="008F338C"/>
    <w:rsid w:val="008F4CBE"/>
    <w:rsid w:val="008F527D"/>
    <w:rsid w:val="008F56F6"/>
    <w:rsid w:val="00900189"/>
    <w:rsid w:val="00900E58"/>
    <w:rsid w:val="00902E9C"/>
    <w:rsid w:val="00904AB6"/>
    <w:rsid w:val="00904FEE"/>
    <w:rsid w:val="00905BF7"/>
    <w:rsid w:val="00907036"/>
    <w:rsid w:val="009106A4"/>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5155"/>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D2896"/>
    <w:rsid w:val="009D2AC1"/>
    <w:rsid w:val="009D2C0A"/>
    <w:rsid w:val="009D31C7"/>
    <w:rsid w:val="009D3BA3"/>
    <w:rsid w:val="009D6CB5"/>
    <w:rsid w:val="009D7264"/>
    <w:rsid w:val="009D7FC5"/>
    <w:rsid w:val="009E1989"/>
    <w:rsid w:val="009E2645"/>
    <w:rsid w:val="009E33F1"/>
    <w:rsid w:val="009E4DEE"/>
    <w:rsid w:val="009E59C8"/>
    <w:rsid w:val="009E5FD5"/>
    <w:rsid w:val="009E6F72"/>
    <w:rsid w:val="009E7B5A"/>
    <w:rsid w:val="009E7F6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21"/>
    <w:rsid w:val="00A117D8"/>
    <w:rsid w:val="00A12E6F"/>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11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4A9D"/>
    <w:rsid w:val="00B0524C"/>
    <w:rsid w:val="00B05EC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1D17"/>
    <w:rsid w:val="00B925C4"/>
    <w:rsid w:val="00B92C0B"/>
    <w:rsid w:val="00B93A61"/>
    <w:rsid w:val="00B974BA"/>
    <w:rsid w:val="00BA17C2"/>
    <w:rsid w:val="00BA7B3A"/>
    <w:rsid w:val="00BA7C80"/>
    <w:rsid w:val="00BB3702"/>
    <w:rsid w:val="00BB3D9D"/>
    <w:rsid w:val="00BB6777"/>
    <w:rsid w:val="00BB6CD4"/>
    <w:rsid w:val="00BC0392"/>
    <w:rsid w:val="00BC067D"/>
    <w:rsid w:val="00BC4D5F"/>
    <w:rsid w:val="00BC6413"/>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26D6C"/>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7006B"/>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4597"/>
    <w:rsid w:val="00CB4AF8"/>
    <w:rsid w:val="00CC0161"/>
    <w:rsid w:val="00CC097F"/>
    <w:rsid w:val="00CC4AB4"/>
    <w:rsid w:val="00CC4BD7"/>
    <w:rsid w:val="00CC4C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37592"/>
    <w:rsid w:val="00D4069C"/>
    <w:rsid w:val="00D41BC6"/>
    <w:rsid w:val="00D41F63"/>
    <w:rsid w:val="00D421FA"/>
    <w:rsid w:val="00D42D89"/>
    <w:rsid w:val="00D46275"/>
    <w:rsid w:val="00D469B3"/>
    <w:rsid w:val="00D5011F"/>
    <w:rsid w:val="00D53647"/>
    <w:rsid w:val="00D53B60"/>
    <w:rsid w:val="00D53E14"/>
    <w:rsid w:val="00D5428C"/>
    <w:rsid w:val="00D548A4"/>
    <w:rsid w:val="00D54C90"/>
    <w:rsid w:val="00D562AD"/>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234F"/>
    <w:rsid w:val="00D84242"/>
    <w:rsid w:val="00D84324"/>
    <w:rsid w:val="00D869B3"/>
    <w:rsid w:val="00D90BF1"/>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770C"/>
    <w:rsid w:val="00DE0A8F"/>
    <w:rsid w:val="00DE0AC8"/>
    <w:rsid w:val="00DE22A2"/>
    <w:rsid w:val="00DE53A5"/>
    <w:rsid w:val="00DE5E71"/>
    <w:rsid w:val="00DE673D"/>
    <w:rsid w:val="00DE6BD9"/>
    <w:rsid w:val="00DE7391"/>
    <w:rsid w:val="00DF0D3A"/>
    <w:rsid w:val="00DF0FD7"/>
    <w:rsid w:val="00DF3AB2"/>
    <w:rsid w:val="00DF4B64"/>
    <w:rsid w:val="00DF61E1"/>
    <w:rsid w:val="00E01630"/>
    <w:rsid w:val="00E02277"/>
    <w:rsid w:val="00E04D81"/>
    <w:rsid w:val="00E057AB"/>
    <w:rsid w:val="00E070ED"/>
    <w:rsid w:val="00E07E95"/>
    <w:rsid w:val="00E10A96"/>
    <w:rsid w:val="00E11225"/>
    <w:rsid w:val="00E13707"/>
    <w:rsid w:val="00E13C81"/>
    <w:rsid w:val="00E14060"/>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7591"/>
    <w:rsid w:val="00E515EB"/>
    <w:rsid w:val="00E52CF7"/>
    <w:rsid w:val="00E52ED5"/>
    <w:rsid w:val="00E533F4"/>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3B32"/>
    <w:rsid w:val="00EB55CA"/>
    <w:rsid w:val="00EB567C"/>
    <w:rsid w:val="00EB5681"/>
    <w:rsid w:val="00EB5A3D"/>
    <w:rsid w:val="00EB77E9"/>
    <w:rsid w:val="00EC0F01"/>
    <w:rsid w:val="00EC103F"/>
    <w:rsid w:val="00EC1391"/>
    <w:rsid w:val="00EC193E"/>
    <w:rsid w:val="00EC2966"/>
    <w:rsid w:val="00EC303A"/>
    <w:rsid w:val="00EC3073"/>
    <w:rsid w:val="00EC59A5"/>
    <w:rsid w:val="00EC6CE7"/>
    <w:rsid w:val="00ED317E"/>
    <w:rsid w:val="00ED412E"/>
    <w:rsid w:val="00ED4554"/>
    <w:rsid w:val="00ED4EBD"/>
    <w:rsid w:val="00ED64D2"/>
    <w:rsid w:val="00ED6C57"/>
    <w:rsid w:val="00ED6E01"/>
    <w:rsid w:val="00ED727D"/>
    <w:rsid w:val="00EE04FE"/>
    <w:rsid w:val="00EE20E5"/>
    <w:rsid w:val="00EE2C6A"/>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2809"/>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83">
      <o:colormru v:ext="edit" colors="#418cbf,#6799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721339"/>
    <w:pPr>
      <w:keepNext/>
      <w:numPr>
        <w:ilvl w:val="1"/>
        <w:numId w:val="1"/>
      </w:numPr>
      <w:spacing w:before="400" w:after="120"/>
      <w:ind w:left="630" w:hanging="63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Id w:val="6"/>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21339"/>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D562AD"/>
    <w:pPr>
      <w:numPr>
        <w:numId w:val="13"/>
      </w:numPr>
      <w:tabs>
        <w:tab w:val="clear" w:pos="720"/>
        <w:tab w:val="num" w:pos="1440"/>
      </w:tabs>
      <w:ind w:left="1350" w:hanging="270"/>
    </w:pPr>
  </w:style>
  <w:style w:type="character" w:customStyle="1" w:styleId="bulletlv2CharChar">
    <w:name w:val="bullet lv2 Char Char"/>
    <w:basedOn w:val="DefaultParagraphFont"/>
    <w:link w:val="bulletlv2"/>
    <w:rsid w:val="00D562AD"/>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721339"/>
    <w:pPr>
      <w:keepNext/>
      <w:numPr>
        <w:ilvl w:val="1"/>
        <w:numId w:val="1"/>
      </w:numPr>
      <w:spacing w:before="400" w:after="120"/>
      <w:ind w:left="630" w:hanging="63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Id w:val="6"/>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21339"/>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D562AD"/>
    <w:pPr>
      <w:numPr>
        <w:numId w:val="13"/>
      </w:numPr>
      <w:tabs>
        <w:tab w:val="clear" w:pos="720"/>
        <w:tab w:val="num" w:pos="1440"/>
      </w:tabs>
      <w:ind w:left="1350" w:hanging="270"/>
    </w:pPr>
  </w:style>
  <w:style w:type="character" w:customStyle="1" w:styleId="bulletlv2CharChar">
    <w:name w:val="bullet lv2 Char Char"/>
    <w:basedOn w:val="DefaultParagraphFont"/>
    <w:link w:val="bulletlv2"/>
    <w:rsid w:val="00D562AD"/>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36099E"/>
    <w:rsid w:val="003B5CD9"/>
    <w:rsid w:val="003F008D"/>
    <w:rsid w:val="00443F32"/>
    <w:rsid w:val="004B5CED"/>
    <w:rsid w:val="005167E4"/>
    <w:rsid w:val="005B1E60"/>
    <w:rsid w:val="00697A4E"/>
    <w:rsid w:val="006A22D2"/>
    <w:rsid w:val="00803FF9"/>
    <w:rsid w:val="00811995"/>
    <w:rsid w:val="00831FBC"/>
    <w:rsid w:val="009B7FD3"/>
    <w:rsid w:val="009F5F48"/>
    <w:rsid w:val="00AF2972"/>
    <w:rsid w:val="00B41E99"/>
    <w:rsid w:val="00B4353A"/>
    <w:rsid w:val="00C10B3E"/>
    <w:rsid w:val="00C27B1F"/>
    <w:rsid w:val="00D335ED"/>
    <w:rsid w:val="00E24E82"/>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962DB-78FD-4CCD-8AAB-672E6CB9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227</TotalTime>
  <Pages>23</Pages>
  <Words>7277</Words>
  <Characters>37409</Characters>
  <Application>Microsoft Office Word</Application>
  <DocSecurity>0</DocSecurity>
  <Lines>984</Lines>
  <Paragraphs>770</Paragraphs>
  <ScaleCrop>false</ScaleCrop>
  <HeadingPairs>
    <vt:vector size="2" baseType="variant">
      <vt:variant>
        <vt:lpstr>Title</vt:lpstr>
      </vt:variant>
      <vt:variant>
        <vt:i4>1</vt:i4>
      </vt:variant>
    </vt:vector>
  </HeadingPairs>
  <TitlesOfParts>
    <vt:vector size="1" baseType="lpstr">
      <vt:lpstr>AllJoyn™ Onboarding Service Framework 1.0 Test Cases</vt:lpstr>
    </vt:vector>
  </TitlesOfParts>
  <Company>QCE</Company>
  <LinksUpToDate>false</LinksUpToDate>
  <CharactersWithSpaces>43916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Onboarding Service Framework 1.0 Test Case Specifications</dc:title>
  <dc:subject/>
  <dc:creator/>
  <cp:keywords>AllSeen Alliance</cp:keywords>
  <dc:description/>
  <cp:lastModifiedBy>Qualcomm User</cp:lastModifiedBy>
  <cp:revision>19</cp:revision>
  <cp:lastPrinted>2013-07-30T17:50:00Z</cp:lastPrinted>
  <dcterms:created xsi:type="dcterms:W3CDTF">2013-12-04T17:52:00Z</dcterms:created>
  <dcterms:modified xsi:type="dcterms:W3CDTF">2014-04-01T17:31:00Z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-1871364665</vt:i4>
  </property>
  <property fmtid="{D5CDD505-2E9C-101B-9397-08002B2CF9AE}" pid="3" name="_NewReviewCycle">
    <vt:lpwstr/>
  </property>
  <property fmtid="{D5CDD505-2E9C-101B-9397-08002B2CF9AE}" pid="4" name="_EmailSubject">
    <vt:lpwstr>AllJoyn™ About Service Usage Guide - first draft HT80-BAXXX-1 Rev. A</vt:lpwstr>
  </property>
  <property fmtid="{D5CDD505-2E9C-101B-9397-08002B2CF9AE}" pid="5" name="_AuthorEmail">
    <vt:lpwstr>eyali@iskoot.com</vt:lpwstr>
  </property>
  <property fmtid="{D5CDD505-2E9C-101B-9397-08002B2CF9AE}" pid="6" name="_AuthorEmailDisplayName">
    <vt:lpwstr>Ilsar, Eyal</vt:lpwstr>
  </property>
  <property fmtid="{D5CDD505-2E9C-101B-9397-08002B2CF9AE}" pid="7" name="_PreviousAdHocReviewCycleID">
    <vt:i4>1960283374</vt:i4>
  </property>
  <property fmtid="{D5CDD505-2E9C-101B-9397-08002B2CF9AE}" pid="8" name="_ReviewingToolsShownOnce">
    <vt:lpwstr/>
  </property>
</Properties>
</file>