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alias w:val="Title"/>
        <w:tag w:val=""/>
        <w:id w:val="395788063"/>
        <w:placeholder>
          <w:docPart w:val="80995667635D4BC390EC5DC36BF614F5"/>
        </w:placeholder>
        <w:dataBinding w:prefixMappings="xmlns:ns0='http://purl.org/dc/elements/1.1/' xmlns:ns1='http://schemas.openxmlformats.org/package/2006/metadata/core-properties' " w:xpath="/ns1:coreProperties[1]/ns0:title[1]" w:storeItemID="{6C3C8BC8-F283-45AE-878A-BAB7291924A1}"/>
        <w:text/>
      </w:sdtPr>
      <w:sdtEndPr/>
      <w:sdtContent>
        <w:p w:rsidR="00C76273" w:rsidRPr="00BA4B2E" w:rsidRDefault="00932468" w:rsidP="001C4F14">
          <w:pPr>
            <w:pStyle w:val="DocTitle"/>
          </w:pPr>
          <w:r>
            <w:t xml:space="preserve">AllJoyn™ </w:t>
          </w:r>
          <w:r w:rsidR="001C4F14">
            <w:t>About</w:t>
          </w:r>
          <w:r w:rsidR="002035DA">
            <w:t xml:space="preserve"> </w:t>
          </w:r>
          <w:r w:rsidR="00C32146">
            <w:t>Feature</w:t>
          </w:r>
          <w:r w:rsidR="002035DA">
            <w:t xml:space="preserve"> </w:t>
          </w:r>
          <w:r w:rsidR="00A81A65">
            <w:t xml:space="preserve">1.0 </w:t>
          </w:r>
          <w:r w:rsidR="00FF0B8F">
            <w:t>Test Case</w:t>
          </w:r>
          <w:r w:rsidR="002D6731">
            <w:t xml:space="preserve"> Specification</w:t>
          </w:r>
          <w:r w:rsidR="00FF0B8F">
            <w:t>s</w:t>
          </w:r>
        </w:p>
      </w:sdtContent>
    </w:sdt>
    <w:p w:rsidR="00C76273" w:rsidRDefault="006A426A" w:rsidP="00C76273">
      <w:pPr>
        <w:pStyle w:val="coverpageline"/>
      </w:pPr>
      <w:r>
        <w:t>March 21</w:t>
      </w:r>
      <w:r w:rsidR="004C1EE2">
        <w:t>, 2014</w:t>
      </w:r>
    </w:p>
    <w:p w:rsidR="004C1EE2" w:rsidRPr="004C1EE2" w:rsidRDefault="004C1EE2" w:rsidP="004C1EE2">
      <w:pPr>
        <w:pStyle w:val="body"/>
      </w:pPr>
    </w:p>
    <w:p w:rsidR="00C34E63" w:rsidRPr="00C76273" w:rsidRDefault="00C34E63" w:rsidP="00C76273">
      <w:pPr>
        <w:pStyle w:val="body"/>
        <w:rPr>
          <w:sz w:val="28"/>
          <w:szCs w:val="28"/>
        </w:rPr>
        <w:sectPr w:rsidR="00C34E63" w:rsidRPr="00C76273" w:rsidSect="00AA63BE">
          <w:headerReference w:type="even" r:id="rId9"/>
          <w:headerReference w:type="default" r:id="rId10"/>
          <w:footerReference w:type="even" r:id="rId11"/>
          <w:footerReference w:type="default" r:id="rId12"/>
          <w:headerReference w:type="first" r:id="rId13"/>
          <w:footerReference w:type="first" r:id="rId14"/>
          <w:pgSz w:w="12240" w:h="15840" w:code="1"/>
          <w:pgMar w:top="2160" w:right="1440" w:bottom="1440" w:left="1440" w:header="720" w:footer="720" w:gutter="0"/>
          <w:cols w:space="720"/>
          <w:titlePg/>
          <w:docGrid w:linePitch="360"/>
        </w:sectPr>
      </w:pPr>
    </w:p>
    <w:p w:rsidR="00C76273" w:rsidRPr="001B2E46" w:rsidRDefault="00C76273" w:rsidP="00EF3D42">
      <w:pPr>
        <w:pStyle w:val="HeadingTOC"/>
      </w:pPr>
      <w:r w:rsidRPr="001B2E46">
        <w:lastRenderedPageBreak/>
        <w:t>Contents</w:t>
      </w:r>
    </w:p>
    <w:p w:rsidR="000011C6" w:rsidRDefault="00A918CF">
      <w:pPr>
        <w:pStyle w:val="TOC1"/>
        <w:rPr>
          <w:rFonts w:asciiTheme="minorHAnsi" w:eastAsiaTheme="minorEastAsia" w:hAnsiTheme="minorHAnsi" w:cstheme="minorBidi"/>
          <w:b w:val="0"/>
          <w:bCs w:val="0"/>
          <w:sz w:val="22"/>
        </w:rPr>
      </w:pPr>
      <w:r>
        <w:fldChar w:fldCharType="begin"/>
      </w:r>
      <w:r>
        <w:instrText xml:space="preserve"> TOC \o "2-3" \h \z \t "Heading 1,1,Heading 7,1,Heading 8,2,Heading 9,3" </w:instrText>
      </w:r>
      <w:r>
        <w:fldChar w:fldCharType="separate"/>
      </w:r>
      <w:hyperlink w:anchor="_Toc377735457" w:history="1">
        <w:r w:rsidR="000011C6" w:rsidRPr="00F52E79">
          <w:rPr>
            <w:rStyle w:val="Hyperlink"/>
          </w:rPr>
          <w:t>1 Introduction</w:t>
        </w:r>
        <w:r w:rsidR="000011C6">
          <w:rPr>
            <w:webHidden/>
          </w:rPr>
          <w:tab/>
        </w:r>
        <w:r w:rsidR="000011C6">
          <w:rPr>
            <w:webHidden/>
          </w:rPr>
          <w:fldChar w:fldCharType="begin"/>
        </w:r>
        <w:r w:rsidR="000011C6">
          <w:rPr>
            <w:webHidden/>
          </w:rPr>
          <w:instrText xml:space="preserve"> PAGEREF _Toc377735457 \h </w:instrText>
        </w:r>
        <w:r w:rsidR="000011C6">
          <w:rPr>
            <w:webHidden/>
          </w:rPr>
        </w:r>
        <w:r w:rsidR="000011C6">
          <w:rPr>
            <w:webHidden/>
          </w:rPr>
          <w:fldChar w:fldCharType="separate"/>
        </w:r>
        <w:r w:rsidR="000011C6">
          <w:rPr>
            <w:webHidden/>
          </w:rPr>
          <w:t>3</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58" w:history="1">
        <w:r w:rsidR="000011C6" w:rsidRPr="00F52E79">
          <w:rPr>
            <w:rStyle w:val="Hyperlink"/>
          </w:rPr>
          <w:t>1.1 Purpose</w:t>
        </w:r>
        <w:r w:rsidR="000011C6">
          <w:rPr>
            <w:webHidden/>
          </w:rPr>
          <w:tab/>
        </w:r>
        <w:r w:rsidR="000011C6">
          <w:rPr>
            <w:webHidden/>
          </w:rPr>
          <w:fldChar w:fldCharType="begin"/>
        </w:r>
        <w:r w:rsidR="000011C6">
          <w:rPr>
            <w:webHidden/>
          </w:rPr>
          <w:instrText xml:space="preserve"> PAGEREF _Toc377735458 \h </w:instrText>
        </w:r>
        <w:r w:rsidR="000011C6">
          <w:rPr>
            <w:webHidden/>
          </w:rPr>
        </w:r>
        <w:r w:rsidR="000011C6">
          <w:rPr>
            <w:webHidden/>
          </w:rPr>
          <w:fldChar w:fldCharType="separate"/>
        </w:r>
        <w:r w:rsidR="000011C6">
          <w:rPr>
            <w:webHidden/>
          </w:rPr>
          <w:t>3</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59" w:history="1">
        <w:r w:rsidR="000011C6" w:rsidRPr="00F52E79">
          <w:rPr>
            <w:rStyle w:val="Hyperlink"/>
          </w:rPr>
          <w:t>1.2 Scope</w:t>
        </w:r>
        <w:r w:rsidR="000011C6">
          <w:rPr>
            <w:webHidden/>
          </w:rPr>
          <w:tab/>
        </w:r>
        <w:r w:rsidR="000011C6">
          <w:rPr>
            <w:webHidden/>
          </w:rPr>
          <w:fldChar w:fldCharType="begin"/>
        </w:r>
        <w:r w:rsidR="000011C6">
          <w:rPr>
            <w:webHidden/>
          </w:rPr>
          <w:instrText xml:space="preserve"> PAGEREF _Toc377735459 \h </w:instrText>
        </w:r>
        <w:r w:rsidR="000011C6">
          <w:rPr>
            <w:webHidden/>
          </w:rPr>
        </w:r>
        <w:r w:rsidR="000011C6">
          <w:rPr>
            <w:webHidden/>
          </w:rPr>
          <w:fldChar w:fldCharType="separate"/>
        </w:r>
        <w:r w:rsidR="000011C6">
          <w:rPr>
            <w:webHidden/>
          </w:rPr>
          <w:t>3</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60" w:history="1">
        <w:r w:rsidR="000011C6" w:rsidRPr="00F52E79">
          <w:rPr>
            <w:rStyle w:val="Hyperlink"/>
          </w:rPr>
          <w:t>1.3 References</w:t>
        </w:r>
        <w:r w:rsidR="000011C6">
          <w:rPr>
            <w:webHidden/>
          </w:rPr>
          <w:tab/>
        </w:r>
        <w:r w:rsidR="000011C6">
          <w:rPr>
            <w:webHidden/>
          </w:rPr>
          <w:fldChar w:fldCharType="begin"/>
        </w:r>
        <w:r w:rsidR="000011C6">
          <w:rPr>
            <w:webHidden/>
          </w:rPr>
          <w:instrText xml:space="preserve"> PAGEREF _Toc377735460 \h </w:instrText>
        </w:r>
        <w:r w:rsidR="000011C6">
          <w:rPr>
            <w:webHidden/>
          </w:rPr>
        </w:r>
        <w:r w:rsidR="000011C6">
          <w:rPr>
            <w:webHidden/>
          </w:rPr>
          <w:fldChar w:fldCharType="separate"/>
        </w:r>
        <w:r w:rsidR="000011C6">
          <w:rPr>
            <w:webHidden/>
          </w:rPr>
          <w:t>3</w:t>
        </w:r>
        <w:r w:rsidR="000011C6">
          <w:rPr>
            <w:webHidden/>
          </w:rPr>
          <w:fldChar w:fldCharType="end"/>
        </w:r>
      </w:hyperlink>
    </w:p>
    <w:p w:rsidR="000011C6" w:rsidRDefault="000E21F5">
      <w:pPr>
        <w:pStyle w:val="TOC1"/>
        <w:rPr>
          <w:rFonts w:asciiTheme="minorHAnsi" w:eastAsiaTheme="minorEastAsia" w:hAnsiTheme="minorHAnsi" w:cstheme="minorBidi"/>
          <w:b w:val="0"/>
          <w:bCs w:val="0"/>
          <w:sz w:val="22"/>
        </w:rPr>
      </w:pPr>
      <w:hyperlink w:anchor="_Toc377735461" w:history="1">
        <w:r w:rsidR="000011C6" w:rsidRPr="00F52E79">
          <w:rPr>
            <w:rStyle w:val="Hyperlink"/>
          </w:rPr>
          <w:t>2 Environment setup</w:t>
        </w:r>
        <w:r w:rsidR="000011C6">
          <w:rPr>
            <w:webHidden/>
          </w:rPr>
          <w:tab/>
        </w:r>
        <w:r w:rsidR="000011C6">
          <w:rPr>
            <w:webHidden/>
          </w:rPr>
          <w:fldChar w:fldCharType="begin"/>
        </w:r>
        <w:r w:rsidR="000011C6">
          <w:rPr>
            <w:webHidden/>
          </w:rPr>
          <w:instrText xml:space="preserve"> PAGEREF _Toc377735461 \h </w:instrText>
        </w:r>
        <w:r w:rsidR="000011C6">
          <w:rPr>
            <w:webHidden/>
          </w:rPr>
        </w:r>
        <w:r w:rsidR="000011C6">
          <w:rPr>
            <w:webHidden/>
          </w:rPr>
          <w:fldChar w:fldCharType="separate"/>
        </w:r>
        <w:r w:rsidR="000011C6">
          <w:rPr>
            <w:webHidden/>
          </w:rPr>
          <w:t>4</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62" w:history="1">
        <w:r w:rsidR="000011C6" w:rsidRPr="00F52E79">
          <w:rPr>
            <w:rStyle w:val="Hyperlink"/>
          </w:rPr>
          <w:t>2.1 Requirements</w:t>
        </w:r>
        <w:r w:rsidR="000011C6">
          <w:rPr>
            <w:webHidden/>
          </w:rPr>
          <w:tab/>
        </w:r>
        <w:r w:rsidR="000011C6">
          <w:rPr>
            <w:webHidden/>
          </w:rPr>
          <w:fldChar w:fldCharType="begin"/>
        </w:r>
        <w:r w:rsidR="000011C6">
          <w:rPr>
            <w:webHidden/>
          </w:rPr>
          <w:instrText xml:space="preserve"> PAGEREF _Toc377735462 \h </w:instrText>
        </w:r>
        <w:r w:rsidR="000011C6">
          <w:rPr>
            <w:webHidden/>
          </w:rPr>
        </w:r>
        <w:r w:rsidR="000011C6">
          <w:rPr>
            <w:webHidden/>
          </w:rPr>
          <w:fldChar w:fldCharType="separate"/>
        </w:r>
        <w:r w:rsidR="000011C6">
          <w:rPr>
            <w:webHidden/>
          </w:rPr>
          <w:t>4</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63" w:history="1">
        <w:r w:rsidR="000011C6" w:rsidRPr="00F52E79">
          <w:rPr>
            <w:rStyle w:val="Hyperlink"/>
          </w:rPr>
          <w:t>2.2 Preconditions</w:t>
        </w:r>
        <w:r w:rsidR="000011C6">
          <w:rPr>
            <w:webHidden/>
          </w:rPr>
          <w:tab/>
        </w:r>
        <w:r w:rsidR="000011C6">
          <w:rPr>
            <w:webHidden/>
          </w:rPr>
          <w:fldChar w:fldCharType="begin"/>
        </w:r>
        <w:r w:rsidR="000011C6">
          <w:rPr>
            <w:webHidden/>
          </w:rPr>
          <w:instrText xml:space="preserve"> PAGEREF _Toc377735463 \h </w:instrText>
        </w:r>
        <w:r w:rsidR="000011C6">
          <w:rPr>
            <w:webHidden/>
          </w:rPr>
        </w:r>
        <w:r w:rsidR="000011C6">
          <w:rPr>
            <w:webHidden/>
          </w:rPr>
          <w:fldChar w:fldCharType="separate"/>
        </w:r>
        <w:r w:rsidR="000011C6">
          <w:rPr>
            <w:webHidden/>
          </w:rPr>
          <w:t>4</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64" w:history="1">
        <w:r w:rsidR="000011C6" w:rsidRPr="00F52E79">
          <w:rPr>
            <w:rStyle w:val="Hyperlink"/>
          </w:rPr>
          <w:t>2.3 Parameters</w:t>
        </w:r>
        <w:r w:rsidR="000011C6">
          <w:rPr>
            <w:webHidden/>
          </w:rPr>
          <w:tab/>
        </w:r>
        <w:r w:rsidR="000011C6">
          <w:rPr>
            <w:webHidden/>
          </w:rPr>
          <w:fldChar w:fldCharType="begin"/>
        </w:r>
        <w:r w:rsidR="000011C6">
          <w:rPr>
            <w:webHidden/>
          </w:rPr>
          <w:instrText xml:space="preserve"> PAGEREF _Toc377735464 \h </w:instrText>
        </w:r>
        <w:r w:rsidR="000011C6">
          <w:rPr>
            <w:webHidden/>
          </w:rPr>
        </w:r>
        <w:r w:rsidR="000011C6">
          <w:rPr>
            <w:webHidden/>
          </w:rPr>
          <w:fldChar w:fldCharType="separate"/>
        </w:r>
        <w:r w:rsidR="000011C6">
          <w:rPr>
            <w:webHidden/>
          </w:rPr>
          <w:t>4</w:t>
        </w:r>
        <w:r w:rsidR="000011C6">
          <w:rPr>
            <w:webHidden/>
          </w:rPr>
          <w:fldChar w:fldCharType="end"/>
        </w:r>
      </w:hyperlink>
    </w:p>
    <w:p w:rsidR="000011C6" w:rsidRDefault="000E21F5">
      <w:pPr>
        <w:pStyle w:val="TOC1"/>
        <w:rPr>
          <w:rFonts w:asciiTheme="minorHAnsi" w:eastAsiaTheme="minorEastAsia" w:hAnsiTheme="minorHAnsi" w:cstheme="minorBidi"/>
          <w:b w:val="0"/>
          <w:bCs w:val="0"/>
          <w:sz w:val="22"/>
        </w:rPr>
      </w:pPr>
      <w:hyperlink w:anchor="_Toc377735465" w:history="1">
        <w:r w:rsidR="000011C6" w:rsidRPr="00F52E79">
          <w:rPr>
            <w:rStyle w:val="Hyperlink"/>
          </w:rPr>
          <w:t>3 About feature test cases</w:t>
        </w:r>
        <w:r w:rsidR="000011C6">
          <w:rPr>
            <w:webHidden/>
          </w:rPr>
          <w:tab/>
        </w:r>
        <w:r w:rsidR="000011C6">
          <w:rPr>
            <w:webHidden/>
          </w:rPr>
          <w:fldChar w:fldCharType="begin"/>
        </w:r>
        <w:r w:rsidR="000011C6">
          <w:rPr>
            <w:webHidden/>
          </w:rPr>
          <w:instrText xml:space="preserve"> PAGEREF _Toc377735465 \h </w:instrText>
        </w:r>
        <w:r w:rsidR="000011C6">
          <w:rPr>
            <w:webHidden/>
          </w:rPr>
        </w:r>
        <w:r w:rsidR="000011C6">
          <w:rPr>
            <w:webHidden/>
          </w:rPr>
          <w:fldChar w:fldCharType="separate"/>
        </w:r>
        <w:r w:rsidR="000011C6">
          <w:rPr>
            <w:webHidden/>
          </w:rPr>
          <w:t>5</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66" w:history="1">
        <w:r w:rsidR="000011C6" w:rsidRPr="00F52E79">
          <w:rPr>
            <w:rStyle w:val="Hyperlink"/>
          </w:rPr>
          <w:t>3.1 About-v1-01: About announcement received</w:t>
        </w:r>
        <w:r w:rsidR="000011C6">
          <w:rPr>
            <w:webHidden/>
          </w:rPr>
          <w:tab/>
        </w:r>
        <w:r w:rsidR="000011C6">
          <w:rPr>
            <w:webHidden/>
          </w:rPr>
          <w:fldChar w:fldCharType="begin"/>
        </w:r>
        <w:r w:rsidR="000011C6">
          <w:rPr>
            <w:webHidden/>
          </w:rPr>
          <w:instrText xml:space="preserve"> PAGEREF _Toc377735466 \h </w:instrText>
        </w:r>
        <w:r w:rsidR="000011C6">
          <w:rPr>
            <w:webHidden/>
          </w:rPr>
        </w:r>
        <w:r w:rsidR="000011C6">
          <w:rPr>
            <w:webHidden/>
          </w:rPr>
          <w:fldChar w:fldCharType="separate"/>
        </w:r>
        <w:r w:rsidR="000011C6">
          <w:rPr>
            <w:webHidden/>
          </w:rPr>
          <w:t>5</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67" w:history="1">
        <w:r w:rsidR="000011C6" w:rsidRPr="00F52E79">
          <w:rPr>
            <w:rStyle w:val="Hyperlink"/>
          </w:rPr>
          <w:t>3.2 About-v1-02: Version property consistent with the About announcement</w:t>
        </w:r>
        <w:r w:rsidR="000011C6">
          <w:rPr>
            <w:webHidden/>
          </w:rPr>
          <w:tab/>
        </w:r>
        <w:r w:rsidR="000011C6">
          <w:rPr>
            <w:webHidden/>
          </w:rPr>
          <w:fldChar w:fldCharType="begin"/>
        </w:r>
        <w:r w:rsidR="000011C6">
          <w:rPr>
            <w:webHidden/>
          </w:rPr>
          <w:instrText xml:space="preserve"> PAGEREF _Toc377735467 \h </w:instrText>
        </w:r>
        <w:r w:rsidR="000011C6">
          <w:rPr>
            <w:webHidden/>
          </w:rPr>
        </w:r>
        <w:r w:rsidR="000011C6">
          <w:rPr>
            <w:webHidden/>
          </w:rPr>
          <w:fldChar w:fldCharType="separate"/>
        </w:r>
        <w:r w:rsidR="000011C6">
          <w:rPr>
            <w:webHidden/>
          </w:rPr>
          <w:t>6</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68" w:history="1">
        <w:r w:rsidR="000011C6" w:rsidRPr="00F52E79">
          <w:rPr>
            <w:rStyle w:val="Hyperlink"/>
          </w:rPr>
          <w:t>3.3 About-v1-03: GetObjectDescription() consistent with the About announcement</w:t>
        </w:r>
        <w:r w:rsidR="000011C6">
          <w:rPr>
            <w:webHidden/>
          </w:rPr>
          <w:tab/>
        </w:r>
        <w:r w:rsidR="000011C6">
          <w:rPr>
            <w:webHidden/>
          </w:rPr>
          <w:fldChar w:fldCharType="begin"/>
        </w:r>
        <w:r w:rsidR="000011C6">
          <w:rPr>
            <w:webHidden/>
          </w:rPr>
          <w:instrText xml:space="preserve"> PAGEREF _Toc377735468 \h </w:instrText>
        </w:r>
        <w:r w:rsidR="000011C6">
          <w:rPr>
            <w:webHidden/>
          </w:rPr>
        </w:r>
        <w:r w:rsidR="000011C6">
          <w:rPr>
            <w:webHidden/>
          </w:rPr>
          <w:fldChar w:fldCharType="separate"/>
        </w:r>
        <w:r w:rsidR="000011C6">
          <w:rPr>
            <w:webHidden/>
          </w:rPr>
          <w:t>6</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69" w:history="1">
        <w:r w:rsidR="000011C6" w:rsidRPr="00F52E79">
          <w:rPr>
            <w:rStyle w:val="Hyperlink"/>
          </w:rPr>
          <w:t>3.4 About-v1-04: Bus objects consistent with the About announcement</w:t>
        </w:r>
        <w:r w:rsidR="000011C6">
          <w:rPr>
            <w:webHidden/>
          </w:rPr>
          <w:tab/>
        </w:r>
        <w:r w:rsidR="000011C6">
          <w:rPr>
            <w:webHidden/>
          </w:rPr>
          <w:fldChar w:fldCharType="begin"/>
        </w:r>
        <w:r w:rsidR="000011C6">
          <w:rPr>
            <w:webHidden/>
          </w:rPr>
          <w:instrText xml:space="preserve"> PAGEREF _Toc377735469 \h </w:instrText>
        </w:r>
        <w:r w:rsidR="000011C6">
          <w:rPr>
            <w:webHidden/>
          </w:rPr>
        </w:r>
        <w:r w:rsidR="000011C6">
          <w:rPr>
            <w:webHidden/>
          </w:rPr>
          <w:fldChar w:fldCharType="separate"/>
        </w:r>
        <w:r w:rsidR="000011C6">
          <w:rPr>
            <w:webHidden/>
          </w:rPr>
          <w:t>7</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70" w:history="1">
        <w:r w:rsidR="000011C6" w:rsidRPr="00F52E79">
          <w:rPr>
            <w:rStyle w:val="Hyperlink"/>
          </w:rPr>
          <w:t>3.5 About-v1-05: Standardized interfaces match definitions</w:t>
        </w:r>
        <w:r w:rsidR="000011C6">
          <w:rPr>
            <w:webHidden/>
          </w:rPr>
          <w:tab/>
        </w:r>
        <w:r w:rsidR="000011C6">
          <w:rPr>
            <w:webHidden/>
          </w:rPr>
          <w:fldChar w:fldCharType="begin"/>
        </w:r>
        <w:r w:rsidR="000011C6">
          <w:rPr>
            <w:webHidden/>
          </w:rPr>
          <w:instrText xml:space="preserve"> PAGEREF _Toc377735470 \h </w:instrText>
        </w:r>
        <w:r w:rsidR="000011C6">
          <w:rPr>
            <w:webHidden/>
          </w:rPr>
        </w:r>
        <w:r w:rsidR="000011C6">
          <w:rPr>
            <w:webHidden/>
          </w:rPr>
          <w:fldChar w:fldCharType="separate"/>
        </w:r>
        <w:r w:rsidR="000011C6">
          <w:rPr>
            <w:webHidden/>
          </w:rPr>
          <w:t>8</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71" w:history="1">
        <w:r w:rsidR="000011C6" w:rsidRPr="00F52E79">
          <w:rPr>
            <w:rStyle w:val="Hyperlink"/>
          </w:rPr>
          <w:t>3.6 About-v1-06: GetAboutData() with default language</w:t>
        </w:r>
        <w:r w:rsidR="000011C6">
          <w:rPr>
            <w:webHidden/>
          </w:rPr>
          <w:tab/>
        </w:r>
        <w:r w:rsidR="000011C6">
          <w:rPr>
            <w:webHidden/>
          </w:rPr>
          <w:fldChar w:fldCharType="begin"/>
        </w:r>
        <w:r w:rsidR="000011C6">
          <w:rPr>
            <w:webHidden/>
          </w:rPr>
          <w:instrText xml:space="preserve"> PAGEREF _Toc377735471 \h </w:instrText>
        </w:r>
        <w:r w:rsidR="000011C6">
          <w:rPr>
            <w:webHidden/>
          </w:rPr>
        </w:r>
        <w:r w:rsidR="000011C6">
          <w:rPr>
            <w:webHidden/>
          </w:rPr>
          <w:fldChar w:fldCharType="separate"/>
        </w:r>
        <w:r w:rsidR="000011C6">
          <w:rPr>
            <w:webHidden/>
          </w:rPr>
          <w:t>8</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72" w:history="1">
        <w:r w:rsidR="000011C6" w:rsidRPr="00F52E79">
          <w:rPr>
            <w:rStyle w:val="Hyperlink"/>
          </w:rPr>
          <w:t>3.7 About-v1-07: GetAboutData() with each supported language</w:t>
        </w:r>
        <w:r w:rsidR="000011C6">
          <w:rPr>
            <w:webHidden/>
          </w:rPr>
          <w:tab/>
        </w:r>
        <w:r w:rsidR="000011C6">
          <w:rPr>
            <w:webHidden/>
          </w:rPr>
          <w:fldChar w:fldCharType="begin"/>
        </w:r>
        <w:r w:rsidR="000011C6">
          <w:rPr>
            <w:webHidden/>
          </w:rPr>
          <w:instrText xml:space="preserve"> PAGEREF _Toc377735472 \h </w:instrText>
        </w:r>
        <w:r w:rsidR="000011C6">
          <w:rPr>
            <w:webHidden/>
          </w:rPr>
        </w:r>
        <w:r w:rsidR="000011C6">
          <w:rPr>
            <w:webHidden/>
          </w:rPr>
          <w:fldChar w:fldCharType="separate"/>
        </w:r>
        <w:r w:rsidR="000011C6">
          <w:rPr>
            <w:webHidden/>
          </w:rPr>
          <w:t>10</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73" w:history="1">
        <w:r w:rsidR="000011C6" w:rsidRPr="00F52E79">
          <w:rPr>
            <w:rStyle w:val="Hyperlink"/>
          </w:rPr>
          <w:t>3.8 About-v1-08: GetAboutData() without a specified language</w:t>
        </w:r>
        <w:r w:rsidR="000011C6">
          <w:rPr>
            <w:webHidden/>
          </w:rPr>
          <w:tab/>
        </w:r>
        <w:r w:rsidR="000011C6">
          <w:rPr>
            <w:webHidden/>
          </w:rPr>
          <w:fldChar w:fldCharType="begin"/>
        </w:r>
        <w:r w:rsidR="000011C6">
          <w:rPr>
            <w:webHidden/>
          </w:rPr>
          <w:instrText xml:space="preserve"> PAGEREF _Toc377735473 \h </w:instrText>
        </w:r>
        <w:r w:rsidR="000011C6">
          <w:rPr>
            <w:webHidden/>
          </w:rPr>
        </w:r>
        <w:r w:rsidR="000011C6">
          <w:rPr>
            <w:webHidden/>
          </w:rPr>
          <w:fldChar w:fldCharType="separate"/>
        </w:r>
        <w:r w:rsidR="000011C6">
          <w:rPr>
            <w:webHidden/>
          </w:rPr>
          <w:t>12</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74" w:history="1">
        <w:r w:rsidR="000011C6" w:rsidRPr="00F52E79">
          <w:rPr>
            <w:rStyle w:val="Hyperlink"/>
          </w:rPr>
          <w:t>3.9 About-v1-09: GetAboutData() for an unsupported language</w:t>
        </w:r>
        <w:r w:rsidR="000011C6">
          <w:rPr>
            <w:webHidden/>
          </w:rPr>
          <w:tab/>
        </w:r>
        <w:r w:rsidR="000011C6">
          <w:rPr>
            <w:webHidden/>
          </w:rPr>
          <w:fldChar w:fldCharType="begin"/>
        </w:r>
        <w:r w:rsidR="000011C6">
          <w:rPr>
            <w:webHidden/>
          </w:rPr>
          <w:instrText xml:space="preserve"> PAGEREF _Toc377735474 \h </w:instrText>
        </w:r>
        <w:r w:rsidR="000011C6">
          <w:rPr>
            <w:webHidden/>
          </w:rPr>
        </w:r>
        <w:r w:rsidR="000011C6">
          <w:rPr>
            <w:webHidden/>
          </w:rPr>
          <w:fldChar w:fldCharType="separate"/>
        </w:r>
        <w:r w:rsidR="000011C6">
          <w:rPr>
            <w:webHidden/>
          </w:rPr>
          <w:t>13</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75" w:history="1">
        <w:r w:rsidR="000011C6" w:rsidRPr="00F52E79">
          <w:rPr>
            <w:rStyle w:val="Hyperlink"/>
          </w:rPr>
          <w:t>3.10 About-v1-10: GetContent() on the About DeviceIcon</w:t>
        </w:r>
        <w:r w:rsidR="000011C6">
          <w:rPr>
            <w:webHidden/>
          </w:rPr>
          <w:tab/>
        </w:r>
        <w:r w:rsidR="000011C6">
          <w:rPr>
            <w:webHidden/>
          </w:rPr>
          <w:fldChar w:fldCharType="begin"/>
        </w:r>
        <w:r w:rsidR="000011C6">
          <w:rPr>
            <w:webHidden/>
          </w:rPr>
          <w:instrText xml:space="preserve"> PAGEREF _Toc377735475 \h </w:instrText>
        </w:r>
        <w:r w:rsidR="000011C6">
          <w:rPr>
            <w:webHidden/>
          </w:rPr>
        </w:r>
        <w:r w:rsidR="000011C6">
          <w:rPr>
            <w:webHidden/>
          </w:rPr>
          <w:fldChar w:fldCharType="separate"/>
        </w:r>
        <w:r w:rsidR="000011C6">
          <w:rPr>
            <w:webHidden/>
          </w:rPr>
          <w:t>14</w:t>
        </w:r>
        <w:r w:rsidR="000011C6">
          <w:rPr>
            <w:webHidden/>
          </w:rPr>
          <w:fldChar w:fldCharType="end"/>
        </w:r>
      </w:hyperlink>
    </w:p>
    <w:p w:rsidR="000011C6" w:rsidRDefault="000E21F5">
      <w:pPr>
        <w:pStyle w:val="TOC2"/>
        <w:rPr>
          <w:rFonts w:asciiTheme="minorHAnsi" w:eastAsiaTheme="minorEastAsia" w:hAnsiTheme="minorHAnsi" w:cstheme="minorBidi"/>
          <w:sz w:val="22"/>
        </w:rPr>
      </w:pPr>
      <w:hyperlink w:anchor="_Toc377735476" w:history="1">
        <w:r w:rsidR="000011C6" w:rsidRPr="00F52E79">
          <w:rPr>
            <w:rStyle w:val="Hyperlink"/>
          </w:rPr>
          <w:t>3.11 About-v1-11: GetUrl() on the About DeviceIcon</w:t>
        </w:r>
        <w:r w:rsidR="000011C6">
          <w:rPr>
            <w:webHidden/>
          </w:rPr>
          <w:tab/>
        </w:r>
        <w:r w:rsidR="000011C6">
          <w:rPr>
            <w:webHidden/>
          </w:rPr>
          <w:fldChar w:fldCharType="begin"/>
        </w:r>
        <w:r w:rsidR="000011C6">
          <w:rPr>
            <w:webHidden/>
          </w:rPr>
          <w:instrText xml:space="preserve"> PAGEREF _Toc377735476 \h </w:instrText>
        </w:r>
        <w:r w:rsidR="000011C6">
          <w:rPr>
            <w:webHidden/>
          </w:rPr>
        </w:r>
        <w:r w:rsidR="000011C6">
          <w:rPr>
            <w:webHidden/>
          </w:rPr>
          <w:fldChar w:fldCharType="separate"/>
        </w:r>
        <w:r w:rsidR="000011C6">
          <w:rPr>
            <w:webHidden/>
          </w:rPr>
          <w:t>15</w:t>
        </w:r>
        <w:r w:rsidR="000011C6">
          <w:rPr>
            <w:webHidden/>
          </w:rPr>
          <w:fldChar w:fldCharType="end"/>
        </w:r>
      </w:hyperlink>
    </w:p>
    <w:p w:rsidR="00FF0B8F" w:rsidRPr="00A918CF" w:rsidRDefault="00A918CF" w:rsidP="00FF0B8F">
      <w:pPr>
        <w:pStyle w:val="LOF-LOT"/>
      </w:pPr>
      <w:r>
        <w:rPr>
          <w:rFonts w:cs="Arial"/>
          <w:noProof/>
          <w:sz w:val="24"/>
          <w:szCs w:val="22"/>
        </w:rPr>
        <w:fldChar w:fldCharType="end"/>
      </w:r>
    </w:p>
    <w:p w:rsidR="00A918CF" w:rsidRPr="00A918CF" w:rsidRDefault="00A918CF" w:rsidP="00A918CF">
      <w:pPr>
        <w:pStyle w:val="body"/>
      </w:pPr>
    </w:p>
    <w:p w:rsidR="00C76273" w:rsidRDefault="00C76273" w:rsidP="00C76273">
      <w:pPr>
        <w:pStyle w:val="body"/>
      </w:pPr>
    </w:p>
    <w:p w:rsidR="00C76273" w:rsidRDefault="00C76273" w:rsidP="00C76273">
      <w:pPr>
        <w:pStyle w:val="body"/>
        <w:sectPr w:rsidR="00C76273" w:rsidSect="00AA63BE">
          <w:headerReference w:type="default"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p>
    <w:p w:rsidR="00D12E17" w:rsidRDefault="00932468" w:rsidP="00EF3D42">
      <w:pPr>
        <w:pStyle w:val="Heading1"/>
      </w:pPr>
      <w:bookmarkStart w:id="1" w:name="_Toc377735457"/>
      <w:r>
        <w:lastRenderedPageBreak/>
        <w:t>Introduction</w:t>
      </w:r>
      <w:bookmarkEnd w:id="1"/>
    </w:p>
    <w:p w:rsidR="00C76273" w:rsidRPr="001C241A" w:rsidRDefault="00C76273" w:rsidP="00395F0F">
      <w:pPr>
        <w:pStyle w:val="Heading2"/>
      </w:pPr>
      <w:bookmarkStart w:id="2" w:name="_Toc228961367"/>
      <w:bookmarkStart w:id="3" w:name="_Toc377735458"/>
      <w:r w:rsidRPr="001C241A">
        <w:t>Purpose</w:t>
      </w:r>
      <w:bookmarkEnd w:id="2"/>
      <w:bookmarkEnd w:id="3"/>
    </w:p>
    <w:p w:rsidR="00FF0B8F" w:rsidRDefault="00FF0B8F" w:rsidP="00FF0B8F">
      <w:pPr>
        <w:pStyle w:val="body"/>
      </w:pPr>
      <w:r>
        <w:t>These test cases evaluate and verify the functionality related to the AllJoyn™ About feature exposed by a device through the About 1.0 interface.</w:t>
      </w:r>
    </w:p>
    <w:p w:rsidR="00932468" w:rsidRDefault="00FF0B8F" w:rsidP="00FF0B8F">
      <w:pPr>
        <w:pStyle w:val="body"/>
      </w:pPr>
      <w:r>
        <w:t>The About interface is required by an application to provide the discovery mechanism for the service framework interfaces that it supports, as well as providing the basic identification information.</w:t>
      </w:r>
      <w:r w:rsidR="00932468" w:rsidRPr="00132E2E">
        <w:t xml:space="preserve"> </w:t>
      </w:r>
    </w:p>
    <w:p w:rsidR="00C76273" w:rsidRPr="001C241A" w:rsidRDefault="00C76273" w:rsidP="00395F0F">
      <w:pPr>
        <w:pStyle w:val="Heading2"/>
      </w:pPr>
      <w:bookmarkStart w:id="4" w:name="_Toc228961368"/>
      <w:bookmarkStart w:id="5" w:name="_Toc377735459"/>
      <w:r w:rsidRPr="001C241A">
        <w:t>Scope</w:t>
      </w:r>
      <w:bookmarkEnd w:id="4"/>
      <w:bookmarkEnd w:id="5"/>
    </w:p>
    <w:p w:rsidR="00C76273" w:rsidRPr="001C241A" w:rsidRDefault="00FF0B8F" w:rsidP="00C76273">
      <w:pPr>
        <w:pStyle w:val="body"/>
      </w:pPr>
      <w:r>
        <w:t>These test cases are designed to determine if a device conforms to the About interface specifications. For a device to conform, these test cases must be executed against each application on the device announcing its capabilities through an About announcement. Successful completion of all test cases in this document does not guarantee that the tested device will interoperate with other devices.</w:t>
      </w:r>
    </w:p>
    <w:p w:rsidR="00C76273" w:rsidRDefault="00C76273" w:rsidP="00395F0F">
      <w:pPr>
        <w:pStyle w:val="Heading2"/>
      </w:pPr>
      <w:bookmarkStart w:id="6" w:name="_Toc228961371"/>
      <w:bookmarkStart w:id="7" w:name="_Toc377735460"/>
      <w:r w:rsidRPr="001C241A">
        <w:t>References</w:t>
      </w:r>
      <w:bookmarkEnd w:id="6"/>
      <w:bookmarkEnd w:id="7"/>
    </w:p>
    <w:p w:rsidR="00FF0B8F" w:rsidRDefault="00FF0B8F" w:rsidP="00FF0B8F">
      <w:pPr>
        <w:pStyle w:val="body"/>
        <w:keepNext/>
      </w:pPr>
      <w:r>
        <w:t>The following are r</w:t>
      </w:r>
      <w:r w:rsidRPr="00467302">
        <w:t>eference documents</w:t>
      </w:r>
      <w:r>
        <w:t>.</w:t>
      </w:r>
    </w:p>
    <w:p w:rsidR="00FF0B8F" w:rsidRDefault="00FF0B8F" w:rsidP="00FF0B8F">
      <w:pPr>
        <w:pStyle w:val="bulletlv1"/>
        <w:rPr>
          <w:rStyle w:val="Emphasis"/>
        </w:rPr>
      </w:pPr>
      <w:r>
        <w:rPr>
          <w:rStyle w:val="Emphasis"/>
        </w:rPr>
        <w:t xml:space="preserve">AllJoyn™ About Feature 1.0 </w:t>
      </w:r>
      <w:r w:rsidRPr="00EF380A">
        <w:rPr>
          <w:rStyle w:val="Emphasis"/>
        </w:rPr>
        <w:t>Interface Specification</w:t>
      </w:r>
    </w:p>
    <w:p w:rsidR="00C14EC9" w:rsidRPr="00CE04ED" w:rsidRDefault="000E21F5" w:rsidP="00FF0B8F">
      <w:pPr>
        <w:pStyle w:val="bulletlv1"/>
        <w:rPr>
          <w:rStyle w:val="Emphasis"/>
        </w:rPr>
      </w:pPr>
      <w:hyperlink r:id="rId19" w:history="1">
        <w:r w:rsidR="00FF0B8F" w:rsidRPr="00200A39">
          <w:rPr>
            <w:rStyle w:val="Hyperlink"/>
          </w:rPr>
          <w:t>RFC 2396 (Uniform Resource Identifiers (URI): Generic Syntax)</w:t>
        </w:r>
      </w:hyperlink>
    </w:p>
    <w:p w:rsidR="00741C52" w:rsidRDefault="00741C52" w:rsidP="00741C52">
      <w:pPr>
        <w:pStyle w:val="body"/>
      </w:pPr>
    </w:p>
    <w:p w:rsidR="00045F36" w:rsidRDefault="00045F36" w:rsidP="00C76273">
      <w:pPr>
        <w:pStyle w:val="body"/>
        <w:keepNext/>
      </w:pPr>
    </w:p>
    <w:p w:rsidR="00045F36" w:rsidRDefault="00045F36" w:rsidP="00C76273">
      <w:pPr>
        <w:pStyle w:val="body"/>
        <w:keepNext/>
      </w:pPr>
    </w:p>
    <w:p w:rsidR="004C559B" w:rsidRDefault="004C559B" w:rsidP="00C76273">
      <w:pPr>
        <w:pStyle w:val="body"/>
        <w:keepNext/>
      </w:pPr>
    </w:p>
    <w:p w:rsidR="00C76273" w:rsidRDefault="00C76273" w:rsidP="00C76273">
      <w:pPr>
        <w:pStyle w:val="body"/>
      </w:pPr>
    </w:p>
    <w:p w:rsidR="008A61BC" w:rsidRDefault="008A61BC" w:rsidP="004B013A">
      <w:pPr>
        <w:pStyle w:val="body"/>
      </w:pPr>
    </w:p>
    <w:p w:rsidR="00C76273" w:rsidRDefault="00C76273" w:rsidP="00412C55">
      <w:pPr>
        <w:pStyle w:val="body"/>
        <w:sectPr w:rsidR="00C76273" w:rsidSect="0050321A">
          <w:headerReference w:type="default" r:id="rId20"/>
          <w:headerReference w:type="first" r:id="rId21"/>
          <w:pgSz w:w="12240" w:h="15840" w:code="1"/>
          <w:pgMar w:top="1440" w:right="1440" w:bottom="1440" w:left="1440" w:header="720" w:footer="720" w:gutter="0"/>
          <w:cols w:space="720"/>
          <w:titlePg/>
          <w:docGrid w:linePitch="360"/>
        </w:sectPr>
      </w:pPr>
    </w:p>
    <w:p w:rsidR="00C76273" w:rsidRDefault="00FF0B8F" w:rsidP="00EF3D42">
      <w:pPr>
        <w:pStyle w:val="Heading1"/>
      </w:pPr>
      <w:bookmarkStart w:id="8" w:name="_Toc377735461"/>
      <w:r>
        <w:lastRenderedPageBreak/>
        <w:t>Environment setup</w:t>
      </w:r>
      <w:bookmarkEnd w:id="8"/>
    </w:p>
    <w:p w:rsidR="00FF0B8F" w:rsidRDefault="00FF0B8F" w:rsidP="00FF0B8F">
      <w:pPr>
        <w:pStyle w:val="Heading2"/>
        <w:numPr>
          <w:ilvl w:val="1"/>
          <w:numId w:val="1"/>
        </w:numPr>
        <w:ind w:left="630" w:hanging="630"/>
      </w:pPr>
      <w:bookmarkStart w:id="9" w:name="_Toc374593555"/>
      <w:bookmarkStart w:id="10" w:name="_Toc377735462"/>
      <w:r>
        <w:t>Requirements</w:t>
      </w:r>
      <w:bookmarkEnd w:id="9"/>
      <w:bookmarkEnd w:id="10"/>
    </w:p>
    <w:p w:rsidR="00FF0B8F" w:rsidRDefault="00FF0B8F" w:rsidP="00FF0B8F">
      <w:pPr>
        <w:pStyle w:val="body"/>
      </w:pPr>
      <w:r>
        <w:t>The following are required in order to execute these test cases:</w:t>
      </w:r>
    </w:p>
    <w:p w:rsidR="00FF0B8F" w:rsidRDefault="00FF0B8F" w:rsidP="00FF0B8F">
      <w:pPr>
        <w:pStyle w:val="bulletlv1"/>
        <w:numPr>
          <w:ilvl w:val="0"/>
          <w:numId w:val="2"/>
        </w:numPr>
      </w:pPr>
      <w:r>
        <w:t>An AllJoyn-enabled device (the device under test or DUT) that supports the About feature 1.0</w:t>
      </w:r>
    </w:p>
    <w:p w:rsidR="00FF0B8F" w:rsidRDefault="00FF0B8F" w:rsidP="00FF0B8F">
      <w:pPr>
        <w:pStyle w:val="bulletlv1"/>
        <w:numPr>
          <w:ilvl w:val="0"/>
          <w:numId w:val="2"/>
        </w:numPr>
      </w:pPr>
      <w:r>
        <w:t>A supported test device on which the test cases will run</w:t>
      </w:r>
    </w:p>
    <w:p w:rsidR="00FF0B8F" w:rsidRDefault="00FF0B8F" w:rsidP="00FF0B8F">
      <w:pPr>
        <w:pStyle w:val="bulletlv1"/>
        <w:numPr>
          <w:ilvl w:val="0"/>
          <w:numId w:val="2"/>
        </w:numPr>
      </w:pPr>
      <w:r>
        <w:t>A Wi-Fi access point (referred to as the personal AP)</w:t>
      </w:r>
    </w:p>
    <w:p w:rsidR="00FF0B8F" w:rsidRDefault="00FF0B8F" w:rsidP="00FF0B8F">
      <w:pPr>
        <w:pStyle w:val="Heading2"/>
        <w:numPr>
          <w:ilvl w:val="1"/>
          <w:numId w:val="1"/>
        </w:numPr>
        <w:ind w:left="630" w:hanging="630"/>
      </w:pPr>
      <w:bookmarkStart w:id="11" w:name="_Toc374593556"/>
      <w:bookmarkStart w:id="12" w:name="_Toc377735463"/>
      <w:r>
        <w:t>Preconditions</w:t>
      </w:r>
      <w:bookmarkEnd w:id="11"/>
      <w:bookmarkEnd w:id="12"/>
    </w:p>
    <w:p w:rsidR="00FF0B8F" w:rsidRDefault="00FF0B8F" w:rsidP="00FF0B8F">
      <w:pPr>
        <w:pStyle w:val="body"/>
      </w:pPr>
      <w:r>
        <w:t>Before running these test cases, it is assumed that:</w:t>
      </w:r>
    </w:p>
    <w:p w:rsidR="00FF0B8F" w:rsidRDefault="00FF0B8F" w:rsidP="00FF0B8F">
      <w:pPr>
        <w:pStyle w:val="bulletlv1"/>
        <w:numPr>
          <w:ilvl w:val="0"/>
          <w:numId w:val="2"/>
        </w:numPr>
      </w:pPr>
      <w:r>
        <w:t>The DUT is connected to the personal AP</w:t>
      </w:r>
    </w:p>
    <w:p w:rsidR="00FF0B8F" w:rsidRDefault="00FF0B8F" w:rsidP="00FF0B8F">
      <w:pPr>
        <w:pStyle w:val="bulletlv1"/>
        <w:numPr>
          <w:ilvl w:val="0"/>
          <w:numId w:val="2"/>
        </w:numPr>
      </w:pPr>
      <w:r>
        <w:t>The test device is connected to the personal AP</w:t>
      </w:r>
    </w:p>
    <w:p w:rsidR="00FF0B8F" w:rsidRDefault="00FF0B8F" w:rsidP="00FF0B8F">
      <w:pPr>
        <w:pStyle w:val="bulletlv1"/>
        <w:numPr>
          <w:ilvl w:val="0"/>
          <w:numId w:val="2"/>
        </w:numPr>
      </w:pPr>
      <w:r>
        <w:t>At least one application on the DUT is announcing its capabilities through an About announcement</w:t>
      </w:r>
    </w:p>
    <w:p w:rsidR="00FF0B8F" w:rsidRDefault="00FF0B8F" w:rsidP="00FF0B8F">
      <w:pPr>
        <w:pStyle w:val="Heading2"/>
        <w:numPr>
          <w:ilvl w:val="1"/>
          <w:numId w:val="1"/>
        </w:numPr>
        <w:ind w:left="630" w:hanging="630"/>
      </w:pPr>
      <w:bookmarkStart w:id="13" w:name="_Toc374593557"/>
      <w:bookmarkStart w:id="14" w:name="_Toc377735464"/>
      <w:r>
        <w:t>Parameters</w:t>
      </w:r>
      <w:bookmarkEnd w:id="13"/>
      <w:bookmarkEnd w:id="14"/>
    </w:p>
    <w:p w:rsidR="00FF0B8F" w:rsidRDefault="00FF0B8F" w:rsidP="00FF0B8F">
      <w:pPr>
        <w:pStyle w:val="Caption"/>
      </w:pPr>
      <w:r>
        <w:t xml:space="preserve">Table </w:t>
      </w:r>
      <w:fldSimple w:instr=" SEQ Table \* ARABIC ">
        <w:r w:rsidR="00AA6A43">
          <w:rPr>
            <w:noProof/>
          </w:rPr>
          <w:t>1</w:t>
        </w:r>
      </w:fldSimple>
      <w:r>
        <w:t xml:space="preserve">. Parameters for the About feature </w:t>
      </w:r>
    </w:p>
    <w:tbl>
      <w:tblPr>
        <w:tblStyle w:val="TableGrid"/>
        <w:tblW w:w="8640" w:type="dxa"/>
        <w:tblInd w:w="835" w:type="dxa"/>
        <w:tblLook w:val="04A0" w:firstRow="1" w:lastRow="0" w:firstColumn="1" w:lastColumn="0" w:noHBand="0" w:noVBand="1"/>
      </w:tblPr>
      <w:tblGrid>
        <w:gridCol w:w="2880"/>
        <w:gridCol w:w="5760"/>
      </w:tblGrid>
      <w:tr w:rsidR="00FF0B8F" w:rsidTr="00B77613">
        <w:trPr>
          <w:cnfStyle w:val="100000000000" w:firstRow="1" w:lastRow="0" w:firstColumn="0" w:lastColumn="0" w:oddVBand="0" w:evenVBand="0" w:oddHBand="0" w:evenHBand="0" w:firstRowFirstColumn="0" w:firstRowLastColumn="0" w:lastRowFirstColumn="0" w:lastRowLastColumn="0"/>
        </w:trPr>
        <w:tc>
          <w:tcPr>
            <w:tcW w:w="2880" w:type="dxa"/>
          </w:tcPr>
          <w:p w:rsidR="00FF0B8F" w:rsidRDefault="00FF0B8F" w:rsidP="00B77613">
            <w:pPr>
              <w:pStyle w:val="tableheading"/>
            </w:pPr>
            <w:r>
              <w:t>Parameter</w:t>
            </w:r>
          </w:p>
        </w:tc>
        <w:tc>
          <w:tcPr>
            <w:tcW w:w="5760" w:type="dxa"/>
          </w:tcPr>
          <w:p w:rsidR="00FF0B8F" w:rsidRDefault="00FF0B8F" w:rsidP="00B77613">
            <w:pPr>
              <w:pStyle w:val="tableheading"/>
            </w:pPr>
            <w:r>
              <w:t>Description</w:t>
            </w:r>
          </w:p>
        </w:tc>
      </w:tr>
      <w:tr w:rsidR="00FF0B8F" w:rsidTr="00B77613">
        <w:tc>
          <w:tcPr>
            <w:tcW w:w="2880" w:type="dxa"/>
          </w:tcPr>
          <w:p w:rsidR="00FF0B8F" w:rsidRDefault="00FF0B8F" w:rsidP="00B77613">
            <w:pPr>
              <w:pStyle w:val="tableentry"/>
            </w:pPr>
            <w:r>
              <w:t>DeviceId</w:t>
            </w:r>
          </w:p>
        </w:tc>
        <w:tc>
          <w:tcPr>
            <w:tcW w:w="5760" w:type="dxa"/>
          </w:tcPr>
          <w:p w:rsidR="00FF0B8F" w:rsidRDefault="00FF0B8F" w:rsidP="00B77613">
            <w:pPr>
              <w:pStyle w:val="tableentry"/>
            </w:pPr>
            <w:r>
              <w:t>Device ID of the DUT</w:t>
            </w:r>
          </w:p>
        </w:tc>
      </w:tr>
      <w:tr w:rsidR="00FF0B8F" w:rsidTr="00B77613">
        <w:tc>
          <w:tcPr>
            <w:tcW w:w="2880" w:type="dxa"/>
          </w:tcPr>
          <w:p w:rsidR="00FF0B8F" w:rsidRDefault="00FF0B8F" w:rsidP="00B77613">
            <w:pPr>
              <w:pStyle w:val="tableentry"/>
            </w:pPr>
            <w:r>
              <w:t>AppId</w:t>
            </w:r>
          </w:p>
        </w:tc>
        <w:tc>
          <w:tcPr>
            <w:tcW w:w="5760" w:type="dxa"/>
          </w:tcPr>
          <w:p w:rsidR="00FF0B8F" w:rsidRDefault="00FF0B8F" w:rsidP="00B77613">
            <w:pPr>
              <w:pStyle w:val="tableentry"/>
            </w:pPr>
            <w:r>
              <w:t>Application ID of the application on the DUT</w:t>
            </w:r>
          </w:p>
        </w:tc>
      </w:tr>
    </w:tbl>
    <w:p w:rsidR="00510FE6" w:rsidRPr="00FF0B8F" w:rsidRDefault="00510FE6" w:rsidP="00FF0B8F">
      <w:pPr>
        <w:pStyle w:val="body"/>
      </w:pPr>
    </w:p>
    <w:p w:rsidR="00803D7B" w:rsidRDefault="00803D7B" w:rsidP="00932468">
      <w:pPr>
        <w:pStyle w:val="body"/>
        <w:sectPr w:rsidR="00803D7B" w:rsidSect="0050321A">
          <w:pgSz w:w="12240" w:h="15840" w:code="1"/>
          <w:pgMar w:top="1440" w:right="1440" w:bottom="1440" w:left="1440" w:header="720" w:footer="720" w:gutter="0"/>
          <w:cols w:space="720"/>
          <w:titlePg/>
          <w:docGrid w:linePitch="360"/>
        </w:sectPr>
      </w:pPr>
    </w:p>
    <w:p w:rsidR="00932468" w:rsidRDefault="00FF0B8F" w:rsidP="00932468">
      <w:pPr>
        <w:pStyle w:val="Heading1"/>
        <w:numPr>
          <w:ilvl w:val="0"/>
          <w:numId w:val="1"/>
        </w:numPr>
      </w:pPr>
      <w:bookmarkStart w:id="15" w:name="_Toc377735465"/>
      <w:r>
        <w:lastRenderedPageBreak/>
        <w:t>About feature test cases</w:t>
      </w:r>
      <w:bookmarkEnd w:id="15"/>
    </w:p>
    <w:p w:rsidR="00FF0B8F" w:rsidRDefault="00FF0B8F" w:rsidP="00FF0B8F">
      <w:pPr>
        <w:pStyle w:val="Heading2"/>
        <w:numPr>
          <w:ilvl w:val="1"/>
          <w:numId w:val="1"/>
        </w:numPr>
        <w:ind w:left="630" w:hanging="630"/>
      </w:pPr>
      <w:bookmarkStart w:id="16" w:name="_Toc371329407"/>
      <w:bookmarkStart w:id="17" w:name="_Toc374593559"/>
      <w:bookmarkStart w:id="18" w:name="_Toc377735466"/>
      <w:r>
        <w:t>About-v1-01: About announcement</w:t>
      </w:r>
      <w:bookmarkEnd w:id="16"/>
      <w:r>
        <w:t xml:space="preserve"> received</w:t>
      </w:r>
      <w:bookmarkEnd w:id="17"/>
      <w:bookmarkEnd w:id="18"/>
    </w:p>
    <w:p w:rsidR="00FF0B8F" w:rsidRDefault="00FF0B8F" w:rsidP="00FF0B8F">
      <w:pPr>
        <w:pStyle w:val="subhead"/>
      </w:pPr>
      <w:r>
        <w:t>Objective</w:t>
      </w:r>
    </w:p>
    <w:p w:rsidR="00FF0B8F" w:rsidRDefault="00FF0B8F" w:rsidP="00FF0B8F">
      <w:pPr>
        <w:pStyle w:val="body"/>
      </w:pPr>
      <w:r>
        <w:t>Verify that the test device receives a valid About announcement from the application on the DUT and that it can join a session with the application at the port specified in the About announcement.</w:t>
      </w:r>
    </w:p>
    <w:p w:rsidR="00FF0B8F" w:rsidRDefault="00FF0B8F" w:rsidP="00FF0B8F">
      <w:pPr>
        <w:pStyle w:val="subhead"/>
      </w:pPr>
      <w:r>
        <w:t xml:space="preserve">Procedure </w:t>
      </w:r>
    </w:p>
    <w:p w:rsidR="00FF0B8F" w:rsidRDefault="00FF0B8F" w:rsidP="00FF0B8F">
      <w:pPr>
        <w:pStyle w:val="numbrdlist"/>
        <w:numPr>
          <w:ilvl w:val="0"/>
          <w:numId w:val="37"/>
        </w:numPr>
      </w:pPr>
      <w:r>
        <w:t>The test device listens for an About announcement from the application on the DUT.</w:t>
      </w:r>
    </w:p>
    <w:p w:rsidR="00FF0B8F" w:rsidRDefault="00FF0B8F" w:rsidP="00FF0B8F">
      <w:pPr>
        <w:pStyle w:val="numbrdlist"/>
        <w:numPr>
          <w:ilvl w:val="0"/>
          <w:numId w:val="37"/>
        </w:numPr>
      </w:pPr>
      <w:r>
        <w:t>After receiving an About announcement from the application, the test device verifies the received About announcement’s parameters.</w:t>
      </w:r>
    </w:p>
    <w:p w:rsidR="00FF0B8F" w:rsidRDefault="00FF0B8F" w:rsidP="00FF0B8F">
      <w:pPr>
        <w:pStyle w:val="numbrdlist"/>
        <w:numPr>
          <w:ilvl w:val="0"/>
          <w:numId w:val="37"/>
        </w:numPr>
      </w:pPr>
      <w:r>
        <w:t>The test device joins a session with the application at the port specified in the received About announcement.</w:t>
      </w:r>
    </w:p>
    <w:p w:rsidR="00FF0B8F" w:rsidRDefault="00FF0B8F" w:rsidP="00FF0B8F">
      <w:pPr>
        <w:pStyle w:val="numbrdlist"/>
        <w:numPr>
          <w:ilvl w:val="0"/>
          <w:numId w:val="37"/>
        </w:numPr>
      </w:pPr>
      <w:r>
        <w:t>The test device leaves the session.</w:t>
      </w:r>
    </w:p>
    <w:p w:rsidR="00FF0B8F" w:rsidRDefault="00FF0B8F" w:rsidP="00FF0B8F">
      <w:pPr>
        <w:pStyle w:val="subhead"/>
      </w:pPr>
      <w:r>
        <w:t>Expected results</w:t>
      </w:r>
    </w:p>
    <w:p w:rsidR="00FF0B8F" w:rsidRDefault="00FF0B8F" w:rsidP="00FF0B8F">
      <w:pPr>
        <w:pStyle w:val="bulletlv1"/>
        <w:numPr>
          <w:ilvl w:val="0"/>
          <w:numId w:val="2"/>
        </w:numPr>
      </w:pPr>
      <w:r>
        <w:t>The test device receives an About announcement from the application on the DUT.</w:t>
      </w:r>
    </w:p>
    <w:p w:rsidR="00FF0B8F" w:rsidRDefault="00FF0B8F" w:rsidP="00FF0B8F">
      <w:pPr>
        <w:pStyle w:val="bulletlv1"/>
        <w:numPr>
          <w:ilvl w:val="0"/>
          <w:numId w:val="2"/>
        </w:numPr>
      </w:pPr>
      <w:r>
        <w:t>The received About announcement’s version parameter is 1.</w:t>
      </w:r>
    </w:p>
    <w:p w:rsidR="00FF0B8F" w:rsidRDefault="00FF0B8F" w:rsidP="00FF0B8F">
      <w:pPr>
        <w:pStyle w:val="bulletlv1"/>
        <w:numPr>
          <w:ilvl w:val="0"/>
          <w:numId w:val="2"/>
        </w:numPr>
      </w:pPr>
      <w:r>
        <w:t>The received About announcement’s objectDescription parameter contains an element with a path of “/About” which includes the org.alljoyn.About interface</w:t>
      </w:r>
    </w:p>
    <w:p w:rsidR="00FF0B8F" w:rsidRDefault="00FF0B8F" w:rsidP="00FF0B8F">
      <w:pPr>
        <w:pStyle w:val="bulletlv1"/>
        <w:numPr>
          <w:ilvl w:val="0"/>
          <w:numId w:val="2"/>
        </w:numPr>
      </w:pPr>
      <w:r>
        <w:t xml:space="preserve">The received About announcement’s metaData parameter contains the following required fields: </w:t>
      </w:r>
    </w:p>
    <w:p w:rsidR="00FF0B8F" w:rsidRDefault="00FF0B8F" w:rsidP="00FF0B8F">
      <w:pPr>
        <w:pStyle w:val="bulletlv2"/>
        <w:spacing w:line="180" w:lineRule="atLeast"/>
        <w:ind w:left="1310" w:hanging="230"/>
      </w:pPr>
      <w:r>
        <w:t>AppId</w:t>
      </w:r>
    </w:p>
    <w:p w:rsidR="00FF0B8F" w:rsidRDefault="00FF0B8F" w:rsidP="00FF0B8F">
      <w:pPr>
        <w:pStyle w:val="bulletlv2"/>
        <w:spacing w:line="180" w:lineRule="atLeast"/>
        <w:ind w:left="1310" w:hanging="230"/>
      </w:pPr>
      <w:r>
        <w:t>DefaultLanguage</w:t>
      </w:r>
    </w:p>
    <w:p w:rsidR="00FF0B8F" w:rsidRDefault="00FF0B8F" w:rsidP="00FF0B8F">
      <w:pPr>
        <w:pStyle w:val="bulletlv2"/>
        <w:spacing w:line="180" w:lineRule="atLeast"/>
        <w:ind w:left="1310" w:hanging="230"/>
      </w:pPr>
      <w:r>
        <w:t>DeviceName</w:t>
      </w:r>
    </w:p>
    <w:p w:rsidR="00FF0B8F" w:rsidRDefault="00FF0B8F" w:rsidP="00FF0B8F">
      <w:pPr>
        <w:pStyle w:val="bulletlv2"/>
        <w:spacing w:line="180" w:lineRule="atLeast"/>
        <w:ind w:left="1310" w:hanging="230"/>
      </w:pPr>
      <w:r>
        <w:t>DeviceId</w:t>
      </w:r>
    </w:p>
    <w:p w:rsidR="00FF0B8F" w:rsidRDefault="00FF0B8F" w:rsidP="00FF0B8F">
      <w:pPr>
        <w:pStyle w:val="bulletlv2"/>
        <w:spacing w:line="180" w:lineRule="atLeast"/>
        <w:ind w:left="1310" w:hanging="230"/>
      </w:pPr>
      <w:r>
        <w:t>AppName</w:t>
      </w:r>
    </w:p>
    <w:p w:rsidR="00FF0B8F" w:rsidRDefault="00FF0B8F" w:rsidP="00FF0B8F">
      <w:pPr>
        <w:pStyle w:val="bulletlv2"/>
        <w:spacing w:line="180" w:lineRule="atLeast"/>
        <w:ind w:left="1310" w:hanging="230"/>
      </w:pPr>
      <w:r>
        <w:t>Manufacturer</w:t>
      </w:r>
    </w:p>
    <w:p w:rsidR="00FF0B8F" w:rsidRDefault="00FF0B8F" w:rsidP="00FF0B8F">
      <w:pPr>
        <w:pStyle w:val="bulletlv2"/>
        <w:spacing w:line="180" w:lineRule="atLeast"/>
        <w:ind w:left="1310" w:hanging="230"/>
      </w:pPr>
      <w:r>
        <w:t>ModelNumber</w:t>
      </w:r>
    </w:p>
    <w:p w:rsidR="00FF0B8F" w:rsidRDefault="00FF0B8F" w:rsidP="00FF0B8F">
      <w:pPr>
        <w:pStyle w:val="bulletlv1"/>
        <w:numPr>
          <w:ilvl w:val="0"/>
          <w:numId w:val="2"/>
        </w:numPr>
      </w:pPr>
      <w:r>
        <w:t>The test device joins a session with the application at the port specified in the received About announcement.</w:t>
      </w:r>
    </w:p>
    <w:p w:rsidR="00FF0B8F" w:rsidRDefault="00FF0B8F" w:rsidP="00FF0B8F">
      <w:pPr>
        <w:pStyle w:val="Heading2"/>
        <w:numPr>
          <w:ilvl w:val="1"/>
          <w:numId w:val="1"/>
        </w:numPr>
        <w:ind w:left="630" w:hanging="630"/>
      </w:pPr>
      <w:bookmarkStart w:id="19" w:name="_Toc371329408"/>
      <w:bookmarkStart w:id="20" w:name="_Toc374593560"/>
      <w:bookmarkStart w:id="21" w:name="_Toc377735467"/>
      <w:r>
        <w:lastRenderedPageBreak/>
        <w:t>About-v1-02: Version</w:t>
      </w:r>
      <w:bookmarkEnd w:id="19"/>
      <w:r>
        <w:t xml:space="preserve"> property consistent with the About announcement</w:t>
      </w:r>
      <w:bookmarkEnd w:id="20"/>
      <w:bookmarkEnd w:id="21"/>
    </w:p>
    <w:p w:rsidR="00FF0B8F" w:rsidRDefault="00FF0B8F" w:rsidP="00FF0B8F">
      <w:pPr>
        <w:pStyle w:val="subhead"/>
      </w:pPr>
      <w:r>
        <w:t>Objective</w:t>
      </w:r>
    </w:p>
    <w:p w:rsidR="00FF0B8F" w:rsidRDefault="00FF0B8F" w:rsidP="00FF0B8F">
      <w:pPr>
        <w:pStyle w:val="body"/>
      </w:pPr>
      <w:r>
        <w:t>Verify that the Version property retrieved from the application’s About bus object matches the version parameter in its About announcement.</w:t>
      </w:r>
    </w:p>
    <w:p w:rsidR="00FF0B8F" w:rsidRDefault="00FF0B8F" w:rsidP="00FF0B8F">
      <w:pPr>
        <w:pStyle w:val="subhead"/>
      </w:pPr>
      <w:r>
        <w:t>Procedure</w:t>
      </w:r>
    </w:p>
    <w:p w:rsidR="00FF0B8F" w:rsidRDefault="00FF0B8F" w:rsidP="00FF0B8F">
      <w:pPr>
        <w:pStyle w:val="numbrdlist"/>
      </w:pPr>
      <w:r>
        <w:t>The test device listens for an About announcement from the application on the DUT.</w:t>
      </w:r>
    </w:p>
    <w:p w:rsidR="00FF0B8F" w:rsidRDefault="00FF0B8F" w:rsidP="00FF0B8F">
      <w:pPr>
        <w:pStyle w:val="numbrdlist"/>
      </w:pPr>
      <w:r>
        <w:t xml:space="preserve">After receiving an About </w:t>
      </w:r>
      <w:r w:rsidR="00E05DE4">
        <w:t>a</w:t>
      </w:r>
      <w:r>
        <w:t>nnouncement from the application, the test device joins a session with the application at the port specified in the received About announcement.</w:t>
      </w:r>
    </w:p>
    <w:p w:rsidR="00FF0B8F" w:rsidRDefault="00FF0B8F" w:rsidP="00FF0B8F">
      <w:pPr>
        <w:pStyle w:val="numbrdlist"/>
      </w:pPr>
      <w:r>
        <w:t xml:space="preserve">The test device retrieves the Version property from the application’s About bus object and verifies that it matches the version parameter in the received About </w:t>
      </w:r>
      <w:r w:rsidR="00E05DE4">
        <w:t>a</w:t>
      </w:r>
      <w:r>
        <w:t>nnouncement.</w:t>
      </w:r>
    </w:p>
    <w:p w:rsidR="00FF0B8F" w:rsidRDefault="00FF0B8F" w:rsidP="00FF0B8F">
      <w:pPr>
        <w:pStyle w:val="numbrdlist"/>
      </w:pPr>
      <w:r>
        <w:t>The test device leaves the session.</w:t>
      </w:r>
    </w:p>
    <w:p w:rsidR="00FF0B8F" w:rsidRDefault="00FF0B8F" w:rsidP="00FF0B8F">
      <w:pPr>
        <w:pStyle w:val="subhead"/>
      </w:pPr>
      <w:r>
        <w:t>Expected results</w:t>
      </w:r>
    </w:p>
    <w:p w:rsidR="00FF0B8F" w:rsidRDefault="00FF0B8F" w:rsidP="00FF0B8F">
      <w:pPr>
        <w:pStyle w:val="bulletlv1"/>
        <w:numPr>
          <w:ilvl w:val="0"/>
          <w:numId w:val="2"/>
        </w:numPr>
      </w:pPr>
      <w:r>
        <w:t>The test device receives an About announcement from the application on the DUT.</w:t>
      </w:r>
    </w:p>
    <w:p w:rsidR="00FF0B8F" w:rsidRDefault="00FF0B8F" w:rsidP="00FF0B8F">
      <w:pPr>
        <w:pStyle w:val="bulletlv1"/>
        <w:numPr>
          <w:ilvl w:val="0"/>
          <w:numId w:val="2"/>
        </w:numPr>
      </w:pPr>
      <w:r>
        <w:t>The test device joins a session with the application at the port specified in the received About announcement.</w:t>
      </w:r>
    </w:p>
    <w:p w:rsidR="00FF0B8F" w:rsidRDefault="00FF0B8F" w:rsidP="00FF0B8F">
      <w:pPr>
        <w:pStyle w:val="bulletlv1"/>
        <w:numPr>
          <w:ilvl w:val="0"/>
          <w:numId w:val="2"/>
        </w:numPr>
      </w:pPr>
      <w:r>
        <w:t xml:space="preserve">The Version property retrieved from the application’s About bus object matches the version parameter in the received About </w:t>
      </w:r>
      <w:r w:rsidR="00E05DE4">
        <w:t>a</w:t>
      </w:r>
      <w:r>
        <w:t>nnouncement.</w:t>
      </w:r>
    </w:p>
    <w:p w:rsidR="00FF0B8F" w:rsidRDefault="00FF0B8F" w:rsidP="00FF0B8F">
      <w:pPr>
        <w:pStyle w:val="Heading2"/>
        <w:numPr>
          <w:ilvl w:val="1"/>
          <w:numId w:val="1"/>
        </w:numPr>
        <w:ind w:left="630" w:hanging="630"/>
      </w:pPr>
      <w:bookmarkStart w:id="22" w:name="_Toc374593561"/>
      <w:bookmarkStart w:id="23" w:name="_Toc377735468"/>
      <w:r>
        <w:t>About-v1-03: GetObjectDescription() consistent with the About announcement</w:t>
      </w:r>
      <w:bookmarkEnd w:id="22"/>
      <w:bookmarkEnd w:id="23"/>
    </w:p>
    <w:p w:rsidR="00FF0B8F" w:rsidRDefault="00FF0B8F" w:rsidP="00FF0B8F">
      <w:pPr>
        <w:pStyle w:val="subhead"/>
      </w:pPr>
      <w:r>
        <w:t>Objective</w:t>
      </w:r>
    </w:p>
    <w:p w:rsidR="00FF0B8F" w:rsidRDefault="00FF0B8F" w:rsidP="00FF0B8F">
      <w:pPr>
        <w:pStyle w:val="body"/>
        <w:rPr>
          <w:b/>
        </w:rPr>
      </w:pPr>
      <w:r>
        <w:t>Verify that the set of paths and interfaces retrieved from the GetObjectDescription() method on the application’s About bus object is the same as the set of paths and interfaces in the objectDescription parameter received in its About announcement.</w:t>
      </w:r>
    </w:p>
    <w:p w:rsidR="00FF0B8F" w:rsidRDefault="00FF0B8F" w:rsidP="00FF0B8F">
      <w:pPr>
        <w:pStyle w:val="subhead"/>
      </w:pPr>
      <w:r>
        <w:t>Procedure</w:t>
      </w:r>
    </w:p>
    <w:p w:rsidR="00FF0B8F" w:rsidRDefault="00FF0B8F" w:rsidP="0075349E">
      <w:pPr>
        <w:pStyle w:val="numbrdlist"/>
        <w:numPr>
          <w:ilvl w:val="0"/>
          <w:numId w:val="38"/>
        </w:numPr>
      </w:pPr>
      <w:r>
        <w:t>The test device listens for an About announcement from the application on the DUT.</w:t>
      </w:r>
    </w:p>
    <w:p w:rsidR="00FF0B8F" w:rsidRDefault="00E05DE4" w:rsidP="00FF0B8F">
      <w:pPr>
        <w:pStyle w:val="numbrdlist"/>
      </w:pPr>
      <w:r>
        <w:t>After receiving an About a</w:t>
      </w:r>
      <w:r w:rsidR="00FF0B8F">
        <w:t>nnouncement from the application, the test device joins a session with the application at the port specified in the received About announcement.</w:t>
      </w:r>
    </w:p>
    <w:p w:rsidR="00FF0B8F" w:rsidRDefault="00FF0B8F" w:rsidP="00FF0B8F">
      <w:pPr>
        <w:pStyle w:val="numbrdlist"/>
      </w:pPr>
      <w:r>
        <w:t>The test device calls the GetObjectDescription() method on the application’s About bus object and verifies that the returned set of paths and interfaces is the same as those in the objectDescription parameter in the received About announcement.</w:t>
      </w:r>
    </w:p>
    <w:p w:rsidR="00FF0B8F" w:rsidRDefault="00FF0B8F" w:rsidP="00FF0B8F">
      <w:pPr>
        <w:pStyle w:val="numbrdlist"/>
        <w:numPr>
          <w:ilvl w:val="0"/>
          <w:numId w:val="37"/>
        </w:numPr>
      </w:pPr>
      <w:r>
        <w:lastRenderedPageBreak/>
        <w:t>The test device leaves the session with the application.</w:t>
      </w:r>
    </w:p>
    <w:p w:rsidR="00FF0B8F" w:rsidRDefault="00FF0B8F" w:rsidP="00FF0B8F">
      <w:pPr>
        <w:pStyle w:val="subhead"/>
      </w:pPr>
      <w:r>
        <w:t>Expected results</w:t>
      </w:r>
    </w:p>
    <w:p w:rsidR="00FF0B8F" w:rsidRDefault="00FF0B8F" w:rsidP="00FF0B8F">
      <w:pPr>
        <w:pStyle w:val="bulletlv1"/>
        <w:numPr>
          <w:ilvl w:val="0"/>
          <w:numId w:val="2"/>
        </w:numPr>
      </w:pPr>
      <w:r>
        <w:t>The test device receives an About announcement from the application on the DUT.</w:t>
      </w:r>
    </w:p>
    <w:p w:rsidR="00FF0B8F" w:rsidRDefault="00FF0B8F" w:rsidP="00FF0B8F">
      <w:pPr>
        <w:pStyle w:val="bulletlv1"/>
        <w:numPr>
          <w:ilvl w:val="0"/>
          <w:numId w:val="2"/>
        </w:numPr>
      </w:pPr>
      <w:r>
        <w:t>The test device joins a session with the application at the port specified in the received About announcement.</w:t>
      </w:r>
    </w:p>
    <w:p w:rsidR="00FF0B8F" w:rsidRDefault="00FF0B8F" w:rsidP="00FF0B8F">
      <w:pPr>
        <w:pStyle w:val="bulletlv1"/>
        <w:numPr>
          <w:ilvl w:val="0"/>
          <w:numId w:val="2"/>
        </w:numPr>
      </w:pPr>
      <w:r>
        <w:t>The set of paths and interfaces returned from the GetObjectDescription() method on the application’s About bus object is the same as the set of paths and interfaces in the objectDescription parameter in the received About announcement.</w:t>
      </w:r>
    </w:p>
    <w:p w:rsidR="00FF0B8F" w:rsidRDefault="00FF0B8F" w:rsidP="00FF0B8F">
      <w:pPr>
        <w:pStyle w:val="Heading2"/>
        <w:numPr>
          <w:ilvl w:val="1"/>
          <w:numId w:val="1"/>
        </w:numPr>
        <w:ind w:left="630" w:hanging="630"/>
      </w:pPr>
      <w:bookmarkStart w:id="24" w:name="_Toc371329410"/>
      <w:bookmarkStart w:id="25" w:name="_Toc374593562"/>
      <w:bookmarkStart w:id="26" w:name="_Toc377735469"/>
      <w:r>
        <w:t>About-v1-04: Bus objects consistent with the About announcement</w:t>
      </w:r>
      <w:bookmarkEnd w:id="24"/>
      <w:bookmarkEnd w:id="25"/>
      <w:bookmarkEnd w:id="26"/>
    </w:p>
    <w:p w:rsidR="00FF0B8F" w:rsidRDefault="00FF0B8F" w:rsidP="00FF0B8F">
      <w:pPr>
        <w:pStyle w:val="subhead"/>
      </w:pPr>
      <w:r>
        <w:t>Objective</w:t>
      </w:r>
    </w:p>
    <w:p w:rsidR="00FF0B8F" w:rsidRDefault="00FF0B8F" w:rsidP="00FF0B8F">
      <w:pPr>
        <w:pStyle w:val="body"/>
      </w:pPr>
      <w:r>
        <w:t>Verify that the application’s set of bus objects and their interfaces includes the set of paths and interfaces in the objectDescription parameter received in its About announcement.</w:t>
      </w:r>
    </w:p>
    <w:p w:rsidR="00FF0B8F" w:rsidRDefault="00FF0B8F" w:rsidP="00FF0B8F">
      <w:pPr>
        <w:pStyle w:val="subhead"/>
      </w:pPr>
      <w:r>
        <w:t>Procedure</w:t>
      </w:r>
    </w:p>
    <w:p w:rsidR="00FF0B8F" w:rsidRDefault="00FF0B8F" w:rsidP="0075349E">
      <w:pPr>
        <w:pStyle w:val="numbrdlist"/>
        <w:numPr>
          <w:ilvl w:val="0"/>
          <w:numId w:val="39"/>
        </w:numPr>
      </w:pPr>
      <w:r>
        <w:t>The test device listens for an About announcement from the application on the DUT.</w:t>
      </w:r>
    </w:p>
    <w:p w:rsidR="00FF0B8F" w:rsidRDefault="00FF0B8F" w:rsidP="00FF0B8F">
      <w:pPr>
        <w:pStyle w:val="numbrdlist"/>
      </w:pPr>
      <w:r>
        <w:t xml:space="preserve">After </w:t>
      </w:r>
      <w:r w:rsidR="00E05DE4">
        <w:t>receiving an About a</w:t>
      </w:r>
      <w:r>
        <w:t>nnouncement from the application, the test device joins a session with the application at the port specified in the received About announcement.</w:t>
      </w:r>
    </w:p>
    <w:p w:rsidR="00FF0B8F" w:rsidRDefault="00FF0B8F" w:rsidP="00FF0B8F">
      <w:pPr>
        <w:pStyle w:val="numbrdlist"/>
      </w:pPr>
      <w:r>
        <w:t>The test device uses the Introspect() method on the Introspectable interface to introspect the application’s message bus and verify that the set of bus objects and their interfaces includes the set of paths and interfaces in the objectDescription parameter in the received About announcement.</w:t>
      </w:r>
    </w:p>
    <w:p w:rsidR="00FF0B8F" w:rsidRDefault="00FF0B8F" w:rsidP="00FF0B8F">
      <w:pPr>
        <w:pStyle w:val="numbrdlist"/>
        <w:numPr>
          <w:ilvl w:val="0"/>
          <w:numId w:val="37"/>
        </w:numPr>
      </w:pPr>
      <w:r>
        <w:t>The test device leaves the session.</w:t>
      </w:r>
    </w:p>
    <w:p w:rsidR="00FF0B8F" w:rsidRDefault="00FF0B8F" w:rsidP="00FF0B8F">
      <w:pPr>
        <w:pStyle w:val="subhead"/>
      </w:pPr>
      <w:r>
        <w:t>Expected results</w:t>
      </w:r>
    </w:p>
    <w:p w:rsidR="00FF0B8F" w:rsidRDefault="00FF0B8F" w:rsidP="00FF0B8F">
      <w:pPr>
        <w:pStyle w:val="bulletlv1"/>
        <w:numPr>
          <w:ilvl w:val="0"/>
          <w:numId w:val="2"/>
        </w:numPr>
      </w:pPr>
      <w:r>
        <w:t>The test device receives an About announcement from the application on the DUT.</w:t>
      </w:r>
    </w:p>
    <w:p w:rsidR="00FF0B8F" w:rsidRDefault="00FF0B8F" w:rsidP="00FF0B8F">
      <w:pPr>
        <w:pStyle w:val="bulletlv1"/>
        <w:numPr>
          <w:ilvl w:val="0"/>
          <w:numId w:val="2"/>
        </w:numPr>
      </w:pPr>
      <w:r>
        <w:t>The test device joins a session with the application at the port specified in the received About announcement.</w:t>
      </w:r>
    </w:p>
    <w:p w:rsidR="00FF0B8F" w:rsidRDefault="00FF0B8F" w:rsidP="00FF0B8F">
      <w:pPr>
        <w:pStyle w:val="bulletlv1"/>
        <w:numPr>
          <w:ilvl w:val="0"/>
          <w:numId w:val="2"/>
        </w:numPr>
      </w:pPr>
      <w:r>
        <w:t>The test device verifies through introspection that the set of bus objects and their interfaces includes the set of paths and interfaces in the objectDescription parameter in the received About announcement.</w:t>
      </w:r>
    </w:p>
    <w:p w:rsidR="00FF0B8F" w:rsidRDefault="00FF0B8F" w:rsidP="00FF0B8F">
      <w:pPr>
        <w:pStyle w:val="bulletlv1"/>
        <w:numPr>
          <w:ilvl w:val="0"/>
          <w:numId w:val="2"/>
        </w:numPr>
      </w:pPr>
      <w:r>
        <w:t>The test device verifies the values match what is present in the About announcement.</w:t>
      </w:r>
    </w:p>
    <w:p w:rsidR="00FF0B8F" w:rsidRDefault="00FF0B8F" w:rsidP="00FF0B8F">
      <w:pPr>
        <w:pStyle w:val="Heading2"/>
        <w:numPr>
          <w:ilvl w:val="1"/>
          <w:numId w:val="1"/>
        </w:numPr>
        <w:ind w:left="630" w:hanging="630"/>
      </w:pPr>
      <w:bookmarkStart w:id="27" w:name="_Toc371329411"/>
      <w:bookmarkStart w:id="28" w:name="_Toc374593563"/>
      <w:bookmarkStart w:id="29" w:name="_Toc377735470"/>
      <w:r>
        <w:lastRenderedPageBreak/>
        <w:t>About-v1-05: Standardized interfaces match definitions</w:t>
      </w:r>
      <w:bookmarkEnd w:id="27"/>
      <w:bookmarkEnd w:id="28"/>
      <w:bookmarkEnd w:id="29"/>
    </w:p>
    <w:p w:rsidR="00FF0B8F" w:rsidRDefault="00FF0B8F" w:rsidP="00FF0B8F">
      <w:pPr>
        <w:pStyle w:val="subhead"/>
      </w:pPr>
      <w:r>
        <w:t>Objective</w:t>
      </w:r>
    </w:p>
    <w:p w:rsidR="00FF0B8F" w:rsidRDefault="00FF0B8F" w:rsidP="00FF0B8F">
      <w:pPr>
        <w:pStyle w:val="body"/>
      </w:pPr>
      <w:r>
        <w:t>Verify that definitions for all "org.alljoyn" interfaces supported by objects on the application’s message bus are valid and match the standardized definitions.</w:t>
      </w:r>
    </w:p>
    <w:p w:rsidR="00FF0B8F" w:rsidRDefault="00FF0B8F" w:rsidP="00FF0B8F">
      <w:pPr>
        <w:pStyle w:val="subhead"/>
      </w:pPr>
      <w:r>
        <w:t>Procedure</w:t>
      </w:r>
    </w:p>
    <w:p w:rsidR="00FF0B8F" w:rsidRDefault="00FF0B8F" w:rsidP="0075349E">
      <w:pPr>
        <w:pStyle w:val="numbrdlist"/>
        <w:numPr>
          <w:ilvl w:val="0"/>
          <w:numId w:val="40"/>
        </w:numPr>
      </w:pPr>
      <w:r>
        <w:t>The test device listens for an About announcement from the application on the DUT.</w:t>
      </w:r>
    </w:p>
    <w:p w:rsidR="00FF0B8F" w:rsidRDefault="00FF0B8F" w:rsidP="00FF0B8F">
      <w:pPr>
        <w:pStyle w:val="numbrdlist"/>
      </w:pPr>
      <w:r>
        <w:t>After receiving an About announcement from the application, the test device joins a session with the application at the port specified in the received About announcement.</w:t>
      </w:r>
    </w:p>
    <w:p w:rsidR="00FF0B8F" w:rsidRDefault="00FF0B8F" w:rsidP="00FF0B8F">
      <w:pPr>
        <w:pStyle w:val="numbrdlist"/>
        <w:numPr>
          <w:ilvl w:val="0"/>
          <w:numId w:val="37"/>
        </w:numPr>
      </w:pPr>
      <w:r>
        <w:t xml:space="preserve">The test device uses the Introspect() method on the Introspectable interface to introspect the application’s message bus and retrieve the set of objects and their interfaces. </w:t>
      </w:r>
    </w:p>
    <w:p w:rsidR="00FF0B8F" w:rsidRDefault="00FF0B8F" w:rsidP="00FF0B8F">
      <w:pPr>
        <w:pStyle w:val="numbrdlist"/>
        <w:numPr>
          <w:ilvl w:val="0"/>
          <w:numId w:val="37"/>
        </w:numPr>
      </w:pPr>
      <w:r>
        <w:t>The test device verifies that the definitions for all "org.alljoyn" interfaces supported by objects on the application’s message bus are valid and match the standardized definitions.</w:t>
      </w:r>
    </w:p>
    <w:p w:rsidR="00FF0B8F" w:rsidRDefault="00FF0B8F" w:rsidP="00FF0B8F">
      <w:pPr>
        <w:pStyle w:val="numbrdlist"/>
        <w:numPr>
          <w:ilvl w:val="0"/>
          <w:numId w:val="37"/>
        </w:numPr>
      </w:pPr>
      <w:r>
        <w:t>The test device leaves the session.</w:t>
      </w:r>
    </w:p>
    <w:p w:rsidR="00FF0B8F" w:rsidRDefault="00FF0B8F" w:rsidP="00FF0B8F">
      <w:pPr>
        <w:pStyle w:val="subhead"/>
      </w:pPr>
      <w:r>
        <w:t>Expected results</w:t>
      </w:r>
    </w:p>
    <w:p w:rsidR="00FF0B8F" w:rsidRDefault="00FF0B8F" w:rsidP="00FF0B8F">
      <w:pPr>
        <w:pStyle w:val="bulletlv1"/>
        <w:numPr>
          <w:ilvl w:val="0"/>
          <w:numId w:val="2"/>
        </w:numPr>
      </w:pPr>
      <w:r>
        <w:t>The test device receives an About announcement from the application on the DUT.</w:t>
      </w:r>
    </w:p>
    <w:p w:rsidR="00FF0B8F" w:rsidRDefault="00FF0B8F" w:rsidP="00FF0B8F">
      <w:pPr>
        <w:pStyle w:val="bulletlv1"/>
        <w:numPr>
          <w:ilvl w:val="0"/>
          <w:numId w:val="2"/>
        </w:numPr>
      </w:pPr>
      <w:r>
        <w:t>The test device joins a session with the application at the port specified in the received About announcement.</w:t>
      </w:r>
    </w:p>
    <w:p w:rsidR="00FF0B8F" w:rsidRDefault="00FF0B8F" w:rsidP="00FF0B8F">
      <w:pPr>
        <w:pStyle w:val="bulletlv1"/>
        <w:numPr>
          <w:ilvl w:val="0"/>
          <w:numId w:val="2"/>
        </w:numPr>
      </w:pPr>
      <w:r>
        <w:t>The test device retrieves the set of objects and their interfaces existing on the application’s message bus using the Introspect() method on the Introspectable interface.</w:t>
      </w:r>
    </w:p>
    <w:p w:rsidR="00FF0B8F" w:rsidRDefault="00FF0B8F" w:rsidP="00FF0B8F">
      <w:pPr>
        <w:pStyle w:val="bulletlv1"/>
        <w:numPr>
          <w:ilvl w:val="0"/>
          <w:numId w:val="2"/>
        </w:numPr>
      </w:pPr>
      <w:r>
        <w:t>The definitions for all “org.alljoyn” interfaces supported by objects on the application’s message bus are valid and match the standardized definitions.</w:t>
      </w:r>
    </w:p>
    <w:p w:rsidR="00FF0B8F" w:rsidRDefault="00FF0B8F" w:rsidP="00FF0B8F">
      <w:pPr>
        <w:pStyle w:val="Heading2"/>
        <w:numPr>
          <w:ilvl w:val="1"/>
          <w:numId w:val="1"/>
        </w:numPr>
        <w:ind w:left="630" w:hanging="630"/>
      </w:pPr>
      <w:bookmarkStart w:id="30" w:name="_Toc374593564"/>
      <w:bookmarkStart w:id="31" w:name="_Toc377735471"/>
      <w:r>
        <w:t>About-v1-06: GetAboutData() with default language</w:t>
      </w:r>
      <w:bookmarkEnd w:id="30"/>
      <w:bookmarkEnd w:id="31"/>
    </w:p>
    <w:p w:rsidR="00FF0B8F" w:rsidRDefault="00FF0B8F" w:rsidP="00FF0B8F">
      <w:pPr>
        <w:pStyle w:val="subhead"/>
      </w:pPr>
      <w:r>
        <w:t>Objective</w:t>
      </w:r>
    </w:p>
    <w:p w:rsidR="00FF0B8F" w:rsidRDefault="00FF0B8F" w:rsidP="00FF0B8F">
      <w:pPr>
        <w:pStyle w:val="body"/>
      </w:pPr>
      <w:r>
        <w:t xml:space="preserve">Verify the metadata fields returned from a call to the GetAboutData() method with the languageTag parameter set to the default language. </w:t>
      </w:r>
    </w:p>
    <w:p w:rsidR="00FF0B8F" w:rsidRDefault="00FF0B8F" w:rsidP="00FF0B8F">
      <w:pPr>
        <w:pStyle w:val="body"/>
      </w:pPr>
      <w:r>
        <w:t xml:space="preserve">The metadata fields returned must include all of the required fields and the values of any fields defined in the interface specification must match their defined signature and any defined format. </w:t>
      </w:r>
    </w:p>
    <w:p w:rsidR="00FF0B8F" w:rsidRPr="00F42B22" w:rsidRDefault="00FF0B8F" w:rsidP="00FF0B8F">
      <w:pPr>
        <w:pStyle w:val="body"/>
      </w:pPr>
      <w:r>
        <w:t>The defined fields received in the metaData parameter of the application’s About announcement must be included in the metadata fields returned and the values must be the same.</w:t>
      </w:r>
    </w:p>
    <w:p w:rsidR="00FF0B8F" w:rsidRDefault="00FF0B8F" w:rsidP="00FF0B8F">
      <w:pPr>
        <w:pStyle w:val="subhead"/>
      </w:pPr>
      <w:r>
        <w:lastRenderedPageBreak/>
        <w:t>Procedure</w:t>
      </w:r>
    </w:p>
    <w:p w:rsidR="00FF0B8F" w:rsidRDefault="00FF0B8F" w:rsidP="0075349E">
      <w:pPr>
        <w:pStyle w:val="numbrdlist"/>
        <w:numPr>
          <w:ilvl w:val="0"/>
          <w:numId w:val="41"/>
        </w:numPr>
      </w:pPr>
      <w:r>
        <w:t>The test device waits to receive an About announcement from the application on the DUT.</w:t>
      </w:r>
    </w:p>
    <w:p w:rsidR="00FF0B8F" w:rsidRDefault="00FF0B8F" w:rsidP="00FF0B8F">
      <w:pPr>
        <w:pStyle w:val="numbrdlist"/>
      </w:pPr>
      <w:r>
        <w:t xml:space="preserve">After receiving an About </w:t>
      </w:r>
      <w:r w:rsidR="00E05DE4">
        <w:t>a</w:t>
      </w:r>
      <w:r>
        <w:t>nnouncement from the application, the test device joins a session with the application at the port specified in the received About announcement.</w:t>
      </w:r>
    </w:p>
    <w:p w:rsidR="00FF0B8F" w:rsidRDefault="00FF0B8F" w:rsidP="00FF0B8F">
      <w:pPr>
        <w:pStyle w:val="numbrdlist"/>
      </w:pPr>
      <w:r>
        <w:t>The test device calls the GetAboutData() method on the application’s About bus object with the languageTag parameter set to the value of the DefaultLanguage field in the metaData parameter of the received About announcement.</w:t>
      </w:r>
    </w:p>
    <w:p w:rsidR="00FF0B8F" w:rsidRDefault="00FF0B8F" w:rsidP="00FF0B8F">
      <w:pPr>
        <w:pStyle w:val="numbrdlist"/>
      </w:pPr>
      <w:r>
        <w:t>The test device verifies that the returned metadata fields include all the required fields.</w:t>
      </w:r>
    </w:p>
    <w:p w:rsidR="00FF0B8F" w:rsidRDefault="00FF0B8F" w:rsidP="00FF0B8F">
      <w:pPr>
        <w:pStyle w:val="numbrdlist"/>
      </w:pPr>
      <w:r>
        <w:t>The test device verifies that the values for all of the defined fields in the returned metadata fields match their defined signatures.</w:t>
      </w:r>
    </w:p>
    <w:p w:rsidR="00FF0B8F" w:rsidRDefault="00FF0B8F" w:rsidP="00FF0B8F">
      <w:pPr>
        <w:pStyle w:val="numbrdlist"/>
      </w:pPr>
      <w:r>
        <w:t>The test device verifies that the returned metadata fields include all the defined fields in the metaData parameter of the received About announcement and their values are the same.</w:t>
      </w:r>
    </w:p>
    <w:p w:rsidR="00FF0B8F" w:rsidRDefault="00FF0B8F" w:rsidP="00FF0B8F">
      <w:pPr>
        <w:pStyle w:val="numbrdlist"/>
      </w:pPr>
      <w:r>
        <w:t>The test device verifies that if the returned metadata fields include the DateOfManufacture field then the value matches the defined format (“YYYY-MM-DD”) and it represents a valid date.</w:t>
      </w:r>
    </w:p>
    <w:p w:rsidR="00FF0B8F" w:rsidRDefault="00FF0B8F" w:rsidP="00FF0B8F">
      <w:pPr>
        <w:pStyle w:val="numbrdlist"/>
      </w:pPr>
      <w:r>
        <w:t>The test device verifies that if the returned metadata fields include the SupportUrl field then the value is a properly formatted URL (as defined by RFC 2396).</w:t>
      </w:r>
    </w:p>
    <w:p w:rsidR="00FF0B8F" w:rsidRDefault="00FF0B8F" w:rsidP="00FF0B8F">
      <w:pPr>
        <w:pStyle w:val="numbrdlist"/>
      </w:pPr>
      <w:r>
        <w:t>The test device leaves the session.</w:t>
      </w:r>
    </w:p>
    <w:p w:rsidR="00FF0B8F" w:rsidRDefault="00FF0B8F" w:rsidP="00FF0B8F">
      <w:pPr>
        <w:pStyle w:val="subhead"/>
      </w:pPr>
      <w:r>
        <w:t>Expected results</w:t>
      </w:r>
    </w:p>
    <w:p w:rsidR="00FF0B8F" w:rsidRDefault="00FF0B8F" w:rsidP="00FF0B8F">
      <w:pPr>
        <w:pStyle w:val="bulletlv1"/>
        <w:numPr>
          <w:ilvl w:val="0"/>
          <w:numId w:val="2"/>
        </w:numPr>
      </w:pPr>
      <w:r>
        <w:t>The test device receives an About announcement from the application on the DUT.</w:t>
      </w:r>
    </w:p>
    <w:p w:rsidR="00FF0B8F" w:rsidRDefault="00FF0B8F" w:rsidP="00FF0B8F">
      <w:pPr>
        <w:pStyle w:val="bulletlv1"/>
        <w:numPr>
          <w:ilvl w:val="0"/>
          <w:numId w:val="2"/>
        </w:numPr>
      </w:pPr>
      <w:r>
        <w:t>The test device joins a session with the application at the port specified in the received About announcement.</w:t>
      </w:r>
    </w:p>
    <w:p w:rsidR="00FF0B8F" w:rsidRDefault="00FF0B8F" w:rsidP="00FF0B8F">
      <w:pPr>
        <w:pStyle w:val="bulletlv1"/>
        <w:numPr>
          <w:ilvl w:val="0"/>
          <w:numId w:val="2"/>
        </w:numPr>
      </w:pPr>
      <w:r>
        <w:t>The GetAboutData() method call with the languageTag parameter set to the default language returns a set of metadata fields.</w:t>
      </w:r>
    </w:p>
    <w:p w:rsidR="00FF0B8F" w:rsidRDefault="00FF0B8F" w:rsidP="00FF0B8F">
      <w:pPr>
        <w:pStyle w:val="bulletlv1"/>
        <w:numPr>
          <w:ilvl w:val="0"/>
          <w:numId w:val="2"/>
        </w:numPr>
      </w:pPr>
      <w:r>
        <w:t>The set of returned metadata fields includes the following required fields:</w:t>
      </w:r>
    </w:p>
    <w:p w:rsidR="00FF0B8F" w:rsidRDefault="00FF0B8F" w:rsidP="00FF0B8F">
      <w:pPr>
        <w:pStyle w:val="bulletlv2"/>
        <w:spacing w:line="180" w:lineRule="atLeast"/>
        <w:ind w:left="1310" w:hanging="230"/>
      </w:pPr>
      <w:r>
        <w:t>AppId</w:t>
      </w:r>
    </w:p>
    <w:p w:rsidR="00FF0B8F" w:rsidRDefault="00FF0B8F" w:rsidP="00FF0B8F">
      <w:pPr>
        <w:pStyle w:val="bulletlv2"/>
        <w:spacing w:line="180" w:lineRule="atLeast"/>
        <w:ind w:left="1310" w:hanging="230"/>
      </w:pPr>
      <w:r>
        <w:t>DefaultLanguage</w:t>
      </w:r>
    </w:p>
    <w:p w:rsidR="00FF0B8F" w:rsidRDefault="00FF0B8F" w:rsidP="00FF0B8F">
      <w:pPr>
        <w:pStyle w:val="bulletlv2"/>
        <w:spacing w:line="180" w:lineRule="atLeast"/>
        <w:ind w:left="1310" w:hanging="230"/>
      </w:pPr>
      <w:r>
        <w:t>DeviceName</w:t>
      </w:r>
    </w:p>
    <w:p w:rsidR="00FF0B8F" w:rsidRDefault="00FF0B8F" w:rsidP="00FF0B8F">
      <w:pPr>
        <w:pStyle w:val="bulletlv2"/>
        <w:spacing w:line="180" w:lineRule="atLeast"/>
        <w:ind w:left="1310" w:hanging="230"/>
      </w:pPr>
      <w:r>
        <w:t>DeviceId</w:t>
      </w:r>
    </w:p>
    <w:p w:rsidR="00FF0B8F" w:rsidRDefault="00FF0B8F" w:rsidP="00FF0B8F">
      <w:pPr>
        <w:pStyle w:val="bulletlv2"/>
        <w:spacing w:line="180" w:lineRule="atLeast"/>
        <w:ind w:left="1310" w:hanging="230"/>
      </w:pPr>
      <w:r>
        <w:t>AppName</w:t>
      </w:r>
    </w:p>
    <w:p w:rsidR="00FF0B8F" w:rsidRDefault="00FF0B8F" w:rsidP="00FF0B8F">
      <w:pPr>
        <w:pStyle w:val="bulletlv2"/>
        <w:spacing w:line="180" w:lineRule="atLeast"/>
        <w:ind w:left="1310" w:hanging="230"/>
      </w:pPr>
      <w:r>
        <w:t>Manufacturer</w:t>
      </w:r>
    </w:p>
    <w:p w:rsidR="00FF0B8F" w:rsidRDefault="00FF0B8F" w:rsidP="00FF0B8F">
      <w:pPr>
        <w:pStyle w:val="bulletlv2"/>
        <w:spacing w:line="180" w:lineRule="atLeast"/>
        <w:ind w:left="1310" w:hanging="230"/>
      </w:pPr>
      <w:r>
        <w:t>ModelNumber</w:t>
      </w:r>
    </w:p>
    <w:p w:rsidR="00FF0B8F" w:rsidRDefault="00FF0B8F" w:rsidP="00FF0B8F">
      <w:pPr>
        <w:pStyle w:val="bulletlv2"/>
        <w:spacing w:line="180" w:lineRule="atLeast"/>
        <w:ind w:left="1310" w:hanging="230"/>
      </w:pPr>
      <w:r>
        <w:t>SupportedLanguages</w:t>
      </w:r>
    </w:p>
    <w:p w:rsidR="00FF0B8F" w:rsidRDefault="00FF0B8F" w:rsidP="00FF0B8F">
      <w:pPr>
        <w:pStyle w:val="bulletlv2"/>
        <w:spacing w:line="180" w:lineRule="atLeast"/>
        <w:ind w:left="1310" w:hanging="230"/>
      </w:pPr>
      <w:r>
        <w:t>Description</w:t>
      </w:r>
    </w:p>
    <w:p w:rsidR="00FF0B8F" w:rsidRDefault="00FF0B8F" w:rsidP="00FF0B8F">
      <w:pPr>
        <w:pStyle w:val="bulletlv2"/>
        <w:spacing w:line="180" w:lineRule="atLeast"/>
        <w:ind w:left="1310" w:hanging="230"/>
      </w:pPr>
      <w:r>
        <w:lastRenderedPageBreak/>
        <w:t>SoftwareVersion</w:t>
      </w:r>
    </w:p>
    <w:p w:rsidR="00FF0B8F" w:rsidRDefault="00FF0B8F" w:rsidP="00FF0B8F">
      <w:pPr>
        <w:pStyle w:val="bulletlv2"/>
        <w:spacing w:line="180" w:lineRule="atLeast"/>
        <w:ind w:left="1310" w:hanging="230"/>
      </w:pPr>
      <w:r>
        <w:t>AJSoftwareVersion</w:t>
      </w:r>
    </w:p>
    <w:p w:rsidR="00FF0B8F" w:rsidRDefault="00FF0B8F" w:rsidP="00FF0B8F">
      <w:pPr>
        <w:pStyle w:val="bulletlv1"/>
        <w:numPr>
          <w:ilvl w:val="0"/>
          <w:numId w:val="2"/>
        </w:numPr>
      </w:pPr>
      <w:r>
        <w:t>The values for all of the defined fields in the returned metadata fields match their defined signatures:</w:t>
      </w:r>
      <w:r w:rsidRPr="004D1BF2">
        <w:t xml:space="preserve"> </w:t>
      </w:r>
    </w:p>
    <w:p w:rsidR="00FF0B8F" w:rsidRDefault="00FF0B8F" w:rsidP="00FF0B8F">
      <w:pPr>
        <w:pStyle w:val="bulletlv2"/>
        <w:spacing w:line="180" w:lineRule="atLeast"/>
        <w:ind w:left="1310" w:hanging="230"/>
      </w:pPr>
      <w:r>
        <w:t>AppId: ay</w:t>
      </w:r>
    </w:p>
    <w:p w:rsidR="00FF0B8F" w:rsidRDefault="00FF0B8F" w:rsidP="00FF0B8F">
      <w:pPr>
        <w:pStyle w:val="bulletlv2"/>
        <w:spacing w:line="180" w:lineRule="atLeast"/>
        <w:ind w:left="1310" w:hanging="230"/>
      </w:pPr>
      <w:r>
        <w:t>DefaultLanguage: s</w:t>
      </w:r>
    </w:p>
    <w:p w:rsidR="00FF0B8F" w:rsidRDefault="00FF0B8F" w:rsidP="00FF0B8F">
      <w:pPr>
        <w:pStyle w:val="bulletlv2"/>
        <w:spacing w:line="180" w:lineRule="atLeast"/>
        <w:ind w:left="1310" w:hanging="230"/>
      </w:pPr>
      <w:r>
        <w:t>DeviceName: s</w:t>
      </w:r>
    </w:p>
    <w:p w:rsidR="00FF0B8F" w:rsidRDefault="00FF0B8F" w:rsidP="00FF0B8F">
      <w:pPr>
        <w:pStyle w:val="bulletlv2"/>
        <w:spacing w:line="180" w:lineRule="atLeast"/>
        <w:ind w:left="1310" w:hanging="230"/>
      </w:pPr>
      <w:r>
        <w:t>DeviceId: s</w:t>
      </w:r>
    </w:p>
    <w:p w:rsidR="00FF0B8F" w:rsidRDefault="00FF0B8F" w:rsidP="00FF0B8F">
      <w:pPr>
        <w:pStyle w:val="bulletlv2"/>
        <w:spacing w:line="180" w:lineRule="atLeast"/>
        <w:ind w:left="1310" w:hanging="230"/>
      </w:pPr>
      <w:r>
        <w:t>AppName: s</w:t>
      </w:r>
    </w:p>
    <w:p w:rsidR="00FF0B8F" w:rsidRDefault="00FF0B8F" w:rsidP="00FF0B8F">
      <w:pPr>
        <w:pStyle w:val="bulletlv2"/>
        <w:spacing w:line="180" w:lineRule="atLeast"/>
        <w:ind w:left="1310" w:hanging="230"/>
      </w:pPr>
      <w:r>
        <w:t>Manufacturer: s</w:t>
      </w:r>
    </w:p>
    <w:p w:rsidR="00FF0B8F" w:rsidRDefault="00FF0B8F" w:rsidP="00FF0B8F">
      <w:pPr>
        <w:pStyle w:val="bulletlv2"/>
        <w:spacing w:line="180" w:lineRule="atLeast"/>
        <w:ind w:left="1310" w:hanging="230"/>
      </w:pPr>
      <w:r>
        <w:t>ModelNumber: s</w:t>
      </w:r>
    </w:p>
    <w:p w:rsidR="00FF0B8F" w:rsidRDefault="00FF0B8F" w:rsidP="00FF0B8F">
      <w:pPr>
        <w:pStyle w:val="bulletlv2"/>
        <w:spacing w:line="180" w:lineRule="atLeast"/>
        <w:ind w:left="1310" w:hanging="230"/>
      </w:pPr>
      <w:r>
        <w:t>SupportedLanguages: as</w:t>
      </w:r>
    </w:p>
    <w:p w:rsidR="00FF0B8F" w:rsidRDefault="00FF0B8F" w:rsidP="00FF0B8F">
      <w:pPr>
        <w:pStyle w:val="bulletlv2"/>
        <w:spacing w:line="180" w:lineRule="atLeast"/>
        <w:ind w:left="1310" w:hanging="230"/>
      </w:pPr>
      <w:r>
        <w:t>Description: s</w:t>
      </w:r>
    </w:p>
    <w:p w:rsidR="00FF0B8F" w:rsidRDefault="00FF0B8F" w:rsidP="00FF0B8F">
      <w:pPr>
        <w:pStyle w:val="bulletlv2"/>
        <w:spacing w:line="180" w:lineRule="atLeast"/>
        <w:ind w:left="1310" w:hanging="230"/>
      </w:pPr>
      <w:r>
        <w:t>DateOfManufacture: s</w:t>
      </w:r>
    </w:p>
    <w:p w:rsidR="00FF0B8F" w:rsidRDefault="00FF0B8F" w:rsidP="00FF0B8F">
      <w:pPr>
        <w:pStyle w:val="bulletlv2"/>
        <w:spacing w:line="180" w:lineRule="atLeast"/>
        <w:ind w:left="1310" w:hanging="230"/>
      </w:pPr>
      <w:r>
        <w:t>SoftwareVersion: s</w:t>
      </w:r>
    </w:p>
    <w:p w:rsidR="00FF0B8F" w:rsidRDefault="00FF0B8F" w:rsidP="00FF0B8F">
      <w:pPr>
        <w:pStyle w:val="bulletlv2"/>
        <w:spacing w:line="180" w:lineRule="atLeast"/>
        <w:ind w:left="1310" w:hanging="230"/>
      </w:pPr>
      <w:r>
        <w:t>AJSoftwareVersion: s</w:t>
      </w:r>
    </w:p>
    <w:p w:rsidR="00FF0B8F" w:rsidRDefault="00FF0B8F" w:rsidP="00FF0B8F">
      <w:pPr>
        <w:pStyle w:val="bulletlv2"/>
        <w:spacing w:line="180" w:lineRule="atLeast"/>
        <w:ind w:left="1310" w:hanging="230"/>
      </w:pPr>
      <w:r>
        <w:t>HardwareVersion: s</w:t>
      </w:r>
    </w:p>
    <w:p w:rsidR="00FF0B8F" w:rsidRDefault="00FF0B8F" w:rsidP="00FF0B8F">
      <w:pPr>
        <w:pStyle w:val="bulletlv2"/>
        <w:spacing w:line="180" w:lineRule="atLeast"/>
        <w:ind w:left="1310" w:hanging="230"/>
      </w:pPr>
      <w:r>
        <w:t>SupportUrl: s</w:t>
      </w:r>
    </w:p>
    <w:p w:rsidR="00FF0B8F" w:rsidRDefault="00FF0B8F" w:rsidP="00FF0B8F">
      <w:pPr>
        <w:pStyle w:val="bulletlv1"/>
        <w:numPr>
          <w:ilvl w:val="0"/>
          <w:numId w:val="2"/>
        </w:numPr>
      </w:pPr>
      <w:r>
        <w:t>The returned metadata fields include all the defined fields in the metaData parameter of the received About announcement and their values are the same.</w:t>
      </w:r>
    </w:p>
    <w:p w:rsidR="00FF0B8F" w:rsidRDefault="00FF0B8F" w:rsidP="00FF0B8F">
      <w:pPr>
        <w:pStyle w:val="bulletlv1"/>
        <w:numPr>
          <w:ilvl w:val="0"/>
          <w:numId w:val="2"/>
        </w:numPr>
      </w:pPr>
      <w:r>
        <w:t>If the returned metadata fields include the DateOfManufacture field then the value matches the defined format (“YYYY-MM-DD”) and it represents a valid date.</w:t>
      </w:r>
    </w:p>
    <w:p w:rsidR="00FF0B8F" w:rsidRDefault="00FF0B8F" w:rsidP="00FF0B8F">
      <w:pPr>
        <w:pStyle w:val="bulletlv1"/>
        <w:numPr>
          <w:ilvl w:val="0"/>
          <w:numId w:val="2"/>
        </w:numPr>
      </w:pPr>
      <w:r>
        <w:t>If the returned metadata fields include the SupportUrl field then the value is a properly formatted URL (as defined by RFC 2396).</w:t>
      </w:r>
    </w:p>
    <w:p w:rsidR="00FF0B8F" w:rsidRDefault="00FF0B8F" w:rsidP="00FF0B8F">
      <w:pPr>
        <w:pStyle w:val="Heading2"/>
        <w:numPr>
          <w:ilvl w:val="1"/>
          <w:numId w:val="1"/>
        </w:numPr>
        <w:ind w:left="630" w:hanging="630"/>
      </w:pPr>
      <w:bookmarkStart w:id="32" w:name="_Toc371329413"/>
      <w:bookmarkStart w:id="33" w:name="_Toc374593565"/>
      <w:bookmarkStart w:id="34" w:name="_Toc377735472"/>
      <w:r>
        <w:t>About-v1-07: GetAboutData() with each supported language</w:t>
      </w:r>
      <w:bookmarkEnd w:id="32"/>
      <w:bookmarkEnd w:id="33"/>
      <w:bookmarkEnd w:id="34"/>
    </w:p>
    <w:p w:rsidR="00FF0B8F" w:rsidRDefault="00FF0B8F" w:rsidP="00FF0B8F">
      <w:pPr>
        <w:pStyle w:val="subhead"/>
      </w:pPr>
      <w:r>
        <w:t>Objective</w:t>
      </w:r>
    </w:p>
    <w:p w:rsidR="00FF0B8F" w:rsidRDefault="00FF0B8F" w:rsidP="00FF0B8F">
      <w:pPr>
        <w:pStyle w:val="body"/>
      </w:pPr>
      <w:r>
        <w:t xml:space="preserve">Verify the metadata fields returned from calls to the GetAboutData() method with the languageTag parameter set to each of the supported languages. </w:t>
      </w:r>
    </w:p>
    <w:p w:rsidR="00FF0B8F" w:rsidRDefault="00FF0B8F" w:rsidP="00FF0B8F">
      <w:pPr>
        <w:pStyle w:val="body"/>
      </w:pPr>
      <w:r>
        <w:t xml:space="preserve">The metadata fields returned from each call to the GetAboutData() method must include all of the required fields and the values of any fields defined in the interface specification must match their defined signature and any defined format. </w:t>
      </w:r>
    </w:p>
    <w:p w:rsidR="00FF0B8F" w:rsidRPr="00F42B22" w:rsidRDefault="00FF0B8F" w:rsidP="00FF0B8F">
      <w:pPr>
        <w:pStyle w:val="body"/>
      </w:pPr>
      <w:r>
        <w:t>The value received for any field defined as non-localized must match the value received for the default language.</w:t>
      </w:r>
    </w:p>
    <w:p w:rsidR="00FF0B8F" w:rsidRDefault="00FF0B8F" w:rsidP="00FF0B8F">
      <w:pPr>
        <w:pStyle w:val="subhead"/>
      </w:pPr>
      <w:r>
        <w:lastRenderedPageBreak/>
        <w:t>Procedure</w:t>
      </w:r>
    </w:p>
    <w:p w:rsidR="00FF0B8F" w:rsidRDefault="00FF0B8F" w:rsidP="0075349E">
      <w:pPr>
        <w:pStyle w:val="numbrdlist"/>
        <w:numPr>
          <w:ilvl w:val="0"/>
          <w:numId w:val="42"/>
        </w:numPr>
      </w:pPr>
      <w:r>
        <w:t>The test device waits to receive an About announcement from the application on the DUT.</w:t>
      </w:r>
    </w:p>
    <w:p w:rsidR="00FF0B8F" w:rsidRDefault="00E05DE4" w:rsidP="00FF0B8F">
      <w:pPr>
        <w:pStyle w:val="numbrdlist"/>
      </w:pPr>
      <w:r>
        <w:t>After receiving an About a</w:t>
      </w:r>
      <w:r w:rsidR="00FF0B8F">
        <w:t>nnouncement from the application, the test device joins a session with the application at the port specified in the received About announcement.</w:t>
      </w:r>
    </w:p>
    <w:p w:rsidR="00FF0B8F" w:rsidRDefault="00FF0B8F" w:rsidP="00FF0B8F">
      <w:pPr>
        <w:pStyle w:val="numbrdlist"/>
      </w:pPr>
      <w:r>
        <w:t>The test device calls the GetAboutData() method on the application’s About bus object with the languageTag parameter set to the value of the DefaultLanguage field in the metaData parameter of the received About announcement.</w:t>
      </w:r>
    </w:p>
    <w:p w:rsidR="00FF0B8F" w:rsidRDefault="00FF0B8F" w:rsidP="00FF0B8F">
      <w:pPr>
        <w:pStyle w:val="numbrdlist"/>
      </w:pPr>
      <w:r>
        <w:t>The test device retrieves the list of supported languages from the SupportedLanguages field in the returned metadata fields.</w:t>
      </w:r>
    </w:p>
    <w:p w:rsidR="00FF0B8F" w:rsidRDefault="00FF0B8F" w:rsidP="00FF0B8F">
      <w:pPr>
        <w:pStyle w:val="numbrdlist"/>
      </w:pPr>
      <w:r>
        <w:t>If the list of supported languages contains only one language then the test case exits with a note to this effect.</w:t>
      </w:r>
    </w:p>
    <w:p w:rsidR="00FF0B8F" w:rsidRDefault="00FF0B8F" w:rsidP="00FF0B8F">
      <w:pPr>
        <w:pStyle w:val="numbrdlist"/>
      </w:pPr>
      <w:r>
        <w:t>The test device calls the GetAboutData() method on the application’s About bus object for each of the supported languages (except for the default language), providing each language as the languageTag parameter.</w:t>
      </w:r>
    </w:p>
    <w:p w:rsidR="00FF0B8F" w:rsidRDefault="00FF0B8F" w:rsidP="00FF0B8F">
      <w:pPr>
        <w:pStyle w:val="numbrdlist"/>
      </w:pPr>
      <w:r>
        <w:t>The test device verifies that the returned metadata fields from each call include all the required fields.</w:t>
      </w:r>
    </w:p>
    <w:p w:rsidR="00FF0B8F" w:rsidRDefault="00FF0B8F" w:rsidP="00FF0B8F">
      <w:pPr>
        <w:pStyle w:val="numbrdlist"/>
      </w:pPr>
      <w:r>
        <w:t>The test device verifies that the value received for any field defined as non-localized is the same for all of the supported languages.</w:t>
      </w:r>
    </w:p>
    <w:p w:rsidR="00FF0B8F" w:rsidRDefault="00FF0B8F" w:rsidP="00FF0B8F">
      <w:pPr>
        <w:pStyle w:val="numbrdlist"/>
      </w:pPr>
      <w:r>
        <w:t>The test device leaves the session.</w:t>
      </w:r>
    </w:p>
    <w:p w:rsidR="00FF0B8F" w:rsidRDefault="00FF0B8F" w:rsidP="00FF0B8F">
      <w:pPr>
        <w:pStyle w:val="subhead"/>
      </w:pPr>
      <w:r>
        <w:t>Expected results</w:t>
      </w:r>
    </w:p>
    <w:p w:rsidR="00FF0B8F" w:rsidRDefault="00FF0B8F" w:rsidP="00FF0B8F">
      <w:pPr>
        <w:pStyle w:val="bulletlv1"/>
        <w:numPr>
          <w:ilvl w:val="0"/>
          <w:numId w:val="2"/>
        </w:numPr>
      </w:pPr>
      <w:r>
        <w:t>The test device receives an About announcement from the application on the DUT.</w:t>
      </w:r>
    </w:p>
    <w:p w:rsidR="00FF0B8F" w:rsidRDefault="00FF0B8F" w:rsidP="00FF0B8F">
      <w:pPr>
        <w:pStyle w:val="bulletlv1"/>
        <w:numPr>
          <w:ilvl w:val="0"/>
          <w:numId w:val="2"/>
        </w:numPr>
      </w:pPr>
      <w:r>
        <w:t>The test device joins a session with the application at the port specified in the received About announcement.</w:t>
      </w:r>
    </w:p>
    <w:p w:rsidR="00FF0B8F" w:rsidRDefault="00FF0B8F" w:rsidP="00FF0B8F">
      <w:pPr>
        <w:pStyle w:val="bulletlv1"/>
        <w:numPr>
          <w:ilvl w:val="0"/>
          <w:numId w:val="2"/>
        </w:numPr>
      </w:pPr>
      <w:r>
        <w:t>The GetAboutData() method call with the languageTag parameter set to the default language returns a set of metadata fields.</w:t>
      </w:r>
    </w:p>
    <w:p w:rsidR="00FF0B8F" w:rsidRDefault="00FF0B8F" w:rsidP="00FF0B8F">
      <w:pPr>
        <w:pStyle w:val="bulletlv1"/>
        <w:numPr>
          <w:ilvl w:val="0"/>
          <w:numId w:val="2"/>
        </w:numPr>
      </w:pPr>
      <w:r>
        <w:t>If the list of supported languages contains more than one language then the GetAboutData() method calls with the languageTag parameter set to each of the other supported languages return a set of metadata fields.</w:t>
      </w:r>
    </w:p>
    <w:p w:rsidR="00FF0B8F" w:rsidRDefault="00FF0B8F" w:rsidP="00FF0B8F">
      <w:pPr>
        <w:pStyle w:val="bulletlv1"/>
        <w:numPr>
          <w:ilvl w:val="0"/>
          <w:numId w:val="2"/>
        </w:numPr>
      </w:pPr>
      <w:r>
        <w:t>The set of returned metadata fields for each language includes the following required fields:</w:t>
      </w:r>
    </w:p>
    <w:p w:rsidR="00FF0B8F" w:rsidRDefault="00FF0B8F" w:rsidP="00FF0B8F">
      <w:pPr>
        <w:pStyle w:val="bulletlv2"/>
        <w:spacing w:line="180" w:lineRule="atLeast"/>
        <w:ind w:left="1310" w:hanging="230"/>
      </w:pPr>
      <w:r>
        <w:t>AppId</w:t>
      </w:r>
    </w:p>
    <w:p w:rsidR="00FF0B8F" w:rsidRDefault="00FF0B8F" w:rsidP="00FF0B8F">
      <w:pPr>
        <w:pStyle w:val="bulletlv2"/>
        <w:spacing w:line="180" w:lineRule="atLeast"/>
        <w:ind w:left="1310" w:hanging="230"/>
      </w:pPr>
      <w:r>
        <w:t>DefaultLanguage</w:t>
      </w:r>
    </w:p>
    <w:p w:rsidR="00FF0B8F" w:rsidRDefault="00FF0B8F" w:rsidP="00FF0B8F">
      <w:pPr>
        <w:pStyle w:val="bulletlv2"/>
        <w:spacing w:line="180" w:lineRule="atLeast"/>
        <w:ind w:left="1310" w:hanging="230"/>
      </w:pPr>
      <w:r>
        <w:t>DeviceName</w:t>
      </w:r>
    </w:p>
    <w:p w:rsidR="00FF0B8F" w:rsidRDefault="00FF0B8F" w:rsidP="00FF0B8F">
      <w:pPr>
        <w:pStyle w:val="bulletlv2"/>
        <w:spacing w:line="180" w:lineRule="atLeast"/>
        <w:ind w:left="1310" w:hanging="230"/>
      </w:pPr>
      <w:r>
        <w:t>DeviceId</w:t>
      </w:r>
    </w:p>
    <w:p w:rsidR="00FF0B8F" w:rsidRDefault="00FF0B8F" w:rsidP="00FF0B8F">
      <w:pPr>
        <w:pStyle w:val="bulletlv2"/>
        <w:spacing w:line="180" w:lineRule="atLeast"/>
        <w:ind w:left="1310" w:hanging="230"/>
      </w:pPr>
      <w:r>
        <w:t>AppName</w:t>
      </w:r>
    </w:p>
    <w:p w:rsidR="00FF0B8F" w:rsidRDefault="00FF0B8F" w:rsidP="00FF0B8F">
      <w:pPr>
        <w:pStyle w:val="bulletlv2"/>
        <w:spacing w:line="180" w:lineRule="atLeast"/>
        <w:ind w:left="1310" w:hanging="230"/>
      </w:pPr>
      <w:r>
        <w:t>Manufacturer</w:t>
      </w:r>
    </w:p>
    <w:p w:rsidR="00FF0B8F" w:rsidRDefault="00FF0B8F" w:rsidP="00FF0B8F">
      <w:pPr>
        <w:pStyle w:val="bulletlv2"/>
        <w:spacing w:line="180" w:lineRule="atLeast"/>
        <w:ind w:left="1310" w:hanging="230"/>
      </w:pPr>
      <w:r>
        <w:lastRenderedPageBreak/>
        <w:t>ModelNumber</w:t>
      </w:r>
    </w:p>
    <w:p w:rsidR="00FF0B8F" w:rsidRDefault="00FF0B8F" w:rsidP="00FF0B8F">
      <w:pPr>
        <w:pStyle w:val="bulletlv2"/>
        <w:spacing w:line="180" w:lineRule="atLeast"/>
        <w:ind w:left="1310" w:hanging="230"/>
      </w:pPr>
      <w:r>
        <w:t>SupportedLanguages</w:t>
      </w:r>
    </w:p>
    <w:p w:rsidR="00FF0B8F" w:rsidRDefault="00FF0B8F" w:rsidP="00FF0B8F">
      <w:pPr>
        <w:pStyle w:val="bulletlv2"/>
        <w:spacing w:line="180" w:lineRule="atLeast"/>
        <w:ind w:left="1310" w:hanging="230"/>
      </w:pPr>
      <w:r>
        <w:t>Description</w:t>
      </w:r>
    </w:p>
    <w:p w:rsidR="00FF0B8F" w:rsidRDefault="00FF0B8F" w:rsidP="00FF0B8F">
      <w:pPr>
        <w:pStyle w:val="bulletlv2"/>
        <w:spacing w:line="180" w:lineRule="atLeast"/>
        <w:ind w:left="1310" w:hanging="230"/>
      </w:pPr>
      <w:r>
        <w:t>SoftwareVersion</w:t>
      </w:r>
    </w:p>
    <w:p w:rsidR="00FF0B8F" w:rsidRDefault="00FF0B8F" w:rsidP="00FF0B8F">
      <w:pPr>
        <w:pStyle w:val="bulletlv2"/>
        <w:spacing w:line="180" w:lineRule="atLeast"/>
        <w:ind w:left="1310" w:hanging="230"/>
      </w:pPr>
      <w:r>
        <w:t>AJSoftwareVersion</w:t>
      </w:r>
    </w:p>
    <w:p w:rsidR="00FF0B8F" w:rsidRDefault="00FF0B8F" w:rsidP="00FF0B8F">
      <w:pPr>
        <w:pStyle w:val="bulletlv1"/>
        <w:numPr>
          <w:ilvl w:val="0"/>
          <w:numId w:val="2"/>
        </w:numPr>
      </w:pPr>
      <w:r>
        <w:t>The value received for any field defined as non-localized (listed below) is the same for all of the supported languages.</w:t>
      </w:r>
      <w:r w:rsidRPr="0064710D">
        <w:t xml:space="preserve"> </w:t>
      </w:r>
    </w:p>
    <w:p w:rsidR="00FF0B8F" w:rsidRDefault="00FF0B8F" w:rsidP="00FF0B8F">
      <w:pPr>
        <w:pStyle w:val="bulletlv2"/>
        <w:spacing w:line="180" w:lineRule="atLeast"/>
        <w:ind w:left="1310" w:hanging="230"/>
      </w:pPr>
      <w:r>
        <w:t>AppId</w:t>
      </w:r>
    </w:p>
    <w:p w:rsidR="00FF0B8F" w:rsidRDefault="00FF0B8F" w:rsidP="00FF0B8F">
      <w:pPr>
        <w:pStyle w:val="bulletlv2"/>
        <w:spacing w:line="180" w:lineRule="atLeast"/>
        <w:ind w:left="1310" w:hanging="230"/>
      </w:pPr>
      <w:r>
        <w:t>DefaultLanguage</w:t>
      </w:r>
    </w:p>
    <w:p w:rsidR="00FF0B8F" w:rsidRDefault="00FF0B8F" w:rsidP="00FF0B8F">
      <w:pPr>
        <w:pStyle w:val="bulletlv2"/>
        <w:spacing w:line="180" w:lineRule="atLeast"/>
        <w:ind w:left="1310" w:hanging="230"/>
      </w:pPr>
      <w:r>
        <w:t>DeviceId</w:t>
      </w:r>
    </w:p>
    <w:p w:rsidR="00FF0B8F" w:rsidRDefault="00FF0B8F" w:rsidP="00FF0B8F">
      <w:pPr>
        <w:pStyle w:val="bulletlv2"/>
        <w:spacing w:line="180" w:lineRule="atLeast"/>
        <w:ind w:left="1310" w:hanging="230"/>
      </w:pPr>
      <w:r>
        <w:t>ModelNumber</w:t>
      </w:r>
    </w:p>
    <w:p w:rsidR="00FF0B8F" w:rsidRDefault="00FF0B8F" w:rsidP="00FF0B8F">
      <w:pPr>
        <w:pStyle w:val="bulletlv2"/>
        <w:spacing w:line="180" w:lineRule="atLeast"/>
        <w:ind w:left="1310" w:hanging="230"/>
      </w:pPr>
      <w:r>
        <w:t>SupportedLanguages</w:t>
      </w:r>
    </w:p>
    <w:p w:rsidR="00FF0B8F" w:rsidRDefault="00FF0B8F" w:rsidP="00FF0B8F">
      <w:pPr>
        <w:pStyle w:val="bulletlv2"/>
        <w:spacing w:line="180" w:lineRule="atLeast"/>
        <w:ind w:left="1310" w:hanging="230"/>
      </w:pPr>
      <w:r>
        <w:t>DateOfManufacture</w:t>
      </w:r>
    </w:p>
    <w:p w:rsidR="00FF0B8F" w:rsidRDefault="00FF0B8F" w:rsidP="00FF0B8F">
      <w:pPr>
        <w:pStyle w:val="bulletlv2"/>
        <w:spacing w:line="180" w:lineRule="atLeast"/>
        <w:ind w:left="1310" w:hanging="230"/>
      </w:pPr>
      <w:r>
        <w:t>SoftwareVersion</w:t>
      </w:r>
    </w:p>
    <w:p w:rsidR="00FF0B8F" w:rsidRDefault="00FF0B8F" w:rsidP="0075349E">
      <w:pPr>
        <w:pStyle w:val="bulletlv2"/>
        <w:spacing w:line="180" w:lineRule="atLeast"/>
        <w:ind w:left="1310" w:hanging="230"/>
      </w:pPr>
      <w:r>
        <w:t>AJSoftwareVersion</w:t>
      </w:r>
    </w:p>
    <w:p w:rsidR="00FF0B8F" w:rsidRDefault="00FF0B8F" w:rsidP="0075349E">
      <w:pPr>
        <w:pStyle w:val="bulletlv2"/>
        <w:spacing w:line="180" w:lineRule="atLeast"/>
        <w:ind w:left="1310" w:hanging="230"/>
      </w:pPr>
      <w:r>
        <w:t>HardwareVersion</w:t>
      </w:r>
    </w:p>
    <w:p w:rsidR="00FF0B8F" w:rsidRDefault="00FF0B8F" w:rsidP="0075349E">
      <w:pPr>
        <w:pStyle w:val="bulletlv2"/>
        <w:spacing w:line="180" w:lineRule="atLeast"/>
        <w:ind w:left="1310" w:hanging="230"/>
      </w:pPr>
      <w:r>
        <w:t>SupportUrl</w:t>
      </w:r>
    </w:p>
    <w:p w:rsidR="00FF0B8F" w:rsidRDefault="00FF0B8F" w:rsidP="00FF0B8F">
      <w:pPr>
        <w:pStyle w:val="Heading2"/>
        <w:numPr>
          <w:ilvl w:val="1"/>
          <w:numId w:val="1"/>
        </w:numPr>
        <w:ind w:left="630" w:hanging="630"/>
      </w:pPr>
      <w:bookmarkStart w:id="35" w:name="_Toc374593566"/>
      <w:bookmarkStart w:id="36" w:name="_Toc377735473"/>
      <w:r>
        <w:t>About-v1-08: GetAboutData() without a specified language</w:t>
      </w:r>
      <w:bookmarkEnd w:id="35"/>
      <w:bookmarkEnd w:id="36"/>
    </w:p>
    <w:p w:rsidR="00FF0B8F" w:rsidRDefault="00FF0B8F" w:rsidP="00FF0B8F">
      <w:pPr>
        <w:pStyle w:val="subhead"/>
      </w:pPr>
      <w:r>
        <w:t>Objective</w:t>
      </w:r>
    </w:p>
    <w:p w:rsidR="00FF0B8F" w:rsidRDefault="00FF0B8F" w:rsidP="00FF0B8F">
      <w:pPr>
        <w:pStyle w:val="body"/>
      </w:pPr>
      <w:r>
        <w:t xml:space="preserve">Verify the metadata fields returned from a call to the GetAboutData() method with the languageTag parameter set to a zero length string. </w:t>
      </w:r>
    </w:p>
    <w:p w:rsidR="00FF0B8F" w:rsidRDefault="00FF0B8F" w:rsidP="00FF0B8F">
      <w:pPr>
        <w:pStyle w:val="body"/>
      </w:pPr>
      <w:r>
        <w:t xml:space="preserve">The set of defined fields in the metadata fields returned must be the same set of fields with the same values as returned when the languageTag parameter is set to the default language. </w:t>
      </w:r>
    </w:p>
    <w:p w:rsidR="00FF0B8F" w:rsidRDefault="00FF0B8F" w:rsidP="00FF0B8F">
      <w:pPr>
        <w:pStyle w:val="subhead"/>
      </w:pPr>
      <w:r>
        <w:t>Procedure</w:t>
      </w:r>
    </w:p>
    <w:p w:rsidR="00FF0B8F" w:rsidRDefault="00FF0B8F" w:rsidP="0075349E">
      <w:pPr>
        <w:pStyle w:val="numbrdlist"/>
        <w:numPr>
          <w:ilvl w:val="0"/>
          <w:numId w:val="43"/>
        </w:numPr>
      </w:pPr>
      <w:r>
        <w:t>The test device waits to receive an About announcement from the application on the DUT.</w:t>
      </w:r>
    </w:p>
    <w:p w:rsidR="00FF0B8F" w:rsidRDefault="00E05DE4" w:rsidP="00FF0B8F">
      <w:pPr>
        <w:pStyle w:val="numbrdlist"/>
      </w:pPr>
      <w:r>
        <w:t>After receiving an About a</w:t>
      </w:r>
      <w:r w:rsidR="00FF0B8F">
        <w:t>nnouncement from the application, the test device joins a session with the application at the port specified in the received About announcement.</w:t>
      </w:r>
    </w:p>
    <w:p w:rsidR="00FF0B8F" w:rsidRDefault="00FF0B8F" w:rsidP="00FF0B8F">
      <w:pPr>
        <w:pStyle w:val="numbrdlist"/>
      </w:pPr>
      <w:r>
        <w:t>The test device calls the GetAboutData() method on the application’s About bus object with the languageTag parameter set to the value of the DefaultLanguage field in the metaData parameter of the received About announcement.</w:t>
      </w:r>
    </w:p>
    <w:p w:rsidR="00FF0B8F" w:rsidRDefault="00FF0B8F" w:rsidP="00FF0B8F">
      <w:pPr>
        <w:pStyle w:val="numbrdlist"/>
      </w:pPr>
      <w:r>
        <w:lastRenderedPageBreak/>
        <w:t>The test device calls the GetAboutData() method on the application’s About bus object with the languageTag parameter set to a zero length string.</w:t>
      </w:r>
    </w:p>
    <w:p w:rsidR="00FF0B8F" w:rsidRDefault="00FF0B8F" w:rsidP="00FF0B8F">
      <w:pPr>
        <w:pStyle w:val="numbrdlist"/>
      </w:pPr>
      <w:r>
        <w:t>The test device verifies that the set of defined fields in the metadata fields returned are the same set of fields with the same values between the two GetAboutData() method calls.</w:t>
      </w:r>
    </w:p>
    <w:p w:rsidR="00FF0B8F" w:rsidRDefault="00FF0B8F" w:rsidP="00FF0B8F">
      <w:pPr>
        <w:pStyle w:val="numbrdlist"/>
      </w:pPr>
      <w:r>
        <w:t>The test device leaves the session.</w:t>
      </w:r>
    </w:p>
    <w:p w:rsidR="00FF0B8F" w:rsidRDefault="00FF0B8F" w:rsidP="00FF0B8F">
      <w:pPr>
        <w:pStyle w:val="subhead"/>
      </w:pPr>
      <w:r>
        <w:t>Expected results</w:t>
      </w:r>
    </w:p>
    <w:p w:rsidR="00FF0B8F" w:rsidRDefault="00FF0B8F" w:rsidP="00FF0B8F">
      <w:pPr>
        <w:pStyle w:val="bulletlv1"/>
        <w:numPr>
          <w:ilvl w:val="0"/>
          <w:numId w:val="2"/>
        </w:numPr>
      </w:pPr>
      <w:r>
        <w:t>The test device receives an About announcement from the application on the DUT.</w:t>
      </w:r>
    </w:p>
    <w:p w:rsidR="00FF0B8F" w:rsidRDefault="00FF0B8F" w:rsidP="00FF0B8F">
      <w:pPr>
        <w:pStyle w:val="bulletlv1"/>
        <w:numPr>
          <w:ilvl w:val="0"/>
          <w:numId w:val="2"/>
        </w:numPr>
      </w:pPr>
      <w:r>
        <w:t>The test device joins a session with the application at the port specified in the received About announcement.</w:t>
      </w:r>
    </w:p>
    <w:p w:rsidR="00FF0B8F" w:rsidRDefault="00FF0B8F" w:rsidP="00FF0B8F">
      <w:pPr>
        <w:pStyle w:val="bulletlv1"/>
        <w:numPr>
          <w:ilvl w:val="0"/>
          <w:numId w:val="2"/>
        </w:numPr>
      </w:pPr>
      <w:r>
        <w:t>The GetAboutData() method call with the languageTag parameter set to the default language returns a set of metadata fields.</w:t>
      </w:r>
    </w:p>
    <w:p w:rsidR="00FF0B8F" w:rsidRDefault="00FF0B8F" w:rsidP="00FF0B8F">
      <w:pPr>
        <w:pStyle w:val="bulletlv1"/>
        <w:numPr>
          <w:ilvl w:val="0"/>
          <w:numId w:val="2"/>
        </w:numPr>
      </w:pPr>
      <w:r>
        <w:t>The GetAboutData() method call with the languageTag parameter set to a zero length string returns a set of metadata fields.</w:t>
      </w:r>
    </w:p>
    <w:p w:rsidR="00FF0B8F" w:rsidRDefault="00FF0B8F" w:rsidP="00FF0B8F">
      <w:pPr>
        <w:pStyle w:val="bulletlv1"/>
        <w:numPr>
          <w:ilvl w:val="0"/>
          <w:numId w:val="2"/>
        </w:numPr>
      </w:pPr>
      <w:r>
        <w:t>The set of defined fields in the returned metadata fields are the same set of fields with the same values between the two GetAboutData() method calls</w:t>
      </w:r>
    </w:p>
    <w:p w:rsidR="00FF0B8F" w:rsidRDefault="00FF0B8F" w:rsidP="00FF0B8F">
      <w:pPr>
        <w:pStyle w:val="Heading2"/>
        <w:numPr>
          <w:ilvl w:val="1"/>
          <w:numId w:val="1"/>
        </w:numPr>
        <w:ind w:left="630" w:hanging="630"/>
      </w:pPr>
      <w:bookmarkStart w:id="37" w:name="_Toc374593567"/>
      <w:bookmarkStart w:id="38" w:name="_Toc377735474"/>
      <w:r>
        <w:t>About-v1-09: GetAboutData() for an unsupported language</w:t>
      </w:r>
      <w:bookmarkEnd w:id="37"/>
      <w:bookmarkEnd w:id="38"/>
    </w:p>
    <w:p w:rsidR="00FF0B8F" w:rsidRDefault="00FF0B8F" w:rsidP="00FF0B8F">
      <w:pPr>
        <w:pStyle w:val="subhead"/>
      </w:pPr>
      <w:r>
        <w:t>Objective</w:t>
      </w:r>
    </w:p>
    <w:p w:rsidR="00FF0B8F" w:rsidRPr="00710007" w:rsidRDefault="00FF0B8F" w:rsidP="00FF0B8F">
      <w:pPr>
        <w:pStyle w:val="body"/>
      </w:pPr>
      <w:r>
        <w:t>Verify that the GetAboutData() method returns the error “org.alljoyn.Error.LanguageNotSupported” when the languageTag parameter is set to an unsupported language.</w:t>
      </w:r>
    </w:p>
    <w:p w:rsidR="00FF0B8F" w:rsidRDefault="00FF0B8F" w:rsidP="00FF0B8F">
      <w:pPr>
        <w:pStyle w:val="subhead"/>
      </w:pPr>
      <w:r>
        <w:t>Procedure</w:t>
      </w:r>
    </w:p>
    <w:p w:rsidR="00FF0B8F" w:rsidRDefault="00FF0B8F" w:rsidP="0075349E">
      <w:pPr>
        <w:pStyle w:val="numbrdlist"/>
        <w:numPr>
          <w:ilvl w:val="0"/>
          <w:numId w:val="44"/>
        </w:numPr>
      </w:pPr>
      <w:r>
        <w:t>The test device waits to receive an About announcement from the application on the DUT.</w:t>
      </w:r>
    </w:p>
    <w:p w:rsidR="00FF0B8F" w:rsidRDefault="00E05DE4" w:rsidP="00FF0B8F">
      <w:pPr>
        <w:pStyle w:val="numbrdlist"/>
      </w:pPr>
      <w:r>
        <w:t>After receiving an About a</w:t>
      </w:r>
      <w:r w:rsidR="00FF0B8F">
        <w:t>nnouncement from the application, the test device joins a session with the application at the port specified in the received About announcement.</w:t>
      </w:r>
    </w:p>
    <w:p w:rsidR="00FF0B8F" w:rsidRDefault="00FF0B8F" w:rsidP="00FF0B8F">
      <w:pPr>
        <w:pStyle w:val="numbrdlist"/>
      </w:pPr>
      <w:r>
        <w:t>The test device calls the GetAboutData() method on the application’s About object with the languageTag parameter set to “INVALID” (an unsupported language).</w:t>
      </w:r>
    </w:p>
    <w:p w:rsidR="00FF0B8F" w:rsidRDefault="00FF0B8F" w:rsidP="00FF0B8F">
      <w:pPr>
        <w:pStyle w:val="numbrdlist"/>
      </w:pPr>
      <w:r>
        <w:t>The test device verifies the method call returned the error “org.alljoyn.Error.LanguageNotSupported”.</w:t>
      </w:r>
    </w:p>
    <w:p w:rsidR="00FF0B8F" w:rsidRDefault="00FF0B8F" w:rsidP="00FF0B8F">
      <w:pPr>
        <w:pStyle w:val="numbrdlist"/>
      </w:pPr>
      <w:r>
        <w:t>The test device leaves the session.</w:t>
      </w:r>
    </w:p>
    <w:p w:rsidR="00FF0B8F" w:rsidRDefault="00FF0B8F" w:rsidP="00FF0B8F">
      <w:pPr>
        <w:pStyle w:val="subhead"/>
      </w:pPr>
      <w:r>
        <w:t>Expected results</w:t>
      </w:r>
    </w:p>
    <w:p w:rsidR="00FF0B8F" w:rsidRDefault="00FF0B8F" w:rsidP="00FF0B8F">
      <w:pPr>
        <w:pStyle w:val="bulletlv1"/>
        <w:numPr>
          <w:ilvl w:val="0"/>
          <w:numId w:val="2"/>
        </w:numPr>
      </w:pPr>
      <w:r>
        <w:t>The test device receives an About announcement from the application on the DUT.</w:t>
      </w:r>
    </w:p>
    <w:p w:rsidR="00FF0B8F" w:rsidRDefault="00FF0B8F" w:rsidP="00FF0B8F">
      <w:pPr>
        <w:pStyle w:val="bulletlv1"/>
        <w:numPr>
          <w:ilvl w:val="0"/>
          <w:numId w:val="2"/>
        </w:numPr>
      </w:pPr>
      <w:r>
        <w:lastRenderedPageBreak/>
        <w:t>The test device joins a session with the application at the port specified in the received About announcement.</w:t>
      </w:r>
    </w:p>
    <w:p w:rsidR="00FF0B8F" w:rsidRPr="00710007" w:rsidRDefault="00FF0B8F" w:rsidP="00FF0B8F">
      <w:pPr>
        <w:pStyle w:val="bulletlv1"/>
        <w:numPr>
          <w:ilvl w:val="0"/>
          <w:numId w:val="2"/>
        </w:numPr>
      </w:pPr>
      <w:r>
        <w:t>The GetAboutData() method call with the languageTag parameter set to “INVALID” returns the error “org.alljoyn.Error.LanguageNotSupported”.</w:t>
      </w:r>
    </w:p>
    <w:p w:rsidR="00FF0B8F" w:rsidRDefault="00FF0B8F" w:rsidP="00FF0B8F">
      <w:pPr>
        <w:pStyle w:val="Heading2"/>
        <w:numPr>
          <w:ilvl w:val="1"/>
          <w:numId w:val="1"/>
        </w:numPr>
        <w:ind w:left="630" w:hanging="630"/>
      </w:pPr>
      <w:bookmarkStart w:id="39" w:name="_Toc374593568"/>
      <w:bookmarkStart w:id="40" w:name="_Toc377735475"/>
      <w:bookmarkStart w:id="41" w:name="_Toc371329416"/>
      <w:r>
        <w:t>About-v1-10: GetContent() on the About DeviceIcon</w:t>
      </w:r>
      <w:bookmarkEnd w:id="39"/>
      <w:bookmarkEnd w:id="40"/>
      <w:r>
        <w:t xml:space="preserve"> </w:t>
      </w:r>
      <w:bookmarkEnd w:id="41"/>
    </w:p>
    <w:p w:rsidR="00FF0B8F" w:rsidRDefault="00FF0B8F" w:rsidP="00FF0B8F">
      <w:pPr>
        <w:pStyle w:val="subhead"/>
      </w:pPr>
      <w:r>
        <w:t>Objective</w:t>
      </w:r>
    </w:p>
    <w:p w:rsidR="00FF0B8F" w:rsidRDefault="00FF0B8F" w:rsidP="00FF0B8F">
      <w:pPr>
        <w:pStyle w:val="body"/>
      </w:pPr>
      <w:r>
        <w:t>Verify that the MimeType and Size Properties and the GetContent() method call on the About DeviceIcon object (if supported by the application).</w:t>
      </w:r>
    </w:p>
    <w:p w:rsidR="00FF0B8F" w:rsidRDefault="00FF0B8F" w:rsidP="00FF0B8F">
      <w:pPr>
        <w:pStyle w:val="subhead"/>
      </w:pPr>
      <w:r>
        <w:t>Procedure</w:t>
      </w:r>
    </w:p>
    <w:p w:rsidR="00FF0B8F" w:rsidRDefault="00FF0B8F" w:rsidP="0075349E">
      <w:pPr>
        <w:pStyle w:val="numbrdlist"/>
        <w:numPr>
          <w:ilvl w:val="0"/>
          <w:numId w:val="45"/>
        </w:numPr>
      </w:pPr>
      <w:r>
        <w:t>The test device waits to receive an About announcement from the application on the DUT.</w:t>
      </w:r>
    </w:p>
    <w:p w:rsidR="00FF0B8F" w:rsidRDefault="00E05DE4" w:rsidP="00FF0B8F">
      <w:pPr>
        <w:pStyle w:val="numbrdlist"/>
      </w:pPr>
      <w:r>
        <w:t>After receiving an About a</w:t>
      </w:r>
      <w:r w:rsidR="00FF0B8F">
        <w:t>nnouncement from the application, the test device joins a session with the application at the port specified in the received About announcement.</w:t>
      </w:r>
    </w:p>
    <w:p w:rsidR="00FF0B8F" w:rsidRDefault="00FF0B8F" w:rsidP="00FF0B8F">
      <w:pPr>
        <w:pStyle w:val="numbrdlist"/>
      </w:pPr>
      <w:r>
        <w:t>If no object exists at the path “/About/DeviceIcon” implementing the org.alljoyn.Icon interface then the test case exits with a note that the application does not support the About DeviceIcon.</w:t>
      </w:r>
    </w:p>
    <w:p w:rsidR="00FF0B8F" w:rsidRDefault="00FF0B8F" w:rsidP="00FF0B8F">
      <w:pPr>
        <w:pStyle w:val="numbrdlist"/>
      </w:pPr>
      <w:r>
        <w:t>The test device retrieves the value of the MimeType and Size properties from the About DeviceIcon object.</w:t>
      </w:r>
    </w:p>
    <w:p w:rsidR="00FF0B8F" w:rsidRDefault="00FF0B8F" w:rsidP="00FF0B8F">
      <w:pPr>
        <w:pStyle w:val="numbrdlist"/>
      </w:pPr>
      <w:r>
        <w:t>If the MimeType value is a zero length string and the Size value is zero then the test case exits with a note that the application does not provide an icon through the GetContent() method.</w:t>
      </w:r>
    </w:p>
    <w:p w:rsidR="00FF0B8F" w:rsidRDefault="00FF0B8F" w:rsidP="00FF0B8F">
      <w:pPr>
        <w:pStyle w:val="numbrdlist"/>
      </w:pPr>
      <w:r>
        <w:t>The test device verifies that the MimeType value matches the regular expression “image/*”.</w:t>
      </w:r>
    </w:p>
    <w:p w:rsidR="00FF0B8F" w:rsidRDefault="00FF0B8F" w:rsidP="00FF0B8F">
      <w:pPr>
        <w:pStyle w:val="numbrdlist"/>
      </w:pPr>
      <w:r>
        <w:t>The test device verifies that the Size value is less than ALLJOYN_MAX_ARRAY_LEN (131072 bytes).</w:t>
      </w:r>
    </w:p>
    <w:p w:rsidR="00FF0B8F" w:rsidRDefault="00FF0B8F" w:rsidP="00FF0B8F">
      <w:pPr>
        <w:pStyle w:val="numbrdlist"/>
      </w:pPr>
      <w:r>
        <w:t>The test device calls the GetContent() method on the About DeviceIcon object to retrieve the binary image data.</w:t>
      </w:r>
    </w:p>
    <w:p w:rsidR="00FF0B8F" w:rsidRDefault="00FF0B8F" w:rsidP="00FF0B8F">
      <w:pPr>
        <w:pStyle w:val="numbrdlist"/>
      </w:pPr>
      <w:r>
        <w:t>The test device verifies that the Size value equals the size of the byte array returned from the GetContent() method.</w:t>
      </w:r>
    </w:p>
    <w:p w:rsidR="00FF0B8F" w:rsidRDefault="00FF0B8F" w:rsidP="00FF0B8F">
      <w:pPr>
        <w:pStyle w:val="numbrdlist"/>
      </w:pPr>
      <w:r>
        <w:t>The test device verifies that the binary image data can be loaded into memory using the Android BitmapFactory.decodeByteArray() method.</w:t>
      </w:r>
    </w:p>
    <w:p w:rsidR="00FF0B8F" w:rsidRDefault="00FF0B8F" w:rsidP="00FF0B8F">
      <w:pPr>
        <w:pStyle w:val="numbrdlist"/>
      </w:pPr>
      <w:r>
        <w:t>The test device leaves the session.</w:t>
      </w:r>
    </w:p>
    <w:p w:rsidR="00FF0B8F" w:rsidRDefault="00FF0B8F" w:rsidP="00FF0B8F">
      <w:pPr>
        <w:pStyle w:val="subhead"/>
      </w:pPr>
      <w:r>
        <w:t>Expected results</w:t>
      </w:r>
    </w:p>
    <w:p w:rsidR="00FF0B8F" w:rsidRDefault="00FF0B8F" w:rsidP="00FF0B8F">
      <w:pPr>
        <w:pStyle w:val="bulletlv1"/>
        <w:numPr>
          <w:ilvl w:val="0"/>
          <w:numId w:val="2"/>
        </w:numPr>
      </w:pPr>
      <w:r>
        <w:t>The test device receives an About announcement from the application on the DUT.</w:t>
      </w:r>
    </w:p>
    <w:p w:rsidR="00FF0B8F" w:rsidRDefault="00FF0B8F" w:rsidP="00FF0B8F">
      <w:pPr>
        <w:pStyle w:val="bulletlv1"/>
        <w:numPr>
          <w:ilvl w:val="0"/>
          <w:numId w:val="2"/>
        </w:numPr>
      </w:pPr>
      <w:r>
        <w:t>The test device joins a session with the application at the port specified in the received About announcement.</w:t>
      </w:r>
    </w:p>
    <w:p w:rsidR="00FF0B8F" w:rsidRDefault="00FF0B8F" w:rsidP="00FF0B8F">
      <w:pPr>
        <w:pStyle w:val="bulletlv1"/>
        <w:numPr>
          <w:ilvl w:val="0"/>
          <w:numId w:val="2"/>
        </w:numPr>
      </w:pPr>
      <w:r>
        <w:lastRenderedPageBreak/>
        <w:t>If no object exists at the path “About/DeviceIcon” implementing the org.alljoyn.Icon interface then the test case exits with a note to that effect.</w:t>
      </w:r>
    </w:p>
    <w:p w:rsidR="00FF0B8F" w:rsidRDefault="00FF0B8F" w:rsidP="00FF0B8F">
      <w:pPr>
        <w:pStyle w:val="bulletlv1"/>
        <w:numPr>
          <w:ilvl w:val="0"/>
          <w:numId w:val="2"/>
        </w:numPr>
      </w:pPr>
      <w:r>
        <w:t>The test device retrieves the value of the MimeType and Size properties from the About DeviceIcon object.</w:t>
      </w:r>
    </w:p>
    <w:p w:rsidR="00FF0B8F" w:rsidRDefault="00FF0B8F" w:rsidP="00FF0B8F">
      <w:pPr>
        <w:pStyle w:val="bulletlv1"/>
        <w:numPr>
          <w:ilvl w:val="0"/>
          <w:numId w:val="2"/>
        </w:numPr>
      </w:pPr>
      <w:r>
        <w:t>If the MimeType value is a zero length string and the Size value is zero then the test case exits with a note that the application does not provide an icon through the GetContent() method.</w:t>
      </w:r>
    </w:p>
    <w:p w:rsidR="00FF0B8F" w:rsidRDefault="00FF0B8F" w:rsidP="00FF0B8F">
      <w:pPr>
        <w:pStyle w:val="bulletlv1"/>
        <w:numPr>
          <w:ilvl w:val="0"/>
          <w:numId w:val="2"/>
        </w:numPr>
      </w:pPr>
      <w:r>
        <w:t>The MimeType value matches the regular expression “image/*”.</w:t>
      </w:r>
    </w:p>
    <w:p w:rsidR="00FF0B8F" w:rsidRDefault="00FF0B8F" w:rsidP="00FF0B8F">
      <w:pPr>
        <w:pStyle w:val="bulletlv1"/>
        <w:numPr>
          <w:ilvl w:val="0"/>
          <w:numId w:val="2"/>
        </w:numPr>
      </w:pPr>
      <w:r>
        <w:t>The Size value is less than ALLJOYN_MAX_ARRAY_LEN (131072 bytes).</w:t>
      </w:r>
    </w:p>
    <w:p w:rsidR="00FF0B8F" w:rsidRDefault="00FF0B8F" w:rsidP="00FF0B8F">
      <w:pPr>
        <w:pStyle w:val="bulletlv1"/>
        <w:numPr>
          <w:ilvl w:val="0"/>
          <w:numId w:val="2"/>
        </w:numPr>
      </w:pPr>
      <w:r>
        <w:t>The test device receives the binary image data from the GetContent() method call.</w:t>
      </w:r>
    </w:p>
    <w:p w:rsidR="00FF0B8F" w:rsidRDefault="00FF0B8F" w:rsidP="00FF0B8F">
      <w:pPr>
        <w:pStyle w:val="bulletlv1"/>
        <w:numPr>
          <w:ilvl w:val="0"/>
          <w:numId w:val="2"/>
        </w:numPr>
      </w:pPr>
      <w:r>
        <w:t>The Size value matches the size of the binary image data.</w:t>
      </w:r>
    </w:p>
    <w:p w:rsidR="00FF0B8F" w:rsidRDefault="00FF0B8F" w:rsidP="00FF0B8F">
      <w:pPr>
        <w:pStyle w:val="bulletlv1"/>
        <w:numPr>
          <w:ilvl w:val="0"/>
          <w:numId w:val="2"/>
        </w:numPr>
      </w:pPr>
      <w:r>
        <w:t>The binary image data is loaded into memory using the Android BitmapFactory.decodeByteArray() method.</w:t>
      </w:r>
    </w:p>
    <w:p w:rsidR="00FF0B8F" w:rsidRDefault="00FF0B8F" w:rsidP="00FF0B8F">
      <w:pPr>
        <w:pStyle w:val="Heading2"/>
        <w:numPr>
          <w:ilvl w:val="1"/>
          <w:numId w:val="1"/>
        </w:numPr>
        <w:ind w:left="630" w:hanging="630"/>
      </w:pPr>
      <w:bookmarkStart w:id="42" w:name="_Toc371329417"/>
      <w:bookmarkStart w:id="43" w:name="_Toc374593569"/>
      <w:bookmarkStart w:id="44" w:name="_Toc377735476"/>
      <w:r>
        <w:t>About-v1-11: GetUrl() on the About DeviceIcon</w:t>
      </w:r>
      <w:bookmarkEnd w:id="42"/>
      <w:bookmarkEnd w:id="43"/>
      <w:bookmarkEnd w:id="44"/>
    </w:p>
    <w:p w:rsidR="00FF0B8F" w:rsidRDefault="00FF0B8F" w:rsidP="00FF0B8F">
      <w:pPr>
        <w:pStyle w:val="subhead"/>
      </w:pPr>
      <w:r>
        <w:t>Objective</w:t>
      </w:r>
    </w:p>
    <w:p w:rsidR="00FF0B8F" w:rsidRPr="002D1555" w:rsidRDefault="00FF0B8F" w:rsidP="00FF0B8F">
      <w:pPr>
        <w:pStyle w:val="body"/>
      </w:pPr>
      <w:r>
        <w:t xml:space="preserve">Verify that the GetUrl() method call on the About DeviceIcon object (if supported by the application) returns a valid URL. </w:t>
      </w:r>
    </w:p>
    <w:p w:rsidR="00FF0B8F" w:rsidRDefault="00FF0B8F" w:rsidP="00FF0B8F">
      <w:pPr>
        <w:pStyle w:val="subhead"/>
      </w:pPr>
      <w:r>
        <w:t>Procedure</w:t>
      </w:r>
    </w:p>
    <w:p w:rsidR="00FF0B8F" w:rsidRDefault="00FF0B8F" w:rsidP="0075349E">
      <w:pPr>
        <w:pStyle w:val="numbrdlist"/>
        <w:numPr>
          <w:ilvl w:val="0"/>
          <w:numId w:val="46"/>
        </w:numPr>
      </w:pPr>
      <w:r>
        <w:t>The test device waits to receive an About announcement from the application on the DUT.</w:t>
      </w:r>
    </w:p>
    <w:p w:rsidR="00FF0B8F" w:rsidRDefault="00E05DE4" w:rsidP="00FF0B8F">
      <w:pPr>
        <w:pStyle w:val="numbrdlist"/>
      </w:pPr>
      <w:r>
        <w:t>After receiving an About a</w:t>
      </w:r>
      <w:r w:rsidR="00FF0B8F">
        <w:t>nnouncement from the application, the test device joins a session with the application at the port specified in the received About announcement.</w:t>
      </w:r>
    </w:p>
    <w:p w:rsidR="00FF0B8F" w:rsidRDefault="00FF0B8F" w:rsidP="00FF0B8F">
      <w:pPr>
        <w:pStyle w:val="numbrdlist"/>
      </w:pPr>
      <w:r>
        <w:t>If no object exists at the path “/About/DeviceIcon” implementing the org.alljoyn.Icon interface then the test case exits with a note that the application does not support the About DeviceIcon.</w:t>
      </w:r>
    </w:p>
    <w:p w:rsidR="00FF0B8F" w:rsidRDefault="00FF0B8F" w:rsidP="00FF0B8F">
      <w:pPr>
        <w:pStyle w:val="numbrdlist"/>
      </w:pPr>
      <w:r>
        <w:t>The test device calls the GetUrl() method on the Icon interface.</w:t>
      </w:r>
    </w:p>
    <w:p w:rsidR="00FF0B8F" w:rsidRDefault="00FF0B8F" w:rsidP="00FF0B8F">
      <w:pPr>
        <w:pStyle w:val="numbrdlist"/>
      </w:pPr>
      <w:r>
        <w:t xml:space="preserve">If the value returned from the GetUrl() method call is a zero length string then the test case exits with a note that the application does not provide an icon through the GetUrl() method. </w:t>
      </w:r>
    </w:p>
    <w:p w:rsidR="00FF0B8F" w:rsidRDefault="00FF0B8F" w:rsidP="00FF0B8F">
      <w:pPr>
        <w:pStyle w:val="numbrdlist"/>
      </w:pPr>
      <w:r>
        <w:t>The test device verifies that the value is a properly formatted URL.</w:t>
      </w:r>
    </w:p>
    <w:p w:rsidR="00FF0B8F" w:rsidRDefault="00FF0B8F" w:rsidP="00FF0B8F">
      <w:pPr>
        <w:pStyle w:val="numbrdlist"/>
      </w:pPr>
      <w:r>
        <w:t>The test device leaves the session.</w:t>
      </w:r>
    </w:p>
    <w:p w:rsidR="00FF0B8F" w:rsidRDefault="00FF0B8F" w:rsidP="00FF0B8F">
      <w:pPr>
        <w:pStyle w:val="subhead"/>
      </w:pPr>
      <w:r>
        <w:t>Expected results</w:t>
      </w:r>
    </w:p>
    <w:p w:rsidR="00FF0B8F" w:rsidRDefault="00FF0B8F" w:rsidP="00FF0B8F">
      <w:pPr>
        <w:pStyle w:val="bulletlv1"/>
        <w:numPr>
          <w:ilvl w:val="0"/>
          <w:numId w:val="2"/>
        </w:numPr>
      </w:pPr>
      <w:r>
        <w:t>The test device receives an About announcement from the application on the DUT.</w:t>
      </w:r>
    </w:p>
    <w:p w:rsidR="00FF0B8F" w:rsidRDefault="00FF0B8F" w:rsidP="00FF0B8F">
      <w:pPr>
        <w:pStyle w:val="bulletlv1"/>
        <w:numPr>
          <w:ilvl w:val="0"/>
          <w:numId w:val="2"/>
        </w:numPr>
      </w:pPr>
      <w:r>
        <w:t>The test device joins a session with the application at the port specified in the received About announcement.</w:t>
      </w:r>
    </w:p>
    <w:p w:rsidR="00FF0B8F" w:rsidRDefault="00FF0B8F" w:rsidP="00FF0B8F">
      <w:pPr>
        <w:pStyle w:val="bulletlv1"/>
        <w:numPr>
          <w:ilvl w:val="0"/>
          <w:numId w:val="2"/>
        </w:numPr>
      </w:pPr>
      <w:r>
        <w:lastRenderedPageBreak/>
        <w:t>If no object exists at the path “About/DeviceIcon” implementing the org.alljoyn.Icon interface then the test case exits with a note to that effect.</w:t>
      </w:r>
    </w:p>
    <w:p w:rsidR="00FF0B8F" w:rsidRDefault="00FF0B8F" w:rsidP="00FF0B8F">
      <w:pPr>
        <w:pStyle w:val="bulletlv1"/>
        <w:numPr>
          <w:ilvl w:val="0"/>
          <w:numId w:val="2"/>
        </w:numPr>
      </w:pPr>
      <w:r>
        <w:t>The test device calls the GetUrl() method on the Icon interface.</w:t>
      </w:r>
    </w:p>
    <w:p w:rsidR="00FF0B8F" w:rsidRDefault="00FF0B8F" w:rsidP="00FF0B8F">
      <w:pPr>
        <w:pStyle w:val="bulletlv1"/>
        <w:numPr>
          <w:ilvl w:val="0"/>
          <w:numId w:val="2"/>
        </w:numPr>
      </w:pPr>
      <w:r>
        <w:t>If the value returned from the GetUrl() method is a zero length string then the test case exits with a note that the application does not provide an icon through the GetUrl() method.</w:t>
      </w:r>
    </w:p>
    <w:p w:rsidR="00FF0B8F" w:rsidRDefault="00FF0B8F" w:rsidP="00FF0B8F">
      <w:pPr>
        <w:pStyle w:val="bulletlv1"/>
        <w:numPr>
          <w:ilvl w:val="0"/>
          <w:numId w:val="2"/>
        </w:numPr>
      </w:pPr>
      <w:r>
        <w:t>The value returned from the GetUrl() method is a properly formatted URL.</w:t>
      </w:r>
    </w:p>
    <w:sectPr w:rsidR="00FF0B8F" w:rsidSect="0050321A">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EE2" w:rsidRDefault="004C1EE2">
      <w:r>
        <w:separator/>
      </w:r>
    </w:p>
    <w:p w:rsidR="004C1EE2" w:rsidRDefault="004C1EE2"/>
    <w:p w:rsidR="004C1EE2" w:rsidRDefault="004C1EE2"/>
  </w:endnote>
  <w:endnote w:type="continuationSeparator" w:id="0">
    <w:p w:rsidR="004C1EE2" w:rsidRDefault="004C1EE2">
      <w:r>
        <w:continuationSeparator/>
      </w:r>
    </w:p>
    <w:p w:rsidR="004C1EE2" w:rsidRDefault="004C1EE2"/>
    <w:p w:rsidR="004C1EE2" w:rsidRDefault="004C1E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Default="004C1EE2" w:rsidP="00C31F4D">
    <w:pPr>
      <w:pStyle w:val="Footer"/>
    </w:pPr>
  </w:p>
  <w:p w:rsidR="004C1EE2" w:rsidRDefault="004C1E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Default="004C1EE2" w:rsidP="00C31F4D">
    <w:pPr>
      <w:pStyle w:val="Footer"/>
    </w:pPr>
    <w:r>
      <w:t>Qualcomm Innovation Center, Inc.</w:t>
    </w:r>
    <w:r>
      <w:tab/>
    </w:r>
    <w:r>
      <w:fldChar w:fldCharType="begin"/>
    </w:r>
    <w:r>
      <w:instrText xml:space="preserve"> PAGE </w:instrText>
    </w:r>
    <w:r>
      <w:fldChar w:fldCharType="separate"/>
    </w:r>
    <w:r>
      <w:rPr>
        <w:noProof/>
      </w:rPr>
      <w:t>2</w:t>
    </w:r>
    <w:r>
      <w:rPr>
        <w:noProof/>
      </w:rPr>
      <w:fldChar w:fldCharType="end"/>
    </w:r>
    <w:r>
      <w:tab/>
    </w:r>
    <w:r w:rsidRPr="00E91E88">
      <w:rPr>
        <w:rStyle w:val="6pt"/>
      </w:rPr>
      <w:t>May contain U.S. and international export controlled information</w:t>
    </w:r>
  </w:p>
  <w:p w:rsidR="004C1EE2" w:rsidRPr="00CF535A" w:rsidRDefault="004C1EE2" w:rsidP="00C31F4D">
    <w:pPr>
      <w:pStyle w:val="Footer"/>
    </w:pPr>
    <w:r w:rsidRPr="00D06CAE">
      <w:t xml:space="preserve">This document is licensed under a Creative Commons Attribution-ShareAlike 3.0 Unported License; provided, that (i) any source code incorporated in this document is licensed under the Apache License version 2.0 </w:t>
    </w:r>
    <w:r w:rsidRPr="002E18C9">
      <w:rPr>
        <w:rFonts w:ascii="Arial Bold" w:hAnsi="Arial Bold"/>
        <w:b/>
        <w:caps/>
      </w:rPr>
      <w:t>and</w:t>
    </w:r>
    <w:r w:rsidRPr="002E18C9">
      <w:rPr>
        <w:b/>
      </w:rPr>
      <w:t xml:space="preserve"> (ii) </w:t>
    </w:r>
    <w:r w:rsidRPr="002E18C9">
      <w:rPr>
        <w:rFonts w:ascii="Arial Bold" w:hAnsi="Arial Bold"/>
        <w:b/>
        <w:caps/>
      </w:rPr>
      <w:t>this document and all information contained herein are provided on an “as-is” basis without warranty of any kind.</w:t>
    </w:r>
    <w:r>
      <w:rPr>
        <w:rFonts w:ascii="Arial Bold" w:hAnsi="Arial Bold"/>
        <w:b/>
        <w:caps/>
      </w:rPr>
      <w:br/>
    </w:r>
    <w:hyperlink r:id="rId1" w:history="1">
      <w:r w:rsidRPr="002E18C9">
        <w:rPr>
          <w:rStyle w:val="Hyperlink"/>
          <w:szCs w:val="14"/>
        </w:rPr>
        <w:t>Creative Commons Attribution-ShareAlike 3.0 Unported License</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4C1EE2" w:rsidRDefault="004C1EE2" w:rsidP="004C1EE2">
    <w:pPr>
      <w:pStyle w:val="titlepg-diststmt"/>
      <w:rPr>
        <w:rFonts w:ascii="Arial" w:hAnsi="Arial" w:cs="Arial"/>
        <w:sz w:val="18"/>
        <w:szCs w:val="18"/>
      </w:rPr>
    </w:pPr>
    <w:r w:rsidRPr="004C1EE2">
      <w:rPr>
        <w:rFonts w:ascii="Arial" w:hAnsi="Arial" w:cs="Arial"/>
        <w:sz w:val="18"/>
        <w:szCs w:val="18"/>
      </w:rPr>
      <w:t>This work is licensed under a Creative Commons Attribution 4.0 International License.</w:t>
    </w:r>
  </w:p>
  <w:p w:rsidR="004C1EE2" w:rsidRPr="004C1EE2" w:rsidRDefault="004C1EE2" w:rsidP="004C1EE2">
    <w:pPr>
      <w:pStyle w:val="titlepg-diststmt"/>
      <w:rPr>
        <w:rFonts w:ascii="Arial" w:hAnsi="Arial" w:cs="Arial"/>
        <w:sz w:val="18"/>
        <w:szCs w:val="18"/>
      </w:rPr>
    </w:pPr>
  </w:p>
  <w:p w:rsidR="004C1EE2" w:rsidRPr="004C1EE2" w:rsidRDefault="000E21F5" w:rsidP="004C1EE2">
    <w:pPr>
      <w:pStyle w:val="titlepg-diststmt"/>
      <w:rPr>
        <w:rFonts w:ascii="Arial" w:hAnsi="Arial" w:cs="Arial"/>
        <w:i/>
        <w:sz w:val="18"/>
        <w:szCs w:val="18"/>
      </w:rPr>
    </w:pPr>
    <w:hyperlink r:id="rId1" w:history="1">
      <w:r w:rsidR="004C1EE2" w:rsidRPr="004C1EE2">
        <w:rPr>
          <w:rStyle w:val="Hyperlink"/>
          <w:rFonts w:ascii="Arial" w:hAnsi="Arial" w:cs="Arial"/>
          <w:i/>
          <w:sz w:val="18"/>
          <w:szCs w:val="18"/>
        </w:rPr>
        <w:t>http://creativecommons.org/licenses/by/4.0/</w:t>
      </w:r>
    </w:hyperlink>
  </w:p>
  <w:p w:rsidR="004C1EE2" w:rsidRPr="004C1EE2" w:rsidRDefault="004C1EE2" w:rsidP="004C1EE2">
    <w:pPr>
      <w:pStyle w:val="titlepg-diststmt"/>
      <w:rPr>
        <w:rFonts w:ascii="Arial" w:hAnsi="Arial" w:cs="Arial"/>
        <w:sz w:val="18"/>
        <w:szCs w:val="18"/>
      </w:rPr>
    </w:pPr>
  </w:p>
  <w:p w:rsidR="004C1EE2" w:rsidRPr="004C1EE2" w:rsidRDefault="004C1EE2" w:rsidP="00C91C2D">
    <w:pPr>
      <w:pStyle w:val="titlepg-diststmt"/>
      <w:rPr>
        <w:rFonts w:ascii="Arial" w:hAnsi="Arial" w:cs="Arial"/>
        <w:sz w:val="18"/>
        <w:szCs w:val="18"/>
      </w:rPr>
    </w:pPr>
    <w:r w:rsidRPr="004C1EE2">
      <w:rPr>
        <w:rFonts w:ascii="Arial" w:hAnsi="Arial" w:cs="Arial"/>
        <w:sz w:val="18"/>
        <w:szCs w:val="18"/>
      </w:rPr>
      <w:t xml:space="preserve">AllJoyn is a trademark of Qualcomm Innovation Center, Inc. AllJoyn is used here with permission to identify unmodified materials originating in the AllJoyn </w:t>
    </w:r>
    <w:r w:rsidR="000E21F5">
      <w:rPr>
        <w:rFonts w:ascii="Arial" w:hAnsi="Arial" w:cs="Arial"/>
        <w:sz w:val="18"/>
        <w:szCs w:val="18"/>
      </w:rPr>
      <w:t xml:space="preserve">open source </w:t>
    </w:r>
    <w:r w:rsidRPr="004C1EE2">
      <w:rPr>
        <w:rFonts w:ascii="Arial" w:hAnsi="Arial" w:cs="Arial"/>
        <w:sz w:val="18"/>
        <w:szCs w:val="18"/>
      </w:rPr>
      <w:t>project.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7C2CBB" w:rsidRDefault="000E21F5" w:rsidP="007C2CBB">
    <w:pPr>
      <w:pStyle w:val="Footer"/>
    </w:pPr>
    <w:sdt>
      <w:sdtPr>
        <w:alias w:val="Subject"/>
        <w:tag w:val=""/>
        <w:id w:val="1101062004"/>
        <w:showingPlcHdr/>
        <w:dataBinding w:prefixMappings="xmlns:ns0='http://purl.org/dc/elements/1.1/' xmlns:ns1='http://schemas.openxmlformats.org/package/2006/metadata/core-properties' " w:xpath="/ns1:coreProperties[1]/ns0:subject[1]" w:storeItemID="{6C3C8BC8-F283-45AE-878A-BAB7291924A1}"/>
        <w:text/>
      </w:sdtPr>
      <w:sdtEndPr/>
      <w:sdtContent>
        <w:r w:rsidR="004C1EE2">
          <w:t xml:space="preserve">     </w:t>
        </w:r>
      </w:sdtContent>
    </w:sdt>
    <w:r w:rsidR="004C1EE2">
      <w:tab/>
    </w:r>
    <w:r w:rsidR="004C1EE2">
      <w:fldChar w:fldCharType="begin"/>
    </w:r>
    <w:r w:rsidR="004C1EE2">
      <w:instrText xml:space="preserve"> PAGE </w:instrText>
    </w:r>
    <w:r w:rsidR="004C1EE2">
      <w:fldChar w:fldCharType="separate"/>
    </w:r>
    <w:r>
      <w:rPr>
        <w:noProof/>
      </w:rPr>
      <w:t>16</w:t>
    </w:r>
    <w:r w:rsidR="004C1EE2">
      <w:rPr>
        <w:noProof/>
      </w:rPr>
      <w:fldChar w:fldCharType="end"/>
    </w:r>
    <w:r w:rsidR="004C1EE2">
      <w:tab/>
    </w:r>
    <w:r w:rsidR="007C2CBB">
      <w:rPr>
        <w:rStyle w:val="6pt"/>
        <w:sz w:val="14"/>
        <w:szCs w:val="14"/>
      </w:rPr>
      <w:t>AllSeen Alliance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9A6A08" w:rsidRDefault="004C1EE2" w:rsidP="00C31F4D">
    <w:pPr>
      <w:pStyle w:val="Footer"/>
      <w:rPr>
        <w:szCs w:val="14"/>
      </w:rPr>
    </w:pPr>
    <w:r w:rsidRPr="009A6A08">
      <w:rPr>
        <w:szCs w:val="14"/>
      </w:rPr>
      <w:tab/>
    </w:r>
    <w:r w:rsidRPr="009A6A08">
      <w:rPr>
        <w:szCs w:val="14"/>
      </w:rPr>
      <w:fldChar w:fldCharType="begin"/>
    </w:r>
    <w:r w:rsidRPr="009A6A08">
      <w:rPr>
        <w:szCs w:val="14"/>
      </w:rPr>
      <w:instrText xml:space="preserve"> PAGE </w:instrText>
    </w:r>
    <w:r w:rsidRPr="009A6A08">
      <w:rPr>
        <w:szCs w:val="14"/>
      </w:rPr>
      <w:fldChar w:fldCharType="separate"/>
    </w:r>
    <w:r w:rsidR="000E21F5">
      <w:rPr>
        <w:noProof/>
        <w:szCs w:val="14"/>
      </w:rPr>
      <w:t>ii</w:t>
    </w:r>
    <w:r w:rsidRPr="009A6A08">
      <w:rPr>
        <w:szCs w:val="14"/>
      </w:rPr>
      <w:fldChar w:fldCharType="end"/>
    </w:r>
    <w:r w:rsidRPr="009A6A08">
      <w:rPr>
        <w:szCs w:val="14"/>
      </w:rPr>
      <w:tab/>
    </w:r>
    <w:r>
      <w:rPr>
        <w:rStyle w:val="6pt"/>
        <w:sz w:val="14"/>
        <w:szCs w:val="14"/>
      </w:rPr>
      <w:t>AllSeen Alliance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EE2" w:rsidRDefault="004C1EE2">
      <w:r>
        <w:separator/>
      </w:r>
    </w:p>
    <w:p w:rsidR="004C1EE2" w:rsidRDefault="004C1EE2"/>
    <w:p w:rsidR="004C1EE2" w:rsidRDefault="004C1EE2"/>
  </w:footnote>
  <w:footnote w:type="continuationSeparator" w:id="0">
    <w:p w:rsidR="004C1EE2" w:rsidRDefault="004C1EE2">
      <w:r>
        <w:continuationSeparator/>
      </w:r>
    </w:p>
    <w:p w:rsidR="004C1EE2" w:rsidRDefault="004C1EE2"/>
    <w:p w:rsidR="004C1EE2" w:rsidRDefault="004C1EE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Default="004C1EE2" w:rsidP="006F59BD"/>
  <w:p w:rsidR="004C1EE2" w:rsidRDefault="004C1E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C2377F" w:rsidRDefault="000E21F5" w:rsidP="00C76273">
    <w:pPr>
      <w:pStyle w:val="Header"/>
    </w:pPr>
    <w:r>
      <w:fldChar w:fldCharType="begin"/>
    </w:r>
    <w:r>
      <w:instrText xml:space="preserve"> STYLEREF  DocTitle  \* MERGEFORMAT </w:instrText>
    </w:r>
    <w:r>
      <w:fldChar w:fldCharType="separate"/>
    </w:r>
    <w:r w:rsidR="004C1EE2">
      <w:rPr>
        <w:noProof/>
      </w:rPr>
      <w:t>AllJoyn™ About Feature Usage Guide</w:t>
    </w:r>
    <w:r>
      <w:rPr>
        <w:noProof/>
      </w:rPr>
      <w:fldChar w:fldCharType="end"/>
    </w:r>
    <w:r w:rsidR="004C1EE2">
      <w:tab/>
      <w:t>Contents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41767B" w:rsidRDefault="000E21F5" w:rsidP="00DB6F8B">
    <w:pPr>
      <w:pStyle w:val="Headercoverpage"/>
      <w:tabs>
        <w:tab w:val="right" w:pos="9360"/>
      </w:tabs>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22882" type="#_x0000_t75" style="position:absolute;margin-left:-1in;margin-top:-108pt;width:612pt;height:11in;z-index:-251658752;mso-wrap-edited:f;mso-position-horizontal-relative:margin;mso-position-vertical-relative:margin" wrapcoords="-26 0 -26 21559 21600 21559 21600 0 -26 0">
          <v:imagedata r:id="rId1" o:title="Allseen_word_111813"/>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C2377F" w:rsidRDefault="000E21F5" w:rsidP="00CA19C8">
    <w:pPr>
      <w:pStyle w:val="Header"/>
    </w:pPr>
    <w:sdt>
      <w:sdtPr>
        <w:alias w:val="Title"/>
        <w:tag w:val=""/>
        <w:id w:val="872728672"/>
        <w:placeholder>
          <w:docPart w:val="74B42B1F41EC4C43950E8FF4DC69040F"/>
        </w:placeholder>
        <w:dataBinding w:prefixMappings="xmlns:ns0='http://purl.org/dc/elements/1.1/' xmlns:ns1='http://schemas.openxmlformats.org/package/2006/metadata/core-properties' " w:xpath="/ns1:coreProperties[1]/ns0:title[1]" w:storeItemID="{6C3C8BC8-F283-45AE-878A-BAB7291924A1}"/>
        <w:text/>
      </w:sdtPr>
      <w:sdtEndPr/>
      <w:sdtContent>
        <w:r w:rsidR="002D6731">
          <w:t>AllJoyn™ About Feature 1.0 Test Case Specifications</w:t>
        </w:r>
      </w:sdtContent>
    </w:sdt>
    <w:r w:rsidR="004C1EE2">
      <w:tab/>
      <w:t>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EF56CF" w:rsidRDefault="004C1EE2" w:rsidP="00CA19C8">
    <w:pPr>
      <w:pStyle w:val="Header1stpag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C2377F" w:rsidRDefault="000E21F5" w:rsidP="00864294">
    <w:pPr>
      <w:pStyle w:val="Header"/>
    </w:pPr>
    <w:sdt>
      <w:sdtPr>
        <w:alias w:val="Title"/>
        <w:tag w:val=""/>
        <w:id w:val="-707105533"/>
        <w:dataBinding w:prefixMappings="xmlns:ns0='http://purl.org/dc/elements/1.1/' xmlns:ns1='http://schemas.openxmlformats.org/package/2006/metadata/core-properties' " w:xpath="/ns1:coreProperties[1]/ns0:title[1]" w:storeItemID="{6C3C8BC8-F283-45AE-878A-BAB7291924A1}"/>
        <w:text/>
      </w:sdtPr>
      <w:sdtEndPr/>
      <w:sdtContent>
        <w:r w:rsidR="002D6731">
          <w:t>AllJoyn™ About Feature 1.0 Test Case Specifications</w:t>
        </w:r>
      </w:sdtContent>
    </w:sdt>
    <w:r w:rsidR="004C1EE2">
      <w:tab/>
    </w:r>
    <w:r>
      <w:fldChar w:fldCharType="begin"/>
    </w:r>
    <w:r>
      <w:instrText xml:space="preserve"> STYLEREF "Heading 1" \* MERGEFORMAT </w:instrText>
    </w:r>
    <w:r>
      <w:fldChar w:fldCharType="separate"/>
    </w:r>
    <w:r>
      <w:rPr>
        <w:noProof/>
      </w:rPr>
      <w:t>About feature test cases</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1EE2" w:rsidRPr="00C2377F" w:rsidRDefault="004C1EE2" w:rsidP="00BE45BD">
    <w:pPr>
      <w:pStyle w:val="Header1stpag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9E3A0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3CA389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6F6A21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E1C0716"/>
    <w:lvl w:ilvl="0">
      <w:start w:val="1"/>
      <w:numFmt w:val="decimal"/>
      <w:pStyle w:val="ListNumber2"/>
      <w:lvlText w:val="%1."/>
      <w:lvlJc w:val="left"/>
      <w:pPr>
        <w:tabs>
          <w:tab w:val="num" w:pos="720"/>
        </w:tabs>
        <w:ind w:left="720" w:hanging="360"/>
      </w:pPr>
    </w:lvl>
  </w:abstractNum>
  <w:abstractNum w:abstractNumId="4">
    <w:nsid w:val="FFFFFF80"/>
    <w:multiLevelType w:val="singleLevel"/>
    <w:tmpl w:val="7A9AD91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A006AFE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334D29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00E90B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FFACA80"/>
    <w:lvl w:ilvl="0">
      <w:start w:val="1"/>
      <w:numFmt w:val="decimal"/>
      <w:pStyle w:val="ListNumber"/>
      <w:lvlText w:val="%1."/>
      <w:lvlJc w:val="left"/>
      <w:pPr>
        <w:tabs>
          <w:tab w:val="num" w:pos="360"/>
        </w:tabs>
        <w:ind w:left="360" w:hanging="360"/>
      </w:pPr>
    </w:lvl>
  </w:abstractNum>
  <w:abstractNum w:abstractNumId="9">
    <w:nsid w:val="FFFFFF89"/>
    <w:multiLevelType w:val="singleLevel"/>
    <w:tmpl w:val="F126BFA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387CC0"/>
    <w:multiLevelType w:val="hybridMultilevel"/>
    <w:tmpl w:val="BF860796"/>
    <w:lvl w:ilvl="0" w:tplc="7562B328">
      <w:start w:val="1"/>
      <w:numFmt w:val="bullet"/>
      <w:pStyle w:val="bulletlv4"/>
      <w:lvlText w:val=""/>
      <w:lvlJc w:val="left"/>
      <w:pPr>
        <w:tabs>
          <w:tab w:val="num" w:pos="2160"/>
        </w:tabs>
        <w:ind w:left="2160" w:hanging="360"/>
      </w:pPr>
      <w:rPr>
        <w:rFonts w:ascii="Symbol" w:hAnsi="Symbol" w:hint="default"/>
        <w:sz w:val="16"/>
        <w:szCs w:val="16"/>
      </w:rPr>
    </w:lvl>
    <w:lvl w:ilvl="1" w:tplc="04090003" w:tentative="1">
      <w:start w:val="1"/>
      <w:numFmt w:val="bullet"/>
      <w:lvlText w:val="o"/>
      <w:lvlJc w:val="left"/>
      <w:pPr>
        <w:tabs>
          <w:tab w:val="num" w:pos="0"/>
        </w:tabs>
        <w:ind w:left="0" w:hanging="360"/>
      </w:pPr>
      <w:rPr>
        <w:rFonts w:ascii="Courier New" w:hAnsi="Courier New" w:cs="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cs="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cs="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11">
    <w:nsid w:val="13473516"/>
    <w:multiLevelType w:val="singleLevel"/>
    <w:tmpl w:val="B9103964"/>
    <w:lvl w:ilvl="0">
      <w:start w:val="1"/>
      <w:numFmt w:val="decimal"/>
      <w:pStyle w:val="numbrdlist"/>
      <w:lvlText w:val="%1."/>
      <w:lvlJc w:val="right"/>
      <w:pPr>
        <w:tabs>
          <w:tab w:val="num" w:pos="1080"/>
        </w:tabs>
        <w:ind w:left="1080" w:hanging="173"/>
      </w:pPr>
      <w:rPr>
        <w:rFonts w:hint="default"/>
      </w:rPr>
    </w:lvl>
  </w:abstractNum>
  <w:abstractNum w:abstractNumId="12">
    <w:nsid w:val="28C1412E"/>
    <w:multiLevelType w:val="singleLevel"/>
    <w:tmpl w:val="51DA6DB6"/>
    <w:lvl w:ilvl="0">
      <w:start w:val="1"/>
      <w:numFmt w:val="lowerLetter"/>
      <w:pStyle w:val="numbrdlist0"/>
      <w:lvlText w:val="%1."/>
      <w:lvlJc w:val="left"/>
      <w:pPr>
        <w:tabs>
          <w:tab w:val="num" w:pos="1800"/>
        </w:tabs>
        <w:ind w:left="1440" w:hanging="360"/>
      </w:pPr>
      <w:rPr>
        <w:rFonts w:hint="default"/>
      </w:rPr>
    </w:lvl>
  </w:abstractNum>
  <w:abstractNum w:abstractNumId="13">
    <w:nsid w:val="2A39066F"/>
    <w:multiLevelType w:val="hybridMultilevel"/>
    <w:tmpl w:val="8F5C3F24"/>
    <w:lvl w:ilvl="0" w:tplc="D656442C">
      <w:start w:val="1"/>
      <w:numFmt w:val="bullet"/>
      <w:pStyle w:val="bulletlv1"/>
      <w:lvlText w:val=""/>
      <w:lvlJc w:val="left"/>
      <w:pPr>
        <w:tabs>
          <w:tab w:val="num" w:pos="1080"/>
        </w:tabs>
        <w:ind w:left="1080" w:hanging="360"/>
      </w:pPr>
      <w:rPr>
        <w:rFonts w:ascii="Wingdings" w:hAnsi="Wingdings" w:hint="default"/>
        <w:color w:val="auto"/>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4C354D"/>
    <w:multiLevelType w:val="singleLevel"/>
    <w:tmpl w:val="3C88888A"/>
    <w:lvl w:ilvl="0">
      <w:start w:val="1"/>
      <w:numFmt w:val="lowerRoman"/>
      <w:pStyle w:val="numbrdlist1"/>
      <w:lvlText w:val="%1."/>
      <w:lvlJc w:val="right"/>
      <w:pPr>
        <w:tabs>
          <w:tab w:val="num" w:pos="1800"/>
        </w:tabs>
        <w:ind w:left="1800" w:hanging="173"/>
      </w:pPr>
      <w:rPr>
        <w:rFonts w:hint="default"/>
        <w:b w:val="0"/>
        <w:i w:val="0"/>
        <w:sz w:val="22"/>
      </w:rPr>
    </w:lvl>
  </w:abstractNum>
  <w:abstractNum w:abstractNumId="15">
    <w:nsid w:val="329B1DFF"/>
    <w:multiLevelType w:val="hybridMultilevel"/>
    <w:tmpl w:val="B02AE078"/>
    <w:lvl w:ilvl="0" w:tplc="E514D9F2">
      <w:start w:val="1"/>
      <w:numFmt w:val="bullet"/>
      <w:pStyle w:val="tablebulletlvl2"/>
      <w:lvlText w:val=""/>
      <w:lvlJc w:val="left"/>
      <w:pPr>
        <w:tabs>
          <w:tab w:val="num" w:pos="576"/>
        </w:tabs>
        <w:ind w:left="576" w:hanging="360"/>
      </w:pPr>
      <w:rPr>
        <w:rFonts w:ascii="Wingdings" w:hAnsi="Wingdings" w:hint="default"/>
        <w:sz w:val="12"/>
        <w:szCs w:val="12"/>
      </w:rPr>
    </w:lvl>
    <w:lvl w:ilvl="1" w:tplc="04090003" w:tentative="1">
      <w:start w:val="1"/>
      <w:numFmt w:val="bullet"/>
      <w:lvlText w:val="o"/>
      <w:lvlJc w:val="left"/>
      <w:pPr>
        <w:tabs>
          <w:tab w:val="num" w:pos="43"/>
        </w:tabs>
        <w:ind w:left="43" w:hanging="360"/>
      </w:pPr>
      <w:rPr>
        <w:rFonts w:ascii="Courier New" w:hAnsi="Courier New" w:cs="Courier New" w:hint="default"/>
      </w:rPr>
    </w:lvl>
    <w:lvl w:ilvl="2" w:tplc="04090005" w:tentative="1">
      <w:start w:val="1"/>
      <w:numFmt w:val="bullet"/>
      <w:lvlText w:val=""/>
      <w:lvlJc w:val="left"/>
      <w:pPr>
        <w:tabs>
          <w:tab w:val="num" w:pos="763"/>
        </w:tabs>
        <w:ind w:left="763" w:hanging="360"/>
      </w:pPr>
      <w:rPr>
        <w:rFonts w:ascii="Wingdings" w:hAnsi="Wingdings" w:hint="default"/>
      </w:rPr>
    </w:lvl>
    <w:lvl w:ilvl="3" w:tplc="04090001" w:tentative="1">
      <w:start w:val="1"/>
      <w:numFmt w:val="bullet"/>
      <w:lvlText w:val=""/>
      <w:lvlJc w:val="left"/>
      <w:pPr>
        <w:tabs>
          <w:tab w:val="num" w:pos="1483"/>
        </w:tabs>
        <w:ind w:left="1483" w:hanging="360"/>
      </w:pPr>
      <w:rPr>
        <w:rFonts w:ascii="Symbol" w:hAnsi="Symbol" w:hint="default"/>
      </w:rPr>
    </w:lvl>
    <w:lvl w:ilvl="4" w:tplc="04090003" w:tentative="1">
      <w:start w:val="1"/>
      <w:numFmt w:val="bullet"/>
      <w:lvlText w:val="o"/>
      <w:lvlJc w:val="left"/>
      <w:pPr>
        <w:tabs>
          <w:tab w:val="num" w:pos="2203"/>
        </w:tabs>
        <w:ind w:left="2203" w:hanging="360"/>
      </w:pPr>
      <w:rPr>
        <w:rFonts w:ascii="Courier New" w:hAnsi="Courier New" w:cs="Courier New" w:hint="default"/>
      </w:rPr>
    </w:lvl>
    <w:lvl w:ilvl="5" w:tplc="04090005" w:tentative="1">
      <w:start w:val="1"/>
      <w:numFmt w:val="bullet"/>
      <w:lvlText w:val=""/>
      <w:lvlJc w:val="left"/>
      <w:pPr>
        <w:tabs>
          <w:tab w:val="num" w:pos="2923"/>
        </w:tabs>
        <w:ind w:left="2923" w:hanging="360"/>
      </w:pPr>
      <w:rPr>
        <w:rFonts w:ascii="Wingdings" w:hAnsi="Wingdings" w:hint="default"/>
      </w:rPr>
    </w:lvl>
    <w:lvl w:ilvl="6" w:tplc="04090001" w:tentative="1">
      <w:start w:val="1"/>
      <w:numFmt w:val="bullet"/>
      <w:lvlText w:val=""/>
      <w:lvlJc w:val="left"/>
      <w:pPr>
        <w:tabs>
          <w:tab w:val="num" w:pos="3643"/>
        </w:tabs>
        <w:ind w:left="3643" w:hanging="360"/>
      </w:pPr>
      <w:rPr>
        <w:rFonts w:ascii="Symbol" w:hAnsi="Symbol" w:hint="default"/>
      </w:rPr>
    </w:lvl>
    <w:lvl w:ilvl="7" w:tplc="04090003" w:tentative="1">
      <w:start w:val="1"/>
      <w:numFmt w:val="bullet"/>
      <w:lvlText w:val="o"/>
      <w:lvlJc w:val="left"/>
      <w:pPr>
        <w:tabs>
          <w:tab w:val="num" w:pos="4363"/>
        </w:tabs>
        <w:ind w:left="4363" w:hanging="360"/>
      </w:pPr>
      <w:rPr>
        <w:rFonts w:ascii="Courier New" w:hAnsi="Courier New" w:cs="Courier New" w:hint="default"/>
      </w:rPr>
    </w:lvl>
    <w:lvl w:ilvl="8" w:tplc="04090005" w:tentative="1">
      <w:start w:val="1"/>
      <w:numFmt w:val="bullet"/>
      <w:lvlText w:val=""/>
      <w:lvlJc w:val="left"/>
      <w:pPr>
        <w:tabs>
          <w:tab w:val="num" w:pos="5083"/>
        </w:tabs>
        <w:ind w:left="5083" w:hanging="360"/>
      </w:pPr>
      <w:rPr>
        <w:rFonts w:ascii="Wingdings" w:hAnsi="Wingdings" w:hint="default"/>
      </w:rPr>
    </w:lvl>
  </w:abstractNum>
  <w:abstractNum w:abstractNumId="16">
    <w:nsid w:val="48952CFD"/>
    <w:multiLevelType w:val="multilevel"/>
    <w:tmpl w:val="BF688BB6"/>
    <w:lvl w:ilvl="0">
      <w:start w:val="1"/>
      <w:numFmt w:val="bullet"/>
      <w:pStyle w:val="tablebulletlvl1"/>
      <w:lvlText w:val=""/>
      <w:lvlJc w:val="left"/>
      <w:pPr>
        <w:tabs>
          <w:tab w:val="num" w:pos="360"/>
        </w:tabs>
        <w:ind w:left="360" w:hanging="360"/>
      </w:pPr>
      <w:rPr>
        <w:rFonts w:ascii="Wingdings" w:hAnsi="Wingdings" w:hint="default"/>
        <w:sz w:val="14"/>
        <w:szCs w:val="14"/>
      </w:rPr>
    </w:lvl>
    <w:lvl w:ilvl="1">
      <w:start w:val="1"/>
      <w:numFmt w:val="bullet"/>
      <w:lvlText w:val=""/>
      <w:lvlJc w:val="left"/>
      <w:pPr>
        <w:tabs>
          <w:tab w:val="num" w:pos="720"/>
        </w:tabs>
        <w:ind w:left="720" w:hanging="504"/>
      </w:pPr>
      <w:rPr>
        <w:rFonts w:ascii="Symbol" w:hAnsi="Symbol"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nsid w:val="54AD4A79"/>
    <w:multiLevelType w:val="hybridMultilevel"/>
    <w:tmpl w:val="5CAEE0F4"/>
    <w:lvl w:ilvl="0" w:tplc="849008A2">
      <w:start w:val="1"/>
      <w:numFmt w:val="decimal"/>
      <w:pStyle w:val="tablenumbrdlst"/>
      <w:lvlText w:val="%1."/>
      <w:lvlJc w:val="left"/>
      <w:pPr>
        <w:tabs>
          <w:tab w:val="num" w:pos="288"/>
        </w:tabs>
        <w:ind w:left="288" w:hanging="288"/>
      </w:pPr>
      <w:rPr>
        <w:rFonts w:hint="default"/>
        <w:sz w:val="19"/>
        <w:szCs w:val="19"/>
      </w:rPr>
    </w:lvl>
    <w:lvl w:ilvl="1" w:tplc="04090019">
      <w:start w:val="1"/>
      <w:numFmt w:val="lowerLetter"/>
      <w:lvlText w:val="%2."/>
      <w:lvlJc w:val="left"/>
      <w:pPr>
        <w:tabs>
          <w:tab w:val="num" w:pos="1267"/>
        </w:tabs>
        <w:ind w:left="1267" w:hanging="360"/>
      </w:pPr>
    </w:lvl>
    <w:lvl w:ilvl="2" w:tplc="0409001B" w:tentative="1">
      <w:start w:val="1"/>
      <w:numFmt w:val="lowerRoman"/>
      <w:lvlText w:val="%3."/>
      <w:lvlJc w:val="right"/>
      <w:pPr>
        <w:tabs>
          <w:tab w:val="num" w:pos="1987"/>
        </w:tabs>
        <w:ind w:left="1987" w:hanging="180"/>
      </w:pPr>
    </w:lvl>
    <w:lvl w:ilvl="3" w:tplc="0409000F" w:tentative="1">
      <w:start w:val="1"/>
      <w:numFmt w:val="decimal"/>
      <w:lvlText w:val="%4."/>
      <w:lvlJc w:val="left"/>
      <w:pPr>
        <w:tabs>
          <w:tab w:val="num" w:pos="2707"/>
        </w:tabs>
        <w:ind w:left="2707" w:hanging="360"/>
      </w:pPr>
    </w:lvl>
    <w:lvl w:ilvl="4" w:tplc="04090019" w:tentative="1">
      <w:start w:val="1"/>
      <w:numFmt w:val="lowerLetter"/>
      <w:lvlText w:val="%5."/>
      <w:lvlJc w:val="left"/>
      <w:pPr>
        <w:tabs>
          <w:tab w:val="num" w:pos="3427"/>
        </w:tabs>
        <w:ind w:left="3427" w:hanging="360"/>
      </w:pPr>
    </w:lvl>
    <w:lvl w:ilvl="5" w:tplc="0409001B" w:tentative="1">
      <w:start w:val="1"/>
      <w:numFmt w:val="lowerRoman"/>
      <w:lvlText w:val="%6."/>
      <w:lvlJc w:val="right"/>
      <w:pPr>
        <w:tabs>
          <w:tab w:val="num" w:pos="4147"/>
        </w:tabs>
        <w:ind w:left="4147" w:hanging="180"/>
      </w:pPr>
    </w:lvl>
    <w:lvl w:ilvl="6" w:tplc="0409000F" w:tentative="1">
      <w:start w:val="1"/>
      <w:numFmt w:val="decimal"/>
      <w:lvlText w:val="%7."/>
      <w:lvlJc w:val="left"/>
      <w:pPr>
        <w:tabs>
          <w:tab w:val="num" w:pos="4867"/>
        </w:tabs>
        <w:ind w:left="4867" w:hanging="360"/>
      </w:pPr>
    </w:lvl>
    <w:lvl w:ilvl="7" w:tplc="04090019" w:tentative="1">
      <w:start w:val="1"/>
      <w:numFmt w:val="lowerLetter"/>
      <w:lvlText w:val="%8."/>
      <w:lvlJc w:val="left"/>
      <w:pPr>
        <w:tabs>
          <w:tab w:val="num" w:pos="5587"/>
        </w:tabs>
        <w:ind w:left="5587" w:hanging="360"/>
      </w:pPr>
    </w:lvl>
    <w:lvl w:ilvl="8" w:tplc="0409001B" w:tentative="1">
      <w:start w:val="1"/>
      <w:numFmt w:val="lowerRoman"/>
      <w:lvlText w:val="%9."/>
      <w:lvlJc w:val="right"/>
      <w:pPr>
        <w:tabs>
          <w:tab w:val="num" w:pos="6307"/>
        </w:tabs>
        <w:ind w:left="6307" w:hanging="180"/>
      </w:pPr>
    </w:lvl>
  </w:abstractNum>
  <w:abstractNum w:abstractNumId="18">
    <w:nsid w:val="65A124E4"/>
    <w:multiLevelType w:val="multilevel"/>
    <w:tmpl w:val="D5B8A406"/>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upperLetter"/>
      <w:pStyle w:val="Heading7"/>
      <w:suff w:val="space"/>
      <w:lvlText w:val="Appendix %7"/>
      <w:lvlJc w:val="left"/>
      <w:pPr>
        <w:ind w:left="0" w:firstLine="0"/>
      </w:pPr>
      <w:rPr>
        <w:rFonts w:hint="default"/>
      </w:rPr>
    </w:lvl>
    <w:lvl w:ilvl="7">
      <w:start w:val="1"/>
      <w:numFmt w:val="decimal"/>
      <w:pStyle w:val="Heading8"/>
      <w:suff w:val="space"/>
      <w:lvlText w:val="%7.%8"/>
      <w:lvlJc w:val="left"/>
      <w:pPr>
        <w:ind w:left="0" w:firstLine="0"/>
      </w:pPr>
      <w:rPr>
        <w:rFonts w:hint="default"/>
      </w:rPr>
    </w:lvl>
    <w:lvl w:ilvl="8">
      <w:start w:val="1"/>
      <w:numFmt w:val="decimal"/>
      <w:pStyle w:val="Heading9"/>
      <w:suff w:val="space"/>
      <w:lvlText w:val="%7.%8.%9"/>
      <w:lvlJc w:val="left"/>
      <w:pPr>
        <w:ind w:left="0" w:firstLine="0"/>
      </w:pPr>
      <w:rPr>
        <w:rFonts w:hint="default"/>
      </w:rPr>
    </w:lvl>
  </w:abstractNum>
  <w:abstractNum w:abstractNumId="19">
    <w:nsid w:val="69093F56"/>
    <w:multiLevelType w:val="hybridMultilevel"/>
    <w:tmpl w:val="591C0FF2"/>
    <w:lvl w:ilvl="0" w:tplc="54047B9A">
      <w:start w:val="1"/>
      <w:numFmt w:val="lowerLetter"/>
      <w:pStyle w:val="LegendNumber"/>
      <w:lvlText w:val="(%1)"/>
      <w:lvlJc w:val="left"/>
      <w:pPr>
        <w:tabs>
          <w:tab w:val="num" w:pos="720"/>
        </w:tabs>
        <w:ind w:left="72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C71FBC"/>
    <w:multiLevelType w:val="hybridMultilevel"/>
    <w:tmpl w:val="399690A2"/>
    <w:lvl w:ilvl="0" w:tplc="4240FD5A">
      <w:start w:val="1"/>
      <w:numFmt w:val="bullet"/>
      <w:pStyle w:val="bulletlv3"/>
      <w:lvlText w:val="–"/>
      <w:lvlJc w:val="left"/>
      <w:pPr>
        <w:tabs>
          <w:tab w:val="num" w:pos="1800"/>
        </w:tabs>
        <w:ind w:left="1800" w:hanging="360"/>
      </w:pPr>
      <w:rPr>
        <w:rFonts w:ascii="Times New Roman" w:hAnsi="Times New Roman" w:cs="Times New Roman" w:hint="default"/>
        <w:sz w:val="16"/>
        <w:szCs w:val="16"/>
      </w:rPr>
    </w:lvl>
    <w:lvl w:ilvl="1" w:tplc="2B12A906">
      <w:start w:val="1"/>
      <w:numFmt w:val="bullet"/>
      <w:lvlText w:val="o"/>
      <w:lvlJc w:val="left"/>
      <w:pPr>
        <w:tabs>
          <w:tab w:val="num" w:pos="1440"/>
        </w:tabs>
        <w:ind w:left="1440" w:hanging="360"/>
      </w:pPr>
      <w:rPr>
        <w:rFonts w:ascii="Courier New" w:hAnsi="Courier New" w:hint="default"/>
      </w:rPr>
    </w:lvl>
    <w:lvl w:ilvl="2" w:tplc="D470679A">
      <w:start w:val="1"/>
      <w:numFmt w:val="bullet"/>
      <w:lvlText w:val=""/>
      <w:lvlJc w:val="left"/>
      <w:pPr>
        <w:tabs>
          <w:tab w:val="num" w:pos="2160"/>
        </w:tabs>
        <w:ind w:left="2160" w:hanging="360"/>
      </w:pPr>
      <w:rPr>
        <w:rFonts w:ascii="Wingdings" w:hAnsi="Wingdings" w:hint="default"/>
      </w:rPr>
    </w:lvl>
    <w:lvl w:ilvl="3" w:tplc="1316A2EA" w:tentative="1">
      <w:start w:val="1"/>
      <w:numFmt w:val="bullet"/>
      <w:lvlText w:val=""/>
      <w:lvlJc w:val="left"/>
      <w:pPr>
        <w:tabs>
          <w:tab w:val="num" w:pos="2880"/>
        </w:tabs>
        <w:ind w:left="2880" w:hanging="360"/>
      </w:pPr>
      <w:rPr>
        <w:rFonts w:ascii="Symbol" w:hAnsi="Symbol" w:hint="default"/>
      </w:rPr>
    </w:lvl>
    <w:lvl w:ilvl="4" w:tplc="9E441626" w:tentative="1">
      <w:start w:val="1"/>
      <w:numFmt w:val="bullet"/>
      <w:lvlText w:val="o"/>
      <w:lvlJc w:val="left"/>
      <w:pPr>
        <w:tabs>
          <w:tab w:val="num" w:pos="3600"/>
        </w:tabs>
        <w:ind w:left="3600" w:hanging="360"/>
      </w:pPr>
      <w:rPr>
        <w:rFonts w:ascii="Courier New" w:hAnsi="Courier New" w:hint="default"/>
      </w:rPr>
    </w:lvl>
    <w:lvl w:ilvl="5" w:tplc="040ED97A" w:tentative="1">
      <w:start w:val="1"/>
      <w:numFmt w:val="bullet"/>
      <w:lvlText w:val=""/>
      <w:lvlJc w:val="left"/>
      <w:pPr>
        <w:tabs>
          <w:tab w:val="num" w:pos="4320"/>
        </w:tabs>
        <w:ind w:left="4320" w:hanging="360"/>
      </w:pPr>
      <w:rPr>
        <w:rFonts w:ascii="Wingdings" w:hAnsi="Wingdings" w:hint="default"/>
      </w:rPr>
    </w:lvl>
    <w:lvl w:ilvl="6" w:tplc="A9605752" w:tentative="1">
      <w:start w:val="1"/>
      <w:numFmt w:val="bullet"/>
      <w:lvlText w:val=""/>
      <w:lvlJc w:val="left"/>
      <w:pPr>
        <w:tabs>
          <w:tab w:val="num" w:pos="5040"/>
        </w:tabs>
        <w:ind w:left="5040" w:hanging="360"/>
      </w:pPr>
      <w:rPr>
        <w:rFonts w:ascii="Symbol" w:hAnsi="Symbol" w:hint="default"/>
      </w:rPr>
    </w:lvl>
    <w:lvl w:ilvl="7" w:tplc="4E1C0950" w:tentative="1">
      <w:start w:val="1"/>
      <w:numFmt w:val="bullet"/>
      <w:lvlText w:val="o"/>
      <w:lvlJc w:val="left"/>
      <w:pPr>
        <w:tabs>
          <w:tab w:val="num" w:pos="5760"/>
        </w:tabs>
        <w:ind w:left="5760" w:hanging="360"/>
      </w:pPr>
      <w:rPr>
        <w:rFonts w:ascii="Courier New" w:hAnsi="Courier New" w:hint="default"/>
      </w:rPr>
    </w:lvl>
    <w:lvl w:ilvl="8" w:tplc="BF1411C6" w:tentative="1">
      <w:start w:val="1"/>
      <w:numFmt w:val="bullet"/>
      <w:lvlText w:val=""/>
      <w:lvlJc w:val="left"/>
      <w:pPr>
        <w:tabs>
          <w:tab w:val="num" w:pos="6480"/>
        </w:tabs>
        <w:ind w:left="6480" w:hanging="360"/>
      </w:pPr>
      <w:rPr>
        <w:rFonts w:ascii="Wingdings" w:hAnsi="Wingdings" w:hint="default"/>
      </w:rPr>
    </w:lvl>
  </w:abstractNum>
  <w:abstractNum w:abstractNumId="21">
    <w:nsid w:val="7E961907"/>
    <w:multiLevelType w:val="hybridMultilevel"/>
    <w:tmpl w:val="BCFEF21E"/>
    <w:lvl w:ilvl="0" w:tplc="7CA676B4">
      <w:start w:val="1"/>
      <w:numFmt w:val="bullet"/>
      <w:pStyle w:val="bulletlv2"/>
      <w:lvlText w:val=""/>
      <w:lvlJc w:val="left"/>
      <w:pPr>
        <w:tabs>
          <w:tab w:val="num" w:pos="720"/>
        </w:tabs>
        <w:ind w:left="720" w:hanging="360"/>
      </w:pPr>
      <w:rPr>
        <w:rFonts w:ascii="Wingdings" w:hAnsi="Wingdings" w:hint="default"/>
        <w:sz w:val="14"/>
        <w:szCs w:val="14"/>
      </w:rPr>
    </w:lvl>
    <w:lvl w:ilvl="1" w:tplc="7C44A33E" w:tentative="1">
      <w:start w:val="1"/>
      <w:numFmt w:val="bullet"/>
      <w:lvlText w:val="o"/>
      <w:lvlJc w:val="left"/>
      <w:pPr>
        <w:tabs>
          <w:tab w:val="num" w:pos="187"/>
        </w:tabs>
        <w:ind w:left="187" w:hanging="360"/>
      </w:pPr>
      <w:rPr>
        <w:rFonts w:ascii="Courier New" w:hAnsi="Courier New" w:cs="Courier New" w:hint="default"/>
      </w:rPr>
    </w:lvl>
    <w:lvl w:ilvl="2" w:tplc="1854D298" w:tentative="1">
      <w:start w:val="1"/>
      <w:numFmt w:val="bullet"/>
      <w:lvlText w:val=""/>
      <w:lvlJc w:val="left"/>
      <w:pPr>
        <w:tabs>
          <w:tab w:val="num" w:pos="907"/>
        </w:tabs>
        <w:ind w:left="907" w:hanging="360"/>
      </w:pPr>
      <w:rPr>
        <w:rFonts w:ascii="Wingdings" w:hAnsi="Wingdings" w:hint="default"/>
      </w:rPr>
    </w:lvl>
    <w:lvl w:ilvl="3" w:tplc="89924C64" w:tentative="1">
      <w:start w:val="1"/>
      <w:numFmt w:val="bullet"/>
      <w:lvlText w:val=""/>
      <w:lvlJc w:val="left"/>
      <w:pPr>
        <w:tabs>
          <w:tab w:val="num" w:pos="1627"/>
        </w:tabs>
        <w:ind w:left="1627" w:hanging="360"/>
      </w:pPr>
      <w:rPr>
        <w:rFonts w:ascii="Symbol" w:hAnsi="Symbol" w:hint="default"/>
      </w:rPr>
    </w:lvl>
    <w:lvl w:ilvl="4" w:tplc="09B0FBF4" w:tentative="1">
      <w:start w:val="1"/>
      <w:numFmt w:val="bullet"/>
      <w:lvlText w:val="o"/>
      <w:lvlJc w:val="left"/>
      <w:pPr>
        <w:tabs>
          <w:tab w:val="num" w:pos="2347"/>
        </w:tabs>
        <w:ind w:left="2347" w:hanging="360"/>
      </w:pPr>
      <w:rPr>
        <w:rFonts w:ascii="Courier New" w:hAnsi="Courier New" w:cs="Courier New" w:hint="default"/>
      </w:rPr>
    </w:lvl>
    <w:lvl w:ilvl="5" w:tplc="480C8226" w:tentative="1">
      <w:start w:val="1"/>
      <w:numFmt w:val="bullet"/>
      <w:lvlText w:val=""/>
      <w:lvlJc w:val="left"/>
      <w:pPr>
        <w:tabs>
          <w:tab w:val="num" w:pos="3067"/>
        </w:tabs>
        <w:ind w:left="3067" w:hanging="360"/>
      </w:pPr>
      <w:rPr>
        <w:rFonts w:ascii="Wingdings" w:hAnsi="Wingdings" w:hint="default"/>
      </w:rPr>
    </w:lvl>
    <w:lvl w:ilvl="6" w:tplc="67581C34" w:tentative="1">
      <w:start w:val="1"/>
      <w:numFmt w:val="bullet"/>
      <w:lvlText w:val=""/>
      <w:lvlJc w:val="left"/>
      <w:pPr>
        <w:tabs>
          <w:tab w:val="num" w:pos="3787"/>
        </w:tabs>
        <w:ind w:left="3787" w:hanging="360"/>
      </w:pPr>
      <w:rPr>
        <w:rFonts w:ascii="Symbol" w:hAnsi="Symbol" w:hint="default"/>
      </w:rPr>
    </w:lvl>
    <w:lvl w:ilvl="7" w:tplc="4BC682B8" w:tentative="1">
      <w:start w:val="1"/>
      <w:numFmt w:val="bullet"/>
      <w:lvlText w:val="o"/>
      <w:lvlJc w:val="left"/>
      <w:pPr>
        <w:tabs>
          <w:tab w:val="num" w:pos="4507"/>
        </w:tabs>
        <w:ind w:left="4507" w:hanging="360"/>
      </w:pPr>
      <w:rPr>
        <w:rFonts w:ascii="Courier New" w:hAnsi="Courier New" w:cs="Courier New" w:hint="default"/>
      </w:rPr>
    </w:lvl>
    <w:lvl w:ilvl="8" w:tplc="459622E4" w:tentative="1">
      <w:start w:val="1"/>
      <w:numFmt w:val="bullet"/>
      <w:lvlText w:val=""/>
      <w:lvlJc w:val="left"/>
      <w:pPr>
        <w:tabs>
          <w:tab w:val="num" w:pos="5227"/>
        </w:tabs>
        <w:ind w:left="5227" w:hanging="360"/>
      </w:pPr>
      <w:rPr>
        <w:rFonts w:ascii="Wingdings" w:hAnsi="Wingdings" w:hint="default"/>
      </w:rPr>
    </w:lvl>
  </w:abstractNum>
  <w:num w:numId="1">
    <w:abstractNumId w:val="18"/>
  </w:num>
  <w:num w:numId="2">
    <w:abstractNumId w:val="13"/>
  </w:num>
  <w:num w:numId="3">
    <w:abstractNumId w:val="13"/>
  </w:num>
  <w:num w:numId="4">
    <w:abstractNumId w:val="20"/>
  </w:num>
  <w:num w:numId="5">
    <w:abstractNumId w:val="10"/>
  </w:num>
  <w:num w:numId="6">
    <w:abstractNumId w:val="18"/>
  </w:num>
  <w:num w:numId="7">
    <w:abstractNumId w:val="19"/>
  </w:num>
  <w:num w:numId="8">
    <w:abstractNumId w:val="9"/>
  </w:num>
  <w:num w:numId="9">
    <w:abstractNumId w:val="6"/>
  </w:num>
  <w:num w:numId="10">
    <w:abstractNumId w:val="11"/>
    <w:lvlOverride w:ilvl="0">
      <w:startOverride w:val="1"/>
    </w:lvlOverride>
  </w:num>
  <w:num w:numId="11">
    <w:abstractNumId w:val="12"/>
  </w:num>
  <w:num w:numId="12">
    <w:abstractNumId w:val="14"/>
  </w:num>
  <w:num w:numId="13">
    <w:abstractNumId w:val="21"/>
  </w:num>
  <w:num w:numId="14">
    <w:abstractNumId w:val="16"/>
  </w:num>
  <w:num w:numId="15">
    <w:abstractNumId w:val="15"/>
  </w:num>
  <w:num w:numId="16">
    <w:abstractNumId w:val="17"/>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7"/>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13"/>
  </w:num>
  <w:num w:numId="3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11"/>
    <w:lvlOverride w:ilvl="0">
      <w:startOverride w:val="1"/>
    </w:lvlOverride>
  </w:num>
  <w:num w:numId="36">
    <w:abstractNumId w:val="11"/>
    <w:lvlOverride w:ilvl="0">
      <w:startOverride w:val="1"/>
    </w:lvlOverride>
  </w:num>
  <w:num w:numId="37">
    <w:abstractNumId w:val="11"/>
  </w:num>
  <w:num w:numId="38">
    <w:abstractNumId w:val="11"/>
    <w:lvlOverride w:ilvl="0">
      <w:startOverride w:val="1"/>
    </w:lvlOverride>
  </w:num>
  <w:num w:numId="39">
    <w:abstractNumId w:val="11"/>
    <w:lvlOverride w:ilvl="0">
      <w:startOverride w:val="1"/>
    </w:lvlOverride>
  </w:num>
  <w:num w:numId="40">
    <w:abstractNumId w:val="11"/>
    <w:lvlOverride w:ilvl="0">
      <w:startOverride w:val="1"/>
    </w:lvlOverride>
  </w:num>
  <w:num w:numId="41">
    <w:abstractNumId w:val="11"/>
    <w:lvlOverride w:ilvl="0">
      <w:startOverride w:val="1"/>
    </w:lvlOverride>
  </w:num>
  <w:num w:numId="42">
    <w:abstractNumId w:val="11"/>
    <w:lvlOverride w:ilvl="0">
      <w:startOverride w:val="1"/>
    </w:lvlOverride>
  </w:num>
  <w:num w:numId="43">
    <w:abstractNumId w:val="11"/>
    <w:lvlOverride w:ilvl="0">
      <w:startOverride w:val="1"/>
    </w:lvlOverride>
  </w:num>
  <w:num w:numId="44">
    <w:abstractNumId w:val="11"/>
    <w:lvlOverride w:ilvl="0">
      <w:startOverride w:val="1"/>
    </w:lvlOverride>
  </w:num>
  <w:num w:numId="45">
    <w:abstractNumId w:val="11"/>
    <w:lvlOverride w:ilvl="0">
      <w:startOverride w:val="1"/>
    </w:lvlOverride>
  </w:num>
  <w:num w:numId="46">
    <w:abstractNumId w:val="11"/>
    <w:lvlOverride w:ilvl="0">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s-US" w:vendorID="64" w:dllVersion="131078" w:nlCheck="1"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122883">
      <o:colormru v:ext="edit" colors="#418cbf,#6799c8"/>
    </o:shapedefaults>
    <o:shapelayout v:ext="edit">
      <o:idmap v:ext="edit" data="120"/>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468"/>
    <w:rsid w:val="000011C6"/>
    <w:rsid w:val="00001BAC"/>
    <w:rsid w:val="00004C4D"/>
    <w:rsid w:val="00007DE2"/>
    <w:rsid w:val="000115FA"/>
    <w:rsid w:val="00012722"/>
    <w:rsid w:val="000127F9"/>
    <w:rsid w:val="000144F7"/>
    <w:rsid w:val="00014D67"/>
    <w:rsid w:val="0001506A"/>
    <w:rsid w:val="00016360"/>
    <w:rsid w:val="000168C9"/>
    <w:rsid w:val="000174DE"/>
    <w:rsid w:val="0001771A"/>
    <w:rsid w:val="00020CB0"/>
    <w:rsid w:val="00021055"/>
    <w:rsid w:val="00021DF2"/>
    <w:rsid w:val="00025935"/>
    <w:rsid w:val="00025E6E"/>
    <w:rsid w:val="00026051"/>
    <w:rsid w:val="00027914"/>
    <w:rsid w:val="00027915"/>
    <w:rsid w:val="00030B0B"/>
    <w:rsid w:val="00030BDD"/>
    <w:rsid w:val="00032572"/>
    <w:rsid w:val="00034F11"/>
    <w:rsid w:val="00037506"/>
    <w:rsid w:val="000402FD"/>
    <w:rsid w:val="00040EBD"/>
    <w:rsid w:val="00045F36"/>
    <w:rsid w:val="00051193"/>
    <w:rsid w:val="00053075"/>
    <w:rsid w:val="00055669"/>
    <w:rsid w:val="00055F92"/>
    <w:rsid w:val="00060E21"/>
    <w:rsid w:val="0006142B"/>
    <w:rsid w:val="000623DB"/>
    <w:rsid w:val="000652E6"/>
    <w:rsid w:val="00065D62"/>
    <w:rsid w:val="00066426"/>
    <w:rsid w:val="000676E3"/>
    <w:rsid w:val="00071179"/>
    <w:rsid w:val="00072469"/>
    <w:rsid w:val="00073098"/>
    <w:rsid w:val="00074570"/>
    <w:rsid w:val="000761AF"/>
    <w:rsid w:val="00077BCC"/>
    <w:rsid w:val="000814E6"/>
    <w:rsid w:val="0008225F"/>
    <w:rsid w:val="00082C9B"/>
    <w:rsid w:val="00084ED9"/>
    <w:rsid w:val="000872CF"/>
    <w:rsid w:val="0009004A"/>
    <w:rsid w:val="0009109A"/>
    <w:rsid w:val="000916E4"/>
    <w:rsid w:val="000933B0"/>
    <w:rsid w:val="000934D3"/>
    <w:rsid w:val="00095621"/>
    <w:rsid w:val="00095FEA"/>
    <w:rsid w:val="000973BF"/>
    <w:rsid w:val="000974E7"/>
    <w:rsid w:val="000A05CC"/>
    <w:rsid w:val="000B1A48"/>
    <w:rsid w:val="000B1CDC"/>
    <w:rsid w:val="000B352D"/>
    <w:rsid w:val="000B3B9D"/>
    <w:rsid w:val="000B7C86"/>
    <w:rsid w:val="000C0BA9"/>
    <w:rsid w:val="000C0DA4"/>
    <w:rsid w:val="000C3303"/>
    <w:rsid w:val="000C5414"/>
    <w:rsid w:val="000C57E6"/>
    <w:rsid w:val="000C6E9E"/>
    <w:rsid w:val="000C7955"/>
    <w:rsid w:val="000D008C"/>
    <w:rsid w:val="000D4F2C"/>
    <w:rsid w:val="000D5BA3"/>
    <w:rsid w:val="000D6F06"/>
    <w:rsid w:val="000D7BBA"/>
    <w:rsid w:val="000E0811"/>
    <w:rsid w:val="000E1624"/>
    <w:rsid w:val="000E1A1F"/>
    <w:rsid w:val="000E21F5"/>
    <w:rsid w:val="000E2831"/>
    <w:rsid w:val="000E4DC9"/>
    <w:rsid w:val="000E54F4"/>
    <w:rsid w:val="000F23F3"/>
    <w:rsid w:val="000F385D"/>
    <w:rsid w:val="000F4053"/>
    <w:rsid w:val="000F7292"/>
    <w:rsid w:val="000F769D"/>
    <w:rsid w:val="000F7FDD"/>
    <w:rsid w:val="001000F4"/>
    <w:rsid w:val="00104BE1"/>
    <w:rsid w:val="00104C13"/>
    <w:rsid w:val="001052C3"/>
    <w:rsid w:val="001072C4"/>
    <w:rsid w:val="001076C2"/>
    <w:rsid w:val="00107A80"/>
    <w:rsid w:val="00110D1E"/>
    <w:rsid w:val="00110E93"/>
    <w:rsid w:val="00120257"/>
    <w:rsid w:val="001222CA"/>
    <w:rsid w:val="00122B8D"/>
    <w:rsid w:val="00122BA3"/>
    <w:rsid w:val="00123465"/>
    <w:rsid w:val="00124346"/>
    <w:rsid w:val="00124453"/>
    <w:rsid w:val="001260EA"/>
    <w:rsid w:val="001272CE"/>
    <w:rsid w:val="0013140E"/>
    <w:rsid w:val="00133FE7"/>
    <w:rsid w:val="00134590"/>
    <w:rsid w:val="001350FB"/>
    <w:rsid w:val="0013563B"/>
    <w:rsid w:val="00137D55"/>
    <w:rsid w:val="00140A71"/>
    <w:rsid w:val="00140CEE"/>
    <w:rsid w:val="00141DC0"/>
    <w:rsid w:val="00142FD1"/>
    <w:rsid w:val="00144B3A"/>
    <w:rsid w:val="001467C8"/>
    <w:rsid w:val="00150048"/>
    <w:rsid w:val="0015241B"/>
    <w:rsid w:val="00152768"/>
    <w:rsid w:val="00152D3E"/>
    <w:rsid w:val="00153A73"/>
    <w:rsid w:val="00153FE8"/>
    <w:rsid w:val="00155229"/>
    <w:rsid w:val="00157ABB"/>
    <w:rsid w:val="001624A1"/>
    <w:rsid w:val="0016254E"/>
    <w:rsid w:val="00172236"/>
    <w:rsid w:val="00172A79"/>
    <w:rsid w:val="00172EB5"/>
    <w:rsid w:val="00174688"/>
    <w:rsid w:val="0017510D"/>
    <w:rsid w:val="0017670F"/>
    <w:rsid w:val="00181296"/>
    <w:rsid w:val="00182B2A"/>
    <w:rsid w:val="00184918"/>
    <w:rsid w:val="001860D2"/>
    <w:rsid w:val="0018768D"/>
    <w:rsid w:val="00194535"/>
    <w:rsid w:val="001949B7"/>
    <w:rsid w:val="00194C27"/>
    <w:rsid w:val="00194F9E"/>
    <w:rsid w:val="00197E27"/>
    <w:rsid w:val="001A0E29"/>
    <w:rsid w:val="001A2CA5"/>
    <w:rsid w:val="001A3068"/>
    <w:rsid w:val="001A360F"/>
    <w:rsid w:val="001A6D43"/>
    <w:rsid w:val="001B0670"/>
    <w:rsid w:val="001B087B"/>
    <w:rsid w:val="001B2E46"/>
    <w:rsid w:val="001B2E61"/>
    <w:rsid w:val="001B3C91"/>
    <w:rsid w:val="001B4DBD"/>
    <w:rsid w:val="001B5B82"/>
    <w:rsid w:val="001B5C5A"/>
    <w:rsid w:val="001C0909"/>
    <w:rsid w:val="001C14FD"/>
    <w:rsid w:val="001C4F14"/>
    <w:rsid w:val="001C54D2"/>
    <w:rsid w:val="001C5CA0"/>
    <w:rsid w:val="001C7277"/>
    <w:rsid w:val="001C75ED"/>
    <w:rsid w:val="001D04C2"/>
    <w:rsid w:val="001D0E2E"/>
    <w:rsid w:val="001D2A7D"/>
    <w:rsid w:val="001D3947"/>
    <w:rsid w:val="001D4089"/>
    <w:rsid w:val="001D4955"/>
    <w:rsid w:val="001D716A"/>
    <w:rsid w:val="001E2EA8"/>
    <w:rsid w:val="001E6AFE"/>
    <w:rsid w:val="001F07DD"/>
    <w:rsid w:val="001F374E"/>
    <w:rsid w:val="00200622"/>
    <w:rsid w:val="00200909"/>
    <w:rsid w:val="00202165"/>
    <w:rsid w:val="00203532"/>
    <w:rsid w:val="002035DA"/>
    <w:rsid w:val="00203CBD"/>
    <w:rsid w:val="002125FA"/>
    <w:rsid w:val="00212F97"/>
    <w:rsid w:val="0021443B"/>
    <w:rsid w:val="002152BA"/>
    <w:rsid w:val="002156A5"/>
    <w:rsid w:val="00217741"/>
    <w:rsid w:val="002178A5"/>
    <w:rsid w:val="002212CC"/>
    <w:rsid w:val="00222390"/>
    <w:rsid w:val="0022437E"/>
    <w:rsid w:val="00234C72"/>
    <w:rsid w:val="00235861"/>
    <w:rsid w:val="002406B6"/>
    <w:rsid w:val="00241FA9"/>
    <w:rsid w:val="00242308"/>
    <w:rsid w:val="002454B7"/>
    <w:rsid w:val="00245EC7"/>
    <w:rsid w:val="0024750E"/>
    <w:rsid w:val="00247909"/>
    <w:rsid w:val="002501EB"/>
    <w:rsid w:val="00251AAE"/>
    <w:rsid w:val="00257D24"/>
    <w:rsid w:val="0026161E"/>
    <w:rsid w:val="002628DA"/>
    <w:rsid w:val="00264174"/>
    <w:rsid w:val="00264E23"/>
    <w:rsid w:val="00264E51"/>
    <w:rsid w:val="00264F9C"/>
    <w:rsid w:val="002663DC"/>
    <w:rsid w:val="0027209E"/>
    <w:rsid w:val="00272695"/>
    <w:rsid w:val="00272B2C"/>
    <w:rsid w:val="0027500E"/>
    <w:rsid w:val="00276F5F"/>
    <w:rsid w:val="00277495"/>
    <w:rsid w:val="00281025"/>
    <w:rsid w:val="00281818"/>
    <w:rsid w:val="00281E88"/>
    <w:rsid w:val="00282AD5"/>
    <w:rsid w:val="0028360A"/>
    <w:rsid w:val="002843A9"/>
    <w:rsid w:val="00284E61"/>
    <w:rsid w:val="00286571"/>
    <w:rsid w:val="002905CF"/>
    <w:rsid w:val="00290899"/>
    <w:rsid w:val="00290C28"/>
    <w:rsid w:val="00290FF0"/>
    <w:rsid w:val="002925CB"/>
    <w:rsid w:val="0029271B"/>
    <w:rsid w:val="00294B4C"/>
    <w:rsid w:val="00294B71"/>
    <w:rsid w:val="002961FE"/>
    <w:rsid w:val="0029745A"/>
    <w:rsid w:val="002A1685"/>
    <w:rsid w:val="002A24AB"/>
    <w:rsid w:val="002A3F59"/>
    <w:rsid w:val="002A4CEC"/>
    <w:rsid w:val="002A64C8"/>
    <w:rsid w:val="002A6EED"/>
    <w:rsid w:val="002A6FCC"/>
    <w:rsid w:val="002B0508"/>
    <w:rsid w:val="002B0B9E"/>
    <w:rsid w:val="002B55AD"/>
    <w:rsid w:val="002B6F89"/>
    <w:rsid w:val="002C0A37"/>
    <w:rsid w:val="002C2AAB"/>
    <w:rsid w:val="002C2B05"/>
    <w:rsid w:val="002C35C6"/>
    <w:rsid w:val="002C44AA"/>
    <w:rsid w:val="002C47A6"/>
    <w:rsid w:val="002C66F2"/>
    <w:rsid w:val="002C70E2"/>
    <w:rsid w:val="002D2014"/>
    <w:rsid w:val="002D26C3"/>
    <w:rsid w:val="002D2A1A"/>
    <w:rsid w:val="002D5408"/>
    <w:rsid w:val="002D6731"/>
    <w:rsid w:val="002E02AC"/>
    <w:rsid w:val="002E0BFA"/>
    <w:rsid w:val="002E1181"/>
    <w:rsid w:val="002E1C37"/>
    <w:rsid w:val="002E26AC"/>
    <w:rsid w:val="002E41A6"/>
    <w:rsid w:val="002E531D"/>
    <w:rsid w:val="002F0351"/>
    <w:rsid w:val="002F0463"/>
    <w:rsid w:val="002F0DAD"/>
    <w:rsid w:val="002F1A21"/>
    <w:rsid w:val="002F480F"/>
    <w:rsid w:val="002F4D3D"/>
    <w:rsid w:val="002F701B"/>
    <w:rsid w:val="002F76BA"/>
    <w:rsid w:val="002F776F"/>
    <w:rsid w:val="0030176E"/>
    <w:rsid w:val="00306B5B"/>
    <w:rsid w:val="00307C5C"/>
    <w:rsid w:val="0031059D"/>
    <w:rsid w:val="00315AEE"/>
    <w:rsid w:val="00316707"/>
    <w:rsid w:val="00316D9D"/>
    <w:rsid w:val="00316FD9"/>
    <w:rsid w:val="00320028"/>
    <w:rsid w:val="00320F2A"/>
    <w:rsid w:val="003225C5"/>
    <w:rsid w:val="00323083"/>
    <w:rsid w:val="0032382F"/>
    <w:rsid w:val="00323F9E"/>
    <w:rsid w:val="00325184"/>
    <w:rsid w:val="00325C0B"/>
    <w:rsid w:val="003261DF"/>
    <w:rsid w:val="00327373"/>
    <w:rsid w:val="0032758F"/>
    <w:rsid w:val="003357A6"/>
    <w:rsid w:val="00335BBA"/>
    <w:rsid w:val="003370F0"/>
    <w:rsid w:val="0034023C"/>
    <w:rsid w:val="00340C8F"/>
    <w:rsid w:val="0034592D"/>
    <w:rsid w:val="00346AB4"/>
    <w:rsid w:val="00346C51"/>
    <w:rsid w:val="00346F34"/>
    <w:rsid w:val="00347C01"/>
    <w:rsid w:val="00350740"/>
    <w:rsid w:val="003513E1"/>
    <w:rsid w:val="00354F24"/>
    <w:rsid w:val="0035506A"/>
    <w:rsid w:val="00355889"/>
    <w:rsid w:val="00355F5D"/>
    <w:rsid w:val="003568B7"/>
    <w:rsid w:val="003577FB"/>
    <w:rsid w:val="00357EFD"/>
    <w:rsid w:val="00360FC9"/>
    <w:rsid w:val="00361B07"/>
    <w:rsid w:val="00363AFB"/>
    <w:rsid w:val="00364B6E"/>
    <w:rsid w:val="00366909"/>
    <w:rsid w:val="0037075D"/>
    <w:rsid w:val="00370833"/>
    <w:rsid w:val="00371341"/>
    <w:rsid w:val="003730FB"/>
    <w:rsid w:val="00374222"/>
    <w:rsid w:val="00376D99"/>
    <w:rsid w:val="00377BBC"/>
    <w:rsid w:val="00377E3A"/>
    <w:rsid w:val="0038289B"/>
    <w:rsid w:val="00382ED9"/>
    <w:rsid w:val="003832C8"/>
    <w:rsid w:val="003859AA"/>
    <w:rsid w:val="00387941"/>
    <w:rsid w:val="003901F3"/>
    <w:rsid w:val="00390D25"/>
    <w:rsid w:val="00392323"/>
    <w:rsid w:val="0039405F"/>
    <w:rsid w:val="00394153"/>
    <w:rsid w:val="00395234"/>
    <w:rsid w:val="00395F0F"/>
    <w:rsid w:val="00396F1F"/>
    <w:rsid w:val="00397735"/>
    <w:rsid w:val="003A169B"/>
    <w:rsid w:val="003A35B5"/>
    <w:rsid w:val="003A4280"/>
    <w:rsid w:val="003A4D3C"/>
    <w:rsid w:val="003A5874"/>
    <w:rsid w:val="003A62EE"/>
    <w:rsid w:val="003A6FD4"/>
    <w:rsid w:val="003B0153"/>
    <w:rsid w:val="003B076E"/>
    <w:rsid w:val="003B1205"/>
    <w:rsid w:val="003B3EE3"/>
    <w:rsid w:val="003B55CD"/>
    <w:rsid w:val="003B621E"/>
    <w:rsid w:val="003B7DCC"/>
    <w:rsid w:val="003B7E22"/>
    <w:rsid w:val="003C1886"/>
    <w:rsid w:val="003C1EDC"/>
    <w:rsid w:val="003C274C"/>
    <w:rsid w:val="003C4914"/>
    <w:rsid w:val="003D115D"/>
    <w:rsid w:val="003D2E4C"/>
    <w:rsid w:val="003D2FD0"/>
    <w:rsid w:val="003D41D9"/>
    <w:rsid w:val="003D4C2E"/>
    <w:rsid w:val="003D58B2"/>
    <w:rsid w:val="003D5FAE"/>
    <w:rsid w:val="003D7305"/>
    <w:rsid w:val="003D7A03"/>
    <w:rsid w:val="003E30EB"/>
    <w:rsid w:val="003E37B4"/>
    <w:rsid w:val="003E42D0"/>
    <w:rsid w:val="003F07EB"/>
    <w:rsid w:val="003F0F33"/>
    <w:rsid w:val="003F2821"/>
    <w:rsid w:val="003F3D25"/>
    <w:rsid w:val="003F3E47"/>
    <w:rsid w:val="003F496F"/>
    <w:rsid w:val="003F5F60"/>
    <w:rsid w:val="00400028"/>
    <w:rsid w:val="00400347"/>
    <w:rsid w:val="00401239"/>
    <w:rsid w:val="004012E2"/>
    <w:rsid w:val="00401BD8"/>
    <w:rsid w:val="00403949"/>
    <w:rsid w:val="004048E9"/>
    <w:rsid w:val="00410CE0"/>
    <w:rsid w:val="00411AB3"/>
    <w:rsid w:val="00412A80"/>
    <w:rsid w:val="00412C55"/>
    <w:rsid w:val="004130F5"/>
    <w:rsid w:val="00415480"/>
    <w:rsid w:val="00416A1D"/>
    <w:rsid w:val="00422113"/>
    <w:rsid w:val="00423013"/>
    <w:rsid w:val="004255DC"/>
    <w:rsid w:val="00425AE4"/>
    <w:rsid w:val="004311E2"/>
    <w:rsid w:val="00431D4E"/>
    <w:rsid w:val="00431FA3"/>
    <w:rsid w:val="00432903"/>
    <w:rsid w:val="00433361"/>
    <w:rsid w:val="004333C0"/>
    <w:rsid w:val="004337F2"/>
    <w:rsid w:val="00435CF4"/>
    <w:rsid w:val="00436CBD"/>
    <w:rsid w:val="00441BCC"/>
    <w:rsid w:val="004420B3"/>
    <w:rsid w:val="00443E76"/>
    <w:rsid w:val="00443F4A"/>
    <w:rsid w:val="00444CD3"/>
    <w:rsid w:val="00447FFE"/>
    <w:rsid w:val="004501BE"/>
    <w:rsid w:val="0045290A"/>
    <w:rsid w:val="00452D87"/>
    <w:rsid w:val="00454DA2"/>
    <w:rsid w:val="004567EE"/>
    <w:rsid w:val="00457082"/>
    <w:rsid w:val="00457B86"/>
    <w:rsid w:val="00461DCC"/>
    <w:rsid w:val="00463AB5"/>
    <w:rsid w:val="00464127"/>
    <w:rsid w:val="00464A9F"/>
    <w:rsid w:val="0046735A"/>
    <w:rsid w:val="0047004A"/>
    <w:rsid w:val="004706A3"/>
    <w:rsid w:val="00471F72"/>
    <w:rsid w:val="00474AB0"/>
    <w:rsid w:val="004750CB"/>
    <w:rsid w:val="00475170"/>
    <w:rsid w:val="00475A19"/>
    <w:rsid w:val="00477BDC"/>
    <w:rsid w:val="00477C86"/>
    <w:rsid w:val="00484396"/>
    <w:rsid w:val="004847B8"/>
    <w:rsid w:val="00487BD5"/>
    <w:rsid w:val="00491C30"/>
    <w:rsid w:val="00493AB4"/>
    <w:rsid w:val="004945A0"/>
    <w:rsid w:val="00497721"/>
    <w:rsid w:val="0049798A"/>
    <w:rsid w:val="004A0C35"/>
    <w:rsid w:val="004A1466"/>
    <w:rsid w:val="004A302D"/>
    <w:rsid w:val="004A40E1"/>
    <w:rsid w:val="004A44C2"/>
    <w:rsid w:val="004A71B3"/>
    <w:rsid w:val="004A7C11"/>
    <w:rsid w:val="004B013A"/>
    <w:rsid w:val="004B130F"/>
    <w:rsid w:val="004B2A06"/>
    <w:rsid w:val="004B3C67"/>
    <w:rsid w:val="004C1EE2"/>
    <w:rsid w:val="004C5189"/>
    <w:rsid w:val="004C559B"/>
    <w:rsid w:val="004C57E1"/>
    <w:rsid w:val="004C5BE9"/>
    <w:rsid w:val="004D1D6D"/>
    <w:rsid w:val="004D5245"/>
    <w:rsid w:val="004D5601"/>
    <w:rsid w:val="004D6476"/>
    <w:rsid w:val="004D7F53"/>
    <w:rsid w:val="004E2527"/>
    <w:rsid w:val="004E3BE9"/>
    <w:rsid w:val="004E3D37"/>
    <w:rsid w:val="004E3DE2"/>
    <w:rsid w:val="004E571F"/>
    <w:rsid w:val="004F2324"/>
    <w:rsid w:val="004F289F"/>
    <w:rsid w:val="004F3221"/>
    <w:rsid w:val="004F38B4"/>
    <w:rsid w:val="004F39B8"/>
    <w:rsid w:val="004F5A75"/>
    <w:rsid w:val="004F5CBB"/>
    <w:rsid w:val="004F67C5"/>
    <w:rsid w:val="004F698D"/>
    <w:rsid w:val="004F6B43"/>
    <w:rsid w:val="0050052B"/>
    <w:rsid w:val="00501BD6"/>
    <w:rsid w:val="0050321A"/>
    <w:rsid w:val="00504865"/>
    <w:rsid w:val="00504B0F"/>
    <w:rsid w:val="0050667D"/>
    <w:rsid w:val="005068AB"/>
    <w:rsid w:val="0050760B"/>
    <w:rsid w:val="00510314"/>
    <w:rsid w:val="00510F68"/>
    <w:rsid w:val="00510FE6"/>
    <w:rsid w:val="005114B9"/>
    <w:rsid w:val="00511AB4"/>
    <w:rsid w:val="00512684"/>
    <w:rsid w:val="00512D29"/>
    <w:rsid w:val="00513BC0"/>
    <w:rsid w:val="005176F9"/>
    <w:rsid w:val="0052255F"/>
    <w:rsid w:val="00522567"/>
    <w:rsid w:val="005226A1"/>
    <w:rsid w:val="005237A5"/>
    <w:rsid w:val="005247DB"/>
    <w:rsid w:val="00527215"/>
    <w:rsid w:val="00533979"/>
    <w:rsid w:val="00533E56"/>
    <w:rsid w:val="005347D0"/>
    <w:rsid w:val="0053508D"/>
    <w:rsid w:val="00537140"/>
    <w:rsid w:val="00537537"/>
    <w:rsid w:val="005403B6"/>
    <w:rsid w:val="00540582"/>
    <w:rsid w:val="0054135B"/>
    <w:rsid w:val="00541E1C"/>
    <w:rsid w:val="00542C0A"/>
    <w:rsid w:val="00545264"/>
    <w:rsid w:val="005468E8"/>
    <w:rsid w:val="00546D86"/>
    <w:rsid w:val="00547049"/>
    <w:rsid w:val="00547143"/>
    <w:rsid w:val="005473D9"/>
    <w:rsid w:val="00547658"/>
    <w:rsid w:val="00547905"/>
    <w:rsid w:val="00552D95"/>
    <w:rsid w:val="00553AC3"/>
    <w:rsid w:val="005548B5"/>
    <w:rsid w:val="005562E1"/>
    <w:rsid w:val="00556405"/>
    <w:rsid w:val="00560724"/>
    <w:rsid w:val="00564AB3"/>
    <w:rsid w:val="00564AC2"/>
    <w:rsid w:val="00566BD8"/>
    <w:rsid w:val="00571605"/>
    <w:rsid w:val="0057217D"/>
    <w:rsid w:val="005735E8"/>
    <w:rsid w:val="00574001"/>
    <w:rsid w:val="00574DF5"/>
    <w:rsid w:val="00576CEF"/>
    <w:rsid w:val="00580D54"/>
    <w:rsid w:val="00581BC2"/>
    <w:rsid w:val="00581FC2"/>
    <w:rsid w:val="00583B10"/>
    <w:rsid w:val="00585C2E"/>
    <w:rsid w:val="00587E87"/>
    <w:rsid w:val="005937EC"/>
    <w:rsid w:val="00596712"/>
    <w:rsid w:val="005969C4"/>
    <w:rsid w:val="005A23E8"/>
    <w:rsid w:val="005A2B33"/>
    <w:rsid w:val="005A3321"/>
    <w:rsid w:val="005A36E2"/>
    <w:rsid w:val="005A41BC"/>
    <w:rsid w:val="005A5791"/>
    <w:rsid w:val="005A62A4"/>
    <w:rsid w:val="005A6641"/>
    <w:rsid w:val="005A67B7"/>
    <w:rsid w:val="005A6F2E"/>
    <w:rsid w:val="005A7772"/>
    <w:rsid w:val="005B1C34"/>
    <w:rsid w:val="005B1E0B"/>
    <w:rsid w:val="005B35F9"/>
    <w:rsid w:val="005B51DE"/>
    <w:rsid w:val="005B66E7"/>
    <w:rsid w:val="005C10CE"/>
    <w:rsid w:val="005C24D6"/>
    <w:rsid w:val="005C5050"/>
    <w:rsid w:val="005C5F10"/>
    <w:rsid w:val="005C6B03"/>
    <w:rsid w:val="005C6B93"/>
    <w:rsid w:val="005D00C5"/>
    <w:rsid w:val="005D0BC3"/>
    <w:rsid w:val="005D13A1"/>
    <w:rsid w:val="005D194C"/>
    <w:rsid w:val="005D2A6C"/>
    <w:rsid w:val="005D2F8F"/>
    <w:rsid w:val="005D391F"/>
    <w:rsid w:val="005D3A67"/>
    <w:rsid w:val="005E0C93"/>
    <w:rsid w:val="005E0F0A"/>
    <w:rsid w:val="005E0F89"/>
    <w:rsid w:val="005E3EA3"/>
    <w:rsid w:val="005E42CB"/>
    <w:rsid w:val="005E5021"/>
    <w:rsid w:val="005E5BDE"/>
    <w:rsid w:val="005E5C2E"/>
    <w:rsid w:val="005E6F0F"/>
    <w:rsid w:val="005E7A52"/>
    <w:rsid w:val="005F47C5"/>
    <w:rsid w:val="005F54A9"/>
    <w:rsid w:val="00600636"/>
    <w:rsid w:val="00600F76"/>
    <w:rsid w:val="00601710"/>
    <w:rsid w:val="00603066"/>
    <w:rsid w:val="006033F7"/>
    <w:rsid w:val="006039A3"/>
    <w:rsid w:val="00603F15"/>
    <w:rsid w:val="006049AB"/>
    <w:rsid w:val="00605312"/>
    <w:rsid w:val="00605749"/>
    <w:rsid w:val="00605D89"/>
    <w:rsid w:val="006103EC"/>
    <w:rsid w:val="006105E1"/>
    <w:rsid w:val="0061193E"/>
    <w:rsid w:val="00615228"/>
    <w:rsid w:val="00616042"/>
    <w:rsid w:val="00616224"/>
    <w:rsid w:val="00621D1B"/>
    <w:rsid w:val="00622029"/>
    <w:rsid w:val="00626CB4"/>
    <w:rsid w:val="0063079D"/>
    <w:rsid w:val="006323B0"/>
    <w:rsid w:val="00632A2C"/>
    <w:rsid w:val="006332AF"/>
    <w:rsid w:val="006407BB"/>
    <w:rsid w:val="0064201A"/>
    <w:rsid w:val="00644333"/>
    <w:rsid w:val="00646214"/>
    <w:rsid w:val="00647E4B"/>
    <w:rsid w:val="00647F12"/>
    <w:rsid w:val="00650E89"/>
    <w:rsid w:val="00651531"/>
    <w:rsid w:val="00652792"/>
    <w:rsid w:val="00652ABD"/>
    <w:rsid w:val="00654568"/>
    <w:rsid w:val="006547CD"/>
    <w:rsid w:val="006570FA"/>
    <w:rsid w:val="00657799"/>
    <w:rsid w:val="00657C25"/>
    <w:rsid w:val="0066333E"/>
    <w:rsid w:val="00664091"/>
    <w:rsid w:val="00664889"/>
    <w:rsid w:val="0066512D"/>
    <w:rsid w:val="00665991"/>
    <w:rsid w:val="00666F89"/>
    <w:rsid w:val="00667AF2"/>
    <w:rsid w:val="00667DB5"/>
    <w:rsid w:val="006705BC"/>
    <w:rsid w:val="0067173C"/>
    <w:rsid w:val="00671DCC"/>
    <w:rsid w:val="00672729"/>
    <w:rsid w:val="006739E8"/>
    <w:rsid w:val="00674C76"/>
    <w:rsid w:val="006769CB"/>
    <w:rsid w:val="00681685"/>
    <w:rsid w:val="00682B59"/>
    <w:rsid w:val="00684820"/>
    <w:rsid w:val="00685256"/>
    <w:rsid w:val="00685C3E"/>
    <w:rsid w:val="006868BD"/>
    <w:rsid w:val="00687833"/>
    <w:rsid w:val="00690F40"/>
    <w:rsid w:val="00691240"/>
    <w:rsid w:val="0069199E"/>
    <w:rsid w:val="00694A44"/>
    <w:rsid w:val="00694E76"/>
    <w:rsid w:val="006A24B1"/>
    <w:rsid w:val="006A39D8"/>
    <w:rsid w:val="006A426A"/>
    <w:rsid w:val="006A4B57"/>
    <w:rsid w:val="006A799D"/>
    <w:rsid w:val="006B05D5"/>
    <w:rsid w:val="006B0C7E"/>
    <w:rsid w:val="006B2907"/>
    <w:rsid w:val="006B2D53"/>
    <w:rsid w:val="006B43F0"/>
    <w:rsid w:val="006C2D8E"/>
    <w:rsid w:val="006C3C46"/>
    <w:rsid w:val="006C40AE"/>
    <w:rsid w:val="006D00A6"/>
    <w:rsid w:val="006D2915"/>
    <w:rsid w:val="006D460A"/>
    <w:rsid w:val="006D5351"/>
    <w:rsid w:val="006D6E63"/>
    <w:rsid w:val="006D7378"/>
    <w:rsid w:val="006E08D9"/>
    <w:rsid w:val="006E43EF"/>
    <w:rsid w:val="006E53F3"/>
    <w:rsid w:val="006E5B31"/>
    <w:rsid w:val="006E64AF"/>
    <w:rsid w:val="006E7E58"/>
    <w:rsid w:val="006F59BD"/>
    <w:rsid w:val="006F5BCB"/>
    <w:rsid w:val="006F6B46"/>
    <w:rsid w:val="007016F3"/>
    <w:rsid w:val="00701C21"/>
    <w:rsid w:val="00702E1E"/>
    <w:rsid w:val="00703A57"/>
    <w:rsid w:val="00706D90"/>
    <w:rsid w:val="00706E35"/>
    <w:rsid w:val="00707C05"/>
    <w:rsid w:val="00711488"/>
    <w:rsid w:val="0071185B"/>
    <w:rsid w:val="00712BDA"/>
    <w:rsid w:val="00712FCD"/>
    <w:rsid w:val="00714402"/>
    <w:rsid w:val="00714BED"/>
    <w:rsid w:val="00717A83"/>
    <w:rsid w:val="007229F2"/>
    <w:rsid w:val="00724BA4"/>
    <w:rsid w:val="00724DE9"/>
    <w:rsid w:val="0072508F"/>
    <w:rsid w:val="00725120"/>
    <w:rsid w:val="007252B1"/>
    <w:rsid w:val="00725831"/>
    <w:rsid w:val="007263A2"/>
    <w:rsid w:val="00734C23"/>
    <w:rsid w:val="00734EA4"/>
    <w:rsid w:val="0073506B"/>
    <w:rsid w:val="0073626C"/>
    <w:rsid w:val="00740113"/>
    <w:rsid w:val="00741C52"/>
    <w:rsid w:val="00745963"/>
    <w:rsid w:val="00745BBB"/>
    <w:rsid w:val="0074655F"/>
    <w:rsid w:val="00746C76"/>
    <w:rsid w:val="00750194"/>
    <w:rsid w:val="00750EB2"/>
    <w:rsid w:val="0075122D"/>
    <w:rsid w:val="0075349E"/>
    <w:rsid w:val="00754096"/>
    <w:rsid w:val="00754A81"/>
    <w:rsid w:val="0075613D"/>
    <w:rsid w:val="00764B8F"/>
    <w:rsid w:val="00765390"/>
    <w:rsid w:val="0076559D"/>
    <w:rsid w:val="0076567C"/>
    <w:rsid w:val="00766A97"/>
    <w:rsid w:val="007708B3"/>
    <w:rsid w:val="00771DB9"/>
    <w:rsid w:val="00773B7D"/>
    <w:rsid w:val="00774B19"/>
    <w:rsid w:val="007759B7"/>
    <w:rsid w:val="00775D11"/>
    <w:rsid w:val="0077619E"/>
    <w:rsid w:val="0077788E"/>
    <w:rsid w:val="007778B8"/>
    <w:rsid w:val="00781643"/>
    <w:rsid w:val="00783299"/>
    <w:rsid w:val="00783883"/>
    <w:rsid w:val="00783FB2"/>
    <w:rsid w:val="007857BA"/>
    <w:rsid w:val="00785FD2"/>
    <w:rsid w:val="007868CB"/>
    <w:rsid w:val="00786F2E"/>
    <w:rsid w:val="0079175B"/>
    <w:rsid w:val="00791AA1"/>
    <w:rsid w:val="00791FC9"/>
    <w:rsid w:val="007941DE"/>
    <w:rsid w:val="007A0274"/>
    <w:rsid w:val="007A16AF"/>
    <w:rsid w:val="007A18CF"/>
    <w:rsid w:val="007A3C69"/>
    <w:rsid w:val="007A4C5D"/>
    <w:rsid w:val="007A73BF"/>
    <w:rsid w:val="007A7475"/>
    <w:rsid w:val="007B235B"/>
    <w:rsid w:val="007B478F"/>
    <w:rsid w:val="007B4908"/>
    <w:rsid w:val="007C01F6"/>
    <w:rsid w:val="007C08F9"/>
    <w:rsid w:val="007C0BCE"/>
    <w:rsid w:val="007C10CC"/>
    <w:rsid w:val="007C151A"/>
    <w:rsid w:val="007C1A79"/>
    <w:rsid w:val="007C2CBB"/>
    <w:rsid w:val="007C42AB"/>
    <w:rsid w:val="007C4402"/>
    <w:rsid w:val="007C4D2A"/>
    <w:rsid w:val="007C77C0"/>
    <w:rsid w:val="007C7DD6"/>
    <w:rsid w:val="007D2FD9"/>
    <w:rsid w:val="007E042E"/>
    <w:rsid w:val="007E26C9"/>
    <w:rsid w:val="007E2C06"/>
    <w:rsid w:val="007E3754"/>
    <w:rsid w:val="007E3ED7"/>
    <w:rsid w:val="007E4330"/>
    <w:rsid w:val="007E4B3D"/>
    <w:rsid w:val="007E512F"/>
    <w:rsid w:val="007E7755"/>
    <w:rsid w:val="007F16B4"/>
    <w:rsid w:val="007F40D3"/>
    <w:rsid w:val="007F48D9"/>
    <w:rsid w:val="007F4A92"/>
    <w:rsid w:val="007F4E8C"/>
    <w:rsid w:val="007F6B74"/>
    <w:rsid w:val="007F7F70"/>
    <w:rsid w:val="00801721"/>
    <w:rsid w:val="00801AFE"/>
    <w:rsid w:val="00801F32"/>
    <w:rsid w:val="00803D7B"/>
    <w:rsid w:val="00806F1A"/>
    <w:rsid w:val="0081061F"/>
    <w:rsid w:val="00815E8C"/>
    <w:rsid w:val="008211F5"/>
    <w:rsid w:val="0082221C"/>
    <w:rsid w:val="00823193"/>
    <w:rsid w:val="008232D4"/>
    <w:rsid w:val="00823C36"/>
    <w:rsid w:val="00824AE9"/>
    <w:rsid w:val="00825E0B"/>
    <w:rsid w:val="00830E88"/>
    <w:rsid w:val="008311AB"/>
    <w:rsid w:val="00832CD0"/>
    <w:rsid w:val="0083435D"/>
    <w:rsid w:val="0083469C"/>
    <w:rsid w:val="00834A2A"/>
    <w:rsid w:val="00837A74"/>
    <w:rsid w:val="0084059D"/>
    <w:rsid w:val="00840691"/>
    <w:rsid w:val="008411D3"/>
    <w:rsid w:val="00841AD1"/>
    <w:rsid w:val="00842ED2"/>
    <w:rsid w:val="00844E0F"/>
    <w:rsid w:val="008452B5"/>
    <w:rsid w:val="00846376"/>
    <w:rsid w:val="008501A5"/>
    <w:rsid w:val="00850BA7"/>
    <w:rsid w:val="00851C86"/>
    <w:rsid w:val="00853506"/>
    <w:rsid w:val="00853AE5"/>
    <w:rsid w:val="00855F4E"/>
    <w:rsid w:val="00856A2F"/>
    <w:rsid w:val="0085711D"/>
    <w:rsid w:val="00860328"/>
    <w:rsid w:val="0086398F"/>
    <w:rsid w:val="00864294"/>
    <w:rsid w:val="00864403"/>
    <w:rsid w:val="008653C9"/>
    <w:rsid w:val="00865867"/>
    <w:rsid w:val="00867214"/>
    <w:rsid w:val="00871029"/>
    <w:rsid w:val="00872AB9"/>
    <w:rsid w:val="00873A21"/>
    <w:rsid w:val="00873F2F"/>
    <w:rsid w:val="0087657D"/>
    <w:rsid w:val="00876CDE"/>
    <w:rsid w:val="0087762B"/>
    <w:rsid w:val="0088001B"/>
    <w:rsid w:val="00880111"/>
    <w:rsid w:val="0088043F"/>
    <w:rsid w:val="00881624"/>
    <w:rsid w:val="00883EF8"/>
    <w:rsid w:val="00884762"/>
    <w:rsid w:val="008849D0"/>
    <w:rsid w:val="008919E9"/>
    <w:rsid w:val="008922C4"/>
    <w:rsid w:val="00892B27"/>
    <w:rsid w:val="0089376D"/>
    <w:rsid w:val="00893FB8"/>
    <w:rsid w:val="00896D7E"/>
    <w:rsid w:val="0089715E"/>
    <w:rsid w:val="0089734E"/>
    <w:rsid w:val="00897D54"/>
    <w:rsid w:val="008A0914"/>
    <w:rsid w:val="008A0F83"/>
    <w:rsid w:val="008A266D"/>
    <w:rsid w:val="008A29CD"/>
    <w:rsid w:val="008A61BC"/>
    <w:rsid w:val="008A6D3B"/>
    <w:rsid w:val="008B1062"/>
    <w:rsid w:val="008B188A"/>
    <w:rsid w:val="008B5B65"/>
    <w:rsid w:val="008B6090"/>
    <w:rsid w:val="008B63C2"/>
    <w:rsid w:val="008B64C5"/>
    <w:rsid w:val="008B6DB3"/>
    <w:rsid w:val="008B6E7B"/>
    <w:rsid w:val="008C0AE9"/>
    <w:rsid w:val="008C3DF7"/>
    <w:rsid w:val="008C47F2"/>
    <w:rsid w:val="008D057E"/>
    <w:rsid w:val="008D0D8F"/>
    <w:rsid w:val="008D73B2"/>
    <w:rsid w:val="008E0271"/>
    <w:rsid w:val="008E10E2"/>
    <w:rsid w:val="008E1FDE"/>
    <w:rsid w:val="008E2F4C"/>
    <w:rsid w:val="008E38FD"/>
    <w:rsid w:val="008E3BE6"/>
    <w:rsid w:val="008E5433"/>
    <w:rsid w:val="008E5BE3"/>
    <w:rsid w:val="008E6D24"/>
    <w:rsid w:val="008E788F"/>
    <w:rsid w:val="008F2D64"/>
    <w:rsid w:val="008F338C"/>
    <w:rsid w:val="008F4CBE"/>
    <w:rsid w:val="008F527D"/>
    <w:rsid w:val="008F56F6"/>
    <w:rsid w:val="00900189"/>
    <w:rsid w:val="00900E58"/>
    <w:rsid w:val="00902E9C"/>
    <w:rsid w:val="00904AB6"/>
    <w:rsid w:val="00904FEE"/>
    <w:rsid w:val="00905BF7"/>
    <w:rsid w:val="00907036"/>
    <w:rsid w:val="00910867"/>
    <w:rsid w:val="00910AE5"/>
    <w:rsid w:val="009114F3"/>
    <w:rsid w:val="00911776"/>
    <w:rsid w:val="00911D3A"/>
    <w:rsid w:val="00913A4B"/>
    <w:rsid w:val="00914267"/>
    <w:rsid w:val="00914A68"/>
    <w:rsid w:val="00914B05"/>
    <w:rsid w:val="009158F0"/>
    <w:rsid w:val="00915924"/>
    <w:rsid w:val="00915ACE"/>
    <w:rsid w:val="00920614"/>
    <w:rsid w:val="00925723"/>
    <w:rsid w:val="00925A41"/>
    <w:rsid w:val="0092743D"/>
    <w:rsid w:val="00932468"/>
    <w:rsid w:val="00932A5C"/>
    <w:rsid w:val="00933693"/>
    <w:rsid w:val="0093700F"/>
    <w:rsid w:val="00937FCB"/>
    <w:rsid w:val="00940BD5"/>
    <w:rsid w:val="00941319"/>
    <w:rsid w:val="00942516"/>
    <w:rsid w:val="00942FEC"/>
    <w:rsid w:val="00943488"/>
    <w:rsid w:val="00943E11"/>
    <w:rsid w:val="00944146"/>
    <w:rsid w:val="00945BB8"/>
    <w:rsid w:val="00946A44"/>
    <w:rsid w:val="00951915"/>
    <w:rsid w:val="00951D18"/>
    <w:rsid w:val="00952964"/>
    <w:rsid w:val="009529CA"/>
    <w:rsid w:val="00955B93"/>
    <w:rsid w:val="00955F25"/>
    <w:rsid w:val="00960ED3"/>
    <w:rsid w:val="00963665"/>
    <w:rsid w:val="00965CF6"/>
    <w:rsid w:val="00965D5F"/>
    <w:rsid w:val="00966C62"/>
    <w:rsid w:val="00967122"/>
    <w:rsid w:val="00967457"/>
    <w:rsid w:val="009676F1"/>
    <w:rsid w:val="009700B9"/>
    <w:rsid w:val="00971528"/>
    <w:rsid w:val="009717B7"/>
    <w:rsid w:val="00972810"/>
    <w:rsid w:val="0097345B"/>
    <w:rsid w:val="00973D37"/>
    <w:rsid w:val="00975232"/>
    <w:rsid w:val="009752DE"/>
    <w:rsid w:val="009803A4"/>
    <w:rsid w:val="00980D33"/>
    <w:rsid w:val="00980E43"/>
    <w:rsid w:val="00984D8C"/>
    <w:rsid w:val="00985030"/>
    <w:rsid w:val="00986BF4"/>
    <w:rsid w:val="00986CA9"/>
    <w:rsid w:val="00987E20"/>
    <w:rsid w:val="009901FE"/>
    <w:rsid w:val="00991052"/>
    <w:rsid w:val="00991C32"/>
    <w:rsid w:val="0099341C"/>
    <w:rsid w:val="00995912"/>
    <w:rsid w:val="009A05CF"/>
    <w:rsid w:val="009A12F5"/>
    <w:rsid w:val="009A1304"/>
    <w:rsid w:val="009A1513"/>
    <w:rsid w:val="009A2479"/>
    <w:rsid w:val="009A25FF"/>
    <w:rsid w:val="009A3933"/>
    <w:rsid w:val="009A5066"/>
    <w:rsid w:val="009A5569"/>
    <w:rsid w:val="009A6A08"/>
    <w:rsid w:val="009A7D5B"/>
    <w:rsid w:val="009B01E8"/>
    <w:rsid w:val="009B1A36"/>
    <w:rsid w:val="009B374F"/>
    <w:rsid w:val="009B66CC"/>
    <w:rsid w:val="009B6F25"/>
    <w:rsid w:val="009C014D"/>
    <w:rsid w:val="009C1746"/>
    <w:rsid w:val="009C1B66"/>
    <w:rsid w:val="009C3AEA"/>
    <w:rsid w:val="009C5C7B"/>
    <w:rsid w:val="009D2896"/>
    <w:rsid w:val="009D2AC1"/>
    <w:rsid w:val="009D2C0A"/>
    <w:rsid w:val="009D31C7"/>
    <w:rsid w:val="009D3BA3"/>
    <w:rsid w:val="009D6CB5"/>
    <w:rsid w:val="009D7264"/>
    <w:rsid w:val="009D7FC5"/>
    <w:rsid w:val="009E1989"/>
    <w:rsid w:val="009E2645"/>
    <w:rsid w:val="009E33F1"/>
    <w:rsid w:val="009E4DEE"/>
    <w:rsid w:val="009E59C8"/>
    <w:rsid w:val="009E5FD5"/>
    <w:rsid w:val="009E6F72"/>
    <w:rsid w:val="009E7B5A"/>
    <w:rsid w:val="009E7F62"/>
    <w:rsid w:val="009F2EE8"/>
    <w:rsid w:val="009F3840"/>
    <w:rsid w:val="009F4456"/>
    <w:rsid w:val="009F6206"/>
    <w:rsid w:val="009F6857"/>
    <w:rsid w:val="009F6B48"/>
    <w:rsid w:val="00A021E2"/>
    <w:rsid w:val="00A02362"/>
    <w:rsid w:val="00A02F93"/>
    <w:rsid w:val="00A03363"/>
    <w:rsid w:val="00A076C4"/>
    <w:rsid w:val="00A10789"/>
    <w:rsid w:val="00A1087F"/>
    <w:rsid w:val="00A10C99"/>
    <w:rsid w:val="00A117D8"/>
    <w:rsid w:val="00A12E6F"/>
    <w:rsid w:val="00A166B1"/>
    <w:rsid w:val="00A1703D"/>
    <w:rsid w:val="00A1767B"/>
    <w:rsid w:val="00A20C97"/>
    <w:rsid w:val="00A20D15"/>
    <w:rsid w:val="00A20F09"/>
    <w:rsid w:val="00A20F67"/>
    <w:rsid w:val="00A21982"/>
    <w:rsid w:val="00A22AA8"/>
    <w:rsid w:val="00A26A2C"/>
    <w:rsid w:val="00A309D1"/>
    <w:rsid w:val="00A3164B"/>
    <w:rsid w:val="00A32B30"/>
    <w:rsid w:val="00A37AF2"/>
    <w:rsid w:val="00A40E0C"/>
    <w:rsid w:val="00A424B3"/>
    <w:rsid w:val="00A42EC3"/>
    <w:rsid w:val="00A431A6"/>
    <w:rsid w:val="00A438A9"/>
    <w:rsid w:val="00A43EF1"/>
    <w:rsid w:val="00A476DC"/>
    <w:rsid w:val="00A47E89"/>
    <w:rsid w:val="00A5489D"/>
    <w:rsid w:val="00A607C5"/>
    <w:rsid w:val="00A626DF"/>
    <w:rsid w:val="00A62811"/>
    <w:rsid w:val="00A62A57"/>
    <w:rsid w:val="00A63799"/>
    <w:rsid w:val="00A65D98"/>
    <w:rsid w:val="00A66236"/>
    <w:rsid w:val="00A67607"/>
    <w:rsid w:val="00A70782"/>
    <w:rsid w:val="00A70AF9"/>
    <w:rsid w:val="00A70EB1"/>
    <w:rsid w:val="00A733AE"/>
    <w:rsid w:val="00A733B5"/>
    <w:rsid w:val="00A81A65"/>
    <w:rsid w:val="00A825DB"/>
    <w:rsid w:val="00A84CAD"/>
    <w:rsid w:val="00A8659D"/>
    <w:rsid w:val="00A918CF"/>
    <w:rsid w:val="00A9274B"/>
    <w:rsid w:val="00A93056"/>
    <w:rsid w:val="00A9381B"/>
    <w:rsid w:val="00A93824"/>
    <w:rsid w:val="00A96946"/>
    <w:rsid w:val="00AA0402"/>
    <w:rsid w:val="00AA055F"/>
    <w:rsid w:val="00AA1E26"/>
    <w:rsid w:val="00AA25B2"/>
    <w:rsid w:val="00AA2E90"/>
    <w:rsid w:val="00AA3DFE"/>
    <w:rsid w:val="00AA5CDF"/>
    <w:rsid w:val="00AA5DEA"/>
    <w:rsid w:val="00AA63BE"/>
    <w:rsid w:val="00AA6A43"/>
    <w:rsid w:val="00AB0DEE"/>
    <w:rsid w:val="00AB1557"/>
    <w:rsid w:val="00AB4C1B"/>
    <w:rsid w:val="00AB55AD"/>
    <w:rsid w:val="00AB5ED6"/>
    <w:rsid w:val="00AB6FB7"/>
    <w:rsid w:val="00AB75E8"/>
    <w:rsid w:val="00AC0E2B"/>
    <w:rsid w:val="00AC1047"/>
    <w:rsid w:val="00AC6511"/>
    <w:rsid w:val="00AC7FBC"/>
    <w:rsid w:val="00AD08AD"/>
    <w:rsid w:val="00AD2AF5"/>
    <w:rsid w:val="00AD4B1A"/>
    <w:rsid w:val="00AD4B45"/>
    <w:rsid w:val="00AD77AE"/>
    <w:rsid w:val="00AE0DD1"/>
    <w:rsid w:val="00AE312F"/>
    <w:rsid w:val="00AE3F8D"/>
    <w:rsid w:val="00AF0976"/>
    <w:rsid w:val="00AF18A1"/>
    <w:rsid w:val="00AF1E63"/>
    <w:rsid w:val="00AF2862"/>
    <w:rsid w:val="00AF31B9"/>
    <w:rsid w:val="00AF4249"/>
    <w:rsid w:val="00B0149A"/>
    <w:rsid w:val="00B02671"/>
    <w:rsid w:val="00B02A0D"/>
    <w:rsid w:val="00B0524C"/>
    <w:rsid w:val="00B10D63"/>
    <w:rsid w:val="00B10E7C"/>
    <w:rsid w:val="00B126E7"/>
    <w:rsid w:val="00B12EFA"/>
    <w:rsid w:val="00B15152"/>
    <w:rsid w:val="00B15731"/>
    <w:rsid w:val="00B16C46"/>
    <w:rsid w:val="00B16EC3"/>
    <w:rsid w:val="00B200F0"/>
    <w:rsid w:val="00B3083B"/>
    <w:rsid w:val="00B314E8"/>
    <w:rsid w:val="00B32167"/>
    <w:rsid w:val="00B33B97"/>
    <w:rsid w:val="00B33C6D"/>
    <w:rsid w:val="00B37100"/>
    <w:rsid w:val="00B37C8A"/>
    <w:rsid w:val="00B40532"/>
    <w:rsid w:val="00B41572"/>
    <w:rsid w:val="00B415DB"/>
    <w:rsid w:val="00B41DA0"/>
    <w:rsid w:val="00B4298D"/>
    <w:rsid w:val="00B433A4"/>
    <w:rsid w:val="00B44E4D"/>
    <w:rsid w:val="00B46CBE"/>
    <w:rsid w:val="00B47620"/>
    <w:rsid w:val="00B47A70"/>
    <w:rsid w:val="00B50707"/>
    <w:rsid w:val="00B51255"/>
    <w:rsid w:val="00B5130C"/>
    <w:rsid w:val="00B52759"/>
    <w:rsid w:val="00B5471F"/>
    <w:rsid w:val="00B56229"/>
    <w:rsid w:val="00B5722A"/>
    <w:rsid w:val="00B57B88"/>
    <w:rsid w:val="00B60A03"/>
    <w:rsid w:val="00B61EC8"/>
    <w:rsid w:val="00B630B6"/>
    <w:rsid w:val="00B63C28"/>
    <w:rsid w:val="00B65CAD"/>
    <w:rsid w:val="00B66D7B"/>
    <w:rsid w:val="00B7014A"/>
    <w:rsid w:val="00B7153F"/>
    <w:rsid w:val="00B723D6"/>
    <w:rsid w:val="00B726FC"/>
    <w:rsid w:val="00B72972"/>
    <w:rsid w:val="00B72F68"/>
    <w:rsid w:val="00B73BCF"/>
    <w:rsid w:val="00B75B66"/>
    <w:rsid w:val="00B81C48"/>
    <w:rsid w:val="00B81C77"/>
    <w:rsid w:val="00B83430"/>
    <w:rsid w:val="00B83C12"/>
    <w:rsid w:val="00B845C4"/>
    <w:rsid w:val="00B8605D"/>
    <w:rsid w:val="00B870F0"/>
    <w:rsid w:val="00B904FD"/>
    <w:rsid w:val="00B9057C"/>
    <w:rsid w:val="00B925C4"/>
    <w:rsid w:val="00B92C0B"/>
    <w:rsid w:val="00B93A61"/>
    <w:rsid w:val="00B974BA"/>
    <w:rsid w:val="00BA17C2"/>
    <w:rsid w:val="00BA7B3A"/>
    <w:rsid w:val="00BA7C80"/>
    <w:rsid w:val="00BB3702"/>
    <w:rsid w:val="00BB3D9D"/>
    <w:rsid w:val="00BB6777"/>
    <w:rsid w:val="00BB6CD4"/>
    <w:rsid w:val="00BC0392"/>
    <w:rsid w:val="00BC067D"/>
    <w:rsid w:val="00BC4D5F"/>
    <w:rsid w:val="00BC6413"/>
    <w:rsid w:val="00BD07A1"/>
    <w:rsid w:val="00BD09A4"/>
    <w:rsid w:val="00BD2C23"/>
    <w:rsid w:val="00BD436A"/>
    <w:rsid w:val="00BD5CF2"/>
    <w:rsid w:val="00BE101D"/>
    <w:rsid w:val="00BE360D"/>
    <w:rsid w:val="00BE45BD"/>
    <w:rsid w:val="00BE5BC7"/>
    <w:rsid w:val="00BF259E"/>
    <w:rsid w:val="00BF2C5C"/>
    <w:rsid w:val="00BF3B0B"/>
    <w:rsid w:val="00BF597A"/>
    <w:rsid w:val="00BF5A5F"/>
    <w:rsid w:val="00BF637A"/>
    <w:rsid w:val="00BF7B2B"/>
    <w:rsid w:val="00C05ACD"/>
    <w:rsid w:val="00C0724A"/>
    <w:rsid w:val="00C12EA2"/>
    <w:rsid w:val="00C14EC9"/>
    <w:rsid w:val="00C15824"/>
    <w:rsid w:val="00C17215"/>
    <w:rsid w:val="00C1722D"/>
    <w:rsid w:val="00C211D1"/>
    <w:rsid w:val="00C2309E"/>
    <w:rsid w:val="00C234D0"/>
    <w:rsid w:val="00C23747"/>
    <w:rsid w:val="00C2377F"/>
    <w:rsid w:val="00C243F7"/>
    <w:rsid w:val="00C261E1"/>
    <w:rsid w:val="00C30032"/>
    <w:rsid w:val="00C308FB"/>
    <w:rsid w:val="00C312A9"/>
    <w:rsid w:val="00C31819"/>
    <w:rsid w:val="00C31CC5"/>
    <w:rsid w:val="00C31F4D"/>
    <w:rsid w:val="00C32146"/>
    <w:rsid w:val="00C32A6A"/>
    <w:rsid w:val="00C3306B"/>
    <w:rsid w:val="00C335C4"/>
    <w:rsid w:val="00C34E63"/>
    <w:rsid w:val="00C413D9"/>
    <w:rsid w:val="00C41DC5"/>
    <w:rsid w:val="00C4378F"/>
    <w:rsid w:val="00C43C85"/>
    <w:rsid w:val="00C44BC9"/>
    <w:rsid w:val="00C44C28"/>
    <w:rsid w:val="00C51E94"/>
    <w:rsid w:val="00C52B61"/>
    <w:rsid w:val="00C52BA6"/>
    <w:rsid w:val="00C544C6"/>
    <w:rsid w:val="00C5458C"/>
    <w:rsid w:val="00C54B79"/>
    <w:rsid w:val="00C54CF6"/>
    <w:rsid w:val="00C562A6"/>
    <w:rsid w:val="00C56AFE"/>
    <w:rsid w:val="00C57D15"/>
    <w:rsid w:val="00C6193C"/>
    <w:rsid w:val="00C62E27"/>
    <w:rsid w:val="00C6512E"/>
    <w:rsid w:val="00C66CB3"/>
    <w:rsid w:val="00C7006B"/>
    <w:rsid w:val="00C71698"/>
    <w:rsid w:val="00C753C0"/>
    <w:rsid w:val="00C75692"/>
    <w:rsid w:val="00C75C7E"/>
    <w:rsid w:val="00C76273"/>
    <w:rsid w:val="00C7675E"/>
    <w:rsid w:val="00C77807"/>
    <w:rsid w:val="00C824E0"/>
    <w:rsid w:val="00C855AE"/>
    <w:rsid w:val="00C858E6"/>
    <w:rsid w:val="00C91C2D"/>
    <w:rsid w:val="00C92F3B"/>
    <w:rsid w:val="00C933F9"/>
    <w:rsid w:val="00C957BD"/>
    <w:rsid w:val="00C96FA3"/>
    <w:rsid w:val="00C97F76"/>
    <w:rsid w:val="00CA0EB5"/>
    <w:rsid w:val="00CA19C8"/>
    <w:rsid w:val="00CA1F1D"/>
    <w:rsid w:val="00CA4CBA"/>
    <w:rsid w:val="00CA4D2A"/>
    <w:rsid w:val="00CA4F92"/>
    <w:rsid w:val="00CA5CC4"/>
    <w:rsid w:val="00CA6113"/>
    <w:rsid w:val="00CA6B6D"/>
    <w:rsid w:val="00CB04EF"/>
    <w:rsid w:val="00CB0592"/>
    <w:rsid w:val="00CB2224"/>
    <w:rsid w:val="00CB4597"/>
    <w:rsid w:val="00CB4AF8"/>
    <w:rsid w:val="00CC0161"/>
    <w:rsid w:val="00CC097F"/>
    <w:rsid w:val="00CC4AB4"/>
    <w:rsid w:val="00CC4BD7"/>
    <w:rsid w:val="00CC4C3F"/>
    <w:rsid w:val="00CC7A18"/>
    <w:rsid w:val="00CD0759"/>
    <w:rsid w:val="00CD0F8E"/>
    <w:rsid w:val="00CD4AF9"/>
    <w:rsid w:val="00CD591B"/>
    <w:rsid w:val="00CD76BB"/>
    <w:rsid w:val="00CE04ED"/>
    <w:rsid w:val="00CE0626"/>
    <w:rsid w:val="00CE0738"/>
    <w:rsid w:val="00CE33F6"/>
    <w:rsid w:val="00CE3A78"/>
    <w:rsid w:val="00CE521A"/>
    <w:rsid w:val="00CE5C01"/>
    <w:rsid w:val="00CF1ACD"/>
    <w:rsid w:val="00CF255A"/>
    <w:rsid w:val="00CF2B77"/>
    <w:rsid w:val="00CF4E74"/>
    <w:rsid w:val="00CF535A"/>
    <w:rsid w:val="00CF6D1A"/>
    <w:rsid w:val="00CF6EB5"/>
    <w:rsid w:val="00D01C24"/>
    <w:rsid w:val="00D03D16"/>
    <w:rsid w:val="00D074EE"/>
    <w:rsid w:val="00D1018C"/>
    <w:rsid w:val="00D12E17"/>
    <w:rsid w:val="00D142B6"/>
    <w:rsid w:val="00D1709D"/>
    <w:rsid w:val="00D211AB"/>
    <w:rsid w:val="00D2141C"/>
    <w:rsid w:val="00D23528"/>
    <w:rsid w:val="00D237D6"/>
    <w:rsid w:val="00D25954"/>
    <w:rsid w:val="00D25ED5"/>
    <w:rsid w:val="00D30BD3"/>
    <w:rsid w:val="00D316CB"/>
    <w:rsid w:val="00D31FBB"/>
    <w:rsid w:val="00D321E9"/>
    <w:rsid w:val="00D330E5"/>
    <w:rsid w:val="00D339D3"/>
    <w:rsid w:val="00D372D1"/>
    <w:rsid w:val="00D4069C"/>
    <w:rsid w:val="00D41BC6"/>
    <w:rsid w:val="00D421FA"/>
    <w:rsid w:val="00D42D89"/>
    <w:rsid w:val="00D46275"/>
    <w:rsid w:val="00D469B3"/>
    <w:rsid w:val="00D5011F"/>
    <w:rsid w:val="00D53647"/>
    <w:rsid w:val="00D53B60"/>
    <w:rsid w:val="00D53E14"/>
    <w:rsid w:val="00D5428C"/>
    <w:rsid w:val="00D548A4"/>
    <w:rsid w:val="00D54C90"/>
    <w:rsid w:val="00D56334"/>
    <w:rsid w:val="00D56BFC"/>
    <w:rsid w:val="00D5714D"/>
    <w:rsid w:val="00D57ED1"/>
    <w:rsid w:val="00D60E32"/>
    <w:rsid w:val="00D6174D"/>
    <w:rsid w:val="00D61D56"/>
    <w:rsid w:val="00D62241"/>
    <w:rsid w:val="00D6298F"/>
    <w:rsid w:val="00D65CA9"/>
    <w:rsid w:val="00D65FCF"/>
    <w:rsid w:val="00D66082"/>
    <w:rsid w:val="00D707D2"/>
    <w:rsid w:val="00D7254B"/>
    <w:rsid w:val="00D742BE"/>
    <w:rsid w:val="00D75DF1"/>
    <w:rsid w:val="00D80CDE"/>
    <w:rsid w:val="00D8164F"/>
    <w:rsid w:val="00D81AC3"/>
    <w:rsid w:val="00D84242"/>
    <w:rsid w:val="00D84324"/>
    <w:rsid w:val="00D869B3"/>
    <w:rsid w:val="00D90BF1"/>
    <w:rsid w:val="00D91A35"/>
    <w:rsid w:val="00D96DC6"/>
    <w:rsid w:val="00DA2E81"/>
    <w:rsid w:val="00DA33CC"/>
    <w:rsid w:val="00DA3438"/>
    <w:rsid w:val="00DA3687"/>
    <w:rsid w:val="00DA3AA8"/>
    <w:rsid w:val="00DA3BD2"/>
    <w:rsid w:val="00DA45C2"/>
    <w:rsid w:val="00DA4D66"/>
    <w:rsid w:val="00DA5CA5"/>
    <w:rsid w:val="00DB3B88"/>
    <w:rsid w:val="00DB4D6A"/>
    <w:rsid w:val="00DB500A"/>
    <w:rsid w:val="00DB6F8B"/>
    <w:rsid w:val="00DB7F2E"/>
    <w:rsid w:val="00DC156E"/>
    <w:rsid w:val="00DC1BCF"/>
    <w:rsid w:val="00DC2B6F"/>
    <w:rsid w:val="00DC3487"/>
    <w:rsid w:val="00DC4D73"/>
    <w:rsid w:val="00DC7006"/>
    <w:rsid w:val="00DD167A"/>
    <w:rsid w:val="00DD4D64"/>
    <w:rsid w:val="00DD5993"/>
    <w:rsid w:val="00DD770C"/>
    <w:rsid w:val="00DE0A8F"/>
    <w:rsid w:val="00DE0AC8"/>
    <w:rsid w:val="00DE22A2"/>
    <w:rsid w:val="00DE53A5"/>
    <w:rsid w:val="00DE5E71"/>
    <w:rsid w:val="00DE673D"/>
    <w:rsid w:val="00DE6BD9"/>
    <w:rsid w:val="00DE7391"/>
    <w:rsid w:val="00DF0D3A"/>
    <w:rsid w:val="00DF0FD7"/>
    <w:rsid w:val="00DF3AB2"/>
    <w:rsid w:val="00DF4B64"/>
    <w:rsid w:val="00DF61E1"/>
    <w:rsid w:val="00E01630"/>
    <w:rsid w:val="00E02277"/>
    <w:rsid w:val="00E04D81"/>
    <w:rsid w:val="00E057AB"/>
    <w:rsid w:val="00E05DE4"/>
    <w:rsid w:val="00E070ED"/>
    <w:rsid w:val="00E07E95"/>
    <w:rsid w:val="00E10A96"/>
    <w:rsid w:val="00E11225"/>
    <w:rsid w:val="00E13707"/>
    <w:rsid w:val="00E13C81"/>
    <w:rsid w:val="00E14060"/>
    <w:rsid w:val="00E17E94"/>
    <w:rsid w:val="00E203E3"/>
    <w:rsid w:val="00E2144A"/>
    <w:rsid w:val="00E21DA1"/>
    <w:rsid w:val="00E228C9"/>
    <w:rsid w:val="00E22E33"/>
    <w:rsid w:val="00E24218"/>
    <w:rsid w:val="00E25101"/>
    <w:rsid w:val="00E26010"/>
    <w:rsid w:val="00E262D0"/>
    <w:rsid w:val="00E26327"/>
    <w:rsid w:val="00E26B3F"/>
    <w:rsid w:val="00E30862"/>
    <w:rsid w:val="00E30FCB"/>
    <w:rsid w:val="00E32153"/>
    <w:rsid w:val="00E3236F"/>
    <w:rsid w:val="00E334F7"/>
    <w:rsid w:val="00E34132"/>
    <w:rsid w:val="00E34B0F"/>
    <w:rsid w:val="00E3513C"/>
    <w:rsid w:val="00E40589"/>
    <w:rsid w:val="00E41DBF"/>
    <w:rsid w:val="00E422D3"/>
    <w:rsid w:val="00E47591"/>
    <w:rsid w:val="00E515EB"/>
    <w:rsid w:val="00E52CF7"/>
    <w:rsid w:val="00E52ED5"/>
    <w:rsid w:val="00E533F4"/>
    <w:rsid w:val="00E54614"/>
    <w:rsid w:val="00E5670B"/>
    <w:rsid w:val="00E57AF7"/>
    <w:rsid w:val="00E619A9"/>
    <w:rsid w:val="00E655FB"/>
    <w:rsid w:val="00E666D0"/>
    <w:rsid w:val="00E7070D"/>
    <w:rsid w:val="00E71BAF"/>
    <w:rsid w:val="00E720DC"/>
    <w:rsid w:val="00E72368"/>
    <w:rsid w:val="00E73F43"/>
    <w:rsid w:val="00E74A36"/>
    <w:rsid w:val="00E74E19"/>
    <w:rsid w:val="00E75010"/>
    <w:rsid w:val="00E758DA"/>
    <w:rsid w:val="00E759C5"/>
    <w:rsid w:val="00E75A00"/>
    <w:rsid w:val="00E7663D"/>
    <w:rsid w:val="00E77078"/>
    <w:rsid w:val="00E8183D"/>
    <w:rsid w:val="00E8277E"/>
    <w:rsid w:val="00E82E51"/>
    <w:rsid w:val="00E84297"/>
    <w:rsid w:val="00E84461"/>
    <w:rsid w:val="00E8724D"/>
    <w:rsid w:val="00E902BE"/>
    <w:rsid w:val="00E915DF"/>
    <w:rsid w:val="00E91BC7"/>
    <w:rsid w:val="00E91E88"/>
    <w:rsid w:val="00E92B07"/>
    <w:rsid w:val="00E951C8"/>
    <w:rsid w:val="00E95C00"/>
    <w:rsid w:val="00E961AB"/>
    <w:rsid w:val="00E96B1A"/>
    <w:rsid w:val="00EA19CC"/>
    <w:rsid w:val="00EA524D"/>
    <w:rsid w:val="00EB05D5"/>
    <w:rsid w:val="00EB0A73"/>
    <w:rsid w:val="00EB0CA2"/>
    <w:rsid w:val="00EB12EB"/>
    <w:rsid w:val="00EB3B32"/>
    <w:rsid w:val="00EB55CA"/>
    <w:rsid w:val="00EB567C"/>
    <w:rsid w:val="00EB5681"/>
    <w:rsid w:val="00EB5A3D"/>
    <w:rsid w:val="00EB77E9"/>
    <w:rsid w:val="00EC0F01"/>
    <w:rsid w:val="00EC103F"/>
    <w:rsid w:val="00EC1391"/>
    <w:rsid w:val="00EC193E"/>
    <w:rsid w:val="00EC2966"/>
    <w:rsid w:val="00EC303A"/>
    <w:rsid w:val="00EC3073"/>
    <w:rsid w:val="00EC59A5"/>
    <w:rsid w:val="00EC6CE7"/>
    <w:rsid w:val="00ED317E"/>
    <w:rsid w:val="00ED412E"/>
    <w:rsid w:val="00ED4554"/>
    <w:rsid w:val="00ED4EBD"/>
    <w:rsid w:val="00ED64D2"/>
    <w:rsid w:val="00ED6C57"/>
    <w:rsid w:val="00ED6E01"/>
    <w:rsid w:val="00ED727D"/>
    <w:rsid w:val="00EE04FE"/>
    <w:rsid w:val="00EE20E5"/>
    <w:rsid w:val="00EE2C6A"/>
    <w:rsid w:val="00EE46E2"/>
    <w:rsid w:val="00EE46F6"/>
    <w:rsid w:val="00EE641B"/>
    <w:rsid w:val="00EE6B95"/>
    <w:rsid w:val="00EF0535"/>
    <w:rsid w:val="00EF111F"/>
    <w:rsid w:val="00EF2C2C"/>
    <w:rsid w:val="00EF3D42"/>
    <w:rsid w:val="00EF464C"/>
    <w:rsid w:val="00EF512A"/>
    <w:rsid w:val="00EF60D6"/>
    <w:rsid w:val="00F02408"/>
    <w:rsid w:val="00F027F8"/>
    <w:rsid w:val="00F02E8E"/>
    <w:rsid w:val="00F0358B"/>
    <w:rsid w:val="00F04938"/>
    <w:rsid w:val="00F05CEA"/>
    <w:rsid w:val="00F0717A"/>
    <w:rsid w:val="00F07476"/>
    <w:rsid w:val="00F077F7"/>
    <w:rsid w:val="00F10B41"/>
    <w:rsid w:val="00F11A46"/>
    <w:rsid w:val="00F1245F"/>
    <w:rsid w:val="00F14D5F"/>
    <w:rsid w:val="00F150E4"/>
    <w:rsid w:val="00F175E5"/>
    <w:rsid w:val="00F202D6"/>
    <w:rsid w:val="00F214EF"/>
    <w:rsid w:val="00F21E2C"/>
    <w:rsid w:val="00F231ED"/>
    <w:rsid w:val="00F23B19"/>
    <w:rsid w:val="00F322B7"/>
    <w:rsid w:val="00F32AA2"/>
    <w:rsid w:val="00F334FE"/>
    <w:rsid w:val="00F34594"/>
    <w:rsid w:val="00F34906"/>
    <w:rsid w:val="00F37257"/>
    <w:rsid w:val="00F37619"/>
    <w:rsid w:val="00F37B76"/>
    <w:rsid w:val="00F40984"/>
    <w:rsid w:val="00F40FFA"/>
    <w:rsid w:val="00F430C7"/>
    <w:rsid w:val="00F43912"/>
    <w:rsid w:val="00F44A0E"/>
    <w:rsid w:val="00F46987"/>
    <w:rsid w:val="00F47D60"/>
    <w:rsid w:val="00F53422"/>
    <w:rsid w:val="00F53537"/>
    <w:rsid w:val="00F53E9D"/>
    <w:rsid w:val="00F543CD"/>
    <w:rsid w:val="00F54429"/>
    <w:rsid w:val="00F54791"/>
    <w:rsid w:val="00F557B3"/>
    <w:rsid w:val="00F55A39"/>
    <w:rsid w:val="00F6095C"/>
    <w:rsid w:val="00F61DEC"/>
    <w:rsid w:val="00F62729"/>
    <w:rsid w:val="00F63EEB"/>
    <w:rsid w:val="00F6479C"/>
    <w:rsid w:val="00F65CE8"/>
    <w:rsid w:val="00F661DA"/>
    <w:rsid w:val="00F67144"/>
    <w:rsid w:val="00F674FB"/>
    <w:rsid w:val="00F7041D"/>
    <w:rsid w:val="00F71ED6"/>
    <w:rsid w:val="00F75617"/>
    <w:rsid w:val="00F761F2"/>
    <w:rsid w:val="00F77179"/>
    <w:rsid w:val="00F7773B"/>
    <w:rsid w:val="00F77FFA"/>
    <w:rsid w:val="00F81E2D"/>
    <w:rsid w:val="00F82A74"/>
    <w:rsid w:val="00F838D9"/>
    <w:rsid w:val="00F84044"/>
    <w:rsid w:val="00F84582"/>
    <w:rsid w:val="00F87502"/>
    <w:rsid w:val="00F91D42"/>
    <w:rsid w:val="00F928F8"/>
    <w:rsid w:val="00F9340D"/>
    <w:rsid w:val="00F93A9D"/>
    <w:rsid w:val="00F94139"/>
    <w:rsid w:val="00F95C7E"/>
    <w:rsid w:val="00F96B72"/>
    <w:rsid w:val="00F96CFD"/>
    <w:rsid w:val="00FA0B5C"/>
    <w:rsid w:val="00FA50C8"/>
    <w:rsid w:val="00FA559D"/>
    <w:rsid w:val="00FA7109"/>
    <w:rsid w:val="00FA714D"/>
    <w:rsid w:val="00FB13A4"/>
    <w:rsid w:val="00FB2CE6"/>
    <w:rsid w:val="00FB521B"/>
    <w:rsid w:val="00FB586B"/>
    <w:rsid w:val="00FB70DA"/>
    <w:rsid w:val="00FB786B"/>
    <w:rsid w:val="00FB7DCF"/>
    <w:rsid w:val="00FC323A"/>
    <w:rsid w:val="00FC650B"/>
    <w:rsid w:val="00FC79C6"/>
    <w:rsid w:val="00FD1B62"/>
    <w:rsid w:val="00FD5401"/>
    <w:rsid w:val="00FD55CA"/>
    <w:rsid w:val="00FD5E71"/>
    <w:rsid w:val="00FD62B3"/>
    <w:rsid w:val="00FE0DF4"/>
    <w:rsid w:val="00FE1776"/>
    <w:rsid w:val="00FE2BA0"/>
    <w:rsid w:val="00FE5A20"/>
    <w:rsid w:val="00FE5E82"/>
    <w:rsid w:val="00FE7FA7"/>
    <w:rsid w:val="00FF09B6"/>
    <w:rsid w:val="00FF0B8F"/>
    <w:rsid w:val="00FF275F"/>
    <w:rsid w:val="00FF7D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83">
      <o:colormru v:ext="edit" colors="#418cbf,#6799c8"/>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footer"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DefaultParagraphFont"/>
    <w:link w:val="bulletlv2"/>
    <w:rsid w:val="000F769D"/>
    <w:rPr>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22"/>
      </w:numPr>
      <w:contextualSpacing/>
    </w:pPr>
  </w:style>
  <w:style w:type="paragraph" w:styleId="ListBullet4">
    <w:name w:val="List Bullet 4"/>
    <w:basedOn w:val="Normal"/>
    <w:semiHidden/>
    <w:rsid w:val="00CC7A18"/>
    <w:pPr>
      <w:numPr>
        <w:numId w:val="23"/>
      </w:numPr>
      <w:contextualSpacing/>
    </w:pPr>
  </w:style>
  <w:style w:type="paragraph" w:styleId="ListBullet5">
    <w:name w:val="List Bullet 5"/>
    <w:basedOn w:val="Normal"/>
    <w:semiHidden/>
    <w:rsid w:val="00CC7A18"/>
    <w:pPr>
      <w:numPr>
        <w:numId w:val="24"/>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5"/>
      </w:numPr>
      <w:contextualSpacing/>
    </w:pPr>
  </w:style>
  <w:style w:type="paragraph" w:styleId="ListNumber2">
    <w:name w:val="List Number 2"/>
    <w:basedOn w:val="Normal"/>
    <w:semiHidden/>
    <w:rsid w:val="00CC7A18"/>
    <w:pPr>
      <w:numPr>
        <w:numId w:val="26"/>
      </w:numPr>
      <w:contextualSpacing/>
    </w:pPr>
  </w:style>
  <w:style w:type="paragraph" w:styleId="ListNumber3">
    <w:name w:val="List Number 3"/>
    <w:basedOn w:val="Normal"/>
    <w:semiHidden/>
    <w:rsid w:val="00CC7A18"/>
    <w:pPr>
      <w:numPr>
        <w:numId w:val="27"/>
      </w:numPr>
      <w:contextualSpacing/>
    </w:pPr>
  </w:style>
  <w:style w:type="paragraph" w:styleId="ListNumber4">
    <w:name w:val="List Number 4"/>
    <w:basedOn w:val="Normal"/>
    <w:semiHidden/>
    <w:rsid w:val="00CC7A18"/>
    <w:pPr>
      <w:numPr>
        <w:numId w:val="28"/>
      </w:numPr>
      <w:contextualSpacing/>
    </w:pPr>
  </w:style>
  <w:style w:type="paragraph" w:styleId="ListNumber5">
    <w:name w:val="List Number 5"/>
    <w:basedOn w:val="Normal"/>
    <w:semiHidden/>
    <w:rsid w:val="00CC7A18"/>
    <w:pPr>
      <w:numPr>
        <w:numId w:val="29"/>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Normal Indent" w:semiHidden="1"/>
    <w:lsdException w:name="footnote text" w:uiPriority="99"/>
    <w:lsdException w:name="footer" w:uiPriority="99"/>
    <w:lsdException w:name="caption" w:qFormat="1"/>
    <w:lsdException w:name="table of figures" w:uiPriority="99"/>
    <w:lsdException w:name="envelope address" w:semiHidden="1"/>
    <w:lsdException w:name="envelope return" w:semiHidden="1"/>
    <w:lsdException w:name="page number" w:semiHidden="1"/>
    <w:lsdException w:name="endnote reference"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Default Paragraph Font"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Subtitle" w:semiHidden="1" w:qFormat="1"/>
    <w:lsdException w:name="Salutation" w:semiHidden="1"/>
    <w:lsdException w:name="Date" w:semiHidden="1"/>
    <w:lsdException w:name="Body Text First Indent" w:semiHidden="1"/>
    <w:lsdException w:name="Body Text First Indent 2" w:semiHidden="1"/>
    <w:lsdException w:name="Body Text 2" w:semiHidden="1"/>
    <w:lsdException w:name="Body Text 3" w:semiHidden="1"/>
    <w:lsdException w:name="Body Text Indent 2" w:semiHidden="1"/>
    <w:lsdException w:name="Body Text Indent 3" w:semiHidden="1"/>
    <w:lsdException w:name="Hyperlink" w:uiPriority="99"/>
    <w:lsdException w:name="Strong" w:semiHidden="1" w:qFormat="1"/>
    <w:lsdException w:name="Emphasis" w:semiHidden="1" w:qFormat="1"/>
    <w:lsdException w:name="Plain Text" w:semiHidden="1"/>
    <w:lsdException w:name="E-mail Signature" w:semiHidden="1"/>
    <w:lsdException w:name="Normal (Web)" w:semiHidden="1"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iPriority="99"/>
    <w:lsdException w:name="HTML Sample" w:semiHidden="1"/>
    <w:lsdException w:name="HTML Typewriter" w:semiHidden="1"/>
    <w:lsdException w:name="HTML Variable" w:semiHidden="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6E7B"/>
    <w:pPr>
      <w:spacing w:before="120" w:after="40" w:line="260" w:lineRule="atLeast"/>
      <w:ind w:left="720"/>
    </w:pPr>
    <w:rPr>
      <w:rFonts w:ascii="Arial" w:hAnsi="Arial"/>
      <w:sz w:val="22"/>
      <w:szCs w:val="24"/>
    </w:rPr>
  </w:style>
  <w:style w:type="paragraph" w:styleId="Heading1">
    <w:name w:val="heading 1"/>
    <w:basedOn w:val="Normal"/>
    <w:next w:val="body"/>
    <w:link w:val="Heading1Char"/>
    <w:qFormat/>
    <w:rsid w:val="00EF3D42"/>
    <w:pPr>
      <w:keepNext/>
      <w:numPr>
        <w:numId w:val="6"/>
      </w:numPr>
      <w:pBdr>
        <w:bottom w:val="single" w:sz="12" w:space="1" w:color="auto"/>
      </w:pBdr>
      <w:spacing w:after="480"/>
      <w:outlineLvl w:val="0"/>
    </w:pPr>
    <w:rPr>
      <w:sz w:val="44"/>
      <w:szCs w:val="40"/>
    </w:rPr>
  </w:style>
  <w:style w:type="paragraph" w:styleId="Heading2">
    <w:name w:val="heading 2"/>
    <w:basedOn w:val="Normal"/>
    <w:next w:val="body"/>
    <w:link w:val="Heading2Char"/>
    <w:qFormat/>
    <w:rsid w:val="00395F0F"/>
    <w:pPr>
      <w:keepNext/>
      <w:numPr>
        <w:ilvl w:val="1"/>
        <w:numId w:val="6"/>
      </w:numPr>
      <w:spacing w:before="400" w:after="120"/>
      <w:ind w:left="720" w:hanging="720"/>
      <w:outlineLvl w:val="1"/>
    </w:pPr>
    <w:rPr>
      <w:rFonts w:cs="Arial"/>
      <w:sz w:val="36"/>
      <w:szCs w:val="36"/>
    </w:rPr>
  </w:style>
  <w:style w:type="paragraph" w:styleId="Heading3">
    <w:name w:val="heading 3"/>
    <w:basedOn w:val="Normal"/>
    <w:next w:val="body"/>
    <w:link w:val="Heading3Char"/>
    <w:qFormat/>
    <w:rsid w:val="00C76273"/>
    <w:pPr>
      <w:keepNext/>
      <w:numPr>
        <w:ilvl w:val="2"/>
        <w:numId w:val="6"/>
      </w:numPr>
      <w:spacing w:before="360" w:after="120"/>
      <w:outlineLvl w:val="2"/>
    </w:pPr>
    <w:rPr>
      <w:sz w:val="30"/>
      <w:szCs w:val="30"/>
    </w:rPr>
  </w:style>
  <w:style w:type="paragraph" w:styleId="Heading4">
    <w:name w:val="heading 4"/>
    <w:basedOn w:val="Normal"/>
    <w:next w:val="body"/>
    <w:link w:val="Heading4Char"/>
    <w:qFormat/>
    <w:rsid w:val="00C76273"/>
    <w:pPr>
      <w:keepNext/>
      <w:numPr>
        <w:ilvl w:val="3"/>
        <w:numId w:val="6"/>
      </w:numPr>
      <w:spacing w:before="360" w:after="120"/>
      <w:outlineLvl w:val="3"/>
    </w:pPr>
    <w:rPr>
      <w:sz w:val="26"/>
      <w:szCs w:val="26"/>
    </w:rPr>
  </w:style>
  <w:style w:type="paragraph" w:styleId="Heading5">
    <w:name w:val="heading 5"/>
    <w:basedOn w:val="Normal"/>
    <w:next w:val="body"/>
    <w:link w:val="Heading5Char"/>
    <w:qFormat/>
    <w:rsid w:val="00C76273"/>
    <w:pPr>
      <w:keepNext/>
      <w:numPr>
        <w:ilvl w:val="4"/>
        <w:numId w:val="6"/>
      </w:numPr>
      <w:spacing w:before="360" w:after="120"/>
      <w:outlineLvl w:val="4"/>
    </w:pPr>
    <w:rPr>
      <w:szCs w:val="22"/>
    </w:rPr>
  </w:style>
  <w:style w:type="paragraph" w:styleId="Heading6">
    <w:name w:val="heading 6"/>
    <w:basedOn w:val="Normal"/>
    <w:next w:val="body"/>
    <w:link w:val="Heading6Char"/>
    <w:qFormat/>
    <w:rsid w:val="00C76273"/>
    <w:pPr>
      <w:keepNext/>
      <w:numPr>
        <w:ilvl w:val="5"/>
        <w:numId w:val="6"/>
      </w:numPr>
      <w:spacing w:before="360" w:after="120"/>
      <w:outlineLvl w:val="5"/>
    </w:pPr>
    <w:rPr>
      <w:szCs w:val="22"/>
    </w:rPr>
  </w:style>
  <w:style w:type="paragraph" w:styleId="Heading7">
    <w:name w:val="heading 7"/>
    <w:basedOn w:val="Normal"/>
    <w:next w:val="body"/>
    <w:link w:val="Heading7Char"/>
    <w:qFormat/>
    <w:rsid w:val="00EF3D42"/>
    <w:pPr>
      <w:keepNext/>
      <w:numPr>
        <w:ilvl w:val="6"/>
        <w:numId w:val="6"/>
      </w:numPr>
      <w:pBdr>
        <w:bottom w:val="single" w:sz="12" w:space="1" w:color="auto"/>
      </w:pBdr>
      <w:spacing w:after="480"/>
      <w:outlineLvl w:val="6"/>
    </w:pPr>
    <w:rPr>
      <w:sz w:val="44"/>
      <w:szCs w:val="44"/>
    </w:rPr>
  </w:style>
  <w:style w:type="paragraph" w:styleId="Heading8">
    <w:name w:val="heading 8"/>
    <w:basedOn w:val="Heading2"/>
    <w:next w:val="body"/>
    <w:link w:val="Heading8Char"/>
    <w:qFormat/>
    <w:rsid w:val="00C76273"/>
    <w:pPr>
      <w:numPr>
        <w:ilvl w:val="7"/>
      </w:numPr>
      <w:outlineLvl w:val="7"/>
    </w:pPr>
  </w:style>
  <w:style w:type="paragraph" w:styleId="Heading9">
    <w:name w:val="heading 9"/>
    <w:basedOn w:val="Heading3"/>
    <w:next w:val="body"/>
    <w:link w:val="Heading9Char"/>
    <w:qFormat/>
    <w:rsid w:val="00C76273"/>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95F0F"/>
    <w:rPr>
      <w:rFonts w:ascii="Arial" w:hAnsi="Arial" w:cs="Arial"/>
      <w:sz w:val="36"/>
      <w:szCs w:val="36"/>
    </w:rPr>
  </w:style>
  <w:style w:type="paragraph" w:styleId="Footer">
    <w:name w:val="footer"/>
    <w:basedOn w:val="Normal"/>
    <w:link w:val="FooterChar"/>
    <w:rsid w:val="00C31F4D"/>
    <w:pPr>
      <w:pBdr>
        <w:top w:val="single" w:sz="6" w:space="1" w:color="auto"/>
      </w:pBdr>
      <w:tabs>
        <w:tab w:val="center" w:pos="4320"/>
        <w:tab w:val="right" w:pos="9360"/>
      </w:tabs>
      <w:spacing w:line="240" w:lineRule="auto"/>
      <w:ind w:left="0"/>
    </w:pPr>
    <w:rPr>
      <w:rFonts w:cs="Arial"/>
      <w:bCs/>
      <w:sz w:val="14"/>
      <w:szCs w:val="16"/>
    </w:rPr>
  </w:style>
  <w:style w:type="paragraph" w:customStyle="1" w:styleId="tableentryc">
    <w:name w:val="table entry c"/>
    <w:basedOn w:val="Normal"/>
    <w:link w:val="tableentrycChar"/>
    <w:rsid w:val="00C76273"/>
    <w:pPr>
      <w:spacing w:before="40" w:line="240" w:lineRule="auto"/>
      <w:jc w:val="center"/>
    </w:pPr>
    <w:rPr>
      <w:sz w:val="18"/>
    </w:rPr>
  </w:style>
  <w:style w:type="paragraph" w:customStyle="1" w:styleId="tablespace">
    <w:name w:val="table space"/>
    <w:basedOn w:val="Normal"/>
    <w:link w:val="tablespaceChar"/>
    <w:rsid w:val="00C76273"/>
    <w:pPr>
      <w:spacing w:before="0" w:after="0" w:line="240" w:lineRule="auto"/>
    </w:pPr>
    <w:rPr>
      <w:sz w:val="12"/>
    </w:rPr>
  </w:style>
  <w:style w:type="paragraph" w:styleId="TOC1">
    <w:name w:val="toc 1"/>
    <w:basedOn w:val="body"/>
    <w:next w:val="Normal"/>
    <w:autoRedefine/>
    <w:uiPriority w:val="39"/>
    <w:rsid w:val="00C76273"/>
    <w:pPr>
      <w:keepNext/>
      <w:tabs>
        <w:tab w:val="right" w:leader="dot" w:pos="9360"/>
      </w:tabs>
      <w:spacing w:before="240" w:after="120"/>
      <w:ind w:left="1080" w:right="720" w:hanging="360"/>
    </w:pPr>
    <w:rPr>
      <w:b/>
      <w:bCs/>
      <w:noProof/>
      <w:sz w:val="24"/>
      <w:szCs w:val="22"/>
    </w:rPr>
  </w:style>
  <w:style w:type="paragraph" w:styleId="TOC2">
    <w:name w:val="toc 2"/>
    <w:basedOn w:val="TOC1"/>
    <w:next w:val="Normal"/>
    <w:autoRedefine/>
    <w:uiPriority w:val="39"/>
    <w:rsid w:val="00C76273"/>
    <w:pPr>
      <w:keepNext w:val="0"/>
      <w:spacing w:before="40" w:after="40"/>
      <w:ind w:left="1296" w:hanging="216"/>
    </w:pPr>
    <w:rPr>
      <w:b w:val="0"/>
      <w:bCs w:val="0"/>
      <w:sz w:val="20"/>
    </w:rPr>
  </w:style>
  <w:style w:type="paragraph" w:styleId="TOC3">
    <w:name w:val="toc 3"/>
    <w:basedOn w:val="TOC2"/>
    <w:next w:val="Normal"/>
    <w:autoRedefine/>
    <w:uiPriority w:val="39"/>
    <w:rsid w:val="00C76273"/>
    <w:pPr>
      <w:ind w:left="1669" w:hanging="229"/>
    </w:pPr>
    <w:rPr>
      <w:bCs/>
      <w:szCs w:val="24"/>
    </w:rPr>
  </w:style>
  <w:style w:type="paragraph" w:styleId="TOC4">
    <w:name w:val="toc 4"/>
    <w:basedOn w:val="TOC2"/>
    <w:next w:val="Normal"/>
    <w:autoRedefine/>
    <w:uiPriority w:val="39"/>
    <w:semiHidden/>
    <w:rsid w:val="00C76273"/>
    <w:pPr>
      <w:ind w:left="2029" w:hanging="360"/>
    </w:pPr>
  </w:style>
  <w:style w:type="character" w:styleId="Hyperlink">
    <w:name w:val="Hyperlink"/>
    <w:basedOn w:val="DefaultParagraphFont"/>
    <w:uiPriority w:val="99"/>
    <w:rsid w:val="00C76273"/>
    <w:rPr>
      <w:color w:val="0000FF"/>
      <w:u w:val="single"/>
    </w:rPr>
  </w:style>
  <w:style w:type="paragraph" w:customStyle="1" w:styleId="License">
    <w:name w:val="License"/>
    <w:basedOn w:val="Normal"/>
    <w:rsid w:val="005B1C34"/>
    <w:pPr>
      <w:spacing w:line="240" w:lineRule="atLeast"/>
      <w:ind w:left="0"/>
    </w:pPr>
    <w:rPr>
      <w:rFonts w:cs="Arial"/>
      <w:sz w:val="18"/>
    </w:rPr>
  </w:style>
  <w:style w:type="paragraph" w:customStyle="1" w:styleId="tablefootnote">
    <w:name w:val="table footnote"/>
    <w:basedOn w:val="Normal"/>
    <w:link w:val="tablefootnoteChar"/>
    <w:rsid w:val="00C76273"/>
    <w:pPr>
      <w:spacing w:before="40" w:line="240" w:lineRule="auto"/>
    </w:pPr>
    <w:rPr>
      <w:sz w:val="16"/>
    </w:rPr>
  </w:style>
  <w:style w:type="paragraph" w:styleId="Caption">
    <w:name w:val="caption"/>
    <w:basedOn w:val="Normal"/>
    <w:next w:val="body"/>
    <w:link w:val="CaptionChar"/>
    <w:qFormat/>
    <w:rsid w:val="00C76273"/>
    <w:pPr>
      <w:spacing w:before="240" w:after="160" w:line="240" w:lineRule="auto"/>
    </w:pPr>
    <w:rPr>
      <w:b/>
      <w:bCs/>
    </w:rPr>
  </w:style>
  <w:style w:type="paragraph" w:customStyle="1" w:styleId="anchor">
    <w:name w:val="anchor"/>
    <w:basedOn w:val="Normal"/>
    <w:next w:val="body"/>
    <w:rsid w:val="00C76273"/>
    <w:pPr>
      <w:spacing w:before="240" w:after="240"/>
    </w:pPr>
    <w:rPr>
      <w:noProof/>
    </w:rPr>
  </w:style>
  <w:style w:type="character" w:styleId="CommentReference">
    <w:name w:val="annotation reference"/>
    <w:basedOn w:val="DefaultParagraphFont"/>
    <w:semiHidden/>
    <w:rsid w:val="00C76273"/>
    <w:rPr>
      <w:sz w:val="16"/>
      <w:szCs w:val="16"/>
    </w:rPr>
  </w:style>
  <w:style w:type="paragraph" w:styleId="CommentText">
    <w:name w:val="annotation text"/>
    <w:basedOn w:val="Normal"/>
    <w:link w:val="CommentTextChar"/>
    <w:semiHidden/>
    <w:rsid w:val="00C76273"/>
    <w:rPr>
      <w:rFonts w:ascii="Times" w:eastAsia="Times" w:hAnsi="Times"/>
      <w:sz w:val="20"/>
      <w:szCs w:val="20"/>
    </w:rPr>
  </w:style>
  <w:style w:type="paragraph" w:styleId="BalloonText">
    <w:name w:val="Balloon Text"/>
    <w:basedOn w:val="Normal"/>
    <w:semiHidden/>
    <w:rsid w:val="00C76273"/>
    <w:rPr>
      <w:rFonts w:ascii="Tahoma" w:hAnsi="Tahoma" w:cs="Tahoma"/>
      <w:sz w:val="16"/>
      <w:szCs w:val="16"/>
    </w:rPr>
  </w:style>
  <w:style w:type="paragraph" w:customStyle="1" w:styleId="tablecode">
    <w:name w:val="table code"/>
    <w:basedOn w:val="Normal"/>
    <w:link w:val="table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uto"/>
    </w:pPr>
    <w:rPr>
      <w:rFonts w:ascii="Courier New" w:hAnsi="Courier New"/>
      <w:noProof/>
      <w:sz w:val="16"/>
      <w:szCs w:val="16"/>
    </w:rPr>
  </w:style>
  <w:style w:type="paragraph" w:customStyle="1" w:styleId="subhead">
    <w:name w:val="subhead"/>
    <w:basedOn w:val="Normal"/>
    <w:next w:val="body"/>
    <w:link w:val="subheadChar"/>
    <w:rsid w:val="00C76273"/>
    <w:pPr>
      <w:keepNext/>
      <w:spacing w:before="240" w:after="120"/>
    </w:pPr>
    <w:rPr>
      <w:b/>
      <w:szCs w:val="22"/>
    </w:rPr>
  </w:style>
  <w:style w:type="paragraph" w:customStyle="1" w:styleId="bulletlv3">
    <w:name w:val="bullet lv3"/>
    <w:basedOn w:val="Normal"/>
    <w:link w:val="bulletlv3Char"/>
    <w:rsid w:val="00C76273"/>
    <w:pPr>
      <w:numPr>
        <w:numId w:val="4"/>
      </w:numPr>
    </w:pPr>
  </w:style>
  <w:style w:type="paragraph" w:customStyle="1" w:styleId="code">
    <w:name w:val="code"/>
    <w:basedOn w:val="Normal"/>
    <w:link w:val="codeChar"/>
    <w:rsid w:val="00C76273"/>
    <w:pPr>
      <w:tabs>
        <w:tab w:val="left" w:pos="720"/>
        <w:tab w:val="left" w:pos="1440"/>
        <w:tab w:val="left" w:pos="2160"/>
        <w:tab w:val="left" w:pos="2880"/>
        <w:tab w:val="left" w:pos="3600"/>
        <w:tab w:val="left" w:pos="4320"/>
        <w:tab w:val="left" w:pos="5040"/>
        <w:tab w:val="left" w:pos="5760"/>
        <w:tab w:val="left" w:pos="6480"/>
        <w:tab w:val="left" w:pos="7200"/>
      </w:tabs>
      <w:spacing w:before="0" w:after="0" w:line="240" w:lineRule="atLeast"/>
    </w:pPr>
    <w:rPr>
      <w:rFonts w:ascii="Courier New" w:hAnsi="Courier New"/>
      <w:noProof/>
      <w:sz w:val="18"/>
    </w:rPr>
  </w:style>
  <w:style w:type="paragraph" w:customStyle="1" w:styleId="calloutreg8pt">
    <w:name w:val="callout_reg 8 pt"/>
    <w:basedOn w:val="Normal"/>
    <w:rsid w:val="00C76273"/>
    <w:pPr>
      <w:spacing w:before="0" w:after="0" w:line="240" w:lineRule="auto"/>
    </w:pPr>
    <w:rPr>
      <w:rFonts w:cs="Arial"/>
      <w:bCs/>
      <w:sz w:val="16"/>
      <w:szCs w:val="18"/>
    </w:rPr>
  </w:style>
  <w:style w:type="paragraph" w:customStyle="1" w:styleId="Draft">
    <w:name w:val="Draft"/>
    <w:basedOn w:val="Normal"/>
    <w:semiHidden/>
    <w:rsid w:val="00C76273"/>
    <w:rPr>
      <w:rFonts w:ascii="Arial Bold" w:eastAsia="Times" w:hAnsi="Arial Bold"/>
      <w:b/>
      <w:color w:val="C0C0C0"/>
      <w:sz w:val="96"/>
      <w:szCs w:val="20"/>
    </w:rPr>
  </w:style>
  <w:style w:type="character" w:styleId="FootnoteReference">
    <w:name w:val="footnote reference"/>
    <w:basedOn w:val="DefaultParagraphFont"/>
    <w:rsid w:val="00C76273"/>
    <w:rPr>
      <w:iCs/>
      <w:sz w:val="20"/>
      <w:szCs w:val="20"/>
      <w:vertAlign w:val="superscript"/>
    </w:rPr>
  </w:style>
  <w:style w:type="paragraph" w:styleId="FootnoteText">
    <w:name w:val="footnote text"/>
    <w:basedOn w:val="Normal"/>
    <w:uiPriority w:val="99"/>
    <w:rsid w:val="00C76273"/>
    <w:pPr>
      <w:keepLines/>
      <w:spacing w:before="60" w:after="60" w:line="240" w:lineRule="atLeast"/>
    </w:pPr>
    <w:rPr>
      <w:sz w:val="16"/>
    </w:rPr>
  </w:style>
  <w:style w:type="paragraph" w:customStyle="1" w:styleId="numbrdlist">
    <w:name w:val="numbrd list"/>
    <w:basedOn w:val="Normal"/>
    <w:rsid w:val="00C76273"/>
    <w:pPr>
      <w:numPr>
        <w:numId w:val="10"/>
      </w:numPr>
      <w:tabs>
        <w:tab w:val="decimal" w:pos="1440"/>
      </w:tabs>
    </w:pPr>
  </w:style>
  <w:style w:type="paragraph" w:customStyle="1" w:styleId="numbrdlist0">
    <w:name w:val="numbrd list +"/>
    <w:basedOn w:val="Normal"/>
    <w:rsid w:val="00C76273"/>
    <w:pPr>
      <w:numPr>
        <w:numId w:val="11"/>
      </w:numPr>
      <w:tabs>
        <w:tab w:val="left" w:pos="1440"/>
      </w:tabs>
    </w:pPr>
  </w:style>
  <w:style w:type="paragraph" w:customStyle="1" w:styleId="numbrdlist1">
    <w:name w:val="numbrd list ++"/>
    <w:basedOn w:val="Normal"/>
    <w:rsid w:val="00C76273"/>
    <w:pPr>
      <w:numPr>
        <w:numId w:val="12"/>
      </w:numPr>
    </w:pPr>
  </w:style>
  <w:style w:type="character" w:styleId="LineNumber">
    <w:name w:val="line number"/>
    <w:basedOn w:val="DefaultParagraphFont"/>
    <w:semiHidden/>
    <w:rsid w:val="00C76273"/>
    <w:rPr>
      <w:rFonts w:ascii="Arial" w:hAnsi="Arial"/>
      <w:sz w:val="12"/>
    </w:rPr>
  </w:style>
  <w:style w:type="paragraph" w:customStyle="1" w:styleId="calloutbold8pt">
    <w:name w:val="callout_bold 8 pt"/>
    <w:basedOn w:val="Normal"/>
    <w:rsid w:val="00C76273"/>
    <w:pPr>
      <w:spacing w:before="0" w:after="0" w:line="240" w:lineRule="auto"/>
    </w:pPr>
    <w:rPr>
      <w:rFonts w:cs="Arial"/>
      <w:b/>
      <w:bCs/>
      <w:sz w:val="16"/>
      <w:szCs w:val="18"/>
    </w:rPr>
  </w:style>
  <w:style w:type="paragraph" w:customStyle="1" w:styleId="tablebulletlvl2">
    <w:name w:val="table bullet lvl 2"/>
    <w:basedOn w:val="Normal"/>
    <w:rsid w:val="00C76273"/>
    <w:pPr>
      <w:numPr>
        <w:numId w:val="15"/>
      </w:numPr>
      <w:tabs>
        <w:tab w:val="left" w:pos="432"/>
      </w:tabs>
      <w:spacing w:before="20" w:after="0" w:line="240" w:lineRule="auto"/>
    </w:pPr>
    <w:rPr>
      <w:sz w:val="18"/>
    </w:rPr>
  </w:style>
  <w:style w:type="paragraph" w:customStyle="1" w:styleId="proctextindent">
    <w:name w:val="proc text indent"/>
    <w:basedOn w:val="Normal"/>
    <w:rsid w:val="00C76273"/>
    <w:pPr>
      <w:ind w:left="1080"/>
    </w:pPr>
  </w:style>
  <w:style w:type="paragraph" w:customStyle="1" w:styleId="tableheadingc">
    <w:name w:val="table heading c"/>
    <w:basedOn w:val="Normal"/>
    <w:link w:val="tableheadingcChar"/>
    <w:rsid w:val="00C76273"/>
    <w:pPr>
      <w:keepNext/>
      <w:spacing w:before="60" w:after="60" w:line="240" w:lineRule="auto"/>
      <w:jc w:val="center"/>
    </w:pPr>
    <w:rPr>
      <w:b/>
      <w:bCs/>
      <w:sz w:val="18"/>
      <w:szCs w:val="18"/>
    </w:rPr>
  </w:style>
  <w:style w:type="paragraph" w:styleId="TOC7">
    <w:name w:val="toc 7"/>
    <w:basedOn w:val="Normal"/>
    <w:next w:val="Normal"/>
    <w:autoRedefine/>
    <w:semiHidden/>
    <w:rsid w:val="00C76273"/>
    <w:pPr>
      <w:tabs>
        <w:tab w:val="right" w:leader="dot" w:pos="9000"/>
      </w:tabs>
      <w:ind w:left="1320"/>
    </w:pPr>
    <w:rPr>
      <w:szCs w:val="22"/>
    </w:rPr>
  </w:style>
  <w:style w:type="paragraph" w:customStyle="1" w:styleId="bodytable">
    <w:name w:val="body_table"/>
    <w:basedOn w:val="Normal"/>
    <w:rsid w:val="00C76273"/>
    <w:pPr>
      <w:spacing w:before="60" w:after="60"/>
    </w:pPr>
  </w:style>
  <w:style w:type="paragraph" w:customStyle="1" w:styleId="bulletlv4">
    <w:name w:val="bullet lv4"/>
    <w:basedOn w:val="Normal"/>
    <w:link w:val="bulletlv4Char"/>
    <w:rsid w:val="00C76273"/>
    <w:pPr>
      <w:numPr>
        <w:numId w:val="5"/>
      </w:numPr>
    </w:pPr>
  </w:style>
  <w:style w:type="paragraph" w:customStyle="1" w:styleId="bulletlv1">
    <w:name w:val="bullet lv1"/>
    <w:basedOn w:val="Normal"/>
    <w:link w:val="bulletlv1Char"/>
    <w:rsid w:val="00C76273"/>
    <w:pPr>
      <w:numPr>
        <w:numId w:val="3"/>
      </w:numPr>
    </w:pPr>
    <w:rPr>
      <w:szCs w:val="20"/>
    </w:rPr>
  </w:style>
  <w:style w:type="paragraph" w:customStyle="1" w:styleId="figureanchor">
    <w:name w:val="figure anchor"/>
    <w:basedOn w:val="Normal"/>
    <w:next w:val="Caption"/>
    <w:rsid w:val="00C76273"/>
    <w:pPr>
      <w:keepNext/>
      <w:spacing w:before="360" w:after="120"/>
    </w:pPr>
    <w:rPr>
      <w:noProof/>
    </w:rPr>
  </w:style>
  <w:style w:type="paragraph" w:customStyle="1" w:styleId="body1">
    <w:name w:val="body1"/>
    <w:basedOn w:val="Normal"/>
    <w:rsid w:val="00C76273"/>
  </w:style>
  <w:style w:type="paragraph" w:customStyle="1" w:styleId="subheadindented">
    <w:name w:val="subhead_indented"/>
    <w:basedOn w:val="subhead"/>
    <w:next w:val="body1"/>
    <w:link w:val="subheadindentedChar"/>
    <w:rsid w:val="00C76273"/>
  </w:style>
  <w:style w:type="paragraph" w:customStyle="1" w:styleId="codeindented">
    <w:name w:val="code indented"/>
    <w:basedOn w:val="code"/>
    <w:link w:val="codeindentedChar"/>
    <w:rsid w:val="00C76273"/>
    <w:pPr>
      <w:tabs>
        <w:tab w:val="clear" w:pos="720"/>
      </w:tabs>
      <w:ind w:left="1440"/>
    </w:pPr>
  </w:style>
  <w:style w:type="character" w:customStyle="1" w:styleId="Bold">
    <w:name w:val="Bold"/>
    <w:rsid w:val="00C76273"/>
    <w:rPr>
      <w:b/>
      <w:bCs/>
      <w:color w:val="auto"/>
      <w:szCs w:val="20"/>
    </w:rPr>
  </w:style>
  <w:style w:type="character" w:customStyle="1" w:styleId="bluexrefs">
    <w:name w:val="blue_xrefs"/>
    <w:basedOn w:val="DefaultParagraphFont"/>
    <w:semiHidden/>
    <w:rsid w:val="00C76273"/>
    <w:rPr>
      <w:color w:val="0000FF"/>
    </w:rPr>
  </w:style>
  <w:style w:type="paragraph" w:customStyle="1" w:styleId="tableentry">
    <w:name w:val="table entry"/>
    <w:basedOn w:val="Normal"/>
    <w:link w:val="tableentryChar"/>
    <w:rsid w:val="00C76273"/>
    <w:pPr>
      <w:spacing w:before="40" w:line="240" w:lineRule="auto"/>
      <w:ind w:left="0"/>
    </w:pPr>
    <w:rPr>
      <w:rFonts w:cs="Arial"/>
      <w:sz w:val="18"/>
      <w:szCs w:val="20"/>
    </w:rPr>
  </w:style>
  <w:style w:type="character" w:customStyle="1" w:styleId="tableentryChar">
    <w:name w:val="table entry Char"/>
    <w:basedOn w:val="tableheadingChar"/>
    <w:link w:val="tableentry"/>
    <w:rsid w:val="0029271B"/>
    <w:rPr>
      <w:rFonts w:ascii="Arial" w:hAnsi="Arial" w:cs="Arial"/>
      <w:b/>
      <w:sz w:val="18"/>
    </w:rPr>
  </w:style>
  <w:style w:type="character" w:customStyle="1" w:styleId="tableheadingChar">
    <w:name w:val="table heading Char"/>
    <w:basedOn w:val="DefaultParagraphFont"/>
    <w:link w:val="tableheading"/>
    <w:rsid w:val="0029271B"/>
    <w:rPr>
      <w:rFonts w:ascii="Arial" w:hAnsi="Arial" w:cs="Arial"/>
      <w:b/>
      <w:sz w:val="18"/>
    </w:rPr>
  </w:style>
  <w:style w:type="paragraph" w:customStyle="1" w:styleId="tableheading">
    <w:name w:val="table heading"/>
    <w:basedOn w:val="Normal"/>
    <w:link w:val="tableheadingChar"/>
    <w:rsid w:val="00C76273"/>
    <w:pPr>
      <w:keepNext/>
      <w:spacing w:before="60" w:after="60" w:line="240" w:lineRule="auto"/>
      <w:ind w:left="0"/>
    </w:pPr>
    <w:rPr>
      <w:rFonts w:cs="Arial"/>
      <w:b/>
      <w:sz w:val="18"/>
      <w:szCs w:val="20"/>
    </w:rPr>
  </w:style>
  <w:style w:type="paragraph" w:customStyle="1" w:styleId="tablenumbrdlst">
    <w:name w:val="table_numbrdlst"/>
    <w:basedOn w:val="tableentry"/>
    <w:rsid w:val="00C76273"/>
    <w:pPr>
      <w:numPr>
        <w:numId w:val="16"/>
      </w:numPr>
      <w:spacing w:after="0"/>
    </w:pPr>
    <w:rPr>
      <w:rFonts w:cs="Times New Roman"/>
      <w:bCs/>
      <w:szCs w:val="18"/>
    </w:rPr>
  </w:style>
  <w:style w:type="paragraph" w:customStyle="1" w:styleId="body">
    <w:name w:val="body"/>
    <w:basedOn w:val="Normal"/>
    <w:link w:val="bodyChar"/>
    <w:rsid w:val="00C76273"/>
    <w:rPr>
      <w:rFonts w:cs="Arial"/>
      <w:szCs w:val="20"/>
    </w:rPr>
  </w:style>
  <w:style w:type="paragraph" w:customStyle="1" w:styleId="bulletlv2">
    <w:name w:val="bullet lv2"/>
    <w:basedOn w:val="Normal"/>
    <w:link w:val="bulletlv2CharChar"/>
    <w:rsid w:val="00C76273"/>
    <w:pPr>
      <w:numPr>
        <w:numId w:val="13"/>
      </w:numPr>
      <w:tabs>
        <w:tab w:val="left" w:pos="1440"/>
      </w:tabs>
    </w:pPr>
  </w:style>
  <w:style w:type="character" w:customStyle="1" w:styleId="bulletlv2CharChar">
    <w:name w:val="bullet lv2 Char Char"/>
    <w:basedOn w:val="DefaultParagraphFont"/>
    <w:link w:val="bulletlv2"/>
    <w:rsid w:val="000F769D"/>
    <w:rPr>
      <w:sz w:val="22"/>
      <w:szCs w:val="24"/>
    </w:rPr>
  </w:style>
  <w:style w:type="paragraph" w:customStyle="1" w:styleId="DocTitle">
    <w:name w:val="DocTitle"/>
    <w:basedOn w:val="Normal"/>
    <w:next w:val="DocSubtitle"/>
    <w:link w:val="DocTitleChar"/>
    <w:rsid w:val="00C76273"/>
    <w:pPr>
      <w:spacing w:before="1440" w:after="0"/>
      <w:ind w:left="0"/>
      <w:jc w:val="right"/>
    </w:pPr>
    <w:rPr>
      <w:rFonts w:cs="Arial"/>
      <w:b/>
      <w:i/>
      <w:sz w:val="48"/>
      <w:szCs w:val="48"/>
    </w:rPr>
  </w:style>
  <w:style w:type="character" w:customStyle="1" w:styleId="DocTitleChar">
    <w:name w:val="DocTitle Char"/>
    <w:basedOn w:val="DefaultParagraphFont"/>
    <w:link w:val="DocTitle"/>
    <w:rsid w:val="00CA4D2A"/>
    <w:rPr>
      <w:rFonts w:ascii="Arial" w:hAnsi="Arial" w:cs="Arial"/>
      <w:b/>
      <w:i/>
      <w:sz w:val="48"/>
      <w:szCs w:val="48"/>
    </w:rPr>
  </w:style>
  <w:style w:type="paragraph" w:styleId="Header">
    <w:name w:val="header"/>
    <w:basedOn w:val="Normal"/>
    <w:rsid w:val="00C76273"/>
    <w:pPr>
      <w:pBdr>
        <w:bottom w:val="single" w:sz="8" w:space="1" w:color="auto"/>
      </w:pBdr>
      <w:tabs>
        <w:tab w:val="right" w:pos="9360"/>
      </w:tabs>
      <w:spacing w:before="240" w:after="360"/>
      <w:ind w:left="0"/>
    </w:pPr>
    <w:rPr>
      <w:rFonts w:cs="Arial"/>
      <w:sz w:val="18"/>
      <w:szCs w:val="20"/>
    </w:rPr>
  </w:style>
  <w:style w:type="paragraph" w:styleId="CommentSubject">
    <w:name w:val="annotation subject"/>
    <w:basedOn w:val="CommentText"/>
    <w:next w:val="CommentText"/>
    <w:semiHidden/>
    <w:rsid w:val="00C76273"/>
    <w:rPr>
      <w:rFonts w:ascii="Times New Roman" w:eastAsia="Times New Roman" w:hAnsi="Times New Roman"/>
      <w:b/>
      <w:bCs/>
    </w:rPr>
  </w:style>
  <w:style w:type="paragraph" w:styleId="DocumentMap">
    <w:name w:val="Document Map"/>
    <w:basedOn w:val="Normal"/>
    <w:semiHidden/>
    <w:rsid w:val="00C76273"/>
    <w:pPr>
      <w:shd w:val="clear" w:color="auto" w:fill="000080"/>
    </w:pPr>
    <w:rPr>
      <w:rFonts w:ascii="Tahoma" w:hAnsi="Tahoma" w:cs="Tahoma"/>
      <w:sz w:val="20"/>
      <w:szCs w:val="20"/>
    </w:rPr>
  </w:style>
  <w:style w:type="paragraph" w:styleId="EndnoteText">
    <w:name w:val="endnote text"/>
    <w:basedOn w:val="Normal"/>
    <w:semiHidden/>
    <w:rsid w:val="00C76273"/>
    <w:rPr>
      <w:sz w:val="20"/>
      <w:szCs w:val="20"/>
    </w:rPr>
  </w:style>
  <w:style w:type="paragraph" w:customStyle="1" w:styleId="Headercoverpage">
    <w:name w:val="Header cover page"/>
    <w:basedOn w:val="Normal"/>
    <w:next w:val="body"/>
    <w:rsid w:val="00C76273"/>
    <w:pPr>
      <w:spacing w:before="720" w:after="0" w:line="240" w:lineRule="auto"/>
      <w:ind w:left="0"/>
    </w:pPr>
    <w:rPr>
      <w:noProof/>
      <w:sz w:val="40"/>
      <w:szCs w:val="48"/>
    </w:rPr>
  </w:style>
  <w:style w:type="character" w:customStyle="1" w:styleId="tablecodeChar">
    <w:name w:val="table code Char"/>
    <w:basedOn w:val="DefaultParagraphFont"/>
    <w:link w:val="tablecode"/>
    <w:rsid w:val="006547CD"/>
    <w:rPr>
      <w:rFonts w:ascii="Courier New" w:hAnsi="Courier New"/>
      <w:noProof/>
      <w:sz w:val="16"/>
      <w:szCs w:val="16"/>
    </w:rPr>
  </w:style>
  <w:style w:type="paragraph" w:styleId="Index1">
    <w:name w:val="index 1"/>
    <w:basedOn w:val="Normal"/>
    <w:next w:val="Normal"/>
    <w:autoRedefine/>
    <w:semiHidden/>
    <w:rsid w:val="00C76273"/>
    <w:pPr>
      <w:spacing w:before="0" w:after="0" w:line="240" w:lineRule="atLeast"/>
      <w:ind w:left="216" w:hanging="216"/>
    </w:pPr>
    <w:rPr>
      <w:sz w:val="20"/>
    </w:rPr>
  </w:style>
  <w:style w:type="paragraph" w:styleId="Index2">
    <w:name w:val="index 2"/>
    <w:basedOn w:val="Normal"/>
    <w:next w:val="Normal"/>
    <w:autoRedefine/>
    <w:semiHidden/>
    <w:rsid w:val="00C76273"/>
    <w:pPr>
      <w:ind w:left="440" w:hanging="220"/>
    </w:pPr>
    <w:rPr>
      <w:sz w:val="20"/>
    </w:rPr>
  </w:style>
  <w:style w:type="paragraph" w:styleId="Index3">
    <w:name w:val="index 3"/>
    <w:basedOn w:val="Normal"/>
    <w:next w:val="Normal"/>
    <w:autoRedefine/>
    <w:semiHidden/>
    <w:rsid w:val="00C76273"/>
    <w:pPr>
      <w:ind w:left="660" w:hanging="220"/>
    </w:pPr>
    <w:rPr>
      <w:sz w:val="20"/>
    </w:rPr>
  </w:style>
  <w:style w:type="paragraph" w:styleId="Index4">
    <w:name w:val="index 4"/>
    <w:basedOn w:val="Normal"/>
    <w:next w:val="Normal"/>
    <w:autoRedefine/>
    <w:semiHidden/>
    <w:rsid w:val="00C76273"/>
    <w:pPr>
      <w:ind w:left="880" w:hanging="220"/>
    </w:pPr>
    <w:rPr>
      <w:sz w:val="20"/>
    </w:rPr>
  </w:style>
  <w:style w:type="paragraph" w:styleId="Index5">
    <w:name w:val="index 5"/>
    <w:basedOn w:val="Normal"/>
    <w:next w:val="Normal"/>
    <w:autoRedefine/>
    <w:semiHidden/>
    <w:rsid w:val="00C76273"/>
    <w:pPr>
      <w:ind w:left="1100" w:hanging="220"/>
    </w:pPr>
  </w:style>
  <w:style w:type="paragraph" w:styleId="Index6">
    <w:name w:val="index 6"/>
    <w:basedOn w:val="Normal"/>
    <w:next w:val="Normal"/>
    <w:autoRedefine/>
    <w:semiHidden/>
    <w:rsid w:val="00C76273"/>
    <w:pPr>
      <w:ind w:left="1320" w:hanging="220"/>
    </w:pPr>
  </w:style>
  <w:style w:type="paragraph" w:styleId="Index7">
    <w:name w:val="index 7"/>
    <w:basedOn w:val="Normal"/>
    <w:next w:val="Normal"/>
    <w:autoRedefine/>
    <w:semiHidden/>
    <w:rsid w:val="00C76273"/>
    <w:pPr>
      <w:ind w:left="1540" w:hanging="220"/>
    </w:pPr>
  </w:style>
  <w:style w:type="paragraph" w:styleId="Index8">
    <w:name w:val="index 8"/>
    <w:basedOn w:val="Normal"/>
    <w:next w:val="Normal"/>
    <w:autoRedefine/>
    <w:semiHidden/>
    <w:rsid w:val="00C76273"/>
    <w:pPr>
      <w:ind w:left="1760" w:hanging="220"/>
    </w:pPr>
  </w:style>
  <w:style w:type="paragraph" w:styleId="Index9">
    <w:name w:val="index 9"/>
    <w:basedOn w:val="Normal"/>
    <w:next w:val="Normal"/>
    <w:autoRedefine/>
    <w:semiHidden/>
    <w:rsid w:val="00C76273"/>
    <w:pPr>
      <w:ind w:left="1980" w:hanging="220"/>
    </w:pPr>
  </w:style>
  <w:style w:type="paragraph" w:styleId="IndexHeading">
    <w:name w:val="index heading"/>
    <w:basedOn w:val="Normal"/>
    <w:next w:val="Index1"/>
    <w:semiHidden/>
    <w:rsid w:val="00C76273"/>
    <w:pPr>
      <w:keepNext/>
      <w:spacing w:before="720" w:after="480"/>
    </w:pPr>
    <w:rPr>
      <w:rFonts w:cs="Arial"/>
      <w:b/>
      <w:bCs/>
      <w:sz w:val="44"/>
    </w:rPr>
  </w:style>
  <w:style w:type="paragraph" w:styleId="MacroText">
    <w:name w:val="macro"/>
    <w:semiHidden/>
    <w:rsid w:val="00C7627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C76273"/>
    <w:pPr>
      <w:ind w:left="220" w:hanging="220"/>
    </w:pPr>
  </w:style>
  <w:style w:type="paragraph" w:styleId="TableofFigures">
    <w:name w:val="table of figures"/>
    <w:basedOn w:val="Normal"/>
    <w:next w:val="body"/>
    <w:uiPriority w:val="99"/>
    <w:rsid w:val="00C76273"/>
    <w:pPr>
      <w:tabs>
        <w:tab w:val="right" w:leader="dot" w:pos="9360"/>
      </w:tabs>
      <w:spacing w:line="240" w:lineRule="auto"/>
      <w:ind w:left="1080" w:right="720" w:hanging="360"/>
    </w:pPr>
    <w:rPr>
      <w:noProof/>
      <w:sz w:val="20"/>
    </w:rPr>
  </w:style>
  <w:style w:type="table" w:styleId="TableClassic1">
    <w:name w:val="Table Classic 1"/>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HeadingTOC">
    <w:name w:val="Heading TOC"/>
    <w:basedOn w:val="Normal"/>
    <w:next w:val="body"/>
    <w:rsid w:val="00EF3D42"/>
    <w:pPr>
      <w:pBdr>
        <w:bottom w:val="single" w:sz="12" w:space="1" w:color="auto"/>
      </w:pBdr>
      <w:spacing w:after="480"/>
      <w:ind w:left="0"/>
    </w:pPr>
    <w:rPr>
      <w:bCs/>
      <w:sz w:val="44"/>
      <w:szCs w:val="48"/>
    </w:rPr>
  </w:style>
  <w:style w:type="paragraph" w:styleId="TOC5">
    <w:name w:val="toc 5"/>
    <w:basedOn w:val="TOC2"/>
    <w:next w:val="Normal"/>
    <w:autoRedefine/>
    <w:semiHidden/>
    <w:rsid w:val="00C76273"/>
    <w:pPr>
      <w:tabs>
        <w:tab w:val="left" w:pos="2304"/>
      </w:tabs>
      <w:ind w:left="1800"/>
    </w:pPr>
  </w:style>
  <w:style w:type="paragraph" w:styleId="TOC6">
    <w:name w:val="toc 6"/>
    <w:basedOn w:val="Normal"/>
    <w:next w:val="Normal"/>
    <w:autoRedefine/>
    <w:semiHidden/>
    <w:rsid w:val="00C76273"/>
    <w:pPr>
      <w:tabs>
        <w:tab w:val="right" w:pos="9000"/>
      </w:tabs>
      <w:ind w:left="1094"/>
    </w:pPr>
    <w:rPr>
      <w:szCs w:val="22"/>
    </w:rPr>
  </w:style>
  <w:style w:type="paragraph" w:styleId="TOC8">
    <w:name w:val="toc 8"/>
    <w:basedOn w:val="Normal"/>
    <w:next w:val="Normal"/>
    <w:autoRedefine/>
    <w:semiHidden/>
    <w:rsid w:val="00C76273"/>
    <w:pPr>
      <w:tabs>
        <w:tab w:val="right" w:leader="dot" w:pos="9000"/>
      </w:tabs>
      <w:ind w:left="1540"/>
    </w:pPr>
    <w:rPr>
      <w:szCs w:val="22"/>
    </w:rPr>
  </w:style>
  <w:style w:type="paragraph" w:styleId="TOC9">
    <w:name w:val="toc 9"/>
    <w:basedOn w:val="Normal"/>
    <w:next w:val="Normal"/>
    <w:autoRedefine/>
    <w:semiHidden/>
    <w:rsid w:val="00C76273"/>
    <w:pPr>
      <w:tabs>
        <w:tab w:val="right" w:leader="dot" w:pos="9000"/>
      </w:tabs>
      <w:ind w:left="1760"/>
    </w:pPr>
    <w:rPr>
      <w:szCs w:val="22"/>
    </w:rPr>
  </w:style>
  <w:style w:type="paragraph" w:customStyle="1" w:styleId="body2">
    <w:name w:val="body2"/>
    <w:basedOn w:val="Normal"/>
    <w:rsid w:val="00C76273"/>
    <w:pPr>
      <w:ind w:left="1080"/>
    </w:pPr>
  </w:style>
  <w:style w:type="paragraph" w:customStyle="1" w:styleId="address">
    <w:name w:val="address"/>
    <w:basedOn w:val="Normal"/>
    <w:semiHidden/>
    <w:rsid w:val="00C76273"/>
    <w:pPr>
      <w:spacing w:before="0" w:after="0"/>
      <w:jc w:val="center"/>
    </w:pPr>
    <w:rPr>
      <w:sz w:val="20"/>
    </w:rPr>
  </w:style>
  <w:style w:type="paragraph" w:customStyle="1" w:styleId="DocSubtitle">
    <w:name w:val="DocSubtitle"/>
    <w:basedOn w:val="Normal"/>
    <w:next w:val="DCN"/>
    <w:rsid w:val="00C76273"/>
    <w:pPr>
      <w:ind w:left="0"/>
      <w:jc w:val="right"/>
    </w:pPr>
    <w:rPr>
      <w:i/>
      <w:sz w:val="36"/>
    </w:rPr>
  </w:style>
  <w:style w:type="paragraph" w:customStyle="1" w:styleId="notetext">
    <w:name w:val="note text"/>
    <w:basedOn w:val="Normal"/>
    <w:next w:val="notetextbody"/>
    <w:rsid w:val="00717A83"/>
    <w:pPr>
      <w:spacing w:before="100" w:after="0"/>
    </w:pPr>
    <w:rPr>
      <w:b/>
      <w:sz w:val="18"/>
      <w:szCs w:val="20"/>
    </w:rPr>
  </w:style>
  <w:style w:type="paragraph" w:customStyle="1" w:styleId="tablebulletlvl1">
    <w:name w:val="table bullet lvl 1"/>
    <w:basedOn w:val="tableentry"/>
    <w:rsid w:val="00C76273"/>
    <w:pPr>
      <w:numPr>
        <w:numId w:val="14"/>
      </w:numPr>
      <w:tabs>
        <w:tab w:val="left" w:pos="216"/>
      </w:tabs>
      <w:spacing w:before="20" w:after="0"/>
    </w:pPr>
    <w:rPr>
      <w:rFonts w:cs="Times New Roman"/>
    </w:rPr>
  </w:style>
  <w:style w:type="paragraph" w:customStyle="1" w:styleId="DCN">
    <w:name w:val="DCN"/>
    <w:basedOn w:val="Normal"/>
    <w:next w:val="body"/>
    <w:rsid w:val="00C76273"/>
    <w:pPr>
      <w:ind w:left="0"/>
      <w:jc w:val="right"/>
    </w:pPr>
    <w:rPr>
      <w:b/>
      <w:i/>
      <w:sz w:val="28"/>
      <w:szCs w:val="28"/>
    </w:rPr>
  </w:style>
  <w:style w:type="paragraph" w:customStyle="1" w:styleId="Footercover">
    <w:name w:val="Footer cover"/>
    <w:basedOn w:val="Footer"/>
    <w:rsid w:val="00A43EF1"/>
    <w:pPr>
      <w:pBdr>
        <w:top w:val="none" w:sz="0" w:space="0" w:color="auto"/>
      </w:pBdr>
      <w:spacing w:before="0" w:after="0" w:line="240" w:lineRule="atLeast"/>
      <w:jc w:val="center"/>
    </w:pPr>
    <w:rPr>
      <w:b/>
      <w:bCs w:val="0"/>
      <w:sz w:val="18"/>
    </w:rPr>
  </w:style>
  <w:style w:type="paragraph" w:customStyle="1" w:styleId="HeadingRevisionHistory">
    <w:name w:val="Heading Revision History"/>
    <w:basedOn w:val="Heading1"/>
    <w:next w:val="body"/>
    <w:semiHidden/>
    <w:rsid w:val="00C76273"/>
    <w:pPr>
      <w:numPr>
        <w:numId w:val="0"/>
      </w:numPr>
    </w:pPr>
    <w:rPr>
      <w:rFonts w:cs="Arial"/>
    </w:rPr>
  </w:style>
  <w:style w:type="paragraph" w:customStyle="1" w:styleId="procfigure">
    <w:name w:val="proc_figure"/>
    <w:basedOn w:val="Normal"/>
    <w:next w:val="proctext"/>
    <w:rsid w:val="00C76273"/>
    <w:pPr>
      <w:spacing w:before="240" w:after="240"/>
      <w:ind w:left="1080"/>
    </w:pPr>
    <w:rPr>
      <w:rFonts w:cs="Arial"/>
    </w:rPr>
  </w:style>
  <w:style w:type="paragraph" w:customStyle="1" w:styleId="proctitle">
    <w:name w:val="proc title"/>
    <w:basedOn w:val="Normal"/>
    <w:next w:val="proctext"/>
    <w:rsid w:val="00C76273"/>
    <w:pPr>
      <w:keepNext/>
      <w:keepLines/>
      <w:spacing w:before="240" w:after="120"/>
    </w:pPr>
    <w:rPr>
      <w:rFonts w:ascii="Arial Narrow" w:hAnsi="Arial Narrow"/>
      <w:b/>
      <w:bCs/>
      <w:sz w:val="26"/>
      <w:szCs w:val="22"/>
    </w:rPr>
  </w:style>
  <w:style w:type="paragraph" w:customStyle="1" w:styleId="Header1stpage">
    <w:name w:val="Header 1st page"/>
    <w:basedOn w:val="Normal"/>
    <w:rsid w:val="00C76273"/>
    <w:pPr>
      <w:spacing w:before="400" w:after="240"/>
      <w:ind w:left="0"/>
      <w:contextualSpacing/>
    </w:pPr>
  </w:style>
  <w:style w:type="paragraph" w:customStyle="1" w:styleId="proctext">
    <w:name w:val="proc text"/>
    <w:basedOn w:val="Normal"/>
    <w:rsid w:val="00D372D1"/>
    <w:pPr>
      <w:ind w:left="1080"/>
    </w:pPr>
  </w:style>
  <w:style w:type="paragraph" w:customStyle="1" w:styleId="procresultindented">
    <w:name w:val="proc result indented"/>
    <w:basedOn w:val="body3"/>
    <w:next w:val="numbrdlist"/>
    <w:rsid w:val="00C76273"/>
    <w:pPr>
      <w:ind w:left="1800"/>
    </w:pPr>
  </w:style>
  <w:style w:type="paragraph" w:customStyle="1" w:styleId="procresult">
    <w:name w:val="proc result"/>
    <w:basedOn w:val="body2"/>
    <w:next w:val="numbrdlist"/>
    <w:rsid w:val="00C76273"/>
    <w:pPr>
      <w:ind w:left="1440"/>
    </w:pPr>
  </w:style>
  <w:style w:type="paragraph" w:customStyle="1" w:styleId="proccode">
    <w:name w:val="proc code"/>
    <w:basedOn w:val="Normal"/>
    <w:rsid w:val="00C76273"/>
    <w:pPr>
      <w:spacing w:before="20" w:after="20" w:line="240" w:lineRule="atLeast"/>
      <w:ind w:left="1440"/>
    </w:pPr>
    <w:rPr>
      <w:rFonts w:ascii="Courier New" w:hAnsi="Courier New"/>
      <w:noProof/>
      <w:sz w:val="18"/>
    </w:rPr>
  </w:style>
  <w:style w:type="paragraph" w:customStyle="1" w:styleId="body3">
    <w:name w:val="body3"/>
    <w:basedOn w:val="Normal"/>
    <w:rsid w:val="00C76273"/>
    <w:pPr>
      <w:ind w:left="1440"/>
    </w:pPr>
  </w:style>
  <w:style w:type="table" w:styleId="TableGrid">
    <w:name w:val="Table Grid"/>
    <w:basedOn w:val="TableNormal"/>
    <w:semiHidden/>
    <w:rsid w:val="00C76273"/>
    <w:pPr>
      <w:spacing w:before="240" w:after="160" w:line="300" w:lineRule="atLeast"/>
    </w:pPr>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blCellMar>
          <w:top w:w="0" w:type="dxa"/>
          <w:left w:w="115" w:type="dxa"/>
          <w:bottom w:w="0" w:type="dxa"/>
          <w:right w:w="115" w:type="dxa"/>
        </w:tblCellMar>
      </w:tblPr>
      <w:tcPr>
        <w:tcBorders>
          <w:top w:val="single" w:sz="6" w:space="0" w:color="auto"/>
          <w:left w:val="single" w:sz="6" w:space="0" w:color="auto"/>
          <w:bottom w:val="single" w:sz="12" w:space="0" w:color="auto"/>
          <w:right w:val="single" w:sz="6" w:space="0" w:color="auto"/>
          <w:insideH w:val="nil"/>
          <w:insideV w:val="single" w:sz="6" w:space="0" w:color="auto"/>
          <w:tl2br w:val="nil"/>
          <w:tr2bl w:val="nil"/>
        </w:tcBorders>
      </w:tcPr>
    </w:tblStylePr>
  </w:style>
  <w:style w:type="character" w:customStyle="1" w:styleId="bodyChar">
    <w:name w:val="body Char"/>
    <w:basedOn w:val="DefaultParagraphFont"/>
    <w:link w:val="body"/>
    <w:rsid w:val="00370833"/>
    <w:rPr>
      <w:rFonts w:cs="Arial"/>
      <w:sz w:val="22"/>
    </w:rPr>
  </w:style>
  <w:style w:type="character" w:customStyle="1" w:styleId="codeChar">
    <w:name w:val="code Char"/>
    <w:basedOn w:val="DefaultParagraphFont"/>
    <w:link w:val="code"/>
    <w:rsid w:val="00C23747"/>
    <w:rPr>
      <w:rFonts w:ascii="Courier New" w:hAnsi="Courier New"/>
      <w:noProof/>
      <w:sz w:val="18"/>
      <w:szCs w:val="24"/>
    </w:rPr>
  </w:style>
  <w:style w:type="paragraph" w:customStyle="1" w:styleId="LOF-LOT">
    <w:name w:val="LOF-LOT"/>
    <w:basedOn w:val="Normal"/>
    <w:next w:val="body"/>
    <w:rsid w:val="00C76273"/>
    <w:pPr>
      <w:keepNext/>
      <w:spacing w:before="480" w:after="360"/>
      <w:ind w:left="0"/>
    </w:pPr>
    <w:rPr>
      <w:sz w:val="36"/>
      <w:szCs w:val="36"/>
    </w:rPr>
  </w:style>
  <w:style w:type="paragraph" w:customStyle="1" w:styleId="Headerlandscape">
    <w:name w:val="Header landscape"/>
    <w:basedOn w:val="Header"/>
    <w:rsid w:val="00C76273"/>
    <w:pPr>
      <w:tabs>
        <w:tab w:val="clear" w:pos="9360"/>
        <w:tab w:val="right" w:pos="12960"/>
      </w:tabs>
    </w:pPr>
  </w:style>
  <w:style w:type="paragraph" w:customStyle="1" w:styleId="Footerlandscape">
    <w:name w:val="Footer landscape"/>
    <w:basedOn w:val="Footer"/>
    <w:rsid w:val="00C76273"/>
    <w:pPr>
      <w:tabs>
        <w:tab w:val="clear" w:pos="9360"/>
        <w:tab w:val="center" w:pos="6480"/>
        <w:tab w:val="right" w:pos="12960"/>
      </w:tabs>
    </w:pPr>
  </w:style>
  <w:style w:type="character" w:customStyle="1" w:styleId="6pt">
    <w:name w:val="6 pt."/>
    <w:basedOn w:val="DefaultParagraphFont"/>
    <w:rsid w:val="00C76273"/>
    <w:rPr>
      <w:sz w:val="12"/>
    </w:rPr>
  </w:style>
  <w:style w:type="paragraph" w:customStyle="1" w:styleId="Licensec">
    <w:name w:val="License c"/>
    <w:basedOn w:val="License"/>
    <w:rsid w:val="00C76273"/>
    <w:pPr>
      <w:spacing w:before="0" w:after="0"/>
      <w:jc w:val="center"/>
    </w:pPr>
  </w:style>
  <w:style w:type="character" w:customStyle="1" w:styleId="Heading1Char">
    <w:name w:val="Heading 1 Char"/>
    <w:basedOn w:val="DefaultParagraphFont"/>
    <w:link w:val="Heading1"/>
    <w:rsid w:val="00EF3D42"/>
    <w:rPr>
      <w:rFonts w:ascii="Arial" w:hAnsi="Arial"/>
      <w:sz w:val="44"/>
      <w:szCs w:val="40"/>
    </w:rPr>
  </w:style>
  <w:style w:type="character" w:customStyle="1" w:styleId="bulletlv1Char">
    <w:name w:val="bullet lv1 Char"/>
    <w:basedOn w:val="DefaultParagraphFont"/>
    <w:link w:val="bulletlv1"/>
    <w:rsid w:val="000F769D"/>
    <w:rPr>
      <w:sz w:val="22"/>
    </w:rPr>
  </w:style>
  <w:style w:type="paragraph" w:customStyle="1" w:styleId="equation">
    <w:name w:val="equation"/>
    <w:basedOn w:val="body"/>
    <w:next w:val="Normal"/>
    <w:rsid w:val="00C76273"/>
    <w:pPr>
      <w:spacing w:before="240" w:after="0"/>
      <w:jc w:val="center"/>
    </w:pPr>
    <w:rPr>
      <w:szCs w:val="24"/>
    </w:rPr>
  </w:style>
  <w:style w:type="paragraph" w:customStyle="1" w:styleId="equationcaption">
    <w:name w:val="equation caption"/>
    <w:basedOn w:val="equation"/>
    <w:next w:val="body"/>
    <w:rsid w:val="00C76273"/>
    <w:pPr>
      <w:spacing w:before="0" w:after="40"/>
      <w:jc w:val="right"/>
    </w:pPr>
  </w:style>
  <w:style w:type="paragraph" w:customStyle="1" w:styleId="LegendNumber">
    <w:name w:val="Legend_Number"/>
    <w:basedOn w:val="Normal"/>
    <w:qFormat/>
    <w:rsid w:val="00C76273"/>
    <w:pPr>
      <w:numPr>
        <w:numId w:val="7"/>
      </w:numPr>
    </w:pPr>
  </w:style>
  <w:style w:type="character" w:customStyle="1" w:styleId="Heading3Char">
    <w:name w:val="Heading 3 Char"/>
    <w:basedOn w:val="DefaultParagraphFont"/>
    <w:link w:val="Heading3"/>
    <w:rsid w:val="0029271B"/>
    <w:rPr>
      <w:rFonts w:ascii="Arial" w:hAnsi="Arial"/>
      <w:sz w:val="30"/>
      <w:szCs w:val="30"/>
    </w:rPr>
  </w:style>
  <w:style w:type="character" w:customStyle="1" w:styleId="Heading4Char">
    <w:name w:val="Heading 4 Char"/>
    <w:basedOn w:val="DefaultParagraphFont"/>
    <w:link w:val="Heading4"/>
    <w:rsid w:val="0029271B"/>
    <w:rPr>
      <w:rFonts w:ascii="Arial" w:hAnsi="Arial"/>
      <w:sz w:val="26"/>
      <w:szCs w:val="26"/>
    </w:rPr>
  </w:style>
  <w:style w:type="character" w:customStyle="1" w:styleId="Heading5Char">
    <w:name w:val="Heading 5 Char"/>
    <w:basedOn w:val="DefaultParagraphFont"/>
    <w:link w:val="Heading5"/>
    <w:rsid w:val="0029271B"/>
    <w:rPr>
      <w:rFonts w:ascii="Arial" w:hAnsi="Arial"/>
      <w:sz w:val="22"/>
      <w:szCs w:val="22"/>
    </w:rPr>
  </w:style>
  <w:style w:type="character" w:customStyle="1" w:styleId="Heading6Char">
    <w:name w:val="Heading 6 Char"/>
    <w:basedOn w:val="DefaultParagraphFont"/>
    <w:link w:val="Heading6"/>
    <w:rsid w:val="0029271B"/>
    <w:rPr>
      <w:rFonts w:ascii="Arial" w:hAnsi="Arial"/>
      <w:sz w:val="22"/>
      <w:szCs w:val="22"/>
    </w:rPr>
  </w:style>
  <w:style w:type="character" w:customStyle="1" w:styleId="Heading7Char">
    <w:name w:val="Heading 7 Char"/>
    <w:basedOn w:val="DefaultParagraphFont"/>
    <w:link w:val="Heading7"/>
    <w:rsid w:val="00EF3D42"/>
    <w:rPr>
      <w:rFonts w:ascii="Arial" w:hAnsi="Arial"/>
      <w:sz w:val="44"/>
      <w:szCs w:val="44"/>
    </w:rPr>
  </w:style>
  <w:style w:type="character" w:customStyle="1" w:styleId="Heading8Char">
    <w:name w:val="Heading 8 Char"/>
    <w:basedOn w:val="Heading2Char"/>
    <w:link w:val="Heading8"/>
    <w:rsid w:val="00E54614"/>
    <w:rPr>
      <w:rFonts w:ascii="Arial" w:hAnsi="Arial" w:cs="Arial"/>
      <w:sz w:val="36"/>
      <w:szCs w:val="36"/>
    </w:rPr>
  </w:style>
  <w:style w:type="character" w:customStyle="1" w:styleId="Heading9Char">
    <w:name w:val="Heading 9 Char"/>
    <w:basedOn w:val="Heading3Char"/>
    <w:link w:val="Heading9"/>
    <w:rsid w:val="00E54614"/>
    <w:rPr>
      <w:rFonts w:ascii="Arial" w:hAnsi="Arial"/>
      <w:sz w:val="30"/>
      <w:szCs w:val="30"/>
    </w:rPr>
  </w:style>
  <w:style w:type="character" w:customStyle="1" w:styleId="subheadChar">
    <w:name w:val="subhead Char"/>
    <w:basedOn w:val="DefaultParagraphFont"/>
    <w:link w:val="subhead"/>
    <w:rsid w:val="0029271B"/>
    <w:rPr>
      <w:rFonts w:ascii="Arial" w:hAnsi="Arial"/>
      <w:b/>
      <w:sz w:val="22"/>
      <w:szCs w:val="22"/>
    </w:rPr>
  </w:style>
  <w:style w:type="character" w:customStyle="1" w:styleId="subheadindentedChar">
    <w:name w:val="subhead_indented Char"/>
    <w:basedOn w:val="subheadChar"/>
    <w:link w:val="subheadindented"/>
    <w:rsid w:val="00E54614"/>
    <w:rPr>
      <w:rFonts w:ascii="Arial" w:hAnsi="Arial"/>
      <w:b/>
      <w:sz w:val="22"/>
      <w:szCs w:val="22"/>
    </w:rPr>
  </w:style>
  <w:style w:type="character" w:customStyle="1" w:styleId="tableentrycChar">
    <w:name w:val="table entry c Char"/>
    <w:basedOn w:val="DefaultParagraphFont"/>
    <w:link w:val="tableentryc"/>
    <w:rsid w:val="0029271B"/>
    <w:rPr>
      <w:rFonts w:ascii="Arial" w:hAnsi="Arial"/>
      <w:sz w:val="18"/>
      <w:szCs w:val="24"/>
    </w:rPr>
  </w:style>
  <w:style w:type="character" w:customStyle="1" w:styleId="tableheadingcChar">
    <w:name w:val="table heading c Char"/>
    <w:basedOn w:val="DefaultParagraphFont"/>
    <w:link w:val="tableheadingc"/>
    <w:rsid w:val="0029271B"/>
    <w:rPr>
      <w:rFonts w:ascii="Arial" w:hAnsi="Arial"/>
      <w:b/>
      <w:bCs/>
      <w:sz w:val="18"/>
      <w:szCs w:val="18"/>
    </w:rPr>
  </w:style>
  <w:style w:type="character" w:customStyle="1" w:styleId="tablespaceChar">
    <w:name w:val="table space Char"/>
    <w:basedOn w:val="DefaultParagraphFont"/>
    <w:link w:val="tablespace"/>
    <w:rsid w:val="0029271B"/>
    <w:rPr>
      <w:rFonts w:ascii="Arial" w:hAnsi="Arial"/>
      <w:sz w:val="12"/>
      <w:szCs w:val="24"/>
    </w:rPr>
  </w:style>
  <w:style w:type="character" w:customStyle="1" w:styleId="tablefootnoteChar">
    <w:name w:val="table footnote Char"/>
    <w:basedOn w:val="DefaultParagraphFont"/>
    <w:link w:val="tablefootnote"/>
    <w:rsid w:val="0029271B"/>
    <w:rPr>
      <w:rFonts w:ascii="Arial" w:hAnsi="Arial"/>
      <w:sz w:val="16"/>
      <w:szCs w:val="24"/>
    </w:rPr>
  </w:style>
  <w:style w:type="character" w:customStyle="1" w:styleId="codeindentedChar">
    <w:name w:val="code indented Char"/>
    <w:basedOn w:val="codeChar"/>
    <w:link w:val="codeindented"/>
    <w:rsid w:val="00C23747"/>
    <w:rPr>
      <w:rFonts w:ascii="Courier New" w:hAnsi="Courier New"/>
      <w:noProof/>
      <w:sz w:val="18"/>
      <w:szCs w:val="24"/>
    </w:rPr>
  </w:style>
  <w:style w:type="table" w:customStyle="1" w:styleId="Tablegeneric">
    <w:name w:val="Table_generic"/>
    <w:basedOn w:val="TableNormal"/>
    <w:uiPriority w:val="99"/>
    <w:qFormat/>
    <w:rsid w:val="00C76273"/>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15" w:type="dxa"/>
        <w:bottom w:w="0" w:type="dxa"/>
        <w:right w:w="115" w:type="dxa"/>
      </w:tblCellMar>
    </w:tblPr>
    <w:trPr>
      <w:cantSplit/>
    </w:trPr>
    <w:tblStylePr w:type="firstRow">
      <w:tblPr/>
      <w:trPr>
        <w:cantSplit w:val="0"/>
        <w:tblHeader/>
      </w:trPr>
      <w:tcPr>
        <w:tcBorders>
          <w:top w:val="single" w:sz="6" w:space="0" w:color="auto"/>
          <w:left w:val="single" w:sz="6" w:space="0" w:color="auto"/>
          <w:bottom w:val="single" w:sz="12" w:space="0" w:color="auto"/>
          <w:right w:val="single" w:sz="6" w:space="0" w:color="auto"/>
          <w:insideH w:val="single" w:sz="12" w:space="0" w:color="auto"/>
          <w:insideV w:val="single" w:sz="6" w:space="0" w:color="auto"/>
          <w:tl2br w:val="nil"/>
          <w:tr2bl w:val="nil"/>
        </w:tcBorders>
      </w:tcPr>
    </w:tblStylePr>
  </w:style>
  <w:style w:type="table" w:styleId="MediumList2-Accent1">
    <w:name w:val="Medium List 2 Accent 1"/>
    <w:basedOn w:val="TableNormal"/>
    <w:uiPriority w:val="66"/>
    <w:rsid w:val="00C76273"/>
    <w:rPr>
      <w:rFonts w:asciiTheme="majorHAnsi" w:eastAsiaTheme="majorEastAsia" w:hAnsiTheme="majorHAnsi" w:cstheme="majorBidi"/>
      <w:color w:val="000000" w:themeColor="text1"/>
      <w:sz w:val="22"/>
      <w:szCs w:val="22"/>
      <w:lang w:bidi="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3Deffects3">
    <w:name w:val="Table 3D effects 3"/>
    <w:basedOn w:val="TableNormal"/>
    <w:rsid w:val="00C76273"/>
    <w:pPr>
      <w:spacing w:before="120" w:after="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C76273"/>
    <w:pPr>
      <w:spacing w:before="120" w:after="40" w:line="280"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orful2">
    <w:name w:val="Table Colorful 2"/>
    <w:basedOn w:val="TableNormal"/>
    <w:rsid w:val="00C76273"/>
    <w:pPr>
      <w:spacing w:before="120" w:after="40" w:line="280"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3Deffects2">
    <w:name w:val="Table 3D effects 2"/>
    <w:basedOn w:val="TableNormal"/>
    <w:rsid w:val="00C76273"/>
    <w:pPr>
      <w:spacing w:before="120" w:after="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rsid w:val="00C76273"/>
    <w:pPr>
      <w:spacing w:before="120" w:after="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C76273"/>
    <w:pPr>
      <w:spacing w:before="120" w:after="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76273"/>
    <w:pPr>
      <w:spacing w:before="120" w:after="40" w:line="280"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orful1">
    <w:name w:val="Table Colorful 1"/>
    <w:basedOn w:val="TableNormal"/>
    <w:rsid w:val="00C76273"/>
    <w:pPr>
      <w:spacing w:before="120" w:after="40" w:line="280"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Calendar2">
    <w:name w:val="Calendar 2"/>
    <w:basedOn w:val="TableNormal"/>
    <w:uiPriority w:val="99"/>
    <w:qFormat/>
    <w:rsid w:val="00C76273"/>
    <w:pPr>
      <w:jc w:val="center"/>
    </w:pPr>
    <w:rPr>
      <w:rFonts w:asciiTheme="minorHAnsi" w:eastAsiaTheme="minorEastAsia" w:hAnsiTheme="minorHAnsi" w:cstheme="minorBidi"/>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customStyle="1" w:styleId="Calendar1">
    <w:name w:val="Calendar 1"/>
    <w:basedOn w:val="TableNormal"/>
    <w:uiPriority w:val="99"/>
    <w:qFormat/>
    <w:rsid w:val="00C76273"/>
    <w:rPr>
      <w:rFonts w:asciiTheme="minorHAnsi" w:eastAsiaTheme="minorEastAsia" w:hAnsiTheme="minorHAnsi" w:cstheme="minorBidi"/>
      <w:sz w:val="22"/>
      <w:szCs w:val="22"/>
      <w:lang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paragraph" w:styleId="NoSpacing">
    <w:name w:val="No Spacing"/>
    <w:uiPriority w:val="1"/>
    <w:semiHidden/>
    <w:qFormat/>
    <w:rsid w:val="00C76273"/>
    <w:rPr>
      <w:rFonts w:ascii="Arial" w:hAnsi="Arial"/>
      <w:sz w:val="22"/>
      <w:szCs w:val="24"/>
    </w:rPr>
  </w:style>
  <w:style w:type="character" w:customStyle="1" w:styleId="bulletlv3Char">
    <w:name w:val="bullet lv3 Char"/>
    <w:basedOn w:val="DefaultParagraphFont"/>
    <w:link w:val="bulletlv3"/>
    <w:rsid w:val="00BA17C2"/>
    <w:rPr>
      <w:sz w:val="22"/>
      <w:szCs w:val="24"/>
    </w:rPr>
  </w:style>
  <w:style w:type="character" w:customStyle="1" w:styleId="bulletlv4Char">
    <w:name w:val="bullet lv4 Char"/>
    <w:basedOn w:val="DefaultParagraphFont"/>
    <w:link w:val="bulletlv4"/>
    <w:rsid w:val="00BA17C2"/>
    <w:rPr>
      <w:sz w:val="22"/>
      <w:szCs w:val="24"/>
    </w:rPr>
  </w:style>
  <w:style w:type="paragraph" w:customStyle="1" w:styleId="procbullet">
    <w:name w:val="proc bullet"/>
    <w:basedOn w:val="bulletlv2"/>
    <w:qFormat/>
    <w:rsid w:val="00C76273"/>
    <w:pPr>
      <w:numPr>
        <w:numId w:val="0"/>
      </w:numPr>
    </w:pPr>
  </w:style>
  <w:style w:type="character" w:styleId="PlaceholderText">
    <w:name w:val="Placeholder Text"/>
    <w:basedOn w:val="DefaultParagraphFont"/>
    <w:uiPriority w:val="99"/>
    <w:semiHidden/>
    <w:rsid w:val="00C76273"/>
    <w:rPr>
      <w:color w:val="808080"/>
    </w:rPr>
  </w:style>
  <w:style w:type="character" w:customStyle="1" w:styleId="Italic">
    <w:name w:val="Italic"/>
    <w:basedOn w:val="DefaultParagraphFont"/>
    <w:rsid w:val="00C76273"/>
    <w:rPr>
      <w:i/>
    </w:rPr>
  </w:style>
  <w:style w:type="character" w:styleId="FollowedHyperlink">
    <w:name w:val="FollowedHyperlink"/>
    <w:basedOn w:val="DefaultParagraphFont"/>
    <w:rsid w:val="00C76273"/>
    <w:rPr>
      <w:color w:val="800080" w:themeColor="followedHyperlink"/>
      <w:u w:val="single"/>
    </w:rPr>
  </w:style>
  <w:style w:type="paragraph" w:customStyle="1" w:styleId="logo">
    <w:name w:val="logo"/>
    <w:basedOn w:val="Normal"/>
    <w:qFormat/>
    <w:rsid w:val="00C76273"/>
    <w:pPr>
      <w:spacing w:before="360"/>
      <w:jc w:val="right"/>
    </w:pPr>
  </w:style>
  <w:style w:type="paragraph" w:customStyle="1" w:styleId="groupname">
    <w:name w:val="group name"/>
    <w:basedOn w:val="Normal"/>
    <w:next w:val="DocTitle"/>
    <w:qFormat/>
    <w:rsid w:val="001052C3"/>
    <w:pPr>
      <w:spacing w:before="360"/>
      <w:jc w:val="right"/>
    </w:pPr>
    <w:rPr>
      <w:sz w:val="28"/>
    </w:rPr>
  </w:style>
  <w:style w:type="character" w:customStyle="1" w:styleId="BoldItalic">
    <w:name w:val="Bold Italic"/>
    <w:basedOn w:val="DefaultParagraphFont"/>
    <w:qFormat/>
    <w:rsid w:val="00C76273"/>
    <w:rPr>
      <w:b/>
      <w:i/>
    </w:rPr>
  </w:style>
  <w:style w:type="table" w:customStyle="1" w:styleId="2column">
    <w:name w:val="2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table" w:customStyle="1" w:styleId="3column">
    <w:name w:val="3_column"/>
    <w:basedOn w:val="TableNormal"/>
    <w:uiPriority w:val="99"/>
    <w:qFormat/>
    <w:rsid w:val="00C76273"/>
    <w:rPr>
      <w:rFonts w:ascii="Arial" w:hAnsi="Arial"/>
    </w:rPr>
    <w:tblPr>
      <w:tblInd w:w="0" w:type="dxa"/>
      <w:tblCellMar>
        <w:top w:w="0" w:type="dxa"/>
        <w:left w:w="108" w:type="dxa"/>
        <w:bottom w:w="0" w:type="dxa"/>
        <w:right w:w="108" w:type="dxa"/>
      </w:tblCellMar>
    </w:tblPr>
    <w:tblStylePr w:type="firstRow">
      <w:rPr>
        <w:b/>
      </w:rPr>
      <w:tblPr/>
      <w:tcPr>
        <w:tcBorders>
          <w:bottom w:val="single" w:sz="4" w:space="0" w:color="auto"/>
        </w:tcBorders>
      </w:tcPr>
    </w:tblStylePr>
  </w:style>
  <w:style w:type="paragraph" w:customStyle="1" w:styleId="bullet">
    <w:name w:val="bullet"/>
    <w:basedOn w:val="body"/>
    <w:rsid w:val="00C76273"/>
    <w:pPr>
      <w:keepLines/>
      <w:tabs>
        <w:tab w:val="num" w:pos="1080"/>
      </w:tabs>
      <w:spacing w:after="120" w:line="240" w:lineRule="auto"/>
      <w:ind w:left="1800" w:hanging="360"/>
    </w:pPr>
    <w:rPr>
      <w:rFonts w:cs="Times New Roman"/>
    </w:rPr>
  </w:style>
  <w:style w:type="paragraph" w:customStyle="1" w:styleId="coverpageline">
    <w:name w:val="cover_page_line"/>
    <w:basedOn w:val="Normal"/>
    <w:next w:val="body"/>
    <w:qFormat/>
    <w:rsid w:val="00C76273"/>
    <w:pPr>
      <w:pBdr>
        <w:bottom w:val="single" w:sz="8" w:space="1" w:color="auto"/>
      </w:pBdr>
      <w:spacing w:after="960"/>
      <w:ind w:left="0"/>
      <w:jc w:val="right"/>
    </w:pPr>
    <w:rPr>
      <w:rFonts w:cs="Arial"/>
      <w:b/>
      <w:i/>
      <w:noProof/>
      <w:sz w:val="28"/>
      <w:szCs w:val="28"/>
    </w:rPr>
  </w:style>
  <w:style w:type="paragraph" w:styleId="ListBullet">
    <w:name w:val="List Bullet"/>
    <w:basedOn w:val="Normal"/>
    <w:autoRedefine/>
    <w:semiHidden/>
    <w:rsid w:val="00C76273"/>
    <w:pPr>
      <w:numPr>
        <w:numId w:val="8"/>
      </w:numPr>
      <w:spacing w:before="0" w:after="0" w:line="240" w:lineRule="auto"/>
    </w:pPr>
    <w:rPr>
      <w:szCs w:val="20"/>
    </w:rPr>
  </w:style>
  <w:style w:type="paragraph" w:styleId="ListBullet3">
    <w:name w:val="List Bullet 3"/>
    <w:basedOn w:val="Normal"/>
    <w:autoRedefine/>
    <w:semiHidden/>
    <w:rsid w:val="00C76273"/>
    <w:pPr>
      <w:numPr>
        <w:numId w:val="9"/>
      </w:numPr>
      <w:spacing w:before="0" w:after="0" w:line="240" w:lineRule="auto"/>
    </w:pPr>
    <w:rPr>
      <w:szCs w:val="20"/>
    </w:rPr>
  </w:style>
  <w:style w:type="table" w:styleId="MediumShading2-Accent5">
    <w:name w:val="Medium Shading 2 Accent 5"/>
    <w:basedOn w:val="TableNormal"/>
    <w:uiPriority w:val="64"/>
    <w:rsid w:val="00C76273"/>
    <w:rPr>
      <w:rFonts w:asciiTheme="minorHAnsi" w:eastAsiaTheme="minorEastAsia" w:hAnsiTheme="minorHAnsi" w:cstheme="minorBidi"/>
      <w:sz w:val="22"/>
      <w:szCs w:val="22"/>
      <w:lang w:bidi="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submit">
    <w:name w:val="submit"/>
    <w:basedOn w:val="body"/>
    <w:qFormat/>
    <w:rsid w:val="00C76273"/>
    <w:pPr>
      <w:spacing w:after="0"/>
      <w:jc w:val="center"/>
    </w:pPr>
    <w:rPr>
      <w:b/>
      <w:sz w:val="24"/>
      <w:szCs w:val="24"/>
    </w:rPr>
  </w:style>
  <w:style w:type="character" w:customStyle="1" w:styleId="FooterChar">
    <w:name w:val="Footer Char"/>
    <w:basedOn w:val="DefaultParagraphFont"/>
    <w:link w:val="Footer"/>
    <w:rsid w:val="00C31F4D"/>
    <w:rPr>
      <w:rFonts w:ascii="Arial" w:hAnsi="Arial" w:cs="Arial"/>
      <w:bCs/>
      <w:sz w:val="14"/>
      <w:szCs w:val="16"/>
    </w:rPr>
  </w:style>
  <w:style w:type="character" w:customStyle="1" w:styleId="codeinline">
    <w:name w:val="code inline"/>
    <w:basedOn w:val="DefaultParagraphFont"/>
    <w:qFormat/>
    <w:rsid w:val="00CF535A"/>
    <w:rPr>
      <w:rFonts w:ascii="Courier New" w:hAnsi="Courier New"/>
      <w:sz w:val="18"/>
    </w:rPr>
  </w:style>
  <w:style w:type="paragraph" w:customStyle="1" w:styleId="notetextbody">
    <w:name w:val="note text body"/>
    <w:basedOn w:val="body"/>
    <w:next w:val="body"/>
    <w:qFormat/>
    <w:rsid w:val="00717A83"/>
  </w:style>
  <w:style w:type="character" w:customStyle="1" w:styleId="apple-converted-space">
    <w:name w:val="apple-converted-space"/>
    <w:basedOn w:val="DefaultParagraphFont"/>
    <w:rsid w:val="00E21DA1"/>
  </w:style>
  <w:style w:type="character" w:styleId="Emphasis">
    <w:name w:val="Emphasis"/>
    <w:basedOn w:val="DefaultParagraphFont"/>
    <w:qFormat/>
    <w:rsid w:val="00CE04ED"/>
    <w:rPr>
      <w:i/>
      <w:iCs/>
    </w:rPr>
  </w:style>
  <w:style w:type="paragraph" w:customStyle="1" w:styleId="titlepg-diststmt">
    <w:name w:val="titlepg-diststmt"/>
    <w:qFormat/>
    <w:rsid w:val="00C91C2D"/>
    <w:pPr>
      <w:tabs>
        <w:tab w:val="left" w:pos="2160"/>
      </w:tabs>
    </w:pPr>
    <w:rPr>
      <w:rFonts w:eastAsia="MS Mincho"/>
      <w:bCs/>
      <w:lang w:eastAsia="ja-JP"/>
    </w:rPr>
  </w:style>
  <w:style w:type="paragraph" w:customStyle="1" w:styleId="titlepg-centered">
    <w:name w:val="titlepg-centered"/>
    <w:qFormat/>
    <w:rsid w:val="00C91C2D"/>
    <w:pPr>
      <w:tabs>
        <w:tab w:val="left" w:pos="2160"/>
      </w:tabs>
      <w:ind w:left="29"/>
      <w:jc w:val="center"/>
    </w:pPr>
    <w:rPr>
      <w:rFonts w:eastAsia="MS Mincho"/>
      <w:b/>
      <w:lang w:eastAsia="ja-JP"/>
    </w:rPr>
  </w:style>
  <w:style w:type="paragraph" w:styleId="Bibliography">
    <w:name w:val="Bibliography"/>
    <w:basedOn w:val="Normal"/>
    <w:next w:val="Normal"/>
    <w:uiPriority w:val="37"/>
    <w:semiHidden/>
    <w:unhideWhenUsed/>
    <w:rsid w:val="00CC7A18"/>
  </w:style>
  <w:style w:type="paragraph" w:styleId="BlockText">
    <w:name w:val="Block Text"/>
    <w:basedOn w:val="Normal"/>
    <w:rsid w:val="00CC7A18"/>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CC7A18"/>
    <w:pPr>
      <w:spacing w:after="120"/>
    </w:pPr>
  </w:style>
  <w:style w:type="character" w:customStyle="1" w:styleId="BodyTextChar">
    <w:name w:val="Body Text Char"/>
    <w:basedOn w:val="DefaultParagraphFont"/>
    <w:link w:val="BodyText"/>
    <w:semiHidden/>
    <w:rsid w:val="00CC7A18"/>
    <w:rPr>
      <w:rFonts w:ascii="Arial" w:hAnsi="Arial"/>
      <w:sz w:val="22"/>
      <w:szCs w:val="24"/>
    </w:rPr>
  </w:style>
  <w:style w:type="paragraph" w:styleId="BodyText2">
    <w:name w:val="Body Text 2"/>
    <w:basedOn w:val="Normal"/>
    <w:link w:val="BodyText2Char"/>
    <w:semiHidden/>
    <w:rsid w:val="00CC7A18"/>
    <w:pPr>
      <w:spacing w:after="120" w:line="480" w:lineRule="auto"/>
    </w:pPr>
  </w:style>
  <w:style w:type="character" w:customStyle="1" w:styleId="BodyText2Char">
    <w:name w:val="Body Text 2 Char"/>
    <w:basedOn w:val="DefaultParagraphFont"/>
    <w:link w:val="BodyText2"/>
    <w:semiHidden/>
    <w:rsid w:val="00CC7A18"/>
    <w:rPr>
      <w:rFonts w:ascii="Arial" w:hAnsi="Arial"/>
      <w:sz w:val="22"/>
      <w:szCs w:val="24"/>
    </w:rPr>
  </w:style>
  <w:style w:type="paragraph" w:styleId="BodyText3">
    <w:name w:val="Body Text 3"/>
    <w:basedOn w:val="Normal"/>
    <w:link w:val="BodyText3Char"/>
    <w:semiHidden/>
    <w:rsid w:val="00CC7A18"/>
    <w:pPr>
      <w:spacing w:after="120"/>
    </w:pPr>
    <w:rPr>
      <w:sz w:val="16"/>
      <w:szCs w:val="16"/>
    </w:rPr>
  </w:style>
  <w:style w:type="character" w:customStyle="1" w:styleId="BodyText3Char">
    <w:name w:val="Body Text 3 Char"/>
    <w:basedOn w:val="DefaultParagraphFont"/>
    <w:link w:val="BodyText3"/>
    <w:semiHidden/>
    <w:rsid w:val="00CC7A18"/>
    <w:rPr>
      <w:rFonts w:ascii="Arial" w:hAnsi="Arial"/>
      <w:sz w:val="16"/>
      <w:szCs w:val="16"/>
    </w:rPr>
  </w:style>
  <w:style w:type="paragraph" w:styleId="BodyTextFirstIndent">
    <w:name w:val="Body Text First Indent"/>
    <w:basedOn w:val="BodyText"/>
    <w:link w:val="BodyTextFirstIndentChar"/>
    <w:semiHidden/>
    <w:rsid w:val="00CC7A18"/>
    <w:pPr>
      <w:spacing w:after="40"/>
      <w:ind w:firstLine="360"/>
    </w:pPr>
  </w:style>
  <w:style w:type="character" w:customStyle="1" w:styleId="BodyTextFirstIndentChar">
    <w:name w:val="Body Text First Indent Char"/>
    <w:basedOn w:val="BodyTextChar"/>
    <w:link w:val="BodyTextFirstIndent"/>
    <w:semiHidden/>
    <w:rsid w:val="00CC7A18"/>
    <w:rPr>
      <w:rFonts w:ascii="Arial" w:hAnsi="Arial"/>
      <w:sz w:val="22"/>
      <w:szCs w:val="24"/>
    </w:rPr>
  </w:style>
  <w:style w:type="paragraph" w:styleId="BodyTextIndent">
    <w:name w:val="Body Text Indent"/>
    <w:basedOn w:val="Normal"/>
    <w:link w:val="BodyTextIndentChar"/>
    <w:semiHidden/>
    <w:rsid w:val="00CC7A18"/>
    <w:pPr>
      <w:spacing w:after="120"/>
      <w:ind w:left="360"/>
    </w:pPr>
  </w:style>
  <w:style w:type="character" w:customStyle="1" w:styleId="BodyTextIndentChar">
    <w:name w:val="Body Text Indent Char"/>
    <w:basedOn w:val="DefaultParagraphFont"/>
    <w:link w:val="BodyTextIndent"/>
    <w:semiHidden/>
    <w:rsid w:val="00CC7A18"/>
    <w:rPr>
      <w:rFonts w:ascii="Arial" w:hAnsi="Arial"/>
      <w:sz w:val="22"/>
      <w:szCs w:val="24"/>
    </w:rPr>
  </w:style>
  <w:style w:type="paragraph" w:styleId="BodyTextFirstIndent2">
    <w:name w:val="Body Text First Indent 2"/>
    <w:basedOn w:val="BodyTextIndent"/>
    <w:link w:val="BodyTextFirstIndent2Char"/>
    <w:semiHidden/>
    <w:rsid w:val="00CC7A18"/>
    <w:pPr>
      <w:spacing w:after="40"/>
      <w:ind w:firstLine="360"/>
    </w:pPr>
  </w:style>
  <w:style w:type="character" w:customStyle="1" w:styleId="BodyTextFirstIndent2Char">
    <w:name w:val="Body Text First Indent 2 Char"/>
    <w:basedOn w:val="BodyTextIndentChar"/>
    <w:link w:val="BodyTextFirstIndent2"/>
    <w:semiHidden/>
    <w:rsid w:val="00CC7A18"/>
    <w:rPr>
      <w:rFonts w:ascii="Arial" w:hAnsi="Arial"/>
      <w:sz w:val="22"/>
      <w:szCs w:val="24"/>
    </w:rPr>
  </w:style>
  <w:style w:type="paragraph" w:styleId="BodyTextIndent2">
    <w:name w:val="Body Text Indent 2"/>
    <w:basedOn w:val="Normal"/>
    <w:link w:val="BodyTextIndent2Char"/>
    <w:semiHidden/>
    <w:rsid w:val="00CC7A18"/>
    <w:pPr>
      <w:spacing w:after="120" w:line="480" w:lineRule="auto"/>
      <w:ind w:left="360"/>
    </w:pPr>
  </w:style>
  <w:style w:type="character" w:customStyle="1" w:styleId="BodyTextIndent2Char">
    <w:name w:val="Body Text Indent 2 Char"/>
    <w:basedOn w:val="DefaultParagraphFont"/>
    <w:link w:val="BodyTextIndent2"/>
    <w:semiHidden/>
    <w:rsid w:val="00CC7A18"/>
    <w:rPr>
      <w:rFonts w:ascii="Arial" w:hAnsi="Arial"/>
      <w:sz w:val="22"/>
      <w:szCs w:val="24"/>
    </w:rPr>
  </w:style>
  <w:style w:type="paragraph" w:styleId="BodyTextIndent3">
    <w:name w:val="Body Text Indent 3"/>
    <w:basedOn w:val="Normal"/>
    <w:link w:val="BodyTextIndent3Char"/>
    <w:semiHidden/>
    <w:rsid w:val="00CC7A18"/>
    <w:pPr>
      <w:spacing w:after="120"/>
      <w:ind w:left="360"/>
    </w:pPr>
    <w:rPr>
      <w:sz w:val="16"/>
      <w:szCs w:val="16"/>
    </w:rPr>
  </w:style>
  <w:style w:type="character" w:customStyle="1" w:styleId="BodyTextIndent3Char">
    <w:name w:val="Body Text Indent 3 Char"/>
    <w:basedOn w:val="DefaultParagraphFont"/>
    <w:link w:val="BodyTextIndent3"/>
    <w:semiHidden/>
    <w:rsid w:val="00CC7A18"/>
    <w:rPr>
      <w:rFonts w:ascii="Arial" w:hAnsi="Arial"/>
      <w:sz w:val="16"/>
      <w:szCs w:val="16"/>
    </w:rPr>
  </w:style>
  <w:style w:type="paragraph" w:styleId="Closing">
    <w:name w:val="Closing"/>
    <w:basedOn w:val="Normal"/>
    <w:link w:val="ClosingChar"/>
    <w:semiHidden/>
    <w:rsid w:val="00CC7A18"/>
    <w:pPr>
      <w:spacing w:before="0" w:after="0" w:line="240" w:lineRule="auto"/>
      <w:ind w:left="4320"/>
    </w:pPr>
  </w:style>
  <w:style w:type="character" w:customStyle="1" w:styleId="ClosingChar">
    <w:name w:val="Closing Char"/>
    <w:basedOn w:val="DefaultParagraphFont"/>
    <w:link w:val="Closing"/>
    <w:semiHidden/>
    <w:rsid w:val="00CC7A18"/>
    <w:rPr>
      <w:rFonts w:ascii="Arial" w:hAnsi="Arial"/>
      <w:sz w:val="22"/>
      <w:szCs w:val="24"/>
    </w:rPr>
  </w:style>
  <w:style w:type="paragraph" w:styleId="Date">
    <w:name w:val="Date"/>
    <w:basedOn w:val="Normal"/>
    <w:next w:val="Normal"/>
    <w:link w:val="DateChar"/>
    <w:semiHidden/>
    <w:rsid w:val="00CC7A18"/>
  </w:style>
  <w:style w:type="character" w:customStyle="1" w:styleId="DateChar">
    <w:name w:val="Date Char"/>
    <w:basedOn w:val="DefaultParagraphFont"/>
    <w:link w:val="Date"/>
    <w:semiHidden/>
    <w:rsid w:val="00CC7A18"/>
    <w:rPr>
      <w:rFonts w:ascii="Arial" w:hAnsi="Arial"/>
      <w:sz w:val="22"/>
      <w:szCs w:val="24"/>
    </w:rPr>
  </w:style>
  <w:style w:type="paragraph" w:styleId="E-mailSignature">
    <w:name w:val="E-mail Signature"/>
    <w:basedOn w:val="Normal"/>
    <w:link w:val="E-mailSignatureChar"/>
    <w:semiHidden/>
    <w:rsid w:val="00CC7A18"/>
    <w:pPr>
      <w:spacing w:before="0" w:after="0" w:line="240" w:lineRule="auto"/>
    </w:pPr>
  </w:style>
  <w:style w:type="character" w:customStyle="1" w:styleId="E-mailSignatureChar">
    <w:name w:val="E-mail Signature Char"/>
    <w:basedOn w:val="DefaultParagraphFont"/>
    <w:link w:val="E-mailSignature"/>
    <w:semiHidden/>
    <w:rsid w:val="00CC7A18"/>
    <w:rPr>
      <w:rFonts w:ascii="Arial" w:hAnsi="Arial"/>
      <w:sz w:val="22"/>
      <w:szCs w:val="24"/>
    </w:rPr>
  </w:style>
  <w:style w:type="paragraph" w:styleId="EnvelopeAddress">
    <w:name w:val="envelope address"/>
    <w:basedOn w:val="Normal"/>
    <w:semiHidden/>
    <w:rsid w:val="00CC7A18"/>
    <w:pPr>
      <w:framePr w:w="7920" w:h="1980" w:hRule="exact" w:hSpace="180" w:wrap="auto" w:hAnchor="page" w:xAlign="center" w:yAlign="bottom"/>
      <w:spacing w:before="0" w:after="0" w:line="240" w:lineRule="auto"/>
      <w:ind w:left="2880"/>
    </w:pPr>
    <w:rPr>
      <w:rFonts w:asciiTheme="majorHAnsi" w:eastAsiaTheme="majorEastAsia" w:hAnsiTheme="majorHAnsi" w:cstheme="majorBidi"/>
      <w:sz w:val="24"/>
    </w:rPr>
  </w:style>
  <w:style w:type="paragraph" w:styleId="EnvelopeReturn">
    <w:name w:val="envelope return"/>
    <w:basedOn w:val="Normal"/>
    <w:semiHidden/>
    <w:rsid w:val="00CC7A18"/>
    <w:pPr>
      <w:spacing w:before="0"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semiHidden/>
    <w:rsid w:val="00CC7A18"/>
    <w:pPr>
      <w:spacing w:before="0" w:after="0" w:line="240" w:lineRule="auto"/>
    </w:pPr>
    <w:rPr>
      <w:i/>
      <w:iCs/>
    </w:rPr>
  </w:style>
  <w:style w:type="character" w:customStyle="1" w:styleId="HTMLAddressChar">
    <w:name w:val="HTML Address Char"/>
    <w:basedOn w:val="DefaultParagraphFont"/>
    <w:link w:val="HTMLAddress"/>
    <w:semiHidden/>
    <w:rsid w:val="00CC7A18"/>
    <w:rPr>
      <w:rFonts w:ascii="Arial" w:hAnsi="Arial"/>
      <w:i/>
      <w:iCs/>
      <w:sz w:val="22"/>
      <w:szCs w:val="24"/>
    </w:rPr>
  </w:style>
  <w:style w:type="paragraph" w:styleId="HTMLPreformatted">
    <w:name w:val="HTML Preformatted"/>
    <w:basedOn w:val="Normal"/>
    <w:link w:val="HTMLPreformattedChar"/>
    <w:uiPriority w:val="99"/>
    <w:semiHidden/>
    <w:rsid w:val="00CC7A18"/>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7A18"/>
    <w:rPr>
      <w:rFonts w:ascii="Consolas" w:hAnsi="Consolas"/>
    </w:rPr>
  </w:style>
  <w:style w:type="paragraph" w:styleId="IntenseQuote">
    <w:name w:val="Intense Quote"/>
    <w:basedOn w:val="Normal"/>
    <w:next w:val="Normal"/>
    <w:link w:val="IntenseQuoteChar"/>
    <w:uiPriority w:val="30"/>
    <w:semiHidden/>
    <w:qFormat/>
    <w:rsid w:val="00CC7A1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CC7A18"/>
    <w:rPr>
      <w:rFonts w:ascii="Arial" w:hAnsi="Arial"/>
      <w:b/>
      <w:bCs/>
      <w:i/>
      <w:iCs/>
      <w:color w:val="4F81BD" w:themeColor="accent1"/>
      <w:sz w:val="22"/>
      <w:szCs w:val="24"/>
    </w:rPr>
  </w:style>
  <w:style w:type="paragraph" w:styleId="List">
    <w:name w:val="List"/>
    <w:basedOn w:val="Normal"/>
    <w:semiHidden/>
    <w:rsid w:val="00CC7A18"/>
    <w:pPr>
      <w:ind w:left="360" w:hanging="360"/>
      <w:contextualSpacing/>
    </w:pPr>
  </w:style>
  <w:style w:type="paragraph" w:styleId="List2">
    <w:name w:val="List 2"/>
    <w:basedOn w:val="Normal"/>
    <w:semiHidden/>
    <w:rsid w:val="00CC7A18"/>
    <w:pPr>
      <w:ind w:hanging="360"/>
      <w:contextualSpacing/>
    </w:pPr>
  </w:style>
  <w:style w:type="paragraph" w:styleId="List3">
    <w:name w:val="List 3"/>
    <w:basedOn w:val="Normal"/>
    <w:semiHidden/>
    <w:rsid w:val="00CC7A18"/>
    <w:pPr>
      <w:ind w:left="1080" w:hanging="360"/>
      <w:contextualSpacing/>
    </w:pPr>
  </w:style>
  <w:style w:type="paragraph" w:styleId="List4">
    <w:name w:val="List 4"/>
    <w:basedOn w:val="Normal"/>
    <w:semiHidden/>
    <w:rsid w:val="00CC7A18"/>
    <w:pPr>
      <w:ind w:left="1440" w:hanging="360"/>
      <w:contextualSpacing/>
    </w:pPr>
  </w:style>
  <w:style w:type="paragraph" w:styleId="List5">
    <w:name w:val="List 5"/>
    <w:basedOn w:val="Normal"/>
    <w:semiHidden/>
    <w:rsid w:val="00CC7A18"/>
    <w:pPr>
      <w:ind w:left="1800" w:hanging="360"/>
      <w:contextualSpacing/>
    </w:pPr>
  </w:style>
  <w:style w:type="paragraph" w:styleId="ListBullet2">
    <w:name w:val="List Bullet 2"/>
    <w:basedOn w:val="Normal"/>
    <w:semiHidden/>
    <w:rsid w:val="00CC7A18"/>
    <w:pPr>
      <w:numPr>
        <w:numId w:val="22"/>
      </w:numPr>
      <w:contextualSpacing/>
    </w:pPr>
  </w:style>
  <w:style w:type="paragraph" w:styleId="ListBullet4">
    <w:name w:val="List Bullet 4"/>
    <w:basedOn w:val="Normal"/>
    <w:semiHidden/>
    <w:rsid w:val="00CC7A18"/>
    <w:pPr>
      <w:numPr>
        <w:numId w:val="23"/>
      </w:numPr>
      <w:contextualSpacing/>
    </w:pPr>
  </w:style>
  <w:style w:type="paragraph" w:styleId="ListBullet5">
    <w:name w:val="List Bullet 5"/>
    <w:basedOn w:val="Normal"/>
    <w:semiHidden/>
    <w:rsid w:val="00CC7A18"/>
    <w:pPr>
      <w:numPr>
        <w:numId w:val="24"/>
      </w:numPr>
      <w:contextualSpacing/>
    </w:pPr>
  </w:style>
  <w:style w:type="paragraph" w:styleId="ListContinue">
    <w:name w:val="List Continue"/>
    <w:basedOn w:val="Normal"/>
    <w:semiHidden/>
    <w:rsid w:val="00CC7A18"/>
    <w:pPr>
      <w:spacing w:after="120"/>
      <w:ind w:left="360"/>
      <w:contextualSpacing/>
    </w:pPr>
  </w:style>
  <w:style w:type="paragraph" w:styleId="ListContinue2">
    <w:name w:val="List Continue 2"/>
    <w:basedOn w:val="Normal"/>
    <w:semiHidden/>
    <w:rsid w:val="00CC7A18"/>
    <w:pPr>
      <w:spacing w:after="120"/>
      <w:contextualSpacing/>
    </w:pPr>
  </w:style>
  <w:style w:type="paragraph" w:styleId="ListContinue3">
    <w:name w:val="List Continue 3"/>
    <w:basedOn w:val="Normal"/>
    <w:semiHidden/>
    <w:rsid w:val="00CC7A18"/>
    <w:pPr>
      <w:spacing w:after="120"/>
      <w:ind w:left="1080"/>
      <w:contextualSpacing/>
    </w:pPr>
  </w:style>
  <w:style w:type="paragraph" w:styleId="ListContinue4">
    <w:name w:val="List Continue 4"/>
    <w:basedOn w:val="Normal"/>
    <w:semiHidden/>
    <w:rsid w:val="00CC7A18"/>
    <w:pPr>
      <w:spacing w:after="120"/>
      <w:ind w:left="1440"/>
      <w:contextualSpacing/>
    </w:pPr>
  </w:style>
  <w:style w:type="paragraph" w:styleId="ListContinue5">
    <w:name w:val="List Continue 5"/>
    <w:basedOn w:val="Normal"/>
    <w:semiHidden/>
    <w:rsid w:val="00CC7A18"/>
    <w:pPr>
      <w:spacing w:after="120"/>
      <w:ind w:left="1800"/>
      <w:contextualSpacing/>
    </w:pPr>
  </w:style>
  <w:style w:type="paragraph" w:styleId="ListNumber">
    <w:name w:val="List Number"/>
    <w:basedOn w:val="Normal"/>
    <w:semiHidden/>
    <w:rsid w:val="00CC7A18"/>
    <w:pPr>
      <w:numPr>
        <w:numId w:val="25"/>
      </w:numPr>
      <w:contextualSpacing/>
    </w:pPr>
  </w:style>
  <w:style w:type="paragraph" w:styleId="ListNumber2">
    <w:name w:val="List Number 2"/>
    <w:basedOn w:val="Normal"/>
    <w:semiHidden/>
    <w:rsid w:val="00CC7A18"/>
    <w:pPr>
      <w:numPr>
        <w:numId w:val="26"/>
      </w:numPr>
      <w:contextualSpacing/>
    </w:pPr>
  </w:style>
  <w:style w:type="paragraph" w:styleId="ListNumber3">
    <w:name w:val="List Number 3"/>
    <w:basedOn w:val="Normal"/>
    <w:semiHidden/>
    <w:rsid w:val="00CC7A18"/>
    <w:pPr>
      <w:numPr>
        <w:numId w:val="27"/>
      </w:numPr>
      <w:contextualSpacing/>
    </w:pPr>
  </w:style>
  <w:style w:type="paragraph" w:styleId="ListNumber4">
    <w:name w:val="List Number 4"/>
    <w:basedOn w:val="Normal"/>
    <w:semiHidden/>
    <w:rsid w:val="00CC7A18"/>
    <w:pPr>
      <w:numPr>
        <w:numId w:val="28"/>
      </w:numPr>
      <w:contextualSpacing/>
    </w:pPr>
  </w:style>
  <w:style w:type="paragraph" w:styleId="ListNumber5">
    <w:name w:val="List Number 5"/>
    <w:basedOn w:val="Normal"/>
    <w:semiHidden/>
    <w:rsid w:val="00CC7A18"/>
    <w:pPr>
      <w:numPr>
        <w:numId w:val="29"/>
      </w:numPr>
      <w:contextualSpacing/>
    </w:pPr>
  </w:style>
  <w:style w:type="paragraph" w:styleId="ListParagraph">
    <w:name w:val="List Paragraph"/>
    <w:basedOn w:val="Normal"/>
    <w:uiPriority w:val="34"/>
    <w:semiHidden/>
    <w:qFormat/>
    <w:rsid w:val="00CC7A18"/>
    <w:pPr>
      <w:contextualSpacing/>
    </w:pPr>
  </w:style>
  <w:style w:type="paragraph" w:styleId="MessageHeader">
    <w:name w:val="Message Header"/>
    <w:basedOn w:val="Normal"/>
    <w:link w:val="MessageHeaderChar"/>
    <w:rsid w:val="00CC7A18"/>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rsid w:val="00CC7A18"/>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rsid w:val="00CC7A18"/>
    <w:rPr>
      <w:rFonts w:ascii="Times New Roman" w:hAnsi="Times New Roman"/>
      <w:sz w:val="24"/>
    </w:rPr>
  </w:style>
  <w:style w:type="paragraph" w:styleId="NormalIndent">
    <w:name w:val="Normal Indent"/>
    <w:basedOn w:val="Normal"/>
    <w:semiHidden/>
    <w:rsid w:val="00CC7A18"/>
  </w:style>
  <w:style w:type="paragraph" w:styleId="NoteHeading">
    <w:name w:val="Note Heading"/>
    <w:basedOn w:val="Normal"/>
    <w:next w:val="Normal"/>
    <w:link w:val="NoteHeadingChar"/>
    <w:rsid w:val="00CC7A18"/>
    <w:pPr>
      <w:spacing w:before="0" w:after="0" w:line="240" w:lineRule="auto"/>
    </w:pPr>
  </w:style>
  <w:style w:type="character" w:customStyle="1" w:styleId="NoteHeadingChar">
    <w:name w:val="Note Heading Char"/>
    <w:basedOn w:val="DefaultParagraphFont"/>
    <w:link w:val="NoteHeading"/>
    <w:rsid w:val="00CC7A18"/>
    <w:rPr>
      <w:rFonts w:ascii="Arial" w:hAnsi="Arial"/>
      <w:sz w:val="22"/>
      <w:szCs w:val="24"/>
    </w:rPr>
  </w:style>
  <w:style w:type="paragraph" w:styleId="PlainText">
    <w:name w:val="Plain Text"/>
    <w:basedOn w:val="Normal"/>
    <w:link w:val="PlainTextChar"/>
    <w:semiHidden/>
    <w:rsid w:val="00CC7A18"/>
    <w:pPr>
      <w:spacing w:before="0" w:after="0" w:line="240" w:lineRule="auto"/>
    </w:pPr>
    <w:rPr>
      <w:rFonts w:ascii="Consolas" w:hAnsi="Consolas"/>
      <w:sz w:val="21"/>
      <w:szCs w:val="21"/>
    </w:rPr>
  </w:style>
  <w:style w:type="character" w:customStyle="1" w:styleId="PlainTextChar">
    <w:name w:val="Plain Text Char"/>
    <w:basedOn w:val="DefaultParagraphFont"/>
    <w:link w:val="PlainText"/>
    <w:semiHidden/>
    <w:rsid w:val="00CC7A18"/>
    <w:rPr>
      <w:rFonts w:ascii="Consolas" w:hAnsi="Consolas"/>
      <w:sz w:val="21"/>
      <w:szCs w:val="21"/>
    </w:rPr>
  </w:style>
  <w:style w:type="paragraph" w:styleId="Quote">
    <w:name w:val="Quote"/>
    <w:basedOn w:val="Normal"/>
    <w:next w:val="Normal"/>
    <w:link w:val="QuoteChar"/>
    <w:uiPriority w:val="29"/>
    <w:semiHidden/>
    <w:qFormat/>
    <w:rsid w:val="00CC7A18"/>
    <w:rPr>
      <w:i/>
      <w:iCs/>
      <w:color w:val="000000" w:themeColor="text1"/>
    </w:rPr>
  </w:style>
  <w:style w:type="character" w:customStyle="1" w:styleId="QuoteChar">
    <w:name w:val="Quote Char"/>
    <w:basedOn w:val="DefaultParagraphFont"/>
    <w:link w:val="Quote"/>
    <w:uiPriority w:val="29"/>
    <w:semiHidden/>
    <w:rsid w:val="00CC7A18"/>
    <w:rPr>
      <w:rFonts w:ascii="Arial" w:hAnsi="Arial"/>
      <w:i/>
      <w:iCs/>
      <w:color w:val="000000" w:themeColor="text1"/>
      <w:sz w:val="22"/>
      <w:szCs w:val="24"/>
    </w:rPr>
  </w:style>
  <w:style w:type="paragraph" w:styleId="Salutation">
    <w:name w:val="Salutation"/>
    <w:basedOn w:val="Normal"/>
    <w:next w:val="Normal"/>
    <w:link w:val="SalutationChar"/>
    <w:semiHidden/>
    <w:rsid w:val="00CC7A18"/>
  </w:style>
  <w:style w:type="character" w:customStyle="1" w:styleId="SalutationChar">
    <w:name w:val="Salutation Char"/>
    <w:basedOn w:val="DefaultParagraphFont"/>
    <w:link w:val="Salutation"/>
    <w:semiHidden/>
    <w:rsid w:val="00CC7A18"/>
    <w:rPr>
      <w:rFonts w:ascii="Arial" w:hAnsi="Arial"/>
      <w:sz w:val="22"/>
      <w:szCs w:val="24"/>
    </w:rPr>
  </w:style>
  <w:style w:type="paragraph" w:styleId="Signature">
    <w:name w:val="Signature"/>
    <w:basedOn w:val="Normal"/>
    <w:link w:val="SignatureChar"/>
    <w:semiHidden/>
    <w:rsid w:val="00CC7A18"/>
    <w:pPr>
      <w:spacing w:before="0" w:after="0" w:line="240" w:lineRule="auto"/>
      <w:ind w:left="4320"/>
    </w:pPr>
  </w:style>
  <w:style w:type="character" w:customStyle="1" w:styleId="SignatureChar">
    <w:name w:val="Signature Char"/>
    <w:basedOn w:val="DefaultParagraphFont"/>
    <w:link w:val="Signature"/>
    <w:semiHidden/>
    <w:rsid w:val="00CC7A18"/>
    <w:rPr>
      <w:rFonts w:ascii="Arial" w:hAnsi="Arial"/>
      <w:sz w:val="22"/>
      <w:szCs w:val="24"/>
    </w:rPr>
  </w:style>
  <w:style w:type="paragraph" w:styleId="Subtitle">
    <w:name w:val="Subtitle"/>
    <w:basedOn w:val="Normal"/>
    <w:next w:val="Normal"/>
    <w:link w:val="SubtitleChar"/>
    <w:semiHidden/>
    <w:qFormat/>
    <w:rsid w:val="00CC7A18"/>
    <w:pPr>
      <w:numPr>
        <w:ilvl w:val="1"/>
      </w:numPr>
      <w:ind w:left="720"/>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semiHidden/>
    <w:rsid w:val="00CC7A18"/>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qFormat/>
    <w:rsid w:val="00CC7A18"/>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C7A18"/>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semiHidden/>
    <w:rsid w:val="00CC7A18"/>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CC7A18"/>
    <w:pPr>
      <w:keepLines/>
      <w:numPr>
        <w:numId w:val="0"/>
      </w:numPr>
      <w:pBdr>
        <w:bottom w:val="none" w:sz="0" w:space="0" w:color="auto"/>
      </w:pBdr>
      <w:spacing w:before="480" w:after="0"/>
      <w:ind w:left="720"/>
      <w:outlineLvl w:val="9"/>
    </w:pPr>
    <w:rPr>
      <w:rFonts w:asciiTheme="majorHAnsi" w:eastAsiaTheme="majorEastAsia" w:hAnsiTheme="majorHAnsi" w:cstheme="majorBidi"/>
      <w:b/>
      <w:bCs/>
      <w:color w:val="365F91" w:themeColor="accent1" w:themeShade="BF"/>
      <w:sz w:val="28"/>
      <w:szCs w:val="28"/>
    </w:rPr>
  </w:style>
  <w:style w:type="character" w:customStyle="1" w:styleId="code-comment">
    <w:name w:val="code-comment"/>
    <w:basedOn w:val="DefaultParagraphFont"/>
    <w:rsid w:val="008B6E7B"/>
  </w:style>
  <w:style w:type="character" w:customStyle="1" w:styleId="code-keyword">
    <w:name w:val="code-keyword"/>
    <w:basedOn w:val="DefaultParagraphFont"/>
    <w:rsid w:val="008B6E7B"/>
  </w:style>
  <w:style w:type="character" w:customStyle="1" w:styleId="code-quote">
    <w:name w:val="code-quote"/>
    <w:basedOn w:val="DefaultParagraphFont"/>
    <w:rsid w:val="008B6E7B"/>
  </w:style>
  <w:style w:type="character" w:customStyle="1" w:styleId="code-object">
    <w:name w:val="code-object"/>
    <w:basedOn w:val="DefaultParagraphFont"/>
    <w:rsid w:val="008B6E7B"/>
  </w:style>
  <w:style w:type="character" w:customStyle="1" w:styleId="CommentTextChar">
    <w:name w:val="Comment Text Char"/>
    <w:basedOn w:val="DefaultParagraphFont"/>
    <w:link w:val="CommentText"/>
    <w:semiHidden/>
    <w:rsid w:val="00EB12EB"/>
    <w:rPr>
      <w:rFonts w:ascii="Times" w:eastAsia="Times" w:hAnsi="Times"/>
    </w:rPr>
  </w:style>
  <w:style w:type="paragraph" w:styleId="Revision">
    <w:name w:val="Revision"/>
    <w:hidden/>
    <w:uiPriority w:val="99"/>
    <w:semiHidden/>
    <w:rsid w:val="00BA7C80"/>
    <w:rPr>
      <w:rFonts w:ascii="Arial" w:hAnsi="Arial"/>
      <w:sz w:val="22"/>
      <w:szCs w:val="24"/>
    </w:rPr>
  </w:style>
  <w:style w:type="character" w:customStyle="1" w:styleId="CaptionChar">
    <w:name w:val="Caption Char"/>
    <w:basedOn w:val="DefaultParagraphFont"/>
    <w:link w:val="Caption"/>
    <w:rsid w:val="00FF0B8F"/>
    <w:rPr>
      <w:rFonts w:ascii="Arial" w:hAnsi="Arial"/>
      <w:b/>
      <w:bCs/>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677128">
      <w:bodyDiv w:val="1"/>
      <w:marLeft w:val="0"/>
      <w:marRight w:val="0"/>
      <w:marTop w:val="0"/>
      <w:marBottom w:val="0"/>
      <w:divBdr>
        <w:top w:val="none" w:sz="0" w:space="0" w:color="auto"/>
        <w:left w:val="none" w:sz="0" w:space="0" w:color="auto"/>
        <w:bottom w:val="none" w:sz="0" w:space="0" w:color="auto"/>
        <w:right w:val="none" w:sz="0" w:space="0" w:color="auto"/>
      </w:divBdr>
    </w:div>
    <w:div w:id="486435714">
      <w:bodyDiv w:val="1"/>
      <w:marLeft w:val="0"/>
      <w:marRight w:val="0"/>
      <w:marTop w:val="0"/>
      <w:marBottom w:val="0"/>
      <w:divBdr>
        <w:top w:val="none" w:sz="0" w:space="0" w:color="auto"/>
        <w:left w:val="none" w:sz="0" w:space="0" w:color="auto"/>
        <w:bottom w:val="none" w:sz="0" w:space="0" w:color="auto"/>
        <w:right w:val="none" w:sz="0" w:space="0" w:color="auto"/>
      </w:divBdr>
    </w:div>
    <w:div w:id="762798828">
      <w:bodyDiv w:val="1"/>
      <w:marLeft w:val="0"/>
      <w:marRight w:val="0"/>
      <w:marTop w:val="0"/>
      <w:marBottom w:val="0"/>
      <w:divBdr>
        <w:top w:val="none" w:sz="0" w:space="0" w:color="auto"/>
        <w:left w:val="none" w:sz="0" w:space="0" w:color="auto"/>
        <w:bottom w:val="none" w:sz="0" w:space="0" w:color="auto"/>
        <w:right w:val="none" w:sz="0" w:space="0" w:color="auto"/>
      </w:divBdr>
    </w:div>
    <w:div w:id="1320117832">
      <w:bodyDiv w:val="1"/>
      <w:marLeft w:val="0"/>
      <w:marRight w:val="0"/>
      <w:marTop w:val="0"/>
      <w:marBottom w:val="0"/>
      <w:divBdr>
        <w:top w:val="none" w:sz="0" w:space="0" w:color="auto"/>
        <w:left w:val="none" w:sz="0" w:space="0" w:color="auto"/>
        <w:bottom w:val="none" w:sz="0" w:space="0" w:color="auto"/>
        <w:right w:val="none" w:sz="0" w:space="0" w:color="auto"/>
      </w:divBdr>
    </w:div>
    <w:div w:id="137292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tools.ietf.org/html/rfc2396"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creativecommons.org/licenses/by-sa/3.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j\AppData\Roaming\Microsoft\Templates\AllJoyn_document.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995667635D4BC390EC5DC36BF614F5"/>
        <w:category>
          <w:name w:val="General"/>
          <w:gallery w:val="placeholder"/>
        </w:category>
        <w:types>
          <w:type w:val="bbPlcHdr"/>
        </w:types>
        <w:behaviors>
          <w:behavior w:val="content"/>
        </w:behaviors>
        <w:guid w:val="{A7409C46-2569-47E4-B3AD-42F1616F3F6F}"/>
      </w:docPartPr>
      <w:docPartBody>
        <w:p w:rsidR="00D335ED" w:rsidRDefault="00D335ED">
          <w:pPr>
            <w:pStyle w:val="80995667635D4BC390EC5DC36BF614F5"/>
          </w:pPr>
          <w:r w:rsidRPr="00DB5B56">
            <w:rPr>
              <w:rStyle w:val="PlaceholderText"/>
            </w:rPr>
            <w:t>[Title]</w:t>
          </w:r>
        </w:p>
      </w:docPartBody>
    </w:docPart>
    <w:docPart>
      <w:docPartPr>
        <w:name w:val="74B42B1F41EC4C43950E8FF4DC69040F"/>
        <w:category>
          <w:name w:val="General"/>
          <w:gallery w:val="placeholder"/>
        </w:category>
        <w:types>
          <w:type w:val="bbPlcHdr"/>
        </w:types>
        <w:behaviors>
          <w:behavior w:val="content"/>
        </w:behaviors>
        <w:guid w:val="{4CB60ECD-9BAA-46D8-A717-7B3B8AB940CC}"/>
      </w:docPartPr>
      <w:docPartBody>
        <w:p w:rsidR="00D335ED" w:rsidRDefault="00D335ED">
          <w:pPr>
            <w:pStyle w:val="74B42B1F41EC4C43950E8FF4DC69040F"/>
          </w:pPr>
          <w:r w:rsidRPr="00DB5B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35ED"/>
    <w:rsid w:val="000B4C82"/>
    <w:rsid w:val="001C4420"/>
    <w:rsid w:val="001C7772"/>
    <w:rsid w:val="0036099E"/>
    <w:rsid w:val="003B5CD9"/>
    <w:rsid w:val="003F008D"/>
    <w:rsid w:val="00443F32"/>
    <w:rsid w:val="004B5CED"/>
    <w:rsid w:val="005B1E60"/>
    <w:rsid w:val="00697A4E"/>
    <w:rsid w:val="006A22D2"/>
    <w:rsid w:val="00803FF9"/>
    <w:rsid w:val="00831FBC"/>
    <w:rsid w:val="009B7FD3"/>
    <w:rsid w:val="009F5F48"/>
    <w:rsid w:val="00AF2972"/>
    <w:rsid w:val="00B4353A"/>
    <w:rsid w:val="00C10B3E"/>
    <w:rsid w:val="00C27B1F"/>
    <w:rsid w:val="00D335ED"/>
    <w:rsid w:val="00E24E82"/>
    <w:rsid w:val="00FA6217"/>
    <w:rsid w:val="00FD43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0995667635D4BC390EC5DC36BF614F5">
    <w:name w:val="80995667635D4BC390EC5DC36BF614F5"/>
  </w:style>
  <w:style w:type="paragraph" w:customStyle="1" w:styleId="85B4F5AD0875419CB74D316DDEE94C4B">
    <w:name w:val="85B4F5AD0875419CB74D316DDEE94C4B"/>
  </w:style>
  <w:style w:type="paragraph" w:customStyle="1" w:styleId="74B42B1F41EC4C43950E8FF4DC69040F">
    <w:name w:val="74B42B1F41EC4C43950E8FF4DC69040F"/>
  </w:style>
  <w:style w:type="paragraph" w:customStyle="1" w:styleId="45336F06C1614F528E017F24F87B46C7">
    <w:name w:val="45336F06C1614F528E017F24F87B46C7"/>
    <w:rsid w:val="000B4C82"/>
    <w:rPr>
      <w:lang w:bidi="he-I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D05C1-63AF-4F5A-886E-AEEDAC5A7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AllJoyn_document.dotm</Template>
  <TotalTime>29</TotalTime>
  <Pages>16</Pages>
  <Words>3556</Words>
  <Characters>20093</Characters>
  <Application>Microsoft Office Word</Application>
  <DocSecurity>0</DocSecurity>
  <Lines>467</Lines>
  <Paragraphs>303</Paragraphs>
  <ScaleCrop>false</ScaleCrop>
  <HeadingPairs>
    <vt:vector size="2" baseType="variant">
      <vt:variant>
        <vt:lpstr>Title</vt:lpstr>
      </vt:variant>
      <vt:variant>
        <vt:i4>1</vt:i4>
      </vt:variant>
    </vt:vector>
  </HeadingPairs>
  <TitlesOfParts>
    <vt:vector size="1" baseType="lpstr">
      <vt:lpstr>AllJoyn™ About Feature 1.0 Usage Guide</vt:lpstr>
    </vt:vector>
  </TitlesOfParts>
  <Company>QCE</Company>
  <LinksUpToDate>false</LinksUpToDate>
  <CharactersWithSpaces>23346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AllJoyn™ About Feature 1.0 Test Case Specifications</dc:title>
  <dc:subject/>
  <dc:creator/>
  <cp:keywords>AllSeen Alliance</cp:keywords>
  <dc:description/>
  <cp:lastModifiedBy>Qualcomm User</cp:lastModifiedBy>
  <cp:revision>16</cp:revision>
  <cp:lastPrinted>2013-07-30T17:50:00Z</cp:lastPrinted>
  <dcterms:created xsi:type="dcterms:W3CDTF">2013-12-04T17:52:00Z</dcterms:created>
  <dcterms:modified xsi:type="dcterms:W3CDTF">2014-04-01T17:27:00Z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-1871364665</vt:i4>
  </property>
  <property fmtid="{D5CDD505-2E9C-101B-9397-08002B2CF9AE}" pid="3" name="_NewReviewCycle">
    <vt:lpwstr/>
  </property>
  <property fmtid="{D5CDD505-2E9C-101B-9397-08002B2CF9AE}" pid="4" name="_EmailSubject">
    <vt:lpwstr>AllJoyn™ About Service Usage Guide - first draft HT80-BAXXX-1 Rev. A</vt:lpwstr>
  </property>
  <property fmtid="{D5CDD505-2E9C-101B-9397-08002B2CF9AE}" pid="5" name="_AuthorEmail">
    <vt:lpwstr>eyali@iskoot.com</vt:lpwstr>
  </property>
  <property fmtid="{D5CDD505-2E9C-101B-9397-08002B2CF9AE}" pid="6" name="_AuthorEmailDisplayName">
    <vt:lpwstr>Ilsar, Eyal</vt:lpwstr>
  </property>
  <property fmtid="{D5CDD505-2E9C-101B-9397-08002B2CF9AE}" pid="7" name="_PreviousAdHocReviewCycleID">
    <vt:i4>1960283374</vt:i4>
  </property>
  <property fmtid="{D5CDD505-2E9C-101B-9397-08002B2CF9AE}" pid="8" name="_ReviewingToolsShownOnce">
    <vt:lpwstr/>
  </property>
</Properties>
</file>