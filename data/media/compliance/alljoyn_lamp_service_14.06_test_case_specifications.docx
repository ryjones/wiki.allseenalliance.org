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395788063"/>
        <w:placeholder>
          <w:docPart w:val="80995667635D4BC390EC5DC36BF614F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411C799" w14:textId="1DA5125B" w:rsidR="00C76273" w:rsidRPr="00BA4B2E" w:rsidRDefault="00AB5B2D" w:rsidP="001C4F14">
          <w:pPr>
            <w:pStyle w:val="DocTitle"/>
          </w:pPr>
          <w:r>
            <w:t>AllJoyn™ Lighting Service Framework Lamp Service 14.06 Test Case Specifications</w:t>
          </w:r>
        </w:p>
      </w:sdtContent>
    </w:sdt>
    <w:p w14:paraId="7922FF3C" w14:textId="44DE6D02" w:rsidR="00C76273" w:rsidRDefault="000D2833" w:rsidP="00C76273">
      <w:pPr>
        <w:pStyle w:val="coverpageline"/>
      </w:pPr>
      <w:r>
        <w:t>September 5</w:t>
      </w:r>
      <w:r w:rsidR="004C1EE2">
        <w:t>, 2014</w:t>
      </w:r>
    </w:p>
    <w:p w14:paraId="4EA6AC03" w14:textId="77777777" w:rsidR="004C1EE2" w:rsidRPr="004C1EE2" w:rsidRDefault="004C1EE2" w:rsidP="004C1EE2">
      <w:pPr>
        <w:pStyle w:val="body"/>
      </w:pPr>
    </w:p>
    <w:p w14:paraId="6B21DBCF" w14:textId="77777777" w:rsidR="00C34E63" w:rsidRPr="00C76273" w:rsidRDefault="00C34E63" w:rsidP="00C76273">
      <w:pPr>
        <w:pStyle w:val="body"/>
        <w:rPr>
          <w:sz w:val="28"/>
          <w:szCs w:val="28"/>
        </w:rPr>
        <w:sectPr w:rsidR="00C34E63" w:rsidRPr="00C76273" w:rsidSect="00AA63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14:paraId="0CFA838C" w14:textId="77777777" w:rsidR="00C76273" w:rsidRPr="001B2E46" w:rsidRDefault="00C76273" w:rsidP="00EF3D42">
      <w:pPr>
        <w:pStyle w:val="HeadingTOC"/>
      </w:pPr>
      <w:r w:rsidRPr="001B2E46">
        <w:lastRenderedPageBreak/>
        <w:t>Contents</w:t>
      </w:r>
    </w:p>
    <w:p w14:paraId="3EF5AB52" w14:textId="77777777" w:rsidR="00D439E3" w:rsidRDefault="00A918C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r>
        <w:fldChar w:fldCharType="begin"/>
      </w:r>
      <w:r>
        <w:instrText xml:space="preserve"> TOC \o "2-3" \h \z \t "Heading 1,1,Heading 7,1,Heading 8,2,Heading 9,3" </w:instrText>
      </w:r>
      <w:r>
        <w:fldChar w:fldCharType="separate"/>
      </w:r>
      <w:hyperlink w:anchor="_Toc396906059" w:history="1">
        <w:r w:rsidR="00D439E3" w:rsidRPr="004F6FBA">
          <w:rPr>
            <w:rStyle w:val="Hyperlink"/>
          </w:rPr>
          <w:t>1 Introduction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_Toc396906059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4</w:t>
        </w:r>
        <w:r w:rsidR="00D439E3">
          <w:rPr>
            <w:webHidden/>
          </w:rPr>
          <w:fldChar w:fldCharType="end"/>
        </w:r>
      </w:hyperlink>
    </w:p>
    <w:p w14:paraId="71BA4240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60" w:history="1">
        <w:r w:rsidR="00D439E3" w:rsidRPr="004F6FBA">
          <w:rPr>
            <w:rStyle w:val="Hyperlink"/>
          </w:rPr>
          <w:t>1.1 Purpose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_Toc396906060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4</w:t>
        </w:r>
        <w:r w:rsidR="00D439E3">
          <w:rPr>
            <w:webHidden/>
          </w:rPr>
          <w:fldChar w:fldCharType="end"/>
        </w:r>
      </w:hyperlink>
    </w:p>
    <w:p w14:paraId="118C8CCF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61" w:history="1">
        <w:r w:rsidR="00D439E3" w:rsidRPr="004F6FBA">
          <w:rPr>
            <w:rStyle w:val="Hyperlink"/>
          </w:rPr>
          <w:t>1.2 Scope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_Toc396906061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4</w:t>
        </w:r>
        <w:r w:rsidR="00D439E3">
          <w:rPr>
            <w:webHidden/>
          </w:rPr>
          <w:fldChar w:fldCharType="end"/>
        </w:r>
      </w:hyperlink>
    </w:p>
    <w:p w14:paraId="5802A8E8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62" w:history="1">
        <w:r w:rsidR="00D439E3" w:rsidRPr="004F6FBA">
          <w:rPr>
            <w:rStyle w:val="Hyperlink"/>
          </w:rPr>
          <w:t>1.3 Release history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_Toc396906062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4</w:t>
        </w:r>
        <w:r w:rsidR="00D439E3">
          <w:rPr>
            <w:webHidden/>
          </w:rPr>
          <w:fldChar w:fldCharType="end"/>
        </w:r>
      </w:hyperlink>
    </w:p>
    <w:p w14:paraId="79169F99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63" w:history="1">
        <w:r w:rsidR="00D439E3" w:rsidRPr="004F6FBA">
          <w:rPr>
            <w:rStyle w:val="Hyperlink"/>
          </w:rPr>
          <w:t>1.4 References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_Toc396906063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4</w:t>
        </w:r>
        <w:r w:rsidR="00D439E3">
          <w:rPr>
            <w:webHidden/>
          </w:rPr>
          <w:fldChar w:fldCharType="end"/>
        </w:r>
      </w:hyperlink>
    </w:p>
    <w:p w14:paraId="73F5B02F" w14:textId="77777777" w:rsidR="00D439E3" w:rsidRDefault="00547139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396906064" w:history="1">
        <w:r w:rsidR="00D439E3" w:rsidRPr="004F6FBA">
          <w:rPr>
            <w:rStyle w:val="Hyperlink"/>
          </w:rPr>
          <w:t>2 Environment Setup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_Toc396906064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5</w:t>
        </w:r>
        <w:r w:rsidR="00D439E3">
          <w:rPr>
            <w:webHidden/>
          </w:rPr>
          <w:fldChar w:fldCharType="end"/>
        </w:r>
      </w:hyperlink>
    </w:p>
    <w:p w14:paraId="3374E1CD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65" w:history="1">
        <w:r w:rsidR="00D439E3" w:rsidRPr="004F6FBA">
          <w:rPr>
            <w:rStyle w:val="Hyperlink"/>
          </w:rPr>
          <w:t>2.1 Requirements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_Toc396906065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5</w:t>
        </w:r>
        <w:r w:rsidR="00D439E3">
          <w:rPr>
            <w:webHidden/>
          </w:rPr>
          <w:fldChar w:fldCharType="end"/>
        </w:r>
      </w:hyperlink>
    </w:p>
    <w:p w14:paraId="26075083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66" w:history="1">
        <w:r w:rsidR="00D439E3" w:rsidRPr="004F6FBA">
          <w:rPr>
            <w:rStyle w:val="Hyperlink"/>
          </w:rPr>
          <w:t>2.2 Preconditions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_Toc396906066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5</w:t>
        </w:r>
        <w:r w:rsidR="00D439E3">
          <w:rPr>
            <w:webHidden/>
          </w:rPr>
          <w:fldChar w:fldCharType="end"/>
        </w:r>
      </w:hyperlink>
    </w:p>
    <w:p w14:paraId="01A87FAB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67" w:history="1">
        <w:r w:rsidR="00D439E3" w:rsidRPr="004F6FBA">
          <w:rPr>
            <w:rStyle w:val="Hyperlink"/>
          </w:rPr>
          <w:t>2.3 Parameters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_Toc396906067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5</w:t>
        </w:r>
        <w:r w:rsidR="00D439E3">
          <w:rPr>
            <w:webHidden/>
          </w:rPr>
          <w:fldChar w:fldCharType="end"/>
        </w:r>
      </w:hyperlink>
    </w:p>
    <w:p w14:paraId="383680F0" w14:textId="77777777" w:rsidR="00D439E3" w:rsidRDefault="00547139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396906068" w:history="1">
        <w:r w:rsidR="00D439E3" w:rsidRPr="004F6FBA">
          <w:rPr>
            <w:rStyle w:val="Hyperlink"/>
          </w:rPr>
          <w:t>3 Lamp Service Test Cases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_Toc396906068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6</w:t>
        </w:r>
        <w:r w:rsidR="00D439E3">
          <w:rPr>
            <w:webHidden/>
          </w:rPr>
          <w:fldChar w:fldCharType="end"/>
        </w:r>
      </w:hyperlink>
    </w:p>
    <w:p w14:paraId="1DFD4B69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69" w:history="1">
        <w:r w:rsidR="00D439E3" w:rsidRPr="004F6FBA">
          <w:rPr>
            <w:rStyle w:val="Hyperlink"/>
          </w:rPr>
          <w:t>3.1 LSF_Lamp-v1-01: Service Interface Version equals 1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_Toc396906069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6</w:t>
        </w:r>
        <w:r w:rsidR="00D439E3">
          <w:rPr>
            <w:webHidden/>
          </w:rPr>
          <w:fldChar w:fldCharType="end"/>
        </w:r>
      </w:hyperlink>
    </w:p>
    <w:p w14:paraId="1942C062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70" w:history="1">
        <w:r w:rsidR="00D439E3" w:rsidRPr="004F6FBA">
          <w:rPr>
            <w:rStyle w:val="Hyperlink"/>
          </w:rPr>
          <w:t>3.2 LSF_Lamp-v1-02: Lamp Service Version equals 1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_Toc396906070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6</w:t>
        </w:r>
        <w:r w:rsidR="00D439E3">
          <w:rPr>
            <w:webHidden/>
          </w:rPr>
          <w:fldChar w:fldCharType="end"/>
        </w:r>
      </w:hyperlink>
    </w:p>
    <w:p w14:paraId="30DB1CC9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71" w:history="1">
        <w:r w:rsidR="00D439E3" w:rsidRPr="004F6FBA">
          <w:rPr>
            <w:rStyle w:val="Hyperlink"/>
          </w:rPr>
          <w:t>3.3 LSF_Lamp-v1-03: ClearLampFault() method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_Toc396906071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7</w:t>
        </w:r>
        <w:r w:rsidR="00D439E3">
          <w:rPr>
            <w:webHidden/>
          </w:rPr>
          <w:fldChar w:fldCharType="end"/>
        </w:r>
      </w:hyperlink>
    </w:p>
    <w:p w14:paraId="60EC12CD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72" w:history="1">
        <w:r w:rsidR="00D439E3" w:rsidRPr="004F6FBA">
          <w:rPr>
            <w:rStyle w:val="Hyperlink"/>
          </w:rPr>
          <w:t>3.4 LSF_Lamp-v1-04: SetOnOff() property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_Toc396906072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8</w:t>
        </w:r>
        <w:r w:rsidR="00D439E3">
          <w:rPr>
            <w:webHidden/>
          </w:rPr>
          <w:fldChar w:fldCharType="end"/>
        </w:r>
      </w:hyperlink>
    </w:p>
    <w:p w14:paraId="5B9A1CC3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73" w:history="1">
        <w:r w:rsidR="00D439E3" w:rsidRPr="004F6FBA">
          <w:rPr>
            <w:rStyle w:val="Hyperlink"/>
          </w:rPr>
          <w:t>3.5 LSF_Lamp-v1-05: SetHue() property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_Toc396906073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8</w:t>
        </w:r>
        <w:r w:rsidR="00D439E3">
          <w:rPr>
            <w:webHidden/>
          </w:rPr>
          <w:fldChar w:fldCharType="end"/>
        </w:r>
      </w:hyperlink>
    </w:p>
    <w:p w14:paraId="424E39F5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74" w:history="1">
        <w:r w:rsidR="00D439E3" w:rsidRPr="004F6FBA">
          <w:rPr>
            <w:rStyle w:val="Hyperlink"/>
          </w:rPr>
          <w:t>3.6 LSF_Lamp-v1-06: SetSaturation() property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_Toc396906074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9</w:t>
        </w:r>
        <w:r w:rsidR="00D439E3">
          <w:rPr>
            <w:webHidden/>
          </w:rPr>
          <w:fldChar w:fldCharType="end"/>
        </w:r>
      </w:hyperlink>
    </w:p>
    <w:p w14:paraId="4E125308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75" w:history="1">
        <w:r w:rsidR="00D439E3" w:rsidRPr="004F6FBA">
          <w:rPr>
            <w:rStyle w:val="Hyperlink"/>
          </w:rPr>
          <w:t>3.7 LSF_Lamp-v1-07: SetColorTemp() property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_Toc396906075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9</w:t>
        </w:r>
        <w:r w:rsidR="00D439E3">
          <w:rPr>
            <w:webHidden/>
          </w:rPr>
          <w:fldChar w:fldCharType="end"/>
        </w:r>
      </w:hyperlink>
    </w:p>
    <w:p w14:paraId="30082A61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76" w:history="1">
        <w:r w:rsidR="00D439E3" w:rsidRPr="004F6FBA">
          <w:rPr>
            <w:rStyle w:val="Hyperlink"/>
          </w:rPr>
          <w:t>3.8 LSF_Lamp-v1-08: SetBrightness() property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_Toc396906076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10</w:t>
        </w:r>
        <w:r w:rsidR="00D439E3">
          <w:rPr>
            <w:webHidden/>
          </w:rPr>
          <w:fldChar w:fldCharType="end"/>
        </w:r>
      </w:hyperlink>
    </w:p>
    <w:p w14:paraId="444EA839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77" w:history="1">
        <w:r w:rsidR="00D439E3" w:rsidRPr="004F6FBA">
          <w:rPr>
            <w:rStyle w:val="Hyperlink"/>
          </w:rPr>
          <w:t>3.9 LSF_Lamp-v1-09: TransitionLampState and verify state and signal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_Toc396906077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11</w:t>
        </w:r>
        <w:r w:rsidR="00D439E3">
          <w:rPr>
            <w:webHidden/>
          </w:rPr>
          <w:fldChar w:fldCharType="end"/>
        </w:r>
      </w:hyperlink>
    </w:p>
    <w:p w14:paraId="18987C82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78" w:history="1">
        <w:r w:rsidR="00D439E3" w:rsidRPr="004F6FBA">
          <w:rPr>
            <w:rStyle w:val="Hyperlink"/>
          </w:rPr>
          <w:t>3.10 LSF_Lamp-v1-10: ApplyPulseEffect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_Toc396906078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12</w:t>
        </w:r>
        <w:r w:rsidR="00D439E3">
          <w:rPr>
            <w:webHidden/>
          </w:rPr>
          <w:fldChar w:fldCharType="end"/>
        </w:r>
      </w:hyperlink>
    </w:p>
    <w:p w14:paraId="2CED4CFC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79" w:history="1">
        <w:r w:rsidR="00D439E3" w:rsidRPr="004F6FBA">
          <w:rPr>
            <w:rStyle w:val="Hyperlink"/>
          </w:rPr>
          <w:t>3.11 LSF_Lamp-v1-11: Service interface XML matches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_Toc396906079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13</w:t>
        </w:r>
        <w:r w:rsidR="00D439E3">
          <w:rPr>
            <w:webHidden/>
          </w:rPr>
          <w:fldChar w:fldCharType="end"/>
        </w:r>
      </w:hyperlink>
    </w:p>
    <w:p w14:paraId="26AF3D82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80" w:history="1">
        <w:r w:rsidR="00D439E3" w:rsidRPr="004F6FBA">
          <w:rPr>
            <w:rStyle w:val="Hyperlink"/>
          </w:rPr>
          <w:t>3.12 LSF_Lamp-v1-12: Parameters interface version equals 1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_Toc396906080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13</w:t>
        </w:r>
        <w:r w:rsidR="00D439E3">
          <w:rPr>
            <w:webHidden/>
          </w:rPr>
          <w:fldChar w:fldCharType="end"/>
        </w:r>
      </w:hyperlink>
    </w:p>
    <w:p w14:paraId="2BD77586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81" w:history="1">
        <w:r w:rsidR="00D439E3" w:rsidRPr="004F6FBA">
          <w:rPr>
            <w:rStyle w:val="Hyperlink"/>
          </w:rPr>
          <w:t>3.13 LSF_Lamp-v1-13: GetEnergyUsageMilliwatts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_Toc396906081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14</w:t>
        </w:r>
        <w:r w:rsidR="00D439E3">
          <w:rPr>
            <w:webHidden/>
          </w:rPr>
          <w:fldChar w:fldCharType="end"/>
        </w:r>
      </w:hyperlink>
    </w:p>
    <w:p w14:paraId="03C47298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82" w:history="1">
        <w:r w:rsidR="00D439E3" w:rsidRPr="004F6FBA">
          <w:rPr>
            <w:rStyle w:val="Hyperlink"/>
          </w:rPr>
          <w:t>3.14 LSF_Lamp-v1-14: GetBrightnessLumens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_Toc396906082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14</w:t>
        </w:r>
        <w:r w:rsidR="00D439E3">
          <w:rPr>
            <w:webHidden/>
          </w:rPr>
          <w:fldChar w:fldCharType="end"/>
        </w:r>
      </w:hyperlink>
    </w:p>
    <w:p w14:paraId="226CEDB0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83" w:history="1">
        <w:r w:rsidR="00D439E3" w:rsidRPr="004F6FBA">
          <w:rPr>
            <w:rStyle w:val="Hyperlink"/>
          </w:rPr>
          <w:t>3.15 LSF_Lamp-v1-15: Details interface version equals 1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_Toc396906083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15</w:t>
        </w:r>
        <w:r w:rsidR="00D439E3">
          <w:rPr>
            <w:webHidden/>
          </w:rPr>
          <w:fldChar w:fldCharType="end"/>
        </w:r>
      </w:hyperlink>
    </w:p>
    <w:p w14:paraId="47E742D1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84" w:history="1">
        <w:r w:rsidR="00D439E3" w:rsidRPr="004F6FBA">
          <w:rPr>
            <w:rStyle w:val="Hyperlink"/>
          </w:rPr>
          <w:t>3.16 LSF_Lamp-v1-16: GetMake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_Toc396906084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15</w:t>
        </w:r>
        <w:r w:rsidR="00D439E3">
          <w:rPr>
            <w:webHidden/>
          </w:rPr>
          <w:fldChar w:fldCharType="end"/>
        </w:r>
      </w:hyperlink>
    </w:p>
    <w:p w14:paraId="0DFB2984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85" w:history="1">
        <w:r w:rsidR="00D439E3" w:rsidRPr="004F6FBA">
          <w:rPr>
            <w:rStyle w:val="Hyperlink"/>
          </w:rPr>
          <w:t>3.17 LSF_Lamp-v1-17: GetModel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_Toc396906085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16</w:t>
        </w:r>
        <w:r w:rsidR="00D439E3">
          <w:rPr>
            <w:webHidden/>
          </w:rPr>
          <w:fldChar w:fldCharType="end"/>
        </w:r>
      </w:hyperlink>
    </w:p>
    <w:p w14:paraId="77745B68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86" w:history="1">
        <w:r w:rsidR="00D439E3" w:rsidRPr="004F6FBA">
          <w:rPr>
            <w:rStyle w:val="Hyperlink"/>
          </w:rPr>
          <w:t>3.18 LSF_Lamp-v1-18: GetType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_Toc396906086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17</w:t>
        </w:r>
        <w:r w:rsidR="00D439E3">
          <w:rPr>
            <w:webHidden/>
          </w:rPr>
          <w:fldChar w:fldCharType="end"/>
        </w:r>
      </w:hyperlink>
    </w:p>
    <w:p w14:paraId="45E3964C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87" w:history="1">
        <w:r w:rsidR="00D439E3" w:rsidRPr="004F6FBA">
          <w:rPr>
            <w:rStyle w:val="Hyperlink"/>
          </w:rPr>
          <w:t>3.19 LSF_Lamp-v1-19: GetLampType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_Toc396906087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17</w:t>
        </w:r>
        <w:r w:rsidR="00D439E3">
          <w:rPr>
            <w:webHidden/>
          </w:rPr>
          <w:fldChar w:fldCharType="end"/>
        </w:r>
      </w:hyperlink>
    </w:p>
    <w:p w14:paraId="4709C2A4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88" w:history="1">
        <w:r w:rsidR="00D439E3" w:rsidRPr="004F6FBA">
          <w:rPr>
            <w:rStyle w:val="Hyperlink"/>
          </w:rPr>
          <w:t>3.20 LSF_Lamp-v1-20: GetLampBaseType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_Toc396906088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18</w:t>
        </w:r>
        <w:r w:rsidR="00D439E3">
          <w:rPr>
            <w:webHidden/>
          </w:rPr>
          <w:fldChar w:fldCharType="end"/>
        </w:r>
      </w:hyperlink>
    </w:p>
    <w:p w14:paraId="5C7CF008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89" w:history="1">
        <w:r w:rsidR="00D439E3" w:rsidRPr="004F6FBA">
          <w:rPr>
            <w:rStyle w:val="Hyperlink"/>
          </w:rPr>
          <w:t>3.21 LSF_Lamp-v1-21: GetLampBeamAngle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_Toc396906089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18</w:t>
        </w:r>
        <w:r w:rsidR="00D439E3">
          <w:rPr>
            <w:webHidden/>
          </w:rPr>
          <w:fldChar w:fldCharType="end"/>
        </w:r>
      </w:hyperlink>
    </w:p>
    <w:p w14:paraId="401156AC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90" w:history="1">
        <w:r w:rsidR="00D439E3" w:rsidRPr="004F6FBA">
          <w:rPr>
            <w:rStyle w:val="Hyperlink"/>
          </w:rPr>
          <w:t>3.22 LSF_Lamp-v1-22: GetDimmable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_Toc396906090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19</w:t>
        </w:r>
        <w:r w:rsidR="00D439E3">
          <w:rPr>
            <w:webHidden/>
          </w:rPr>
          <w:fldChar w:fldCharType="end"/>
        </w:r>
      </w:hyperlink>
    </w:p>
    <w:p w14:paraId="7436D04F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91" w:history="1">
        <w:r w:rsidR="00D439E3" w:rsidRPr="004F6FBA">
          <w:rPr>
            <w:rStyle w:val="Hyperlink"/>
          </w:rPr>
          <w:t>3.23 LSF_Lamp-v1-23: GetColor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_Toc396906091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19</w:t>
        </w:r>
        <w:r w:rsidR="00D439E3">
          <w:rPr>
            <w:webHidden/>
          </w:rPr>
          <w:fldChar w:fldCharType="end"/>
        </w:r>
      </w:hyperlink>
    </w:p>
    <w:p w14:paraId="75E26001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92" w:history="1">
        <w:r w:rsidR="00D439E3" w:rsidRPr="004F6FBA">
          <w:rPr>
            <w:rStyle w:val="Hyperlink"/>
          </w:rPr>
          <w:t>3.24 LSF_Lamp-v1-24: GetVariableColorTemp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_Toc396906092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20</w:t>
        </w:r>
        <w:r w:rsidR="00D439E3">
          <w:rPr>
            <w:webHidden/>
          </w:rPr>
          <w:fldChar w:fldCharType="end"/>
        </w:r>
      </w:hyperlink>
    </w:p>
    <w:p w14:paraId="088A0991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93" w:history="1">
        <w:r w:rsidR="00D439E3" w:rsidRPr="004F6FBA">
          <w:rPr>
            <w:rStyle w:val="Hyperlink"/>
          </w:rPr>
          <w:t>3.25 LSF_Lamp-v1-25: GetLampID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_Toc396906093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20</w:t>
        </w:r>
        <w:r w:rsidR="00D439E3">
          <w:rPr>
            <w:webHidden/>
          </w:rPr>
          <w:fldChar w:fldCharType="end"/>
        </w:r>
      </w:hyperlink>
    </w:p>
    <w:p w14:paraId="329DB540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94" w:history="1">
        <w:r w:rsidR="00D439E3" w:rsidRPr="004F6FBA">
          <w:rPr>
            <w:rStyle w:val="Hyperlink"/>
          </w:rPr>
          <w:t>3.26 LSF_Lamp-v1-26: GetHasEffects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_Toc396906094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21</w:t>
        </w:r>
        <w:r w:rsidR="00D439E3">
          <w:rPr>
            <w:webHidden/>
          </w:rPr>
          <w:fldChar w:fldCharType="end"/>
        </w:r>
      </w:hyperlink>
    </w:p>
    <w:p w14:paraId="673F2D37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95" w:history="1">
        <w:r w:rsidR="00D439E3" w:rsidRPr="004F6FBA">
          <w:rPr>
            <w:rStyle w:val="Hyperlink"/>
          </w:rPr>
          <w:t>3.27 LSF_Lamp-v1-27: GetMinVoltage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_Toc396906095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21</w:t>
        </w:r>
        <w:r w:rsidR="00D439E3">
          <w:rPr>
            <w:webHidden/>
          </w:rPr>
          <w:fldChar w:fldCharType="end"/>
        </w:r>
      </w:hyperlink>
    </w:p>
    <w:p w14:paraId="7DB6966E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96" w:history="1">
        <w:r w:rsidR="00D439E3" w:rsidRPr="004F6FBA">
          <w:rPr>
            <w:rStyle w:val="Hyperlink"/>
          </w:rPr>
          <w:t>3.28 LSF_Lamp-v1-28: GetMaxVoltage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_Toc396906096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22</w:t>
        </w:r>
        <w:r w:rsidR="00D439E3">
          <w:rPr>
            <w:webHidden/>
          </w:rPr>
          <w:fldChar w:fldCharType="end"/>
        </w:r>
      </w:hyperlink>
    </w:p>
    <w:p w14:paraId="60B5F90A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97" w:history="1">
        <w:r w:rsidR="00D439E3" w:rsidRPr="004F6FBA">
          <w:rPr>
            <w:rStyle w:val="Hyperlink"/>
          </w:rPr>
          <w:t>3.29 LSF_Lamp-v1-29: GetWattage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_Toc396906097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22</w:t>
        </w:r>
        <w:r w:rsidR="00D439E3">
          <w:rPr>
            <w:webHidden/>
          </w:rPr>
          <w:fldChar w:fldCharType="end"/>
        </w:r>
      </w:hyperlink>
    </w:p>
    <w:p w14:paraId="401FD0DF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98" w:history="1">
        <w:r w:rsidR="00D439E3" w:rsidRPr="004F6FBA">
          <w:rPr>
            <w:rStyle w:val="Hyperlink"/>
          </w:rPr>
          <w:t>3.30 LSF_Lamp-v1-30: GetIncandescentEquivalent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_Toc396906098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23</w:t>
        </w:r>
        <w:r w:rsidR="00D439E3">
          <w:rPr>
            <w:webHidden/>
          </w:rPr>
          <w:fldChar w:fldCharType="end"/>
        </w:r>
      </w:hyperlink>
    </w:p>
    <w:p w14:paraId="1F9CC57E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099" w:history="1">
        <w:r w:rsidR="00D439E3" w:rsidRPr="004F6FBA">
          <w:rPr>
            <w:rStyle w:val="Hyperlink"/>
          </w:rPr>
          <w:t>3.31 LSF_Lamp-v1-31: GetMaxLumens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_Toc396906099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23</w:t>
        </w:r>
        <w:r w:rsidR="00D439E3">
          <w:rPr>
            <w:webHidden/>
          </w:rPr>
          <w:fldChar w:fldCharType="end"/>
        </w:r>
      </w:hyperlink>
    </w:p>
    <w:p w14:paraId="5C513B61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100" w:history="1">
        <w:r w:rsidR="00D439E3" w:rsidRPr="004F6FBA">
          <w:rPr>
            <w:rStyle w:val="Hyperlink"/>
          </w:rPr>
          <w:t>3.32 LSF_Lamp-v1-32: GetMinTemperature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_Toc396906100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24</w:t>
        </w:r>
        <w:r w:rsidR="00D439E3">
          <w:rPr>
            <w:webHidden/>
          </w:rPr>
          <w:fldChar w:fldCharType="end"/>
        </w:r>
      </w:hyperlink>
    </w:p>
    <w:p w14:paraId="335FD274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101" w:history="1">
        <w:r w:rsidR="00D439E3" w:rsidRPr="004F6FBA">
          <w:rPr>
            <w:rStyle w:val="Hyperlink"/>
          </w:rPr>
          <w:t>3.33 LSF_Lamp-v1-33: GetMaxTemperature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_Toc396906101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25</w:t>
        </w:r>
        <w:r w:rsidR="00D439E3">
          <w:rPr>
            <w:webHidden/>
          </w:rPr>
          <w:fldChar w:fldCharType="end"/>
        </w:r>
      </w:hyperlink>
    </w:p>
    <w:p w14:paraId="7E197A4A" w14:textId="77777777" w:rsidR="00D439E3" w:rsidRDefault="0054713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906102" w:history="1">
        <w:r w:rsidR="00D439E3" w:rsidRPr="004F6FBA">
          <w:rPr>
            <w:rStyle w:val="Hyperlink"/>
          </w:rPr>
          <w:t>3.34 LSF_Lamp-v1-34: GetColorRenderingIndex</w:t>
        </w:r>
        <w:r w:rsidR="00D439E3">
          <w:rPr>
            <w:webHidden/>
          </w:rPr>
          <w:tab/>
        </w:r>
        <w:r w:rsidR="00D439E3">
          <w:rPr>
            <w:webHidden/>
          </w:rPr>
          <w:fldChar w:fldCharType="begin"/>
        </w:r>
        <w:r w:rsidR="00D439E3">
          <w:rPr>
            <w:webHidden/>
          </w:rPr>
          <w:instrText xml:space="preserve"> PAGEREF _Toc396906102 \h </w:instrText>
        </w:r>
        <w:r w:rsidR="00D439E3">
          <w:rPr>
            <w:webHidden/>
          </w:rPr>
        </w:r>
        <w:r w:rsidR="00D439E3">
          <w:rPr>
            <w:webHidden/>
          </w:rPr>
          <w:fldChar w:fldCharType="separate"/>
        </w:r>
        <w:r w:rsidR="00150133">
          <w:rPr>
            <w:webHidden/>
          </w:rPr>
          <w:t>25</w:t>
        </w:r>
        <w:r w:rsidR="00D439E3">
          <w:rPr>
            <w:webHidden/>
          </w:rPr>
          <w:fldChar w:fldCharType="end"/>
        </w:r>
      </w:hyperlink>
    </w:p>
    <w:p w14:paraId="060581F5" w14:textId="77777777" w:rsidR="00C76273" w:rsidRDefault="00A918CF" w:rsidP="00E3617C">
      <w:pPr>
        <w:pStyle w:val="LOF-LOT"/>
        <w:sectPr w:rsidR="00C76273" w:rsidSect="00AA63BE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cs="Arial"/>
          <w:noProof/>
          <w:sz w:val="24"/>
          <w:szCs w:val="22"/>
        </w:rPr>
        <w:fldChar w:fldCharType="end"/>
      </w:r>
    </w:p>
    <w:p w14:paraId="1C5736C6" w14:textId="77777777" w:rsidR="00D12E17" w:rsidRDefault="00932468" w:rsidP="00EF3D42">
      <w:pPr>
        <w:pStyle w:val="Heading1"/>
      </w:pPr>
      <w:bookmarkStart w:id="1" w:name="_Toc396906059"/>
      <w:r>
        <w:lastRenderedPageBreak/>
        <w:t>Introduction</w:t>
      </w:r>
      <w:bookmarkEnd w:id="1"/>
    </w:p>
    <w:p w14:paraId="58DD0832" w14:textId="77777777" w:rsidR="00C76273" w:rsidRPr="001C241A" w:rsidRDefault="00C76273" w:rsidP="00395F0F">
      <w:pPr>
        <w:pStyle w:val="Heading2"/>
      </w:pPr>
      <w:bookmarkStart w:id="2" w:name="_Toc228961367"/>
      <w:bookmarkStart w:id="3" w:name="_Toc396906060"/>
      <w:r w:rsidRPr="001C241A">
        <w:t>Purpose</w:t>
      </w:r>
      <w:bookmarkEnd w:id="2"/>
      <w:bookmarkEnd w:id="3"/>
    </w:p>
    <w:p w14:paraId="32903DD5" w14:textId="7A80A831" w:rsidR="00E3617C" w:rsidRDefault="00E3617C" w:rsidP="00E3617C">
      <w:pPr>
        <w:pStyle w:val="body"/>
      </w:pPr>
      <w:r>
        <w:t>These test cases evaluate and verify the functionality</w:t>
      </w:r>
      <w:r w:rsidR="00AB5B2D">
        <w:t xml:space="preserve"> of an implementation of the </w:t>
      </w:r>
      <w:r>
        <w:t>AllJoyn</w:t>
      </w:r>
      <w:r w:rsidR="00AB5B2D">
        <w:t>™</w:t>
      </w:r>
      <w:r>
        <w:t xml:space="preserve"> </w:t>
      </w:r>
      <w:r w:rsidR="00AB5B2D">
        <w:t>Lighting</w:t>
      </w:r>
      <w:r>
        <w:t xml:space="preserve"> service framework</w:t>
      </w:r>
      <w:r w:rsidR="00AB5B2D">
        <w:t xml:space="preserve"> exposed by a device through the Lamp Service’s collection of interfaces</w:t>
      </w:r>
      <w:r>
        <w:t>.</w:t>
      </w:r>
    </w:p>
    <w:p w14:paraId="62A0DBC9" w14:textId="3D080083" w:rsidR="00932468" w:rsidRDefault="00E3617C" w:rsidP="00E3617C">
      <w:pPr>
        <w:pStyle w:val="body"/>
      </w:pPr>
      <w:r>
        <w:t xml:space="preserve">These interfaces provide the </w:t>
      </w:r>
      <w:r w:rsidR="00AB5B2D">
        <w:t>Lighting</w:t>
      </w:r>
      <w:r>
        <w:t xml:space="preserve"> service framework a mechanism to allow for a controller application to render the UI based on the controllee application’s widget metadata.</w:t>
      </w:r>
      <w:r w:rsidR="00932468" w:rsidRPr="00132E2E">
        <w:t xml:space="preserve"> </w:t>
      </w:r>
    </w:p>
    <w:p w14:paraId="501C8BD4" w14:textId="77777777" w:rsidR="00563116" w:rsidRDefault="00563116" w:rsidP="00563116">
      <w:pPr>
        <w:pStyle w:val="notetext"/>
      </w:pPr>
      <w:r>
        <w:t>NOTE</w:t>
      </w:r>
    </w:p>
    <w:p w14:paraId="722D2DBD" w14:textId="5AFE3DC1" w:rsidR="002B0813" w:rsidRDefault="00AB5B2D" w:rsidP="002B0813">
      <w:pPr>
        <w:pStyle w:val="body"/>
      </w:pPr>
      <w:r w:rsidRPr="00745FFE">
        <w:t>Refer to the</w:t>
      </w:r>
      <w:r>
        <w:t xml:space="preserve"> </w:t>
      </w:r>
      <w:r w:rsidRPr="00745FFE">
        <w:rPr>
          <w:rStyle w:val="Emphasis"/>
        </w:rPr>
        <w:t xml:space="preserve">AllJoyn™ </w:t>
      </w:r>
      <w:r>
        <w:rPr>
          <w:rStyle w:val="Emphasis"/>
        </w:rPr>
        <w:t xml:space="preserve">Lighting Service Framework Lamp Service </w:t>
      </w:r>
      <w:r w:rsidRPr="00745FFE">
        <w:rPr>
          <w:rStyle w:val="Emphasis"/>
        </w:rPr>
        <w:t xml:space="preserve">Interface </w:t>
      </w:r>
      <w:r>
        <w:rPr>
          <w:rStyle w:val="Emphasis"/>
        </w:rPr>
        <w:t>Definition</w:t>
      </w:r>
      <w:r w:rsidRPr="00745FFE">
        <w:t xml:space="preserve"> </w:t>
      </w:r>
      <w:r>
        <w:t>document to verify your application includes all mandatory information required to meet the compliance and certification requirements</w:t>
      </w:r>
      <w:r w:rsidRPr="00745FFE">
        <w:t>.</w:t>
      </w:r>
    </w:p>
    <w:p w14:paraId="4A4090D0" w14:textId="77777777" w:rsidR="00C76273" w:rsidRPr="001C241A" w:rsidRDefault="00C76273" w:rsidP="00395F0F">
      <w:pPr>
        <w:pStyle w:val="Heading2"/>
      </w:pPr>
      <w:bookmarkStart w:id="4" w:name="_Toc228961368"/>
      <w:bookmarkStart w:id="5" w:name="_Toc396906061"/>
      <w:r w:rsidRPr="001C241A">
        <w:t>Scope</w:t>
      </w:r>
      <w:bookmarkEnd w:id="4"/>
      <w:bookmarkEnd w:id="5"/>
    </w:p>
    <w:p w14:paraId="2A005DCC" w14:textId="50C4464F" w:rsidR="00C76273" w:rsidRPr="001C241A" w:rsidRDefault="00B32DA7" w:rsidP="00054B04">
      <w:pPr>
        <w:pStyle w:val="body"/>
      </w:pPr>
      <w:r>
        <w:t xml:space="preserve">These test cases are designed to determine if a device conforms to the </w:t>
      </w:r>
      <w:r w:rsidR="00AB5B2D">
        <w:t>Lamp Service</w:t>
      </w:r>
      <w:r>
        <w:t xml:space="preserve"> 1.0 interface specifications. Successful completion of all test cases does not guarantee that the tested device will interoperate with other devices.</w:t>
      </w:r>
    </w:p>
    <w:p w14:paraId="6B1B139A" w14:textId="77777777" w:rsidR="00563116" w:rsidRDefault="00563116" w:rsidP="00395F0F">
      <w:pPr>
        <w:pStyle w:val="Heading2"/>
      </w:pPr>
      <w:bookmarkStart w:id="6" w:name="_Toc396906062"/>
      <w:bookmarkStart w:id="7" w:name="_Toc228961371"/>
      <w:r>
        <w:t>Release history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6199"/>
      </w:tblGrid>
      <w:tr w:rsidR="005D0B70" w14:paraId="7BB791FC" w14:textId="77777777" w:rsidTr="005D0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5" w:type="dxa"/>
            <w:hideMark/>
          </w:tcPr>
          <w:p w14:paraId="08CBF981" w14:textId="77777777" w:rsidR="005D0B70" w:rsidRDefault="005D0B70" w:rsidP="005D0B70">
            <w:pPr>
              <w:pStyle w:val="tableheading"/>
            </w:pPr>
            <w:r>
              <w:t>Release version</w:t>
            </w:r>
          </w:p>
        </w:tc>
        <w:tc>
          <w:tcPr>
            <w:tcW w:w="6300" w:type="dxa"/>
            <w:hideMark/>
          </w:tcPr>
          <w:p w14:paraId="142F7566" w14:textId="77777777" w:rsidR="005D0B70" w:rsidRDefault="005D0B70" w:rsidP="005D0B70">
            <w:pPr>
              <w:pStyle w:val="tableheading"/>
            </w:pPr>
            <w:r>
              <w:t>What changed in this document</w:t>
            </w:r>
          </w:p>
        </w:tc>
      </w:tr>
      <w:tr w:rsidR="005D0B70" w14:paraId="7651567B" w14:textId="77777777" w:rsidTr="005D0B70">
        <w:tc>
          <w:tcPr>
            <w:tcW w:w="2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858C6" w14:textId="688F8500" w:rsidR="005D0B70" w:rsidRPr="005D0B70" w:rsidRDefault="005D0B70" w:rsidP="00A121D9">
            <w:pPr>
              <w:pStyle w:val="tableentry"/>
            </w:pPr>
            <w:r w:rsidRPr="005D0B70">
              <w:t>14.</w:t>
            </w:r>
            <w:r w:rsidR="00A121D9" w:rsidRPr="005D0B70">
              <w:t>0</w:t>
            </w:r>
            <w:r w:rsidR="00A121D9">
              <w:t>6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2270E1" w14:textId="77777777" w:rsidR="005D0B70" w:rsidRPr="005D0B70" w:rsidRDefault="005D0B70" w:rsidP="005D0B70">
            <w:pPr>
              <w:pStyle w:val="tableentry"/>
            </w:pPr>
            <w:r w:rsidRPr="005D0B70">
              <w:t>Initial release.</w:t>
            </w:r>
          </w:p>
        </w:tc>
      </w:tr>
    </w:tbl>
    <w:p w14:paraId="6B2CF24F" w14:textId="77777777" w:rsidR="00C76273" w:rsidRDefault="00C76273" w:rsidP="00395F0F">
      <w:pPr>
        <w:pStyle w:val="Heading2"/>
      </w:pPr>
      <w:bookmarkStart w:id="8" w:name="_Toc396906063"/>
      <w:r w:rsidRPr="001C241A">
        <w:t>References</w:t>
      </w:r>
      <w:bookmarkEnd w:id="7"/>
      <w:bookmarkEnd w:id="8"/>
    </w:p>
    <w:p w14:paraId="3658B2BE" w14:textId="77777777" w:rsidR="00B32DA7" w:rsidRDefault="00B32DA7" w:rsidP="00B32DA7">
      <w:pPr>
        <w:pStyle w:val="body"/>
        <w:keepNext/>
      </w:pPr>
      <w:r>
        <w:t>The following are r</w:t>
      </w:r>
      <w:r w:rsidRPr="00467302">
        <w:t>eference documents</w:t>
      </w:r>
    </w:p>
    <w:p w14:paraId="03CDE830" w14:textId="25AF6E92" w:rsidR="00C14EC9" w:rsidRDefault="00B32DA7" w:rsidP="00B32DA7">
      <w:pPr>
        <w:pStyle w:val="bulletlv1"/>
        <w:rPr>
          <w:rStyle w:val="Emphasis"/>
        </w:rPr>
      </w:pPr>
      <w:r>
        <w:rPr>
          <w:rStyle w:val="Emphasis"/>
        </w:rPr>
        <w:t xml:space="preserve">AllJoyn™ </w:t>
      </w:r>
      <w:r w:rsidR="00AB5B2D">
        <w:rPr>
          <w:rStyle w:val="Emphasis"/>
        </w:rPr>
        <w:t xml:space="preserve">Lighting </w:t>
      </w:r>
      <w:r>
        <w:rPr>
          <w:rStyle w:val="Emphasis"/>
        </w:rPr>
        <w:t>Service Framework</w:t>
      </w:r>
      <w:r w:rsidR="00AB5B2D">
        <w:rPr>
          <w:rStyle w:val="Emphasis"/>
        </w:rPr>
        <w:t xml:space="preserve"> Lamp Service</w:t>
      </w:r>
      <w:r>
        <w:rPr>
          <w:rStyle w:val="Emphasis"/>
        </w:rPr>
        <w:t xml:space="preserve"> 1.0 </w:t>
      </w:r>
      <w:r w:rsidR="00AB5B2D">
        <w:rPr>
          <w:rStyle w:val="Emphasis"/>
        </w:rPr>
        <w:t>Interface Definition</w:t>
      </w:r>
    </w:p>
    <w:p w14:paraId="2EFFC82F" w14:textId="53A16887" w:rsidR="00AB5B2D" w:rsidRPr="00CE04ED" w:rsidRDefault="00AB5B2D" w:rsidP="00B32DA7">
      <w:pPr>
        <w:pStyle w:val="bulletlv1"/>
        <w:rPr>
          <w:rStyle w:val="Emphasis"/>
        </w:rPr>
      </w:pPr>
      <w:r>
        <w:rPr>
          <w:rStyle w:val="Emphasis"/>
        </w:rPr>
        <w:t>AllJoyn™ About Feature 1.0 Interface Definition</w:t>
      </w:r>
    </w:p>
    <w:p w14:paraId="30D61F33" w14:textId="77777777" w:rsidR="008A61BC" w:rsidRDefault="008A61BC" w:rsidP="004B013A">
      <w:pPr>
        <w:pStyle w:val="body"/>
      </w:pPr>
    </w:p>
    <w:p w14:paraId="2177AFC3" w14:textId="77777777" w:rsidR="00C76273" w:rsidRDefault="00C76273" w:rsidP="00412C55">
      <w:pPr>
        <w:pStyle w:val="body"/>
        <w:sectPr w:rsidR="00C76273" w:rsidSect="0050321A">
          <w:headerReference w:type="default" r:id="rId18"/>
          <w:headerReference w:type="first" r:id="rId19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79E8337" w14:textId="77777777" w:rsidR="00C76273" w:rsidRDefault="006C4D4C" w:rsidP="00EF3D42">
      <w:pPr>
        <w:pStyle w:val="Heading1"/>
      </w:pPr>
      <w:bookmarkStart w:id="9" w:name="_Toc396906064"/>
      <w:r>
        <w:lastRenderedPageBreak/>
        <w:t>Environment S</w:t>
      </w:r>
      <w:r w:rsidR="00FF0B8F">
        <w:t>etup</w:t>
      </w:r>
      <w:bookmarkEnd w:id="9"/>
    </w:p>
    <w:p w14:paraId="671C915F" w14:textId="77777777" w:rsidR="00FF0B8F" w:rsidRDefault="00FF0B8F" w:rsidP="00FF0B8F">
      <w:pPr>
        <w:pStyle w:val="Heading2"/>
        <w:numPr>
          <w:ilvl w:val="1"/>
          <w:numId w:val="1"/>
        </w:numPr>
        <w:ind w:left="630" w:hanging="630"/>
      </w:pPr>
      <w:bookmarkStart w:id="10" w:name="_Toc374593555"/>
      <w:bookmarkStart w:id="11" w:name="_Toc396906065"/>
      <w:r>
        <w:t>Requirements</w:t>
      </w:r>
      <w:bookmarkEnd w:id="10"/>
      <w:bookmarkEnd w:id="11"/>
    </w:p>
    <w:p w14:paraId="4E01D2C9" w14:textId="77777777" w:rsidR="00B32DA7" w:rsidRDefault="00B32DA7" w:rsidP="00B32DA7">
      <w:pPr>
        <w:pStyle w:val="body"/>
      </w:pPr>
      <w:r>
        <w:t>The following are required in order to execute these test cases:</w:t>
      </w:r>
    </w:p>
    <w:p w14:paraId="37004ABA" w14:textId="1674A29A" w:rsidR="00B32DA7" w:rsidRDefault="00B32DA7" w:rsidP="00B32DA7">
      <w:pPr>
        <w:pStyle w:val="bulletlv1"/>
      </w:pPr>
      <w:r>
        <w:t xml:space="preserve">An AllJoyn-enabled device (the device under test or DUT) that implements the </w:t>
      </w:r>
      <w:r w:rsidR="0059065B">
        <w:t>Lamp Service</w:t>
      </w:r>
      <w:r>
        <w:t xml:space="preserve"> interfaces according to the </w:t>
      </w:r>
      <w:r w:rsidR="0059065B">
        <w:t>Lighting</w:t>
      </w:r>
      <w:r>
        <w:t xml:space="preserve"> service framework </w:t>
      </w:r>
      <w:r w:rsidR="0059065B">
        <w:t>Lamp Service 1.0</w:t>
      </w:r>
      <w:r>
        <w:t xml:space="preserve"> specification.</w:t>
      </w:r>
    </w:p>
    <w:p w14:paraId="213F9604" w14:textId="2E676D08" w:rsidR="00B32DA7" w:rsidRDefault="00B32DA7" w:rsidP="00B32DA7">
      <w:pPr>
        <w:pStyle w:val="bulletlv1"/>
      </w:pPr>
      <w:r>
        <w:t>A supported test device on which the test cases will run</w:t>
      </w:r>
    </w:p>
    <w:p w14:paraId="1F6AE621" w14:textId="77777777" w:rsidR="00FF0B8F" w:rsidRDefault="00B32DA7" w:rsidP="00B32DA7">
      <w:pPr>
        <w:pStyle w:val="bulletlv1"/>
      </w:pPr>
      <w:r>
        <w:t>A Wi-Fi access point (referred to as the personal AP).</w:t>
      </w:r>
    </w:p>
    <w:p w14:paraId="630B4F30" w14:textId="77777777" w:rsidR="00FF0B8F" w:rsidRDefault="00FF0B8F" w:rsidP="00FF0B8F">
      <w:pPr>
        <w:pStyle w:val="Heading2"/>
        <w:numPr>
          <w:ilvl w:val="1"/>
          <w:numId w:val="1"/>
        </w:numPr>
        <w:ind w:left="630" w:hanging="630"/>
      </w:pPr>
      <w:bookmarkStart w:id="12" w:name="_Toc374593556"/>
      <w:bookmarkStart w:id="13" w:name="_Toc396906066"/>
      <w:r>
        <w:t>Preconditions</w:t>
      </w:r>
      <w:bookmarkEnd w:id="12"/>
      <w:bookmarkEnd w:id="13"/>
    </w:p>
    <w:p w14:paraId="43E9BE0D" w14:textId="77777777" w:rsidR="00B32DA7" w:rsidRDefault="00B32DA7" w:rsidP="00B32DA7">
      <w:pPr>
        <w:pStyle w:val="body"/>
      </w:pPr>
      <w:r>
        <w:t>Before running these test cases, it is assumed that:</w:t>
      </w:r>
    </w:p>
    <w:p w14:paraId="792CDBDA" w14:textId="77777777" w:rsidR="00B32DA7" w:rsidRDefault="00B32DA7" w:rsidP="00B32DA7">
      <w:pPr>
        <w:pStyle w:val="bulletlv1"/>
      </w:pPr>
      <w:r>
        <w:t>The DUT is connected to the personal AP</w:t>
      </w:r>
    </w:p>
    <w:p w14:paraId="48FB1FF3" w14:textId="77777777" w:rsidR="00B32DA7" w:rsidRDefault="00B32DA7" w:rsidP="00B32DA7">
      <w:pPr>
        <w:pStyle w:val="bulletlv1"/>
      </w:pPr>
      <w:r>
        <w:t>The test device is connected to the personal AP</w:t>
      </w:r>
    </w:p>
    <w:p w14:paraId="65057A87" w14:textId="4C65FE1E" w:rsidR="00B32DA7" w:rsidRDefault="00B32DA7" w:rsidP="00B32DA7">
      <w:pPr>
        <w:pStyle w:val="bulletlv1"/>
      </w:pPr>
      <w:r>
        <w:t xml:space="preserve">At least one process on the DUT is announcing its capabilities through its About announcement, including its support for the </w:t>
      </w:r>
      <w:r w:rsidR="0059065B">
        <w:t>Lamp Service</w:t>
      </w:r>
      <w:r>
        <w:t xml:space="preserve"> interface</w:t>
      </w:r>
      <w:r w:rsidR="0059065B">
        <w:t>s</w:t>
      </w:r>
    </w:p>
    <w:p w14:paraId="43194BCC" w14:textId="77777777" w:rsidR="00FF0B8F" w:rsidRDefault="00FF0B8F" w:rsidP="00FF0B8F">
      <w:pPr>
        <w:pStyle w:val="Heading2"/>
        <w:numPr>
          <w:ilvl w:val="1"/>
          <w:numId w:val="1"/>
        </w:numPr>
        <w:ind w:left="630" w:hanging="630"/>
      </w:pPr>
      <w:bookmarkStart w:id="14" w:name="_Toc374593557"/>
      <w:bookmarkStart w:id="15" w:name="_Toc396906067"/>
      <w:r>
        <w:t>Parameters</w:t>
      </w:r>
      <w:bookmarkEnd w:id="14"/>
      <w:bookmarkEnd w:id="15"/>
    </w:p>
    <w:p w14:paraId="3C7DAD1F" w14:textId="26B96597" w:rsidR="00B32DA7" w:rsidRDefault="00B32DA7" w:rsidP="00B32DA7">
      <w:pPr>
        <w:pStyle w:val="Caption"/>
      </w:pPr>
      <w:r>
        <w:t xml:space="preserve">Table </w:t>
      </w:r>
      <w:r w:rsidR="00547139">
        <w:fldChar w:fldCharType="begin"/>
      </w:r>
      <w:r w:rsidR="00547139">
        <w:instrText xml:space="preserve"> SEQ Table \* ARABIC </w:instrText>
      </w:r>
      <w:r w:rsidR="00547139">
        <w:fldChar w:fldCharType="separate"/>
      </w:r>
      <w:r w:rsidR="00150133">
        <w:rPr>
          <w:noProof/>
        </w:rPr>
        <w:t>1</w:t>
      </w:r>
      <w:r w:rsidR="00547139">
        <w:rPr>
          <w:noProof/>
        </w:rPr>
        <w:fldChar w:fldCharType="end"/>
      </w:r>
      <w:r>
        <w:t xml:space="preserve">. Parameters for the </w:t>
      </w:r>
      <w:r w:rsidR="0059065B">
        <w:t>Lamp service</w:t>
      </w:r>
      <w:r>
        <w:t xml:space="preserve"> </w:t>
      </w:r>
    </w:p>
    <w:tbl>
      <w:tblPr>
        <w:tblStyle w:val="TableGrid"/>
        <w:tblW w:w="8640" w:type="dxa"/>
        <w:tblInd w:w="835" w:type="dxa"/>
        <w:tblLook w:val="04A0" w:firstRow="1" w:lastRow="0" w:firstColumn="1" w:lastColumn="0" w:noHBand="0" w:noVBand="1"/>
      </w:tblPr>
      <w:tblGrid>
        <w:gridCol w:w="2880"/>
        <w:gridCol w:w="5760"/>
      </w:tblGrid>
      <w:tr w:rsidR="00B32DA7" w14:paraId="5C1D803A" w14:textId="77777777" w:rsidTr="0026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0" w:type="dxa"/>
          </w:tcPr>
          <w:p w14:paraId="3C675A33" w14:textId="77777777" w:rsidR="00B32DA7" w:rsidRDefault="00B32DA7" w:rsidP="002606C2">
            <w:pPr>
              <w:pStyle w:val="tableheading"/>
            </w:pPr>
            <w:r>
              <w:t>Parameter</w:t>
            </w:r>
          </w:p>
        </w:tc>
        <w:tc>
          <w:tcPr>
            <w:tcW w:w="5760" w:type="dxa"/>
          </w:tcPr>
          <w:p w14:paraId="63FC2B7F" w14:textId="77777777" w:rsidR="00B32DA7" w:rsidRDefault="00B32DA7" w:rsidP="002606C2">
            <w:pPr>
              <w:pStyle w:val="tableheading"/>
            </w:pPr>
            <w:r>
              <w:t>Description</w:t>
            </w:r>
          </w:p>
        </w:tc>
      </w:tr>
      <w:tr w:rsidR="00B32DA7" w14:paraId="1496EE88" w14:textId="77777777" w:rsidTr="002606C2">
        <w:tc>
          <w:tcPr>
            <w:tcW w:w="2880" w:type="dxa"/>
          </w:tcPr>
          <w:p w14:paraId="72CD09C8" w14:textId="77777777" w:rsidR="00B32DA7" w:rsidRDefault="00B32DA7" w:rsidP="002606C2">
            <w:pPr>
              <w:pStyle w:val="tableentry"/>
            </w:pPr>
            <w:r>
              <w:t>DeviceId</w:t>
            </w:r>
          </w:p>
        </w:tc>
        <w:tc>
          <w:tcPr>
            <w:tcW w:w="5760" w:type="dxa"/>
          </w:tcPr>
          <w:p w14:paraId="3EFD4042" w14:textId="77777777" w:rsidR="00B32DA7" w:rsidRDefault="00B32DA7" w:rsidP="002606C2">
            <w:pPr>
              <w:pStyle w:val="tableentry"/>
            </w:pPr>
            <w:r>
              <w:t>Device ID of the DUT</w:t>
            </w:r>
          </w:p>
        </w:tc>
      </w:tr>
      <w:tr w:rsidR="0059065B" w14:paraId="11DE8F65" w14:textId="77777777" w:rsidTr="002606C2">
        <w:tc>
          <w:tcPr>
            <w:tcW w:w="2880" w:type="dxa"/>
          </w:tcPr>
          <w:p w14:paraId="7D49A6FA" w14:textId="77777777" w:rsidR="0059065B" w:rsidRDefault="0059065B" w:rsidP="0059065B">
            <w:pPr>
              <w:pStyle w:val="tableentry"/>
            </w:pPr>
            <w:r>
              <w:t>AppId</w:t>
            </w:r>
          </w:p>
        </w:tc>
        <w:tc>
          <w:tcPr>
            <w:tcW w:w="5760" w:type="dxa"/>
          </w:tcPr>
          <w:p w14:paraId="0D97C148" w14:textId="0A12906A" w:rsidR="0059065B" w:rsidRDefault="0059065B" w:rsidP="0059065B">
            <w:pPr>
              <w:pStyle w:val="tableentry"/>
            </w:pPr>
            <w:r>
              <w:t>Application ID of the System application on the DUT (application implementing the Lamp Service interface)</w:t>
            </w:r>
          </w:p>
        </w:tc>
      </w:tr>
    </w:tbl>
    <w:p w14:paraId="222FDDED" w14:textId="77777777" w:rsidR="00510FE6" w:rsidRPr="00FF0B8F" w:rsidRDefault="00510FE6" w:rsidP="00FF0B8F">
      <w:pPr>
        <w:pStyle w:val="body"/>
      </w:pPr>
    </w:p>
    <w:p w14:paraId="21618479" w14:textId="77777777" w:rsidR="00803D7B" w:rsidRDefault="00803D7B" w:rsidP="00932468">
      <w:pPr>
        <w:pStyle w:val="body"/>
        <w:sectPr w:rsidR="00803D7B" w:rsidSect="0050321A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523D25A" w14:textId="24FD35EE" w:rsidR="00932468" w:rsidRDefault="0059065B" w:rsidP="00932468">
      <w:pPr>
        <w:pStyle w:val="Heading1"/>
        <w:numPr>
          <w:ilvl w:val="0"/>
          <w:numId w:val="1"/>
        </w:numPr>
      </w:pPr>
      <w:bookmarkStart w:id="16" w:name="_Toc396906068"/>
      <w:r>
        <w:lastRenderedPageBreak/>
        <w:t>Lamp Service</w:t>
      </w:r>
      <w:r w:rsidR="006C4D4C">
        <w:t xml:space="preserve"> T</w:t>
      </w:r>
      <w:r w:rsidR="00FF0B8F">
        <w:t xml:space="preserve">est </w:t>
      </w:r>
      <w:r w:rsidR="006C4D4C">
        <w:t>C</w:t>
      </w:r>
      <w:r w:rsidR="00FF0B8F">
        <w:t>ases</w:t>
      </w:r>
      <w:bookmarkEnd w:id="16"/>
    </w:p>
    <w:p w14:paraId="3A49899B" w14:textId="201C9FAF" w:rsidR="00B32DA7" w:rsidRDefault="0059065B" w:rsidP="00B32DA7">
      <w:pPr>
        <w:pStyle w:val="Heading2"/>
        <w:numPr>
          <w:ilvl w:val="1"/>
          <w:numId w:val="1"/>
        </w:numPr>
        <w:ind w:left="630" w:hanging="630"/>
      </w:pPr>
      <w:bookmarkStart w:id="17" w:name="_Toc369510164"/>
      <w:bookmarkStart w:id="18" w:name="_Toc371329419"/>
      <w:bookmarkStart w:id="19" w:name="_Toc371769689"/>
      <w:bookmarkStart w:id="20" w:name="_Toc396402830"/>
      <w:bookmarkStart w:id="21" w:name="_Toc396906069"/>
      <w:r>
        <w:t xml:space="preserve">LSF_Lamp-v1-01: </w:t>
      </w:r>
      <w:bookmarkEnd w:id="17"/>
      <w:bookmarkEnd w:id="18"/>
      <w:bookmarkEnd w:id="19"/>
      <w:r>
        <w:t>Service Interface Version equals 1</w:t>
      </w:r>
      <w:bookmarkEnd w:id="20"/>
      <w:bookmarkEnd w:id="21"/>
    </w:p>
    <w:p w14:paraId="3230E104" w14:textId="77777777" w:rsidR="00B32DA7" w:rsidRDefault="00B32DA7" w:rsidP="00B32DA7">
      <w:pPr>
        <w:pStyle w:val="subhead"/>
      </w:pPr>
      <w:r>
        <w:t>Objective</w:t>
      </w:r>
    </w:p>
    <w:p w14:paraId="18352AE6" w14:textId="26816322" w:rsidR="00B32DA7" w:rsidRDefault="0059065B" w:rsidP="00B32DA7">
      <w:pPr>
        <w:pStyle w:val="body"/>
      </w:pPr>
      <w:r w:rsidRPr="0059065B">
        <w:t xml:space="preserve">Verify </w:t>
      </w:r>
      <w:r w:rsidR="00F1369D">
        <w:t>that</w:t>
      </w:r>
      <w:r w:rsidRPr="0059065B">
        <w:t xml:space="preserve"> the Service Interface Version of the DUT’s System App (the application supporting the Lamp Service interface) is equal to 1.</w:t>
      </w:r>
    </w:p>
    <w:p w14:paraId="4ABB883B" w14:textId="77777777" w:rsidR="00B32DA7" w:rsidRDefault="00B32DA7" w:rsidP="00B32DA7">
      <w:pPr>
        <w:pStyle w:val="subhead"/>
      </w:pPr>
      <w:r>
        <w:t xml:space="preserve">Procedure </w:t>
      </w:r>
    </w:p>
    <w:p w14:paraId="17660EA3" w14:textId="77777777" w:rsidR="00B32DA7" w:rsidRDefault="00B32DA7" w:rsidP="00B32DA7">
      <w:pPr>
        <w:pStyle w:val="numbrdlist"/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414C3677" w14:textId="77777777" w:rsidR="00B32DA7" w:rsidRDefault="00B32DA7" w:rsidP="00B32DA7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23D2565D" w14:textId="294AB4E9" w:rsidR="00B32DA7" w:rsidRDefault="00F1369D" w:rsidP="00F1369D">
      <w:pPr>
        <w:pStyle w:val="numbrdlist"/>
      </w:pPr>
      <w:r w:rsidRPr="00F1369D">
        <w:t xml:space="preserve">The test device calls the </w:t>
      </w:r>
      <w:proofErr w:type="gramStart"/>
      <w:r w:rsidRPr="00F1369D">
        <w:t>getVersion(</w:t>
      </w:r>
      <w:proofErr w:type="gramEnd"/>
      <w:r w:rsidRPr="00F1369D">
        <w:t>) property on the LampService bus object.</w:t>
      </w:r>
    </w:p>
    <w:p w14:paraId="7D6AEF10" w14:textId="77777777" w:rsidR="00B32DA7" w:rsidRDefault="00B32DA7" w:rsidP="00B32DA7">
      <w:pPr>
        <w:pStyle w:val="numbrdlist"/>
      </w:pPr>
      <w:r>
        <w:t>The test device leaves the session.</w:t>
      </w:r>
    </w:p>
    <w:p w14:paraId="0A624229" w14:textId="77777777" w:rsidR="00B32DA7" w:rsidRDefault="00B32DA7" w:rsidP="00B32DA7">
      <w:pPr>
        <w:pStyle w:val="subhead"/>
      </w:pPr>
      <w:r>
        <w:t>Expected results</w:t>
      </w:r>
    </w:p>
    <w:p w14:paraId="40875DE5" w14:textId="77777777" w:rsidR="00F1369D" w:rsidRDefault="00F1369D" w:rsidP="00F1369D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20DF7913" w14:textId="2429DE61" w:rsidR="00F1369D" w:rsidRDefault="00F1369D" w:rsidP="00F1369D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7E324A06" w14:textId="6A4ECAEE" w:rsidR="00F1369D" w:rsidRDefault="00F1369D" w:rsidP="00F1369D">
      <w:pPr>
        <w:pStyle w:val="bulletlv1"/>
      </w:pPr>
      <w:r>
        <w:t>The interface version returned from the getVersion property equals 1.</w:t>
      </w:r>
    </w:p>
    <w:p w14:paraId="242BF745" w14:textId="77777777" w:rsidR="00F1369D" w:rsidRDefault="00F1369D" w:rsidP="00F1369D">
      <w:pPr>
        <w:pStyle w:val="bulletlv2"/>
      </w:pPr>
      <w:r>
        <w:t>If not equal to 1, the test fails</w:t>
      </w:r>
    </w:p>
    <w:p w14:paraId="45B9D6ED" w14:textId="77777777" w:rsidR="00F1369D" w:rsidRDefault="00F1369D" w:rsidP="00F1369D">
      <w:pPr>
        <w:pStyle w:val="bulletlv2"/>
      </w:pPr>
      <w:r>
        <w:t>If a bus exception occurs, the test fails.</w:t>
      </w:r>
    </w:p>
    <w:p w14:paraId="683E67CF" w14:textId="3A4886CA" w:rsidR="00B32DA7" w:rsidRDefault="00F1369D" w:rsidP="00A42DFD">
      <w:pPr>
        <w:pStyle w:val="bulletlv2"/>
      </w:pPr>
      <w:r>
        <w:t>Otherwise, the test case passes.</w:t>
      </w:r>
    </w:p>
    <w:p w14:paraId="3D216F21" w14:textId="5607C40E" w:rsidR="00B32DA7" w:rsidRDefault="00F1369D" w:rsidP="00B32DA7">
      <w:pPr>
        <w:pStyle w:val="Heading2"/>
        <w:numPr>
          <w:ilvl w:val="1"/>
          <w:numId w:val="1"/>
        </w:numPr>
        <w:ind w:left="630" w:hanging="630"/>
      </w:pPr>
      <w:bookmarkStart w:id="22" w:name="_Toc369510165"/>
      <w:bookmarkStart w:id="23" w:name="_Toc371329420"/>
      <w:bookmarkStart w:id="24" w:name="_Toc371769690"/>
      <w:bookmarkStart w:id="25" w:name="_Toc396402831"/>
      <w:bookmarkStart w:id="26" w:name="_Toc396906070"/>
      <w:r>
        <w:t xml:space="preserve">LSF_Lamp-v1-02: </w:t>
      </w:r>
      <w:bookmarkEnd w:id="22"/>
      <w:bookmarkEnd w:id="23"/>
      <w:bookmarkEnd w:id="24"/>
      <w:r>
        <w:t>Lamp Service Version equals 1</w:t>
      </w:r>
      <w:bookmarkEnd w:id="25"/>
      <w:bookmarkEnd w:id="26"/>
    </w:p>
    <w:p w14:paraId="46B1134A" w14:textId="77777777" w:rsidR="00B32DA7" w:rsidRDefault="00B32DA7" w:rsidP="00B32DA7">
      <w:pPr>
        <w:pStyle w:val="subhead"/>
      </w:pPr>
      <w:r>
        <w:t>Objective</w:t>
      </w:r>
    </w:p>
    <w:p w14:paraId="123DD09B" w14:textId="16B9FB4E" w:rsidR="00B32DA7" w:rsidRDefault="00F1369D" w:rsidP="00B32DA7">
      <w:pPr>
        <w:pStyle w:val="body"/>
      </w:pPr>
      <w:r w:rsidRPr="00F1369D">
        <w:t xml:space="preserve">Verify </w:t>
      </w:r>
      <w:r>
        <w:t>that</w:t>
      </w:r>
      <w:r w:rsidRPr="00F1369D">
        <w:t xml:space="preserve"> the Service Version of the DUT’s System App (the application supporti</w:t>
      </w:r>
      <w:r w:rsidR="00070086">
        <w:t xml:space="preserve">ng the Lamp Service interface) </w:t>
      </w:r>
      <w:r w:rsidRPr="00F1369D">
        <w:t>is equal to 1.</w:t>
      </w:r>
    </w:p>
    <w:p w14:paraId="6878922A" w14:textId="77777777" w:rsidR="00B32DA7" w:rsidRDefault="00B32DA7" w:rsidP="00B32DA7">
      <w:pPr>
        <w:pStyle w:val="subhead"/>
      </w:pPr>
      <w:r>
        <w:t>Procedure</w:t>
      </w:r>
    </w:p>
    <w:p w14:paraId="748C3683" w14:textId="77777777" w:rsidR="00B32DA7" w:rsidRDefault="00B32DA7" w:rsidP="0011629A">
      <w:pPr>
        <w:pStyle w:val="numbrdlist"/>
        <w:numPr>
          <w:ilvl w:val="0"/>
          <w:numId w:val="26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421436F3" w14:textId="77777777" w:rsidR="00B32DA7" w:rsidRDefault="00B32DA7" w:rsidP="00B32DA7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1C8CEFC1" w14:textId="072D766E" w:rsidR="00B32DA7" w:rsidRDefault="00F1369D" w:rsidP="00F1369D">
      <w:pPr>
        <w:pStyle w:val="numbrdlist"/>
      </w:pPr>
      <w:r w:rsidRPr="00F1369D">
        <w:t>3.</w:t>
      </w:r>
      <w:r w:rsidRPr="00F1369D">
        <w:tab/>
        <w:t xml:space="preserve">The test device calls the </w:t>
      </w:r>
      <w:proofErr w:type="gramStart"/>
      <w:r w:rsidRPr="00F1369D">
        <w:t>getLampServiceVersion(</w:t>
      </w:r>
      <w:proofErr w:type="gramEnd"/>
      <w:r w:rsidRPr="00F1369D">
        <w:t>) property on the LampService bus object.</w:t>
      </w:r>
    </w:p>
    <w:p w14:paraId="2C30ED38" w14:textId="77777777" w:rsidR="00B32DA7" w:rsidRDefault="00B32DA7" w:rsidP="00B32DA7">
      <w:pPr>
        <w:pStyle w:val="numbrdlist"/>
        <w:numPr>
          <w:ilvl w:val="0"/>
          <w:numId w:val="25"/>
        </w:numPr>
      </w:pPr>
      <w:r>
        <w:lastRenderedPageBreak/>
        <w:t>The test device leaves the session.</w:t>
      </w:r>
    </w:p>
    <w:p w14:paraId="6C094C04" w14:textId="77777777" w:rsidR="00B32DA7" w:rsidRDefault="00B32DA7" w:rsidP="00B32DA7">
      <w:pPr>
        <w:pStyle w:val="subhead"/>
      </w:pPr>
      <w:r>
        <w:t>Expected results</w:t>
      </w:r>
    </w:p>
    <w:p w14:paraId="6A7BC2C0" w14:textId="77777777" w:rsidR="00F1369D" w:rsidRDefault="00F1369D" w:rsidP="00F1369D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28EB311E" w14:textId="77777777" w:rsidR="00F1369D" w:rsidRDefault="00F1369D" w:rsidP="00F1369D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7636EF34" w14:textId="61C81EEB" w:rsidR="00F1369D" w:rsidRDefault="00F1369D" w:rsidP="00F1369D">
      <w:pPr>
        <w:pStyle w:val="bulletlv1"/>
      </w:pPr>
      <w:r>
        <w:t>The version returned from the getLampServiceVersion property equals 1.</w:t>
      </w:r>
    </w:p>
    <w:p w14:paraId="179F96F6" w14:textId="77777777" w:rsidR="00F1369D" w:rsidRDefault="00F1369D" w:rsidP="00F1369D">
      <w:pPr>
        <w:pStyle w:val="bulletlv2"/>
      </w:pPr>
      <w:r>
        <w:t>If not equal to 1, the test fails</w:t>
      </w:r>
    </w:p>
    <w:p w14:paraId="606F2219" w14:textId="77777777" w:rsidR="00F1369D" w:rsidRDefault="00F1369D" w:rsidP="00F1369D">
      <w:pPr>
        <w:pStyle w:val="bulletlv2"/>
      </w:pPr>
      <w:r>
        <w:t>If a bus exception occurs, the test fails.</w:t>
      </w:r>
    </w:p>
    <w:p w14:paraId="4DD8F9B9" w14:textId="227C04E8" w:rsidR="00F1369D" w:rsidRDefault="00F1369D" w:rsidP="00F1369D">
      <w:pPr>
        <w:pStyle w:val="bulletlv2"/>
      </w:pPr>
      <w:r>
        <w:t>Otherwise, the test case passes.</w:t>
      </w:r>
    </w:p>
    <w:p w14:paraId="4C0D2357" w14:textId="2EF59429" w:rsidR="00B32DA7" w:rsidRDefault="00070086" w:rsidP="00070086">
      <w:pPr>
        <w:pStyle w:val="Heading2"/>
      </w:pPr>
      <w:bookmarkStart w:id="27" w:name="_Toc396906071"/>
      <w:r w:rsidRPr="00070086">
        <w:t xml:space="preserve">LSF_Lamp-v1-03: </w:t>
      </w:r>
      <w:proofErr w:type="gramStart"/>
      <w:r w:rsidRPr="00070086">
        <w:t>ClearLampFault(</w:t>
      </w:r>
      <w:proofErr w:type="gramEnd"/>
      <w:r w:rsidRPr="00070086">
        <w:t>) method</w:t>
      </w:r>
      <w:bookmarkEnd w:id="27"/>
    </w:p>
    <w:p w14:paraId="2F118CCF" w14:textId="77777777" w:rsidR="00B32DA7" w:rsidRDefault="00B32DA7" w:rsidP="00B32DA7">
      <w:pPr>
        <w:pStyle w:val="subhead"/>
      </w:pPr>
      <w:r>
        <w:t>Objective</w:t>
      </w:r>
    </w:p>
    <w:p w14:paraId="1822F41B" w14:textId="77777777" w:rsidR="00070086" w:rsidRDefault="00070086" w:rsidP="00070086">
      <w:pPr>
        <w:pStyle w:val="body"/>
      </w:pPr>
      <w:r>
        <w:t xml:space="preserve">Verify that calling the </w:t>
      </w:r>
      <w:proofErr w:type="gramStart"/>
      <w:r>
        <w:t>getLampFaults(</w:t>
      </w:r>
      <w:proofErr w:type="gramEnd"/>
      <w:r>
        <w:t>) method before and after calling the ClearLampFault() method does not cause a bus exception.</w:t>
      </w:r>
    </w:p>
    <w:p w14:paraId="3D8C519E" w14:textId="4B23F8BC" w:rsidR="00070086" w:rsidRDefault="00070086" w:rsidP="00070086">
      <w:pPr>
        <w:pStyle w:val="notetext"/>
      </w:pPr>
      <w:r>
        <w:t>NOTE</w:t>
      </w:r>
    </w:p>
    <w:p w14:paraId="4F53B09F" w14:textId="07B5B2A9" w:rsidR="00B32DA7" w:rsidRDefault="00070086" w:rsidP="00070086">
      <w:pPr>
        <w:pStyle w:val="body"/>
        <w:rPr>
          <w:b/>
        </w:rPr>
      </w:pPr>
      <w:r>
        <w:t>ClearLampFault is an OEM-specific function. Therefore, this test does not attempt to verify that the fault was actually cleared.</w:t>
      </w:r>
    </w:p>
    <w:p w14:paraId="58ABB248" w14:textId="77777777" w:rsidR="00B32DA7" w:rsidRDefault="00B32DA7" w:rsidP="00B32DA7">
      <w:pPr>
        <w:pStyle w:val="subhead"/>
      </w:pPr>
      <w:r>
        <w:t>Procedure</w:t>
      </w:r>
    </w:p>
    <w:p w14:paraId="4DE34AEC" w14:textId="77777777" w:rsidR="00B32DA7" w:rsidRDefault="00B32DA7" w:rsidP="0011629A">
      <w:pPr>
        <w:pStyle w:val="numbrdlist"/>
        <w:numPr>
          <w:ilvl w:val="0"/>
          <w:numId w:val="27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23BE269D" w14:textId="77777777" w:rsidR="00B32DA7" w:rsidRDefault="00B32DA7" w:rsidP="00B32DA7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22454DB0" w14:textId="47990C42" w:rsidR="00070086" w:rsidRDefault="00070086" w:rsidP="00070086">
      <w:pPr>
        <w:pStyle w:val="numbrdlist"/>
      </w:pPr>
      <w:r>
        <w:t xml:space="preserve">The test device calls the </w:t>
      </w:r>
      <w:proofErr w:type="gramStart"/>
      <w:r>
        <w:t>getLampFaults(</w:t>
      </w:r>
      <w:proofErr w:type="gramEnd"/>
      <w:r>
        <w:t>) method on the bus object.</w:t>
      </w:r>
    </w:p>
    <w:p w14:paraId="57C21481" w14:textId="7A0D8968" w:rsidR="00070086" w:rsidRDefault="00070086" w:rsidP="00070086">
      <w:pPr>
        <w:pStyle w:val="numbrdlist"/>
      </w:pPr>
      <w:r>
        <w:t xml:space="preserve">The test device calls the </w:t>
      </w:r>
      <w:proofErr w:type="gramStart"/>
      <w:r>
        <w:t>ClearLampFault(</w:t>
      </w:r>
      <w:proofErr w:type="gramEnd"/>
      <w:r>
        <w:t>) method on the bus object.</w:t>
      </w:r>
    </w:p>
    <w:p w14:paraId="57430092" w14:textId="745D592F" w:rsidR="00070086" w:rsidRDefault="00070086" w:rsidP="00070086">
      <w:pPr>
        <w:pStyle w:val="numbrdlist"/>
      </w:pPr>
      <w:r>
        <w:t xml:space="preserve">The test device calls the </w:t>
      </w:r>
      <w:proofErr w:type="gramStart"/>
      <w:r>
        <w:t>getLampFaults(</w:t>
      </w:r>
      <w:proofErr w:type="gramEnd"/>
      <w:r>
        <w:t>) method on the bus object.</w:t>
      </w:r>
    </w:p>
    <w:p w14:paraId="515C7E11" w14:textId="77777777" w:rsidR="00B32DA7" w:rsidRDefault="00B32DA7" w:rsidP="00B32DA7">
      <w:pPr>
        <w:pStyle w:val="numbrdlist"/>
      </w:pPr>
      <w:r>
        <w:t>The test device leaves the session.</w:t>
      </w:r>
    </w:p>
    <w:p w14:paraId="645D2066" w14:textId="77777777" w:rsidR="00B32DA7" w:rsidRDefault="00B32DA7" w:rsidP="00B32DA7">
      <w:pPr>
        <w:pStyle w:val="subhead"/>
      </w:pPr>
      <w:r>
        <w:t>Expected results</w:t>
      </w:r>
    </w:p>
    <w:p w14:paraId="2B593F61" w14:textId="77777777" w:rsidR="00070086" w:rsidRDefault="00070086" w:rsidP="00070086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19E1305A" w14:textId="77777777" w:rsidR="00070086" w:rsidRDefault="00070086" w:rsidP="00070086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1E41BAA5" w14:textId="6F08A470" w:rsidR="00070086" w:rsidRDefault="00070086" w:rsidP="00070086">
      <w:pPr>
        <w:pStyle w:val="bulletlv1"/>
      </w:pPr>
      <w:r>
        <w:t xml:space="preserve">The </w:t>
      </w:r>
      <w:proofErr w:type="gramStart"/>
      <w:r>
        <w:t>getLampFaults(</w:t>
      </w:r>
      <w:proofErr w:type="gramEnd"/>
      <w:r>
        <w:t>) method returns an array containing  fault codes for the application on the DUT.</w:t>
      </w:r>
    </w:p>
    <w:p w14:paraId="60208397" w14:textId="1A52DE2F" w:rsidR="00B32DA7" w:rsidRDefault="00070086" w:rsidP="00B32DA7">
      <w:pPr>
        <w:pStyle w:val="Heading2"/>
        <w:numPr>
          <w:ilvl w:val="1"/>
          <w:numId w:val="1"/>
        </w:numPr>
        <w:ind w:left="630" w:hanging="630"/>
      </w:pPr>
      <w:bookmarkStart w:id="28" w:name="_Toc396402833"/>
      <w:bookmarkStart w:id="29" w:name="_Toc396906072"/>
      <w:r>
        <w:lastRenderedPageBreak/>
        <w:t xml:space="preserve">LSF_Lamp-v1-04: </w:t>
      </w:r>
      <w:proofErr w:type="gramStart"/>
      <w:r>
        <w:t>SetOnOff(</w:t>
      </w:r>
      <w:proofErr w:type="gramEnd"/>
      <w:r>
        <w:t>) property</w:t>
      </w:r>
      <w:bookmarkEnd w:id="28"/>
      <w:bookmarkEnd w:id="29"/>
    </w:p>
    <w:p w14:paraId="5A6533A3" w14:textId="77777777" w:rsidR="00B32DA7" w:rsidRDefault="00B32DA7" w:rsidP="00B32DA7">
      <w:pPr>
        <w:pStyle w:val="subhead"/>
      </w:pPr>
      <w:r>
        <w:t>Objective</w:t>
      </w:r>
    </w:p>
    <w:p w14:paraId="777AD0C0" w14:textId="28481A9F" w:rsidR="00B32DA7" w:rsidRDefault="00070086" w:rsidP="00B32DA7">
      <w:pPr>
        <w:pStyle w:val="body"/>
        <w:rPr>
          <w:b/>
        </w:rPr>
      </w:pPr>
      <w:r w:rsidRPr="00070086">
        <w:t xml:space="preserve">Verify that calling the </w:t>
      </w:r>
      <w:proofErr w:type="gramStart"/>
      <w:r w:rsidRPr="00070086">
        <w:t>getOnOff(</w:t>
      </w:r>
      <w:proofErr w:type="gramEnd"/>
      <w:r w:rsidRPr="00070086">
        <w:t>) property, after calling the setOnOff() property</w:t>
      </w:r>
      <w:r>
        <w:t>, returns the appropriate value</w:t>
      </w:r>
      <w:r w:rsidRPr="00070086">
        <w:t>.</w:t>
      </w:r>
    </w:p>
    <w:p w14:paraId="3DA73C1A" w14:textId="77777777" w:rsidR="00B32DA7" w:rsidRDefault="00B32DA7" w:rsidP="00B32DA7">
      <w:pPr>
        <w:pStyle w:val="subhead"/>
      </w:pPr>
      <w:r>
        <w:t>Procedure</w:t>
      </w:r>
    </w:p>
    <w:p w14:paraId="53B99014" w14:textId="77777777" w:rsidR="00B32DA7" w:rsidRDefault="00B32DA7" w:rsidP="0011629A">
      <w:pPr>
        <w:pStyle w:val="numbrdlist"/>
        <w:numPr>
          <w:ilvl w:val="0"/>
          <w:numId w:val="28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10D938EB" w14:textId="77777777" w:rsidR="00B32DA7" w:rsidRDefault="00B32DA7" w:rsidP="00B32DA7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61BF83F9" w14:textId="77777777" w:rsidR="00070086" w:rsidRDefault="00070086" w:rsidP="00070086">
      <w:pPr>
        <w:pStyle w:val="numbrdlist"/>
      </w:pPr>
      <w:r>
        <w:t xml:space="preserve">The test device calls the </w:t>
      </w:r>
      <w:proofErr w:type="gramStart"/>
      <w:r>
        <w:t>setOnOff(</w:t>
      </w:r>
      <w:proofErr w:type="gramEnd"/>
      <w:r>
        <w:t xml:space="preserve">) property on the bus object providing the value 'true'. </w:t>
      </w:r>
    </w:p>
    <w:p w14:paraId="6BF119DD" w14:textId="0B36CAF7" w:rsidR="00070086" w:rsidRDefault="00070086" w:rsidP="00070086">
      <w:pPr>
        <w:pStyle w:val="numbrdlist"/>
      </w:pPr>
      <w:r>
        <w:t xml:space="preserve">The test device calls the </w:t>
      </w:r>
      <w:proofErr w:type="gramStart"/>
      <w:r>
        <w:t>getOnOff(</w:t>
      </w:r>
      <w:proofErr w:type="gramEnd"/>
      <w:r>
        <w:t>) property on the bus object.</w:t>
      </w:r>
    </w:p>
    <w:p w14:paraId="486E78E6" w14:textId="77777777" w:rsidR="00B32DA7" w:rsidRDefault="00B32DA7" w:rsidP="00B32DA7">
      <w:pPr>
        <w:pStyle w:val="numbrdlist"/>
      </w:pPr>
      <w:r>
        <w:t>The test device leaves the session.</w:t>
      </w:r>
    </w:p>
    <w:p w14:paraId="5120F17B" w14:textId="77777777" w:rsidR="00B32DA7" w:rsidRDefault="00B32DA7" w:rsidP="00B32DA7">
      <w:pPr>
        <w:pStyle w:val="subhead"/>
      </w:pPr>
      <w:r>
        <w:t>Expected results</w:t>
      </w:r>
    </w:p>
    <w:p w14:paraId="1656DEF4" w14:textId="77777777" w:rsidR="00070086" w:rsidRDefault="00070086" w:rsidP="00070086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1DB3F3A2" w14:textId="77777777" w:rsidR="00070086" w:rsidRDefault="00070086" w:rsidP="00070086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1B966226" w14:textId="77777777" w:rsidR="00070086" w:rsidRDefault="00070086" w:rsidP="00070086">
      <w:pPr>
        <w:pStyle w:val="bulletlv1"/>
      </w:pPr>
      <w:r>
        <w:t xml:space="preserve">The </w:t>
      </w:r>
      <w:proofErr w:type="gramStart"/>
      <w:r>
        <w:t>setOnOff(</w:t>
      </w:r>
      <w:proofErr w:type="gramEnd"/>
      <w:r>
        <w:t>) property is executed.</w:t>
      </w:r>
    </w:p>
    <w:p w14:paraId="3D26E16A" w14:textId="102B7931" w:rsidR="00070086" w:rsidRDefault="00070086" w:rsidP="00070086">
      <w:pPr>
        <w:pStyle w:val="bulletlv1"/>
      </w:pPr>
      <w:r>
        <w:t xml:space="preserve">The </w:t>
      </w:r>
      <w:proofErr w:type="gramStart"/>
      <w:r>
        <w:t>getOnOff(</w:t>
      </w:r>
      <w:proofErr w:type="gramEnd"/>
      <w:r>
        <w:t>) property returns the value 'true'.</w:t>
      </w:r>
    </w:p>
    <w:p w14:paraId="60F7EC8A" w14:textId="69E733FD" w:rsidR="00B32DA7" w:rsidRDefault="00070086" w:rsidP="00B32DA7">
      <w:pPr>
        <w:pStyle w:val="Heading2"/>
        <w:numPr>
          <w:ilvl w:val="1"/>
          <w:numId w:val="1"/>
        </w:numPr>
        <w:ind w:left="630" w:hanging="630"/>
      </w:pPr>
      <w:bookmarkStart w:id="30" w:name="_Toc371769693"/>
      <w:bookmarkStart w:id="31" w:name="_Toc396402834"/>
      <w:bookmarkStart w:id="32" w:name="_Toc396906073"/>
      <w:r>
        <w:t xml:space="preserve">LSF_Lamp-v1-05: </w:t>
      </w:r>
      <w:bookmarkEnd w:id="30"/>
      <w:proofErr w:type="gramStart"/>
      <w:r>
        <w:t>SetHue(</w:t>
      </w:r>
      <w:proofErr w:type="gramEnd"/>
      <w:r>
        <w:t>) property</w:t>
      </w:r>
      <w:bookmarkEnd w:id="31"/>
      <w:bookmarkEnd w:id="32"/>
    </w:p>
    <w:p w14:paraId="223A4267" w14:textId="77777777" w:rsidR="00B32DA7" w:rsidRDefault="00B32DA7" w:rsidP="00B32DA7">
      <w:pPr>
        <w:pStyle w:val="subhead"/>
      </w:pPr>
      <w:r>
        <w:t>Objective</w:t>
      </w:r>
    </w:p>
    <w:p w14:paraId="30121BD9" w14:textId="42FC972C" w:rsidR="00B32DA7" w:rsidRDefault="00070086" w:rsidP="00B32DA7">
      <w:pPr>
        <w:pStyle w:val="body"/>
        <w:rPr>
          <w:b/>
        </w:rPr>
      </w:pPr>
      <w:r w:rsidRPr="00070086">
        <w:t xml:space="preserve">Verify that calling the </w:t>
      </w:r>
      <w:proofErr w:type="gramStart"/>
      <w:r w:rsidRPr="00070086">
        <w:t>getHue(</w:t>
      </w:r>
      <w:proofErr w:type="gramEnd"/>
      <w:r w:rsidRPr="00070086">
        <w:t>) property, after calling the setHue() property, returns the appropriate value.</w:t>
      </w:r>
    </w:p>
    <w:p w14:paraId="41C310AD" w14:textId="77777777" w:rsidR="00B32DA7" w:rsidRDefault="00B32DA7" w:rsidP="00B32DA7">
      <w:pPr>
        <w:pStyle w:val="subhead"/>
      </w:pPr>
      <w:r>
        <w:t>Procedure</w:t>
      </w:r>
    </w:p>
    <w:p w14:paraId="73638334" w14:textId="77777777" w:rsidR="00B32DA7" w:rsidRDefault="00B32DA7" w:rsidP="0011629A">
      <w:pPr>
        <w:pStyle w:val="numbrdlist"/>
        <w:numPr>
          <w:ilvl w:val="0"/>
          <w:numId w:val="29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4BAD513C" w14:textId="77777777" w:rsidR="00B32DA7" w:rsidRDefault="00B32DA7" w:rsidP="00B32DA7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3DB85DF9" w14:textId="77777777" w:rsidR="00070086" w:rsidRDefault="00070086" w:rsidP="00070086">
      <w:pPr>
        <w:pStyle w:val="numbrdlist"/>
      </w:pPr>
      <w:r>
        <w:t xml:space="preserve">The test device calls the </w:t>
      </w:r>
      <w:proofErr w:type="gramStart"/>
      <w:r>
        <w:t>setHue(</w:t>
      </w:r>
      <w:proofErr w:type="gramEnd"/>
      <w:r>
        <w:t xml:space="preserve">) property on the bus object providing the value 100. </w:t>
      </w:r>
    </w:p>
    <w:p w14:paraId="6A08639C" w14:textId="64F9E6DB" w:rsidR="00070086" w:rsidRDefault="00070086" w:rsidP="00070086">
      <w:pPr>
        <w:pStyle w:val="numbrdlist"/>
      </w:pPr>
      <w:r>
        <w:t xml:space="preserve">The test device calls the </w:t>
      </w:r>
      <w:proofErr w:type="gramStart"/>
      <w:r>
        <w:t>getHue(</w:t>
      </w:r>
      <w:proofErr w:type="gramEnd"/>
      <w:r>
        <w:t>) property on the bus object.</w:t>
      </w:r>
    </w:p>
    <w:p w14:paraId="751D7643" w14:textId="77777777" w:rsidR="00B32DA7" w:rsidRDefault="00B32DA7" w:rsidP="00B32DA7">
      <w:pPr>
        <w:pStyle w:val="numbrdlist"/>
      </w:pPr>
      <w:r>
        <w:t>The test device leaves the session.</w:t>
      </w:r>
    </w:p>
    <w:p w14:paraId="064ECE19" w14:textId="77777777" w:rsidR="00B32DA7" w:rsidRDefault="00B32DA7" w:rsidP="00B32DA7">
      <w:pPr>
        <w:pStyle w:val="subhead"/>
      </w:pPr>
      <w:r>
        <w:t>Expected results</w:t>
      </w:r>
    </w:p>
    <w:p w14:paraId="2429CDCD" w14:textId="77777777" w:rsidR="00070086" w:rsidRDefault="00070086" w:rsidP="00070086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72C8FD13" w14:textId="77777777" w:rsidR="00070086" w:rsidRDefault="00070086" w:rsidP="00070086">
      <w:pPr>
        <w:pStyle w:val="bulletlv1"/>
      </w:pPr>
      <w:r>
        <w:lastRenderedPageBreak/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23A1A64F" w14:textId="77777777" w:rsidR="00070086" w:rsidRDefault="00070086" w:rsidP="00070086">
      <w:pPr>
        <w:pStyle w:val="bulletlv1"/>
      </w:pPr>
      <w:r>
        <w:t xml:space="preserve">The </w:t>
      </w:r>
      <w:proofErr w:type="gramStart"/>
      <w:r>
        <w:t>setHue(</w:t>
      </w:r>
      <w:proofErr w:type="gramEnd"/>
      <w:r>
        <w:t>) property is executed.</w:t>
      </w:r>
    </w:p>
    <w:p w14:paraId="40A0A6BE" w14:textId="0B75E777" w:rsidR="00070086" w:rsidRDefault="00070086" w:rsidP="00070086">
      <w:pPr>
        <w:pStyle w:val="bulletlv1"/>
      </w:pPr>
      <w:r>
        <w:t xml:space="preserve">The </w:t>
      </w:r>
      <w:proofErr w:type="gramStart"/>
      <w:r>
        <w:t>getHue(</w:t>
      </w:r>
      <w:proofErr w:type="gramEnd"/>
      <w:r>
        <w:t>) property returns the value 100.</w:t>
      </w:r>
    </w:p>
    <w:p w14:paraId="4D5E9FB8" w14:textId="5EEA7734" w:rsidR="00B32DA7" w:rsidRDefault="002528F7" w:rsidP="00B32DA7">
      <w:pPr>
        <w:pStyle w:val="Heading2"/>
        <w:numPr>
          <w:ilvl w:val="1"/>
          <w:numId w:val="1"/>
        </w:numPr>
        <w:ind w:left="630" w:hanging="630"/>
      </w:pPr>
      <w:bookmarkStart w:id="33" w:name="_Toc396402835"/>
      <w:bookmarkStart w:id="34" w:name="_Toc396906074"/>
      <w:r>
        <w:t xml:space="preserve">LSF_Lamp-v1-06: </w:t>
      </w:r>
      <w:proofErr w:type="gramStart"/>
      <w:r>
        <w:t>SetSaturation(</w:t>
      </w:r>
      <w:proofErr w:type="gramEnd"/>
      <w:r>
        <w:t>) property</w:t>
      </w:r>
      <w:bookmarkEnd w:id="33"/>
      <w:bookmarkEnd w:id="34"/>
    </w:p>
    <w:p w14:paraId="42223AFF" w14:textId="77777777" w:rsidR="00B32DA7" w:rsidRDefault="00B32DA7" w:rsidP="00B32DA7">
      <w:pPr>
        <w:pStyle w:val="subhead"/>
      </w:pPr>
      <w:r>
        <w:t>Objective</w:t>
      </w:r>
    </w:p>
    <w:p w14:paraId="363E2AB8" w14:textId="2C6D5541" w:rsidR="00B32DA7" w:rsidRDefault="002528F7" w:rsidP="00B32DA7">
      <w:pPr>
        <w:pStyle w:val="body"/>
        <w:rPr>
          <w:b/>
        </w:rPr>
      </w:pPr>
      <w:r w:rsidRPr="002528F7">
        <w:t xml:space="preserve">Verify that calling the </w:t>
      </w:r>
      <w:proofErr w:type="gramStart"/>
      <w:r w:rsidRPr="002528F7">
        <w:t>getSaturation(</w:t>
      </w:r>
      <w:proofErr w:type="gramEnd"/>
      <w:r w:rsidRPr="002528F7">
        <w:t>) property, after calling the setSaturation() property, returns the appropriate value.</w:t>
      </w:r>
    </w:p>
    <w:p w14:paraId="09F9A5C5" w14:textId="77777777" w:rsidR="00B32DA7" w:rsidRDefault="00B32DA7" w:rsidP="00B32DA7">
      <w:pPr>
        <w:pStyle w:val="subhead"/>
      </w:pPr>
      <w:r>
        <w:t>Procedure</w:t>
      </w:r>
    </w:p>
    <w:p w14:paraId="495930A3" w14:textId="77777777" w:rsidR="00B32DA7" w:rsidRDefault="00B32DA7" w:rsidP="0011629A">
      <w:pPr>
        <w:pStyle w:val="numbrdlist"/>
        <w:numPr>
          <w:ilvl w:val="0"/>
          <w:numId w:val="30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7DABAE49" w14:textId="77777777" w:rsidR="00B32DA7" w:rsidRDefault="00B32DA7" w:rsidP="00B32DA7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5BB4FB0E" w14:textId="77777777" w:rsidR="002528F7" w:rsidRDefault="002528F7" w:rsidP="002528F7">
      <w:pPr>
        <w:pStyle w:val="numbrdlist"/>
      </w:pPr>
      <w:r>
        <w:t xml:space="preserve">The test device calls the </w:t>
      </w:r>
      <w:proofErr w:type="gramStart"/>
      <w:r>
        <w:t>setSaturation(</w:t>
      </w:r>
      <w:proofErr w:type="gramEnd"/>
      <w:r>
        <w:t xml:space="preserve">) property on the bus object providing the value 100. </w:t>
      </w:r>
    </w:p>
    <w:p w14:paraId="1737FF00" w14:textId="4910291E" w:rsidR="002528F7" w:rsidRDefault="002528F7" w:rsidP="002528F7">
      <w:pPr>
        <w:pStyle w:val="numbrdlist"/>
      </w:pPr>
      <w:r>
        <w:t xml:space="preserve">The test device calls the </w:t>
      </w:r>
      <w:proofErr w:type="gramStart"/>
      <w:r>
        <w:t>getSaturation(</w:t>
      </w:r>
      <w:proofErr w:type="gramEnd"/>
      <w:r>
        <w:t>) property on the bus object.</w:t>
      </w:r>
    </w:p>
    <w:p w14:paraId="04DF37F1" w14:textId="77777777" w:rsidR="00B32DA7" w:rsidRDefault="00B32DA7" w:rsidP="00B32DA7">
      <w:pPr>
        <w:pStyle w:val="numbrdlist"/>
      </w:pPr>
      <w:r>
        <w:t>The test device leaves the session.</w:t>
      </w:r>
    </w:p>
    <w:p w14:paraId="0271C656" w14:textId="77777777" w:rsidR="00B32DA7" w:rsidRDefault="00B32DA7" w:rsidP="00B32DA7">
      <w:pPr>
        <w:pStyle w:val="subhead"/>
      </w:pPr>
      <w:r>
        <w:t>Expected results</w:t>
      </w:r>
    </w:p>
    <w:p w14:paraId="57A5828C" w14:textId="77777777" w:rsidR="002528F7" w:rsidRDefault="002528F7" w:rsidP="002528F7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038E075C" w14:textId="77777777" w:rsidR="002528F7" w:rsidRDefault="002528F7" w:rsidP="002528F7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7ABD075F" w14:textId="77777777" w:rsidR="002528F7" w:rsidRDefault="002528F7" w:rsidP="002528F7">
      <w:pPr>
        <w:pStyle w:val="bulletlv1"/>
      </w:pPr>
      <w:r>
        <w:t xml:space="preserve">The </w:t>
      </w:r>
      <w:proofErr w:type="gramStart"/>
      <w:r>
        <w:t>setSaturation(</w:t>
      </w:r>
      <w:proofErr w:type="gramEnd"/>
      <w:r>
        <w:t>) property is executed.</w:t>
      </w:r>
    </w:p>
    <w:p w14:paraId="17160011" w14:textId="44DA55B8" w:rsidR="002528F7" w:rsidRDefault="002528F7" w:rsidP="002528F7">
      <w:pPr>
        <w:pStyle w:val="bulletlv1"/>
      </w:pPr>
      <w:r>
        <w:t xml:space="preserve">The </w:t>
      </w:r>
      <w:proofErr w:type="gramStart"/>
      <w:r>
        <w:t>getSaturation(</w:t>
      </w:r>
      <w:proofErr w:type="gramEnd"/>
      <w:r>
        <w:t>) property returns the value 100.</w:t>
      </w:r>
    </w:p>
    <w:p w14:paraId="4B5419C6" w14:textId="2F9D7CD9" w:rsidR="00B32DA7" w:rsidRDefault="002528F7" w:rsidP="00B32DA7">
      <w:pPr>
        <w:pStyle w:val="Heading2"/>
        <w:numPr>
          <w:ilvl w:val="1"/>
          <w:numId w:val="1"/>
        </w:numPr>
        <w:ind w:left="630" w:hanging="630"/>
      </w:pPr>
      <w:bookmarkStart w:id="35" w:name="_Toc396402836"/>
      <w:bookmarkStart w:id="36" w:name="_Toc396906075"/>
      <w:r>
        <w:t xml:space="preserve">LSF_Lamp-v1-07: </w:t>
      </w:r>
      <w:proofErr w:type="gramStart"/>
      <w:r>
        <w:t>SetColorTemp(</w:t>
      </w:r>
      <w:proofErr w:type="gramEnd"/>
      <w:r>
        <w:t>) property</w:t>
      </w:r>
      <w:bookmarkEnd w:id="35"/>
      <w:bookmarkEnd w:id="36"/>
    </w:p>
    <w:p w14:paraId="746DA88D" w14:textId="77777777" w:rsidR="00B32DA7" w:rsidRDefault="00B32DA7" w:rsidP="00B32DA7">
      <w:pPr>
        <w:pStyle w:val="subhead"/>
      </w:pPr>
      <w:r>
        <w:t>Objective</w:t>
      </w:r>
    </w:p>
    <w:p w14:paraId="2DE83172" w14:textId="094608B2" w:rsidR="00B32DA7" w:rsidRDefault="002528F7" w:rsidP="00B32DA7">
      <w:pPr>
        <w:pStyle w:val="body"/>
        <w:rPr>
          <w:b/>
        </w:rPr>
      </w:pPr>
      <w:r w:rsidRPr="002528F7">
        <w:t xml:space="preserve">See if the DUT supports variable color property.  If it does, verify that calling the </w:t>
      </w:r>
      <w:proofErr w:type="gramStart"/>
      <w:r w:rsidRPr="002528F7">
        <w:t>getColorTemp(</w:t>
      </w:r>
      <w:proofErr w:type="gramEnd"/>
      <w:r w:rsidRPr="002528F7">
        <w:t>) property, after calling the setColorTemp() property, returns the appropr</w:t>
      </w:r>
      <w:r w:rsidR="00F005F6">
        <w:t>iate value</w:t>
      </w:r>
      <w:r w:rsidRPr="002528F7">
        <w:t>.</w:t>
      </w:r>
    </w:p>
    <w:p w14:paraId="3FBD9E95" w14:textId="77777777" w:rsidR="00B32DA7" w:rsidRDefault="00B32DA7" w:rsidP="00B32DA7">
      <w:pPr>
        <w:pStyle w:val="subhead"/>
      </w:pPr>
      <w:r>
        <w:t>Procedure</w:t>
      </w:r>
    </w:p>
    <w:p w14:paraId="68798E7F" w14:textId="77777777" w:rsidR="00B32DA7" w:rsidRDefault="00B32DA7" w:rsidP="0011629A">
      <w:pPr>
        <w:pStyle w:val="numbrdlist"/>
        <w:numPr>
          <w:ilvl w:val="0"/>
          <w:numId w:val="31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1A5C8C36" w14:textId="77777777" w:rsidR="00B32DA7" w:rsidRDefault="00B32DA7" w:rsidP="00B32DA7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3CFD054D" w14:textId="77777777" w:rsidR="00F005F6" w:rsidRDefault="00F005F6" w:rsidP="00F005F6">
      <w:pPr>
        <w:pStyle w:val="numbrdlist"/>
      </w:pPr>
      <w:r>
        <w:lastRenderedPageBreak/>
        <w:t xml:space="preserve">The test device calls the </w:t>
      </w:r>
      <w:proofErr w:type="gramStart"/>
      <w:r>
        <w:t>getVariableColorTemp(</w:t>
      </w:r>
      <w:proofErr w:type="gramEnd"/>
      <w:r>
        <w:t xml:space="preserve">) method.  </w:t>
      </w:r>
    </w:p>
    <w:p w14:paraId="51C11C89" w14:textId="77777777" w:rsidR="00F005F6" w:rsidRDefault="00F005F6" w:rsidP="00F005F6">
      <w:pPr>
        <w:pStyle w:val="numbrdlist"/>
      </w:pPr>
      <w:r>
        <w:t xml:space="preserve">If true, the test device calls the </w:t>
      </w:r>
      <w:proofErr w:type="gramStart"/>
      <w:r>
        <w:t>setColorTemp(</w:t>
      </w:r>
      <w:proofErr w:type="gramEnd"/>
      <w:r>
        <w:t>) property on the bus object providing the value 100.</w:t>
      </w:r>
    </w:p>
    <w:p w14:paraId="49760DD0" w14:textId="78708B22" w:rsidR="00F005F6" w:rsidRDefault="00F005F6" w:rsidP="00F005F6">
      <w:pPr>
        <w:pStyle w:val="numbrdlist"/>
      </w:pPr>
      <w:r>
        <w:t xml:space="preserve">The test device calls the </w:t>
      </w:r>
      <w:proofErr w:type="gramStart"/>
      <w:r>
        <w:t>getColorTemp(</w:t>
      </w:r>
      <w:proofErr w:type="gramEnd"/>
      <w:r>
        <w:t>) property on the bus object.</w:t>
      </w:r>
    </w:p>
    <w:p w14:paraId="6F1D150A" w14:textId="77777777" w:rsidR="00B32DA7" w:rsidRDefault="00B32DA7" w:rsidP="00B32DA7">
      <w:pPr>
        <w:pStyle w:val="numbrdlist"/>
      </w:pPr>
      <w:r>
        <w:t>The test device leaves the session.</w:t>
      </w:r>
    </w:p>
    <w:p w14:paraId="49BD0D81" w14:textId="77777777" w:rsidR="00B32DA7" w:rsidRDefault="00B32DA7" w:rsidP="00B32DA7">
      <w:pPr>
        <w:pStyle w:val="subhead"/>
      </w:pPr>
      <w:r>
        <w:t>Expected results</w:t>
      </w:r>
    </w:p>
    <w:p w14:paraId="20979882" w14:textId="77777777" w:rsidR="00F005F6" w:rsidRDefault="00F005F6" w:rsidP="00F005F6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72C265E0" w14:textId="77777777" w:rsidR="00F005F6" w:rsidRDefault="00F005F6" w:rsidP="00F005F6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26CB3A7D" w14:textId="77777777" w:rsidR="00F005F6" w:rsidRDefault="00F005F6" w:rsidP="00F005F6">
      <w:pPr>
        <w:pStyle w:val="bulletlv1"/>
      </w:pPr>
      <w:r>
        <w:t xml:space="preserve">If the </w:t>
      </w:r>
      <w:proofErr w:type="gramStart"/>
      <w:r>
        <w:t>getVariableColorTemp(</w:t>
      </w:r>
      <w:proofErr w:type="gramEnd"/>
      <w:r>
        <w:t>) method returns 'true', the setColorTemp() property is executed.</w:t>
      </w:r>
    </w:p>
    <w:p w14:paraId="550DC40C" w14:textId="5D8F877A" w:rsidR="00F005F6" w:rsidRDefault="00F005F6" w:rsidP="00F005F6">
      <w:pPr>
        <w:pStyle w:val="bulletlv1"/>
      </w:pPr>
      <w:r>
        <w:t xml:space="preserve">If the </w:t>
      </w:r>
      <w:proofErr w:type="gramStart"/>
      <w:r>
        <w:t>getVariableColorTemp(</w:t>
      </w:r>
      <w:proofErr w:type="gramEnd"/>
      <w:r>
        <w:t>) method returned 'true', the getColorTemp() property returns the value 100.</w:t>
      </w:r>
    </w:p>
    <w:p w14:paraId="18764194" w14:textId="128CBF3F" w:rsidR="00B32DA7" w:rsidRDefault="00F005F6" w:rsidP="00B32DA7">
      <w:pPr>
        <w:pStyle w:val="Heading2"/>
        <w:numPr>
          <w:ilvl w:val="1"/>
          <w:numId w:val="1"/>
        </w:numPr>
        <w:ind w:left="630" w:hanging="630"/>
      </w:pPr>
      <w:bookmarkStart w:id="37" w:name="_Toc371769696"/>
      <w:bookmarkStart w:id="38" w:name="_Toc396402837"/>
      <w:bookmarkStart w:id="39" w:name="_Toc396906076"/>
      <w:r>
        <w:t xml:space="preserve">LSF_Lamp-v1-08: </w:t>
      </w:r>
      <w:bookmarkEnd w:id="37"/>
      <w:proofErr w:type="gramStart"/>
      <w:r>
        <w:t>SetBrightness(</w:t>
      </w:r>
      <w:proofErr w:type="gramEnd"/>
      <w:r>
        <w:t>) property</w:t>
      </w:r>
      <w:bookmarkEnd w:id="38"/>
      <w:bookmarkEnd w:id="39"/>
    </w:p>
    <w:p w14:paraId="0BBE9792" w14:textId="77777777" w:rsidR="00B32DA7" w:rsidRDefault="00B32DA7" w:rsidP="00B32DA7">
      <w:pPr>
        <w:pStyle w:val="subhead"/>
      </w:pPr>
      <w:r>
        <w:t>Objective</w:t>
      </w:r>
    </w:p>
    <w:p w14:paraId="29C9767C" w14:textId="2BA7C08D" w:rsidR="00B32DA7" w:rsidRDefault="00F005F6" w:rsidP="00B32DA7">
      <w:pPr>
        <w:pStyle w:val="body"/>
        <w:rPr>
          <w:b/>
        </w:rPr>
      </w:pPr>
      <w:r w:rsidRPr="00F005F6">
        <w:t xml:space="preserve">See if the DUT supports dimmable property.  If it does, verify that calling the </w:t>
      </w:r>
      <w:proofErr w:type="gramStart"/>
      <w:r w:rsidRPr="00F005F6">
        <w:t>getBrightness(</w:t>
      </w:r>
      <w:proofErr w:type="gramEnd"/>
      <w:r w:rsidRPr="00F005F6">
        <w:t>) property, after calling the setBrightness() property, returns the appropriate value.</w:t>
      </w:r>
    </w:p>
    <w:p w14:paraId="30D34099" w14:textId="77777777" w:rsidR="00B32DA7" w:rsidRDefault="00B32DA7" w:rsidP="00B32DA7">
      <w:pPr>
        <w:pStyle w:val="subhead"/>
      </w:pPr>
      <w:r>
        <w:t>Procedure</w:t>
      </w:r>
    </w:p>
    <w:p w14:paraId="33620759" w14:textId="77777777" w:rsidR="00B32DA7" w:rsidRDefault="00B32DA7" w:rsidP="0011629A">
      <w:pPr>
        <w:pStyle w:val="numbrdlist"/>
        <w:numPr>
          <w:ilvl w:val="0"/>
          <w:numId w:val="32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52C0AC09" w14:textId="77777777" w:rsidR="00B32DA7" w:rsidRDefault="00B32DA7" w:rsidP="00B32DA7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7ACEE0E9" w14:textId="77777777" w:rsidR="00F005F6" w:rsidRDefault="00F005F6" w:rsidP="00F005F6">
      <w:pPr>
        <w:pStyle w:val="numbrdlist"/>
      </w:pPr>
      <w:r>
        <w:t xml:space="preserve">The test device calls the </w:t>
      </w:r>
      <w:proofErr w:type="gramStart"/>
      <w:r>
        <w:t>getDimmable(</w:t>
      </w:r>
      <w:proofErr w:type="gramEnd"/>
      <w:r>
        <w:t xml:space="preserve">) property.  </w:t>
      </w:r>
    </w:p>
    <w:p w14:paraId="6D975542" w14:textId="77777777" w:rsidR="00F005F6" w:rsidRDefault="00F005F6" w:rsidP="00F005F6">
      <w:pPr>
        <w:pStyle w:val="numbrdlist"/>
      </w:pPr>
      <w:r>
        <w:t xml:space="preserve">If true, the test device calls the </w:t>
      </w:r>
      <w:proofErr w:type="gramStart"/>
      <w:r>
        <w:t>setBrightness(</w:t>
      </w:r>
      <w:proofErr w:type="gramEnd"/>
      <w:r>
        <w:t>) property on the bus object providing the value 100.</w:t>
      </w:r>
    </w:p>
    <w:p w14:paraId="09C42D7B" w14:textId="61AEC6AD" w:rsidR="00F005F6" w:rsidRDefault="00F005F6" w:rsidP="00F005F6">
      <w:pPr>
        <w:pStyle w:val="numbrdlist"/>
      </w:pPr>
      <w:r>
        <w:t xml:space="preserve">The test device calls the </w:t>
      </w:r>
      <w:proofErr w:type="gramStart"/>
      <w:r>
        <w:t>getBrightness(</w:t>
      </w:r>
      <w:proofErr w:type="gramEnd"/>
      <w:r>
        <w:t>) property on the bus object.</w:t>
      </w:r>
    </w:p>
    <w:p w14:paraId="08357059" w14:textId="77777777" w:rsidR="00B32DA7" w:rsidRDefault="00B32DA7" w:rsidP="00B32DA7">
      <w:pPr>
        <w:pStyle w:val="numbrdlist"/>
      </w:pPr>
      <w:r>
        <w:t>The test device leaves the session.</w:t>
      </w:r>
    </w:p>
    <w:p w14:paraId="0523A98D" w14:textId="77777777" w:rsidR="00B32DA7" w:rsidRDefault="00B32DA7" w:rsidP="00B32DA7">
      <w:pPr>
        <w:pStyle w:val="subhead"/>
      </w:pPr>
      <w:r>
        <w:t>Expected results</w:t>
      </w:r>
    </w:p>
    <w:p w14:paraId="6753784E" w14:textId="77777777" w:rsidR="00F005F6" w:rsidRDefault="00F005F6" w:rsidP="00F005F6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083B2853" w14:textId="77777777" w:rsidR="00F005F6" w:rsidRDefault="00F005F6" w:rsidP="00F005F6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60869F6A" w14:textId="77777777" w:rsidR="00F005F6" w:rsidRDefault="00F005F6" w:rsidP="00F005F6">
      <w:pPr>
        <w:pStyle w:val="bulletlv1"/>
      </w:pPr>
      <w:r>
        <w:t xml:space="preserve">If the </w:t>
      </w:r>
      <w:proofErr w:type="gramStart"/>
      <w:r>
        <w:t>getDimmable(</w:t>
      </w:r>
      <w:proofErr w:type="gramEnd"/>
      <w:r>
        <w:t>) property returns 'true', the setBrightness() property is executed.</w:t>
      </w:r>
    </w:p>
    <w:p w14:paraId="008B905B" w14:textId="279E863E" w:rsidR="00F005F6" w:rsidRDefault="00F005F6" w:rsidP="00F005F6">
      <w:pPr>
        <w:pStyle w:val="bulletlv1"/>
      </w:pPr>
      <w:r>
        <w:t xml:space="preserve">If the </w:t>
      </w:r>
      <w:proofErr w:type="gramStart"/>
      <w:r>
        <w:t>getDimmable(</w:t>
      </w:r>
      <w:proofErr w:type="gramEnd"/>
      <w:r>
        <w:t>) property returned 'true', the geBrightness() property returns the value 100.</w:t>
      </w:r>
    </w:p>
    <w:p w14:paraId="4982E5D5" w14:textId="0394DF90" w:rsidR="00B32DA7" w:rsidRDefault="00A42DFD" w:rsidP="00B32DA7">
      <w:pPr>
        <w:pStyle w:val="Heading2"/>
        <w:numPr>
          <w:ilvl w:val="1"/>
          <w:numId w:val="1"/>
        </w:numPr>
        <w:ind w:left="630" w:hanging="630"/>
      </w:pPr>
      <w:bookmarkStart w:id="40" w:name="_Toc371769700"/>
      <w:bookmarkStart w:id="41" w:name="_Toc396402838"/>
      <w:bookmarkStart w:id="42" w:name="_Toc396906077"/>
      <w:r>
        <w:lastRenderedPageBreak/>
        <w:t xml:space="preserve">LSF_Lamp-v1-09: </w:t>
      </w:r>
      <w:bookmarkEnd w:id="40"/>
      <w:r>
        <w:t>TransitionLampState and verify state and signal</w:t>
      </w:r>
      <w:bookmarkEnd w:id="41"/>
      <w:bookmarkEnd w:id="42"/>
    </w:p>
    <w:p w14:paraId="3DB80847" w14:textId="77777777" w:rsidR="00B32DA7" w:rsidRDefault="00B32DA7" w:rsidP="00B32DA7">
      <w:pPr>
        <w:pStyle w:val="subhead"/>
      </w:pPr>
      <w:r>
        <w:t>Objective</w:t>
      </w:r>
    </w:p>
    <w:p w14:paraId="582254D9" w14:textId="2C88082F" w:rsidR="00B32DA7" w:rsidRDefault="00A42DFD" w:rsidP="00B32DA7">
      <w:pPr>
        <w:pStyle w:val="body"/>
        <w:rPr>
          <w:b/>
        </w:rPr>
      </w:pPr>
      <w:r>
        <w:t xml:space="preserve">Verify that calling the </w:t>
      </w:r>
      <w:proofErr w:type="gramStart"/>
      <w:r>
        <w:t>TransitionLampState(</w:t>
      </w:r>
      <w:proofErr w:type="gramEnd"/>
      <w:r>
        <w:t>) method on the bus object will update the state and send out an updated state signal.</w:t>
      </w:r>
    </w:p>
    <w:p w14:paraId="381DE67E" w14:textId="77777777" w:rsidR="00B32DA7" w:rsidRDefault="00B32DA7" w:rsidP="00B32DA7">
      <w:pPr>
        <w:pStyle w:val="subhead"/>
      </w:pPr>
      <w:r>
        <w:t>Procedure</w:t>
      </w:r>
    </w:p>
    <w:p w14:paraId="6E204B8F" w14:textId="77777777" w:rsidR="00B32DA7" w:rsidRDefault="00B32DA7" w:rsidP="0011629A">
      <w:pPr>
        <w:pStyle w:val="numbrdlist"/>
        <w:numPr>
          <w:ilvl w:val="0"/>
          <w:numId w:val="33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67FF9A58" w14:textId="77777777" w:rsidR="00B32DA7" w:rsidRDefault="00B32DA7" w:rsidP="00B32DA7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4DCDB1AE" w14:textId="4B463EAB" w:rsidR="00A42DFD" w:rsidRDefault="00A42DFD" w:rsidP="00A42DFD">
      <w:pPr>
        <w:pStyle w:val="numbrdlist"/>
      </w:pPr>
      <w:r>
        <w:t>The test device registers a signal handler with the AllJoyn framework.</w:t>
      </w:r>
    </w:p>
    <w:p w14:paraId="67263B9F" w14:textId="696CAB3D" w:rsidR="00A42DFD" w:rsidRDefault="00A42DFD" w:rsidP="00A42DFD">
      <w:pPr>
        <w:pStyle w:val="numbrdlist"/>
      </w:pPr>
      <w:r>
        <w:t>The test device calls the TransitionLampState() method on the bus object with the timestamp set to the current time, a transition period of 10, onOff true, brightness 10, hue 20, saturation 30, colorTemp 40.</w:t>
      </w:r>
    </w:p>
    <w:p w14:paraId="40CA33AE" w14:textId="08F23A3A" w:rsidR="00A42DFD" w:rsidRDefault="00A42DFD" w:rsidP="00A42DFD">
      <w:pPr>
        <w:pStyle w:val="numbrdlist"/>
      </w:pPr>
      <w:r>
        <w:t xml:space="preserve">The test device calls </w:t>
      </w:r>
      <w:proofErr w:type="gramStart"/>
      <w:r>
        <w:t>getHue(</w:t>
      </w:r>
      <w:proofErr w:type="gramEnd"/>
      <w:r>
        <w:t>) property on the bus object.</w:t>
      </w:r>
    </w:p>
    <w:p w14:paraId="282D69C9" w14:textId="4FB0683C" w:rsidR="00A42DFD" w:rsidRDefault="00A42DFD" w:rsidP="00A42DFD">
      <w:pPr>
        <w:pStyle w:val="numbrdlist"/>
      </w:pPr>
      <w:r>
        <w:t xml:space="preserve">The test device calls </w:t>
      </w:r>
      <w:proofErr w:type="gramStart"/>
      <w:r>
        <w:t>getSaturation(</w:t>
      </w:r>
      <w:proofErr w:type="gramEnd"/>
      <w:r>
        <w:t>) property on the bus object.</w:t>
      </w:r>
    </w:p>
    <w:p w14:paraId="71401A1C" w14:textId="3D9BA33C" w:rsidR="00A42DFD" w:rsidRDefault="00A42DFD" w:rsidP="00A42DFD">
      <w:pPr>
        <w:pStyle w:val="numbrdlist"/>
      </w:pPr>
      <w:r>
        <w:t xml:space="preserve">The test device calls </w:t>
      </w:r>
      <w:proofErr w:type="gramStart"/>
      <w:r>
        <w:t>getColorTemp(</w:t>
      </w:r>
      <w:proofErr w:type="gramEnd"/>
      <w:r>
        <w:t>) property on the bus object.</w:t>
      </w:r>
    </w:p>
    <w:p w14:paraId="4336990F" w14:textId="16D1FBAF" w:rsidR="00A42DFD" w:rsidRDefault="00A42DFD" w:rsidP="00A42DFD">
      <w:pPr>
        <w:pStyle w:val="numbrdlist"/>
      </w:pPr>
      <w:r>
        <w:t xml:space="preserve">The test device calls </w:t>
      </w:r>
      <w:proofErr w:type="gramStart"/>
      <w:r>
        <w:t>getBrightness(</w:t>
      </w:r>
      <w:proofErr w:type="gramEnd"/>
      <w:r>
        <w:t>) property on the bus object.</w:t>
      </w:r>
    </w:p>
    <w:p w14:paraId="209ABC14" w14:textId="10B1159C" w:rsidR="00A42DFD" w:rsidRDefault="00A42DFD" w:rsidP="00A42DFD">
      <w:pPr>
        <w:pStyle w:val="numbrdlist"/>
      </w:pPr>
      <w:r>
        <w:t xml:space="preserve">The test device calls </w:t>
      </w:r>
      <w:proofErr w:type="gramStart"/>
      <w:r>
        <w:t>getOnOff(</w:t>
      </w:r>
      <w:proofErr w:type="gramEnd"/>
      <w:r>
        <w:t>) property on the bus object.</w:t>
      </w:r>
    </w:p>
    <w:p w14:paraId="20168C97" w14:textId="6B2E06C2" w:rsidR="00A42DFD" w:rsidRDefault="00A42DFD" w:rsidP="00A42DFD">
      <w:pPr>
        <w:pStyle w:val="numbrdlist"/>
      </w:pPr>
      <w:r>
        <w:t xml:space="preserve"> The test device checks to see if it has received a lamp state updated signal.</w:t>
      </w:r>
    </w:p>
    <w:p w14:paraId="6C653A48" w14:textId="77777777" w:rsidR="00B32DA7" w:rsidRDefault="00B32DA7" w:rsidP="00B32DA7">
      <w:pPr>
        <w:pStyle w:val="numbrdlist"/>
      </w:pPr>
      <w:r>
        <w:t>The test device leaves the session.</w:t>
      </w:r>
    </w:p>
    <w:p w14:paraId="0279DEE9" w14:textId="77777777" w:rsidR="00B32DA7" w:rsidRDefault="00B32DA7" w:rsidP="00B32DA7">
      <w:pPr>
        <w:pStyle w:val="subhead"/>
      </w:pPr>
      <w:r>
        <w:t>Expected results</w:t>
      </w:r>
    </w:p>
    <w:p w14:paraId="0E4457D6" w14:textId="77777777" w:rsidR="00A42DFD" w:rsidRDefault="00A42DFD" w:rsidP="00A42DFD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6EEA6C81" w14:textId="77777777" w:rsidR="00A42DFD" w:rsidRDefault="00A42DFD" w:rsidP="00A42DFD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325180CF" w14:textId="77777777" w:rsidR="00A42DFD" w:rsidRDefault="00A42DFD" w:rsidP="00A42DFD">
      <w:pPr>
        <w:pStyle w:val="bulletlv1"/>
      </w:pPr>
      <w:r>
        <w:t xml:space="preserve">The test device receives an updated state signal after calling the </w:t>
      </w:r>
      <w:proofErr w:type="gramStart"/>
      <w:r>
        <w:t>TransitionLampState(</w:t>
      </w:r>
      <w:proofErr w:type="gramEnd"/>
      <w:r>
        <w:t>) method with the new state, period, and timestamp.</w:t>
      </w:r>
    </w:p>
    <w:p w14:paraId="7BC7470F" w14:textId="77777777" w:rsidR="00A42DFD" w:rsidRDefault="00A42DFD" w:rsidP="00A42DFD">
      <w:pPr>
        <w:pStyle w:val="bulletlv1"/>
      </w:pPr>
      <w:r>
        <w:t xml:space="preserve">The brightness field </w:t>
      </w:r>
      <w:proofErr w:type="gramStart"/>
      <w:r>
        <w:t>returned  from</w:t>
      </w:r>
      <w:proofErr w:type="gramEnd"/>
      <w:r>
        <w:t xml:space="preserve"> the getBrightness() property equals 10.</w:t>
      </w:r>
    </w:p>
    <w:p w14:paraId="26FDFDB1" w14:textId="77777777" w:rsidR="00A42DFD" w:rsidRDefault="00A42DFD" w:rsidP="00A42DFD">
      <w:pPr>
        <w:pStyle w:val="bulletlv1"/>
      </w:pPr>
      <w:r>
        <w:t xml:space="preserve">The hue field </w:t>
      </w:r>
      <w:proofErr w:type="gramStart"/>
      <w:r>
        <w:t>returned  from</w:t>
      </w:r>
      <w:proofErr w:type="gramEnd"/>
      <w:r>
        <w:t xml:space="preserve"> the getHue() property equals 20.</w:t>
      </w:r>
    </w:p>
    <w:p w14:paraId="78FA30DC" w14:textId="77777777" w:rsidR="00A42DFD" w:rsidRDefault="00A42DFD" w:rsidP="00A42DFD">
      <w:pPr>
        <w:pStyle w:val="bulletlv1"/>
      </w:pPr>
      <w:r>
        <w:t xml:space="preserve">The saturation field </w:t>
      </w:r>
      <w:proofErr w:type="gramStart"/>
      <w:r>
        <w:t>returned  from</w:t>
      </w:r>
      <w:proofErr w:type="gramEnd"/>
      <w:r>
        <w:t xml:space="preserve"> the getSaturation() property equals 30.</w:t>
      </w:r>
    </w:p>
    <w:p w14:paraId="4E3C43A3" w14:textId="5E96F0CD" w:rsidR="00B32DA7" w:rsidRDefault="00A42DFD" w:rsidP="00A42DFD">
      <w:pPr>
        <w:pStyle w:val="bulletlv1"/>
      </w:pPr>
      <w:r>
        <w:t xml:space="preserve">The </w:t>
      </w:r>
      <w:proofErr w:type="gramStart"/>
      <w:r>
        <w:t>colorTemp  field</w:t>
      </w:r>
      <w:proofErr w:type="gramEnd"/>
      <w:r>
        <w:t xml:space="preserve"> returned  from the geColorTemp() property equals 40.</w:t>
      </w:r>
    </w:p>
    <w:p w14:paraId="78FBA2C5" w14:textId="10684CD8" w:rsidR="00B32DA7" w:rsidRDefault="00A42DFD" w:rsidP="00B32DA7">
      <w:pPr>
        <w:pStyle w:val="Heading2"/>
        <w:numPr>
          <w:ilvl w:val="1"/>
          <w:numId w:val="1"/>
        </w:numPr>
        <w:ind w:left="630" w:hanging="630"/>
      </w:pPr>
      <w:bookmarkStart w:id="43" w:name="_Toc371769701"/>
      <w:bookmarkStart w:id="44" w:name="_Toc396402839"/>
      <w:bookmarkStart w:id="45" w:name="_Toc396906078"/>
      <w:r>
        <w:lastRenderedPageBreak/>
        <w:t xml:space="preserve">LSF_Lamp-v1-10: </w:t>
      </w:r>
      <w:bookmarkEnd w:id="43"/>
      <w:r>
        <w:t>ApplyPulseEffect</w:t>
      </w:r>
      <w:bookmarkEnd w:id="44"/>
      <w:bookmarkEnd w:id="45"/>
    </w:p>
    <w:p w14:paraId="68A0689C" w14:textId="77777777" w:rsidR="00B32DA7" w:rsidRDefault="00B32DA7" w:rsidP="00B32DA7">
      <w:pPr>
        <w:pStyle w:val="subhead"/>
      </w:pPr>
      <w:r>
        <w:t>Objective</w:t>
      </w:r>
    </w:p>
    <w:p w14:paraId="6CDA0B0D" w14:textId="7BCDB7D0" w:rsidR="00B32DA7" w:rsidRDefault="00A42DFD" w:rsidP="00B32DA7">
      <w:pPr>
        <w:pStyle w:val="body"/>
        <w:rPr>
          <w:b/>
        </w:rPr>
      </w:pPr>
      <w:r>
        <w:t xml:space="preserve">Verify that calling the </w:t>
      </w:r>
      <w:proofErr w:type="gramStart"/>
      <w:r>
        <w:t>ApplyPulseEffect(</w:t>
      </w:r>
      <w:proofErr w:type="gramEnd"/>
      <w:r>
        <w:t>) method on the bus object will return success.</w:t>
      </w:r>
    </w:p>
    <w:p w14:paraId="03E6DE86" w14:textId="77777777" w:rsidR="00B32DA7" w:rsidRDefault="00B32DA7" w:rsidP="00B32DA7">
      <w:pPr>
        <w:pStyle w:val="subhead"/>
      </w:pPr>
      <w:r>
        <w:t>Procedure</w:t>
      </w:r>
    </w:p>
    <w:p w14:paraId="4AF36444" w14:textId="77777777" w:rsidR="00B32DA7" w:rsidRDefault="00B32DA7" w:rsidP="0011629A">
      <w:pPr>
        <w:pStyle w:val="numbrdlist"/>
        <w:numPr>
          <w:ilvl w:val="0"/>
          <w:numId w:val="34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765A5745" w14:textId="77777777" w:rsidR="00B32DA7" w:rsidRDefault="00B32DA7" w:rsidP="00B32DA7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1709B0A3" w14:textId="2124428B" w:rsidR="0025461F" w:rsidRDefault="0025461F" w:rsidP="0025461F">
      <w:pPr>
        <w:pStyle w:val="numbrdlist"/>
      </w:pPr>
      <w:r>
        <w:t>The test device calls ApplyPulseEffect()with the following:</w:t>
      </w:r>
    </w:p>
    <w:p w14:paraId="69CA16D5" w14:textId="77777777" w:rsidR="0025461F" w:rsidRDefault="0025461F" w:rsidP="0025461F">
      <w:pPr>
        <w:pStyle w:val="body2"/>
      </w:pPr>
      <w:proofErr w:type="gramStart"/>
      <w:r>
        <w:t>fromOnOffValue</w:t>
      </w:r>
      <w:proofErr w:type="gramEnd"/>
      <w:r>
        <w:t xml:space="preserve"> </w:t>
      </w:r>
      <w:r>
        <w:tab/>
      </w:r>
      <w:r>
        <w:tab/>
        <w:t>= true;</w:t>
      </w:r>
    </w:p>
    <w:p w14:paraId="08DADD5F" w14:textId="77777777" w:rsidR="0025461F" w:rsidRDefault="0025461F" w:rsidP="0025461F">
      <w:pPr>
        <w:pStyle w:val="body2"/>
      </w:pPr>
      <w:proofErr w:type="gramStart"/>
      <w:r>
        <w:t>fromBrightnessValue</w:t>
      </w:r>
      <w:proofErr w:type="gramEnd"/>
      <w:r>
        <w:t xml:space="preserve"> </w:t>
      </w:r>
      <w:r>
        <w:tab/>
        <w:t>= 10;</w:t>
      </w:r>
    </w:p>
    <w:p w14:paraId="4F6B3FE1" w14:textId="77777777" w:rsidR="0025461F" w:rsidRDefault="0025461F" w:rsidP="0025461F">
      <w:pPr>
        <w:pStyle w:val="body2"/>
      </w:pPr>
      <w:proofErr w:type="gramStart"/>
      <w:r>
        <w:t>fromHueValue</w:t>
      </w:r>
      <w:proofErr w:type="gramEnd"/>
      <w:r>
        <w:tab/>
      </w:r>
      <w:r>
        <w:tab/>
        <w:t>= 20;</w:t>
      </w:r>
    </w:p>
    <w:p w14:paraId="607E87AF" w14:textId="77777777" w:rsidR="0025461F" w:rsidRDefault="0025461F" w:rsidP="0025461F">
      <w:pPr>
        <w:pStyle w:val="body2"/>
      </w:pPr>
      <w:proofErr w:type="gramStart"/>
      <w:r>
        <w:t>fromSaturationValue</w:t>
      </w:r>
      <w:proofErr w:type="gramEnd"/>
      <w:r>
        <w:tab/>
        <w:t>= 30;</w:t>
      </w:r>
    </w:p>
    <w:p w14:paraId="71282275" w14:textId="77777777" w:rsidR="0025461F" w:rsidRDefault="0025461F" w:rsidP="0025461F">
      <w:pPr>
        <w:pStyle w:val="body2"/>
      </w:pPr>
      <w:proofErr w:type="gramStart"/>
      <w:r>
        <w:t>fromColorTempValue</w:t>
      </w:r>
      <w:proofErr w:type="gramEnd"/>
      <w:r>
        <w:tab/>
        <w:t>= 40;</w:t>
      </w:r>
    </w:p>
    <w:p w14:paraId="2BBED333" w14:textId="77777777" w:rsidR="0025461F" w:rsidRDefault="0025461F" w:rsidP="0025461F">
      <w:pPr>
        <w:pStyle w:val="body2"/>
      </w:pPr>
      <w:r>
        <w:t xml:space="preserve"> </w:t>
      </w:r>
      <w:proofErr w:type="gramStart"/>
      <w:r>
        <w:t>toOnOffValue</w:t>
      </w:r>
      <w:proofErr w:type="gramEnd"/>
      <w:r>
        <w:t xml:space="preserve"> </w:t>
      </w:r>
      <w:r>
        <w:tab/>
      </w:r>
      <w:r>
        <w:tab/>
        <w:t>= true;</w:t>
      </w:r>
    </w:p>
    <w:p w14:paraId="52B90632" w14:textId="77777777" w:rsidR="0025461F" w:rsidRDefault="0025461F" w:rsidP="0025461F">
      <w:pPr>
        <w:pStyle w:val="body2"/>
      </w:pPr>
      <w:r>
        <w:t xml:space="preserve"> </w:t>
      </w:r>
      <w:proofErr w:type="gramStart"/>
      <w:r>
        <w:t>toBrightnessValue</w:t>
      </w:r>
      <w:proofErr w:type="gramEnd"/>
      <w:r>
        <w:t xml:space="preserve"> </w:t>
      </w:r>
      <w:r>
        <w:tab/>
        <w:t>= 11;</w:t>
      </w:r>
    </w:p>
    <w:p w14:paraId="1F2F8E9F" w14:textId="77777777" w:rsidR="0025461F" w:rsidRDefault="0025461F" w:rsidP="0025461F">
      <w:pPr>
        <w:pStyle w:val="body2"/>
      </w:pPr>
      <w:r>
        <w:t xml:space="preserve"> </w:t>
      </w:r>
      <w:proofErr w:type="gramStart"/>
      <w:r>
        <w:t>toHueValue</w:t>
      </w:r>
      <w:proofErr w:type="gramEnd"/>
      <w:r>
        <w:tab/>
      </w:r>
      <w:r>
        <w:tab/>
        <w:t>= 22;</w:t>
      </w:r>
    </w:p>
    <w:p w14:paraId="7E7F3729" w14:textId="77777777" w:rsidR="0025461F" w:rsidRDefault="0025461F" w:rsidP="0025461F">
      <w:pPr>
        <w:pStyle w:val="body2"/>
      </w:pPr>
      <w:r>
        <w:t xml:space="preserve"> </w:t>
      </w:r>
      <w:proofErr w:type="gramStart"/>
      <w:r>
        <w:t>toSaturationValue</w:t>
      </w:r>
      <w:proofErr w:type="gramEnd"/>
      <w:r>
        <w:tab/>
        <w:t>= 33;</w:t>
      </w:r>
    </w:p>
    <w:p w14:paraId="71741215" w14:textId="77777777" w:rsidR="0025461F" w:rsidRDefault="0025461F" w:rsidP="0025461F">
      <w:pPr>
        <w:pStyle w:val="body2"/>
      </w:pPr>
      <w:r>
        <w:t xml:space="preserve"> </w:t>
      </w:r>
      <w:proofErr w:type="gramStart"/>
      <w:r>
        <w:t>toColorTempValue</w:t>
      </w:r>
      <w:proofErr w:type="gramEnd"/>
      <w:r>
        <w:tab/>
        <w:t>= 44;</w:t>
      </w:r>
    </w:p>
    <w:p w14:paraId="0CE6A8F1" w14:textId="77777777" w:rsidR="0025461F" w:rsidRDefault="0025461F" w:rsidP="0025461F">
      <w:pPr>
        <w:pStyle w:val="body2"/>
      </w:pPr>
      <w:r>
        <w:t xml:space="preserve"> </w:t>
      </w:r>
      <w:proofErr w:type="gramStart"/>
      <w:r>
        <w:t>startTimestamp</w:t>
      </w:r>
      <w:proofErr w:type="gramEnd"/>
      <w:r>
        <w:t xml:space="preserve"> = System.currentTimeMillis() / 1000L;</w:t>
      </w:r>
    </w:p>
    <w:p w14:paraId="07EBDC07" w14:textId="77777777" w:rsidR="0025461F" w:rsidRDefault="0025461F" w:rsidP="0025461F">
      <w:pPr>
        <w:pStyle w:val="body2"/>
      </w:pPr>
      <w:r>
        <w:t xml:space="preserve"> </w:t>
      </w:r>
      <w:proofErr w:type="gramStart"/>
      <w:r>
        <w:t>period</w:t>
      </w:r>
      <w:proofErr w:type="gramEnd"/>
      <w:r>
        <w:t xml:space="preserve"> </w:t>
      </w:r>
      <w:r>
        <w:tab/>
      </w:r>
      <w:r>
        <w:tab/>
        <w:t>= 100;</w:t>
      </w:r>
    </w:p>
    <w:p w14:paraId="7E64AE0A" w14:textId="77777777" w:rsidR="0025461F" w:rsidRDefault="0025461F" w:rsidP="0025461F">
      <w:pPr>
        <w:pStyle w:val="body2"/>
      </w:pPr>
      <w:r>
        <w:t xml:space="preserve"> </w:t>
      </w:r>
      <w:proofErr w:type="gramStart"/>
      <w:r>
        <w:t>duration</w:t>
      </w:r>
      <w:proofErr w:type="gramEnd"/>
      <w:r>
        <w:t xml:space="preserve"> </w:t>
      </w:r>
      <w:r>
        <w:tab/>
      </w:r>
      <w:r>
        <w:tab/>
        <w:t>= 200;</w:t>
      </w:r>
    </w:p>
    <w:p w14:paraId="7775A9FE" w14:textId="77777777" w:rsidR="0025461F" w:rsidRDefault="0025461F" w:rsidP="0025461F">
      <w:pPr>
        <w:pStyle w:val="body2"/>
      </w:pPr>
      <w:r>
        <w:t xml:space="preserve"> </w:t>
      </w:r>
      <w:proofErr w:type="gramStart"/>
      <w:r>
        <w:t>numPulses</w:t>
      </w:r>
      <w:proofErr w:type="gramEnd"/>
      <w:r>
        <w:tab/>
        <w:t>= 3;</w:t>
      </w:r>
    </w:p>
    <w:p w14:paraId="4BCA65EC" w14:textId="77777777" w:rsidR="00B32DA7" w:rsidRDefault="00B32DA7" w:rsidP="00B32DA7">
      <w:pPr>
        <w:pStyle w:val="numbrdlist"/>
      </w:pPr>
      <w:r>
        <w:t>The test device leaves the session.</w:t>
      </w:r>
    </w:p>
    <w:p w14:paraId="2EB4D9AA" w14:textId="77777777" w:rsidR="00B32DA7" w:rsidRDefault="00B32DA7" w:rsidP="00B32DA7">
      <w:pPr>
        <w:pStyle w:val="subhead"/>
      </w:pPr>
      <w:r>
        <w:t>Expected results</w:t>
      </w:r>
    </w:p>
    <w:p w14:paraId="7F51478D" w14:textId="77777777" w:rsidR="0025461F" w:rsidRDefault="0025461F" w:rsidP="0025461F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6C32DEB6" w14:textId="77777777" w:rsidR="0025461F" w:rsidRDefault="0025461F" w:rsidP="0025461F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3D845F0D" w14:textId="5BDCA79A" w:rsidR="00B32DA7" w:rsidRDefault="0025461F" w:rsidP="0061673B">
      <w:pPr>
        <w:pStyle w:val="bulletlv1"/>
        <w:numPr>
          <w:ilvl w:val="0"/>
          <w:numId w:val="2"/>
        </w:numPr>
      </w:pPr>
      <w:r>
        <w:t xml:space="preserve">The call to the </w:t>
      </w:r>
      <w:proofErr w:type="gramStart"/>
      <w:r>
        <w:t>ApplyPulseEffect(</w:t>
      </w:r>
      <w:proofErr w:type="gramEnd"/>
      <w:r>
        <w:t>) method on the bus object returns success.</w:t>
      </w:r>
    </w:p>
    <w:p w14:paraId="16C5ED42" w14:textId="661ED6AB" w:rsidR="00A42DFD" w:rsidRDefault="0025461F" w:rsidP="00A42DFD">
      <w:pPr>
        <w:pStyle w:val="Heading2"/>
        <w:numPr>
          <w:ilvl w:val="1"/>
          <w:numId w:val="1"/>
        </w:numPr>
        <w:ind w:left="630" w:hanging="630"/>
      </w:pPr>
      <w:bookmarkStart w:id="46" w:name="_Toc371769702"/>
      <w:bookmarkStart w:id="47" w:name="_Toc396402840"/>
      <w:bookmarkStart w:id="48" w:name="_Toc396906079"/>
      <w:r>
        <w:lastRenderedPageBreak/>
        <w:t xml:space="preserve">LSF_Lamp-v1-11: </w:t>
      </w:r>
      <w:bookmarkEnd w:id="46"/>
      <w:r>
        <w:t>Service interface XML matches</w:t>
      </w:r>
      <w:bookmarkEnd w:id="47"/>
      <w:bookmarkEnd w:id="48"/>
    </w:p>
    <w:p w14:paraId="422BBF5D" w14:textId="77777777" w:rsidR="00A42DFD" w:rsidRDefault="00A42DFD" w:rsidP="00A42DFD">
      <w:pPr>
        <w:pStyle w:val="subhead"/>
      </w:pPr>
      <w:r>
        <w:t>Objective</w:t>
      </w:r>
    </w:p>
    <w:p w14:paraId="23592A14" w14:textId="6E496986" w:rsidR="00A42DFD" w:rsidRDefault="0025461F" w:rsidP="00A42DFD">
      <w:pPr>
        <w:pStyle w:val="body"/>
        <w:rPr>
          <w:b/>
        </w:rPr>
      </w:pPr>
      <w:r>
        <w:t>Verify that using introspection to retrieve each interface definition on the bus object matches exactly the XML file maintained by the test suite.  A successful match means that no interfaces have been added nor removed.</w:t>
      </w:r>
    </w:p>
    <w:p w14:paraId="2EB00C32" w14:textId="77777777" w:rsidR="00A42DFD" w:rsidRDefault="00A42DFD" w:rsidP="00A42DFD">
      <w:pPr>
        <w:pStyle w:val="subhead"/>
      </w:pPr>
      <w:r>
        <w:t>Procedure</w:t>
      </w:r>
    </w:p>
    <w:p w14:paraId="32D0A638" w14:textId="77777777" w:rsidR="00A42DFD" w:rsidRDefault="00A42DFD" w:rsidP="00A121D9">
      <w:pPr>
        <w:pStyle w:val="numbrdlist"/>
        <w:numPr>
          <w:ilvl w:val="0"/>
          <w:numId w:val="35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098573D6" w14:textId="77777777" w:rsidR="00A42DFD" w:rsidRDefault="00A42DFD" w:rsidP="00A42DFD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5A7EC348" w14:textId="4C16936C" w:rsidR="0025461F" w:rsidRDefault="0025461F" w:rsidP="00A42DFD">
      <w:pPr>
        <w:pStyle w:val="numbrdlist"/>
      </w:pPr>
      <w:r>
        <w:t>The test compares the introspected interface definition with its stored XML file.</w:t>
      </w:r>
    </w:p>
    <w:p w14:paraId="3CF13F39" w14:textId="77777777" w:rsidR="00A42DFD" w:rsidRDefault="00A42DFD" w:rsidP="00A42DFD">
      <w:pPr>
        <w:pStyle w:val="numbrdlist"/>
      </w:pPr>
      <w:r>
        <w:t>The test device leaves the session.</w:t>
      </w:r>
    </w:p>
    <w:p w14:paraId="0E132FCC" w14:textId="77777777" w:rsidR="00A42DFD" w:rsidRDefault="00A42DFD" w:rsidP="00A42DFD">
      <w:pPr>
        <w:pStyle w:val="subhead"/>
      </w:pPr>
      <w:r>
        <w:t>Expected results</w:t>
      </w:r>
    </w:p>
    <w:p w14:paraId="111D6088" w14:textId="77777777" w:rsidR="00A42DFD" w:rsidRDefault="00A42DFD" w:rsidP="00A42DFD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2F0CF675" w14:textId="77777777" w:rsidR="00A42DFD" w:rsidRDefault="00A42DFD" w:rsidP="00A42DFD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6A0FFCAE" w14:textId="025D942E" w:rsidR="0025461F" w:rsidRDefault="0025461F" w:rsidP="00A42DFD">
      <w:pPr>
        <w:pStyle w:val="bulletlv1"/>
      </w:pPr>
      <w:r>
        <w:t xml:space="preserve">The introspected interface definition matches the Lamp </w:t>
      </w:r>
      <w:proofErr w:type="gramStart"/>
      <w:r>
        <w:t>Service  XML</w:t>
      </w:r>
      <w:proofErr w:type="gramEnd"/>
      <w:r>
        <w:t xml:space="preserve"> maintained with the validation test.</w:t>
      </w:r>
    </w:p>
    <w:p w14:paraId="6469E91C" w14:textId="09EF0BBF" w:rsidR="00A42DFD" w:rsidRDefault="0025461F" w:rsidP="00A42DFD">
      <w:pPr>
        <w:pStyle w:val="Heading2"/>
        <w:numPr>
          <w:ilvl w:val="1"/>
          <w:numId w:val="1"/>
        </w:numPr>
        <w:ind w:left="630" w:hanging="630"/>
      </w:pPr>
      <w:bookmarkStart w:id="49" w:name="_Toc371769703"/>
      <w:bookmarkStart w:id="50" w:name="_Toc396402841"/>
      <w:bookmarkStart w:id="51" w:name="_Toc396906080"/>
      <w:r>
        <w:t xml:space="preserve">LSF_Lamp-v1-12: </w:t>
      </w:r>
      <w:bookmarkEnd w:id="49"/>
      <w:r>
        <w:t>Parameters interface version equals 1</w:t>
      </w:r>
      <w:bookmarkEnd w:id="50"/>
      <w:bookmarkEnd w:id="51"/>
    </w:p>
    <w:p w14:paraId="4E20D01B" w14:textId="77777777" w:rsidR="00A42DFD" w:rsidRDefault="00A42DFD" w:rsidP="00A42DFD">
      <w:pPr>
        <w:pStyle w:val="subhead"/>
      </w:pPr>
      <w:r>
        <w:t>Objective</w:t>
      </w:r>
    </w:p>
    <w:p w14:paraId="5BDC7C17" w14:textId="447E7300" w:rsidR="00A42DFD" w:rsidRDefault="0025461F" w:rsidP="00A42DFD">
      <w:pPr>
        <w:pStyle w:val="body"/>
        <w:rPr>
          <w:b/>
        </w:rPr>
      </w:pPr>
      <w:r>
        <w:t>Verify whether the Parameters Interface Version of the DUT’s System App (the application supporting the Lamp Service interface) is equal to 1.</w:t>
      </w:r>
    </w:p>
    <w:p w14:paraId="349167DB" w14:textId="77777777" w:rsidR="00A42DFD" w:rsidRDefault="00A42DFD" w:rsidP="00A42DFD">
      <w:pPr>
        <w:pStyle w:val="subhead"/>
      </w:pPr>
      <w:r>
        <w:t>Procedure</w:t>
      </w:r>
    </w:p>
    <w:p w14:paraId="494A0CCE" w14:textId="77777777" w:rsidR="00A42DFD" w:rsidRDefault="00A42DFD" w:rsidP="00A121D9">
      <w:pPr>
        <w:pStyle w:val="numbrdlist"/>
        <w:numPr>
          <w:ilvl w:val="0"/>
          <w:numId w:val="36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38DA2948" w14:textId="77777777" w:rsidR="00A42DFD" w:rsidRDefault="00A42DFD" w:rsidP="00A42DFD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41635EA7" w14:textId="6B7F470D" w:rsidR="0025461F" w:rsidRDefault="0025461F" w:rsidP="00A42DFD">
      <w:pPr>
        <w:pStyle w:val="numbrdlist"/>
      </w:pPr>
      <w:r>
        <w:t xml:space="preserve">The test device calls the </w:t>
      </w:r>
      <w:proofErr w:type="gramStart"/>
      <w:r>
        <w:t>getVersion(</w:t>
      </w:r>
      <w:proofErr w:type="gramEnd"/>
      <w:r>
        <w:t>) property on the LampParameters bus object.</w:t>
      </w:r>
    </w:p>
    <w:p w14:paraId="0B98256A" w14:textId="77777777" w:rsidR="00A42DFD" w:rsidRDefault="00A42DFD" w:rsidP="00A42DFD">
      <w:pPr>
        <w:pStyle w:val="numbrdlist"/>
      </w:pPr>
      <w:r>
        <w:t>The test device leaves the session.</w:t>
      </w:r>
    </w:p>
    <w:p w14:paraId="66E0046F" w14:textId="77777777" w:rsidR="00A42DFD" w:rsidRDefault="00A42DFD" w:rsidP="00A42DFD">
      <w:pPr>
        <w:pStyle w:val="subhead"/>
      </w:pPr>
      <w:r>
        <w:t>Expected results</w:t>
      </w:r>
    </w:p>
    <w:p w14:paraId="3B17079E" w14:textId="77777777" w:rsidR="00A42DFD" w:rsidRDefault="00A42DFD" w:rsidP="00A42DFD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7D8C0472" w14:textId="77777777" w:rsidR="00A42DFD" w:rsidRDefault="00A42DFD" w:rsidP="00A42DFD">
      <w:pPr>
        <w:pStyle w:val="bulletlv1"/>
      </w:pPr>
      <w:r>
        <w:lastRenderedPageBreak/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03FA7865" w14:textId="77777777" w:rsidR="0025461F" w:rsidRDefault="0025461F" w:rsidP="0025461F">
      <w:pPr>
        <w:pStyle w:val="bulletlv1"/>
        <w:numPr>
          <w:ilvl w:val="0"/>
          <w:numId w:val="2"/>
        </w:numPr>
      </w:pPr>
      <w:r>
        <w:t>The interface version returned from the getVersion property equals 1.</w:t>
      </w:r>
    </w:p>
    <w:p w14:paraId="3AE95C8F" w14:textId="77777777" w:rsidR="0025461F" w:rsidRDefault="0025461F" w:rsidP="0025461F">
      <w:pPr>
        <w:pStyle w:val="bulletlv2"/>
        <w:tabs>
          <w:tab w:val="clear" w:pos="1350"/>
          <w:tab w:val="num" w:pos="1440"/>
        </w:tabs>
        <w:ind w:left="1440" w:hanging="360"/>
      </w:pPr>
      <w:r>
        <w:t>If not equal to 1, the test fails</w:t>
      </w:r>
    </w:p>
    <w:p w14:paraId="046A34EC" w14:textId="77777777" w:rsidR="0025461F" w:rsidRDefault="0025461F" w:rsidP="00B81A6C">
      <w:pPr>
        <w:pStyle w:val="bulletlv2"/>
        <w:tabs>
          <w:tab w:val="clear" w:pos="1350"/>
          <w:tab w:val="num" w:pos="1440"/>
        </w:tabs>
        <w:ind w:left="1440" w:hanging="360"/>
      </w:pPr>
      <w:r>
        <w:t>If a bus exception occurs, the test fails.</w:t>
      </w:r>
    </w:p>
    <w:p w14:paraId="4F90E052" w14:textId="797CEA7E" w:rsidR="0025461F" w:rsidRDefault="0025461F" w:rsidP="00B81A6C">
      <w:pPr>
        <w:pStyle w:val="bulletlv2"/>
        <w:tabs>
          <w:tab w:val="clear" w:pos="1350"/>
          <w:tab w:val="num" w:pos="1440"/>
        </w:tabs>
        <w:ind w:left="1440" w:hanging="360"/>
      </w:pPr>
      <w:r>
        <w:t>Otherwise, the test case passes.</w:t>
      </w:r>
    </w:p>
    <w:p w14:paraId="697A89D0" w14:textId="0CFF9095" w:rsidR="00A42DFD" w:rsidRDefault="0025461F" w:rsidP="00A42DFD">
      <w:pPr>
        <w:pStyle w:val="Heading2"/>
        <w:numPr>
          <w:ilvl w:val="1"/>
          <w:numId w:val="1"/>
        </w:numPr>
        <w:ind w:left="630" w:hanging="630"/>
      </w:pPr>
      <w:bookmarkStart w:id="52" w:name="_Toc371769704"/>
      <w:bookmarkStart w:id="53" w:name="_Toc396402842"/>
      <w:bookmarkStart w:id="54" w:name="_Toc396906081"/>
      <w:r>
        <w:t xml:space="preserve">LSF_Lamp-v1-13: </w:t>
      </w:r>
      <w:bookmarkEnd w:id="52"/>
      <w:r>
        <w:t>GetEnergyUsageMilliwatts</w:t>
      </w:r>
      <w:bookmarkEnd w:id="53"/>
      <w:bookmarkEnd w:id="54"/>
    </w:p>
    <w:p w14:paraId="1D05ED52" w14:textId="77777777" w:rsidR="00A42DFD" w:rsidRDefault="00A42DFD" w:rsidP="00A42DFD">
      <w:pPr>
        <w:pStyle w:val="subhead"/>
      </w:pPr>
      <w:r>
        <w:t>Objective</w:t>
      </w:r>
    </w:p>
    <w:p w14:paraId="076E26D4" w14:textId="6CD4950E" w:rsidR="00A42DFD" w:rsidRDefault="0025461F" w:rsidP="00A42DFD">
      <w:pPr>
        <w:pStyle w:val="body"/>
        <w:rPr>
          <w:b/>
        </w:rPr>
      </w:pPr>
      <w:r>
        <w:t xml:space="preserve">Verify that calling the </w:t>
      </w:r>
      <w:proofErr w:type="gramStart"/>
      <w:r>
        <w:t>GetEnergyUsageMilliwatts(</w:t>
      </w:r>
      <w:proofErr w:type="gramEnd"/>
      <w:r>
        <w:t>) property on the bus object does not cause a bus exception.</w:t>
      </w:r>
    </w:p>
    <w:p w14:paraId="27D443CC" w14:textId="77777777" w:rsidR="00A42DFD" w:rsidRDefault="00A42DFD" w:rsidP="00A42DFD">
      <w:pPr>
        <w:pStyle w:val="subhead"/>
      </w:pPr>
      <w:r>
        <w:t>Procedure</w:t>
      </w:r>
    </w:p>
    <w:p w14:paraId="1539A61B" w14:textId="77777777" w:rsidR="00A42DFD" w:rsidRDefault="00A42DFD" w:rsidP="00A121D9">
      <w:pPr>
        <w:pStyle w:val="numbrdlist"/>
        <w:numPr>
          <w:ilvl w:val="0"/>
          <w:numId w:val="37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5FA607BD" w14:textId="77777777" w:rsidR="00A42DFD" w:rsidRDefault="00A42DFD" w:rsidP="00A42DFD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052FDA89" w14:textId="6FE7ED25" w:rsidR="0025461F" w:rsidRDefault="0025461F" w:rsidP="00A42DFD">
      <w:pPr>
        <w:pStyle w:val="numbrdlist"/>
      </w:pPr>
      <w:r>
        <w:t>The test device calls the getEnergy_Usage_</w:t>
      </w:r>
      <w:proofErr w:type="gramStart"/>
      <w:r>
        <w:t>Milliwatts(</w:t>
      </w:r>
      <w:proofErr w:type="gramEnd"/>
      <w:r>
        <w:t>) property on the bus object.</w:t>
      </w:r>
    </w:p>
    <w:p w14:paraId="416224F0" w14:textId="77777777" w:rsidR="00A42DFD" w:rsidRDefault="00A42DFD" w:rsidP="00A42DFD">
      <w:pPr>
        <w:pStyle w:val="numbrdlist"/>
      </w:pPr>
      <w:r>
        <w:t>The test device leaves the session.</w:t>
      </w:r>
    </w:p>
    <w:p w14:paraId="6D2FD045" w14:textId="77777777" w:rsidR="00A42DFD" w:rsidRDefault="00A42DFD" w:rsidP="00A42DFD">
      <w:pPr>
        <w:pStyle w:val="subhead"/>
      </w:pPr>
      <w:r>
        <w:t>Expected results</w:t>
      </w:r>
    </w:p>
    <w:p w14:paraId="5E55D309" w14:textId="77777777" w:rsidR="00A42DFD" w:rsidRDefault="00A42DFD" w:rsidP="00A42DFD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1D8DF6BC" w14:textId="77777777" w:rsidR="00A42DFD" w:rsidRDefault="00A42DFD" w:rsidP="00A42DFD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2CA14DD2" w14:textId="43333AF2" w:rsidR="0025461F" w:rsidRDefault="0025461F" w:rsidP="00A42DFD">
      <w:pPr>
        <w:pStyle w:val="bulletlv1"/>
      </w:pPr>
      <w:r>
        <w:t>The call to the getEnergy_Usage_</w:t>
      </w:r>
      <w:proofErr w:type="gramStart"/>
      <w:r>
        <w:t>Milliwatts(</w:t>
      </w:r>
      <w:proofErr w:type="gramEnd"/>
      <w:r>
        <w:t>) property on the bus object does not cause a bus exception.</w:t>
      </w:r>
    </w:p>
    <w:p w14:paraId="3D4C0B9B" w14:textId="3159DB05" w:rsidR="00A42DFD" w:rsidRDefault="001B056E" w:rsidP="00A42DFD">
      <w:pPr>
        <w:pStyle w:val="Heading2"/>
        <w:numPr>
          <w:ilvl w:val="1"/>
          <w:numId w:val="1"/>
        </w:numPr>
        <w:ind w:left="630" w:hanging="630"/>
      </w:pPr>
      <w:bookmarkStart w:id="55" w:name="_Toc371769706"/>
      <w:bookmarkStart w:id="56" w:name="_Toc396402843"/>
      <w:bookmarkStart w:id="57" w:name="_Toc396906082"/>
      <w:r>
        <w:t xml:space="preserve">LSF_Lamp-v1-14: </w:t>
      </w:r>
      <w:bookmarkEnd w:id="55"/>
      <w:r>
        <w:t>GetBrightnessLumens</w:t>
      </w:r>
      <w:bookmarkEnd w:id="56"/>
      <w:bookmarkEnd w:id="57"/>
    </w:p>
    <w:p w14:paraId="29660284" w14:textId="77777777" w:rsidR="00A42DFD" w:rsidRDefault="00A42DFD" w:rsidP="00A42DFD">
      <w:pPr>
        <w:pStyle w:val="subhead"/>
      </w:pPr>
      <w:r>
        <w:t>Objective</w:t>
      </w:r>
    </w:p>
    <w:p w14:paraId="497B4730" w14:textId="061132BD" w:rsidR="00A42DFD" w:rsidRDefault="001B056E" w:rsidP="00A42DFD">
      <w:pPr>
        <w:pStyle w:val="body"/>
        <w:rPr>
          <w:b/>
        </w:rPr>
      </w:pPr>
      <w:r>
        <w:t>Verify that calling the GetBrightness_</w:t>
      </w:r>
      <w:proofErr w:type="gramStart"/>
      <w:r>
        <w:t>Lumens(</w:t>
      </w:r>
      <w:proofErr w:type="gramEnd"/>
      <w:r>
        <w:t>) property on the bus object does not cause a bus exception.</w:t>
      </w:r>
    </w:p>
    <w:p w14:paraId="1966CFFC" w14:textId="77777777" w:rsidR="00A42DFD" w:rsidRDefault="00A42DFD" w:rsidP="00A42DFD">
      <w:pPr>
        <w:pStyle w:val="subhead"/>
      </w:pPr>
      <w:r>
        <w:t>Procedure</w:t>
      </w:r>
    </w:p>
    <w:p w14:paraId="1845BE55" w14:textId="77777777" w:rsidR="00A42DFD" w:rsidRDefault="00A42DFD" w:rsidP="00A121D9">
      <w:pPr>
        <w:pStyle w:val="numbrdlist"/>
        <w:numPr>
          <w:ilvl w:val="0"/>
          <w:numId w:val="38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46A376CE" w14:textId="77777777" w:rsidR="00A42DFD" w:rsidRDefault="00A42DFD" w:rsidP="00A42DFD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495EE5DD" w14:textId="52EB2503" w:rsidR="001B056E" w:rsidRDefault="001B056E" w:rsidP="00A42DFD">
      <w:pPr>
        <w:pStyle w:val="numbrdlist"/>
      </w:pPr>
      <w:r>
        <w:lastRenderedPageBreak/>
        <w:t>The test device calls the getBrightness_</w:t>
      </w:r>
      <w:proofErr w:type="gramStart"/>
      <w:r>
        <w:t>Lumens(</w:t>
      </w:r>
      <w:proofErr w:type="gramEnd"/>
      <w:r>
        <w:t>) property on the bus object.</w:t>
      </w:r>
    </w:p>
    <w:p w14:paraId="390B9835" w14:textId="77777777" w:rsidR="00A42DFD" w:rsidRDefault="00A42DFD" w:rsidP="00A42DFD">
      <w:pPr>
        <w:pStyle w:val="numbrdlist"/>
      </w:pPr>
      <w:r>
        <w:t>The test device leaves the session.</w:t>
      </w:r>
    </w:p>
    <w:p w14:paraId="0CDAECB1" w14:textId="77777777" w:rsidR="00A42DFD" w:rsidRDefault="00A42DFD" w:rsidP="00A42DFD">
      <w:pPr>
        <w:pStyle w:val="subhead"/>
      </w:pPr>
      <w:r>
        <w:t>Expected results</w:t>
      </w:r>
    </w:p>
    <w:p w14:paraId="45B7080F" w14:textId="77777777" w:rsidR="00A42DFD" w:rsidRDefault="00A42DFD" w:rsidP="00A42DFD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19BD0569" w14:textId="77777777" w:rsidR="00A42DFD" w:rsidRDefault="00A42DFD" w:rsidP="00A42DFD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434296FD" w14:textId="45326129" w:rsidR="00A42DFD" w:rsidRDefault="001B056E" w:rsidP="003478E7">
      <w:pPr>
        <w:pStyle w:val="bulletlv1"/>
      </w:pPr>
      <w:r>
        <w:t>The call to the getBrightness_</w:t>
      </w:r>
      <w:proofErr w:type="gramStart"/>
      <w:r>
        <w:t>Lumens(</w:t>
      </w:r>
      <w:proofErr w:type="gramEnd"/>
      <w:r>
        <w:t>) property on the bus object does not cause a bus exception.</w:t>
      </w:r>
    </w:p>
    <w:p w14:paraId="3D434D33" w14:textId="437D8CC0" w:rsidR="00A42DFD" w:rsidRDefault="001B056E" w:rsidP="00A42DFD">
      <w:pPr>
        <w:pStyle w:val="Heading2"/>
        <w:numPr>
          <w:ilvl w:val="1"/>
          <w:numId w:val="1"/>
        </w:numPr>
        <w:ind w:left="630" w:hanging="630"/>
      </w:pPr>
      <w:bookmarkStart w:id="58" w:name="_Toc371769707"/>
      <w:bookmarkStart w:id="59" w:name="_Toc396402844"/>
      <w:bookmarkStart w:id="60" w:name="_Toc396906083"/>
      <w:r>
        <w:t xml:space="preserve">LSF_Lamp-v1-15: </w:t>
      </w:r>
      <w:bookmarkEnd w:id="58"/>
      <w:r>
        <w:t>Details interface version equals 1</w:t>
      </w:r>
      <w:bookmarkEnd w:id="59"/>
      <w:bookmarkEnd w:id="60"/>
    </w:p>
    <w:p w14:paraId="59F56768" w14:textId="77777777" w:rsidR="00A42DFD" w:rsidRDefault="00A42DFD" w:rsidP="00A42DFD">
      <w:pPr>
        <w:pStyle w:val="subhead"/>
      </w:pPr>
      <w:r>
        <w:t>Objective</w:t>
      </w:r>
    </w:p>
    <w:p w14:paraId="368CDE5E" w14:textId="24A777C4" w:rsidR="00A42DFD" w:rsidRDefault="001B056E" w:rsidP="00A42DFD">
      <w:pPr>
        <w:pStyle w:val="body"/>
        <w:rPr>
          <w:b/>
        </w:rPr>
      </w:pPr>
      <w:r>
        <w:t>Verify whether the Details Interface Version of the DUT’s System App (the application supporting the Lamp Service interface) is equal to 1.</w:t>
      </w:r>
    </w:p>
    <w:p w14:paraId="553B90F7" w14:textId="77777777" w:rsidR="00A42DFD" w:rsidRDefault="00A42DFD" w:rsidP="00A42DFD">
      <w:pPr>
        <w:pStyle w:val="subhead"/>
      </w:pPr>
      <w:r>
        <w:t>Procedure</w:t>
      </w:r>
    </w:p>
    <w:p w14:paraId="6935453F" w14:textId="77777777" w:rsidR="00A42DFD" w:rsidRDefault="00A42DFD" w:rsidP="00A121D9">
      <w:pPr>
        <w:pStyle w:val="numbrdlist"/>
        <w:numPr>
          <w:ilvl w:val="0"/>
          <w:numId w:val="39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3BAE62D8" w14:textId="77777777" w:rsidR="00A42DFD" w:rsidRDefault="00A42DFD" w:rsidP="00A42DFD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2C6F6F38" w14:textId="4A0A9215" w:rsidR="001B056E" w:rsidRDefault="001B056E" w:rsidP="00A42DFD">
      <w:pPr>
        <w:pStyle w:val="numbrdlist"/>
      </w:pPr>
      <w:r>
        <w:t xml:space="preserve">The test device calls the </w:t>
      </w:r>
      <w:proofErr w:type="gramStart"/>
      <w:r>
        <w:t>getVersion(</w:t>
      </w:r>
      <w:proofErr w:type="gramEnd"/>
      <w:r>
        <w:t>) property on the LampDetails bus object.</w:t>
      </w:r>
    </w:p>
    <w:p w14:paraId="3A84F39B" w14:textId="77777777" w:rsidR="00A42DFD" w:rsidRDefault="00A42DFD" w:rsidP="00A42DFD">
      <w:pPr>
        <w:pStyle w:val="numbrdlist"/>
      </w:pPr>
      <w:r>
        <w:t>The test device leaves the session.</w:t>
      </w:r>
    </w:p>
    <w:p w14:paraId="19824C51" w14:textId="77777777" w:rsidR="00A42DFD" w:rsidRDefault="00A42DFD" w:rsidP="00A42DFD">
      <w:pPr>
        <w:pStyle w:val="subhead"/>
      </w:pPr>
      <w:r>
        <w:t>Expected results</w:t>
      </w:r>
    </w:p>
    <w:p w14:paraId="36B66C15" w14:textId="77777777" w:rsidR="00A42DFD" w:rsidRDefault="00A42DFD" w:rsidP="00A42DFD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0F5D455D" w14:textId="77777777" w:rsidR="00A42DFD" w:rsidRDefault="00A42DFD" w:rsidP="00A42DFD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37E1808F" w14:textId="77777777" w:rsidR="001B056E" w:rsidRDefault="001B056E" w:rsidP="001B056E">
      <w:pPr>
        <w:pStyle w:val="bulletlv1"/>
        <w:numPr>
          <w:ilvl w:val="0"/>
          <w:numId w:val="2"/>
        </w:numPr>
      </w:pPr>
      <w:r>
        <w:t>The interface version returned from the getVersion property equals 1.</w:t>
      </w:r>
    </w:p>
    <w:p w14:paraId="610DB654" w14:textId="77777777" w:rsidR="001B056E" w:rsidRDefault="001B056E" w:rsidP="001B056E">
      <w:pPr>
        <w:pStyle w:val="bulletlv2"/>
        <w:tabs>
          <w:tab w:val="clear" w:pos="1350"/>
          <w:tab w:val="num" w:pos="1440"/>
        </w:tabs>
        <w:ind w:left="1440" w:hanging="360"/>
      </w:pPr>
      <w:r>
        <w:t>If not equal to 1, the test fails</w:t>
      </w:r>
    </w:p>
    <w:p w14:paraId="6D27A267" w14:textId="77777777" w:rsidR="001B056E" w:rsidRDefault="001B056E" w:rsidP="000F168E">
      <w:pPr>
        <w:pStyle w:val="bulletlv2"/>
        <w:tabs>
          <w:tab w:val="clear" w:pos="1350"/>
          <w:tab w:val="num" w:pos="1440"/>
        </w:tabs>
        <w:ind w:left="1440" w:hanging="360"/>
      </w:pPr>
      <w:r>
        <w:t>If a bus exception occurs, the test fails.</w:t>
      </w:r>
    </w:p>
    <w:p w14:paraId="233567B1" w14:textId="248E316C" w:rsidR="001B056E" w:rsidRDefault="001B056E" w:rsidP="000F168E">
      <w:pPr>
        <w:pStyle w:val="bulletlv2"/>
        <w:tabs>
          <w:tab w:val="clear" w:pos="1350"/>
          <w:tab w:val="num" w:pos="1440"/>
        </w:tabs>
        <w:ind w:left="1440" w:hanging="360"/>
      </w:pPr>
      <w:r>
        <w:t>Otherwise, the test case passes.</w:t>
      </w:r>
    </w:p>
    <w:p w14:paraId="5E3E59FD" w14:textId="6002932F" w:rsidR="001B056E" w:rsidRDefault="001B056E" w:rsidP="001B056E">
      <w:pPr>
        <w:pStyle w:val="Heading2"/>
        <w:numPr>
          <w:ilvl w:val="1"/>
          <w:numId w:val="1"/>
        </w:numPr>
        <w:ind w:left="630" w:hanging="630"/>
      </w:pPr>
      <w:bookmarkStart w:id="61" w:name="_Toc371769708"/>
      <w:bookmarkStart w:id="62" w:name="_Toc396402845"/>
      <w:bookmarkStart w:id="63" w:name="_Toc396906084"/>
      <w:r>
        <w:t>LSF_Lamp-v1-16:</w:t>
      </w:r>
      <w:bookmarkEnd w:id="61"/>
      <w:r>
        <w:t xml:space="preserve"> GetMake</w:t>
      </w:r>
      <w:bookmarkEnd w:id="62"/>
      <w:bookmarkEnd w:id="63"/>
    </w:p>
    <w:p w14:paraId="190F27AA" w14:textId="77777777" w:rsidR="001B056E" w:rsidRDefault="001B056E" w:rsidP="001B056E">
      <w:pPr>
        <w:pStyle w:val="subhead"/>
      </w:pPr>
      <w:r>
        <w:t>Objective</w:t>
      </w:r>
    </w:p>
    <w:p w14:paraId="757155AF" w14:textId="1703425D" w:rsidR="001B056E" w:rsidRDefault="001B056E" w:rsidP="001B056E">
      <w:pPr>
        <w:pStyle w:val="body"/>
        <w:rPr>
          <w:b/>
        </w:rPr>
      </w:pPr>
      <w:r>
        <w:t xml:space="preserve">Verify that calling the </w:t>
      </w:r>
      <w:proofErr w:type="gramStart"/>
      <w:r>
        <w:t>GetMake(</w:t>
      </w:r>
      <w:proofErr w:type="gramEnd"/>
      <w:r>
        <w:t>) property on the bus object does not cause a bus exception.</w:t>
      </w:r>
    </w:p>
    <w:p w14:paraId="17F10BDE" w14:textId="77777777" w:rsidR="001B056E" w:rsidRDefault="001B056E" w:rsidP="001B056E">
      <w:pPr>
        <w:pStyle w:val="subhead"/>
      </w:pPr>
      <w:r>
        <w:lastRenderedPageBreak/>
        <w:t>Procedure</w:t>
      </w:r>
    </w:p>
    <w:p w14:paraId="15610FB4" w14:textId="77777777" w:rsidR="001B056E" w:rsidRDefault="001B056E" w:rsidP="00A121D9">
      <w:pPr>
        <w:pStyle w:val="numbrdlist"/>
        <w:numPr>
          <w:ilvl w:val="0"/>
          <w:numId w:val="40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47A42DE1" w14:textId="77777777" w:rsidR="001B056E" w:rsidRDefault="001B056E" w:rsidP="001B056E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0080E124" w14:textId="34416E2B" w:rsidR="001B056E" w:rsidRDefault="001B056E" w:rsidP="001B056E">
      <w:pPr>
        <w:pStyle w:val="numbrdlist"/>
      </w:pPr>
      <w:r>
        <w:t xml:space="preserve">The test device calls the </w:t>
      </w:r>
      <w:proofErr w:type="gramStart"/>
      <w:r>
        <w:t>getMake(</w:t>
      </w:r>
      <w:proofErr w:type="gramEnd"/>
      <w:r>
        <w:t>) property on the bus object.</w:t>
      </w:r>
    </w:p>
    <w:p w14:paraId="6B49D1BB" w14:textId="77777777" w:rsidR="001B056E" w:rsidRDefault="001B056E" w:rsidP="001B056E">
      <w:pPr>
        <w:pStyle w:val="numbrdlist"/>
      </w:pPr>
      <w:r>
        <w:t>The test device leaves the session.</w:t>
      </w:r>
    </w:p>
    <w:p w14:paraId="09FFE0DC" w14:textId="77777777" w:rsidR="001B056E" w:rsidRDefault="001B056E" w:rsidP="001B056E">
      <w:pPr>
        <w:pStyle w:val="subhead"/>
      </w:pPr>
      <w:r>
        <w:t>Expected results</w:t>
      </w:r>
    </w:p>
    <w:p w14:paraId="3862028F" w14:textId="77777777" w:rsidR="001B056E" w:rsidRDefault="001B056E" w:rsidP="001B056E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2308E8FD" w14:textId="77777777" w:rsidR="001B056E" w:rsidRDefault="001B056E" w:rsidP="001B056E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0A22A585" w14:textId="6E348BF9" w:rsidR="001B056E" w:rsidRDefault="001B056E" w:rsidP="001B056E">
      <w:pPr>
        <w:pStyle w:val="bulletlv1"/>
      </w:pPr>
      <w:r>
        <w:t xml:space="preserve">The call to the </w:t>
      </w:r>
      <w:proofErr w:type="gramStart"/>
      <w:r>
        <w:t>getMake(</w:t>
      </w:r>
      <w:proofErr w:type="gramEnd"/>
      <w:r>
        <w:t>) property on the bus object does not cause a bus exception.</w:t>
      </w:r>
    </w:p>
    <w:p w14:paraId="4F1672FB" w14:textId="1A4C8EB0" w:rsidR="001B056E" w:rsidRDefault="001B056E" w:rsidP="001B056E">
      <w:pPr>
        <w:pStyle w:val="Heading2"/>
        <w:numPr>
          <w:ilvl w:val="1"/>
          <w:numId w:val="1"/>
        </w:numPr>
        <w:ind w:left="630" w:hanging="630"/>
      </w:pPr>
      <w:bookmarkStart w:id="64" w:name="_Toc371769709"/>
      <w:bookmarkStart w:id="65" w:name="_Toc396402846"/>
      <w:bookmarkStart w:id="66" w:name="_Toc396906085"/>
      <w:r>
        <w:t>LSF_Lamp-v1-17: GetModel</w:t>
      </w:r>
      <w:bookmarkEnd w:id="64"/>
      <w:bookmarkEnd w:id="65"/>
      <w:bookmarkEnd w:id="66"/>
    </w:p>
    <w:p w14:paraId="2B45E1D9" w14:textId="77777777" w:rsidR="001B056E" w:rsidRDefault="001B056E" w:rsidP="001B056E">
      <w:pPr>
        <w:pStyle w:val="subhead"/>
      </w:pPr>
      <w:r>
        <w:t>Objective</w:t>
      </w:r>
    </w:p>
    <w:p w14:paraId="32F6136E" w14:textId="579F88EB" w:rsidR="001B056E" w:rsidRDefault="001B056E" w:rsidP="001B056E">
      <w:pPr>
        <w:pStyle w:val="body"/>
        <w:rPr>
          <w:b/>
        </w:rPr>
      </w:pPr>
      <w:r>
        <w:t xml:space="preserve">Verify that calling the </w:t>
      </w:r>
      <w:proofErr w:type="gramStart"/>
      <w:r>
        <w:t>GetModel(</w:t>
      </w:r>
      <w:proofErr w:type="gramEnd"/>
      <w:r>
        <w:t>) property on the bus object does not cause a bus exception.</w:t>
      </w:r>
    </w:p>
    <w:p w14:paraId="25543562" w14:textId="77777777" w:rsidR="001B056E" w:rsidRDefault="001B056E" w:rsidP="001B056E">
      <w:pPr>
        <w:pStyle w:val="subhead"/>
      </w:pPr>
      <w:r>
        <w:t>Procedure</w:t>
      </w:r>
    </w:p>
    <w:p w14:paraId="2A90C2F3" w14:textId="77777777" w:rsidR="001B056E" w:rsidRDefault="001B056E" w:rsidP="00A121D9">
      <w:pPr>
        <w:pStyle w:val="numbrdlist"/>
        <w:numPr>
          <w:ilvl w:val="0"/>
          <w:numId w:val="41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0E93AFA9" w14:textId="77777777" w:rsidR="001B056E" w:rsidRDefault="001B056E" w:rsidP="001B056E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52C68F88" w14:textId="6DE76616" w:rsidR="001B056E" w:rsidRDefault="001500B6" w:rsidP="001B056E">
      <w:pPr>
        <w:pStyle w:val="numbrdlist"/>
      </w:pPr>
      <w:r>
        <w:t xml:space="preserve">The test device calls the </w:t>
      </w:r>
      <w:proofErr w:type="gramStart"/>
      <w:r>
        <w:t>getModel(</w:t>
      </w:r>
      <w:proofErr w:type="gramEnd"/>
      <w:r>
        <w:t>) property on the bus object.</w:t>
      </w:r>
    </w:p>
    <w:p w14:paraId="267D2388" w14:textId="77777777" w:rsidR="001B056E" w:rsidRDefault="001B056E" w:rsidP="001B056E">
      <w:pPr>
        <w:pStyle w:val="numbrdlist"/>
      </w:pPr>
      <w:r>
        <w:t>The test device leaves the session.</w:t>
      </w:r>
    </w:p>
    <w:p w14:paraId="29C8EB0E" w14:textId="77777777" w:rsidR="001B056E" w:rsidRDefault="001B056E" w:rsidP="001B056E">
      <w:pPr>
        <w:pStyle w:val="subhead"/>
      </w:pPr>
      <w:r>
        <w:t>Expected results</w:t>
      </w:r>
    </w:p>
    <w:p w14:paraId="1BEE38FA" w14:textId="77777777" w:rsidR="001B056E" w:rsidRDefault="001B056E" w:rsidP="001B056E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1D0C8DD6" w14:textId="77777777" w:rsidR="001B056E" w:rsidRDefault="001B056E" w:rsidP="001B056E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56F2E488" w14:textId="3F3608A7" w:rsidR="001500B6" w:rsidRDefault="001500B6" w:rsidP="001B056E">
      <w:pPr>
        <w:pStyle w:val="bulletlv1"/>
        <w:numPr>
          <w:ilvl w:val="0"/>
          <w:numId w:val="2"/>
        </w:numPr>
      </w:pPr>
      <w:r>
        <w:t xml:space="preserve">The call to the </w:t>
      </w:r>
      <w:proofErr w:type="gramStart"/>
      <w:r>
        <w:t>getModel(</w:t>
      </w:r>
      <w:proofErr w:type="gramEnd"/>
      <w:r>
        <w:t>) property on the bus object does not cause a bus exception.</w:t>
      </w:r>
    </w:p>
    <w:p w14:paraId="5ACCA4F4" w14:textId="23AF11A9" w:rsidR="001B056E" w:rsidRDefault="001500B6" w:rsidP="001B056E">
      <w:pPr>
        <w:pStyle w:val="Heading2"/>
        <w:numPr>
          <w:ilvl w:val="1"/>
          <w:numId w:val="1"/>
        </w:numPr>
        <w:ind w:left="630" w:hanging="630"/>
      </w:pPr>
      <w:bookmarkStart w:id="67" w:name="_Toc371769711"/>
      <w:bookmarkStart w:id="68" w:name="_Toc396402847"/>
      <w:bookmarkStart w:id="69" w:name="_Toc396906086"/>
      <w:r>
        <w:lastRenderedPageBreak/>
        <w:t xml:space="preserve">LSF_Lamp-v1-18: </w:t>
      </w:r>
      <w:bookmarkEnd w:id="67"/>
      <w:r>
        <w:t>GetType</w:t>
      </w:r>
      <w:bookmarkEnd w:id="68"/>
      <w:bookmarkEnd w:id="69"/>
    </w:p>
    <w:p w14:paraId="77E11973" w14:textId="77777777" w:rsidR="001B056E" w:rsidRDefault="001B056E" w:rsidP="001B056E">
      <w:pPr>
        <w:pStyle w:val="subhead"/>
      </w:pPr>
      <w:r>
        <w:t>Objective</w:t>
      </w:r>
    </w:p>
    <w:p w14:paraId="119A57CD" w14:textId="59DF84D6" w:rsidR="001B056E" w:rsidRDefault="001500B6" w:rsidP="001B056E">
      <w:pPr>
        <w:pStyle w:val="body"/>
        <w:rPr>
          <w:b/>
        </w:rPr>
      </w:pPr>
      <w:r w:rsidRPr="00E14F57">
        <w:t xml:space="preserve">Verify that calling the </w:t>
      </w:r>
      <w:proofErr w:type="gramStart"/>
      <w:r w:rsidRPr="00E14F57">
        <w:t>G</w:t>
      </w:r>
      <w:r>
        <w:t>etType</w:t>
      </w:r>
      <w:r w:rsidRPr="00E14F57">
        <w:t>(</w:t>
      </w:r>
      <w:proofErr w:type="gramEnd"/>
      <w:r w:rsidRPr="00E14F57">
        <w:t>) property on the bus object does not cause a bus exception.</w:t>
      </w:r>
    </w:p>
    <w:p w14:paraId="6927133C" w14:textId="77777777" w:rsidR="001B056E" w:rsidRDefault="001B056E" w:rsidP="001B056E">
      <w:pPr>
        <w:pStyle w:val="subhead"/>
      </w:pPr>
      <w:r>
        <w:t>Procedure</w:t>
      </w:r>
    </w:p>
    <w:p w14:paraId="1B19D4BE" w14:textId="77777777" w:rsidR="001B056E" w:rsidRDefault="001B056E" w:rsidP="00A121D9">
      <w:pPr>
        <w:pStyle w:val="numbrdlist"/>
        <w:numPr>
          <w:ilvl w:val="0"/>
          <w:numId w:val="42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49033EBC" w14:textId="77777777" w:rsidR="001B056E" w:rsidRDefault="001B056E" w:rsidP="001B056E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1C8A979A" w14:textId="4FC63EA6" w:rsidR="001B056E" w:rsidRDefault="001500B6" w:rsidP="001B056E">
      <w:pPr>
        <w:pStyle w:val="numbrdlist"/>
      </w:pPr>
      <w:r w:rsidRPr="00E14F57">
        <w:t xml:space="preserve">The test device calls the </w:t>
      </w:r>
      <w:proofErr w:type="gramStart"/>
      <w:r w:rsidRPr="00E14F57">
        <w:t>g</w:t>
      </w:r>
      <w:r>
        <w:t>etType</w:t>
      </w:r>
      <w:r w:rsidRPr="00E14F57">
        <w:t>(</w:t>
      </w:r>
      <w:proofErr w:type="gramEnd"/>
      <w:r w:rsidRPr="00E14F57">
        <w:t>) property on the bus object</w:t>
      </w:r>
      <w:r w:rsidR="001B056E">
        <w:t>.</w:t>
      </w:r>
    </w:p>
    <w:p w14:paraId="0BE6B89A" w14:textId="77777777" w:rsidR="001B056E" w:rsidRDefault="001B056E" w:rsidP="001B056E">
      <w:pPr>
        <w:pStyle w:val="numbrdlist"/>
      </w:pPr>
      <w:r>
        <w:t>The test device leaves the session.</w:t>
      </w:r>
    </w:p>
    <w:p w14:paraId="2D44B4A1" w14:textId="77777777" w:rsidR="001B056E" w:rsidRDefault="001B056E" w:rsidP="001B056E">
      <w:pPr>
        <w:pStyle w:val="subhead"/>
      </w:pPr>
      <w:r>
        <w:t>Expected results</w:t>
      </w:r>
    </w:p>
    <w:p w14:paraId="3FD23F4F" w14:textId="77777777" w:rsidR="001B056E" w:rsidRDefault="001B056E" w:rsidP="001B056E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7FD383BA" w14:textId="77777777" w:rsidR="001B056E" w:rsidRDefault="001B056E" w:rsidP="001B056E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384C97FE" w14:textId="6D6FB899" w:rsidR="001500B6" w:rsidRDefault="001500B6" w:rsidP="001B056E">
      <w:pPr>
        <w:pStyle w:val="bulletlv1"/>
        <w:numPr>
          <w:ilvl w:val="0"/>
          <w:numId w:val="2"/>
        </w:numPr>
      </w:pPr>
      <w:r w:rsidRPr="00E14F57">
        <w:rPr>
          <w:szCs w:val="24"/>
        </w:rPr>
        <w:t xml:space="preserve">The call to the </w:t>
      </w:r>
      <w:proofErr w:type="gramStart"/>
      <w:r w:rsidRPr="00E14F57">
        <w:rPr>
          <w:szCs w:val="24"/>
        </w:rPr>
        <w:t>g</w:t>
      </w:r>
      <w:r>
        <w:rPr>
          <w:szCs w:val="24"/>
        </w:rPr>
        <w:t>etType</w:t>
      </w:r>
      <w:r w:rsidRPr="00E14F57">
        <w:rPr>
          <w:szCs w:val="24"/>
        </w:rPr>
        <w:t>(</w:t>
      </w:r>
      <w:proofErr w:type="gramEnd"/>
      <w:r w:rsidRPr="00E14F57">
        <w:rPr>
          <w:szCs w:val="24"/>
        </w:rPr>
        <w:t>) property on the bus object does not cause a bus exception</w:t>
      </w:r>
      <w:r>
        <w:t>.</w:t>
      </w:r>
    </w:p>
    <w:p w14:paraId="2BAA78C0" w14:textId="7384F08A" w:rsidR="001B056E" w:rsidRDefault="007F68C6" w:rsidP="001B056E">
      <w:pPr>
        <w:pStyle w:val="Heading2"/>
        <w:numPr>
          <w:ilvl w:val="1"/>
          <w:numId w:val="1"/>
        </w:numPr>
        <w:ind w:left="630" w:hanging="630"/>
      </w:pPr>
      <w:bookmarkStart w:id="70" w:name="_Toc371769712"/>
      <w:bookmarkStart w:id="71" w:name="_Toc396402848"/>
      <w:bookmarkStart w:id="72" w:name="_Toc396906087"/>
      <w:r>
        <w:t xml:space="preserve">LSF_Lamp-v1-19: </w:t>
      </w:r>
      <w:bookmarkEnd w:id="70"/>
      <w:r>
        <w:t>GetLampType</w:t>
      </w:r>
      <w:bookmarkEnd w:id="71"/>
      <w:bookmarkEnd w:id="72"/>
    </w:p>
    <w:p w14:paraId="45E71772" w14:textId="77777777" w:rsidR="001B056E" w:rsidRDefault="001B056E" w:rsidP="001B056E">
      <w:pPr>
        <w:pStyle w:val="subhead"/>
      </w:pPr>
      <w:r>
        <w:t>Objective</w:t>
      </w:r>
    </w:p>
    <w:p w14:paraId="4D7B4502" w14:textId="6CDF05F9" w:rsidR="001B056E" w:rsidRDefault="007F68C6" w:rsidP="001B056E">
      <w:pPr>
        <w:pStyle w:val="body"/>
        <w:rPr>
          <w:b/>
        </w:rPr>
      </w:pPr>
      <w:r w:rsidRPr="006D632F">
        <w:t xml:space="preserve">Verify that calling the </w:t>
      </w:r>
      <w:proofErr w:type="gramStart"/>
      <w:r w:rsidRPr="006D632F">
        <w:t>G</w:t>
      </w:r>
      <w:r>
        <w:t>etLampType</w:t>
      </w:r>
      <w:r w:rsidRPr="006D632F">
        <w:t>(</w:t>
      </w:r>
      <w:proofErr w:type="gramEnd"/>
      <w:r w:rsidRPr="006D632F">
        <w:t>) property on the bus object does not cause a bus exception.</w:t>
      </w:r>
    </w:p>
    <w:p w14:paraId="0D133A57" w14:textId="77777777" w:rsidR="001B056E" w:rsidRDefault="001B056E" w:rsidP="001B056E">
      <w:pPr>
        <w:pStyle w:val="subhead"/>
      </w:pPr>
      <w:r>
        <w:t>Procedure</w:t>
      </w:r>
    </w:p>
    <w:p w14:paraId="35B1E290" w14:textId="77777777" w:rsidR="001B056E" w:rsidRDefault="001B056E" w:rsidP="00A121D9">
      <w:pPr>
        <w:pStyle w:val="numbrdlist"/>
        <w:numPr>
          <w:ilvl w:val="0"/>
          <w:numId w:val="43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044D88AE" w14:textId="77777777" w:rsidR="001B056E" w:rsidRDefault="001B056E" w:rsidP="001B056E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5CF51742" w14:textId="6ED4D9D3" w:rsidR="007F68C6" w:rsidRDefault="007F68C6" w:rsidP="001B056E">
      <w:pPr>
        <w:pStyle w:val="numbrdlist"/>
      </w:pPr>
      <w:r w:rsidRPr="006D632F">
        <w:t xml:space="preserve">The test device calls the </w:t>
      </w:r>
      <w:proofErr w:type="gramStart"/>
      <w:r w:rsidRPr="006D632F">
        <w:t>g</w:t>
      </w:r>
      <w:r>
        <w:t>etLampType</w:t>
      </w:r>
      <w:r w:rsidRPr="006D632F">
        <w:t>(</w:t>
      </w:r>
      <w:proofErr w:type="gramEnd"/>
      <w:r w:rsidRPr="006D632F">
        <w:t>) property on the bus object</w:t>
      </w:r>
      <w:r>
        <w:t>.</w:t>
      </w:r>
    </w:p>
    <w:p w14:paraId="503F23BB" w14:textId="77777777" w:rsidR="001B056E" w:rsidRDefault="001B056E" w:rsidP="001B056E">
      <w:pPr>
        <w:pStyle w:val="numbrdlist"/>
      </w:pPr>
      <w:r>
        <w:t>The test device leaves the session.</w:t>
      </w:r>
    </w:p>
    <w:p w14:paraId="214A8DC9" w14:textId="77777777" w:rsidR="001B056E" w:rsidRDefault="001B056E" w:rsidP="001B056E">
      <w:pPr>
        <w:pStyle w:val="subhead"/>
      </w:pPr>
      <w:r>
        <w:t>Expected results</w:t>
      </w:r>
    </w:p>
    <w:p w14:paraId="442E0B1F" w14:textId="77777777" w:rsidR="001B056E" w:rsidRDefault="001B056E" w:rsidP="001B056E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356D7975" w14:textId="77777777" w:rsidR="001B056E" w:rsidRDefault="001B056E" w:rsidP="001B056E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1F070983" w14:textId="6C04B676" w:rsidR="007F68C6" w:rsidRDefault="007F68C6" w:rsidP="001B056E">
      <w:pPr>
        <w:pStyle w:val="bulletlv1"/>
        <w:numPr>
          <w:ilvl w:val="0"/>
          <w:numId w:val="2"/>
        </w:numPr>
      </w:pPr>
      <w:r w:rsidRPr="006D632F">
        <w:rPr>
          <w:szCs w:val="24"/>
        </w:rPr>
        <w:t xml:space="preserve">The call to the </w:t>
      </w:r>
      <w:proofErr w:type="gramStart"/>
      <w:r w:rsidRPr="006D632F">
        <w:rPr>
          <w:szCs w:val="24"/>
        </w:rPr>
        <w:t>g</w:t>
      </w:r>
      <w:r>
        <w:rPr>
          <w:szCs w:val="24"/>
        </w:rPr>
        <w:t>etLampType</w:t>
      </w:r>
      <w:r w:rsidRPr="006D632F">
        <w:rPr>
          <w:szCs w:val="24"/>
        </w:rPr>
        <w:t>(</w:t>
      </w:r>
      <w:proofErr w:type="gramEnd"/>
      <w:r w:rsidRPr="006D632F">
        <w:rPr>
          <w:szCs w:val="24"/>
        </w:rPr>
        <w:t>) property on the bus object does not cause a bus exception</w:t>
      </w:r>
      <w:r>
        <w:t>.</w:t>
      </w:r>
    </w:p>
    <w:p w14:paraId="033CA258" w14:textId="09D151E6" w:rsidR="001B056E" w:rsidRDefault="00BD5D18" w:rsidP="001B056E">
      <w:pPr>
        <w:pStyle w:val="Heading2"/>
        <w:numPr>
          <w:ilvl w:val="1"/>
          <w:numId w:val="1"/>
        </w:numPr>
        <w:ind w:left="630" w:hanging="630"/>
      </w:pPr>
      <w:bookmarkStart w:id="73" w:name="_Toc371769713"/>
      <w:bookmarkStart w:id="74" w:name="_Toc396402849"/>
      <w:bookmarkStart w:id="75" w:name="_Toc396906088"/>
      <w:r>
        <w:lastRenderedPageBreak/>
        <w:t xml:space="preserve">LSF_Lamp-v1-20: </w:t>
      </w:r>
      <w:bookmarkEnd w:id="73"/>
      <w:r>
        <w:t>GetLampBaseType</w:t>
      </w:r>
      <w:bookmarkEnd w:id="74"/>
      <w:bookmarkEnd w:id="75"/>
    </w:p>
    <w:p w14:paraId="482CBB7F" w14:textId="77777777" w:rsidR="001B056E" w:rsidRDefault="001B056E" w:rsidP="001B056E">
      <w:pPr>
        <w:pStyle w:val="subhead"/>
      </w:pPr>
      <w:r>
        <w:t>Objective</w:t>
      </w:r>
    </w:p>
    <w:p w14:paraId="7721D373" w14:textId="74D99D06" w:rsidR="001B056E" w:rsidRDefault="00BD5D18" w:rsidP="001B056E">
      <w:pPr>
        <w:pStyle w:val="body"/>
        <w:rPr>
          <w:b/>
        </w:rPr>
      </w:pPr>
      <w:r w:rsidRPr="005B4B28">
        <w:t xml:space="preserve">Verify that calling the </w:t>
      </w:r>
      <w:proofErr w:type="gramStart"/>
      <w:r w:rsidRPr="005B4B28">
        <w:t>G</w:t>
      </w:r>
      <w:r>
        <w:t>etLampBaseType</w:t>
      </w:r>
      <w:r w:rsidRPr="005B4B28">
        <w:t>(</w:t>
      </w:r>
      <w:proofErr w:type="gramEnd"/>
      <w:r w:rsidRPr="005B4B28">
        <w:t>) property on the bus object does not cause a bus exception.</w:t>
      </w:r>
    </w:p>
    <w:p w14:paraId="67B9CB3A" w14:textId="77777777" w:rsidR="001B056E" w:rsidRDefault="001B056E" w:rsidP="001B056E">
      <w:pPr>
        <w:pStyle w:val="subhead"/>
      </w:pPr>
      <w:r>
        <w:t>Procedure</w:t>
      </w:r>
    </w:p>
    <w:p w14:paraId="5DB65200" w14:textId="77777777" w:rsidR="001B056E" w:rsidRDefault="001B056E" w:rsidP="00A121D9">
      <w:pPr>
        <w:pStyle w:val="numbrdlist"/>
        <w:numPr>
          <w:ilvl w:val="0"/>
          <w:numId w:val="44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3674B35A" w14:textId="77777777" w:rsidR="001B056E" w:rsidRDefault="001B056E" w:rsidP="001B056E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36114602" w14:textId="29EB4204" w:rsidR="001B056E" w:rsidRDefault="00BD5D18" w:rsidP="001B056E">
      <w:pPr>
        <w:pStyle w:val="numbrdlist"/>
      </w:pPr>
      <w:r w:rsidRPr="005B4B28">
        <w:t xml:space="preserve">The test device calls the </w:t>
      </w:r>
      <w:proofErr w:type="gramStart"/>
      <w:r w:rsidRPr="005B4B28">
        <w:t>ge</w:t>
      </w:r>
      <w:r>
        <w:t>tLampBaseType</w:t>
      </w:r>
      <w:r w:rsidRPr="005B4B28">
        <w:t>(</w:t>
      </w:r>
      <w:proofErr w:type="gramEnd"/>
      <w:r w:rsidRPr="005B4B28">
        <w:t>) property on the bus object</w:t>
      </w:r>
      <w:r w:rsidR="001B056E">
        <w:t>.</w:t>
      </w:r>
    </w:p>
    <w:p w14:paraId="4FB78B0D" w14:textId="77777777" w:rsidR="001B056E" w:rsidRDefault="001B056E" w:rsidP="001B056E">
      <w:pPr>
        <w:pStyle w:val="numbrdlist"/>
      </w:pPr>
      <w:r>
        <w:t>The test device leaves the session.</w:t>
      </w:r>
    </w:p>
    <w:p w14:paraId="4F5E40C5" w14:textId="77777777" w:rsidR="001B056E" w:rsidRDefault="001B056E" w:rsidP="001B056E">
      <w:pPr>
        <w:pStyle w:val="subhead"/>
      </w:pPr>
      <w:r>
        <w:t>Expected results</w:t>
      </w:r>
    </w:p>
    <w:p w14:paraId="6DE7B79B" w14:textId="77777777" w:rsidR="001B056E" w:rsidRDefault="001B056E" w:rsidP="001B056E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6D7BA0AE" w14:textId="77777777" w:rsidR="001B056E" w:rsidRDefault="001B056E" w:rsidP="001B056E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1EDAB038" w14:textId="46A70B0B" w:rsidR="00BD5D18" w:rsidRDefault="00BD5D18" w:rsidP="001B056E">
      <w:pPr>
        <w:pStyle w:val="bulletlv1"/>
        <w:numPr>
          <w:ilvl w:val="0"/>
          <w:numId w:val="2"/>
        </w:numPr>
      </w:pPr>
      <w:r w:rsidRPr="005B4B28">
        <w:rPr>
          <w:szCs w:val="24"/>
        </w:rPr>
        <w:t xml:space="preserve">The call to the </w:t>
      </w:r>
      <w:proofErr w:type="gramStart"/>
      <w:r w:rsidRPr="005B4B28">
        <w:rPr>
          <w:szCs w:val="24"/>
        </w:rPr>
        <w:t>g</w:t>
      </w:r>
      <w:r>
        <w:rPr>
          <w:szCs w:val="24"/>
        </w:rPr>
        <w:t>etLampBaseType</w:t>
      </w:r>
      <w:r w:rsidRPr="005B4B28">
        <w:rPr>
          <w:szCs w:val="24"/>
        </w:rPr>
        <w:t>(</w:t>
      </w:r>
      <w:proofErr w:type="gramEnd"/>
      <w:r w:rsidRPr="005B4B28">
        <w:rPr>
          <w:szCs w:val="24"/>
        </w:rPr>
        <w:t>) property on the bus object does not cause a bus exception</w:t>
      </w:r>
      <w:r>
        <w:t>.</w:t>
      </w:r>
    </w:p>
    <w:p w14:paraId="1F19B2DE" w14:textId="331B5C03" w:rsidR="001B056E" w:rsidRDefault="00BD5D18" w:rsidP="001B056E">
      <w:pPr>
        <w:pStyle w:val="Heading2"/>
        <w:numPr>
          <w:ilvl w:val="1"/>
          <w:numId w:val="1"/>
        </w:numPr>
        <w:ind w:left="630" w:hanging="630"/>
      </w:pPr>
      <w:bookmarkStart w:id="76" w:name="_Toc371769714"/>
      <w:bookmarkStart w:id="77" w:name="_Toc396402850"/>
      <w:bookmarkStart w:id="78" w:name="_Toc396906089"/>
      <w:r>
        <w:t xml:space="preserve">LSF_Lamp-v1-21: </w:t>
      </w:r>
      <w:bookmarkEnd w:id="76"/>
      <w:r>
        <w:t>GetLampBeamAngle</w:t>
      </w:r>
      <w:bookmarkEnd w:id="77"/>
      <w:bookmarkEnd w:id="78"/>
    </w:p>
    <w:p w14:paraId="37EFA160" w14:textId="77777777" w:rsidR="001B056E" w:rsidRDefault="001B056E" w:rsidP="001B056E">
      <w:pPr>
        <w:pStyle w:val="subhead"/>
      </w:pPr>
      <w:r>
        <w:t>Objective</w:t>
      </w:r>
    </w:p>
    <w:p w14:paraId="7F0EB896" w14:textId="094C78CE" w:rsidR="001B056E" w:rsidRDefault="00BD5D18" w:rsidP="001B056E">
      <w:pPr>
        <w:pStyle w:val="body"/>
        <w:rPr>
          <w:b/>
        </w:rPr>
      </w:pPr>
      <w:r w:rsidRPr="00F234BD">
        <w:t xml:space="preserve">Verify that calling the </w:t>
      </w:r>
      <w:proofErr w:type="gramStart"/>
      <w:r w:rsidRPr="00F234BD">
        <w:t>Get</w:t>
      </w:r>
      <w:r>
        <w:t>LampBeamAngle</w:t>
      </w:r>
      <w:r w:rsidRPr="00F234BD">
        <w:t>(</w:t>
      </w:r>
      <w:proofErr w:type="gramEnd"/>
      <w:r w:rsidRPr="00F234BD">
        <w:t>) property on the bus object does not cause a bus exception.</w:t>
      </w:r>
    </w:p>
    <w:p w14:paraId="72CC5517" w14:textId="77777777" w:rsidR="001B056E" w:rsidRDefault="001B056E" w:rsidP="001B056E">
      <w:pPr>
        <w:pStyle w:val="subhead"/>
      </w:pPr>
      <w:r>
        <w:t>Procedure</w:t>
      </w:r>
    </w:p>
    <w:p w14:paraId="23E94446" w14:textId="77777777" w:rsidR="001B056E" w:rsidRDefault="001B056E" w:rsidP="00A121D9">
      <w:pPr>
        <w:pStyle w:val="numbrdlist"/>
        <w:numPr>
          <w:ilvl w:val="0"/>
          <w:numId w:val="45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46ED0114" w14:textId="77777777" w:rsidR="001B056E" w:rsidRDefault="001B056E" w:rsidP="001B056E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0D4F3954" w14:textId="01528655" w:rsidR="001B056E" w:rsidRDefault="00BD5D18" w:rsidP="001B056E">
      <w:pPr>
        <w:pStyle w:val="numbrdlist"/>
      </w:pPr>
      <w:r w:rsidRPr="00F234BD">
        <w:t xml:space="preserve">The test device calls the </w:t>
      </w:r>
      <w:proofErr w:type="gramStart"/>
      <w:r w:rsidRPr="00F234BD">
        <w:t>g</w:t>
      </w:r>
      <w:r>
        <w:t>etLampBeamAngle</w:t>
      </w:r>
      <w:r w:rsidRPr="00F234BD">
        <w:t>(</w:t>
      </w:r>
      <w:proofErr w:type="gramEnd"/>
      <w:r w:rsidRPr="00F234BD">
        <w:t>) property on the bus object</w:t>
      </w:r>
      <w:r w:rsidR="001B056E">
        <w:t>.</w:t>
      </w:r>
    </w:p>
    <w:p w14:paraId="335715EC" w14:textId="77777777" w:rsidR="001B056E" w:rsidRDefault="001B056E" w:rsidP="001B056E">
      <w:pPr>
        <w:pStyle w:val="numbrdlist"/>
      </w:pPr>
      <w:r>
        <w:t>The test device leaves the session.</w:t>
      </w:r>
    </w:p>
    <w:p w14:paraId="2EF0C05F" w14:textId="77777777" w:rsidR="001B056E" w:rsidRDefault="001B056E" w:rsidP="001B056E">
      <w:pPr>
        <w:pStyle w:val="subhead"/>
      </w:pPr>
      <w:r>
        <w:t>Expected results</w:t>
      </w:r>
    </w:p>
    <w:p w14:paraId="6510DAD8" w14:textId="77777777" w:rsidR="001B056E" w:rsidRDefault="001B056E" w:rsidP="001B056E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52A8849B" w14:textId="77777777" w:rsidR="001B056E" w:rsidRDefault="001B056E" w:rsidP="001B056E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5BF8CE1B" w14:textId="7307BBA5" w:rsidR="00E109D0" w:rsidRDefault="00E109D0" w:rsidP="001B056E">
      <w:pPr>
        <w:pStyle w:val="bulletlv1"/>
        <w:numPr>
          <w:ilvl w:val="0"/>
          <w:numId w:val="2"/>
        </w:numPr>
      </w:pPr>
      <w:r w:rsidRPr="00F234BD">
        <w:rPr>
          <w:szCs w:val="24"/>
        </w:rPr>
        <w:lastRenderedPageBreak/>
        <w:t xml:space="preserve">The call to the </w:t>
      </w:r>
      <w:proofErr w:type="gramStart"/>
      <w:r w:rsidRPr="00F234BD">
        <w:rPr>
          <w:szCs w:val="24"/>
        </w:rPr>
        <w:t>g</w:t>
      </w:r>
      <w:r>
        <w:rPr>
          <w:szCs w:val="24"/>
        </w:rPr>
        <w:t>etLampBeamAngle</w:t>
      </w:r>
      <w:r w:rsidRPr="00F234BD">
        <w:rPr>
          <w:szCs w:val="24"/>
        </w:rPr>
        <w:t>(</w:t>
      </w:r>
      <w:proofErr w:type="gramEnd"/>
      <w:r w:rsidRPr="00F234BD">
        <w:rPr>
          <w:szCs w:val="24"/>
        </w:rPr>
        <w:t>) property on the bus object does not cause a bus exception</w:t>
      </w:r>
      <w:r>
        <w:t>.</w:t>
      </w:r>
    </w:p>
    <w:p w14:paraId="717E5B25" w14:textId="5A711F00" w:rsidR="001B056E" w:rsidRDefault="00E109D0" w:rsidP="001B056E">
      <w:pPr>
        <w:pStyle w:val="Heading2"/>
        <w:numPr>
          <w:ilvl w:val="1"/>
          <w:numId w:val="1"/>
        </w:numPr>
        <w:ind w:left="630" w:hanging="630"/>
      </w:pPr>
      <w:bookmarkStart w:id="79" w:name="_Toc371769716"/>
      <w:bookmarkStart w:id="80" w:name="_Toc396402851"/>
      <w:bookmarkStart w:id="81" w:name="_Toc396906090"/>
      <w:r>
        <w:t xml:space="preserve">LSF_Lamp-v1-22: </w:t>
      </w:r>
      <w:bookmarkEnd w:id="79"/>
      <w:r>
        <w:t>GetDimmable</w:t>
      </w:r>
      <w:bookmarkEnd w:id="80"/>
      <w:bookmarkEnd w:id="81"/>
    </w:p>
    <w:p w14:paraId="177B801F" w14:textId="77777777" w:rsidR="001B056E" w:rsidRDefault="001B056E" w:rsidP="001B056E">
      <w:pPr>
        <w:pStyle w:val="subhead"/>
      </w:pPr>
      <w:r>
        <w:t>Objective</w:t>
      </w:r>
    </w:p>
    <w:p w14:paraId="77EEEB77" w14:textId="191B5823" w:rsidR="001B056E" w:rsidRDefault="00E109D0" w:rsidP="001B056E">
      <w:pPr>
        <w:pStyle w:val="body"/>
        <w:rPr>
          <w:b/>
        </w:rPr>
      </w:pPr>
      <w:r w:rsidRPr="00E92DC9">
        <w:t xml:space="preserve">Verify that calling the </w:t>
      </w:r>
      <w:proofErr w:type="gramStart"/>
      <w:r w:rsidRPr="00E92DC9">
        <w:t>G</w:t>
      </w:r>
      <w:r>
        <w:t>etDimmable</w:t>
      </w:r>
      <w:r w:rsidRPr="00E92DC9">
        <w:t>(</w:t>
      </w:r>
      <w:proofErr w:type="gramEnd"/>
      <w:r w:rsidRPr="00E92DC9">
        <w:t>) property on the bus object does not cause a bus exception.</w:t>
      </w:r>
    </w:p>
    <w:p w14:paraId="23CC3C01" w14:textId="77777777" w:rsidR="001B056E" w:rsidRDefault="001B056E" w:rsidP="001B056E">
      <w:pPr>
        <w:pStyle w:val="subhead"/>
      </w:pPr>
      <w:r>
        <w:t>Procedure</w:t>
      </w:r>
    </w:p>
    <w:p w14:paraId="6D26AAEF" w14:textId="77777777" w:rsidR="001B056E" w:rsidRDefault="001B056E" w:rsidP="00A121D9">
      <w:pPr>
        <w:pStyle w:val="numbrdlist"/>
        <w:numPr>
          <w:ilvl w:val="0"/>
          <w:numId w:val="46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7F7871FB" w14:textId="77777777" w:rsidR="001B056E" w:rsidRDefault="001B056E" w:rsidP="001B056E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4AB99E66" w14:textId="74D12E51" w:rsidR="001B056E" w:rsidRDefault="00E109D0" w:rsidP="001B056E">
      <w:pPr>
        <w:pStyle w:val="numbrdlist"/>
      </w:pPr>
      <w:r w:rsidRPr="00E92DC9">
        <w:t xml:space="preserve">The test device calls the </w:t>
      </w:r>
      <w:proofErr w:type="gramStart"/>
      <w:r w:rsidRPr="00E92DC9">
        <w:t>get</w:t>
      </w:r>
      <w:r>
        <w:t>Dimmable</w:t>
      </w:r>
      <w:r w:rsidRPr="00E92DC9">
        <w:t>(</w:t>
      </w:r>
      <w:proofErr w:type="gramEnd"/>
      <w:r w:rsidRPr="00E92DC9">
        <w:t>) property on the bus object</w:t>
      </w:r>
      <w:r w:rsidR="001B056E">
        <w:t>.</w:t>
      </w:r>
    </w:p>
    <w:p w14:paraId="4DFE7E67" w14:textId="77777777" w:rsidR="001B056E" w:rsidRDefault="001B056E" w:rsidP="001B056E">
      <w:pPr>
        <w:pStyle w:val="numbrdlist"/>
      </w:pPr>
      <w:r>
        <w:t>The test device leaves the session.</w:t>
      </w:r>
    </w:p>
    <w:p w14:paraId="37441CF8" w14:textId="77777777" w:rsidR="001B056E" w:rsidRDefault="001B056E" w:rsidP="001B056E">
      <w:pPr>
        <w:pStyle w:val="subhead"/>
      </w:pPr>
      <w:r>
        <w:t>Expected results</w:t>
      </w:r>
    </w:p>
    <w:p w14:paraId="4B1830FB" w14:textId="77777777" w:rsidR="001B056E" w:rsidRDefault="001B056E" w:rsidP="001B056E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7A1BF3AF" w14:textId="77777777" w:rsidR="001B056E" w:rsidRDefault="001B056E" w:rsidP="001B056E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04072929" w14:textId="21C2ADA3" w:rsidR="00E109D0" w:rsidRDefault="00E109D0" w:rsidP="001B056E">
      <w:pPr>
        <w:pStyle w:val="bulletlv1"/>
        <w:numPr>
          <w:ilvl w:val="0"/>
          <w:numId w:val="2"/>
        </w:numPr>
      </w:pPr>
      <w:r w:rsidRPr="00E92DC9">
        <w:rPr>
          <w:szCs w:val="24"/>
        </w:rPr>
        <w:t xml:space="preserve">The call to the </w:t>
      </w:r>
      <w:proofErr w:type="gramStart"/>
      <w:r w:rsidRPr="00E92DC9">
        <w:rPr>
          <w:szCs w:val="24"/>
        </w:rPr>
        <w:t>g</w:t>
      </w:r>
      <w:r>
        <w:rPr>
          <w:szCs w:val="24"/>
        </w:rPr>
        <w:t>etDimmable</w:t>
      </w:r>
      <w:r w:rsidRPr="00E92DC9">
        <w:rPr>
          <w:szCs w:val="24"/>
        </w:rPr>
        <w:t>(</w:t>
      </w:r>
      <w:proofErr w:type="gramEnd"/>
      <w:r w:rsidRPr="00E92DC9">
        <w:rPr>
          <w:szCs w:val="24"/>
        </w:rPr>
        <w:t>) property on the bus object does not cause a bus exception</w:t>
      </w:r>
      <w:r>
        <w:t>.</w:t>
      </w:r>
    </w:p>
    <w:p w14:paraId="26C6F467" w14:textId="5E3620F0" w:rsidR="00E109D0" w:rsidRDefault="00E109D0" w:rsidP="00E109D0">
      <w:pPr>
        <w:pStyle w:val="Heading2"/>
        <w:numPr>
          <w:ilvl w:val="1"/>
          <w:numId w:val="1"/>
        </w:numPr>
        <w:ind w:left="630" w:hanging="630"/>
      </w:pPr>
      <w:bookmarkStart w:id="82" w:name="_Toc371769717"/>
      <w:bookmarkStart w:id="83" w:name="_Toc396402852"/>
      <w:bookmarkStart w:id="84" w:name="_Toc396906091"/>
      <w:r>
        <w:t xml:space="preserve">LSF_Lamp-v1-23: </w:t>
      </w:r>
      <w:bookmarkEnd w:id="82"/>
      <w:r>
        <w:t>GetColor</w:t>
      </w:r>
      <w:bookmarkEnd w:id="83"/>
      <w:bookmarkEnd w:id="84"/>
    </w:p>
    <w:p w14:paraId="399ADF05" w14:textId="77777777" w:rsidR="00E109D0" w:rsidRDefault="00E109D0" w:rsidP="00E109D0">
      <w:pPr>
        <w:pStyle w:val="subhead"/>
      </w:pPr>
      <w:r>
        <w:t>Objective</w:t>
      </w:r>
    </w:p>
    <w:p w14:paraId="056AA739" w14:textId="455EF821" w:rsidR="00E109D0" w:rsidRDefault="00E109D0" w:rsidP="00E109D0">
      <w:pPr>
        <w:pStyle w:val="body"/>
        <w:rPr>
          <w:b/>
        </w:rPr>
      </w:pPr>
      <w:r w:rsidRPr="005263E7">
        <w:t xml:space="preserve">Verify that calling the </w:t>
      </w:r>
      <w:proofErr w:type="gramStart"/>
      <w:r w:rsidRPr="005263E7">
        <w:t>G</w:t>
      </w:r>
      <w:r>
        <w:t>etColor</w:t>
      </w:r>
      <w:r w:rsidRPr="005263E7">
        <w:t>(</w:t>
      </w:r>
      <w:proofErr w:type="gramEnd"/>
      <w:r w:rsidRPr="005263E7">
        <w:t>) property on the bus object does not cause a bus exception.</w:t>
      </w:r>
    </w:p>
    <w:p w14:paraId="679DF877" w14:textId="77777777" w:rsidR="00E109D0" w:rsidRDefault="00E109D0" w:rsidP="00E109D0">
      <w:pPr>
        <w:pStyle w:val="subhead"/>
      </w:pPr>
      <w:r>
        <w:t>Procedure</w:t>
      </w:r>
    </w:p>
    <w:p w14:paraId="3251E75D" w14:textId="77777777" w:rsidR="00E109D0" w:rsidRDefault="00E109D0" w:rsidP="00A121D9">
      <w:pPr>
        <w:pStyle w:val="numbrdlist"/>
        <w:numPr>
          <w:ilvl w:val="0"/>
          <w:numId w:val="47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0B25B77A" w14:textId="77777777" w:rsidR="00E109D0" w:rsidRDefault="00E109D0" w:rsidP="00E109D0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40FC6AE2" w14:textId="1B01322D" w:rsidR="00E109D0" w:rsidRDefault="00E109D0" w:rsidP="00E109D0">
      <w:pPr>
        <w:pStyle w:val="numbrdlist"/>
      </w:pPr>
      <w:r w:rsidRPr="005263E7">
        <w:t xml:space="preserve">The test device calls the </w:t>
      </w:r>
      <w:proofErr w:type="gramStart"/>
      <w:r w:rsidRPr="005263E7">
        <w:t>g</w:t>
      </w:r>
      <w:r>
        <w:t>etColor</w:t>
      </w:r>
      <w:r w:rsidRPr="005263E7">
        <w:t>(</w:t>
      </w:r>
      <w:proofErr w:type="gramEnd"/>
      <w:r w:rsidRPr="005263E7">
        <w:t>) property on the bus object</w:t>
      </w:r>
      <w:r>
        <w:t>.</w:t>
      </w:r>
    </w:p>
    <w:p w14:paraId="2E9D3658" w14:textId="77777777" w:rsidR="00E109D0" w:rsidRDefault="00E109D0" w:rsidP="00E109D0">
      <w:pPr>
        <w:pStyle w:val="numbrdlist"/>
      </w:pPr>
      <w:r>
        <w:t>The test device leaves the session.</w:t>
      </w:r>
    </w:p>
    <w:p w14:paraId="603AAA6E" w14:textId="77777777" w:rsidR="00E109D0" w:rsidRDefault="00E109D0" w:rsidP="00E109D0">
      <w:pPr>
        <w:pStyle w:val="subhead"/>
      </w:pPr>
      <w:r>
        <w:t>Expected results</w:t>
      </w:r>
    </w:p>
    <w:p w14:paraId="45A91D58" w14:textId="77777777" w:rsidR="00E109D0" w:rsidRDefault="00E109D0" w:rsidP="00E109D0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03D79B94" w14:textId="77777777" w:rsidR="00E109D0" w:rsidRDefault="00E109D0" w:rsidP="00E109D0">
      <w:pPr>
        <w:pStyle w:val="bulletlv1"/>
      </w:pPr>
      <w:r>
        <w:lastRenderedPageBreak/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2640204E" w14:textId="1ACE7713" w:rsidR="001B056E" w:rsidRDefault="00E109D0" w:rsidP="00E109D0">
      <w:pPr>
        <w:pStyle w:val="bulletlv1"/>
      </w:pPr>
      <w:r w:rsidRPr="005263E7">
        <w:rPr>
          <w:szCs w:val="24"/>
        </w:rPr>
        <w:t xml:space="preserve">The call to the </w:t>
      </w:r>
      <w:proofErr w:type="gramStart"/>
      <w:r w:rsidRPr="005263E7">
        <w:rPr>
          <w:szCs w:val="24"/>
        </w:rPr>
        <w:t>g</w:t>
      </w:r>
      <w:r>
        <w:rPr>
          <w:szCs w:val="24"/>
        </w:rPr>
        <w:t>etColor</w:t>
      </w:r>
      <w:r w:rsidRPr="005263E7">
        <w:rPr>
          <w:szCs w:val="24"/>
        </w:rPr>
        <w:t>(</w:t>
      </w:r>
      <w:proofErr w:type="gramEnd"/>
      <w:r w:rsidRPr="005263E7">
        <w:rPr>
          <w:szCs w:val="24"/>
        </w:rPr>
        <w:t>) property on the bus object does not cause a bus exception</w:t>
      </w:r>
      <w:r>
        <w:t>.</w:t>
      </w:r>
    </w:p>
    <w:p w14:paraId="7B19099B" w14:textId="004B5E49" w:rsidR="00E109D0" w:rsidRDefault="00E109D0" w:rsidP="00E109D0">
      <w:pPr>
        <w:pStyle w:val="Heading2"/>
        <w:numPr>
          <w:ilvl w:val="1"/>
          <w:numId w:val="1"/>
        </w:numPr>
        <w:ind w:left="630" w:hanging="630"/>
      </w:pPr>
      <w:bookmarkStart w:id="85" w:name="_Toc371769718"/>
      <w:bookmarkStart w:id="86" w:name="_Toc396402853"/>
      <w:bookmarkStart w:id="87" w:name="_Toc396906092"/>
      <w:r>
        <w:t xml:space="preserve">LSF_Lamp-v1-24: </w:t>
      </w:r>
      <w:bookmarkEnd w:id="85"/>
      <w:r>
        <w:t>GetVariableColorTemp</w:t>
      </w:r>
      <w:bookmarkEnd w:id="86"/>
      <w:bookmarkEnd w:id="87"/>
    </w:p>
    <w:p w14:paraId="0A92795F" w14:textId="77777777" w:rsidR="00E109D0" w:rsidRDefault="00E109D0" w:rsidP="00E109D0">
      <w:pPr>
        <w:pStyle w:val="subhead"/>
      </w:pPr>
      <w:r>
        <w:t>Objective</w:t>
      </w:r>
    </w:p>
    <w:p w14:paraId="3046EC7B" w14:textId="264AF223" w:rsidR="00E109D0" w:rsidRDefault="00E109D0" w:rsidP="00E109D0">
      <w:pPr>
        <w:pStyle w:val="body"/>
        <w:rPr>
          <w:b/>
        </w:rPr>
      </w:pPr>
      <w:r w:rsidRPr="00CC197E">
        <w:t xml:space="preserve">Verify that calling the </w:t>
      </w:r>
      <w:proofErr w:type="gramStart"/>
      <w:r w:rsidRPr="00CC197E">
        <w:t>G</w:t>
      </w:r>
      <w:r>
        <w:t>etVariableColorTemp</w:t>
      </w:r>
      <w:r w:rsidRPr="00CC197E">
        <w:t>(</w:t>
      </w:r>
      <w:proofErr w:type="gramEnd"/>
      <w:r w:rsidRPr="00CC197E">
        <w:t>) property on the bus object does not cause a bus exception.</w:t>
      </w:r>
    </w:p>
    <w:p w14:paraId="2BEB02A7" w14:textId="77777777" w:rsidR="00E109D0" w:rsidRDefault="00E109D0" w:rsidP="00E109D0">
      <w:pPr>
        <w:pStyle w:val="subhead"/>
      </w:pPr>
      <w:r>
        <w:t>Procedure</w:t>
      </w:r>
    </w:p>
    <w:p w14:paraId="71D17D95" w14:textId="77777777" w:rsidR="00E109D0" w:rsidRDefault="00E109D0" w:rsidP="00A121D9">
      <w:pPr>
        <w:pStyle w:val="numbrdlist"/>
        <w:numPr>
          <w:ilvl w:val="0"/>
          <w:numId w:val="48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0CCBB0D2" w14:textId="77777777" w:rsidR="00E109D0" w:rsidRDefault="00E109D0" w:rsidP="00E109D0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7D4B2D25" w14:textId="4231891C" w:rsidR="00E109D0" w:rsidRDefault="00E109D0" w:rsidP="00E109D0">
      <w:pPr>
        <w:pStyle w:val="numbrdlist"/>
      </w:pPr>
      <w:r w:rsidRPr="00CC197E">
        <w:t xml:space="preserve">The test device calls the </w:t>
      </w:r>
      <w:proofErr w:type="gramStart"/>
      <w:r w:rsidRPr="00CC197E">
        <w:t>g</w:t>
      </w:r>
      <w:r>
        <w:t>etVariableColorTemp</w:t>
      </w:r>
      <w:r w:rsidRPr="00CC197E">
        <w:t>(</w:t>
      </w:r>
      <w:proofErr w:type="gramEnd"/>
      <w:r w:rsidRPr="00CC197E">
        <w:t>) property on the bus object</w:t>
      </w:r>
      <w:r>
        <w:t>.</w:t>
      </w:r>
    </w:p>
    <w:p w14:paraId="480FE1DF" w14:textId="77777777" w:rsidR="00E109D0" w:rsidRDefault="00E109D0" w:rsidP="00E109D0">
      <w:pPr>
        <w:pStyle w:val="numbrdlist"/>
      </w:pPr>
      <w:r>
        <w:t>The test device leaves the session.</w:t>
      </w:r>
    </w:p>
    <w:p w14:paraId="2459048D" w14:textId="77777777" w:rsidR="00E109D0" w:rsidRDefault="00E109D0" w:rsidP="00E109D0">
      <w:pPr>
        <w:pStyle w:val="subhead"/>
      </w:pPr>
      <w:r>
        <w:t>Expected results</w:t>
      </w:r>
    </w:p>
    <w:p w14:paraId="06105537" w14:textId="77777777" w:rsidR="00E109D0" w:rsidRDefault="00E109D0" w:rsidP="00E109D0">
      <w:pPr>
        <w:pStyle w:val="bulletlv1"/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3BA1D71A" w14:textId="77777777" w:rsidR="00E109D0" w:rsidRDefault="00E109D0" w:rsidP="00E109D0">
      <w:pPr>
        <w:pStyle w:val="bulletlv1"/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0524102E" w14:textId="45FCE321" w:rsidR="001B056E" w:rsidRDefault="00E109D0" w:rsidP="00E109D0">
      <w:pPr>
        <w:pStyle w:val="bulletlv1"/>
      </w:pPr>
      <w:r w:rsidRPr="00CC197E">
        <w:rPr>
          <w:szCs w:val="24"/>
        </w:rPr>
        <w:t xml:space="preserve">The call to the </w:t>
      </w:r>
      <w:proofErr w:type="gramStart"/>
      <w:r w:rsidRPr="00CC197E">
        <w:rPr>
          <w:szCs w:val="24"/>
        </w:rPr>
        <w:t>g</w:t>
      </w:r>
      <w:r>
        <w:rPr>
          <w:szCs w:val="24"/>
        </w:rPr>
        <w:t>etVariableColorTemp</w:t>
      </w:r>
      <w:r w:rsidRPr="00CC197E">
        <w:rPr>
          <w:szCs w:val="24"/>
        </w:rPr>
        <w:t>(</w:t>
      </w:r>
      <w:proofErr w:type="gramEnd"/>
      <w:r w:rsidRPr="00CC197E">
        <w:rPr>
          <w:szCs w:val="24"/>
        </w:rPr>
        <w:t>) property on the bus object does not cause a bus exception</w:t>
      </w:r>
      <w:r>
        <w:t>.</w:t>
      </w:r>
    </w:p>
    <w:p w14:paraId="348F7F79" w14:textId="0B3F43A0" w:rsidR="00E109D0" w:rsidRDefault="00E109D0" w:rsidP="00E109D0">
      <w:pPr>
        <w:pStyle w:val="Heading2"/>
        <w:numPr>
          <w:ilvl w:val="1"/>
          <w:numId w:val="1"/>
        </w:numPr>
        <w:ind w:left="630" w:hanging="630"/>
      </w:pPr>
      <w:bookmarkStart w:id="88" w:name="_Toc371769719"/>
      <w:bookmarkStart w:id="89" w:name="_Toc396402854"/>
      <w:bookmarkStart w:id="90" w:name="_Toc396906093"/>
      <w:r>
        <w:t xml:space="preserve">LSF_Lamp-v1-25: </w:t>
      </w:r>
      <w:bookmarkEnd w:id="88"/>
      <w:r>
        <w:t>GetLampID</w:t>
      </w:r>
      <w:bookmarkEnd w:id="89"/>
      <w:bookmarkEnd w:id="90"/>
    </w:p>
    <w:p w14:paraId="001A1549" w14:textId="77777777" w:rsidR="00E109D0" w:rsidRDefault="00E109D0" w:rsidP="00E109D0">
      <w:pPr>
        <w:pStyle w:val="subhead"/>
      </w:pPr>
      <w:r>
        <w:t>Objective</w:t>
      </w:r>
    </w:p>
    <w:p w14:paraId="03AF3A36" w14:textId="1D5C1755" w:rsidR="00E109D0" w:rsidRDefault="00E109D0" w:rsidP="00E109D0">
      <w:pPr>
        <w:pStyle w:val="body"/>
        <w:rPr>
          <w:b/>
        </w:rPr>
      </w:pPr>
      <w:r w:rsidRPr="00E10422">
        <w:t xml:space="preserve">Verify that calling the </w:t>
      </w:r>
      <w:proofErr w:type="gramStart"/>
      <w:r w:rsidRPr="00E10422">
        <w:t>G</w:t>
      </w:r>
      <w:r>
        <w:t>etLampID</w:t>
      </w:r>
      <w:r w:rsidRPr="00E10422">
        <w:t>(</w:t>
      </w:r>
      <w:proofErr w:type="gramEnd"/>
      <w:r w:rsidRPr="00E10422">
        <w:t>) property on the bus object does not cause a bus exception.</w:t>
      </w:r>
    </w:p>
    <w:p w14:paraId="7458CEEE" w14:textId="77777777" w:rsidR="00E109D0" w:rsidRDefault="00E109D0" w:rsidP="00E109D0">
      <w:pPr>
        <w:pStyle w:val="subhead"/>
      </w:pPr>
      <w:r>
        <w:t>Procedure</w:t>
      </w:r>
    </w:p>
    <w:p w14:paraId="0E077A35" w14:textId="77777777" w:rsidR="00E109D0" w:rsidRDefault="00E109D0" w:rsidP="00A121D9">
      <w:pPr>
        <w:pStyle w:val="numbrdlist"/>
        <w:numPr>
          <w:ilvl w:val="0"/>
          <w:numId w:val="49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4FE80C9C" w14:textId="77777777" w:rsidR="00E109D0" w:rsidRDefault="00E109D0" w:rsidP="00E109D0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14388FD8" w14:textId="42091442" w:rsidR="00E109D0" w:rsidRDefault="00E109D0" w:rsidP="00E109D0">
      <w:pPr>
        <w:pStyle w:val="numbrdlist"/>
      </w:pPr>
      <w:r w:rsidRPr="00E10422">
        <w:t xml:space="preserve">The test device calls the </w:t>
      </w:r>
      <w:proofErr w:type="gramStart"/>
      <w:r w:rsidRPr="00E10422">
        <w:t>g</w:t>
      </w:r>
      <w:r>
        <w:t>etLampID</w:t>
      </w:r>
      <w:r w:rsidRPr="00E10422">
        <w:t>(</w:t>
      </w:r>
      <w:proofErr w:type="gramEnd"/>
      <w:r w:rsidRPr="00E10422">
        <w:t>) property on the bus object</w:t>
      </w:r>
      <w:r>
        <w:t>.</w:t>
      </w:r>
    </w:p>
    <w:p w14:paraId="58F31CC5" w14:textId="77777777" w:rsidR="00E109D0" w:rsidRDefault="00E109D0" w:rsidP="00E109D0">
      <w:pPr>
        <w:pStyle w:val="numbrdlist"/>
      </w:pPr>
      <w:r>
        <w:t>The test device leaves the session.</w:t>
      </w:r>
    </w:p>
    <w:p w14:paraId="01A3A077" w14:textId="77777777" w:rsidR="00E109D0" w:rsidRDefault="00E109D0" w:rsidP="00E109D0">
      <w:pPr>
        <w:pStyle w:val="subhead"/>
      </w:pPr>
      <w:r>
        <w:lastRenderedPageBreak/>
        <w:t>Expected results</w:t>
      </w:r>
    </w:p>
    <w:p w14:paraId="7D4FA21C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730B04CE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538D5EE5" w14:textId="703CA3F1" w:rsidR="001B056E" w:rsidRDefault="00E109D0" w:rsidP="00E109D0">
      <w:pPr>
        <w:pStyle w:val="bulletlv1"/>
      </w:pPr>
      <w:r w:rsidRPr="00E10422">
        <w:rPr>
          <w:szCs w:val="24"/>
        </w:rPr>
        <w:t xml:space="preserve">The call to the </w:t>
      </w:r>
      <w:proofErr w:type="gramStart"/>
      <w:r w:rsidRPr="00E10422">
        <w:rPr>
          <w:szCs w:val="24"/>
        </w:rPr>
        <w:t>g</w:t>
      </w:r>
      <w:r>
        <w:rPr>
          <w:szCs w:val="24"/>
        </w:rPr>
        <w:t>etLampID</w:t>
      </w:r>
      <w:r w:rsidRPr="00E10422">
        <w:rPr>
          <w:szCs w:val="24"/>
        </w:rPr>
        <w:t>(</w:t>
      </w:r>
      <w:proofErr w:type="gramEnd"/>
      <w:r w:rsidRPr="00E10422">
        <w:rPr>
          <w:szCs w:val="24"/>
        </w:rPr>
        <w:t>) property on the bus object does not cause a bus exception</w:t>
      </w:r>
      <w:r>
        <w:t>.</w:t>
      </w:r>
    </w:p>
    <w:p w14:paraId="6D370973" w14:textId="263CBDBE" w:rsidR="00E109D0" w:rsidRDefault="00E109D0" w:rsidP="00E109D0">
      <w:pPr>
        <w:pStyle w:val="Heading2"/>
        <w:numPr>
          <w:ilvl w:val="1"/>
          <w:numId w:val="1"/>
        </w:numPr>
        <w:ind w:left="630" w:hanging="630"/>
      </w:pPr>
      <w:bookmarkStart w:id="91" w:name="_Toc371769720"/>
      <w:bookmarkStart w:id="92" w:name="_Toc396402855"/>
      <w:bookmarkStart w:id="93" w:name="_Toc396906094"/>
      <w:r>
        <w:t xml:space="preserve">LSF_Lamp-v1-26: </w:t>
      </w:r>
      <w:bookmarkEnd w:id="91"/>
      <w:r>
        <w:t>GetHasEffects</w:t>
      </w:r>
      <w:bookmarkEnd w:id="92"/>
      <w:bookmarkEnd w:id="93"/>
    </w:p>
    <w:p w14:paraId="73726807" w14:textId="77777777" w:rsidR="00E109D0" w:rsidRDefault="00E109D0" w:rsidP="00E109D0">
      <w:pPr>
        <w:pStyle w:val="subhead"/>
      </w:pPr>
      <w:r>
        <w:t>Objective</w:t>
      </w:r>
    </w:p>
    <w:p w14:paraId="070DBA13" w14:textId="694B2C63" w:rsidR="00E109D0" w:rsidRDefault="00E109D0" w:rsidP="00E109D0">
      <w:pPr>
        <w:pStyle w:val="body"/>
        <w:rPr>
          <w:b/>
        </w:rPr>
      </w:pPr>
      <w:r w:rsidRPr="00443463">
        <w:t xml:space="preserve">Verify that calling the </w:t>
      </w:r>
      <w:proofErr w:type="gramStart"/>
      <w:r w:rsidRPr="00443463">
        <w:t>G</w:t>
      </w:r>
      <w:r>
        <w:t>etHasEffects</w:t>
      </w:r>
      <w:r w:rsidRPr="00443463">
        <w:t>(</w:t>
      </w:r>
      <w:proofErr w:type="gramEnd"/>
      <w:r w:rsidRPr="00443463">
        <w:t>) property on the bus object does not cause a bus exception.</w:t>
      </w:r>
    </w:p>
    <w:p w14:paraId="34A8232D" w14:textId="77777777" w:rsidR="00E109D0" w:rsidRDefault="00E109D0" w:rsidP="00E109D0">
      <w:pPr>
        <w:pStyle w:val="subhead"/>
      </w:pPr>
      <w:r>
        <w:t>Procedure</w:t>
      </w:r>
    </w:p>
    <w:p w14:paraId="315A38A2" w14:textId="77777777" w:rsidR="00E109D0" w:rsidRDefault="00E109D0" w:rsidP="00A121D9">
      <w:pPr>
        <w:pStyle w:val="numbrdlist"/>
        <w:numPr>
          <w:ilvl w:val="0"/>
          <w:numId w:val="50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6D3B7D09" w14:textId="77777777" w:rsidR="00E109D0" w:rsidRDefault="00E109D0" w:rsidP="00E109D0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1E38A879" w14:textId="53BCC642" w:rsidR="00E109D0" w:rsidRDefault="00E109D0" w:rsidP="00E109D0">
      <w:pPr>
        <w:pStyle w:val="numbrdlist"/>
      </w:pPr>
      <w:r w:rsidRPr="00443463">
        <w:t xml:space="preserve">The test device calls the </w:t>
      </w:r>
      <w:proofErr w:type="gramStart"/>
      <w:r w:rsidRPr="00443463">
        <w:t>g</w:t>
      </w:r>
      <w:r>
        <w:t>etHasEffects</w:t>
      </w:r>
      <w:r w:rsidRPr="00443463">
        <w:t>(</w:t>
      </w:r>
      <w:proofErr w:type="gramEnd"/>
      <w:r w:rsidRPr="00443463">
        <w:t>) property on the bus object</w:t>
      </w:r>
      <w:r>
        <w:t>.</w:t>
      </w:r>
    </w:p>
    <w:p w14:paraId="7EA3FA80" w14:textId="77777777" w:rsidR="00E109D0" w:rsidRDefault="00E109D0" w:rsidP="00E109D0">
      <w:pPr>
        <w:pStyle w:val="numbrdlist"/>
      </w:pPr>
      <w:r>
        <w:t>The test device leaves the session.</w:t>
      </w:r>
    </w:p>
    <w:p w14:paraId="73CE0AD1" w14:textId="77777777" w:rsidR="00E109D0" w:rsidRDefault="00E109D0" w:rsidP="00E109D0">
      <w:pPr>
        <w:pStyle w:val="subhead"/>
      </w:pPr>
      <w:r>
        <w:t>Expected results</w:t>
      </w:r>
    </w:p>
    <w:p w14:paraId="4281D9C1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0A8B9543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239BD0F6" w14:textId="7DBA7703" w:rsidR="00E109D0" w:rsidRDefault="00E109D0" w:rsidP="00E109D0">
      <w:pPr>
        <w:pStyle w:val="bulletlv1"/>
      </w:pPr>
      <w:r w:rsidRPr="00443463">
        <w:rPr>
          <w:szCs w:val="24"/>
        </w:rPr>
        <w:t xml:space="preserve">The call to the </w:t>
      </w:r>
      <w:proofErr w:type="gramStart"/>
      <w:r w:rsidRPr="00443463">
        <w:rPr>
          <w:szCs w:val="24"/>
        </w:rPr>
        <w:t>g</w:t>
      </w:r>
      <w:r>
        <w:rPr>
          <w:szCs w:val="24"/>
        </w:rPr>
        <w:t>etHasEffects</w:t>
      </w:r>
      <w:r w:rsidRPr="00443463">
        <w:rPr>
          <w:szCs w:val="24"/>
        </w:rPr>
        <w:t>(</w:t>
      </w:r>
      <w:proofErr w:type="gramEnd"/>
      <w:r w:rsidRPr="00443463">
        <w:rPr>
          <w:szCs w:val="24"/>
        </w:rPr>
        <w:t>) property on the bus object does not cause a bus exception</w:t>
      </w:r>
      <w:r>
        <w:t>.</w:t>
      </w:r>
    </w:p>
    <w:p w14:paraId="51FBEAC3" w14:textId="5D4C1D15" w:rsidR="00E109D0" w:rsidRDefault="00E109D0" w:rsidP="00E109D0">
      <w:pPr>
        <w:pStyle w:val="Heading2"/>
        <w:numPr>
          <w:ilvl w:val="1"/>
          <w:numId w:val="1"/>
        </w:numPr>
        <w:ind w:left="630" w:hanging="630"/>
      </w:pPr>
      <w:bookmarkStart w:id="94" w:name="_Toc371769721"/>
      <w:bookmarkStart w:id="95" w:name="_Toc396402856"/>
      <w:bookmarkStart w:id="96" w:name="_Toc396906095"/>
      <w:r>
        <w:t xml:space="preserve">LSF_Lamp-v1-27: </w:t>
      </w:r>
      <w:bookmarkEnd w:id="94"/>
      <w:r>
        <w:t>GetMinVoltage</w:t>
      </w:r>
      <w:bookmarkEnd w:id="95"/>
      <w:bookmarkEnd w:id="96"/>
    </w:p>
    <w:p w14:paraId="486A12F5" w14:textId="77777777" w:rsidR="00E109D0" w:rsidRDefault="00E109D0" w:rsidP="00E109D0">
      <w:pPr>
        <w:pStyle w:val="subhead"/>
      </w:pPr>
      <w:r>
        <w:t>Objective</w:t>
      </w:r>
    </w:p>
    <w:p w14:paraId="28660BDC" w14:textId="72463CB0" w:rsidR="00E109D0" w:rsidRDefault="00E109D0" w:rsidP="00E109D0">
      <w:pPr>
        <w:pStyle w:val="body"/>
        <w:rPr>
          <w:b/>
        </w:rPr>
      </w:pPr>
      <w:r w:rsidRPr="00443463">
        <w:t xml:space="preserve">Verify that calling the </w:t>
      </w:r>
      <w:proofErr w:type="gramStart"/>
      <w:r w:rsidRPr="00443463">
        <w:t>G</w:t>
      </w:r>
      <w:r>
        <w:t>etMinVoltage</w:t>
      </w:r>
      <w:r w:rsidRPr="00443463">
        <w:t>(</w:t>
      </w:r>
      <w:proofErr w:type="gramEnd"/>
      <w:r w:rsidRPr="00443463">
        <w:t>) property on the bus object does not cause a bus exception.</w:t>
      </w:r>
    </w:p>
    <w:p w14:paraId="6DE1BC01" w14:textId="77777777" w:rsidR="00E109D0" w:rsidRDefault="00E109D0" w:rsidP="00E109D0">
      <w:pPr>
        <w:pStyle w:val="subhead"/>
      </w:pPr>
      <w:r>
        <w:t>Procedure</w:t>
      </w:r>
    </w:p>
    <w:p w14:paraId="07F65E57" w14:textId="77777777" w:rsidR="00E109D0" w:rsidRDefault="00E109D0" w:rsidP="00A121D9">
      <w:pPr>
        <w:pStyle w:val="numbrdlist"/>
        <w:numPr>
          <w:ilvl w:val="0"/>
          <w:numId w:val="51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118DD958" w14:textId="77777777" w:rsidR="00E109D0" w:rsidRDefault="00E109D0" w:rsidP="00E109D0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09D7BF1E" w14:textId="397FBBA1" w:rsidR="00E109D0" w:rsidRDefault="00E109D0" w:rsidP="00E109D0">
      <w:pPr>
        <w:pStyle w:val="numbrdlist"/>
      </w:pPr>
      <w:r w:rsidRPr="00443463">
        <w:t xml:space="preserve">The test device calls the </w:t>
      </w:r>
      <w:proofErr w:type="gramStart"/>
      <w:r w:rsidRPr="00443463">
        <w:t>g</w:t>
      </w:r>
      <w:r>
        <w:t>etMinVoltage</w:t>
      </w:r>
      <w:r w:rsidRPr="00443463">
        <w:t>(</w:t>
      </w:r>
      <w:proofErr w:type="gramEnd"/>
      <w:r w:rsidRPr="00443463">
        <w:t>) property on the bus object</w:t>
      </w:r>
      <w:r>
        <w:t>.</w:t>
      </w:r>
    </w:p>
    <w:p w14:paraId="34CB9394" w14:textId="77777777" w:rsidR="00E109D0" w:rsidRDefault="00E109D0" w:rsidP="00E109D0">
      <w:pPr>
        <w:pStyle w:val="numbrdlist"/>
      </w:pPr>
      <w:r>
        <w:lastRenderedPageBreak/>
        <w:t>The test device leaves the session.</w:t>
      </w:r>
    </w:p>
    <w:p w14:paraId="00E958A8" w14:textId="77777777" w:rsidR="00E109D0" w:rsidRDefault="00E109D0" w:rsidP="00E109D0">
      <w:pPr>
        <w:pStyle w:val="subhead"/>
      </w:pPr>
      <w:r>
        <w:t>Expected results</w:t>
      </w:r>
    </w:p>
    <w:p w14:paraId="12FAC7E0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39D2A19C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2BAC2C75" w14:textId="65E73723" w:rsidR="00E109D0" w:rsidRDefault="00E109D0" w:rsidP="00E109D0">
      <w:pPr>
        <w:pStyle w:val="bulletlv1"/>
      </w:pPr>
      <w:r w:rsidRPr="00443463">
        <w:rPr>
          <w:szCs w:val="24"/>
        </w:rPr>
        <w:t xml:space="preserve">The call to the </w:t>
      </w:r>
      <w:proofErr w:type="gramStart"/>
      <w:r w:rsidRPr="00443463">
        <w:rPr>
          <w:szCs w:val="24"/>
        </w:rPr>
        <w:t>g</w:t>
      </w:r>
      <w:r>
        <w:rPr>
          <w:szCs w:val="24"/>
        </w:rPr>
        <w:t>etMinVoltage</w:t>
      </w:r>
      <w:r w:rsidRPr="00443463">
        <w:rPr>
          <w:szCs w:val="24"/>
        </w:rPr>
        <w:t>(</w:t>
      </w:r>
      <w:proofErr w:type="gramEnd"/>
      <w:r w:rsidRPr="00443463">
        <w:rPr>
          <w:szCs w:val="24"/>
        </w:rPr>
        <w:t>) property on the bus object does not cause a bus exception</w:t>
      </w:r>
      <w:r>
        <w:t>.</w:t>
      </w:r>
    </w:p>
    <w:p w14:paraId="5EEAB54F" w14:textId="16367DC8" w:rsidR="00E109D0" w:rsidRDefault="00E109D0" w:rsidP="00E109D0">
      <w:pPr>
        <w:pStyle w:val="Heading2"/>
        <w:numPr>
          <w:ilvl w:val="1"/>
          <w:numId w:val="1"/>
        </w:numPr>
        <w:ind w:left="630" w:hanging="630"/>
      </w:pPr>
      <w:bookmarkStart w:id="97" w:name="_Toc371769722"/>
      <w:bookmarkStart w:id="98" w:name="_Toc396402857"/>
      <w:bookmarkStart w:id="99" w:name="_Toc396906096"/>
      <w:r>
        <w:t xml:space="preserve">LSF_Lamp-v1-28: </w:t>
      </w:r>
      <w:bookmarkEnd w:id="97"/>
      <w:r>
        <w:t>GetMaxVoltage</w:t>
      </w:r>
      <w:bookmarkEnd w:id="98"/>
      <w:bookmarkEnd w:id="99"/>
    </w:p>
    <w:p w14:paraId="6D3A8910" w14:textId="77777777" w:rsidR="00E109D0" w:rsidRDefault="00E109D0" w:rsidP="00E109D0">
      <w:pPr>
        <w:pStyle w:val="subhead"/>
      </w:pPr>
      <w:r>
        <w:t>Objective</w:t>
      </w:r>
    </w:p>
    <w:p w14:paraId="79A92431" w14:textId="68503D69" w:rsidR="00E109D0" w:rsidRDefault="00E109D0" w:rsidP="00E109D0">
      <w:pPr>
        <w:pStyle w:val="body"/>
        <w:rPr>
          <w:b/>
        </w:rPr>
      </w:pPr>
      <w:r w:rsidRPr="00443463">
        <w:t xml:space="preserve">Verify that calling the </w:t>
      </w:r>
      <w:proofErr w:type="gramStart"/>
      <w:r w:rsidRPr="00443463">
        <w:t>G</w:t>
      </w:r>
      <w:r>
        <w:t>etMaxVoltage</w:t>
      </w:r>
      <w:r w:rsidRPr="00443463">
        <w:t>(</w:t>
      </w:r>
      <w:proofErr w:type="gramEnd"/>
      <w:r w:rsidRPr="00443463">
        <w:t>) property on the bus object does not cause a bus exception.</w:t>
      </w:r>
    </w:p>
    <w:p w14:paraId="68DE75E4" w14:textId="77777777" w:rsidR="00E109D0" w:rsidRDefault="00E109D0" w:rsidP="00E109D0">
      <w:pPr>
        <w:pStyle w:val="subhead"/>
      </w:pPr>
      <w:r>
        <w:t>Procedure</w:t>
      </w:r>
    </w:p>
    <w:p w14:paraId="395DA30A" w14:textId="77777777" w:rsidR="00E109D0" w:rsidRDefault="00E109D0" w:rsidP="00A121D9">
      <w:pPr>
        <w:pStyle w:val="numbrdlist"/>
        <w:numPr>
          <w:ilvl w:val="0"/>
          <w:numId w:val="52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58449019" w14:textId="77777777" w:rsidR="00E109D0" w:rsidRDefault="00E109D0" w:rsidP="00E109D0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5958E446" w14:textId="32ABE5F8" w:rsidR="00E109D0" w:rsidRDefault="00E109D0" w:rsidP="00E109D0">
      <w:pPr>
        <w:pStyle w:val="numbrdlist"/>
      </w:pPr>
      <w:r w:rsidRPr="00443463">
        <w:t xml:space="preserve">The test device calls the </w:t>
      </w:r>
      <w:proofErr w:type="gramStart"/>
      <w:r w:rsidRPr="00443463">
        <w:t>g</w:t>
      </w:r>
      <w:r>
        <w:t>etMaxVoltage</w:t>
      </w:r>
      <w:r w:rsidRPr="00443463">
        <w:t>(</w:t>
      </w:r>
      <w:proofErr w:type="gramEnd"/>
      <w:r w:rsidRPr="00443463">
        <w:t>) property on the bus object</w:t>
      </w:r>
      <w:r>
        <w:t>.</w:t>
      </w:r>
    </w:p>
    <w:p w14:paraId="423A3F6D" w14:textId="77777777" w:rsidR="00E109D0" w:rsidRDefault="00E109D0" w:rsidP="00E109D0">
      <w:pPr>
        <w:pStyle w:val="numbrdlist"/>
      </w:pPr>
      <w:r>
        <w:t>The test device leaves the session.</w:t>
      </w:r>
    </w:p>
    <w:p w14:paraId="4FA004F3" w14:textId="77777777" w:rsidR="00E109D0" w:rsidRDefault="00E109D0" w:rsidP="00E109D0">
      <w:pPr>
        <w:pStyle w:val="subhead"/>
      </w:pPr>
      <w:r>
        <w:t>Expected results</w:t>
      </w:r>
    </w:p>
    <w:p w14:paraId="48EABBA3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702D427D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7CC69622" w14:textId="0EC7BD1F" w:rsidR="00A42DFD" w:rsidRDefault="00E109D0" w:rsidP="00E109D0">
      <w:pPr>
        <w:pStyle w:val="bulletlv1"/>
      </w:pPr>
      <w:r w:rsidRPr="00443463">
        <w:rPr>
          <w:szCs w:val="24"/>
        </w:rPr>
        <w:t xml:space="preserve">The call to the </w:t>
      </w:r>
      <w:proofErr w:type="gramStart"/>
      <w:r w:rsidRPr="00443463">
        <w:rPr>
          <w:szCs w:val="24"/>
        </w:rPr>
        <w:t>g</w:t>
      </w:r>
      <w:r>
        <w:rPr>
          <w:szCs w:val="24"/>
        </w:rPr>
        <w:t>etMaxVoltage</w:t>
      </w:r>
      <w:r w:rsidRPr="00443463">
        <w:rPr>
          <w:szCs w:val="24"/>
        </w:rPr>
        <w:t>(</w:t>
      </w:r>
      <w:proofErr w:type="gramEnd"/>
      <w:r w:rsidRPr="00443463">
        <w:rPr>
          <w:szCs w:val="24"/>
        </w:rPr>
        <w:t>) property on the bus object does not cause a bus exception</w:t>
      </w:r>
      <w:r>
        <w:t>.</w:t>
      </w:r>
    </w:p>
    <w:p w14:paraId="28BCAA70" w14:textId="05054DF3" w:rsidR="00E109D0" w:rsidRDefault="00E109D0" w:rsidP="00E109D0">
      <w:pPr>
        <w:pStyle w:val="Heading2"/>
        <w:numPr>
          <w:ilvl w:val="1"/>
          <w:numId w:val="1"/>
        </w:numPr>
        <w:ind w:left="630" w:hanging="630"/>
      </w:pPr>
      <w:bookmarkStart w:id="100" w:name="_Toc396402858"/>
      <w:bookmarkStart w:id="101" w:name="_Toc396906097"/>
      <w:r>
        <w:t>LSF_Lamp-v1-29: GetWattage</w:t>
      </w:r>
      <w:bookmarkEnd w:id="100"/>
      <w:bookmarkEnd w:id="101"/>
    </w:p>
    <w:p w14:paraId="68E34940" w14:textId="77777777" w:rsidR="00E109D0" w:rsidRDefault="00E109D0" w:rsidP="00E109D0">
      <w:pPr>
        <w:pStyle w:val="subhead"/>
      </w:pPr>
      <w:r>
        <w:t>Objective</w:t>
      </w:r>
    </w:p>
    <w:p w14:paraId="727E0FC9" w14:textId="71E6B159" w:rsidR="00E109D0" w:rsidRDefault="00E109D0" w:rsidP="00E109D0">
      <w:pPr>
        <w:pStyle w:val="body"/>
        <w:rPr>
          <w:b/>
        </w:rPr>
      </w:pPr>
      <w:r w:rsidRPr="00443463">
        <w:t xml:space="preserve">Verify that calling the </w:t>
      </w:r>
      <w:proofErr w:type="gramStart"/>
      <w:r w:rsidRPr="00443463">
        <w:t>G</w:t>
      </w:r>
      <w:r>
        <w:t>etWattage</w:t>
      </w:r>
      <w:r w:rsidRPr="00443463">
        <w:t>(</w:t>
      </w:r>
      <w:proofErr w:type="gramEnd"/>
      <w:r w:rsidRPr="00443463">
        <w:t>) property on the bus object does not cause a bus exception.</w:t>
      </w:r>
    </w:p>
    <w:p w14:paraId="693095AB" w14:textId="77777777" w:rsidR="00E109D0" w:rsidRDefault="00E109D0" w:rsidP="00E109D0">
      <w:pPr>
        <w:pStyle w:val="subhead"/>
      </w:pPr>
      <w:r>
        <w:t>Procedure</w:t>
      </w:r>
    </w:p>
    <w:p w14:paraId="07EAA082" w14:textId="77777777" w:rsidR="00E109D0" w:rsidRDefault="00E109D0" w:rsidP="00A121D9">
      <w:pPr>
        <w:pStyle w:val="numbrdlist"/>
        <w:numPr>
          <w:ilvl w:val="0"/>
          <w:numId w:val="53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4F1C5778" w14:textId="77777777" w:rsidR="00E109D0" w:rsidRDefault="00E109D0" w:rsidP="00E109D0">
      <w:pPr>
        <w:pStyle w:val="numbrdlist"/>
      </w:pPr>
      <w:r>
        <w:lastRenderedPageBreak/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0D5471EF" w14:textId="27BF7EA9" w:rsidR="00E109D0" w:rsidRDefault="00E109D0" w:rsidP="00E109D0">
      <w:pPr>
        <w:pStyle w:val="numbrdlist"/>
      </w:pPr>
      <w:r w:rsidRPr="00443463">
        <w:t xml:space="preserve">The test device calls the </w:t>
      </w:r>
      <w:proofErr w:type="gramStart"/>
      <w:r w:rsidRPr="00443463">
        <w:t>g</w:t>
      </w:r>
      <w:r>
        <w:t>etWattage</w:t>
      </w:r>
      <w:r w:rsidRPr="00443463">
        <w:t>(</w:t>
      </w:r>
      <w:proofErr w:type="gramEnd"/>
      <w:r w:rsidRPr="00443463">
        <w:t>) property on the bus object</w:t>
      </w:r>
      <w:r>
        <w:t>.</w:t>
      </w:r>
    </w:p>
    <w:p w14:paraId="7BA3A168" w14:textId="77777777" w:rsidR="00E109D0" w:rsidRDefault="00E109D0" w:rsidP="00E109D0">
      <w:pPr>
        <w:pStyle w:val="numbrdlist"/>
      </w:pPr>
      <w:r>
        <w:t>The test device leaves the session.</w:t>
      </w:r>
    </w:p>
    <w:p w14:paraId="4F740CD7" w14:textId="77777777" w:rsidR="00E109D0" w:rsidRDefault="00E109D0" w:rsidP="00E109D0">
      <w:pPr>
        <w:pStyle w:val="subhead"/>
      </w:pPr>
      <w:r>
        <w:t>Expected results</w:t>
      </w:r>
    </w:p>
    <w:p w14:paraId="321D69E6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2D747592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6656FDB7" w14:textId="1DF46578" w:rsidR="00E109D0" w:rsidRDefault="00E109D0" w:rsidP="00E109D0">
      <w:pPr>
        <w:pStyle w:val="bulletlv1"/>
      </w:pPr>
      <w:r w:rsidRPr="00443463">
        <w:rPr>
          <w:szCs w:val="24"/>
        </w:rPr>
        <w:t xml:space="preserve">The call to the </w:t>
      </w:r>
      <w:proofErr w:type="gramStart"/>
      <w:r w:rsidRPr="00443463">
        <w:rPr>
          <w:szCs w:val="24"/>
        </w:rPr>
        <w:t>g</w:t>
      </w:r>
      <w:r>
        <w:rPr>
          <w:szCs w:val="24"/>
        </w:rPr>
        <w:t>etWattage</w:t>
      </w:r>
      <w:r w:rsidRPr="00443463">
        <w:rPr>
          <w:szCs w:val="24"/>
        </w:rPr>
        <w:t>(</w:t>
      </w:r>
      <w:proofErr w:type="gramEnd"/>
      <w:r w:rsidRPr="00443463">
        <w:rPr>
          <w:szCs w:val="24"/>
        </w:rPr>
        <w:t>) property on the bus object does not cause a bus exception</w:t>
      </w:r>
      <w:r>
        <w:t>.</w:t>
      </w:r>
    </w:p>
    <w:p w14:paraId="7A60DC89" w14:textId="350957CA" w:rsidR="00E109D0" w:rsidRDefault="00E109D0" w:rsidP="00E109D0">
      <w:pPr>
        <w:pStyle w:val="Heading2"/>
        <w:numPr>
          <w:ilvl w:val="1"/>
          <w:numId w:val="1"/>
        </w:numPr>
        <w:ind w:left="630" w:hanging="630"/>
      </w:pPr>
      <w:bookmarkStart w:id="102" w:name="_Toc396402859"/>
      <w:bookmarkStart w:id="103" w:name="_Toc396906098"/>
      <w:r>
        <w:t>LSF_Lamp-v1-30: GetIncandescentEquivalent</w:t>
      </w:r>
      <w:bookmarkEnd w:id="102"/>
      <w:bookmarkEnd w:id="103"/>
    </w:p>
    <w:p w14:paraId="70F96668" w14:textId="77777777" w:rsidR="00E109D0" w:rsidRDefault="00E109D0" w:rsidP="00E109D0">
      <w:pPr>
        <w:pStyle w:val="subhead"/>
      </w:pPr>
      <w:r>
        <w:t>Objective</w:t>
      </w:r>
    </w:p>
    <w:p w14:paraId="2ADAA0B0" w14:textId="484D3E1F" w:rsidR="00E109D0" w:rsidRDefault="00E109D0" w:rsidP="00E109D0">
      <w:pPr>
        <w:pStyle w:val="body"/>
        <w:rPr>
          <w:b/>
        </w:rPr>
      </w:pPr>
      <w:r w:rsidRPr="00443463">
        <w:t xml:space="preserve">Verify that calling the </w:t>
      </w:r>
      <w:proofErr w:type="gramStart"/>
      <w:r w:rsidRPr="00443463">
        <w:t>G</w:t>
      </w:r>
      <w:r>
        <w:t>etIncandescentEquivalent</w:t>
      </w:r>
      <w:r w:rsidRPr="00443463">
        <w:t>(</w:t>
      </w:r>
      <w:proofErr w:type="gramEnd"/>
      <w:r w:rsidRPr="00443463">
        <w:t>) property on the bus object does not cause a bus exception.</w:t>
      </w:r>
    </w:p>
    <w:p w14:paraId="205351FC" w14:textId="77777777" w:rsidR="00E109D0" w:rsidRDefault="00E109D0" w:rsidP="00E109D0">
      <w:pPr>
        <w:pStyle w:val="subhead"/>
      </w:pPr>
      <w:r>
        <w:t>Procedure</w:t>
      </w:r>
    </w:p>
    <w:p w14:paraId="377D066A" w14:textId="77777777" w:rsidR="00E109D0" w:rsidRDefault="00E109D0" w:rsidP="00A121D9">
      <w:pPr>
        <w:pStyle w:val="numbrdlist"/>
        <w:numPr>
          <w:ilvl w:val="0"/>
          <w:numId w:val="54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526BF07D" w14:textId="77777777" w:rsidR="00E109D0" w:rsidRDefault="00E109D0" w:rsidP="00E109D0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11F5DF67" w14:textId="5181CB66" w:rsidR="00E109D0" w:rsidRDefault="00E109D0" w:rsidP="00E109D0">
      <w:pPr>
        <w:pStyle w:val="numbrdlist"/>
      </w:pPr>
      <w:r w:rsidRPr="00443463">
        <w:t xml:space="preserve">The test device calls the </w:t>
      </w:r>
      <w:proofErr w:type="gramStart"/>
      <w:r w:rsidRPr="00443463">
        <w:t>g</w:t>
      </w:r>
      <w:r>
        <w:t>etIncandescentEquivalent</w:t>
      </w:r>
      <w:r w:rsidRPr="00443463">
        <w:t>(</w:t>
      </w:r>
      <w:proofErr w:type="gramEnd"/>
      <w:r w:rsidRPr="00443463">
        <w:t>) property on the bus object</w:t>
      </w:r>
      <w:r>
        <w:t>.</w:t>
      </w:r>
    </w:p>
    <w:p w14:paraId="20882CCA" w14:textId="77777777" w:rsidR="00E109D0" w:rsidRDefault="00E109D0" w:rsidP="00E109D0">
      <w:pPr>
        <w:pStyle w:val="numbrdlist"/>
      </w:pPr>
      <w:r>
        <w:t>The test device leaves the session.</w:t>
      </w:r>
    </w:p>
    <w:p w14:paraId="232B07F8" w14:textId="77777777" w:rsidR="00E109D0" w:rsidRDefault="00E109D0" w:rsidP="00E109D0">
      <w:pPr>
        <w:pStyle w:val="subhead"/>
      </w:pPr>
      <w:r>
        <w:t>Expected results</w:t>
      </w:r>
    </w:p>
    <w:p w14:paraId="44DD6C9E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7D9CB3B9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4B517605" w14:textId="0F296E4B" w:rsidR="00E109D0" w:rsidRDefault="00E109D0" w:rsidP="00E109D0">
      <w:pPr>
        <w:pStyle w:val="bulletlv1"/>
        <w:numPr>
          <w:ilvl w:val="0"/>
          <w:numId w:val="2"/>
        </w:numPr>
      </w:pPr>
      <w:r w:rsidRPr="00443463">
        <w:rPr>
          <w:szCs w:val="24"/>
        </w:rPr>
        <w:t xml:space="preserve">The call to the </w:t>
      </w:r>
      <w:proofErr w:type="gramStart"/>
      <w:r w:rsidRPr="00443463">
        <w:rPr>
          <w:szCs w:val="24"/>
        </w:rPr>
        <w:t>g</w:t>
      </w:r>
      <w:r>
        <w:rPr>
          <w:szCs w:val="24"/>
        </w:rPr>
        <w:t>etIncandescentEquivalent</w:t>
      </w:r>
      <w:r w:rsidRPr="00443463">
        <w:rPr>
          <w:szCs w:val="24"/>
        </w:rPr>
        <w:t>(</w:t>
      </w:r>
      <w:proofErr w:type="gramEnd"/>
      <w:r w:rsidRPr="00443463">
        <w:rPr>
          <w:szCs w:val="24"/>
        </w:rPr>
        <w:t>) property on the bus object does not cause a bus exception</w:t>
      </w:r>
      <w:r>
        <w:t>.</w:t>
      </w:r>
    </w:p>
    <w:p w14:paraId="2E2FF358" w14:textId="51C7390B" w:rsidR="00E109D0" w:rsidRDefault="00E109D0" w:rsidP="00E109D0">
      <w:pPr>
        <w:pStyle w:val="Heading2"/>
        <w:numPr>
          <w:ilvl w:val="1"/>
          <w:numId w:val="1"/>
        </w:numPr>
        <w:ind w:left="630" w:hanging="630"/>
      </w:pPr>
      <w:bookmarkStart w:id="104" w:name="_Toc396402860"/>
      <w:bookmarkStart w:id="105" w:name="_Toc396906099"/>
      <w:r>
        <w:t>LSF_Lamp-v1-31: GetMaxLumens</w:t>
      </w:r>
      <w:bookmarkEnd w:id="104"/>
      <w:bookmarkEnd w:id="105"/>
    </w:p>
    <w:p w14:paraId="0097401A" w14:textId="77777777" w:rsidR="00E109D0" w:rsidRDefault="00E109D0" w:rsidP="00E109D0">
      <w:pPr>
        <w:pStyle w:val="subhead"/>
      </w:pPr>
      <w:r>
        <w:t>Objective</w:t>
      </w:r>
    </w:p>
    <w:p w14:paraId="4582E3B6" w14:textId="305D9E58" w:rsidR="00E109D0" w:rsidRDefault="00E109D0" w:rsidP="00E109D0">
      <w:pPr>
        <w:pStyle w:val="body"/>
        <w:rPr>
          <w:b/>
        </w:rPr>
      </w:pPr>
      <w:r w:rsidRPr="00443463">
        <w:t xml:space="preserve">Verify that calling the </w:t>
      </w:r>
      <w:proofErr w:type="gramStart"/>
      <w:r w:rsidRPr="00443463">
        <w:t>G</w:t>
      </w:r>
      <w:r>
        <w:t>etMaxLumens</w:t>
      </w:r>
      <w:r w:rsidRPr="00443463">
        <w:t>(</w:t>
      </w:r>
      <w:proofErr w:type="gramEnd"/>
      <w:r w:rsidRPr="00443463">
        <w:t>) property on the bus object does not cause a bus exception.</w:t>
      </w:r>
    </w:p>
    <w:p w14:paraId="496694C9" w14:textId="77777777" w:rsidR="00E109D0" w:rsidRDefault="00E109D0" w:rsidP="00E109D0">
      <w:pPr>
        <w:pStyle w:val="subhead"/>
      </w:pPr>
      <w:r>
        <w:lastRenderedPageBreak/>
        <w:t>Procedure</w:t>
      </w:r>
    </w:p>
    <w:p w14:paraId="7F66B5E3" w14:textId="77777777" w:rsidR="00E109D0" w:rsidRDefault="00E109D0" w:rsidP="00A121D9">
      <w:pPr>
        <w:pStyle w:val="numbrdlist"/>
        <w:numPr>
          <w:ilvl w:val="0"/>
          <w:numId w:val="55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225CC1A0" w14:textId="77777777" w:rsidR="00E109D0" w:rsidRDefault="00E109D0" w:rsidP="00E109D0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5B7CC9DA" w14:textId="1B48BB74" w:rsidR="00E109D0" w:rsidRDefault="00E109D0" w:rsidP="00E109D0">
      <w:pPr>
        <w:pStyle w:val="numbrdlist"/>
      </w:pPr>
      <w:r w:rsidRPr="00443463">
        <w:t xml:space="preserve">The test device calls the </w:t>
      </w:r>
      <w:proofErr w:type="gramStart"/>
      <w:r w:rsidRPr="00443463">
        <w:t>g</w:t>
      </w:r>
      <w:r>
        <w:t>etMaxLumens</w:t>
      </w:r>
      <w:r w:rsidRPr="00443463">
        <w:t>(</w:t>
      </w:r>
      <w:proofErr w:type="gramEnd"/>
      <w:r w:rsidRPr="00443463">
        <w:t>) property on the bus object</w:t>
      </w:r>
      <w:r>
        <w:t>.</w:t>
      </w:r>
    </w:p>
    <w:p w14:paraId="5D5888E9" w14:textId="77777777" w:rsidR="00E109D0" w:rsidRDefault="00E109D0" w:rsidP="00E109D0">
      <w:pPr>
        <w:pStyle w:val="numbrdlist"/>
      </w:pPr>
      <w:r>
        <w:t>The test device leaves the session.</w:t>
      </w:r>
    </w:p>
    <w:p w14:paraId="28892EE2" w14:textId="77777777" w:rsidR="00E109D0" w:rsidRDefault="00E109D0" w:rsidP="00E109D0">
      <w:pPr>
        <w:pStyle w:val="subhead"/>
      </w:pPr>
      <w:r>
        <w:t>Expected results</w:t>
      </w:r>
    </w:p>
    <w:p w14:paraId="31D85E95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54B142BC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7E91AFF7" w14:textId="36188D45" w:rsidR="00E109D0" w:rsidRDefault="00E109D0" w:rsidP="00E109D0">
      <w:pPr>
        <w:pStyle w:val="bulletlv1"/>
        <w:numPr>
          <w:ilvl w:val="0"/>
          <w:numId w:val="2"/>
        </w:numPr>
      </w:pPr>
      <w:r w:rsidRPr="00443463">
        <w:rPr>
          <w:szCs w:val="24"/>
        </w:rPr>
        <w:t xml:space="preserve">The call to the </w:t>
      </w:r>
      <w:proofErr w:type="gramStart"/>
      <w:r w:rsidRPr="00443463">
        <w:rPr>
          <w:szCs w:val="24"/>
        </w:rPr>
        <w:t>g</w:t>
      </w:r>
      <w:r>
        <w:rPr>
          <w:szCs w:val="24"/>
        </w:rPr>
        <w:t>etMaxLumens</w:t>
      </w:r>
      <w:r w:rsidRPr="00443463">
        <w:rPr>
          <w:szCs w:val="24"/>
        </w:rPr>
        <w:t>(</w:t>
      </w:r>
      <w:proofErr w:type="gramEnd"/>
      <w:r w:rsidRPr="00443463">
        <w:rPr>
          <w:szCs w:val="24"/>
        </w:rPr>
        <w:t>) property on the bus object does not cause a bus exception</w:t>
      </w:r>
      <w:r>
        <w:t>.</w:t>
      </w:r>
    </w:p>
    <w:p w14:paraId="2AD26FBE" w14:textId="1C0DCAA0" w:rsidR="00E109D0" w:rsidRDefault="00E109D0" w:rsidP="00E109D0">
      <w:pPr>
        <w:pStyle w:val="Heading2"/>
        <w:numPr>
          <w:ilvl w:val="1"/>
          <w:numId w:val="1"/>
        </w:numPr>
        <w:ind w:left="630" w:hanging="630"/>
      </w:pPr>
      <w:bookmarkStart w:id="106" w:name="_Toc396402861"/>
      <w:bookmarkStart w:id="107" w:name="_Toc396906100"/>
      <w:r>
        <w:t>LSF_Lamp-v1-32: GetMinTemperature</w:t>
      </w:r>
      <w:bookmarkEnd w:id="106"/>
      <w:bookmarkEnd w:id="107"/>
    </w:p>
    <w:p w14:paraId="661590CE" w14:textId="77777777" w:rsidR="00E109D0" w:rsidRDefault="00E109D0" w:rsidP="00E109D0">
      <w:pPr>
        <w:pStyle w:val="subhead"/>
      </w:pPr>
      <w:r>
        <w:t>Objective</w:t>
      </w:r>
    </w:p>
    <w:p w14:paraId="6461254C" w14:textId="6C41E6A8" w:rsidR="00E109D0" w:rsidRDefault="00E109D0" w:rsidP="00E109D0">
      <w:pPr>
        <w:pStyle w:val="body"/>
        <w:rPr>
          <w:b/>
        </w:rPr>
      </w:pPr>
      <w:r w:rsidRPr="00443463">
        <w:t xml:space="preserve">Verify that calling the </w:t>
      </w:r>
      <w:proofErr w:type="gramStart"/>
      <w:r w:rsidRPr="00443463">
        <w:t>G</w:t>
      </w:r>
      <w:r>
        <w:t>etMinTemperature</w:t>
      </w:r>
      <w:r w:rsidRPr="00443463">
        <w:t>(</w:t>
      </w:r>
      <w:proofErr w:type="gramEnd"/>
      <w:r w:rsidRPr="00443463">
        <w:t>) property on the bus object does not cause a bus exception.</w:t>
      </w:r>
    </w:p>
    <w:p w14:paraId="7DE0B51D" w14:textId="77777777" w:rsidR="00E109D0" w:rsidRDefault="00E109D0" w:rsidP="00E109D0">
      <w:pPr>
        <w:pStyle w:val="subhead"/>
      </w:pPr>
      <w:r>
        <w:t>Procedure</w:t>
      </w:r>
    </w:p>
    <w:p w14:paraId="309117F1" w14:textId="77777777" w:rsidR="00E109D0" w:rsidRDefault="00E109D0" w:rsidP="00A121D9">
      <w:pPr>
        <w:pStyle w:val="numbrdlist"/>
        <w:numPr>
          <w:ilvl w:val="0"/>
          <w:numId w:val="56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49503C83" w14:textId="77777777" w:rsidR="00E109D0" w:rsidRDefault="00E109D0" w:rsidP="00E109D0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262E3DC4" w14:textId="4D374AC3" w:rsidR="00E109D0" w:rsidRDefault="00E109D0" w:rsidP="00E109D0">
      <w:pPr>
        <w:pStyle w:val="numbrdlist"/>
      </w:pPr>
      <w:r w:rsidRPr="00443463">
        <w:t xml:space="preserve">The test device calls the </w:t>
      </w:r>
      <w:proofErr w:type="gramStart"/>
      <w:r w:rsidRPr="00443463">
        <w:t>g</w:t>
      </w:r>
      <w:r>
        <w:t>etMinTemperature</w:t>
      </w:r>
      <w:r w:rsidRPr="00443463">
        <w:t>(</w:t>
      </w:r>
      <w:proofErr w:type="gramEnd"/>
      <w:r w:rsidRPr="00443463">
        <w:t>) property on the bus object</w:t>
      </w:r>
      <w:r>
        <w:t>.</w:t>
      </w:r>
    </w:p>
    <w:p w14:paraId="57044951" w14:textId="77777777" w:rsidR="00E109D0" w:rsidRDefault="00E109D0" w:rsidP="00E109D0">
      <w:pPr>
        <w:pStyle w:val="numbrdlist"/>
      </w:pPr>
      <w:r>
        <w:t>The test device leaves the session.</w:t>
      </w:r>
    </w:p>
    <w:p w14:paraId="5A7D7C58" w14:textId="77777777" w:rsidR="00E109D0" w:rsidRDefault="00E109D0" w:rsidP="00E109D0">
      <w:pPr>
        <w:pStyle w:val="subhead"/>
      </w:pPr>
      <w:r>
        <w:t>Expected results</w:t>
      </w:r>
    </w:p>
    <w:p w14:paraId="1B182698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088D5AE8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1C232C51" w14:textId="0C67EEEE" w:rsidR="00E109D0" w:rsidRDefault="00E109D0" w:rsidP="00E109D0">
      <w:pPr>
        <w:pStyle w:val="bulletlv1"/>
        <w:numPr>
          <w:ilvl w:val="0"/>
          <w:numId w:val="2"/>
        </w:numPr>
      </w:pPr>
      <w:r w:rsidRPr="00443463">
        <w:rPr>
          <w:szCs w:val="24"/>
        </w:rPr>
        <w:t xml:space="preserve">The call to the </w:t>
      </w:r>
      <w:proofErr w:type="gramStart"/>
      <w:r w:rsidRPr="00443463">
        <w:rPr>
          <w:szCs w:val="24"/>
        </w:rPr>
        <w:t>g</w:t>
      </w:r>
      <w:r>
        <w:rPr>
          <w:szCs w:val="24"/>
        </w:rPr>
        <w:t>etMinTemperature</w:t>
      </w:r>
      <w:r w:rsidRPr="00443463">
        <w:rPr>
          <w:szCs w:val="24"/>
        </w:rPr>
        <w:t>(</w:t>
      </w:r>
      <w:proofErr w:type="gramEnd"/>
      <w:r w:rsidRPr="00443463">
        <w:rPr>
          <w:szCs w:val="24"/>
        </w:rPr>
        <w:t>) property on the bus object does not cause a bus exception</w:t>
      </w:r>
      <w:r>
        <w:t>.</w:t>
      </w:r>
    </w:p>
    <w:p w14:paraId="3F128E10" w14:textId="5DC397DE" w:rsidR="00E109D0" w:rsidRDefault="00E109D0" w:rsidP="00E109D0">
      <w:pPr>
        <w:pStyle w:val="Heading2"/>
        <w:numPr>
          <w:ilvl w:val="1"/>
          <w:numId w:val="1"/>
        </w:numPr>
        <w:ind w:left="630" w:hanging="630"/>
      </w:pPr>
      <w:bookmarkStart w:id="108" w:name="_Toc396402862"/>
      <w:bookmarkStart w:id="109" w:name="_Toc396906101"/>
      <w:r>
        <w:lastRenderedPageBreak/>
        <w:t>LSF_Lamp-v1-33: GetMaxTemperature</w:t>
      </w:r>
      <w:bookmarkEnd w:id="108"/>
      <w:bookmarkEnd w:id="109"/>
    </w:p>
    <w:p w14:paraId="45E0D859" w14:textId="77777777" w:rsidR="00E109D0" w:rsidRDefault="00E109D0" w:rsidP="00E109D0">
      <w:pPr>
        <w:pStyle w:val="subhead"/>
      </w:pPr>
      <w:r>
        <w:t>Objective</w:t>
      </w:r>
    </w:p>
    <w:p w14:paraId="5DD8B4AF" w14:textId="71533145" w:rsidR="00E109D0" w:rsidRDefault="00E109D0" w:rsidP="00E109D0">
      <w:pPr>
        <w:pStyle w:val="body"/>
        <w:rPr>
          <w:b/>
        </w:rPr>
      </w:pPr>
      <w:r w:rsidRPr="00443463">
        <w:t xml:space="preserve">Verify that calling the </w:t>
      </w:r>
      <w:proofErr w:type="gramStart"/>
      <w:r w:rsidRPr="00443463">
        <w:t>G</w:t>
      </w:r>
      <w:r>
        <w:t>etMaxTemperature</w:t>
      </w:r>
      <w:r w:rsidRPr="00443463">
        <w:t>(</w:t>
      </w:r>
      <w:proofErr w:type="gramEnd"/>
      <w:r w:rsidRPr="00443463">
        <w:t>) property on the bus object does not cause a bus exception.</w:t>
      </w:r>
    </w:p>
    <w:p w14:paraId="5D987C0F" w14:textId="77777777" w:rsidR="00E109D0" w:rsidRDefault="00E109D0" w:rsidP="00E109D0">
      <w:pPr>
        <w:pStyle w:val="subhead"/>
      </w:pPr>
      <w:r>
        <w:t>Procedure</w:t>
      </w:r>
    </w:p>
    <w:p w14:paraId="3DDC2729" w14:textId="77777777" w:rsidR="00E109D0" w:rsidRDefault="00E109D0" w:rsidP="00A121D9">
      <w:pPr>
        <w:pStyle w:val="numbrdlist"/>
        <w:numPr>
          <w:ilvl w:val="0"/>
          <w:numId w:val="57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41D73652" w14:textId="77777777" w:rsidR="00E109D0" w:rsidRDefault="00E109D0" w:rsidP="00E109D0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784BCD3D" w14:textId="24BCB002" w:rsidR="00E109D0" w:rsidRDefault="00AA2590" w:rsidP="00E109D0">
      <w:pPr>
        <w:pStyle w:val="numbrdlist"/>
      </w:pPr>
      <w:r w:rsidRPr="00443463">
        <w:t xml:space="preserve">The test device calls the </w:t>
      </w:r>
      <w:proofErr w:type="gramStart"/>
      <w:r w:rsidRPr="00443463">
        <w:t>g</w:t>
      </w:r>
      <w:r>
        <w:t>etMaxTemperature</w:t>
      </w:r>
      <w:r w:rsidRPr="00443463">
        <w:t>(</w:t>
      </w:r>
      <w:proofErr w:type="gramEnd"/>
      <w:r w:rsidRPr="00443463">
        <w:t>) property on the bus object</w:t>
      </w:r>
      <w:r w:rsidR="00E109D0">
        <w:t>.</w:t>
      </w:r>
    </w:p>
    <w:p w14:paraId="0F0D9B1E" w14:textId="77777777" w:rsidR="00E109D0" w:rsidRDefault="00E109D0" w:rsidP="00E109D0">
      <w:pPr>
        <w:pStyle w:val="numbrdlist"/>
      </w:pPr>
      <w:r>
        <w:t>The test device leaves the session.</w:t>
      </w:r>
    </w:p>
    <w:p w14:paraId="18048E6A" w14:textId="77777777" w:rsidR="00E109D0" w:rsidRDefault="00E109D0" w:rsidP="00E109D0">
      <w:pPr>
        <w:pStyle w:val="subhead"/>
      </w:pPr>
      <w:r>
        <w:t>Expected results</w:t>
      </w:r>
    </w:p>
    <w:p w14:paraId="01D83B0C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5F5DFA39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46DAC06D" w14:textId="5114E060" w:rsidR="00AA2590" w:rsidRDefault="00AA2590" w:rsidP="00E109D0">
      <w:pPr>
        <w:pStyle w:val="bulletlv1"/>
        <w:numPr>
          <w:ilvl w:val="0"/>
          <w:numId w:val="2"/>
        </w:numPr>
      </w:pPr>
      <w:r w:rsidRPr="00443463">
        <w:rPr>
          <w:szCs w:val="24"/>
        </w:rPr>
        <w:t xml:space="preserve">The call to the </w:t>
      </w:r>
      <w:proofErr w:type="gramStart"/>
      <w:r w:rsidRPr="00443463">
        <w:rPr>
          <w:szCs w:val="24"/>
        </w:rPr>
        <w:t>g</w:t>
      </w:r>
      <w:r>
        <w:rPr>
          <w:szCs w:val="24"/>
        </w:rPr>
        <w:t>etMaxTemperature</w:t>
      </w:r>
      <w:r w:rsidRPr="00443463">
        <w:rPr>
          <w:szCs w:val="24"/>
        </w:rPr>
        <w:t>(</w:t>
      </w:r>
      <w:proofErr w:type="gramEnd"/>
      <w:r w:rsidRPr="00443463">
        <w:rPr>
          <w:szCs w:val="24"/>
        </w:rPr>
        <w:t>) property on the bus object does not cause a bus exception</w:t>
      </w:r>
      <w:r>
        <w:t>.</w:t>
      </w:r>
    </w:p>
    <w:p w14:paraId="3F67214D" w14:textId="3078BFF8" w:rsidR="00E109D0" w:rsidRDefault="00AA2590" w:rsidP="00E109D0">
      <w:pPr>
        <w:pStyle w:val="Heading2"/>
        <w:numPr>
          <w:ilvl w:val="1"/>
          <w:numId w:val="1"/>
        </w:numPr>
        <w:ind w:left="630" w:hanging="630"/>
      </w:pPr>
      <w:bookmarkStart w:id="110" w:name="_Toc396402863"/>
      <w:bookmarkStart w:id="111" w:name="_Toc396906102"/>
      <w:r>
        <w:t>LSF_Lamp-v1-34: GetColorRenderingIndex</w:t>
      </w:r>
      <w:bookmarkEnd w:id="110"/>
      <w:bookmarkEnd w:id="111"/>
    </w:p>
    <w:p w14:paraId="727558A4" w14:textId="77777777" w:rsidR="00E109D0" w:rsidRDefault="00E109D0" w:rsidP="00E109D0">
      <w:pPr>
        <w:pStyle w:val="subhead"/>
      </w:pPr>
      <w:r>
        <w:t>Objective</w:t>
      </w:r>
    </w:p>
    <w:p w14:paraId="1AD68B55" w14:textId="70AFED89" w:rsidR="00E109D0" w:rsidRDefault="00AA2590" w:rsidP="00E109D0">
      <w:pPr>
        <w:pStyle w:val="body"/>
        <w:rPr>
          <w:b/>
        </w:rPr>
      </w:pPr>
      <w:r w:rsidRPr="00443463">
        <w:t xml:space="preserve">Verify that calling the </w:t>
      </w:r>
      <w:proofErr w:type="gramStart"/>
      <w:r w:rsidRPr="00443463">
        <w:t>G</w:t>
      </w:r>
      <w:r>
        <w:t>etColorRenderingIndex</w:t>
      </w:r>
      <w:r w:rsidRPr="00443463">
        <w:t>(</w:t>
      </w:r>
      <w:proofErr w:type="gramEnd"/>
      <w:r w:rsidRPr="00443463">
        <w:t>) property on the bus object does not cause a bus exception.</w:t>
      </w:r>
    </w:p>
    <w:p w14:paraId="33AC0A2E" w14:textId="77777777" w:rsidR="00E109D0" w:rsidRDefault="00E109D0" w:rsidP="00E109D0">
      <w:pPr>
        <w:pStyle w:val="subhead"/>
      </w:pPr>
      <w:r>
        <w:t>Procedure</w:t>
      </w:r>
    </w:p>
    <w:p w14:paraId="6A0F596E" w14:textId="77777777" w:rsidR="00E109D0" w:rsidRDefault="00E109D0" w:rsidP="00A121D9">
      <w:pPr>
        <w:pStyle w:val="numbrdlist"/>
        <w:numPr>
          <w:ilvl w:val="0"/>
          <w:numId w:val="58"/>
        </w:numPr>
      </w:pPr>
      <w:r>
        <w:t xml:space="preserve">The test device listens for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69E6BF2E" w14:textId="77777777" w:rsidR="00E109D0" w:rsidRDefault="00E109D0" w:rsidP="00E109D0">
      <w:pPr>
        <w:pStyle w:val="numbrdlist"/>
      </w:pPr>
      <w:r>
        <w:t xml:space="preserve">After receiving an About Announcement from the application, 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544128F8" w14:textId="6B4F4A6A" w:rsidR="00E109D0" w:rsidRDefault="00AA2590" w:rsidP="00E109D0">
      <w:pPr>
        <w:pStyle w:val="numbrdlist"/>
      </w:pPr>
      <w:r w:rsidRPr="00443463">
        <w:t xml:space="preserve">The test device calls the </w:t>
      </w:r>
      <w:proofErr w:type="gramStart"/>
      <w:r w:rsidRPr="00443463">
        <w:t>g</w:t>
      </w:r>
      <w:r>
        <w:t>etColorRenderingIndex</w:t>
      </w:r>
      <w:r w:rsidRPr="00443463">
        <w:t>(</w:t>
      </w:r>
      <w:proofErr w:type="gramEnd"/>
      <w:r w:rsidRPr="00443463">
        <w:t>) property on the bus object</w:t>
      </w:r>
      <w:r w:rsidR="00E109D0">
        <w:t>.</w:t>
      </w:r>
    </w:p>
    <w:p w14:paraId="62CD8317" w14:textId="77777777" w:rsidR="00E109D0" w:rsidRDefault="00E109D0" w:rsidP="00E109D0">
      <w:pPr>
        <w:pStyle w:val="numbrdlist"/>
      </w:pPr>
      <w:r>
        <w:t>The test device leaves the session.</w:t>
      </w:r>
    </w:p>
    <w:p w14:paraId="012AF0C3" w14:textId="77777777" w:rsidR="00E109D0" w:rsidRDefault="00E109D0" w:rsidP="00E109D0">
      <w:pPr>
        <w:pStyle w:val="subhead"/>
      </w:pPr>
      <w:r>
        <w:t>Expected results</w:t>
      </w:r>
    </w:p>
    <w:p w14:paraId="67630F6D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receives an </w:t>
      </w:r>
      <w:proofErr w:type="gramStart"/>
      <w:r>
        <w:t>About</w:t>
      </w:r>
      <w:proofErr w:type="gramEnd"/>
      <w:r>
        <w:t xml:space="preserve"> announcement from the application on the DUT.</w:t>
      </w:r>
    </w:p>
    <w:p w14:paraId="5E53B757" w14:textId="77777777" w:rsidR="00E109D0" w:rsidRDefault="00E109D0" w:rsidP="00E109D0">
      <w:pPr>
        <w:pStyle w:val="bulletlv1"/>
        <w:numPr>
          <w:ilvl w:val="0"/>
          <w:numId w:val="2"/>
        </w:numPr>
      </w:pPr>
      <w:r>
        <w:t xml:space="preserve">The test device joins a session with the application at the port specified in the received </w:t>
      </w:r>
      <w:proofErr w:type="gramStart"/>
      <w:r>
        <w:t>About</w:t>
      </w:r>
      <w:proofErr w:type="gramEnd"/>
      <w:r>
        <w:t xml:space="preserve"> announcement.</w:t>
      </w:r>
    </w:p>
    <w:p w14:paraId="430A0F23" w14:textId="73F38C9A" w:rsidR="00AA2590" w:rsidRDefault="00AA2590" w:rsidP="00E109D0">
      <w:pPr>
        <w:pStyle w:val="bulletlv1"/>
        <w:numPr>
          <w:ilvl w:val="0"/>
          <w:numId w:val="2"/>
        </w:numPr>
      </w:pPr>
      <w:r w:rsidRPr="00443463">
        <w:rPr>
          <w:szCs w:val="24"/>
        </w:rPr>
        <w:lastRenderedPageBreak/>
        <w:t xml:space="preserve">The call to the </w:t>
      </w:r>
      <w:proofErr w:type="gramStart"/>
      <w:r w:rsidRPr="00443463">
        <w:rPr>
          <w:szCs w:val="24"/>
        </w:rPr>
        <w:t>g</w:t>
      </w:r>
      <w:r>
        <w:rPr>
          <w:szCs w:val="24"/>
        </w:rPr>
        <w:t>etColorRenderingIndex</w:t>
      </w:r>
      <w:r w:rsidRPr="00443463">
        <w:rPr>
          <w:szCs w:val="24"/>
        </w:rPr>
        <w:t>(</w:t>
      </w:r>
      <w:proofErr w:type="gramEnd"/>
      <w:r w:rsidRPr="00443463">
        <w:rPr>
          <w:szCs w:val="24"/>
        </w:rPr>
        <w:t>) property on the bus object does not cause a bus exception</w:t>
      </w:r>
      <w:r>
        <w:t>.</w:t>
      </w:r>
    </w:p>
    <w:p w14:paraId="6165D672" w14:textId="77777777" w:rsidR="00AA2590" w:rsidRDefault="00AA2590" w:rsidP="00AA2590">
      <w:pPr>
        <w:pStyle w:val="body"/>
      </w:pPr>
    </w:p>
    <w:sectPr w:rsidR="00AA2590" w:rsidSect="0050321A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42AB2" w14:textId="77777777" w:rsidR="00547139" w:rsidRDefault="00547139">
      <w:r>
        <w:separator/>
      </w:r>
    </w:p>
    <w:p w14:paraId="1F46ECC5" w14:textId="77777777" w:rsidR="00547139" w:rsidRDefault="00547139"/>
    <w:p w14:paraId="7EF61003" w14:textId="77777777" w:rsidR="00547139" w:rsidRDefault="00547139"/>
  </w:endnote>
  <w:endnote w:type="continuationSeparator" w:id="0">
    <w:p w14:paraId="3814FA4D" w14:textId="77777777" w:rsidR="00547139" w:rsidRDefault="00547139">
      <w:r>
        <w:continuationSeparator/>
      </w:r>
    </w:p>
    <w:p w14:paraId="17D3258E" w14:textId="77777777" w:rsidR="00547139" w:rsidRDefault="00547139"/>
    <w:p w14:paraId="1A547A4D" w14:textId="77777777" w:rsidR="00547139" w:rsidRDefault="005471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F0D35" w14:textId="77777777" w:rsidR="00A42DFD" w:rsidRDefault="00A42DFD" w:rsidP="00C31F4D">
    <w:pPr>
      <w:pStyle w:val="Footer"/>
    </w:pPr>
  </w:p>
  <w:p w14:paraId="393A4FCB" w14:textId="77777777" w:rsidR="00A42DFD" w:rsidRDefault="00A42D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74409" w14:textId="77777777" w:rsidR="00A42DFD" w:rsidRDefault="00A42DFD" w:rsidP="00C31F4D">
    <w:pPr>
      <w:pStyle w:val="Footer"/>
    </w:pPr>
    <w:r>
      <w:t>Qualcomm Innovation Center, Inc.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ab/>
    </w:r>
    <w:r w:rsidRPr="00E91E88">
      <w:rPr>
        <w:rStyle w:val="6pt"/>
      </w:rPr>
      <w:t>May contain U.S. and international export controlled information</w:t>
    </w:r>
  </w:p>
  <w:p w14:paraId="2D39E28A" w14:textId="77777777" w:rsidR="00A42DFD" w:rsidRPr="00CF535A" w:rsidRDefault="00A42DFD" w:rsidP="00C31F4D">
    <w:pPr>
      <w:pStyle w:val="Footer"/>
    </w:pPr>
    <w:r w:rsidRPr="00D06CAE">
      <w:t xml:space="preserve">This document is licensed under a Creative Commons Attribution-ShareAlike 3.0 Unported License; provided, that (i) any source code incorporated in this document is licensed under the Apache License version 2.0 </w:t>
    </w:r>
    <w:r w:rsidRPr="002E18C9">
      <w:rPr>
        <w:rFonts w:ascii="Arial Bold" w:hAnsi="Arial Bold"/>
        <w:b/>
        <w:caps/>
      </w:rPr>
      <w:t>and</w:t>
    </w:r>
    <w:r w:rsidRPr="002E18C9">
      <w:rPr>
        <w:b/>
      </w:rPr>
      <w:t xml:space="preserve"> (ii) </w:t>
    </w:r>
    <w:r w:rsidRPr="002E18C9">
      <w:rPr>
        <w:rFonts w:ascii="Arial Bold" w:hAnsi="Arial Bold"/>
        <w:b/>
        <w:caps/>
      </w:rPr>
      <w:t>this document and all information contained herein are provided on an “as-is” basis without warranty of any kind.</w:t>
    </w:r>
    <w:r>
      <w:rPr>
        <w:rFonts w:ascii="Arial Bold" w:hAnsi="Arial Bold"/>
        <w:b/>
        <w:caps/>
      </w:rPr>
      <w:br/>
    </w:r>
    <w:hyperlink r:id="rId1" w:history="1">
      <w:r w:rsidRPr="002E18C9">
        <w:rPr>
          <w:rStyle w:val="Hyperlink"/>
          <w:szCs w:val="14"/>
        </w:rPr>
        <w:t>Creative Commons Attribution-ShareAlike 3.0 Unported License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2EF0C" w14:textId="77777777" w:rsidR="00A42DFD" w:rsidRPr="00147E26" w:rsidRDefault="00A42DFD" w:rsidP="00563116">
    <w:pPr>
      <w:pStyle w:val="titlepg-diststmt"/>
      <w:rPr>
        <w:rFonts w:ascii="Arial" w:hAnsi="Arial" w:cs="Arial"/>
        <w:sz w:val="18"/>
        <w:szCs w:val="18"/>
      </w:rPr>
    </w:pPr>
    <w:r w:rsidRPr="00147E26">
      <w:rPr>
        <w:rFonts w:ascii="Arial" w:hAnsi="Arial" w:cs="Arial"/>
        <w:sz w:val="18"/>
        <w:szCs w:val="18"/>
      </w:rPr>
      <w:t>This work is licensed under a Creative Commons Attribution</w:t>
    </w:r>
    <w:r w:rsidRPr="00147E26">
      <w:rPr>
        <w:rFonts w:ascii="Arial" w:hAnsi="Arial" w:cs="Arial"/>
        <w:spacing w:val="-1"/>
        <w:sz w:val="18"/>
        <w:szCs w:val="18"/>
      </w:rPr>
      <w:t xml:space="preserve"> </w:t>
    </w:r>
    <w:r w:rsidRPr="00147E26">
      <w:rPr>
        <w:rFonts w:ascii="Arial" w:hAnsi="Arial" w:cs="Arial"/>
        <w:sz w:val="18"/>
        <w:szCs w:val="18"/>
      </w:rPr>
      <w:t>4.0 International</w:t>
    </w:r>
    <w:r w:rsidRPr="00147E26">
      <w:rPr>
        <w:rFonts w:ascii="Arial" w:hAnsi="Arial" w:cs="Arial"/>
        <w:spacing w:val="-1"/>
        <w:sz w:val="18"/>
        <w:szCs w:val="18"/>
      </w:rPr>
      <w:t xml:space="preserve"> </w:t>
    </w:r>
    <w:r w:rsidRPr="00147E26">
      <w:rPr>
        <w:rFonts w:ascii="Arial" w:hAnsi="Arial" w:cs="Arial"/>
        <w:sz w:val="18"/>
        <w:szCs w:val="18"/>
      </w:rPr>
      <w:t>License.</w:t>
    </w:r>
  </w:p>
  <w:p w14:paraId="325988C9" w14:textId="77777777" w:rsidR="00A42DFD" w:rsidRPr="00147E26" w:rsidRDefault="00A42DFD" w:rsidP="00563116">
    <w:pPr>
      <w:pStyle w:val="titlepg-diststmt"/>
      <w:rPr>
        <w:rFonts w:ascii="Arial" w:hAnsi="Arial" w:cs="Arial"/>
        <w:sz w:val="18"/>
        <w:szCs w:val="18"/>
      </w:rPr>
    </w:pPr>
  </w:p>
  <w:p w14:paraId="2FE1504D" w14:textId="77777777" w:rsidR="00A42DFD" w:rsidRPr="00147E26" w:rsidRDefault="00547139" w:rsidP="00563116">
    <w:pPr>
      <w:pStyle w:val="titlepg-diststmt"/>
      <w:rPr>
        <w:rFonts w:ascii="Arial" w:eastAsia="Arial" w:hAnsi="Arial" w:cs="Arial"/>
        <w:sz w:val="18"/>
        <w:szCs w:val="18"/>
      </w:rPr>
    </w:pPr>
    <w:hyperlink r:id="rId1">
      <w:r w:rsidR="00A42DFD" w:rsidRPr="00147E26">
        <w:rPr>
          <w:rFonts w:ascii="Arial" w:eastAsia="Arial" w:hAnsi="Arial" w:cs="Arial"/>
          <w:i/>
          <w:color w:val="0000FF"/>
          <w:sz w:val="18"/>
          <w:szCs w:val="18"/>
        </w:rPr>
        <w:t>http://creativecommons.org/licenses/by/4.0/</w:t>
      </w:r>
    </w:hyperlink>
  </w:p>
  <w:p w14:paraId="71D2662C" w14:textId="77777777" w:rsidR="00A42DFD" w:rsidRPr="00147E26" w:rsidRDefault="00A42DFD" w:rsidP="00563116">
    <w:pPr>
      <w:pStyle w:val="titlepg-diststmt"/>
      <w:rPr>
        <w:rFonts w:ascii="Arial" w:hAnsi="Arial" w:cs="Arial"/>
        <w:sz w:val="18"/>
        <w:szCs w:val="18"/>
      </w:rPr>
    </w:pPr>
  </w:p>
  <w:p w14:paraId="2FA69BC6" w14:textId="77777777" w:rsidR="00A42DFD" w:rsidRPr="00147E26" w:rsidRDefault="00A42DFD" w:rsidP="00563116">
    <w:pPr>
      <w:pStyle w:val="titlepg-diststmt"/>
      <w:rPr>
        <w:rFonts w:ascii="Arial" w:hAnsi="Arial" w:cs="Arial"/>
        <w:sz w:val="18"/>
        <w:szCs w:val="18"/>
      </w:rPr>
    </w:pPr>
    <w:r w:rsidRPr="00147E26">
      <w:rPr>
        <w:rFonts w:ascii="Arial" w:hAnsi="Arial" w:cs="Arial"/>
        <w:sz w:val="18"/>
        <w:szCs w:val="18"/>
      </w:rPr>
      <w:t>Any and all source code included in this work is licensed under the ISC</w:t>
    </w:r>
    <w:r w:rsidRPr="00147E26">
      <w:rPr>
        <w:rFonts w:ascii="Arial" w:hAnsi="Arial" w:cs="Arial"/>
        <w:spacing w:val="-4"/>
        <w:sz w:val="18"/>
        <w:szCs w:val="18"/>
      </w:rPr>
      <w:t xml:space="preserve"> </w:t>
    </w:r>
    <w:r w:rsidRPr="00147E26">
      <w:rPr>
        <w:rFonts w:ascii="Arial" w:hAnsi="Arial" w:cs="Arial"/>
        <w:sz w:val="18"/>
        <w:szCs w:val="18"/>
      </w:rPr>
      <w:t>License per the AllSeen</w:t>
    </w:r>
    <w:r w:rsidRPr="00147E26">
      <w:rPr>
        <w:rFonts w:ascii="Arial" w:hAnsi="Arial" w:cs="Arial"/>
        <w:spacing w:val="-1"/>
        <w:sz w:val="18"/>
        <w:szCs w:val="18"/>
      </w:rPr>
      <w:t xml:space="preserve"> </w:t>
    </w:r>
    <w:r w:rsidRPr="00147E26">
      <w:rPr>
        <w:rFonts w:ascii="Arial" w:hAnsi="Arial" w:cs="Arial"/>
        <w:sz w:val="18"/>
        <w:szCs w:val="18"/>
      </w:rPr>
      <w:t>Alliance IP</w:t>
    </w:r>
    <w:r w:rsidRPr="00147E26">
      <w:rPr>
        <w:rFonts w:ascii="Arial" w:hAnsi="Arial" w:cs="Arial"/>
        <w:spacing w:val="-3"/>
        <w:sz w:val="18"/>
        <w:szCs w:val="18"/>
      </w:rPr>
      <w:t xml:space="preserve"> </w:t>
    </w:r>
    <w:r w:rsidRPr="00147E26">
      <w:rPr>
        <w:rFonts w:ascii="Arial" w:hAnsi="Arial" w:cs="Arial"/>
        <w:sz w:val="18"/>
        <w:szCs w:val="18"/>
      </w:rPr>
      <w:t>Polic</w:t>
    </w:r>
    <w:r w:rsidRPr="00147E26">
      <w:rPr>
        <w:rFonts w:ascii="Arial" w:hAnsi="Arial" w:cs="Arial"/>
        <w:spacing w:val="-13"/>
        <w:sz w:val="18"/>
        <w:szCs w:val="18"/>
      </w:rPr>
      <w:t>y</w:t>
    </w:r>
    <w:r w:rsidRPr="00147E26">
      <w:rPr>
        <w:rFonts w:ascii="Arial" w:hAnsi="Arial" w:cs="Arial"/>
        <w:sz w:val="18"/>
        <w:szCs w:val="18"/>
      </w:rPr>
      <w:t>.</w:t>
    </w:r>
  </w:p>
  <w:p w14:paraId="25B2C316" w14:textId="77777777" w:rsidR="00A42DFD" w:rsidRPr="00147E26" w:rsidRDefault="00A42DFD" w:rsidP="00563116">
    <w:pPr>
      <w:pStyle w:val="titlepg-diststmt"/>
      <w:rPr>
        <w:rFonts w:ascii="Arial" w:hAnsi="Arial" w:cs="Arial"/>
        <w:sz w:val="18"/>
        <w:szCs w:val="18"/>
      </w:rPr>
    </w:pPr>
  </w:p>
  <w:p w14:paraId="55F2F9C2" w14:textId="77777777" w:rsidR="00A42DFD" w:rsidRPr="00147E26" w:rsidRDefault="00547139" w:rsidP="00563116">
    <w:pPr>
      <w:pStyle w:val="titlepg-diststmt"/>
      <w:rPr>
        <w:rFonts w:ascii="Arial" w:eastAsia="Arial" w:hAnsi="Arial" w:cs="Arial"/>
        <w:sz w:val="18"/>
        <w:szCs w:val="18"/>
      </w:rPr>
    </w:pPr>
    <w:hyperlink r:id="rId2">
      <w:r w:rsidR="00A42DFD" w:rsidRPr="00147E26">
        <w:rPr>
          <w:rFonts w:ascii="Arial" w:eastAsia="Arial" w:hAnsi="Arial" w:cs="Arial"/>
          <w:i/>
          <w:color w:val="0000FF"/>
          <w:sz w:val="18"/>
          <w:szCs w:val="18"/>
        </w:rPr>
        <w:t>https://allseenalliance.org/allseen/ip-policy</w:t>
      </w:r>
    </w:hyperlink>
  </w:p>
  <w:p w14:paraId="65646E5A" w14:textId="77777777" w:rsidR="00A42DFD" w:rsidRPr="00147E26" w:rsidRDefault="00A42DFD" w:rsidP="00563116">
    <w:pPr>
      <w:pStyle w:val="titlepg-diststmt"/>
      <w:rPr>
        <w:rFonts w:ascii="Arial" w:hAnsi="Arial" w:cs="Arial"/>
        <w:sz w:val="18"/>
        <w:szCs w:val="18"/>
      </w:rPr>
    </w:pPr>
  </w:p>
  <w:p w14:paraId="7CCBED76" w14:textId="77777777" w:rsidR="00A42DFD" w:rsidRPr="00147E26" w:rsidRDefault="00A42DFD" w:rsidP="00563116">
    <w:pPr>
      <w:pStyle w:val="titlepg-diststmt"/>
      <w:rPr>
        <w:rFonts w:ascii="Arial" w:hAnsi="Arial" w:cs="Arial"/>
        <w:sz w:val="18"/>
        <w:szCs w:val="18"/>
      </w:rPr>
    </w:pPr>
    <w:bookmarkStart w:id="0" w:name="_GoBack"/>
    <w:bookmarkEnd w:id="0"/>
    <w:r w:rsidRPr="00147E26">
      <w:rPr>
        <w:rFonts w:ascii="Arial" w:hAnsi="Arial" w:cs="Arial"/>
        <w:sz w:val="18"/>
        <w:szCs w:val="18"/>
      </w:rPr>
      <w:t>Other</w:t>
    </w:r>
    <w:r w:rsidRPr="00147E26">
      <w:rPr>
        <w:rFonts w:ascii="Arial" w:hAnsi="Arial" w:cs="Arial"/>
        <w:spacing w:val="-5"/>
        <w:sz w:val="18"/>
        <w:szCs w:val="18"/>
      </w:rPr>
      <w:t xml:space="preserve"> </w:t>
    </w:r>
    <w:r w:rsidRPr="00147E26">
      <w:rPr>
        <w:rFonts w:ascii="Arial" w:hAnsi="Arial" w:cs="Arial"/>
        <w:sz w:val="18"/>
        <w:szCs w:val="18"/>
      </w:rPr>
      <w:t>products and brand names may be trademarks or registered trademarks of</w:t>
    </w:r>
    <w:r w:rsidRPr="00147E26">
      <w:rPr>
        <w:rFonts w:ascii="Arial" w:hAnsi="Arial" w:cs="Arial"/>
        <w:spacing w:val="-1"/>
        <w:sz w:val="18"/>
        <w:szCs w:val="18"/>
      </w:rPr>
      <w:t xml:space="preserve"> </w:t>
    </w:r>
    <w:r w:rsidRPr="00147E26">
      <w:rPr>
        <w:rFonts w:ascii="Arial" w:hAnsi="Arial" w:cs="Arial"/>
        <w:sz w:val="18"/>
        <w:szCs w:val="18"/>
      </w:rPr>
      <w:t>their respective owners.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21A90" w14:textId="77777777" w:rsidR="00A42DFD" w:rsidRPr="007C2CBB" w:rsidRDefault="00547139" w:rsidP="007C2CBB">
    <w:pPr>
      <w:pStyle w:val="Footer"/>
    </w:pPr>
    <w:sdt>
      <w:sdtPr>
        <w:alias w:val="Subject"/>
        <w:tag w:val=""/>
        <w:id w:val="110106200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A42DFD">
          <w:t xml:space="preserve">     </w:t>
        </w:r>
      </w:sdtContent>
    </w:sdt>
    <w:r w:rsidR="00A42DFD">
      <w:tab/>
    </w:r>
    <w:r w:rsidR="00A42DFD">
      <w:fldChar w:fldCharType="begin"/>
    </w:r>
    <w:r w:rsidR="00A42DFD">
      <w:instrText xml:space="preserve"> PAGE </w:instrText>
    </w:r>
    <w:r w:rsidR="00A42DFD">
      <w:fldChar w:fldCharType="separate"/>
    </w:r>
    <w:r w:rsidR="00150133">
      <w:rPr>
        <w:noProof/>
      </w:rPr>
      <w:t>21</w:t>
    </w:r>
    <w:r w:rsidR="00A42DFD">
      <w:rPr>
        <w:noProof/>
      </w:rPr>
      <w:fldChar w:fldCharType="end"/>
    </w:r>
    <w:r w:rsidR="00A42DFD">
      <w:tab/>
    </w:r>
    <w:r w:rsidR="00A42DFD">
      <w:rPr>
        <w:rStyle w:val="6pt"/>
        <w:sz w:val="14"/>
        <w:szCs w:val="14"/>
      </w:rPr>
      <w:t>AllSeen Alliance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05C6A" w14:textId="77777777" w:rsidR="00A42DFD" w:rsidRPr="009A6A08" w:rsidRDefault="00A42DFD" w:rsidP="00C31F4D">
    <w:pPr>
      <w:pStyle w:val="Footer"/>
      <w:rPr>
        <w:szCs w:val="14"/>
      </w:rPr>
    </w:pPr>
    <w:r w:rsidRPr="009A6A08">
      <w:rPr>
        <w:szCs w:val="14"/>
      </w:rPr>
      <w:tab/>
    </w:r>
    <w:r w:rsidRPr="009A6A08">
      <w:rPr>
        <w:szCs w:val="14"/>
      </w:rPr>
      <w:fldChar w:fldCharType="begin"/>
    </w:r>
    <w:r w:rsidRPr="009A6A08">
      <w:rPr>
        <w:szCs w:val="14"/>
      </w:rPr>
      <w:instrText xml:space="preserve"> PAGE </w:instrText>
    </w:r>
    <w:r w:rsidRPr="009A6A08">
      <w:rPr>
        <w:szCs w:val="14"/>
      </w:rPr>
      <w:fldChar w:fldCharType="separate"/>
    </w:r>
    <w:r w:rsidR="00150133">
      <w:rPr>
        <w:noProof/>
        <w:szCs w:val="14"/>
      </w:rPr>
      <w:t>6</w:t>
    </w:r>
    <w:r w:rsidRPr="009A6A08">
      <w:rPr>
        <w:szCs w:val="14"/>
      </w:rPr>
      <w:fldChar w:fldCharType="end"/>
    </w:r>
    <w:r w:rsidRPr="009A6A08">
      <w:rPr>
        <w:szCs w:val="14"/>
      </w:rPr>
      <w:tab/>
    </w:r>
    <w:r>
      <w:rPr>
        <w:rStyle w:val="6pt"/>
        <w:sz w:val="14"/>
        <w:szCs w:val="14"/>
      </w:rPr>
      <w:t>AllSeen Alliance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DB147" w14:textId="77777777" w:rsidR="00547139" w:rsidRDefault="00547139">
      <w:r>
        <w:separator/>
      </w:r>
    </w:p>
    <w:p w14:paraId="1F16D653" w14:textId="77777777" w:rsidR="00547139" w:rsidRDefault="00547139"/>
    <w:p w14:paraId="4A28E659" w14:textId="77777777" w:rsidR="00547139" w:rsidRDefault="00547139"/>
  </w:footnote>
  <w:footnote w:type="continuationSeparator" w:id="0">
    <w:p w14:paraId="5DF4A065" w14:textId="77777777" w:rsidR="00547139" w:rsidRDefault="00547139">
      <w:r>
        <w:continuationSeparator/>
      </w:r>
    </w:p>
    <w:p w14:paraId="0CBA2886" w14:textId="77777777" w:rsidR="00547139" w:rsidRDefault="00547139"/>
    <w:p w14:paraId="5CB14A62" w14:textId="77777777" w:rsidR="00547139" w:rsidRDefault="005471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B3832" w14:textId="77777777" w:rsidR="00A42DFD" w:rsidRDefault="00A42DFD" w:rsidP="006F59BD"/>
  <w:p w14:paraId="30C7C609" w14:textId="77777777" w:rsidR="00A42DFD" w:rsidRDefault="00A42DF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DF663" w14:textId="77777777" w:rsidR="00A42DFD" w:rsidRPr="00C2377F" w:rsidRDefault="00547139" w:rsidP="00C76273">
    <w:pPr>
      <w:pStyle w:val="Header"/>
    </w:pPr>
    <w:r>
      <w:fldChar w:fldCharType="begin"/>
    </w:r>
    <w:r>
      <w:instrText xml:space="preserve"> STYLEREF  DocTitle  \* MERGEFORMAT </w:instrText>
    </w:r>
    <w:r>
      <w:fldChar w:fldCharType="separate"/>
    </w:r>
    <w:r w:rsidR="00150133">
      <w:rPr>
        <w:noProof/>
      </w:rPr>
      <w:t>AllJoyn™ Lighting Service Framework Lamp Service 14.06 Test Case Specifications</w:t>
    </w:r>
    <w:r>
      <w:rPr>
        <w:noProof/>
      </w:rPr>
      <w:fldChar w:fldCharType="end"/>
    </w:r>
    <w:r w:rsidR="00A42DFD">
      <w:tab/>
      <w:t>Contents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77287" w14:textId="77777777" w:rsidR="00A42DFD" w:rsidRPr="0041767B" w:rsidRDefault="00547139" w:rsidP="00DB6F8B">
    <w:pPr>
      <w:pStyle w:val="Headercoverpage"/>
      <w:tabs>
        <w:tab w:val="right" w:pos="9360"/>
      </w:tabs>
    </w:pPr>
    <w:r>
      <w:pict w14:anchorId="18B1C1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style="position:absolute;margin-left:-1in;margin-top:-108pt;width:612pt;height:11in;z-index:-251658752;mso-wrap-edited:f;mso-position-horizontal-relative:margin;mso-position-vertical-relative:margin" wrapcoords="-26 0 -26 21559 21600 21559 21600 0 -26 0">
          <v:imagedata r:id="rId1" o:title="Allseen_word_111813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102C9" w14:textId="6EF9D04C" w:rsidR="00A42DFD" w:rsidRPr="00C2377F" w:rsidRDefault="00547139" w:rsidP="00CA19C8">
    <w:pPr>
      <w:pStyle w:val="Header"/>
    </w:pPr>
    <w:sdt>
      <w:sdtPr>
        <w:alias w:val="Title"/>
        <w:tag w:val=""/>
        <w:id w:val="872728672"/>
        <w:placeholder>
          <w:docPart w:val="74B42B1F41EC4C43950E8FF4DC69040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42DFD">
          <w:t>AllJoyn™ Lighting Service Framework Lamp Service 14.06 Test Case Specifications</w:t>
        </w:r>
      </w:sdtContent>
    </w:sdt>
    <w:r w:rsidR="00A42DFD">
      <w:tab/>
      <w:t>Contents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AC351" w14:textId="77777777" w:rsidR="00A42DFD" w:rsidRPr="00EF56CF" w:rsidRDefault="00A42DFD" w:rsidP="00CA19C8">
    <w:pPr>
      <w:pStyle w:val="Header1stpag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5A08B" w14:textId="2716E290" w:rsidR="00A42DFD" w:rsidRPr="00C2377F" w:rsidRDefault="00547139" w:rsidP="00864294">
    <w:pPr>
      <w:pStyle w:val="Header"/>
    </w:pPr>
    <w:sdt>
      <w:sdtPr>
        <w:alias w:val="Title"/>
        <w:tag w:val=""/>
        <w:id w:val="-70710553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42DFD">
          <w:t>AllJoyn™ Lighting Service Framework Lamp Service 14.06 Test Case Specifications</w:t>
        </w:r>
      </w:sdtContent>
    </w:sdt>
    <w:r w:rsidR="00A42DFD">
      <w:tab/>
    </w:r>
    <w:r>
      <w:fldChar w:fldCharType="begin"/>
    </w:r>
    <w:r>
      <w:instrText xml:space="preserve"> STYLEREF "Heading 1" \* MERGEFORMAT </w:instrText>
    </w:r>
    <w:r>
      <w:fldChar w:fldCharType="separate"/>
    </w:r>
    <w:r w:rsidR="00150133">
      <w:rPr>
        <w:noProof/>
      </w:rPr>
      <w:t>Lamp Service Test Cases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387C1" w14:textId="77777777" w:rsidR="00A42DFD" w:rsidRPr="00C2377F" w:rsidRDefault="00A42DFD" w:rsidP="00BE45BD">
    <w:pPr>
      <w:pStyle w:val="Header1stpag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99E3A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3CA389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6F6A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E1C07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9AD9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06AFE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34D2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00E90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FACA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126BF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87CC0"/>
    <w:multiLevelType w:val="hybridMultilevel"/>
    <w:tmpl w:val="BF860796"/>
    <w:lvl w:ilvl="0" w:tplc="7562B328">
      <w:start w:val="1"/>
      <w:numFmt w:val="bullet"/>
      <w:pStyle w:val="bulletlv4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13473516"/>
    <w:multiLevelType w:val="singleLevel"/>
    <w:tmpl w:val="DA08E1B8"/>
    <w:lvl w:ilvl="0">
      <w:start w:val="1"/>
      <w:numFmt w:val="decimal"/>
      <w:pStyle w:val="numbrdlist"/>
      <w:lvlText w:val="%1."/>
      <w:lvlJc w:val="right"/>
      <w:pPr>
        <w:tabs>
          <w:tab w:val="num" w:pos="1080"/>
        </w:tabs>
        <w:ind w:left="1080" w:hanging="173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2">
    <w:nsid w:val="28C1412E"/>
    <w:multiLevelType w:val="singleLevel"/>
    <w:tmpl w:val="51DA6DB6"/>
    <w:lvl w:ilvl="0">
      <w:start w:val="1"/>
      <w:numFmt w:val="lowerLetter"/>
      <w:pStyle w:val="numbrdlist0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</w:abstractNum>
  <w:abstractNum w:abstractNumId="13">
    <w:nsid w:val="2A39066F"/>
    <w:multiLevelType w:val="hybridMultilevel"/>
    <w:tmpl w:val="8F5C3F24"/>
    <w:lvl w:ilvl="0" w:tplc="D656442C">
      <w:start w:val="1"/>
      <w:numFmt w:val="bullet"/>
      <w:pStyle w:val="bulletlv1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4C354D"/>
    <w:multiLevelType w:val="singleLevel"/>
    <w:tmpl w:val="3C88888A"/>
    <w:lvl w:ilvl="0">
      <w:start w:val="1"/>
      <w:numFmt w:val="lowerRoman"/>
      <w:pStyle w:val="numbrdlist1"/>
      <w:lvlText w:val="%1."/>
      <w:lvlJc w:val="right"/>
      <w:pPr>
        <w:tabs>
          <w:tab w:val="num" w:pos="1800"/>
        </w:tabs>
        <w:ind w:left="1800" w:hanging="173"/>
      </w:pPr>
      <w:rPr>
        <w:rFonts w:hint="default"/>
        <w:b w:val="0"/>
        <w:i w:val="0"/>
        <w:sz w:val="22"/>
      </w:rPr>
    </w:lvl>
  </w:abstractNum>
  <w:abstractNum w:abstractNumId="15">
    <w:nsid w:val="329B1DFF"/>
    <w:multiLevelType w:val="hybridMultilevel"/>
    <w:tmpl w:val="B02AE078"/>
    <w:lvl w:ilvl="0" w:tplc="E514D9F2">
      <w:start w:val="1"/>
      <w:numFmt w:val="bullet"/>
      <w:pStyle w:val="tablebulletlvl2"/>
      <w:lvlText w:val="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43"/>
        </w:tabs>
        <w:ind w:left="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</w:abstractNum>
  <w:abstractNum w:abstractNumId="16">
    <w:nsid w:val="48952CFD"/>
    <w:multiLevelType w:val="multilevel"/>
    <w:tmpl w:val="117AC008"/>
    <w:lvl w:ilvl="0">
      <w:start w:val="1"/>
      <w:numFmt w:val="bullet"/>
      <w:pStyle w:val="tablebulletlvl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54AD4A79"/>
    <w:multiLevelType w:val="hybridMultilevel"/>
    <w:tmpl w:val="5CAEE0F4"/>
    <w:lvl w:ilvl="0" w:tplc="849008A2">
      <w:start w:val="1"/>
      <w:numFmt w:val="decimal"/>
      <w:pStyle w:val="tablenumbrdlst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18">
    <w:nsid w:val="5AA0747A"/>
    <w:multiLevelType w:val="multilevel"/>
    <w:tmpl w:val="91D4D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65A124E4"/>
    <w:multiLevelType w:val="multilevel"/>
    <w:tmpl w:val="D5B8A406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hint="default"/>
      </w:rPr>
    </w:lvl>
  </w:abstractNum>
  <w:abstractNum w:abstractNumId="20">
    <w:nsid w:val="69093F56"/>
    <w:multiLevelType w:val="hybridMultilevel"/>
    <w:tmpl w:val="591C0FF2"/>
    <w:lvl w:ilvl="0" w:tplc="54047B9A">
      <w:start w:val="1"/>
      <w:numFmt w:val="lowerLetter"/>
      <w:pStyle w:val="LegendNumb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1C71FBC"/>
    <w:multiLevelType w:val="hybridMultilevel"/>
    <w:tmpl w:val="399690A2"/>
    <w:lvl w:ilvl="0" w:tplc="4240FD5A">
      <w:start w:val="1"/>
      <w:numFmt w:val="bullet"/>
      <w:pStyle w:val="bulletlv3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16"/>
        <w:szCs w:val="16"/>
      </w:rPr>
    </w:lvl>
    <w:lvl w:ilvl="1" w:tplc="2B12A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706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6A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441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D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05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C09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141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961907"/>
    <w:multiLevelType w:val="hybridMultilevel"/>
    <w:tmpl w:val="9CFA8D4A"/>
    <w:lvl w:ilvl="0" w:tplc="EA80ED3C">
      <w:start w:val="1"/>
      <w:numFmt w:val="bullet"/>
      <w:pStyle w:val="bulletlv2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  <w:szCs w:val="14"/>
      </w:rPr>
    </w:lvl>
    <w:lvl w:ilvl="1" w:tplc="7C44A33E" w:tentative="1">
      <w:start w:val="1"/>
      <w:numFmt w:val="bullet"/>
      <w:lvlText w:val="o"/>
      <w:lvlJc w:val="left"/>
      <w:pPr>
        <w:tabs>
          <w:tab w:val="num" w:pos="187"/>
        </w:tabs>
        <w:ind w:left="187" w:hanging="360"/>
      </w:pPr>
      <w:rPr>
        <w:rFonts w:ascii="Courier New" w:hAnsi="Courier New" w:cs="Courier New" w:hint="default"/>
      </w:rPr>
    </w:lvl>
    <w:lvl w:ilvl="2" w:tplc="1854D298" w:tentative="1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3" w:tplc="89924C64" w:tentative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4" w:tplc="09B0FBF4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5" w:tplc="480C8226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6" w:tplc="67581C34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7" w:tplc="4BC682B8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8" w:tplc="459622E4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3"/>
  </w:num>
  <w:num w:numId="4">
    <w:abstractNumId w:val="21"/>
  </w:num>
  <w:num w:numId="5">
    <w:abstractNumId w:val="10"/>
  </w:num>
  <w:num w:numId="6">
    <w:abstractNumId w:val="19"/>
  </w:num>
  <w:num w:numId="7">
    <w:abstractNumId w:val="20"/>
  </w:num>
  <w:num w:numId="8">
    <w:abstractNumId w:val="9"/>
  </w:num>
  <w:num w:numId="9">
    <w:abstractNumId w:val="6"/>
  </w:num>
  <w:num w:numId="10">
    <w:abstractNumId w:val="11"/>
    <w:lvlOverride w:ilvl="0">
      <w:startOverride w:val="1"/>
    </w:lvlOverride>
  </w:num>
  <w:num w:numId="11">
    <w:abstractNumId w:val="12"/>
  </w:num>
  <w:num w:numId="12">
    <w:abstractNumId w:val="14"/>
  </w:num>
  <w:num w:numId="13">
    <w:abstractNumId w:val="22"/>
  </w:num>
  <w:num w:numId="14">
    <w:abstractNumId w:val="16"/>
  </w:num>
  <w:num w:numId="15">
    <w:abstractNumId w:val="15"/>
  </w:num>
  <w:num w:numId="16">
    <w:abstractNumId w:val="17"/>
  </w:num>
  <w:num w:numId="17">
    <w:abstractNumId w:val="7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1"/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1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11"/>
    <w:lvlOverride w:ilvl="0">
      <w:startOverride w:val="1"/>
    </w:lvlOverride>
  </w:num>
  <w:num w:numId="38">
    <w:abstractNumId w:val="11"/>
    <w:lvlOverride w:ilvl="0">
      <w:startOverride w:val="1"/>
    </w:lvlOverride>
  </w:num>
  <w:num w:numId="39">
    <w:abstractNumId w:val="11"/>
    <w:lvlOverride w:ilvl="0">
      <w:startOverride w:val="1"/>
    </w:lvlOverride>
  </w:num>
  <w:num w:numId="40">
    <w:abstractNumId w:val="11"/>
    <w:lvlOverride w:ilvl="0">
      <w:startOverride w:val="1"/>
    </w:lvlOverride>
  </w:num>
  <w:num w:numId="41">
    <w:abstractNumId w:val="11"/>
    <w:lvlOverride w:ilvl="0">
      <w:startOverride w:val="1"/>
    </w:lvlOverride>
  </w:num>
  <w:num w:numId="42">
    <w:abstractNumId w:val="11"/>
    <w:lvlOverride w:ilvl="0">
      <w:startOverride w:val="1"/>
    </w:lvlOverride>
  </w:num>
  <w:num w:numId="43">
    <w:abstractNumId w:val="11"/>
    <w:lvlOverride w:ilvl="0">
      <w:startOverride w:val="1"/>
    </w:lvlOverride>
  </w:num>
  <w:num w:numId="44">
    <w:abstractNumId w:val="11"/>
    <w:lvlOverride w:ilvl="0">
      <w:startOverride w:val="1"/>
    </w:lvlOverride>
  </w:num>
  <w:num w:numId="45">
    <w:abstractNumId w:val="11"/>
    <w:lvlOverride w:ilvl="0">
      <w:startOverride w:val="1"/>
    </w:lvlOverride>
  </w:num>
  <w:num w:numId="46">
    <w:abstractNumId w:val="11"/>
    <w:lvlOverride w:ilvl="0">
      <w:startOverride w:val="1"/>
    </w:lvlOverride>
  </w:num>
  <w:num w:numId="47">
    <w:abstractNumId w:val="11"/>
    <w:lvlOverride w:ilvl="0">
      <w:startOverride w:val="1"/>
    </w:lvlOverride>
  </w:num>
  <w:num w:numId="48">
    <w:abstractNumId w:val="11"/>
    <w:lvlOverride w:ilvl="0">
      <w:startOverride w:val="1"/>
    </w:lvlOverride>
  </w:num>
  <w:num w:numId="49">
    <w:abstractNumId w:val="11"/>
    <w:lvlOverride w:ilvl="0">
      <w:startOverride w:val="1"/>
    </w:lvlOverride>
  </w:num>
  <w:num w:numId="50">
    <w:abstractNumId w:val="11"/>
    <w:lvlOverride w:ilvl="0">
      <w:startOverride w:val="1"/>
    </w:lvlOverride>
  </w:num>
  <w:num w:numId="51">
    <w:abstractNumId w:val="11"/>
    <w:lvlOverride w:ilvl="0">
      <w:startOverride w:val="1"/>
    </w:lvlOverride>
  </w:num>
  <w:num w:numId="52">
    <w:abstractNumId w:val="11"/>
    <w:lvlOverride w:ilvl="0">
      <w:startOverride w:val="1"/>
    </w:lvlOverride>
  </w:num>
  <w:num w:numId="53">
    <w:abstractNumId w:val="11"/>
    <w:lvlOverride w:ilvl="0">
      <w:startOverride w:val="1"/>
    </w:lvlOverride>
  </w:num>
  <w:num w:numId="54">
    <w:abstractNumId w:val="11"/>
    <w:lvlOverride w:ilvl="0">
      <w:startOverride w:val="1"/>
    </w:lvlOverride>
  </w:num>
  <w:num w:numId="55">
    <w:abstractNumId w:val="11"/>
    <w:lvlOverride w:ilvl="0">
      <w:startOverride w:val="1"/>
    </w:lvlOverride>
  </w:num>
  <w:num w:numId="56">
    <w:abstractNumId w:val="11"/>
    <w:lvlOverride w:ilvl="0">
      <w:startOverride w:val="1"/>
    </w:lvlOverride>
  </w:num>
  <w:num w:numId="57">
    <w:abstractNumId w:val="11"/>
    <w:lvlOverride w:ilvl="0">
      <w:startOverride w:val="1"/>
    </w:lvlOverride>
  </w:num>
  <w:num w:numId="58">
    <w:abstractNumId w:val="11"/>
    <w:lvlOverride w:ilvl="0">
      <w:startOverride w:val="1"/>
    </w:lvlOverride>
  </w:num>
  <w:num w:numId="59">
    <w:abstractNumId w:val="18"/>
  </w:num>
  <w:num w:numId="6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s-US" w:vendorID="64" w:dllVersion="131078" w:nlCheck="1" w:checkStyle="1"/>
  <w:proofState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51">
      <o:colormru v:ext="edit" colors="#418cbf,#6799c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68"/>
    <w:rsid w:val="00001BAC"/>
    <w:rsid w:val="00003221"/>
    <w:rsid w:val="00004C4D"/>
    <w:rsid w:val="00007DE2"/>
    <w:rsid w:val="000115FA"/>
    <w:rsid w:val="00012722"/>
    <w:rsid w:val="000127F9"/>
    <w:rsid w:val="000144F7"/>
    <w:rsid w:val="00014D67"/>
    <w:rsid w:val="0001506A"/>
    <w:rsid w:val="00016360"/>
    <w:rsid w:val="000168C9"/>
    <w:rsid w:val="000174DE"/>
    <w:rsid w:val="0001771A"/>
    <w:rsid w:val="00020CB0"/>
    <w:rsid w:val="00021055"/>
    <w:rsid w:val="00021DF2"/>
    <w:rsid w:val="00025935"/>
    <w:rsid w:val="00025E6E"/>
    <w:rsid w:val="00026051"/>
    <w:rsid w:val="00027914"/>
    <w:rsid w:val="00027915"/>
    <w:rsid w:val="00030B0B"/>
    <w:rsid w:val="00030BDD"/>
    <w:rsid w:val="00032572"/>
    <w:rsid w:val="00034F11"/>
    <w:rsid w:val="00035AA7"/>
    <w:rsid w:val="00037506"/>
    <w:rsid w:val="000402FD"/>
    <w:rsid w:val="00040EBD"/>
    <w:rsid w:val="00045F36"/>
    <w:rsid w:val="00051193"/>
    <w:rsid w:val="00053075"/>
    <w:rsid w:val="00053134"/>
    <w:rsid w:val="000532B9"/>
    <w:rsid w:val="00054B04"/>
    <w:rsid w:val="00055669"/>
    <w:rsid w:val="00055F92"/>
    <w:rsid w:val="00060E21"/>
    <w:rsid w:val="0006142B"/>
    <w:rsid w:val="000623DB"/>
    <w:rsid w:val="000652E6"/>
    <w:rsid w:val="00065D62"/>
    <w:rsid w:val="0006608B"/>
    <w:rsid w:val="00066426"/>
    <w:rsid w:val="000676E3"/>
    <w:rsid w:val="00070086"/>
    <w:rsid w:val="00071179"/>
    <w:rsid w:val="00072469"/>
    <w:rsid w:val="00073098"/>
    <w:rsid w:val="00074570"/>
    <w:rsid w:val="000761AF"/>
    <w:rsid w:val="00077BCC"/>
    <w:rsid w:val="000814E6"/>
    <w:rsid w:val="0008225F"/>
    <w:rsid w:val="00082C9B"/>
    <w:rsid w:val="00084ED9"/>
    <w:rsid w:val="000872CF"/>
    <w:rsid w:val="0009004A"/>
    <w:rsid w:val="0009109A"/>
    <w:rsid w:val="000916E4"/>
    <w:rsid w:val="000933B0"/>
    <w:rsid w:val="000934D3"/>
    <w:rsid w:val="00095621"/>
    <w:rsid w:val="00095FEA"/>
    <w:rsid w:val="000973BF"/>
    <w:rsid w:val="000974E7"/>
    <w:rsid w:val="000A05CC"/>
    <w:rsid w:val="000B1A48"/>
    <w:rsid w:val="000B1CDC"/>
    <w:rsid w:val="000B352D"/>
    <w:rsid w:val="000B3B9D"/>
    <w:rsid w:val="000B7C86"/>
    <w:rsid w:val="000C0BA9"/>
    <w:rsid w:val="000C0DA4"/>
    <w:rsid w:val="000C3303"/>
    <w:rsid w:val="000C3598"/>
    <w:rsid w:val="000C5414"/>
    <w:rsid w:val="000C57E6"/>
    <w:rsid w:val="000C6E9E"/>
    <w:rsid w:val="000C7955"/>
    <w:rsid w:val="000D008C"/>
    <w:rsid w:val="000D2833"/>
    <w:rsid w:val="000D3C25"/>
    <w:rsid w:val="000D4F2C"/>
    <w:rsid w:val="000D5BA3"/>
    <w:rsid w:val="000D6F06"/>
    <w:rsid w:val="000D7BBA"/>
    <w:rsid w:val="000E0811"/>
    <w:rsid w:val="000E1624"/>
    <w:rsid w:val="000E1A1F"/>
    <w:rsid w:val="000E2831"/>
    <w:rsid w:val="000E4DC9"/>
    <w:rsid w:val="000E54F4"/>
    <w:rsid w:val="000F23F3"/>
    <w:rsid w:val="000F385D"/>
    <w:rsid w:val="000F4053"/>
    <w:rsid w:val="000F7292"/>
    <w:rsid w:val="000F769D"/>
    <w:rsid w:val="000F7FDD"/>
    <w:rsid w:val="001000F4"/>
    <w:rsid w:val="001006A4"/>
    <w:rsid w:val="00104BE1"/>
    <w:rsid w:val="00104C13"/>
    <w:rsid w:val="001052C3"/>
    <w:rsid w:val="001072C4"/>
    <w:rsid w:val="001076C2"/>
    <w:rsid w:val="00107A80"/>
    <w:rsid w:val="00110D1E"/>
    <w:rsid w:val="00110E93"/>
    <w:rsid w:val="0011629A"/>
    <w:rsid w:val="00120257"/>
    <w:rsid w:val="001222CA"/>
    <w:rsid w:val="00122B8D"/>
    <w:rsid w:val="00122BA3"/>
    <w:rsid w:val="00123465"/>
    <w:rsid w:val="00124346"/>
    <w:rsid w:val="00124453"/>
    <w:rsid w:val="001260EA"/>
    <w:rsid w:val="001272CE"/>
    <w:rsid w:val="0013140E"/>
    <w:rsid w:val="00133FE7"/>
    <w:rsid w:val="00134590"/>
    <w:rsid w:val="001350FB"/>
    <w:rsid w:val="0013563B"/>
    <w:rsid w:val="0013729E"/>
    <w:rsid w:val="00137D55"/>
    <w:rsid w:val="00140A71"/>
    <w:rsid w:val="00140CEE"/>
    <w:rsid w:val="00141DC0"/>
    <w:rsid w:val="00142FD1"/>
    <w:rsid w:val="00144B3A"/>
    <w:rsid w:val="001467C8"/>
    <w:rsid w:val="00147E26"/>
    <w:rsid w:val="00150048"/>
    <w:rsid w:val="001500B6"/>
    <w:rsid w:val="00150133"/>
    <w:rsid w:val="0015241B"/>
    <w:rsid w:val="00152768"/>
    <w:rsid w:val="00152D3E"/>
    <w:rsid w:val="00153A73"/>
    <w:rsid w:val="00153FE8"/>
    <w:rsid w:val="00155229"/>
    <w:rsid w:val="00157ABB"/>
    <w:rsid w:val="001624A1"/>
    <w:rsid w:val="0016254E"/>
    <w:rsid w:val="00172236"/>
    <w:rsid w:val="00172A79"/>
    <w:rsid w:val="00172EB5"/>
    <w:rsid w:val="00174688"/>
    <w:rsid w:val="0017510D"/>
    <w:rsid w:val="0017670F"/>
    <w:rsid w:val="00181296"/>
    <w:rsid w:val="00182B2A"/>
    <w:rsid w:val="00184918"/>
    <w:rsid w:val="001860D2"/>
    <w:rsid w:val="0018768D"/>
    <w:rsid w:val="00190D8C"/>
    <w:rsid w:val="00194535"/>
    <w:rsid w:val="001949B7"/>
    <w:rsid w:val="00194C27"/>
    <w:rsid w:val="00194F9E"/>
    <w:rsid w:val="00197E27"/>
    <w:rsid w:val="001A0E29"/>
    <w:rsid w:val="001A2CA5"/>
    <w:rsid w:val="001A3068"/>
    <w:rsid w:val="001A360F"/>
    <w:rsid w:val="001A395E"/>
    <w:rsid w:val="001A6D43"/>
    <w:rsid w:val="001B056E"/>
    <w:rsid w:val="001B0670"/>
    <w:rsid w:val="001B087B"/>
    <w:rsid w:val="001B2E46"/>
    <w:rsid w:val="001B2E61"/>
    <w:rsid w:val="001B3C91"/>
    <w:rsid w:val="001B4DBD"/>
    <w:rsid w:val="001B5B82"/>
    <w:rsid w:val="001B5C5A"/>
    <w:rsid w:val="001C0909"/>
    <w:rsid w:val="001C14FD"/>
    <w:rsid w:val="001C4F14"/>
    <w:rsid w:val="001C54D2"/>
    <w:rsid w:val="001C5CA0"/>
    <w:rsid w:val="001C7277"/>
    <w:rsid w:val="001C75ED"/>
    <w:rsid w:val="001D04C2"/>
    <w:rsid w:val="001D0E2E"/>
    <w:rsid w:val="001D2A7D"/>
    <w:rsid w:val="001D3947"/>
    <w:rsid w:val="001D4089"/>
    <w:rsid w:val="001D4955"/>
    <w:rsid w:val="001D716A"/>
    <w:rsid w:val="001E2604"/>
    <w:rsid w:val="001E2EA8"/>
    <w:rsid w:val="001E6AFE"/>
    <w:rsid w:val="001F07DD"/>
    <w:rsid w:val="001F374E"/>
    <w:rsid w:val="00200622"/>
    <w:rsid w:val="00200909"/>
    <w:rsid w:val="002011AB"/>
    <w:rsid w:val="00202165"/>
    <w:rsid w:val="00203532"/>
    <w:rsid w:val="002035DA"/>
    <w:rsid w:val="00203CBD"/>
    <w:rsid w:val="002125FA"/>
    <w:rsid w:val="00212F97"/>
    <w:rsid w:val="0021443B"/>
    <w:rsid w:val="002152BA"/>
    <w:rsid w:val="002156A5"/>
    <w:rsid w:val="00217741"/>
    <w:rsid w:val="002178A5"/>
    <w:rsid w:val="002212CC"/>
    <w:rsid w:val="00222390"/>
    <w:rsid w:val="0022437E"/>
    <w:rsid w:val="00234C72"/>
    <w:rsid w:val="00235861"/>
    <w:rsid w:val="002406B6"/>
    <w:rsid w:val="00241EC2"/>
    <w:rsid w:val="00241FA9"/>
    <w:rsid w:val="00242308"/>
    <w:rsid w:val="00244916"/>
    <w:rsid w:val="002454B7"/>
    <w:rsid w:val="00245EC7"/>
    <w:rsid w:val="0024750E"/>
    <w:rsid w:val="00247909"/>
    <w:rsid w:val="002501EB"/>
    <w:rsid w:val="00251AAE"/>
    <w:rsid w:val="002528F7"/>
    <w:rsid w:val="0025461F"/>
    <w:rsid w:val="00257D24"/>
    <w:rsid w:val="002606C2"/>
    <w:rsid w:val="0026161E"/>
    <w:rsid w:val="002628DA"/>
    <w:rsid w:val="00264174"/>
    <w:rsid w:val="00264E23"/>
    <w:rsid w:val="00264E51"/>
    <w:rsid w:val="00264F9C"/>
    <w:rsid w:val="002663DC"/>
    <w:rsid w:val="0027209E"/>
    <w:rsid w:val="00272695"/>
    <w:rsid w:val="00272B2C"/>
    <w:rsid w:val="0027500E"/>
    <w:rsid w:val="00276F5F"/>
    <w:rsid w:val="00277495"/>
    <w:rsid w:val="00281025"/>
    <w:rsid w:val="00281818"/>
    <w:rsid w:val="00281E88"/>
    <w:rsid w:val="00282AD5"/>
    <w:rsid w:val="0028360A"/>
    <w:rsid w:val="002843A9"/>
    <w:rsid w:val="00284E29"/>
    <w:rsid w:val="00284E61"/>
    <w:rsid w:val="00286571"/>
    <w:rsid w:val="002905CF"/>
    <w:rsid w:val="00290899"/>
    <w:rsid w:val="00290C28"/>
    <w:rsid w:val="00290FF0"/>
    <w:rsid w:val="002925CB"/>
    <w:rsid w:val="0029271B"/>
    <w:rsid w:val="00294B4C"/>
    <w:rsid w:val="00294B71"/>
    <w:rsid w:val="002961FE"/>
    <w:rsid w:val="0029745A"/>
    <w:rsid w:val="002A1685"/>
    <w:rsid w:val="002A24AB"/>
    <w:rsid w:val="002A3F59"/>
    <w:rsid w:val="002A4CEC"/>
    <w:rsid w:val="002A64C8"/>
    <w:rsid w:val="002A6EED"/>
    <w:rsid w:val="002A6FCC"/>
    <w:rsid w:val="002B0508"/>
    <w:rsid w:val="002B0813"/>
    <w:rsid w:val="002B0B9E"/>
    <w:rsid w:val="002B55AD"/>
    <w:rsid w:val="002B6F89"/>
    <w:rsid w:val="002C0A37"/>
    <w:rsid w:val="002C2AAB"/>
    <w:rsid w:val="002C2B05"/>
    <w:rsid w:val="002C35C6"/>
    <w:rsid w:val="002C41B2"/>
    <w:rsid w:val="002C44AA"/>
    <w:rsid w:val="002C47A6"/>
    <w:rsid w:val="002C66F2"/>
    <w:rsid w:val="002C70E2"/>
    <w:rsid w:val="002D2014"/>
    <w:rsid w:val="002D26C3"/>
    <w:rsid w:val="002D2A1A"/>
    <w:rsid w:val="002D5408"/>
    <w:rsid w:val="002E02AC"/>
    <w:rsid w:val="002E0BFA"/>
    <w:rsid w:val="002E1181"/>
    <w:rsid w:val="002E1C37"/>
    <w:rsid w:val="002E26AC"/>
    <w:rsid w:val="002E41A6"/>
    <w:rsid w:val="002E531D"/>
    <w:rsid w:val="002F0351"/>
    <w:rsid w:val="002F0463"/>
    <w:rsid w:val="002F0DAD"/>
    <w:rsid w:val="002F1A21"/>
    <w:rsid w:val="002F480F"/>
    <w:rsid w:val="002F4D3D"/>
    <w:rsid w:val="002F701B"/>
    <w:rsid w:val="002F76BA"/>
    <w:rsid w:val="002F776F"/>
    <w:rsid w:val="003001D4"/>
    <w:rsid w:val="0030176E"/>
    <w:rsid w:val="00306B5B"/>
    <w:rsid w:val="00307C5C"/>
    <w:rsid w:val="0031059D"/>
    <w:rsid w:val="00315AEE"/>
    <w:rsid w:val="00316707"/>
    <w:rsid w:val="00316D9D"/>
    <w:rsid w:val="00316FD9"/>
    <w:rsid w:val="00320028"/>
    <w:rsid w:val="00320F2A"/>
    <w:rsid w:val="003225C5"/>
    <w:rsid w:val="00323083"/>
    <w:rsid w:val="0032382F"/>
    <w:rsid w:val="00323F9E"/>
    <w:rsid w:val="00325184"/>
    <w:rsid w:val="00325C0B"/>
    <w:rsid w:val="003261DF"/>
    <w:rsid w:val="00327373"/>
    <w:rsid w:val="0032758F"/>
    <w:rsid w:val="003357A6"/>
    <w:rsid w:val="00335BBA"/>
    <w:rsid w:val="003370F0"/>
    <w:rsid w:val="0034023C"/>
    <w:rsid w:val="00340C8F"/>
    <w:rsid w:val="0034592D"/>
    <w:rsid w:val="00346AB4"/>
    <w:rsid w:val="00346C51"/>
    <w:rsid w:val="00346F34"/>
    <w:rsid w:val="00347C01"/>
    <w:rsid w:val="00350740"/>
    <w:rsid w:val="003513E1"/>
    <w:rsid w:val="00354340"/>
    <w:rsid w:val="00354F24"/>
    <w:rsid w:val="0035506A"/>
    <w:rsid w:val="00355889"/>
    <w:rsid w:val="00355F5D"/>
    <w:rsid w:val="003568B7"/>
    <w:rsid w:val="003577FB"/>
    <w:rsid w:val="00357EFD"/>
    <w:rsid w:val="00360FC9"/>
    <w:rsid w:val="00361B07"/>
    <w:rsid w:val="00363AFB"/>
    <w:rsid w:val="00364B6E"/>
    <w:rsid w:val="00366909"/>
    <w:rsid w:val="0037075D"/>
    <w:rsid w:val="00370833"/>
    <w:rsid w:val="00371341"/>
    <w:rsid w:val="003730FB"/>
    <w:rsid w:val="00374222"/>
    <w:rsid w:val="00376D99"/>
    <w:rsid w:val="00377BBC"/>
    <w:rsid w:val="00377E3A"/>
    <w:rsid w:val="0038289B"/>
    <w:rsid w:val="00382ED9"/>
    <w:rsid w:val="003832C8"/>
    <w:rsid w:val="003859AA"/>
    <w:rsid w:val="00387941"/>
    <w:rsid w:val="003901F3"/>
    <w:rsid w:val="00390D25"/>
    <w:rsid w:val="00392323"/>
    <w:rsid w:val="0039405F"/>
    <w:rsid w:val="00394153"/>
    <w:rsid w:val="00395234"/>
    <w:rsid w:val="00395F0F"/>
    <w:rsid w:val="00396F1F"/>
    <w:rsid w:val="00397735"/>
    <w:rsid w:val="00397E24"/>
    <w:rsid w:val="003A0E0D"/>
    <w:rsid w:val="003A169B"/>
    <w:rsid w:val="003A35B5"/>
    <w:rsid w:val="003A4280"/>
    <w:rsid w:val="003A4D3C"/>
    <w:rsid w:val="003A5874"/>
    <w:rsid w:val="003A62EE"/>
    <w:rsid w:val="003A6FD4"/>
    <w:rsid w:val="003B0153"/>
    <w:rsid w:val="003B076E"/>
    <w:rsid w:val="003B1205"/>
    <w:rsid w:val="003B3EE3"/>
    <w:rsid w:val="003B55CD"/>
    <w:rsid w:val="003B621E"/>
    <w:rsid w:val="003B7DCC"/>
    <w:rsid w:val="003B7E22"/>
    <w:rsid w:val="003C1886"/>
    <w:rsid w:val="003C1EDC"/>
    <w:rsid w:val="003C274C"/>
    <w:rsid w:val="003C4914"/>
    <w:rsid w:val="003D115D"/>
    <w:rsid w:val="003D2E4C"/>
    <w:rsid w:val="003D2FD0"/>
    <w:rsid w:val="003D41D9"/>
    <w:rsid w:val="003D4C2E"/>
    <w:rsid w:val="003D58B2"/>
    <w:rsid w:val="003D5FAE"/>
    <w:rsid w:val="003D7305"/>
    <w:rsid w:val="003D7A03"/>
    <w:rsid w:val="003E30EB"/>
    <w:rsid w:val="003E37B4"/>
    <w:rsid w:val="003E42D0"/>
    <w:rsid w:val="003F07EB"/>
    <w:rsid w:val="003F0F33"/>
    <w:rsid w:val="003F2821"/>
    <w:rsid w:val="003F3D25"/>
    <w:rsid w:val="003F3E47"/>
    <w:rsid w:val="003F496F"/>
    <w:rsid w:val="003F5F60"/>
    <w:rsid w:val="00400028"/>
    <w:rsid w:val="00400347"/>
    <w:rsid w:val="00401239"/>
    <w:rsid w:val="004012E2"/>
    <w:rsid w:val="00401BD8"/>
    <w:rsid w:val="00403949"/>
    <w:rsid w:val="004048E9"/>
    <w:rsid w:val="00410CE0"/>
    <w:rsid w:val="00411AB3"/>
    <w:rsid w:val="00412A80"/>
    <w:rsid w:val="00412C55"/>
    <w:rsid w:val="004130F5"/>
    <w:rsid w:val="00415480"/>
    <w:rsid w:val="00416A1D"/>
    <w:rsid w:val="00422113"/>
    <w:rsid w:val="00423013"/>
    <w:rsid w:val="004255DC"/>
    <w:rsid w:val="00425AE4"/>
    <w:rsid w:val="004311E2"/>
    <w:rsid w:val="00431D4E"/>
    <w:rsid w:val="00431FA3"/>
    <w:rsid w:val="00432903"/>
    <w:rsid w:val="00433361"/>
    <w:rsid w:val="004333C0"/>
    <w:rsid w:val="004337F2"/>
    <w:rsid w:val="00435CF4"/>
    <w:rsid w:val="00436CBD"/>
    <w:rsid w:val="00441BCC"/>
    <w:rsid w:val="004420B3"/>
    <w:rsid w:val="00443E76"/>
    <w:rsid w:val="00443F4A"/>
    <w:rsid w:val="00444CD3"/>
    <w:rsid w:val="00447580"/>
    <w:rsid w:val="00447FFE"/>
    <w:rsid w:val="004501BE"/>
    <w:rsid w:val="0045290A"/>
    <w:rsid w:val="00452D87"/>
    <w:rsid w:val="00454DA2"/>
    <w:rsid w:val="004567EE"/>
    <w:rsid w:val="00457082"/>
    <w:rsid w:val="00457B86"/>
    <w:rsid w:val="00461DCC"/>
    <w:rsid w:val="00463AB5"/>
    <w:rsid w:val="00464127"/>
    <w:rsid w:val="00464A9F"/>
    <w:rsid w:val="0046735A"/>
    <w:rsid w:val="0047004A"/>
    <w:rsid w:val="004706A3"/>
    <w:rsid w:val="00471F72"/>
    <w:rsid w:val="00473BCB"/>
    <w:rsid w:val="00474AB0"/>
    <w:rsid w:val="004750CB"/>
    <w:rsid w:val="00475170"/>
    <w:rsid w:val="00475A19"/>
    <w:rsid w:val="00477BDC"/>
    <w:rsid w:val="00477C86"/>
    <w:rsid w:val="00484396"/>
    <w:rsid w:val="004847B8"/>
    <w:rsid w:val="00487BD5"/>
    <w:rsid w:val="00487E1C"/>
    <w:rsid w:val="00491C30"/>
    <w:rsid w:val="00493AB4"/>
    <w:rsid w:val="004945A0"/>
    <w:rsid w:val="00497721"/>
    <w:rsid w:val="0049798A"/>
    <w:rsid w:val="004A0C35"/>
    <w:rsid w:val="004A1466"/>
    <w:rsid w:val="004A302D"/>
    <w:rsid w:val="004A40E1"/>
    <w:rsid w:val="004A44C2"/>
    <w:rsid w:val="004A71B3"/>
    <w:rsid w:val="004A7C11"/>
    <w:rsid w:val="004B013A"/>
    <w:rsid w:val="004B130F"/>
    <w:rsid w:val="004B18DE"/>
    <w:rsid w:val="004B2A06"/>
    <w:rsid w:val="004B3C67"/>
    <w:rsid w:val="004B67CD"/>
    <w:rsid w:val="004C1EE2"/>
    <w:rsid w:val="004C5189"/>
    <w:rsid w:val="004C559B"/>
    <w:rsid w:val="004C57E1"/>
    <w:rsid w:val="004C5BE9"/>
    <w:rsid w:val="004D1D6D"/>
    <w:rsid w:val="004D5245"/>
    <w:rsid w:val="004D5601"/>
    <w:rsid w:val="004D6476"/>
    <w:rsid w:val="004D7F53"/>
    <w:rsid w:val="004E2527"/>
    <w:rsid w:val="004E3BE9"/>
    <w:rsid w:val="004E3D37"/>
    <w:rsid w:val="004E3DE2"/>
    <w:rsid w:val="004E571F"/>
    <w:rsid w:val="004F2324"/>
    <w:rsid w:val="004F289F"/>
    <w:rsid w:val="004F3221"/>
    <w:rsid w:val="004F38B4"/>
    <w:rsid w:val="004F39B8"/>
    <w:rsid w:val="004F5A75"/>
    <w:rsid w:val="004F5CBB"/>
    <w:rsid w:val="004F67C5"/>
    <w:rsid w:val="004F698D"/>
    <w:rsid w:val="004F6B43"/>
    <w:rsid w:val="0050052B"/>
    <w:rsid w:val="00501BD6"/>
    <w:rsid w:val="0050321A"/>
    <w:rsid w:val="00504865"/>
    <w:rsid w:val="00504B0F"/>
    <w:rsid w:val="0050667D"/>
    <w:rsid w:val="005068AB"/>
    <w:rsid w:val="0050760B"/>
    <w:rsid w:val="00510314"/>
    <w:rsid w:val="00510F68"/>
    <w:rsid w:val="00510FE6"/>
    <w:rsid w:val="005114B9"/>
    <w:rsid w:val="00511AB4"/>
    <w:rsid w:val="00512684"/>
    <w:rsid w:val="00512D29"/>
    <w:rsid w:val="00513BC0"/>
    <w:rsid w:val="005176F9"/>
    <w:rsid w:val="0052255F"/>
    <w:rsid w:val="00522567"/>
    <w:rsid w:val="005237A5"/>
    <w:rsid w:val="005247DB"/>
    <w:rsid w:val="00527215"/>
    <w:rsid w:val="00533979"/>
    <w:rsid w:val="00533E56"/>
    <w:rsid w:val="005347D0"/>
    <w:rsid w:val="0053508D"/>
    <w:rsid w:val="00537140"/>
    <w:rsid w:val="00537537"/>
    <w:rsid w:val="005403B6"/>
    <w:rsid w:val="00540582"/>
    <w:rsid w:val="0054135B"/>
    <w:rsid w:val="00541E1C"/>
    <w:rsid w:val="00542C0A"/>
    <w:rsid w:val="00545264"/>
    <w:rsid w:val="005468E8"/>
    <w:rsid w:val="00546D86"/>
    <w:rsid w:val="00547049"/>
    <w:rsid w:val="00547139"/>
    <w:rsid w:val="00547143"/>
    <w:rsid w:val="005473D9"/>
    <w:rsid w:val="00547658"/>
    <w:rsid w:val="00547905"/>
    <w:rsid w:val="00552D95"/>
    <w:rsid w:val="00553AC3"/>
    <w:rsid w:val="005548B5"/>
    <w:rsid w:val="005562E1"/>
    <w:rsid w:val="00556405"/>
    <w:rsid w:val="00560724"/>
    <w:rsid w:val="00563116"/>
    <w:rsid w:val="00564AB3"/>
    <w:rsid w:val="00564AC2"/>
    <w:rsid w:val="00566BD8"/>
    <w:rsid w:val="00571605"/>
    <w:rsid w:val="0057217D"/>
    <w:rsid w:val="005735E8"/>
    <w:rsid w:val="00574001"/>
    <w:rsid w:val="00574DF5"/>
    <w:rsid w:val="00576CEF"/>
    <w:rsid w:val="00580D54"/>
    <w:rsid w:val="00581BC2"/>
    <w:rsid w:val="00581FC2"/>
    <w:rsid w:val="00582118"/>
    <w:rsid w:val="00583B10"/>
    <w:rsid w:val="00585C2E"/>
    <w:rsid w:val="00587E87"/>
    <w:rsid w:val="0059065B"/>
    <w:rsid w:val="00593229"/>
    <w:rsid w:val="005937EC"/>
    <w:rsid w:val="00596712"/>
    <w:rsid w:val="005969C4"/>
    <w:rsid w:val="005A0E46"/>
    <w:rsid w:val="005A23E8"/>
    <w:rsid w:val="005A2B33"/>
    <w:rsid w:val="005A3321"/>
    <w:rsid w:val="005A36E2"/>
    <w:rsid w:val="005A41BC"/>
    <w:rsid w:val="005A5791"/>
    <w:rsid w:val="005A62A4"/>
    <w:rsid w:val="005A6641"/>
    <w:rsid w:val="005A67B7"/>
    <w:rsid w:val="005A6F2E"/>
    <w:rsid w:val="005A7772"/>
    <w:rsid w:val="005B1C34"/>
    <w:rsid w:val="005B1E0B"/>
    <w:rsid w:val="005B35F9"/>
    <w:rsid w:val="005B51DE"/>
    <w:rsid w:val="005B66E7"/>
    <w:rsid w:val="005B741B"/>
    <w:rsid w:val="005C10CE"/>
    <w:rsid w:val="005C24D6"/>
    <w:rsid w:val="005C5050"/>
    <w:rsid w:val="005C5F10"/>
    <w:rsid w:val="005C6B03"/>
    <w:rsid w:val="005C6B93"/>
    <w:rsid w:val="005D00C5"/>
    <w:rsid w:val="005D0B70"/>
    <w:rsid w:val="005D0BC3"/>
    <w:rsid w:val="005D13A1"/>
    <w:rsid w:val="005D194C"/>
    <w:rsid w:val="005D2A6C"/>
    <w:rsid w:val="005D2F8F"/>
    <w:rsid w:val="005D391F"/>
    <w:rsid w:val="005D3A67"/>
    <w:rsid w:val="005E0C93"/>
    <w:rsid w:val="005E0F0A"/>
    <w:rsid w:val="005E0F89"/>
    <w:rsid w:val="005E3EA3"/>
    <w:rsid w:val="005E42CB"/>
    <w:rsid w:val="005E5021"/>
    <w:rsid w:val="005E5BDE"/>
    <w:rsid w:val="005E5C2E"/>
    <w:rsid w:val="005E6F0F"/>
    <w:rsid w:val="005E7A52"/>
    <w:rsid w:val="005F47C5"/>
    <w:rsid w:val="005F54A9"/>
    <w:rsid w:val="00600636"/>
    <w:rsid w:val="00600F76"/>
    <w:rsid w:val="00601710"/>
    <w:rsid w:val="00601C5E"/>
    <w:rsid w:val="00603066"/>
    <w:rsid w:val="006033F7"/>
    <w:rsid w:val="006039A3"/>
    <w:rsid w:val="00603F15"/>
    <w:rsid w:val="006049AB"/>
    <w:rsid w:val="00605312"/>
    <w:rsid w:val="00605749"/>
    <w:rsid w:val="00605D89"/>
    <w:rsid w:val="006103EC"/>
    <w:rsid w:val="006105E1"/>
    <w:rsid w:val="0061193E"/>
    <w:rsid w:val="00615228"/>
    <w:rsid w:val="006155F4"/>
    <w:rsid w:val="00616042"/>
    <w:rsid w:val="00616224"/>
    <w:rsid w:val="00621D1B"/>
    <w:rsid w:val="00622029"/>
    <w:rsid w:val="00626CB4"/>
    <w:rsid w:val="0063079D"/>
    <w:rsid w:val="006323B0"/>
    <w:rsid w:val="00632A2C"/>
    <w:rsid w:val="006332AF"/>
    <w:rsid w:val="006407BB"/>
    <w:rsid w:val="0064201A"/>
    <w:rsid w:val="00644333"/>
    <w:rsid w:val="00646214"/>
    <w:rsid w:val="00647E4B"/>
    <w:rsid w:val="00647F12"/>
    <w:rsid w:val="00650E89"/>
    <w:rsid w:val="00651531"/>
    <w:rsid w:val="00652792"/>
    <w:rsid w:val="00652ABD"/>
    <w:rsid w:val="00654568"/>
    <w:rsid w:val="006547CD"/>
    <w:rsid w:val="006570FA"/>
    <w:rsid w:val="00657799"/>
    <w:rsid w:val="00657C25"/>
    <w:rsid w:val="0066333E"/>
    <w:rsid w:val="00664091"/>
    <w:rsid w:val="00664889"/>
    <w:rsid w:val="0066512D"/>
    <w:rsid w:val="00665991"/>
    <w:rsid w:val="00666F89"/>
    <w:rsid w:val="00667AF2"/>
    <w:rsid w:val="00667DB5"/>
    <w:rsid w:val="006705BC"/>
    <w:rsid w:val="0067173C"/>
    <w:rsid w:val="00671DCC"/>
    <w:rsid w:val="00672729"/>
    <w:rsid w:val="006739E8"/>
    <w:rsid w:val="00674C76"/>
    <w:rsid w:val="006762C9"/>
    <w:rsid w:val="006769CB"/>
    <w:rsid w:val="00681685"/>
    <w:rsid w:val="00682B59"/>
    <w:rsid w:val="00684820"/>
    <w:rsid w:val="00685256"/>
    <w:rsid w:val="00685C3E"/>
    <w:rsid w:val="006868BD"/>
    <w:rsid w:val="00687833"/>
    <w:rsid w:val="00690F40"/>
    <w:rsid w:val="00691240"/>
    <w:rsid w:val="00691462"/>
    <w:rsid w:val="0069199E"/>
    <w:rsid w:val="00694A44"/>
    <w:rsid w:val="00694E76"/>
    <w:rsid w:val="006A24B1"/>
    <w:rsid w:val="006A39D8"/>
    <w:rsid w:val="006A4B57"/>
    <w:rsid w:val="006A510A"/>
    <w:rsid w:val="006A799D"/>
    <w:rsid w:val="006B05D5"/>
    <w:rsid w:val="006B0C7E"/>
    <w:rsid w:val="006B2907"/>
    <w:rsid w:val="006B2D53"/>
    <w:rsid w:val="006B43F0"/>
    <w:rsid w:val="006C0335"/>
    <w:rsid w:val="006C2D8E"/>
    <w:rsid w:val="006C3C46"/>
    <w:rsid w:val="006C40AE"/>
    <w:rsid w:val="006C4D4C"/>
    <w:rsid w:val="006D00A6"/>
    <w:rsid w:val="006D2915"/>
    <w:rsid w:val="006D460A"/>
    <w:rsid w:val="006D5351"/>
    <w:rsid w:val="006D6E63"/>
    <w:rsid w:val="006D7378"/>
    <w:rsid w:val="006E08D9"/>
    <w:rsid w:val="006E43EF"/>
    <w:rsid w:val="006E53F3"/>
    <w:rsid w:val="006E5B31"/>
    <w:rsid w:val="006E64AF"/>
    <w:rsid w:val="006E7E58"/>
    <w:rsid w:val="006F59BD"/>
    <w:rsid w:val="006F5BCB"/>
    <w:rsid w:val="006F6B46"/>
    <w:rsid w:val="007016F3"/>
    <w:rsid w:val="00701C21"/>
    <w:rsid w:val="00702E1E"/>
    <w:rsid w:val="00703A57"/>
    <w:rsid w:val="00706D90"/>
    <w:rsid w:val="00706E35"/>
    <w:rsid w:val="00707C05"/>
    <w:rsid w:val="00711488"/>
    <w:rsid w:val="0071185B"/>
    <w:rsid w:val="00712BDA"/>
    <w:rsid w:val="00712FCD"/>
    <w:rsid w:val="00714402"/>
    <w:rsid w:val="00714BED"/>
    <w:rsid w:val="00717A83"/>
    <w:rsid w:val="007229F2"/>
    <w:rsid w:val="00724BA4"/>
    <w:rsid w:val="00724DE9"/>
    <w:rsid w:val="0072508F"/>
    <w:rsid w:val="00725120"/>
    <w:rsid w:val="007252B1"/>
    <w:rsid w:val="00725831"/>
    <w:rsid w:val="007263A2"/>
    <w:rsid w:val="00734C23"/>
    <w:rsid w:val="00734EA4"/>
    <w:rsid w:val="0073506B"/>
    <w:rsid w:val="0073626C"/>
    <w:rsid w:val="00740113"/>
    <w:rsid w:val="00741C52"/>
    <w:rsid w:val="00745963"/>
    <w:rsid w:val="00745BBB"/>
    <w:rsid w:val="0074655F"/>
    <w:rsid w:val="00746C76"/>
    <w:rsid w:val="00750194"/>
    <w:rsid w:val="00750EB2"/>
    <w:rsid w:val="0075122D"/>
    <w:rsid w:val="0075349E"/>
    <w:rsid w:val="00754096"/>
    <w:rsid w:val="00754A81"/>
    <w:rsid w:val="0075613D"/>
    <w:rsid w:val="00764B8F"/>
    <w:rsid w:val="00765390"/>
    <w:rsid w:val="0076559D"/>
    <w:rsid w:val="0076567C"/>
    <w:rsid w:val="00766A97"/>
    <w:rsid w:val="007708B3"/>
    <w:rsid w:val="00771DB9"/>
    <w:rsid w:val="00772A89"/>
    <w:rsid w:val="00773B7D"/>
    <w:rsid w:val="00774B19"/>
    <w:rsid w:val="007759B7"/>
    <w:rsid w:val="00775D11"/>
    <w:rsid w:val="0077619E"/>
    <w:rsid w:val="0077788E"/>
    <w:rsid w:val="007778B8"/>
    <w:rsid w:val="00781643"/>
    <w:rsid w:val="00783299"/>
    <w:rsid w:val="00783883"/>
    <w:rsid w:val="00783FB2"/>
    <w:rsid w:val="007857BA"/>
    <w:rsid w:val="00785FD2"/>
    <w:rsid w:val="007868CB"/>
    <w:rsid w:val="00786F2E"/>
    <w:rsid w:val="0079175B"/>
    <w:rsid w:val="00791AA1"/>
    <w:rsid w:val="00791FC9"/>
    <w:rsid w:val="007941DE"/>
    <w:rsid w:val="007A0274"/>
    <w:rsid w:val="007A16AF"/>
    <w:rsid w:val="007A18CF"/>
    <w:rsid w:val="007A3C69"/>
    <w:rsid w:val="007A4C5D"/>
    <w:rsid w:val="007A73BF"/>
    <w:rsid w:val="007A7475"/>
    <w:rsid w:val="007B235B"/>
    <w:rsid w:val="007B478F"/>
    <w:rsid w:val="007B4908"/>
    <w:rsid w:val="007C01F6"/>
    <w:rsid w:val="007C08F9"/>
    <w:rsid w:val="007C0BCE"/>
    <w:rsid w:val="007C10CC"/>
    <w:rsid w:val="007C151A"/>
    <w:rsid w:val="007C1A79"/>
    <w:rsid w:val="007C2CBB"/>
    <w:rsid w:val="007C42AB"/>
    <w:rsid w:val="007C4402"/>
    <w:rsid w:val="007C4D2A"/>
    <w:rsid w:val="007C77C0"/>
    <w:rsid w:val="007C7DD6"/>
    <w:rsid w:val="007D23FC"/>
    <w:rsid w:val="007D2FD9"/>
    <w:rsid w:val="007E042E"/>
    <w:rsid w:val="007E26C9"/>
    <w:rsid w:val="007E2C06"/>
    <w:rsid w:val="007E3754"/>
    <w:rsid w:val="007E3ED7"/>
    <w:rsid w:val="007E4330"/>
    <w:rsid w:val="007E4B3D"/>
    <w:rsid w:val="007E512F"/>
    <w:rsid w:val="007E7755"/>
    <w:rsid w:val="007F16B4"/>
    <w:rsid w:val="007F40D3"/>
    <w:rsid w:val="007F48D9"/>
    <w:rsid w:val="007F4A92"/>
    <w:rsid w:val="007F4E8C"/>
    <w:rsid w:val="007F68C6"/>
    <w:rsid w:val="007F6B74"/>
    <w:rsid w:val="007F7F70"/>
    <w:rsid w:val="00801721"/>
    <w:rsid w:val="00801AFE"/>
    <w:rsid w:val="00801F32"/>
    <w:rsid w:val="00803D7B"/>
    <w:rsid w:val="00806F1A"/>
    <w:rsid w:val="0081061F"/>
    <w:rsid w:val="00815E8C"/>
    <w:rsid w:val="008211F5"/>
    <w:rsid w:val="0082221C"/>
    <w:rsid w:val="00823193"/>
    <w:rsid w:val="008232D4"/>
    <w:rsid w:val="00823C36"/>
    <w:rsid w:val="00824AE9"/>
    <w:rsid w:val="00825E0B"/>
    <w:rsid w:val="00830E88"/>
    <w:rsid w:val="008311AB"/>
    <w:rsid w:val="00832CD0"/>
    <w:rsid w:val="0083435D"/>
    <w:rsid w:val="0083469C"/>
    <w:rsid w:val="00834A2A"/>
    <w:rsid w:val="008364C5"/>
    <w:rsid w:val="00837A74"/>
    <w:rsid w:val="0084059D"/>
    <w:rsid w:val="00840691"/>
    <w:rsid w:val="008407AF"/>
    <w:rsid w:val="008411D3"/>
    <w:rsid w:val="00841AD1"/>
    <w:rsid w:val="00842ED2"/>
    <w:rsid w:val="00844E0F"/>
    <w:rsid w:val="008452B5"/>
    <w:rsid w:val="00846376"/>
    <w:rsid w:val="008501A5"/>
    <w:rsid w:val="00850BA7"/>
    <w:rsid w:val="00851C86"/>
    <w:rsid w:val="00853506"/>
    <w:rsid w:val="00853AE5"/>
    <w:rsid w:val="00855F4E"/>
    <w:rsid w:val="00856A2F"/>
    <w:rsid w:val="0085711D"/>
    <w:rsid w:val="00860328"/>
    <w:rsid w:val="0086398F"/>
    <w:rsid w:val="00864294"/>
    <w:rsid w:val="00864403"/>
    <w:rsid w:val="008653C9"/>
    <w:rsid w:val="00865867"/>
    <w:rsid w:val="00867214"/>
    <w:rsid w:val="00871029"/>
    <w:rsid w:val="008716A5"/>
    <w:rsid w:val="00872AB9"/>
    <w:rsid w:val="00873A21"/>
    <w:rsid w:val="00873F2F"/>
    <w:rsid w:val="0087657D"/>
    <w:rsid w:val="00876CDE"/>
    <w:rsid w:val="0087762B"/>
    <w:rsid w:val="0088001B"/>
    <w:rsid w:val="00880111"/>
    <w:rsid w:val="0088043F"/>
    <w:rsid w:val="00881624"/>
    <w:rsid w:val="00883EF8"/>
    <w:rsid w:val="00884762"/>
    <w:rsid w:val="008849D0"/>
    <w:rsid w:val="008919E9"/>
    <w:rsid w:val="008922C4"/>
    <w:rsid w:val="00892B27"/>
    <w:rsid w:val="0089376D"/>
    <w:rsid w:val="00893FB8"/>
    <w:rsid w:val="00896D7E"/>
    <w:rsid w:val="0089715E"/>
    <w:rsid w:val="0089734E"/>
    <w:rsid w:val="00897D54"/>
    <w:rsid w:val="008A0914"/>
    <w:rsid w:val="008A0F83"/>
    <w:rsid w:val="008A266D"/>
    <w:rsid w:val="008A29CD"/>
    <w:rsid w:val="008A5D04"/>
    <w:rsid w:val="008A61BC"/>
    <w:rsid w:val="008A6D3B"/>
    <w:rsid w:val="008B1062"/>
    <w:rsid w:val="008B188A"/>
    <w:rsid w:val="008B5B65"/>
    <w:rsid w:val="008B6090"/>
    <w:rsid w:val="008B63C2"/>
    <w:rsid w:val="008B64C5"/>
    <w:rsid w:val="008B6DB3"/>
    <w:rsid w:val="008B6E7B"/>
    <w:rsid w:val="008C0AE9"/>
    <w:rsid w:val="008C3DF7"/>
    <w:rsid w:val="008C4333"/>
    <w:rsid w:val="008C47F2"/>
    <w:rsid w:val="008D057E"/>
    <w:rsid w:val="008D0D8F"/>
    <w:rsid w:val="008D73B2"/>
    <w:rsid w:val="008E0271"/>
    <w:rsid w:val="008E10E2"/>
    <w:rsid w:val="008E1FDE"/>
    <w:rsid w:val="008E2F4C"/>
    <w:rsid w:val="008E38FD"/>
    <w:rsid w:val="008E3BE6"/>
    <w:rsid w:val="008E5433"/>
    <w:rsid w:val="008E5BE3"/>
    <w:rsid w:val="008E6D24"/>
    <w:rsid w:val="008E788F"/>
    <w:rsid w:val="008F2D64"/>
    <w:rsid w:val="008F338C"/>
    <w:rsid w:val="008F4CBE"/>
    <w:rsid w:val="008F527D"/>
    <w:rsid w:val="008F56F6"/>
    <w:rsid w:val="00900189"/>
    <w:rsid w:val="00900E58"/>
    <w:rsid w:val="009023A2"/>
    <w:rsid w:val="00902E9C"/>
    <w:rsid w:val="00904AB6"/>
    <w:rsid w:val="00904FEE"/>
    <w:rsid w:val="00905BF7"/>
    <w:rsid w:val="0090618C"/>
    <w:rsid w:val="00907036"/>
    <w:rsid w:val="00910867"/>
    <w:rsid w:val="00910AE5"/>
    <w:rsid w:val="009114F3"/>
    <w:rsid w:val="00911776"/>
    <w:rsid w:val="00911D3A"/>
    <w:rsid w:val="00913A4B"/>
    <w:rsid w:val="00914267"/>
    <w:rsid w:val="00914A68"/>
    <w:rsid w:val="00914B05"/>
    <w:rsid w:val="009158F0"/>
    <w:rsid w:val="00915924"/>
    <w:rsid w:val="00915ACE"/>
    <w:rsid w:val="00920614"/>
    <w:rsid w:val="00925723"/>
    <w:rsid w:val="00925A41"/>
    <w:rsid w:val="0092743D"/>
    <w:rsid w:val="00932468"/>
    <w:rsid w:val="00932A5C"/>
    <w:rsid w:val="00933693"/>
    <w:rsid w:val="0093700F"/>
    <w:rsid w:val="00937FCB"/>
    <w:rsid w:val="00940BD5"/>
    <w:rsid w:val="00941319"/>
    <w:rsid w:val="00942516"/>
    <w:rsid w:val="00942FEC"/>
    <w:rsid w:val="00943488"/>
    <w:rsid w:val="00943E11"/>
    <w:rsid w:val="00944146"/>
    <w:rsid w:val="00945BB8"/>
    <w:rsid w:val="00946A44"/>
    <w:rsid w:val="00951915"/>
    <w:rsid w:val="00951D18"/>
    <w:rsid w:val="00952964"/>
    <w:rsid w:val="009529CA"/>
    <w:rsid w:val="00955B93"/>
    <w:rsid w:val="00955F25"/>
    <w:rsid w:val="00960ED3"/>
    <w:rsid w:val="00963665"/>
    <w:rsid w:val="00965CF6"/>
    <w:rsid w:val="00965D5F"/>
    <w:rsid w:val="00966C62"/>
    <w:rsid w:val="00967122"/>
    <w:rsid w:val="00967457"/>
    <w:rsid w:val="009676F1"/>
    <w:rsid w:val="009700B9"/>
    <w:rsid w:val="00971528"/>
    <w:rsid w:val="009717B7"/>
    <w:rsid w:val="00972810"/>
    <w:rsid w:val="0097345B"/>
    <w:rsid w:val="00973D37"/>
    <w:rsid w:val="00975232"/>
    <w:rsid w:val="009752DE"/>
    <w:rsid w:val="009803A4"/>
    <w:rsid w:val="00980D33"/>
    <w:rsid w:val="00980E43"/>
    <w:rsid w:val="00984D8C"/>
    <w:rsid w:val="00985030"/>
    <w:rsid w:val="00986BF4"/>
    <w:rsid w:val="00986CA9"/>
    <w:rsid w:val="00987E20"/>
    <w:rsid w:val="009901FE"/>
    <w:rsid w:val="00991052"/>
    <w:rsid w:val="00991C32"/>
    <w:rsid w:val="0099341C"/>
    <w:rsid w:val="00995912"/>
    <w:rsid w:val="009A05CF"/>
    <w:rsid w:val="009A12F5"/>
    <w:rsid w:val="009A1304"/>
    <w:rsid w:val="009A1513"/>
    <w:rsid w:val="009A2479"/>
    <w:rsid w:val="009A25FF"/>
    <w:rsid w:val="009A3933"/>
    <w:rsid w:val="009A5066"/>
    <w:rsid w:val="009A5569"/>
    <w:rsid w:val="009A6A08"/>
    <w:rsid w:val="009A7D5B"/>
    <w:rsid w:val="009B01E8"/>
    <w:rsid w:val="009B1A36"/>
    <w:rsid w:val="009B374F"/>
    <w:rsid w:val="009B66CC"/>
    <w:rsid w:val="009B6F25"/>
    <w:rsid w:val="009C014D"/>
    <w:rsid w:val="009C090B"/>
    <w:rsid w:val="009C1746"/>
    <w:rsid w:val="009C1B66"/>
    <w:rsid w:val="009C3AEA"/>
    <w:rsid w:val="009C5C7B"/>
    <w:rsid w:val="009C7608"/>
    <w:rsid w:val="009D2094"/>
    <w:rsid w:val="009D2896"/>
    <w:rsid w:val="009D2AC1"/>
    <w:rsid w:val="009D2C0A"/>
    <w:rsid w:val="009D31C7"/>
    <w:rsid w:val="009D3BA3"/>
    <w:rsid w:val="009D6CB5"/>
    <w:rsid w:val="009D7264"/>
    <w:rsid w:val="009D7FC5"/>
    <w:rsid w:val="009E1989"/>
    <w:rsid w:val="009E2645"/>
    <w:rsid w:val="009E33F1"/>
    <w:rsid w:val="009E4DEE"/>
    <w:rsid w:val="009E59C8"/>
    <w:rsid w:val="009E5FD5"/>
    <w:rsid w:val="009E6F72"/>
    <w:rsid w:val="009E7B5A"/>
    <w:rsid w:val="009E7F62"/>
    <w:rsid w:val="009F2EE8"/>
    <w:rsid w:val="009F3840"/>
    <w:rsid w:val="009F4456"/>
    <w:rsid w:val="009F6206"/>
    <w:rsid w:val="009F6857"/>
    <w:rsid w:val="009F6B48"/>
    <w:rsid w:val="00A01270"/>
    <w:rsid w:val="00A021E2"/>
    <w:rsid w:val="00A02362"/>
    <w:rsid w:val="00A02F93"/>
    <w:rsid w:val="00A03363"/>
    <w:rsid w:val="00A076C4"/>
    <w:rsid w:val="00A10789"/>
    <w:rsid w:val="00A1087F"/>
    <w:rsid w:val="00A10C99"/>
    <w:rsid w:val="00A117D8"/>
    <w:rsid w:val="00A121D9"/>
    <w:rsid w:val="00A12E6F"/>
    <w:rsid w:val="00A166B1"/>
    <w:rsid w:val="00A1703D"/>
    <w:rsid w:val="00A1767B"/>
    <w:rsid w:val="00A20C97"/>
    <w:rsid w:val="00A20D15"/>
    <w:rsid w:val="00A20F09"/>
    <w:rsid w:val="00A20F67"/>
    <w:rsid w:val="00A21982"/>
    <w:rsid w:val="00A22AA8"/>
    <w:rsid w:val="00A24073"/>
    <w:rsid w:val="00A26A2C"/>
    <w:rsid w:val="00A309D1"/>
    <w:rsid w:val="00A3164B"/>
    <w:rsid w:val="00A32469"/>
    <w:rsid w:val="00A32B30"/>
    <w:rsid w:val="00A37AF2"/>
    <w:rsid w:val="00A40E0C"/>
    <w:rsid w:val="00A424B3"/>
    <w:rsid w:val="00A42DFD"/>
    <w:rsid w:val="00A42EC3"/>
    <w:rsid w:val="00A431A6"/>
    <w:rsid w:val="00A437E9"/>
    <w:rsid w:val="00A438A9"/>
    <w:rsid w:val="00A43EF1"/>
    <w:rsid w:val="00A476DC"/>
    <w:rsid w:val="00A47E89"/>
    <w:rsid w:val="00A5489D"/>
    <w:rsid w:val="00A607C5"/>
    <w:rsid w:val="00A626DF"/>
    <w:rsid w:val="00A62811"/>
    <w:rsid w:val="00A62A57"/>
    <w:rsid w:val="00A63799"/>
    <w:rsid w:val="00A65D98"/>
    <w:rsid w:val="00A66236"/>
    <w:rsid w:val="00A67607"/>
    <w:rsid w:val="00A70782"/>
    <w:rsid w:val="00A70AF9"/>
    <w:rsid w:val="00A70EB1"/>
    <w:rsid w:val="00A733AE"/>
    <w:rsid w:val="00A733B5"/>
    <w:rsid w:val="00A75178"/>
    <w:rsid w:val="00A7525F"/>
    <w:rsid w:val="00A81A65"/>
    <w:rsid w:val="00A825DB"/>
    <w:rsid w:val="00A84CAD"/>
    <w:rsid w:val="00A8659D"/>
    <w:rsid w:val="00A918CF"/>
    <w:rsid w:val="00A9274B"/>
    <w:rsid w:val="00A93056"/>
    <w:rsid w:val="00A9381B"/>
    <w:rsid w:val="00A93824"/>
    <w:rsid w:val="00A96946"/>
    <w:rsid w:val="00AA0402"/>
    <w:rsid w:val="00AA055F"/>
    <w:rsid w:val="00AA1E26"/>
    <w:rsid w:val="00AA2590"/>
    <w:rsid w:val="00AA25B2"/>
    <w:rsid w:val="00AA2E90"/>
    <w:rsid w:val="00AA3DFE"/>
    <w:rsid w:val="00AA5CDF"/>
    <w:rsid w:val="00AA5DEA"/>
    <w:rsid w:val="00AA63BE"/>
    <w:rsid w:val="00AB0DEE"/>
    <w:rsid w:val="00AB1557"/>
    <w:rsid w:val="00AB4C1B"/>
    <w:rsid w:val="00AB55AD"/>
    <w:rsid w:val="00AB5B2D"/>
    <w:rsid w:val="00AB5ED6"/>
    <w:rsid w:val="00AB6FB7"/>
    <w:rsid w:val="00AB75E8"/>
    <w:rsid w:val="00AC0B20"/>
    <w:rsid w:val="00AC0E2B"/>
    <w:rsid w:val="00AC1047"/>
    <w:rsid w:val="00AC6511"/>
    <w:rsid w:val="00AC7FBC"/>
    <w:rsid w:val="00AD08AD"/>
    <w:rsid w:val="00AD2AF5"/>
    <w:rsid w:val="00AD4B1A"/>
    <w:rsid w:val="00AD4B45"/>
    <w:rsid w:val="00AD77AE"/>
    <w:rsid w:val="00AE0DD1"/>
    <w:rsid w:val="00AE312F"/>
    <w:rsid w:val="00AE3F8D"/>
    <w:rsid w:val="00AF0976"/>
    <w:rsid w:val="00AF18A1"/>
    <w:rsid w:val="00AF1E63"/>
    <w:rsid w:val="00AF2862"/>
    <w:rsid w:val="00AF31B9"/>
    <w:rsid w:val="00AF4249"/>
    <w:rsid w:val="00B0149A"/>
    <w:rsid w:val="00B02671"/>
    <w:rsid w:val="00B02A0D"/>
    <w:rsid w:val="00B0524C"/>
    <w:rsid w:val="00B10D63"/>
    <w:rsid w:val="00B10E7C"/>
    <w:rsid w:val="00B126E7"/>
    <w:rsid w:val="00B12EFA"/>
    <w:rsid w:val="00B15152"/>
    <w:rsid w:val="00B15731"/>
    <w:rsid w:val="00B16C46"/>
    <w:rsid w:val="00B16EC3"/>
    <w:rsid w:val="00B200F0"/>
    <w:rsid w:val="00B3083B"/>
    <w:rsid w:val="00B314E8"/>
    <w:rsid w:val="00B32167"/>
    <w:rsid w:val="00B32DA7"/>
    <w:rsid w:val="00B33B97"/>
    <w:rsid w:val="00B33C6D"/>
    <w:rsid w:val="00B37100"/>
    <w:rsid w:val="00B37C8A"/>
    <w:rsid w:val="00B40532"/>
    <w:rsid w:val="00B41572"/>
    <w:rsid w:val="00B415DB"/>
    <w:rsid w:val="00B41DA0"/>
    <w:rsid w:val="00B4298D"/>
    <w:rsid w:val="00B433A4"/>
    <w:rsid w:val="00B44E4D"/>
    <w:rsid w:val="00B46CBE"/>
    <w:rsid w:val="00B47620"/>
    <w:rsid w:val="00B47A70"/>
    <w:rsid w:val="00B50707"/>
    <w:rsid w:val="00B51255"/>
    <w:rsid w:val="00B5130C"/>
    <w:rsid w:val="00B51F56"/>
    <w:rsid w:val="00B52759"/>
    <w:rsid w:val="00B5471F"/>
    <w:rsid w:val="00B56229"/>
    <w:rsid w:val="00B5722A"/>
    <w:rsid w:val="00B57B88"/>
    <w:rsid w:val="00B60A03"/>
    <w:rsid w:val="00B61EC8"/>
    <w:rsid w:val="00B630B6"/>
    <w:rsid w:val="00B63C28"/>
    <w:rsid w:val="00B65CAD"/>
    <w:rsid w:val="00B66D7B"/>
    <w:rsid w:val="00B7014A"/>
    <w:rsid w:val="00B7153F"/>
    <w:rsid w:val="00B723D6"/>
    <w:rsid w:val="00B726FC"/>
    <w:rsid w:val="00B72972"/>
    <w:rsid w:val="00B72F68"/>
    <w:rsid w:val="00B73BCF"/>
    <w:rsid w:val="00B7542A"/>
    <w:rsid w:val="00B75B66"/>
    <w:rsid w:val="00B81C48"/>
    <w:rsid w:val="00B81C77"/>
    <w:rsid w:val="00B83430"/>
    <w:rsid w:val="00B83C12"/>
    <w:rsid w:val="00B845C4"/>
    <w:rsid w:val="00B8605D"/>
    <w:rsid w:val="00B870F0"/>
    <w:rsid w:val="00B904FD"/>
    <w:rsid w:val="00B9057C"/>
    <w:rsid w:val="00B925C4"/>
    <w:rsid w:val="00B92C0B"/>
    <w:rsid w:val="00B93A61"/>
    <w:rsid w:val="00B94863"/>
    <w:rsid w:val="00B974BA"/>
    <w:rsid w:val="00BA163B"/>
    <w:rsid w:val="00BA17C2"/>
    <w:rsid w:val="00BA5024"/>
    <w:rsid w:val="00BA6A82"/>
    <w:rsid w:val="00BA7B3A"/>
    <w:rsid w:val="00BA7C80"/>
    <w:rsid w:val="00BB3702"/>
    <w:rsid w:val="00BB3D9D"/>
    <w:rsid w:val="00BB6777"/>
    <w:rsid w:val="00BB6CD4"/>
    <w:rsid w:val="00BC0392"/>
    <w:rsid w:val="00BC067D"/>
    <w:rsid w:val="00BC4D5F"/>
    <w:rsid w:val="00BC6413"/>
    <w:rsid w:val="00BD07A1"/>
    <w:rsid w:val="00BD09A4"/>
    <w:rsid w:val="00BD2C23"/>
    <w:rsid w:val="00BD3CD1"/>
    <w:rsid w:val="00BD436A"/>
    <w:rsid w:val="00BD4663"/>
    <w:rsid w:val="00BD5CF2"/>
    <w:rsid w:val="00BD5D18"/>
    <w:rsid w:val="00BE101D"/>
    <w:rsid w:val="00BE360D"/>
    <w:rsid w:val="00BE45BD"/>
    <w:rsid w:val="00BE5BC7"/>
    <w:rsid w:val="00BF259E"/>
    <w:rsid w:val="00BF2C5C"/>
    <w:rsid w:val="00BF3B0B"/>
    <w:rsid w:val="00BF597A"/>
    <w:rsid w:val="00BF5A5F"/>
    <w:rsid w:val="00BF637A"/>
    <w:rsid w:val="00BF7B2B"/>
    <w:rsid w:val="00C03E6A"/>
    <w:rsid w:val="00C05ACD"/>
    <w:rsid w:val="00C0724A"/>
    <w:rsid w:val="00C12EA2"/>
    <w:rsid w:val="00C14EC9"/>
    <w:rsid w:val="00C15824"/>
    <w:rsid w:val="00C17215"/>
    <w:rsid w:val="00C1722D"/>
    <w:rsid w:val="00C211D1"/>
    <w:rsid w:val="00C2309E"/>
    <w:rsid w:val="00C234D0"/>
    <w:rsid w:val="00C23747"/>
    <w:rsid w:val="00C2377F"/>
    <w:rsid w:val="00C243F7"/>
    <w:rsid w:val="00C261E1"/>
    <w:rsid w:val="00C30032"/>
    <w:rsid w:val="00C308FB"/>
    <w:rsid w:val="00C312A9"/>
    <w:rsid w:val="00C31819"/>
    <w:rsid w:val="00C31CC5"/>
    <w:rsid w:val="00C31F4D"/>
    <w:rsid w:val="00C32146"/>
    <w:rsid w:val="00C32A6A"/>
    <w:rsid w:val="00C3306B"/>
    <w:rsid w:val="00C335C4"/>
    <w:rsid w:val="00C34E63"/>
    <w:rsid w:val="00C413D9"/>
    <w:rsid w:val="00C41DC5"/>
    <w:rsid w:val="00C4378F"/>
    <w:rsid w:val="00C43C85"/>
    <w:rsid w:val="00C44BC9"/>
    <w:rsid w:val="00C44C28"/>
    <w:rsid w:val="00C51E94"/>
    <w:rsid w:val="00C52B61"/>
    <w:rsid w:val="00C52BA6"/>
    <w:rsid w:val="00C544C6"/>
    <w:rsid w:val="00C5458C"/>
    <w:rsid w:val="00C54B79"/>
    <w:rsid w:val="00C54CF6"/>
    <w:rsid w:val="00C562A6"/>
    <w:rsid w:val="00C56AFE"/>
    <w:rsid w:val="00C57D15"/>
    <w:rsid w:val="00C6193C"/>
    <w:rsid w:val="00C62E27"/>
    <w:rsid w:val="00C6512E"/>
    <w:rsid w:val="00C66CB3"/>
    <w:rsid w:val="00C672E6"/>
    <w:rsid w:val="00C7006B"/>
    <w:rsid w:val="00C71698"/>
    <w:rsid w:val="00C753C0"/>
    <w:rsid w:val="00C75692"/>
    <w:rsid w:val="00C75C7E"/>
    <w:rsid w:val="00C75F5A"/>
    <w:rsid w:val="00C76273"/>
    <w:rsid w:val="00C7675E"/>
    <w:rsid w:val="00C77807"/>
    <w:rsid w:val="00C824E0"/>
    <w:rsid w:val="00C855AE"/>
    <w:rsid w:val="00C858E6"/>
    <w:rsid w:val="00C91C2D"/>
    <w:rsid w:val="00C92F3B"/>
    <w:rsid w:val="00C933F9"/>
    <w:rsid w:val="00C957BD"/>
    <w:rsid w:val="00C96FA3"/>
    <w:rsid w:val="00C97F76"/>
    <w:rsid w:val="00CA0EB5"/>
    <w:rsid w:val="00CA19C8"/>
    <w:rsid w:val="00CA1F1D"/>
    <w:rsid w:val="00CA4CBA"/>
    <w:rsid w:val="00CA4D2A"/>
    <w:rsid w:val="00CA4F92"/>
    <w:rsid w:val="00CA5CC4"/>
    <w:rsid w:val="00CA6113"/>
    <w:rsid w:val="00CA6B6D"/>
    <w:rsid w:val="00CB04EF"/>
    <w:rsid w:val="00CB0592"/>
    <w:rsid w:val="00CB2224"/>
    <w:rsid w:val="00CB4597"/>
    <w:rsid w:val="00CB4AF8"/>
    <w:rsid w:val="00CC0161"/>
    <w:rsid w:val="00CC097F"/>
    <w:rsid w:val="00CC26A1"/>
    <w:rsid w:val="00CC4AB4"/>
    <w:rsid w:val="00CC4BD7"/>
    <w:rsid w:val="00CC4C3F"/>
    <w:rsid w:val="00CC7A18"/>
    <w:rsid w:val="00CD0759"/>
    <w:rsid w:val="00CD0F8E"/>
    <w:rsid w:val="00CD4AF9"/>
    <w:rsid w:val="00CD591B"/>
    <w:rsid w:val="00CD76BB"/>
    <w:rsid w:val="00CE04ED"/>
    <w:rsid w:val="00CE0626"/>
    <w:rsid w:val="00CE0738"/>
    <w:rsid w:val="00CE1861"/>
    <w:rsid w:val="00CE33F6"/>
    <w:rsid w:val="00CE3A78"/>
    <w:rsid w:val="00CE521A"/>
    <w:rsid w:val="00CE5C01"/>
    <w:rsid w:val="00CF1ACD"/>
    <w:rsid w:val="00CF255A"/>
    <w:rsid w:val="00CF268E"/>
    <w:rsid w:val="00CF2B77"/>
    <w:rsid w:val="00CF4E74"/>
    <w:rsid w:val="00CF535A"/>
    <w:rsid w:val="00CF6D1A"/>
    <w:rsid w:val="00CF6EB5"/>
    <w:rsid w:val="00CF7A77"/>
    <w:rsid w:val="00D01C24"/>
    <w:rsid w:val="00D03D16"/>
    <w:rsid w:val="00D074EE"/>
    <w:rsid w:val="00D1018C"/>
    <w:rsid w:val="00D12E17"/>
    <w:rsid w:val="00D142B6"/>
    <w:rsid w:val="00D1709D"/>
    <w:rsid w:val="00D211AB"/>
    <w:rsid w:val="00D2141C"/>
    <w:rsid w:val="00D23528"/>
    <w:rsid w:val="00D237D6"/>
    <w:rsid w:val="00D25954"/>
    <w:rsid w:val="00D25ED5"/>
    <w:rsid w:val="00D30BD3"/>
    <w:rsid w:val="00D316CB"/>
    <w:rsid w:val="00D31FBB"/>
    <w:rsid w:val="00D321E9"/>
    <w:rsid w:val="00D330E5"/>
    <w:rsid w:val="00D339D3"/>
    <w:rsid w:val="00D35AC0"/>
    <w:rsid w:val="00D372D1"/>
    <w:rsid w:val="00D4069C"/>
    <w:rsid w:val="00D41BC6"/>
    <w:rsid w:val="00D421FA"/>
    <w:rsid w:val="00D42D89"/>
    <w:rsid w:val="00D439E3"/>
    <w:rsid w:val="00D46275"/>
    <w:rsid w:val="00D469B3"/>
    <w:rsid w:val="00D5011F"/>
    <w:rsid w:val="00D53647"/>
    <w:rsid w:val="00D53B60"/>
    <w:rsid w:val="00D53E14"/>
    <w:rsid w:val="00D5428C"/>
    <w:rsid w:val="00D548A4"/>
    <w:rsid w:val="00D54C90"/>
    <w:rsid w:val="00D56334"/>
    <w:rsid w:val="00D56BFC"/>
    <w:rsid w:val="00D5714D"/>
    <w:rsid w:val="00D57ED1"/>
    <w:rsid w:val="00D60E32"/>
    <w:rsid w:val="00D6174D"/>
    <w:rsid w:val="00D61D56"/>
    <w:rsid w:val="00D62241"/>
    <w:rsid w:val="00D6298F"/>
    <w:rsid w:val="00D65CA9"/>
    <w:rsid w:val="00D65FCF"/>
    <w:rsid w:val="00D66082"/>
    <w:rsid w:val="00D67CE7"/>
    <w:rsid w:val="00D707D2"/>
    <w:rsid w:val="00D7254B"/>
    <w:rsid w:val="00D742BE"/>
    <w:rsid w:val="00D75DF1"/>
    <w:rsid w:val="00D80CDE"/>
    <w:rsid w:val="00D8164F"/>
    <w:rsid w:val="00D81AC3"/>
    <w:rsid w:val="00D84242"/>
    <w:rsid w:val="00D84324"/>
    <w:rsid w:val="00D869B3"/>
    <w:rsid w:val="00D90BF1"/>
    <w:rsid w:val="00D91A35"/>
    <w:rsid w:val="00D96DC6"/>
    <w:rsid w:val="00DA2E81"/>
    <w:rsid w:val="00DA33CC"/>
    <w:rsid w:val="00DA3438"/>
    <w:rsid w:val="00DA3687"/>
    <w:rsid w:val="00DA3AA8"/>
    <w:rsid w:val="00DA3BD2"/>
    <w:rsid w:val="00DA45C2"/>
    <w:rsid w:val="00DA4D66"/>
    <w:rsid w:val="00DA5CA5"/>
    <w:rsid w:val="00DB3B88"/>
    <w:rsid w:val="00DB4D6A"/>
    <w:rsid w:val="00DB500A"/>
    <w:rsid w:val="00DB6F8B"/>
    <w:rsid w:val="00DB7F2E"/>
    <w:rsid w:val="00DC156E"/>
    <w:rsid w:val="00DC1BCF"/>
    <w:rsid w:val="00DC2B6F"/>
    <w:rsid w:val="00DC3487"/>
    <w:rsid w:val="00DC4D73"/>
    <w:rsid w:val="00DC4EE2"/>
    <w:rsid w:val="00DC7006"/>
    <w:rsid w:val="00DD167A"/>
    <w:rsid w:val="00DD4D64"/>
    <w:rsid w:val="00DD5993"/>
    <w:rsid w:val="00DD770C"/>
    <w:rsid w:val="00DE0A8F"/>
    <w:rsid w:val="00DE0AC8"/>
    <w:rsid w:val="00DE22A2"/>
    <w:rsid w:val="00DE53A5"/>
    <w:rsid w:val="00DE5E71"/>
    <w:rsid w:val="00DE673D"/>
    <w:rsid w:val="00DE6BD9"/>
    <w:rsid w:val="00DE7391"/>
    <w:rsid w:val="00DF0D3A"/>
    <w:rsid w:val="00DF0FD7"/>
    <w:rsid w:val="00DF3AB2"/>
    <w:rsid w:val="00DF4B64"/>
    <w:rsid w:val="00DF61E1"/>
    <w:rsid w:val="00E01630"/>
    <w:rsid w:val="00E02277"/>
    <w:rsid w:val="00E04D81"/>
    <w:rsid w:val="00E057AB"/>
    <w:rsid w:val="00E070ED"/>
    <w:rsid w:val="00E07E95"/>
    <w:rsid w:val="00E109D0"/>
    <w:rsid w:val="00E10A96"/>
    <w:rsid w:val="00E11225"/>
    <w:rsid w:val="00E13707"/>
    <w:rsid w:val="00E13C81"/>
    <w:rsid w:val="00E14060"/>
    <w:rsid w:val="00E17E94"/>
    <w:rsid w:val="00E203E3"/>
    <w:rsid w:val="00E2144A"/>
    <w:rsid w:val="00E21DA1"/>
    <w:rsid w:val="00E228A8"/>
    <w:rsid w:val="00E228C9"/>
    <w:rsid w:val="00E22E33"/>
    <w:rsid w:val="00E24218"/>
    <w:rsid w:val="00E25101"/>
    <w:rsid w:val="00E26010"/>
    <w:rsid w:val="00E262D0"/>
    <w:rsid w:val="00E26327"/>
    <w:rsid w:val="00E26B3F"/>
    <w:rsid w:val="00E30862"/>
    <w:rsid w:val="00E30FCB"/>
    <w:rsid w:val="00E32153"/>
    <w:rsid w:val="00E3236F"/>
    <w:rsid w:val="00E334F7"/>
    <w:rsid w:val="00E34132"/>
    <w:rsid w:val="00E34B0F"/>
    <w:rsid w:val="00E3513C"/>
    <w:rsid w:val="00E3617C"/>
    <w:rsid w:val="00E40589"/>
    <w:rsid w:val="00E41DBF"/>
    <w:rsid w:val="00E422D3"/>
    <w:rsid w:val="00E46BDB"/>
    <w:rsid w:val="00E47591"/>
    <w:rsid w:val="00E515EB"/>
    <w:rsid w:val="00E52CF7"/>
    <w:rsid w:val="00E52ED5"/>
    <w:rsid w:val="00E533F4"/>
    <w:rsid w:val="00E54614"/>
    <w:rsid w:val="00E5670B"/>
    <w:rsid w:val="00E57AF7"/>
    <w:rsid w:val="00E619A9"/>
    <w:rsid w:val="00E655FB"/>
    <w:rsid w:val="00E666D0"/>
    <w:rsid w:val="00E7070D"/>
    <w:rsid w:val="00E71170"/>
    <w:rsid w:val="00E71BAF"/>
    <w:rsid w:val="00E720DC"/>
    <w:rsid w:val="00E72368"/>
    <w:rsid w:val="00E73F43"/>
    <w:rsid w:val="00E74A36"/>
    <w:rsid w:val="00E74E19"/>
    <w:rsid w:val="00E75010"/>
    <w:rsid w:val="00E758DA"/>
    <w:rsid w:val="00E759C5"/>
    <w:rsid w:val="00E75A00"/>
    <w:rsid w:val="00E7663D"/>
    <w:rsid w:val="00E77078"/>
    <w:rsid w:val="00E813E1"/>
    <w:rsid w:val="00E8183D"/>
    <w:rsid w:val="00E8277E"/>
    <w:rsid w:val="00E82E51"/>
    <w:rsid w:val="00E84297"/>
    <w:rsid w:val="00E84461"/>
    <w:rsid w:val="00E86170"/>
    <w:rsid w:val="00E8724D"/>
    <w:rsid w:val="00E902BE"/>
    <w:rsid w:val="00E915DF"/>
    <w:rsid w:val="00E91BC7"/>
    <w:rsid w:val="00E91E88"/>
    <w:rsid w:val="00E92B07"/>
    <w:rsid w:val="00E951C8"/>
    <w:rsid w:val="00E95C00"/>
    <w:rsid w:val="00E961AB"/>
    <w:rsid w:val="00E96B1A"/>
    <w:rsid w:val="00EA19CC"/>
    <w:rsid w:val="00EA524D"/>
    <w:rsid w:val="00EB05D5"/>
    <w:rsid w:val="00EB0A73"/>
    <w:rsid w:val="00EB0CA2"/>
    <w:rsid w:val="00EB12EB"/>
    <w:rsid w:val="00EB3B32"/>
    <w:rsid w:val="00EB55CA"/>
    <w:rsid w:val="00EB567C"/>
    <w:rsid w:val="00EB5681"/>
    <w:rsid w:val="00EB5A3D"/>
    <w:rsid w:val="00EB77E9"/>
    <w:rsid w:val="00EC0F01"/>
    <w:rsid w:val="00EC103F"/>
    <w:rsid w:val="00EC1391"/>
    <w:rsid w:val="00EC193E"/>
    <w:rsid w:val="00EC2966"/>
    <w:rsid w:val="00EC303A"/>
    <w:rsid w:val="00EC3073"/>
    <w:rsid w:val="00EC59A5"/>
    <w:rsid w:val="00EC6CE7"/>
    <w:rsid w:val="00ED317E"/>
    <w:rsid w:val="00ED39AD"/>
    <w:rsid w:val="00ED412E"/>
    <w:rsid w:val="00ED4554"/>
    <w:rsid w:val="00ED4EBD"/>
    <w:rsid w:val="00ED64D2"/>
    <w:rsid w:val="00ED6C57"/>
    <w:rsid w:val="00ED6E01"/>
    <w:rsid w:val="00ED727D"/>
    <w:rsid w:val="00EE04FE"/>
    <w:rsid w:val="00EE20E5"/>
    <w:rsid w:val="00EE2C6A"/>
    <w:rsid w:val="00EE34E9"/>
    <w:rsid w:val="00EE46E2"/>
    <w:rsid w:val="00EE46F6"/>
    <w:rsid w:val="00EE641B"/>
    <w:rsid w:val="00EE6B95"/>
    <w:rsid w:val="00EF0535"/>
    <w:rsid w:val="00EF111F"/>
    <w:rsid w:val="00EF2C2C"/>
    <w:rsid w:val="00EF3D42"/>
    <w:rsid w:val="00EF464C"/>
    <w:rsid w:val="00EF512A"/>
    <w:rsid w:val="00EF60D6"/>
    <w:rsid w:val="00F005F6"/>
    <w:rsid w:val="00F02408"/>
    <w:rsid w:val="00F027F8"/>
    <w:rsid w:val="00F02E8E"/>
    <w:rsid w:val="00F0358B"/>
    <w:rsid w:val="00F04938"/>
    <w:rsid w:val="00F05CEA"/>
    <w:rsid w:val="00F0717A"/>
    <w:rsid w:val="00F07476"/>
    <w:rsid w:val="00F077F7"/>
    <w:rsid w:val="00F10B41"/>
    <w:rsid w:val="00F11A46"/>
    <w:rsid w:val="00F1245F"/>
    <w:rsid w:val="00F1369D"/>
    <w:rsid w:val="00F14D5F"/>
    <w:rsid w:val="00F150E4"/>
    <w:rsid w:val="00F175E5"/>
    <w:rsid w:val="00F202D6"/>
    <w:rsid w:val="00F214EF"/>
    <w:rsid w:val="00F21E2C"/>
    <w:rsid w:val="00F231ED"/>
    <w:rsid w:val="00F23B19"/>
    <w:rsid w:val="00F322B7"/>
    <w:rsid w:val="00F32AA2"/>
    <w:rsid w:val="00F32FD4"/>
    <w:rsid w:val="00F334FE"/>
    <w:rsid w:val="00F34594"/>
    <w:rsid w:val="00F34906"/>
    <w:rsid w:val="00F37257"/>
    <w:rsid w:val="00F37619"/>
    <w:rsid w:val="00F37B76"/>
    <w:rsid w:val="00F40984"/>
    <w:rsid w:val="00F40FFA"/>
    <w:rsid w:val="00F430C7"/>
    <w:rsid w:val="00F43912"/>
    <w:rsid w:val="00F44A0E"/>
    <w:rsid w:val="00F46987"/>
    <w:rsid w:val="00F47D60"/>
    <w:rsid w:val="00F53422"/>
    <w:rsid w:val="00F53537"/>
    <w:rsid w:val="00F53E9D"/>
    <w:rsid w:val="00F543CD"/>
    <w:rsid w:val="00F54429"/>
    <w:rsid w:val="00F54791"/>
    <w:rsid w:val="00F557B3"/>
    <w:rsid w:val="00F55A39"/>
    <w:rsid w:val="00F6095C"/>
    <w:rsid w:val="00F61DEC"/>
    <w:rsid w:val="00F62729"/>
    <w:rsid w:val="00F63EEB"/>
    <w:rsid w:val="00F6479C"/>
    <w:rsid w:val="00F65CE8"/>
    <w:rsid w:val="00F661DA"/>
    <w:rsid w:val="00F67144"/>
    <w:rsid w:val="00F674FB"/>
    <w:rsid w:val="00F7041D"/>
    <w:rsid w:val="00F71ED6"/>
    <w:rsid w:val="00F75617"/>
    <w:rsid w:val="00F761F2"/>
    <w:rsid w:val="00F77179"/>
    <w:rsid w:val="00F7773B"/>
    <w:rsid w:val="00F77FFA"/>
    <w:rsid w:val="00F81E2D"/>
    <w:rsid w:val="00F82A74"/>
    <w:rsid w:val="00F838D9"/>
    <w:rsid w:val="00F84044"/>
    <w:rsid w:val="00F84582"/>
    <w:rsid w:val="00F87502"/>
    <w:rsid w:val="00F91D42"/>
    <w:rsid w:val="00F928F8"/>
    <w:rsid w:val="00F9340D"/>
    <w:rsid w:val="00F93A9D"/>
    <w:rsid w:val="00F94139"/>
    <w:rsid w:val="00F9467F"/>
    <w:rsid w:val="00F95C7E"/>
    <w:rsid w:val="00F96B72"/>
    <w:rsid w:val="00F96CFD"/>
    <w:rsid w:val="00FA0B5C"/>
    <w:rsid w:val="00FA50C8"/>
    <w:rsid w:val="00FA559D"/>
    <w:rsid w:val="00FA7109"/>
    <w:rsid w:val="00FA714D"/>
    <w:rsid w:val="00FB13A4"/>
    <w:rsid w:val="00FB2CE6"/>
    <w:rsid w:val="00FB521B"/>
    <w:rsid w:val="00FB586B"/>
    <w:rsid w:val="00FB70DA"/>
    <w:rsid w:val="00FB786B"/>
    <w:rsid w:val="00FB7DCF"/>
    <w:rsid w:val="00FC323A"/>
    <w:rsid w:val="00FC650B"/>
    <w:rsid w:val="00FC79C6"/>
    <w:rsid w:val="00FD1B62"/>
    <w:rsid w:val="00FD5401"/>
    <w:rsid w:val="00FD55CA"/>
    <w:rsid w:val="00FD5E71"/>
    <w:rsid w:val="00FD62B3"/>
    <w:rsid w:val="00FE0DF4"/>
    <w:rsid w:val="00FE1776"/>
    <w:rsid w:val="00FE2BA0"/>
    <w:rsid w:val="00FE3058"/>
    <w:rsid w:val="00FE5A20"/>
    <w:rsid w:val="00FE5E82"/>
    <w:rsid w:val="00FE7FA7"/>
    <w:rsid w:val="00FF09B6"/>
    <w:rsid w:val="00FF0B8F"/>
    <w:rsid w:val="00FF275F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>
      <o:colormru v:ext="edit" colors="#418cbf,#6799c8"/>
    </o:shapedefaults>
    <o:shapelayout v:ext="edit">
      <o:idmap v:ext="edit" data="1"/>
    </o:shapelayout>
  </w:shapeDefaults>
  <w:decimalSymbol w:val="."/>
  <w:listSeparator w:val=","/>
  <w14:docId w14:val="0993AC34"/>
  <w15:docId w15:val="{17FDB3AF-45DA-4BC6-A79C-750200D2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E7B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EF3D42"/>
    <w:pPr>
      <w:keepNext/>
      <w:numPr>
        <w:numId w:val="6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395F0F"/>
    <w:pPr>
      <w:keepNext/>
      <w:numPr>
        <w:ilvl w:val="1"/>
        <w:numId w:val="6"/>
      </w:numPr>
      <w:spacing w:before="400" w:after="120"/>
      <w:ind w:left="720" w:hanging="7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6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6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6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6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6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5F0F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link w:val="CaptionChar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4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10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1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2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C76273"/>
    <w:pPr>
      <w:numPr>
        <w:numId w:val="15"/>
      </w:numPr>
      <w:tabs>
        <w:tab w:val="left" w:pos="432"/>
      </w:tabs>
      <w:spacing w:before="20" w:after="0" w:line="240" w:lineRule="auto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5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3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6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F1369D"/>
    <w:pPr>
      <w:numPr>
        <w:numId w:val="13"/>
      </w:numPr>
      <w:tabs>
        <w:tab w:val="clear" w:pos="720"/>
        <w:tab w:val="num" w:pos="1350"/>
        <w:tab w:val="left" w:pos="1440"/>
      </w:tabs>
      <w:ind w:left="1350" w:hanging="270"/>
    </w:pPr>
  </w:style>
  <w:style w:type="character" w:customStyle="1" w:styleId="bulletlv2CharChar">
    <w:name w:val="bullet lv2 Char Char"/>
    <w:basedOn w:val="DefaultParagraphFont"/>
    <w:link w:val="bulletlv2"/>
    <w:rsid w:val="00F1369D"/>
    <w:rPr>
      <w:rFonts w:ascii="Arial" w:hAnsi="Arial"/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link w:val="HeaderChar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547CD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5D0B70"/>
    <w:pPr>
      <w:numPr>
        <w:numId w:val="14"/>
      </w:numPr>
      <w:tabs>
        <w:tab w:val="clear" w:pos="360"/>
        <w:tab w:val="num" w:pos="245"/>
      </w:tabs>
      <w:spacing w:before="20" w:after="0"/>
      <w:ind w:left="245" w:hanging="245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D372D1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EF3D42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rFonts w:ascii="Arial" w:hAnsi="Arial"/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rFonts w:ascii="Arial" w:hAnsi="Arial"/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rFonts w:ascii="Arial" w:hAnsi="Arial"/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/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/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9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customStyle="1" w:styleId="apple-converted-space">
    <w:name w:val="apple-converted-space"/>
    <w:basedOn w:val="DefaultParagraphFont"/>
    <w:rsid w:val="00E21DA1"/>
  </w:style>
  <w:style w:type="character" w:styleId="Emphasis">
    <w:name w:val="Emphasis"/>
    <w:basedOn w:val="DefaultParagraphFont"/>
    <w:qFormat/>
    <w:rsid w:val="00CE04ED"/>
    <w:rPr>
      <w:i/>
      <w:iCs/>
    </w:rPr>
  </w:style>
  <w:style w:type="paragraph" w:customStyle="1" w:styleId="titlepg-diststmt">
    <w:name w:val="titlepg-diststmt"/>
    <w:qFormat/>
    <w:rsid w:val="00C91C2D"/>
    <w:pPr>
      <w:tabs>
        <w:tab w:val="left" w:pos="2160"/>
      </w:tabs>
    </w:pPr>
    <w:rPr>
      <w:rFonts w:eastAsia="MS Mincho"/>
      <w:bCs/>
      <w:lang w:eastAsia="ja-JP"/>
    </w:rPr>
  </w:style>
  <w:style w:type="paragraph" w:customStyle="1" w:styleId="titlepg-centered">
    <w:name w:val="titlepg-centered"/>
    <w:qFormat/>
    <w:rsid w:val="00C91C2D"/>
    <w:pPr>
      <w:tabs>
        <w:tab w:val="left" w:pos="2160"/>
      </w:tabs>
      <w:ind w:left="29"/>
      <w:jc w:val="center"/>
    </w:pPr>
    <w:rPr>
      <w:rFonts w:eastAsia="MS Mincho"/>
      <w:b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A18"/>
  </w:style>
  <w:style w:type="paragraph" w:styleId="BlockText">
    <w:name w:val="Block Text"/>
    <w:basedOn w:val="Normal"/>
    <w:rsid w:val="00CC7A18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rsid w:val="00CC7A1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C7A18"/>
    <w:rPr>
      <w:rFonts w:ascii="Arial" w:hAnsi="Arial"/>
      <w:sz w:val="22"/>
      <w:szCs w:val="24"/>
    </w:rPr>
  </w:style>
  <w:style w:type="paragraph" w:styleId="BodyText2">
    <w:name w:val="Body Text 2"/>
    <w:basedOn w:val="Normal"/>
    <w:link w:val="BodyText2Char"/>
    <w:semiHidden/>
    <w:rsid w:val="00CC7A1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C7A18"/>
    <w:rPr>
      <w:rFonts w:ascii="Arial" w:hAnsi="Arial"/>
      <w:sz w:val="22"/>
      <w:szCs w:val="24"/>
    </w:rPr>
  </w:style>
  <w:style w:type="paragraph" w:styleId="BodyText3">
    <w:name w:val="Body Text 3"/>
    <w:basedOn w:val="Normal"/>
    <w:link w:val="BodyText3Char"/>
    <w:semiHidden/>
    <w:rsid w:val="00CC7A1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C7A18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CC7A18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C7A18"/>
    <w:rPr>
      <w:rFonts w:ascii="Arial" w:hAnsi="Arial"/>
      <w:sz w:val="22"/>
      <w:szCs w:val="24"/>
    </w:rPr>
  </w:style>
  <w:style w:type="paragraph" w:styleId="BodyTextIndent">
    <w:name w:val="Body Text Indent"/>
    <w:basedOn w:val="Normal"/>
    <w:link w:val="BodyTextIndentChar"/>
    <w:semiHidden/>
    <w:rsid w:val="00CC7A1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7A18"/>
    <w:rPr>
      <w:rFonts w:ascii="Arial" w:hAnsi="Arial"/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CC7A18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C7A18"/>
    <w:rPr>
      <w:rFonts w:ascii="Arial" w:hAnsi="Arial"/>
      <w:sz w:val="22"/>
      <w:szCs w:val="24"/>
    </w:rPr>
  </w:style>
  <w:style w:type="paragraph" w:styleId="BodyTextIndent2">
    <w:name w:val="Body Text Indent 2"/>
    <w:basedOn w:val="Normal"/>
    <w:link w:val="BodyTextIndent2Char"/>
    <w:semiHidden/>
    <w:rsid w:val="00CC7A1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C7A18"/>
    <w:rPr>
      <w:rFonts w:ascii="Arial" w:hAnsi="Arial"/>
      <w:sz w:val="22"/>
      <w:szCs w:val="24"/>
    </w:rPr>
  </w:style>
  <w:style w:type="paragraph" w:styleId="BodyTextIndent3">
    <w:name w:val="Body Text Indent 3"/>
    <w:basedOn w:val="Normal"/>
    <w:link w:val="BodyTextIndent3Char"/>
    <w:semiHidden/>
    <w:rsid w:val="00CC7A1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C7A18"/>
    <w:rPr>
      <w:rFonts w:ascii="Arial" w:hAnsi="Arial"/>
      <w:sz w:val="16"/>
      <w:szCs w:val="16"/>
    </w:rPr>
  </w:style>
  <w:style w:type="paragraph" w:styleId="Closing">
    <w:name w:val="Closing"/>
    <w:basedOn w:val="Normal"/>
    <w:link w:val="ClosingChar"/>
    <w:semiHidden/>
    <w:rsid w:val="00CC7A18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C7A18"/>
    <w:rPr>
      <w:rFonts w:ascii="Arial" w:hAnsi="Arial"/>
      <w:sz w:val="22"/>
      <w:szCs w:val="24"/>
    </w:rPr>
  </w:style>
  <w:style w:type="paragraph" w:styleId="Date">
    <w:name w:val="Date"/>
    <w:basedOn w:val="Normal"/>
    <w:next w:val="Normal"/>
    <w:link w:val="DateChar"/>
    <w:semiHidden/>
    <w:rsid w:val="00CC7A18"/>
  </w:style>
  <w:style w:type="character" w:customStyle="1" w:styleId="DateChar">
    <w:name w:val="Date Char"/>
    <w:basedOn w:val="DefaultParagraphFont"/>
    <w:link w:val="Date"/>
    <w:semiHidden/>
    <w:rsid w:val="00CC7A18"/>
    <w:rPr>
      <w:rFonts w:ascii="Arial" w:hAnsi="Arial"/>
      <w:sz w:val="22"/>
      <w:szCs w:val="24"/>
    </w:rPr>
  </w:style>
  <w:style w:type="paragraph" w:styleId="E-mailSignature">
    <w:name w:val="E-mail Signature"/>
    <w:basedOn w:val="Normal"/>
    <w:link w:val="E-mailSignatureChar"/>
    <w:semiHidden/>
    <w:rsid w:val="00CC7A18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CC7A18"/>
    <w:rPr>
      <w:rFonts w:ascii="Arial" w:hAnsi="Arial"/>
      <w:sz w:val="22"/>
      <w:szCs w:val="24"/>
    </w:rPr>
  </w:style>
  <w:style w:type="paragraph" w:styleId="EnvelopeAddress">
    <w:name w:val="envelope address"/>
    <w:basedOn w:val="Normal"/>
    <w:semiHidden/>
    <w:rsid w:val="00CC7A18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rsid w:val="00CC7A18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CC7A18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C7A18"/>
    <w:rPr>
      <w:rFonts w:ascii="Arial" w:hAnsi="Arial"/>
      <w:i/>
      <w:iCs/>
      <w:sz w:val="22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A18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A18"/>
    <w:rPr>
      <w:rFonts w:ascii="Consolas" w:hAnsi="Consola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A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A18"/>
    <w:rPr>
      <w:rFonts w:ascii="Arial" w:hAnsi="Arial"/>
      <w:b/>
      <w:bCs/>
      <w:i/>
      <w:iCs/>
      <w:color w:val="4F81BD" w:themeColor="accent1"/>
      <w:sz w:val="22"/>
      <w:szCs w:val="24"/>
    </w:rPr>
  </w:style>
  <w:style w:type="paragraph" w:styleId="List">
    <w:name w:val="List"/>
    <w:basedOn w:val="Normal"/>
    <w:semiHidden/>
    <w:rsid w:val="00CC7A18"/>
    <w:pPr>
      <w:ind w:left="360" w:hanging="360"/>
      <w:contextualSpacing/>
    </w:pPr>
  </w:style>
  <w:style w:type="paragraph" w:styleId="List2">
    <w:name w:val="List 2"/>
    <w:basedOn w:val="Normal"/>
    <w:semiHidden/>
    <w:rsid w:val="00CC7A18"/>
    <w:pPr>
      <w:ind w:hanging="360"/>
      <w:contextualSpacing/>
    </w:pPr>
  </w:style>
  <w:style w:type="paragraph" w:styleId="List3">
    <w:name w:val="List 3"/>
    <w:basedOn w:val="Normal"/>
    <w:semiHidden/>
    <w:rsid w:val="00CC7A18"/>
    <w:pPr>
      <w:ind w:left="1080" w:hanging="360"/>
      <w:contextualSpacing/>
    </w:pPr>
  </w:style>
  <w:style w:type="paragraph" w:styleId="List4">
    <w:name w:val="List 4"/>
    <w:basedOn w:val="Normal"/>
    <w:semiHidden/>
    <w:rsid w:val="00CC7A18"/>
    <w:pPr>
      <w:ind w:left="1440" w:hanging="360"/>
      <w:contextualSpacing/>
    </w:pPr>
  </w:style>
  <w:style w:type="paragraph" w:styleId="List5">
    <w:name w:val="List 5"/>
    <w:basedOn w:val="Normal"/>
    <w:semiHidden/>
    <w:rsid w:val="00CC7A18"/>
    <w:pPr>
      <w:ind w:left="1800" w:hanging="360"/>
      <w:contextualSpacing/>
    </w:pPr>
  </w:style>
  <w:style w:type="paragraph" w:styleId="ListBullet2">
    <w:name w:val="List Bullet 2"/>
    <w:basedOn w:val="Normal"/>
    <w:semiHidden/>
    <w:rsid w:val="00CC7A18"/>
    <w:pPr>
      <w:numPr>
        <w:numId w:val="17"/>
      </w:numPr>
      <w:contextualSpacing/>
    </w:pPr>
  </w:style>
  <w:style w:type="paragraph" w:styleId="ListBullet4">
    <w:name w:val="List Bullet 4"/>
    <w:basedOn w:val="Normal"/>
    <w:semiHidden/>
    <w:rsid w:val="00CC7A18"/>
    <w:pPr>
      <w:numPr>
        <w:numId w:val="18"/>
      </w:numPr>
      <w:contextualSpacing/>
    </w:pPr>
  </w:style>
  <w:style w:type="paragraph" w:styleId="ListBullet5">
    <w:name w:val="List Bullet 5"/>
    <w:basedOn w:val="Normal"/>
    <w:semiHidden/>
    <w:rsid w:val="00CC7A18"/>
    <w:pPr>
      <w:numPr>
        <w:numId w:val="19"/>
      </w:numPr>
      <w:contextualSpacing/>
    </w:pPr>
  </w:style>
  <w:style w:type="paragraph" w:styleId="ListContinue">
    <w:name w:val="List Continue"/>
    <w:basedOn w:val="Normal"/>
    <w:semiHidden/>
    <w:rsid w:val="00CC7A1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CC7A18"/>
    <w:pPr>
      <w:spacing w:after="120"/>
      <w:contextualSpacing/>
    </w:pPr>
  </w:style>
  <w:style w:type="paragraph" w:styleId="ListContinue3">
    <w:name w:val="List Continue 3"/>
    <w:basedOn w:val="Normal"/>
    <w:semiHidden/>
    <w:rsid w:val="00CC7A1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CC7A1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CC7A1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CC7A18"/>
    <w:pPr>
      <w:numPr>
        <w:numId w:val="20"/>
      </w:numPr>
      <w:contextualSpacing/>
    </w:pPr>
  </w:style>
  <w:style w:type="paragraph" w:styleId="ListNumber2">
    <w:name w:val="List Number 2"/>
    <w:basedOn w:val="Normal"/>
    <w:semiHidden/>
    <w:rsid w:val="00CC7A18"/>
    <w:pPr>
      <w:numPr>
        <w:numId w:val="21"/>
      </w:numPr>
      <w:contextualSpacing/>
    </w:pPr>
  </w:style>
  <w:style w:type="paragraph" w:styleId="ListNumber3">
    <w:name w:val="List Number 3"/>
    <w:basedOn w:val="Normal"/>
    <w:semiHidden/>
    <w:rsid w:val="00CC7A18"/>
    <w:pPr>
      <w:numPr>
        <w:numId w:val="22"/>
      </w:numPr>
      <w:contextualSpacing/>
    </w:pPr>
  </w:style>
  <w:style w:type="paragraph" w:styleId="ListNumber4">
    <w:name w:val="List Number 4"/>
    <w:basedOn w:val="Normal"/>
    <w:semiHidden/>
    <w:rsid w:val="00CC7A18"/>
    <w:pPr>
      <w:numPr>
        <w:numId w:val="23"/>
      </w:numPr>
      <w:contextualSpacing/>
    </w:pPr>
  </w:style>
  <w:style w:type="paragraph" w:styleId="ListNumber5">
    <w:name w:val="List Number 5"/>
    <w:basedOn w:val="Normal"/>
    <w:semiHidden/>
    <w:rsid w:val="00CC7A18"/>
    <w:pPr>
      <w:numPr>
        <w:numId w:val="2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A18"/>
    <w:pPr>
      <w:contextualSpacing/>
    </w:pPr>
  </w:style>
  <w:style w:type="paragraph" w:styleId="MessageHeader">
    <w:name w:val="Message Header"/>
    <w:basedOn w:val="Normal"/>
    <w:link w:val="MessageHeaderChar"/>
    <w:rsid w:val="00CC7A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C7A1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CC7A18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CC7A18"/>
  </w:style>
  <w:style w:type="paragraph" w:styleId="NoteHeading">
    <w:name w:val="Note Heading"/>
    <w:basedOn w:val="Normal"/>
    <w:next w:val="Normal"/>
    <w:link w:val="NoteHeadingChar"/>
    <w:rsid w:val="00CC7A18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CC7A18"/>
    <w:rPr>
      <w:rFonts w:ascii="Arial" w:hAnsi="Arial"/>
      <w:sz w:val="22"/>
      <w:szCs w:val="24"/>
    </w:rPr>
  </w:style>
  <w:style w:type="paragraph" w:styleId="PlainText">
    <w:name w:val="Plain Text"/>
    <w:basedOn w:val="Normal"/>
    <w:link w:val="PlainTextChar"/>
    <w:semiHidden/>
    <w:rsid w:val="00CC7A18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C7A1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A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A18"/>
    <w:rPr>
      <w:rFonts w:ascii="Arial" w:hAnsi="Arial"/>
      <w:i/>
      <w:iCs/>
      <w:color w:val="000000" w:themeColor="text1"/>
      <w:sz w:val="22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CC7A18"/>
  </w:style>
  <w:style w:type="character" w:customStyle="1" w:styleId="SalutationChar">
    <w:name w:val="Salutation Char"/>
    <w:basedOn w:val="DefaultParagraphFont"/>
    <w:link w:val="Salutation"/>
    <w:semiHidden/>
    <w:rsid w:val="00CC7A18"/>
    <w:rPr>
      <w:rFonts w:ascii="Arial" w:hAnsi="Arial"/>
      <w:sz w:val="22"/>
      <w:szCs w:val="24"/>
    </w:rPr>
  </w:style>
  <w:style w:type="paragraph" w:styleId="Signature">
    <w:name w:val="Signature"/>
    <w:basedOn w:val="Normal"/>
    <w:link w:val="SignatureChar"/>
    <w:semiHidden/>
    <w:rsid w:val="00CC7A18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C7A18"/>
    <w:rPr>
      <w:rFonts w:ascii="Arial" w:hAnsi="Arial"/>
      <w:sz w:val="22"/>
      <w:szCs w:val="24"/>
    </w:rPr>
  </w:style>
  <w:style w:type="paragraph" w:styleId="Subtitle">
    <w:name w:val="Subtitle"/>
    <w:basedOn w:val="Normal"/>
    <w:next w:val="Normal"/>
    <w:link w:val="SubtitleChar"/>
    <w:semiHidden/>
    <w:qFormat/>
    <w:rsid w:val="00CC7A18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semiHidden/>
    <w:rsid w:val="00CC7A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CC7A18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7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rsid w:val="00CC7A18"/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A18"/>
    <w:pPr>
      <w:keepLines/>
      <w:numPr>
        <w:numId w:val="0"/>
      </w:numPr>
      <w:pBdr>
        <w:bottom w:val="none" w:sz="0" w:space="0" w:color="auto"/>
      </w:pBdr>
      <w:spacing w:before="480" w:after="0"/>
      <w:ind w:left="72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-comment">
    <w:name w:val="code-comment"/>
    <w:basedOn w:val="DefaultParagraphFont"/>
    <w:rsid w:val="008B6E7B"/>
  </w:style>
  <w:style w:type="character" w:customStyle="1" w:styleId="code-keyword">
    <w:name w:val="code-keyword"/>
    <w:basedOn w:val="DefaultParagraphFont"/>
    <w:rsid w:val="008B6E7B"/>
  </w:style>
  <w:style w:type="character" w:customStyle="1" w:styleId="code-quote">
    <w:name w:val="code-quote"/>
    <w:basedOn w:val="DefaultParagraphFont"/>
    <w:rsid w:val="008B6E7B"/>
  </w:style>
  <w:style w:type="character" w:customStyle="1" w:styleId="code-object">
    <w:name w:val="code-object"/>
    <w:basedOn w:val="DefaultParagraphFont"/>
    <w:rsid w:val="008B6E7B"/>
  </w:style>
  <w:style w:type="character" w:customStyle="1" w:styleId="CommentTextChar">
    <w:name w:val="Comment Text Char"/>
    <w:basedOn w:val="DefaultParagraphFont"/>
    <w:link w:val="CommentText"/>
    <w:semiHidden/>
    <w:rsid w:val="00EB12EB"/>
    <w:rPr>
      <w:rFonts w:ascii="Times" w:eastAsia="Times" w:hAnsi="Times"/>
    </w:rPr>
  </w:style>
  <w:style w:type="paragraph" w:styleId="Revision">
    <w:name w:val="Revision"/>
    <w:hidden/>
    <w:uiPriority w:val="99"/>
    <w:semiHidden/>
    <w:rsid w:val="00BA7C80"/>
    <w:rPr>
      <w:rFonts w:ascii="Arial" w:hAnsi="Arial"/>
      <w:sz w:val="22"/>
      <w:szCs w:val="24"/>
    </w:rPr>
  </w:style>
  <w:style w:type="character" w:customStyle="1" w:styleId="CaptionChar">
    <w:name w:val="Caption Char"/>
    <w:basedOn w:val="DefaultParagraphFont"/>
    <w:link w:val="Caption"/>
    <w:rsid w:val="00FF0B8F"/>
    <w:rPr>
      <w:rFonts w:ascii="Arial" w:hAnsi="Arial"/>
      <w:b/>
      <w:bCs/>
      <w:sz w:val="22"/>
      <w:szCs w:val="24"/>
    </w:rPr>
  </w:style>
  <w:style w:type="character" w:customStyle="1" w:styleId="HeaderChar">
    <w:name w:val="Header Char"/>
    <w:basedOn w:val="DefaultParagraphFont"/>
    <w:link w:val="Header"/>
    <w:rsid w:val="00054B04"/>
    <w:rPr>
      <w:rFonts w:ascii="Arial" w:hAnsi="Arial" w:cs="Arial"/>
      <w:sz w:val="18"/>
    </w:rPr>
  </w:style>
  <w:style w:type="table" w:customStyle="1" w:styleId="TableQIS">
    <w:name w:val="Table QIS"/>
    <w:basedOn w:val="TableNormal"/>
    <w:rsid w:val="00054B04"/>
    <w:rPr>
      <w:rFonts w:ascii="Arial" w:hAnsi="Arial"/>
    </w:rPr>
    <w:tblPr>
      <w:tblInd w:w="8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</w:tblPr>
    <w:trPr>
      <w:cantSplit/>
    </w:trPr>
    <w:tblStylePr w:type="firstRow"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allseenalliance.org/allseen/ip-policy" TargetMode="External"/><Relationship Id="rId1" Type="http://schemas.openxmlformats.org/officeDocument/2006/relationships/hyperlink" Target="http://creativecommons.org/licenses/by/4.0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j\AppData\Roaming\Microsoft\Templates\AllJoyn_documen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995667635D4BC390EC5DC36BF61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09C46-2569-47E4-B3AD-42F1616F3F6F}"/>
      </w:docPartPr>
      <w:docPartBody>
        <w:p w:rsidR="00D335ED" w:rsidRDefault="00D335ED">
          <w:pPr>
            <w:pStyle w:val="80995667635D4BC390EC5DC36BF614F5"/>
          </w:pPr>
          <w:r w:rsidRPr="00DB5B56">
            <w:rPr>
              <w:rStyle w:val="PlaceholderText"/>
            </w:rPr>
            <w:t>[Title]</w:t>
          </w:r>
        </w:p>
      </w:docPartBody>
    </w:docPart>
    <w:docPart>
      <w:docPartPr>
        <w:name w:val="74B42B1F41EC4C43950E8FF4DC690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60ECD-9BAA-46D8-A717-7B3B8AB940CC}"/>
      </w:docPartPr>
      <w:docPartBody>
        <w:p w:rsidR="00D335ED" w:rsidRDefault="00D335ED">
          <w:pPr>
            <w:pStyle w:val="74B42B1F41EC4C43950E8FF4DC69040F"/>
          </w:pPr>
          <w:r w:rsidRPr="00DB5B5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ED"/>
    <w:rsid w:val="0005725E"/>
    <w:rsid w:val="000B4C82"/>
    <w:rsid w:val="00112476"/>
    <w:rsid w:val="001C4420"/>
    <w:rsid w:val="001C7772"/>
    <w:rsid w:val="002125F0"/>
    <w:rsid w:val="002A3FD0"/>
    <w:rsid w:val="0036099E"/>
    <w:rsid w:val="003B5CD9"/>
    <w:rsid w:val="003F008D"/>
    <w:rsid w:val="00443F32"/>
    <w:rsid w:val="004B5CED"/>
    <w:rsid w:val="005B1E60"/>
    <w:rsid w:val="006869DE"/>
    <w:rsid w:val="00697A4E"/>
    <w:rsid w:val="006A22D2"/>
    <w:rsid w:val="00717ABE"/>
    <w:rsid w:val="00803FF9"/>
    <w:rsid w:val="00831FBC"/>
    <w:rsid w:val="00846A90"/>
    <w:rsid w:val="0095477A"/>
    <w:rsid w:val="009B7FD3"/>
    <w:rsid w:val="009F5F48"/>
    <w:rsid w:val="00A8135A"/>
    <w:rsid w:val="00AF2972"/>
    <w:rsid w:val="00B4353A"/>
    <w:rsid w:val="00BB7ABD"/>
    <w:rsid w:val="00BF1534"/>
    <w:rsid w:val="00C10B3E"/>
    <w:rsid w:val="00C27B1F"/>
    <w:rsid w:val="00D31300"/>
    <w:rsid w:val="00D335ED"/>
    <w:rsid w:val="00DE4C4F"/>
    <w:rsid w:val="00E24E82"/>
    <w:rsid w:val="00E41E17"/>
    <w:rsid w:val="00F15540"/>
    <w:rsid w:val="00FA6217"/>
    <w:rsid w:val="00FD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995667635D4BC390EC5DC36BF614F5">
    <w:name w:val="80995667635D4BC390EC5DC36BF614F5"/>
  </w:style>
  <w:style w:type="paragraph" w:customStyle="1" w:styleId="85B4F5AD0875419CB74D316DDEE94C4B">
    <w:name w:val="85B4F5AD0875419CB74D316DDEE94C4B"/>
  </w:style>
  <w:style w:type="paragraph" w:customStyle="1" w:styleId="74B42B1F41EC4C43950E8FF4DC69040F">
    <w:name w:val="74B42B1F41EC4C43950E8FF4DC69040F"/>
  </w:style>
  <w:style w:type="paragraph" w:customStyle="1" w:styleId="45336F06C1614F528E017F24F87B46C7">
    <w:name w:val="45336F06C1614F528E017F24F87B46C7"/>
    <w:rsid w:val="000B4C82"/>
    <w:rPr>
      <w:lang w:bidi="he-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27B69-5301-495B-8EBD-3D98F0B39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AllJoyn_document.dotm</Template>
  <TotalTime>1</TotalTime>
  <Pages>26</Pages>
  <Words>5637</Words>
  <Characters>32134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AllJoyn™ Lighting Service Framework Lamp Service 14.06 Test Case Specifications</vt:lpstr>
    </vt:vector>
  </TitlesOfParts>
  <Company>QCE</Company>
  <LinksUpToDate>false</LinksUpToDate>
  <CharactersWithSpaces>37696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AllJoyn™ Lighting Service Framework Lamp Service 14.06 Test Case Specifications</dc:title>
  <dc:subject/>
  <dc:creator>Lammens, Lisa</dc:creator>
  <cp:keywords>AllSeen Alliance</cp:keywords>
  <dc:description/>
  <cp:lastModifiedBy>Lammens, Lisa</cp:lastModifiedBy>
  <cp:revision>3</cp:revision>
  <cp:lastPrinted>2014-09-24T18:02:00Z</cp:lastPrinted>
  <dcterms:created xsi:type="dcterms:W3CDTF">2014-09-24T18:01:00Z</dcterms:created>
  <dcterms:modified xsi:type="dcterms:W3CDTF">2014-09-24T18:02:00Z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23755420</vt:i4>
  </property>
  <property fmtid="{D5CDD505-2E9C-101B-9397-08002B2CF9AE}" pid="3" name="_NewReviewCycle">
    <vt:lpwstr/>
  </property>
  <property fmtid="{D5CDD505-2E9C-101B-9397-08002B2CF9AE}" pid="4" name="_EmailSubject">
    <vt:lpwstr>Lighting Certification</vt:lpwstr>
  </property>
  <property fmtid="{D5CDD505-2E9C-101B-9397-08002B2CF9AE}" pid="5" name="_AuthorEmail">
    <vt:lpwstr>kristij@qti.qualcomm.com</vt:lpwstr>
  </property>
  <property fmtid="{D5CDD505-2E9C-101B-9397-08002B2CF9AE}" pid="6" name="_AuthorEmailDisplayName">
    <vt:lpwstr>Jennings, Kristi</vt:lpwstr>
  </property>
  <property fmtid="{D5CDD505-2E9C-101B-9397-08002B2CF9AE}" pid="7" name="_PreviousAdHocReviewCycleID">
    <vt:i4>-1871364665</vt:i4>
  </property>
  <property fmtid="{D5CDD505-2E9C-101B-9397-08002B2CF9AE}" pid="8" name="_ReviewingToolsShownOnce">
    <vt:lpwstr/>
  </property>
</Properties>
</file>