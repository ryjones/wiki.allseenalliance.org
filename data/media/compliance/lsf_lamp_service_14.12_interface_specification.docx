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alias w:val="Title"/>
        <w:tag w:val=""/>
        <w:id w:val="395788063"/>
        <w:placeholder>
          <w:docPart w:val="80995667635D4BC390EC5DC36BF614F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C76273" w:rsidRPr="00BA4B2E" w:rsidRDefault="00932468" w:rsidP="001C4F14">
          <w:pPr>
            <w:pStyle w:val="DocTitle"/>
          </w:pPr>
          <w:r>
            <w:t xml:space="preserve">AllJoyn™ </w:t>
          </w:r>
          <w:r w:rsidR="00271942">
            <w:t>Lighting Service Framework Lamp</w:t>
          </w:r>
          <w:r w:rsidR="00054B04">
            <w:t xml:space="preserve"> Service </w:t>
          </w:r>
          <w:r w:rsidR="00E03660">
            <w:t>14.12</w:t>
          </w:r>
          <w:r w:rsidR="00A81A65">
            <w:t xml:space="preserve"> </w:t>
          </w:r>
          <w:r w:rsidR="00AD494E">
            <w:t>Interface</w:t>
          </w:r>
          <w:r w:rsidR="00F733C0">
            <w:t xml:space="preserve"> Specification</w:t>
          </w:r>
        </w:p>
      </w:sdtContent>
    </w:sdt>
    <w:p w:rsidR="00C76273" w:rsidRDefault="00E03660" w:rsidP="00C76273">
      <w:pPr>
        <w:pStyle w:val="coverpageline"/>
      </w:pPr>
      <w:r>
        <w:t>April</w:t>
      </w:r>
      <w:r w:rsidR="00C0755B">
        <w:t xml:space="preserve"> </w:t>
      </w:r>
      <w:r>
        <w:t>09, 2015</w:t>
      </w:r>
    </w:p>
    <w:p w:rsidR="00AD494E" w:rsidRDefault="00AD494E" w:rsidP="00AD494E">
      <w:pPr>
        <w:autoSpaceDE w:val="0"/>
        <w:autoSpaceDN w:val="0"/>
        <w:adjustRightInd w:val="0"/>
        <w:spacing w:before="0" w:after="0" w:line="240" w:lineRule="auto"/>
        <w:ind w:left="0"/>
        <w:rPr>
          <w:rFonts w:eastAsia="ArialMT" w:cs="Arial"/>
          <w:color w:val="000000"/>
          <w:sz w:val="18"/>
          <w:szCs w:val="18"/>
        </w:rPr>
      </w:pPr>
    </w:p>
    <w:p w:rsidR="00AD494E" w:rsidRDefault="00AD494E" w:rsidP="00AD494E">
      <w:pPr>
        <w:autoSpaceDE w:val="0"/>
        <w:autoSpaceDN w:val="0"/>
        <w:adjustRightInd w:val="0"/>
        <w:spacing w:before="0" w:after="0" w:line="240" w:lineRule="auto"/>
        <w:ind w:left="0"/>
        <w:rPr>
          <w:rFonts w:eastAsia="ArialMT" w:cs="Arial"/>
          <w:color w:val="000000"/>
          <w:sz w:val="18"/>
          <w:szCs w:val="18"/>
        </w:rPr>
      </w:pPr>
    </w:p>
    <w:p w:rsidR="00AD494E" w:rsidRDefault="00AD494E" w:rsidP="00AD494E">
      <w:pPr>
        <w:autoSpaceDE w:val="0"/>
        <w:autoSpaceDN w:val="0"/>
        <w:adjustRightInd w:val="0"/>
        <w:spacing w:before="0" w:after="0" w:line="240" w:lineRule="auto"/>
        <w:ind w:left="0"/>
        <w:rPr>
          <w:rFonts w:eastAsia="ArialMT" w:cs="Arial"/>
          <w:color w:val="000000"/>
          <w:sz w:val="18"/>
          <w:szCs w:val="18"/>
        </w:rPr>
      </w:pPr>
    </w:p>
    <w:p w:rsidR="00AD494E" w:rsidRDefault="00AD494E" w:rsidP="00AD494E">
      <w:pPr>
        <w:autoSpaceDE w:val="0"/>
        <w:autoSpaceDN w:val="0"/>
        <w:adjustRightInd w:val="0"/>
        <w:spacing w:before="0" w:after="0" w:line="240" w:lineRule="auto"/>
        <w:ind w:left="0"/>
        <w:rPr>
          <w:rFonts w:eastAsia="ArialMT" w:cs="Arial"/>
          <w:color w:val="000000"/>
          <w:sz w:val="18"/>
          <w:szCs w:val="18"/>
        </w:rPr>
      </w:pPr>
    </w:p>
    <w:p w:rsidR="00AD494E" w:rsidRDefault="00AD494E" w:rsidP="00AD494E">
      <w:pPr>
        <w:autoSpaceDE w:val="0"/>
        <w:autoSpaceDN w:val="0"/>
        <w:adjustRightInd w:val="0"/>
        <w:spacing w:before="0" w:after="0" w:line="240" w:lineRule="auto"/>
        <w:ind w:left="0"/>
        <w:rPr>
          <w:rFonts w:eastAsia="ArialMT" w:cs="Arial"/>
          <w:color w:val="000000"/>
          <w:sz w:val="18"/>
          <w:szCs w:val="18"/>
        </w:rPr>
      </w:pPr>
    </w:p>
    <w:p w:rsidR="00AD494E" w:rsidRDefault="00AD494E" w:rsidP="00AD494E">
      <w:pPr>
        <w:autoSpaceDE w:val="0"/>
        <w:autoSpaceDN w:val="0"/>
        <w:adjustRightInd w:val="0"/>
        <w:spacing w:before="0" w:after="0" w:line="240" w:lineRule="auto"/>
        <w:ind w:left="0"/>
        <w:rPr>
          <w:rFonts w:eastAsia="ArialMT" w:cs="Arial"/>
          <w:color w:val="000000"/>
          <w:sz w:val="18"/>
          <w:szCs w:val="18"/>
        </w:rPr>
      </w:pPr>
    </w:p>
    <w:p w:rsidR="00AD494E" w:rsidRDefault="00AD494E" w:rsidP="00AD494E">
      <w:pPr>
        <w:autoSpaceDE w:val="0"/>
        <w:autoSpaceDN w:val="0"/>
        <w:adjustRightInd w:val="0"/>
        <w:spacing w:before="0" w:after="0" w:line="240" w:lineRule="auto"/>
        <w:ind w:left="0"/>
        <w:rPr>
          <w:rFonts w:eastAsia="ArialMT" w:cs="Arial"/>
          <w:color w:val="000000"/>
          <w:sz w:val="18"/>
          <w:szCs w:val="18"/>
        </w:rPr>
      </w:pPr>
    </w:p>
    <w:p w:rsidR="00AD494E" w:rsidRDefault="00AD494E" w:rsidP="00AD494E">
      <w:pPr>
        <w:autoSpaceDE w:val="0"/>
        <w:autoSpaceDN w:val="0"/>
        <w:adjustRightInd w:val="0"/>
        <w:spacing w:before="0" w:after="0" w:line="240" w:lineRule="auto"/>
        <w:ind w:left="0"/>
        <w:rPr>
          <w:rFonts w:eastAsia="ArialMT" w:cs="Arial"/>
          <w:color w:val="000000"/>
          <w:sz w:val="18"/>
          <w:szCs w:val="18"/>
        </w:rPr>
      </w:pPr>
    </w:p>
    <w:p w:rsidR="00AD494E" w:rsidRDefault="00AD494E" w:rsidP="00AD494E">
      <w:pPr>
        <w:autoSpaceDE w:val="0"/>
        <w:autoSpaceDN w:val="0"/>
        <w:adjustRightInd w:val="0"/>
        <w:spacing w:before="0" w:after="0" w:line="240" w:lineRule="auto"/>
        <w:ind w:left="0"/>
        <w:rPr>
          <w:rFonts w:eastAsia="ArialMT" w:cs="Arial"/>
          <w:color w:val="000000"/>
          <w:sz w:val="18"/>
          <w:szCs w:val="18"/>
        </w:rPr>
      </w:pPr>
    </w:p>
    <w:p w:rsidR="00AD494E" w:rsidRDefault="00AD494E" w:rsidP="00AD494E">
      <w:pPr>
        <w:autoSpaceDE w:val="0"/>
        <w:autoSpaceDN w:val="0"/>
        <w:adjustRightInd w:val="0"/>
        <w:spacing w:before="0" w:after="0" w:line="240" w:lineRule="auto"/>
        <w:ind w:left="0"/>
        <w:rPr>
          <w:rFonts w:eastAsia="ArialMT" w:cs="Arial"/>
          <w:color w:val="000000"/>
          <w:sz w:val="18"/>
          <w:szCs w:val="18"/>
        </w:rPr>
      </w:pPr>
    </w:p>
    <w:p w:rsidR="00AD494E" w:rsidRDefault="00AD494E" w:rsidP="00AD494E">
      <w:pPr>
        <w:autoSpaceDE w:val="0"/>
        <w:autoSpaceDN w:val="0"/>
        <w:adjustRightInd w:val="0"/>
        <w:spacing w:before="0" w:after="0" w:line="240" w:lineRule="auto"/>
        <w:ind w:left="0"/>
        <w:rPr>
          <w:rFonts w:eastAsia="ArialMT" w:cs="Arial"/>
          <w:color w:val="000000"/>
          <w:sz w:val="18"/>
          <w:szCs w:val="18"/>
        </w:rPr>
      </w:pPr>
    </w:p>
    <w:p w:rsidR="00AD494E" w:rsidRDefault="00AD494E" w:rsidP="00AD494E">
      <w:pPr>
        <w:autoSpaceDE w:val="0"/>
        <w:autoSpaceDN w:val="0"/>
        <w:adjustRightInd w:val="0"/>
        <w:spacing w:before="0" w:after="0" w:line="240" w:lineRule="auto"/>
        <w:ind w:left="0"/>
        <w:rPr>
          <w:rFonts w:eastAsia="ArialMT" w:cs="Arial"/>
          <w:color w:val="000000"/>
          <w:sz w:val="18"/>
          <w:szCs w:val="18"/>
        </w:rPr>
      </w:pPr>
    </w:p>
    <w:p w:rsidR="00AD494E" w:rsidRDefault="00AD494E" w:rsidP="00AD494E">
      <w:pPr>
        <w:autoSpaceDE w:val="0"/>
        <w:autoSpaceDN w:val="0"/>
        <w:adjustRightInd w:val="0"/>
        <w:spacing w:before="0" w:after="0" w:line="240" w:lineRule="auto"/>
        <w:ind w:left="0"/>
        <w:rPr>
          <w:rFonts w:eastAsia="ArialMT" w:cs="Arial"/>
          <w:color w:val="000000"/>
          <w:sz w:val="18"/>
          <w:szCs w:val="18"/>
        </w:rPr>
      </w:pPr>
    </w:p>
    <w:p w:rsidR="00AD494E" w:rsidRDefault="00AD494E" w:rsidP="00AD494E">
      <w:pPr>
        <w:autoSpaceDE w:val="0"/>
        <w:autoSpaceDN w:val="0"/>
        <w:adjustRightInd w:val="0"/>
        <w:spacing w:before="0" w:after="0" w:line="240" w:lineRule="auto"/>
        <w:ind w:left="0"/>
        <w:rPr>
          <w:rFonts w:eastAsia="ArialMT" w:cs="Arial"/>
          <w:color w:val="000000"/>
          <w:sz w:val="18"/>
          <w:szCs w:val="18"/>
        </w:rPr>
      </w:pPr>
    </w:p>
    <w:p w:rsidR="00AD494E" w:rsidRDefault="00AD494E" w:rsidP="00AD494E">
      <w:pPr>
        <w:autoSpaceDE w:val="0"/>
        <w:autoSpaceDN w:val="0"/>
        <w:adjustRightInd w:val="0"/>
        <w:spacing w:before="0" w:after="0" w:line="240" w:lineRule="auto"/>
        <w:ind w:left="0"/>
        <w:rPr>
          <w:rFonts w:eastAsia="ArialMT" w:cs="Arial"/>
          <w:color w:val="000000"/>
          <w:sz w:val="18"/>
          <w:szCs w:val="18"/>
        </w:rPr>
      </w:pPr>
    </w:p>
    <w:p w:rsidR="00AD494E" w:rsidRDefault="00AD494E" w:rsidP="00AD494E">
      <w:pPr>
        <w:autoSpaceDE w:val="0"/>
        <w:autoSpaceDN w:val="0"/>
        <w:adjustRightInd w:val="0"/>
        <w:spacing w:before="0" w:after="0" w:line="240" w:lineRule="auto"/>
        <w:ind w:left="0"/>
        <w:rPr>
          <w:rFonts w:eastAsia="ArialMT" w:cs="Arial"/>
          <w:color w:val="000000"/>
          <w:sz w:val="18"/>
          <w:szCs w:val="18"/>
        </w:rPr>
      </w:pPr>
    </w:p>
    <w:p w:rsidR="00AD494E" w:rsidRDefault="00AD494E" w:rsidP="00AD494E">
      <w:pPr>
        <w:autoSpaceDE w:val="0"/>
        <w:autoSpaceDN w:val="0"/>
        <w:adjustRightInd w:val="0"/>
        <w:spacing w:before="0" w:after="0" w:line="240" w:lineRule="auto"/>
        <w:ind w:left="0"/>
        <w:rPr>
          <w:rFonts w:eastAsia="ArialMT" w:cs="Arial"/>
          <w:color w:val="000000"/>
          <w:sz w:val="18"/>
          <w:szCs w:val="18"/>
        </w:rPr>
      </w:pPr>
    </w:p>
    <w:p w:rsidR="00AD494E" w:rsidRDefault="00AD494E" w:rsidP="00AD494E">
      <w:pPr>
        <w:autoSpaceDE w:val="0"/>
        <w:autoSpaceDN w:val="0"/>
        <w:adjustRightInd w:val="0"/>
        <w:spacing w:before="0" w:after="0" w:line="240" w:lineRule="auto"/>
        <w:ind w:left="0"/>
        <w:rPr>
          <w:rFonts w:eastAsia="ArialMT" w:cs="Arial"/>
          <w:color w:val="000000"/>
          <w:sz w:val="18"/>
          <w:szCs w:val="18"/>
        </w:rPr>
      </w:pPr>
    </w:p>
    <w:p w:rsidR="00AD494E" w:rsidRDefault="00AD494E" w:rsidP="00AD494E">
      <w:pPr>
        <w:autoSpaceDE w:val="0"/>
        <w:autoSpaceDN w:val="0"/>
        <w:adjustRightInd w:val="0"/>
        <w:spacing w:before="0" w:after="0" w:line="240" w:lineRule="auto"/>
        <w:ind w:left="0"/>
        <w:rPr>
          <w:rFonts w:eastAsia="ArialMT" w:cs="Arial"/>
          <w:color w:val="000000"/>
          <w:sz w:val="18"/>
          <w:szCs w:val="18"/>
        </w:rPr>
      </w:pPr>
    </w:p>
    <w:p w:rsidR="00AD494E" w:rsidRDefault="00AD494E" w:rsidP="00AD494E">
      <w:pPr>
        <w:autoSpaceDE w:val="0"/>
        <w:autoSpaceDN w:val="0"/>
        <w:adjustRightInd w:val="0"/>
        <w:spacing w:before="0" w:after="0" w:line="240" w:lineRule="auto"/>
        <w:ind w:left="0"/>
        <w:rPr>
          <w:rFonts w:eastAsia="ArialMT" w:cs="Arial"/>
          <w:color w:val="000000"/>
          <w:sz w:val="18"/>
          <w:szCs w:val="18"/>
        </w:rPr>
      </w:pPr>
    </w:p>
    <w:p w:rsidR="00AD494E" w:rsidRDefault="00AD494E" w:rsidP="00AD494E">
      <w:pPr>
        <w:autoSpaceDE w:val="0"/>
        <w:autoSpaceDN w:val="0"/>
        <w:adjustRightInd w:val="0"/>
        <w:spacing w:before="0" w:after="0" w:line="240" w:lineRule="auto"/>
        <w:ind w:left="0"/>
        <w:rPr>
          <w:rFonts w:eastAsia="ArialMT" w:cs="Arial"/>
          <w:color w:val="000000"/>
          <w:sz w:val="18"/>
          <w:szCs w:val="18"/>
        </w:rPr>
      </w:pPr>
    </w:p>
    <w:p w:rsidR="00AD494E" w:rsidRDefault="00AD494E" w:rsidP="00AD494E">
      <w:pPr>
        <w:autoSpaceDE w:val="0"/>
        <w:autoSpaceDN w:val="0"/>
        <w:adjustRightInd w:val="0"/>
        <w:spacing w:before="0" w:after="0" w:line="240" w:lineRule="auto"/>
        <w:ind w:left="0"/>
        <w:rPr>
          <w:rFonts w:eastAsia="ArialMT" w:cs="Arial"/>
          <w:color w:val="000000"/>
          <w:sz w:val="18"/>
          <w:szCs w:val="18"/>
        </w:rPr>
      </w:pPr>
    </w:p>
    <w:p w:rsidR="00AD494E" w:rsidRDefault="00AD494E" w:rsidP="00AD494E">
      <w:pPr>
        <w:autoSpaceDE w:val="0"/>
        <w:autoSpaceDN w:val="0"/>
        <w:adjustRightInd w:val="0"/>
        <w:spacing w:before="0" w:after="0" w:line="240" w:lineRule="auto"/>
        <w:ind w:left="0"/>
        <w:rPr>
          <w:rFonts w:eastAsia="ArialMT" w:cs="Arial"/>
          <w:color w:val="000000"/>
          <w:sz w:val="18"/>
          <w:szCs w:val="18"/>
        </w:rPr>
      </w:pPr>
    </w:p>
    <w:p w:rsidR="00AD494E" w:rsidRDefault="00AD494E" w:rsidP="00AD494E">
      <w:pPr>
        <w:autoSpaceDE w:val="0"/>
        <w:autoSpaceDN w:val="0"/>
        <w:adjustRightInd w:val="0"/>
        <w:spacing w:before="0" w:after="0" w:line="240" w:lineRule="auto"/>
        <w:ind w:left="0"/>
        <w:rPr>
          <w:rFonts w:eastAsia="ArialMT" w:cs="Arial"/>
          <w:color w:val="000000"/>
          <w:sz w:val="18"/>
          <w:szCs w:val="18"/>
        </w:rPr>
      </w:pPr>
    </w:p>
    <w:p w:rsidR="00AD494E" w:rsidRDefault="00AD494E" w:rsidP="00AD494E">
      <w:pPr>
        <w:autoSpaceDE w:val="0"/>
        <w:autoSpaceDN w:val="0"/>
        <w:adjustRightInd w:val="0"/>
        <w:spacing w:before="0" w:after="0" w:line="240" w:lineRule="auto"/>
        <w:ind w:left="0"/>
        <w:rPr>
          <w:rFonts w:eastAsia="ArialMT" w:cs="Arial"/>
          <w:color w:val="000000"/>
          <w:sz w:val="18"/>
          <w:szCs w:val="18"/>
        </w:rPr>
      </w:pPr>
    </w:p>
    <w:p w:rsidR="00AD494E" w:rsidRDefault="00AD494E" w:rsidP="00AD494E">
      <w:pPr>
        <w:autoSpaceDE w:val="0"/>
        <w:autoSpaceDN w:val="0"/>
        <w:adjustRightInd w:val="0"/>
        <w:spacing w:before="0" w:after="0" w:line="240" w:lineRule="auto"/>
        <w:ind w:left="0"/>
        <w:rPr>
          <w:rFonts w:eastAsia="ArialMT" w:cs="Arial"/>
          <w:color w:val="000000"/>
          <w:sz w:val="18"/>
          <w:szCs w:val="18"/>
        </w:rPr>
      </w:pPr>
    </w:p>
    <w:p w:rsidR="00AD494E" w:rsidRDefault="00AD494E" w:rsidP="00AD494E">
      <w:pPr>
        <w:autoSpaceDE w:val="0"/>
        <w:autoSpaceDN w:val="0"/>
        <w:adjustRightInd w:val="0"/>
        <w:spacing w:before="0" w:after="0" w:line="240" w:lineRule="auto"/>
        <w:ind w:left="0"/>
        <w:rPr>
          <w:rFonts w:eastAsia="ArialMT" w:cs="Arial"/>
          <w:color w:val="000000"/>
          <w:sz w:val="18"/>
          <w:szCs w:val="18"/>
        </w:rPr>
      </w:pPr>
    </w:p>
    <w:p w:rsidR="00AD494E" w:rsidRDefault="00AD494E" w:rsidP="00AD494E">
      <w:pPr>
        <w:autoSpaceDE w:val="0"/>
        <w:autoSpaceDN w:val="0"/>
        <w:adjustRightInd w:val="0"/>
        <w:spacing w:before="0" w:after="0" w:line="240" w:lineRule="auto"/>
        <w:ind w:left="0"/>
        <w:rPr>
          <w:rFonts w:eastAsia="ArialMT" w:cs="Arial"/>
          <w:color w:val="000000"/>
          <w:sz w:val="18"/>
          <w:szCs w:val="18"/>
        </w:rPr>
      </w:pPr>
    </w:p>
    <w:p w:rsidR="00AD494E" w:rsidRDefault="00AD494E" w:rsidP="00AD494E">
      <w:pPr>
        <w:autoSpaceDE w:val="0"/>
        <w:autoSpaceDN w:val="0"/>
        <w:adjustRightInd w:val="0"/>
        <w:spacing w:before="0" w:after="0" w:line="240" w:lineRule="auto"/>
        <w:ind w:left="0"/>
        <w:rPr>
          <w:rFonts w:eastAsia="ArialMT" w:cs="Arial"/>
          <w:color w:val="000000"/>
          <w:sz w:val="18"/>
          <w:szCs w:val="18"/>
        </w:rPr>
      </w:pPr>
    </w:p>
    <w:p w:rsidR="00AD494E" w:rsidRPr="00AD494E" w:rsidRDefault="00AD494E" w:rsidP="00AD494E">
      <w:pPr>
        <w:autoSpaceDE w:val="0"/>
        <w:autoSpaceDN w:val="0"/>
        <w:adjustRightInd w:val="0"/>
        <w:spacing w:before="0" w:after="0" w:line="240" w:lineRule="auto"/>
        <w:ind w:left="0"/>
        <w:rPr>
          <w:rFonts w:eastAsia="ArialMT" w:cs="Arial"/>
          <w:color w:val="000000"/>
          <w:sz w:val="18"/>
          <w:szCs w:val="18"/>
        </w:rPr>
      </w:pPr>
      <w:r w:rsidRPr="00AD494E">
        <w:rPr>
          <w:rFonts w:eastAsia="ArialMT" w:cs="Arial"/>
          <w:color w:val="000000"/>
          <w:sz w:val="18"/>
          <w:szCs w:val="18"/>
        </w:rPr>
        <w:t>This work is licensed under a Creative Commons Attribution 4.0 International License.</w:t>
      </w:r>
    </w:p>
    <w:p w:rsidR="00AD494E" w:rsidRPr="00AD494E" w:rsidRDefault="00AD494E" w:rsidP="00AD494E">
      <w:pPr>
        <w:autoSpaceDE w:val="0"/>
        <w:autoSpaceDN w:val="0"/>
        <w:adjustRightInd w:val="0"/>
        <w:spacing w:before="0" w:after="0" w:line="240" w:lineRule="auto"/>
        <w:ind w:left="0"/>
        <w:rPr>
          <w:rFonts w:eastAsia="ArialMT" w:cs="Arial"/>
          <w:color w:val="000000"/>
          <w:sz w:val="18"/>
          <w:szCs w:val="18"/>
        </w:rPr>
      </w:pPr>
    </w:p>
    <w:p w:rsidR="00AD494E" w:rsidRPr="00AD494E" w:rsidRDefault="00EF3357" w:rsidP="00AD494E">
      <w:pPr>
        <w:autoSpaceDE w:val="0"/>
        <w:autoSpaceDN w:val="0"/>
        <w:adjustRightInd w:val="0"/>
        <w:spacing w:before="0" w:after="0" w:line="240" w:lineRule="auto"/>
        <w:ind w:left="0"/>
        <w:rPr>
          <w:rFonts w:eastAsia="ArialMT" w:cs="Arial"/>
          <w:i/>
          <w:iCs/>
          <w:color w:val="0000FF"/>
          <w:sz w:val="18"/>
          <w:szCs w:val="18"/>
        </w:rPr>
      </w:pPr>
      <w:hyperlink r:id="rId8" w:history="1">
        <w:r w:rsidR="00AD494E" w:rsidRPr="00AD494E">
          <w:rPr>
            <w:rStyle w:val="Hyperlink"/>
            <w:rFonts w:eastAsia="ArialMT" w:cs="Arial"/>
            <w:i/>
            <w:iCs/>
            <w:sz w:val="18"/>
            <w:szCs w:val="18"/>
          </w:rPr>
          <w:t>http://creativecommons.org/licenses/by/4.0/</w:t>
        </w:r>
      </w:hyperlink>
    </w:p>
    <w:p w:rsidR="00AD494E" w:rsidRPr="00AD494E" w:rsidRDefault="00AD494E" w:rsidP="00AD494E">
      <w:pPr>
        <w:autoSpaceDE w:val="0"/>
        <w:autoSpaceDN w:val="0"/>
        <w:adjustRightInd w:val="0"/>
        <w:spacing w:before="0" w:after="0" w:line="240" w:lineRule="auto"/>
        <w:ind w:left="0"/>
        <w:rPr>
          <w:rFonts w:eastAsia="ArialMT" w:cs="Arial"/>
          <w:i/>
          <w:iCs/>
          <w:color w:val="0000FF"/>
          <w:sz w:val="18"/>
          <w:szCs w:val="18"/>
        </w:rPr>
      </w:pPr>
    </w:p>
    <w:p w:rsidR="00AD494E" w:rsidRDefault="00AD494E" w:rsidP="00AD494E">
      <w:pPr>
        <w:autoSpaceDE w:val="0"/>
        <w:autoSpaceDN w:val="0"/>
        <w:adjustRightInd w:val="0"/>
        <w:spacing w:before="0" w:after="0" w:line="240" w:lineRule="auto"/>
        <w:ind w:left="0"/>
        <w:rPr>
          <w:rFonts w:eastAsia="ArialMT" w:cs="Arial"/>
          <w:color w:val="000000"/>
          <w:sz w:val="18"/>
          <w:szCs w:val="18"/>
        </w:rPr>
      </w:pPr>
      <w:r w:rsidRPr="00AD494E">
        <w:rPr>
          <w:rFonts w:eastAsia="ArialMT" w:cs="Arial"/>
          <w:color w:val="000000"/>
          <w:sz w:val="18"/>
          <w:szCs w:val="18"/>
        </w:rPr>
        <w:t>Any and all source code included in this work is licensed under the ISC License per the AllSeen Alliance IP Policy.</w:t>
      </w:r>
    </w:p>
    <w:p w:rsidR="00AD494E" w:rsidRPr="00AD494E" w:rsidRDefault="00AD494E" w:rsidP="00AD494E">
      <w:pPr>
        <w:autoSpaceDE w:val="0"/>
        <w:autoSpaceDN w:val="0"/>
        <w:adjustRightInd w:val="0"/>
        <w:spacing w:before="0" w:after="0" w:line="240" w:lineRule="auto"/>
        <w:ind w:left="0"/>
        <w:rPr>
          <w:rFonts w:eastAsia="ArialMT" w:cs="Arial"/>
          <w:color w:val="000000"/>
          <w:sz w:val="18"/>
          <w:szCs w:val="18"/>
        </w:rPr>
      </w:pPr>
    </w:p>
    <w:p w:rsidR="00AD494E" w:rsidRDefault="00EF3357" w:rsidP="00AD494E">
      <w:pPr>
        <w:autoSpaceDE w:val="0"/>
        <w:autoSpaceDN w:val="0"/>
        <w:adjustRightInd w:val="0"/>
        <w:spacing w:before="0" w:after="0" w:line="240" w:lineRule="auto"/>
        <w:ind w:left="0"/>
        <w:rPr>
          <w:rFonts w:eastAsia="ArialMT" w:cs="Arial"/>
          <w:i/>
          <w:iCs/>
          <w:color w:val="0000FF"/>
          <w:sz w:val="18"/>
          <w:szCs w:val="18"/>
        </w:rPr>
      </w:pPr>
      <w:hyperlink r:id="rId9" w:history="1">
        <w:r w:rsidR="00AD494E" w:rsidRPr="007729F7">
          <w:rPr>
            <w:rStyle w:val="Hyperlink"/>
            <w:rFonts w:eastAsia="ArialMT" w:cs="Arial"/>
            <w:i/>
            <w:iCs/>
            <w:sz w:val="18"/>
            <w:szCs w:val="18"/>
          </w:rPr>
          <w:t>https://allseenalliance.org/allseen/ip-policy</w:t>
        </w:r>
      </w:hyperlink>
    </w:p>
    <w:p w:rsidR="00AD494E" w:rsidRPr="00AD494E" w:rsidRDefault="00AD494E" w:rsidP="00AD494E">
      <w:pPr>
        <w:autoSpaceDE w:val="0"/>
        <w:autoSpaceDN w:val="0"/>
        <w:adjustRightInd w:val="0"/>
        <w:spacing w:before="0" w:after="0" w:line="240" w:lineRule="auto"/>
        <w:ind w:left="0"/>
        <w:rPr>
          <w:rFonts w:eastAsia="ArialMT" w:cs="Arial"/>
          <w:i/>
          <w:iCs/>
          <w:color w:val="0000FF"/>
          <w:sz w:val="18"/>
          <w:szCs w:val="18"/>
        </w:rPr>
      </w:pPr>
    </w:p>
    <w:p w:rsidR="00AD494E" w:rsidRPr="00AD494E" w:rsidRDefault="00AD494E" w:rsidP="00AD494E">
      <w:pPr>
        <w:autoSpaceDE w:val="0"/>
        <w:autoSpaceDN w:val="0"/>
        <w:adjustRightInd w:val="0"/>
        <w:spacing w:before="0" w:after="0" w:line="240" w:lineRule="auto"/>
        <w:ind w:left="0"/>
        <w:rPr>
          <w:rFonts w:eastAsia="ArialMT" w:cs="Arial"/>
          <w:color w:val="000000"/>
          <w:sz w:val="18"/>
          <w:szCs w:val="18"/>
        </w:rPr>
      </w:pPr>
      <w:r w:rsidRPr="00AD494E">
        <w:rPr>
          <w:rFonts w:eastAsia="ArialMT" w:cs="Arial"/>
          <w:color w:val="000000"/>
          <w:sz w:val="18"/>
          <w:szCs w:val="18"/>
        </w:rPr>
        <w:t>AllJoyn is a trademark of Qualcomm Innovation Center, Inc. AllJoyn is used here with permission to identify unmodified</w:t>
      </w:r>
      <w:r>
        <w:rPr>
          <w:rFonts w:eastAsia="ArialMT" w:cs="Arial"/>
          <w:color w:val="000000"/>
          <w:sz w:val="18"/>
          <w:szCs w:val="18"/>
        </w:rPr>
        <w:t xml:space="preserve"> </w:t>
      </w:r>
      <w:r w:rsidRPr="00AD494E">
        <w:rPr>
          <w:rFonts w:eastAsia="ArialMT" w:cs="Arial"/>
          <w:color w:val="000000"/>
          <w:sz w:val="18"/>
          <w:szCs w:val="18"/>
        </w:rPr>
        <w:t>materials originating in the AllJoyn open source project.</w:t>
      </w:r>
    </w:p>
    <w:p w:rsidR="004C1EE2" w:rsidRPr="004C1EE2" w:rsidRDefault="00AD494E" w:rsidP="00AD494E">
      <w:pPr>
        <w:pStyle w:val="body"/>
        <w:ind w:left="0"/>
      </w:pPr>
      <w:r w:rsidRPr="00AD494E">
        <w:rPr>
          <w:rFonts w:eastAsia="ArialMT"/>
          <w:color w:val="000000"/>
          <w:sz w:val="18"/>
          <w:szCs w:val="18"/>
        </w:rPr>
        <w:lastRenderedPageBreak/>
        <w:t>Other products and brand names may be trademarks or registered trademarks of their respective owners</w:t>
      </w:r>
      <w:r w:rsidRPr="00AD494E">
        <w:rPr>
          <w:rFonts w:eastAsia="ArialMT"/>
          <w:color w:val="000000"/>
          <w:sz w:val="20"/>
        </w:rPr>
        <w:t>.</w:t>
      </w:r>
    </w:p>
    <w:p w:rsidR="00AD494E" w:rsidRDefault="00AD494E">
      <w:pPr>
        <w:spacing w:before="0" w:after="0" w:line="240" w:lineRule="auto"/>
        <w:ind w:left="0"/>
        <w:rPr>
          <w:bCs/>
          <w:sz w:val="44"/>
          <w:szCs w:val="48"/>
        </w:rPr>
      </w:pPr>
    </w:p>
    <w:p w:rsidR="00C76273" w:rsidRPr="001B2E46" w:rsidRDefault="00C76273" w:rsidP="00EF3D42">
      <w:pPr>
        <w:pStyle w:val="HeadingTOC"/>
      </w:pPr>
      <w:r w:rsidRPr="001B2E46">
        <w:t>Contents</w:t>
      </w:r>
    </w:p>
    <w:p w:rsidR="00995FCD" w:rsidRDefault="00A918CF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r>
        <w:fldChar w:fldCharType="begin"/>
      </w:r>
      <w:r>
        <w:instrText xml:space="preserve"> TOC \o "2-3" \h \z \t "Heading 1,1,Heading 7,1,Heading 8,2,Heading 9,3" </w:instrText>
      </w:r>
      <w:r>
        <w:fldChar w:fldCharType="separate"/>
      </w:r>
      <w:hyperlink w:anchor="_Toc396399124" w:history="1">
        <w:r w:rsidR="00995FCD" w:rsidRPr="004C1C2E">
          <w:rPr>
            <w:rStyle w:val="Hyperlink"/>
          </w:rPr>
          <w:t>1 Introduction</w:t>
        </w:r>
        <w:r w:rsidR="00995FCD">
          <w:rPr>
            <w:webHidden/>
          </w:rPr>
          <w:tab/>
        </w:r>
        <w:r w:rsidR="00995FCD">
          <w:rPr>
            <w:webHidden/>
          </w:rPr>
          <w:fldChar w:fldCharType="begin"/>
        </w:r>
        <w:r w:rsidR="00995FCD">
          <w:rPr>
            <w:webHidden/>
          </w:rPr>
          <w:instrText xml:space="preserve"> PAGEREF _Toc396399124 \h </w:instrText>
        </w:r>
        <w:r w:rsidR="00995FCD">
          <w:rPr>
            <w:webHidden/>
          </w:rPr>
        </w:r>
        <w:r w:rsidR="00995FCD">
          <w:rPr>
            <w:webHidden/>
          </w:rPr>
          <w:fldChar w:fldCharType="separate"/>
        </w:r>
        <w:r w:rsidR="00995FCD">
          <w:rPr>
            <w:webHidden/>
          </w:rPr>
          <w:t>3</w:t>
        </w:r>
        <w:r w:rsidR="00995FCD">
          <w:rPr>
            <w:webHidden/>
          </w:rPr>
          <w:fldChar w:fldCharType="end"/>
        </w:r>
      </w:hyperlink>
    </w:p>
    <w:p w:rsidR="00995FCD" w:rsidRDefault="00EF3357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399125" w:history="1">
        <w:r w:rsidR="00995FCD" w:rsidRPr="004C1C2E">
          <w:rPr>
            <w:rStyle w:val="Hyperlink"/>
          </w:rPr>
          <w:t>1.1 Purpose</w:t>
        </w:r>
        <w:r w:rsidR="00995FCD">
          <w:rPr>
            <w:webHidden/>
          </w:rPr>
          <w:tab/>
        </w:r>
        <w:r w:rsidR="00995FCD">
          <w:rPr>
            <w:webHidden/>
          </w:rPr>
          <w:fldChar w:fldCharType="begin"/>
        </w:r>
        <w:r w:rsidR="00995FCD">
          <w:rPr>
            <w:webHidden/>
          </w:rPr>
          <w:instrText xml:space="preserve"> PAGEREF _Toc396399125 \h </w:instrText>
        </w:r>
        <w:r w:rsidR="00995FCD">
          <w:rPr>
            <w:webHidden/>
          </w:rPr>
        </w:r>
        <w:r w:rsidR="00995FCD">
          <w:rPr>
            <w:webHidden/>
          </w:rPr>
          <w:fldChar w:fldCharType="separate"/>
        </w:r>
        <w:r w:rsidR="00995FCD">
          <w:rPr>
            <w:webHidden/>
          </w:rPr>
          <w:t>3</w:t>
        </w:r>
        <w:r w:rsidR="00995FCD">
          <w:rPr>
            <w:webHidden/>
          </w:rPr>
          <w:fldChar w:fldCharType="end"/>
        </w:r>
      </w:hyperlink>
    </w:p>
    <w:p w:rsidR="00995FCD" w:rsidRDefault="00EF3357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399126" w:history="1">
        <w:r w:rsidR="00995FCD" w:rsidRPr="004C1C2E">
          <w:rPr>
            <w:rStyle w:val="Hyperlink"/>
          </w:rPr>
          <w:t>1.2 Scope</w:t>
        </w:r>
        <w:r w:rsidR="00995FCD">
          <w:rPr>
            <w:webHidden/>
          </w:rPr>
          <w:tab/>
        </w:r>
        <w:r w:rsidR="00995FCD">
          <w:rPr>
            <w:webHidden/>
          </w:rPr>
          <w:fldChar w:fldCharType="begin"/>
        </w:r>
        <w:r w:rsidR="00995FCD">
          <w:rPr>
            <w:webHidden/>
          </w:rPr>
          <w:instrText xml:space="preserve"> PAGEREF _Toc396399126 \h </w:instrText>
        </w:r>
        <w:r w:rsidR="00995FCD">
          <w:rPr>
            <w:webHidden/>
          </w:rPr>
        </w:r>
        <w:r w:rsidR="00995FCD">
          <w:rPr>
            <w:webHidden/>
          </w:rPr>
          <w:fldChar w:fldCharType="separate"/>
        </w:r>
        <w:r w:rsidR="00995FCD">
          <w:rPr>
            <w:webHidden/>
          </w:rPr>
          <w:t>3</w:t>
        </w:r>
        <w:r w:rsidR="00995FCD">
          <w:rPr>
            <w:webHidden/>
          </w:rPr>
          <w:fldChar w:fldCharType="end"/>
        </w:r>
      </w:hyperlink>
    </w:p>
    <w:p w:rsidR="00995FCD" w:rsidRDefault="00EF3357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399127" w:history="1">
        <w:r w:rsidR="00995FCD" w:rsidRPr="004C1C2E">
          <w:rPr>
            <w:rStyle w:val="Hyperlink"/>
          </w:rPr>
          <w:t>1.3 Release History</w:t>
        </w:r>
        <w:r w:rsidR="00995FCD">
          <w:rPr>
            <w:webHidden/>
          </w:rPr>
          <w:tab/>
        </w:r>
        <w:r w:rsidR="00995FCD">
          <w:rPr>
            <w:webHidden/>
          </w:rPr>
          <w:fldChar w:fldCharType="begin"/>
        </w:r>
        <w:r w:rsidR="00995FCD">
          <w:rPr>
            <w:webHidden/>
          </w:rPr>
          <w:instrText xml:space="preserve"> PAGEREF _Toc396399127 \h </w:instrText>
        </w:r>
        <w:r w:rsidR="00995FCD">
          <w:rPr>
            <w:webHidden/>
          </w:rPr>
        </w:r>
        <w:r w:rsidR="00995FCD">
          <w:rPr>
            <w:webHidden/>
          </w:rPr>
          <w:fldChar w:fldCharType="separate"/>
        </w:r>
        <w:r w:rsidR="00995FCD">
          <w:rPr>
            <w:webHidden/>
          </w:rPr>
          <w:t>3</w:t>
        </w:r>
        <w:r w:rsidR="00995FCD">
          <w:rPr>
            <w:webHidden/>
          </w:rPr>
          <w:fldChar w:fldCharType="end"/>
        </w:r>
      </w:hyperlink>
    </w:p>
    <w:p w:rsidR="00995FCD" w:rsidRDefault="00EF3357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399128" w:history="1">
        <w:r w:rsidR="00995FCD" w:rsidRPr="004C1C2E">
          <w:rPr>
            <w:rStyle w:val="Hyperlink"/>
          </w:rPr>
          <w:t>1.4 References</w:t>
        </w:r>
        <w:r w:rsidR="00995FCD">
          <w:rPr>
            <w:webHidden/>
          </w:rPr>
          <w:tab/>
        </w:r>
        <w:r w:rsidR="00995FCD">
          <w:rPr>
            <w:webHidden/>
          </w:rPr>
          <w:fldChar w:fldCharType="begin"/>
        </w:r>
        <w:r w:rsidR="00995FCD">
          <w:rPr>
            <w:webHidden/>
          </w:rPr>
          <w:instrText xml:space="preserve"> PAGEREF _Toc396399128 \h </w:instrText>
        </w:r>
        <w:r w:rsidR="00995FCD">
          <w:rPr>
            <w:webHidden/>
          </w:rPr>
        </w:r>
        <w:r w:rsidR="00995FCD">
          <w:rPr>
            <w:webHidden/>
          </w:rPr>
          <w:fldChar w:fldCharType="separate"/>
        </w:r>
        <w:r w:rsidR="00995FCD">
          <w:rPr>
            <w:webHidden/>
          </w:rPr>
          <w:t>3</w:t>
        </w:r>
        <w:r w:rsidR="00995FCD">
          <w:rPr>
            <w:webHidden/>
          </w:rPr>
          <w:fldChar w:fldCharType="end"/>
        </w:r>
      </w:hyperlink>
    </w:p>
    <w:p w:rsidR="00995FCD" w:rsidRDefault="00EF3357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399129" w:history="1">
        <w:r w:rsidR="00995FCD" w:rsidRPr="004C1C2E">
          <w:rPr>
            <w:rStyle w:val="Hyperlink"/>
          </w:rPr>
          <w:t>1.5 Acronyms and terms</w:t>
        </w:r>
        <w:r w:rsidR="00995FCD">
          <w:rPr>
            <w:webHidden/>
          </w:rPr>
          <w:tab/>
        </w:r>
        <w:r w:rsidR="00995FCD">
          <w:rPr>
            <w:webHidden/>
          </w:rPr>
          <w:fldChar w:fldCharType="begin"/>
        </w:r>
        <w:r w:rsidR="00995FCD">
          <w:rPr>
            <w:webHidden/>
          </w:rPr>
          <w:instrText xml:space="preserve"> PAGEREF _Toc396399129 \h </w:instrText>
        </w:r>
        <w:r w:rsidR="00995FCD">
          <w:rPr>
            <w:webHidden/>
          </w:rPr>
        </w:r>
        <w:r w:rsidR="00995FCD">
          <w:rPr>
            <w:webHidden/>
          </w:rPr>
          <w:fldChar w:fldCharType="separate"/>
        </w:r>
        <w:r w:rsidR="00995FCD">
          <w:rPr>
            <w:webHidden/>
          </w:rPr>
          <w:t>3</w:t>
        </w:r>
        <w:r w:rsidR="00995FCD">
          <w:rPr>
            <w:webHidden/>
          </w:rPr>
          <w:fldChar w:fldCharType="end"/>
        </w:r>
      </w:hyperlink>
    </w:p>
    <w:p w:rsidR="00995FCD" w:rsidRDefault="00EF3357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396399130" w:history="1">
        <w:r w:rsidR="00995FCD" w:rsidRPr="004C1C2E">
          <w:rPr>
            <w:rStyle w:val="Hyperlink"/>
          </w:rPr>
          <w:t>2 Specification Overview</w:t>
        </w:r>
        <w:r w:rsidR="00995FCD">
          <w:rPr>
            <w:webHidden/>
          </w:rPr>
          <w:tab/>
        </w:r>
        <w:r w:rsidR="00995FCD">
          <w:rPr>
            <w:webHidden/>
          </w:rPr>
          <w:fldChar w:fldCharType="begin"/>
        </w:r>
        <w:r w:rsidR="00995FCD">
          <w:rPr>
            <w:webHidden/>
          </w:rPr>
          <w:instrText xml:space="preserve"> PAGEREF _Toc396399130 \h </w:instrText>
        </w:r>
        <w:r w:rsidR="00995FCD">
          <w:rPr>
            <w:webHidden/>
          </w:rPr>
        </w:r>
        <w:r w:rsidR="00995FCD">
          <w:rPr>
            <w:webHidden/>
          </w:rPr>
          <w:fldChar w:fldCharType="separate"/>
        </w:r>
        <w:r w:rsidR="00995FCD">
          <w:rPr>
            <w:webHidden/>
          </w:rPr>
          <w:t>4</w:t>
        </w:r>
        <w:r w:rsidR="00995FCD">
          <w:rPr>
            <w:webHidden/>
          </w:rPr>
          <w:fldChar w:fldCharType="end"/>
        </w:r>
      </w:hyperlink>
    </w:p>
    <w:p w:rsidR="00995FCD" w:rsidRDefault="00EF3357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396399131" w:history="1">
        <w:r w:rsidR="00995FCD" w:rsidRPr="004C1C2E">
          <w:rPr>
            <w:rStyle w:val="Hyperlink"/>
          </w:rPr>
          <w:t>3 Error Handling</w:t>
        </w:r>
        <w:r w:rsidR="00995FCD">
          <w:rPr>
            <w:webHidden/>
          </w:rPr>
          <w:tab/>
        </w:r>
        <w:r w:rsidR="00995FCD">
          <w:rPr>
            <w:webHidden/>
          </w:rPr>
          <w:fldChar w:fldCharType="begin"/>
        </w:r>
        <w:r w:rsidR="00995FCD">
          <w:rPr>
            <w:webHidden/>
          </w:rPr>
          <w:instrText xml:space="preserve"> PAGEREF _Toc396399131 \h </w:instrText>
        </w:r>
        <w:r w:rsidR="00995FCD">
          <w:rPr>
            <w:webHidden/>
          </w:rPr>
        </w:r>
        <w:r w:rsidR="00995FCD">
          <w:rPr>
            <w:webHidden/>
          </w:rPr>
          <w:fldChar w:fldCharType="separate"/>
        </w:r>
        <w:r w:rsidR="00995FCD">
          <w:rPr>
            <w:webHidden/>
          </w:rPr>
          <w:t>5</w:t>
        </w:r>
        <w:r w:rsidR="00995FCD">
          <w:rPr>
            <w:webHidden/>
          </w:rPr>
          <w:fldChar w:fldCharType="end"/>
        </w:r>
      </w:hyperlink>
    </w:p>
    <w:p w:rsidR="00995FCD" w:rsidRDefault="00EF3357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396399132" w:history="1">
        <w:r w:rsidR="00995FCD" w:rsidRPr="004C1C2E">
          <w:rPr>
            <w:rStyle w:val="Hyperlink"/>
          </w:rPr>
          <w:t>4 Lamp Service Interface</w:t>
        </w:r>
        <w:r w:rsidR="00995FCD">
          <w:rPr>
            <w:webHidden/>
          </w:rPr>
          <w:tab/>
        </w:r>
        <w:r w:rsidR="00995FCD">
          <w:rPr>
            <w:webHidden/>
          </w:rPr>
          <w:fldChar w:fldCharType="begin"/>
        </w:r>
        <w:r w:rsidR="00995FCD">
          <w:rPr>
            <w:webHidden/>
          </w:rPr>
          <w:instrText xml:space="preserve"> PAGEREF _Toc396399132 \h </w:instrText>
        </w:r>
        <w:r w:rsidR="00995FCD">
          <w:rPr>
            <w:webHidden/>
          </w:rPr>
        </w:r>
        <w:r w:rsidR="00995FCD">
          <w:rPr>
            <w:webHidden/>
          </w:rPr>
          <w:fldChar w:fldCharType="separate"/>
        </w:r>
        <w:r w:rsidR="00995FCD">
          <w:rPr>
            <w:webHidden/>
          </w:rPr>
          <w:t>6</w:t>
        </w:r>
        <w:r w:rsidR="00995FCD">
          <w:rPr>
            <w:webHidden/>
          </w:rPr>
          <w:fldChar w:fldCharType="end"/>
        </w:r>
      </w:hyperlink>
    </w:p>
    <w:p w:rsidR="00995FCD" w:rsidRDefault="00EF3357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399133" w:history="1">
        <w:r w:rsidR="00995FCD" w:rsidRPr="004C1C2E">
          <w:rPr>
            <w:rStyle w:val="Hyperlink"/>
          </w:rPr>
          <w:t>4.1 Interface name</w:t>
        </w:r>
        <w:r w:rsidR="00995FCD">
          <w:rPr>
            <w:webHidden/>
          </w:rPr>
          <w:tab/>
        </w:r>
        <w:r w:rsidR="00995FCD">
          <w:rPr>
            <w:webHidden/>
          </w:rPr>
          <w:fldChar w:fldCharType="begin"/>
        </w:r>
        <w:r w:rsidR="00995FCD">
          <w:rPr>
            <w:webHidden/>
          </w:rPr>
          <w:instrText xml:space="preserve"> PAGEREF _Toc396399133 \h </w:instrText>
        </w:r>
        <w:r w:rsidR="00995FCD">
          <w:rPr>
            <w:webHidden/>
          </w:rPr>
        </w:r>
        <w:r w:rsidR="00995FCD">
          <w:rPr>
            <w:webHidden/>
          </w:rPr>
          <w:fldChar w:fldCharType="separate"/>
        </w:r>
        <w:r w:rsidR="00995FCD">
          <w:rPr>
            <w:webHidden/>
          </w:rPr>
          <w:t>6</w:t>
        </w:r>
        <w:r w:rsidR="00995FCD">
          <w:rPr>
            <w:webHidden/>
          </w:rPr>
          <w:fldChar w:fldCharType="end"/>
        </w:r>
      </w:hyperlink>
    </w:p>
    <w:p w:rsidR="00995FCD" w:rsidRDefault="00EF335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396399134" w:history="1">
        <w:r w:rsidR="00995FCD" w:rsidRPr="004C1C2E">
          <w:rPr>
            <w:rStyle w:val="Hyperlink"/>
          </w:rPr>
          <w:t>4.1.1 Properties</w:t>
        </w:r>
        <w:r w:rsidR="00995FCD">
          <w:rPr>
            <w:webHidden/>
          </w:rPr>
          <w:tab/>
        </w:r>
        <w:r w:rsidR="00995FCD">
          <w:rPr>
            <w:webHidden/>
          </w:rPr>
          <w:fldChar w:fldCharType="begin"/>
        </w:r>
        <w:r w:rsidR="00995FCD">
          <w:rPr>
            <w:webHidden/>
          </w:rPr>
          <w:instrText xml:space="preserve"> PAGEREF _Toc396399134 \h </w:instrText>
        </w:r>
        <w:r w:rsidR="00995FCD">
          <w:rPr>
            <w:webHidden/>
          </w:rPr>
        </w:r>
        <w:r w:rsidR="00995FCD">
          <w:rPr>
            <w:webHidden/>
          </w:rPr>
          <w:fldChar w:fldCharType="separate"/>
        </w:r>
        <w:r w:rsidR="00995FCD">
          <w:rPr>
            <w:webHidden/>
          </w:rPr>
          <w:t>6</w:t>
        </w:r>
        <w:r w:rsidR="00995FCD">
          <w:rPr>
            <w:webHidden/>
          </w:rPr>
          <w:fldChar w:fldCharType="end"/>
        </w:r>
      </w:hyperlink>
    </w:p>
    <w:p w:rsidR="00995FCD" w:rsidRDefault="00EF335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396399135" w:history="1">
        <w:r w:rsidR="00995FCD" w:rsidRPr="004C1C2E">
          <w:rPr>
            <w:rStyle w:val="Hyperlink"/>
          </w:rPr>
          <w:t>4.1.2 Methods</w:t>
        </w:r>
        <w:r w:rsidR="00995FCD">
          <w:rPr>
            <w:webHidden/>
          </w:rPr>
          <w:tab/>
        </w:r>
        <w:r w:rsidR="00995FCD">
          <w:rPr>
            <w:webHidden/>
          </w:rPr>
          <w:fldChar w:fldCharType="begin"/>
        </w:r>
        <w:r w:rsidR="00995FCD">
          <w:rPr>
            <w:webHidden/>
          </w:rPr>
          <w:instrText xml:space="preserve"> PAGEREF _Toc396399135 \h </w:instrText>
        </w:r>
        <w:r w:rsidR="00995FCD">
          <w:rPr>
            <w:webHidden/>
          </w:rPr>
        </w:r>
        <w:r w:rsidR="00995FCD">
          <w:rPr>
            <w:webHidden/>
          </w:rPr>
          <w:fldChar w:fldCharType="separate"/>
        </w:r>
        <w:r w:rsidR="00995FCD">
          <w:rPr>
            <w:webHidden/>
          </w:rPr>
          <w:t>6</w:t>
        </w:r>
        <w:r w:rsidR="00995FCD">
          <w:rPr>
            <w:webHidden/>
          </w:rPr>
          <w:fldChar w:fldCharType="end"/>
        </w:r>
      </w:hyperlink>
    </w:p>
    <w:p w:rsidR="00995FCD" w:rsidRDefault="00EF335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396399136" w:history="1">
        <w:r w:rsidR="00995FCD" w:rsidRPr="004C1C2E">
          <w:rPr>
            <w:rStyle w:val="Hyperlink"/>
          </w:rPr>
          <w:t>4.1.3 Signals</w:t>
        </w:r>
        <w:r w:rsidR="00995FCD">
          <w:rPr>
            <w:webHidden/>
          </w:rPr>
          <w:tab/>
        </w:r>
        <w:r w:rsidR="00995FCD">
          <w:rPr>
            <w:webHidden/>
          </w:rPr>
          <w:fldChar w:fldCharType="begin"/>
        </w:r>
        <w:r w:rsidR="00995FCD">
          <w:rPr>
            <w:webHidden/>
          </w:rPr>
          <w:instrText xml:space="preserve"> PAGEREF _Toc396399136 \h </w:instrText>
        </w:r>
        <w:r w:rsidR="00995FCD">
          <w:rPr>
            <w:webHidden/>
          </w:rPr>
        </w:r>
        <w:r w:rsidR="00995FCD">
          <w:rPr>
            <w:webHidden/>
          </w:rPr>
          <w:fldChar w:fldCharType="separate"/>
        </w:r>
        <w:r w:rsidR="00995FCD">
          <w:rPr>
            <w:webHidden/>
          </w:rPr>
          <w:t>7</w:t>
        </w:r>
        <w:r w:rsidR="00995FCD">
          <w:rPr>
            <w:webHidden/>
          </w:rPr>
          <w:fldChar w:fldCharType="end"/>
        </w:r>
      </w:hyperlink>
    </w:p>
    <w:p w:rsidR="00995FCD" w:rsidRDefault="00EF3357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399137" w:history="1">
        <w:r w:rsidR="00995FCD" w:rsidRPr="004C1C2E">
          <w:rPr>
            <w:rStyle w:val="Hyperlink"/>
          </w:rPr>
          <w:t>4.2 Interface name</w:t>
        </w:r>
        <w:r w:rsidR="00995FCD">
          <w:rPr>
            <w:webHidden/>
          </w:rPr>
          <w:tab/>
        </w:r>
        <w:r w:rsidR="00995FCD">
          <w:rPr>
            <w:webHidden/>
          </w:rPr>
          <w:fldChar w:fldCharType="begin"/>
        </w:r>
        <w:r w:rsidR="00995FCD">
          <w:rPr>
            <w:webHidden/>
          </w:rPr>
          <w:instrText xml:space="preserve"> PAGEREF _Toc396399137 \h </w:instrText>
        </w:r>
        <w:r w:rsidR="00995FCD">
          <w:rPr>
            <w:webHidden/>
          </w:rPr>
        </w:r>
        <w:r w:rsidR="00995FCD">
          <w:rPr>
            <w:webHidden/>
          </w:rPr>
          <w:fldChar w:fldCharType="separate"/>
        </w:r>
        <w:r w:rsidR="00995FCD">
          <w:rPr>
            <w:webHidden/>
          </w:rPr>
          <w:t>7</w:t>
        </w:r>
        <w:r w:rsidR="00995FCD">
          <w:rPr>
            <w:webHidden/>
          </w:rPr>
          <w:fldChar w:fldCharType="end"/>
        </w:r>
      </w:hyperlink>
    </w:p>
    <w:p w:rsidR="00995FCD" w:rsidRDefault="00EF335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396399138" w:history="1">
        <w:r w:rsidR="00995FCD" w:rsidRPr="004C1C2E">
          <w:rPr>
            <w:rStyle w:val="Hyperlink"/>
          </w:rPr>
          <w:t>4.2.1 Properties</w:t>
        </w:r>
        <w:r w:rsidR="00995FCD">
          <w:rPr>
            <w:webHidden/>
          </w:rPr>
          <w:tab/>
        </w:r>
        <w:r w:rsidR="00995FCD">
          <w:rPr>
            <w:webHidden/>
          </w:rPr>
          <w:fldChar w:fldCharType="begin"/>
        </w:r>
        <w:r w:rsidR="00995FCD">
          <w:rPr>
            <w:webHidden/>
          </w:rPr>
          <w:instrText xml:space="preserve"> PAGEREF _Toc396399138 \h </w:instrText>
        </w:r>
        <w:r w:rsidR="00995FCD">
          <w:rPr>
            <w:webHidden/>
          </w:rPr>
        </w:r>
        <w:r w:rsidR="00995FCD">
          <w:rPr>
            <w:webHidden/>
          </w:rPr>
          <w:fldChar w:fldCharType="separate"/>
        </w:r>
        <w:r w:rsidR="00995FCD">
          <w:rPr>
            <w:webHidden/>
          </w:rPr>
          <w:t>7</w:t>
        </w:r>
        <w:r w:rsidR="00995FCD">
          <w:rPr>
            <w:webHidden/>
          </w:rPr>
          <w:fldChar w:fldCharType="end"/>
        </w:r>
      </w:hyperlink>
    </w:p>
    <w:p w:rsidR="00995FCD" w:rsidRDefault="00EF335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396399139" w:history="1">
        <w:r w:rsidR="00995FCD" w:rsidRPr="004C1C2E">
          <w:rPr>
            <w:rStyle w:val="Hyperlink"/>
          </w:rPr>
          <w:t>4.2.2 Methods</w:t>
        </w:r>
        <w:r w:rsidR="00995FCD">
          <w:rPr>
            <w:webHidden/>
          </w:rPr>
          <w:tab/>
        </w:r>
        <w:r w:rsidR="00995FCD">
          <w:rPr>
            <w:webHidden/>
          </w:rPr>
          <w:fldChar w:fldCharType="begin"/>
        </w:r>
        <w:r w:rsidR="00995FCD">
          <w:rPr>
            <w:webHidden/>
          </w:rPr>
          <w:instrText xml:space="preserve"> PAGEREF _Toc396399139 \h </w:instrText>
        </w:r>
        <w:r w:rsidR="00995FCD">
          <w:rPr>
            <w:webHidden/>
          </w:rPr>
        </w:r>
        <w:r w:rsidR="00995FCD">
          <w:rPr>
            <w:webHidden/>
          </w:rPr>
          <w:fldChar w:fldCharType="separate"/>
        </w:r>
        <w:r w:rsidR="00995FCD">
          <w:rPr>
            <w:webHidden/>
          </w:rPr>
          <w:t>7</w:t>
        </w:r>
        <w:r w:rsidR="00995FCD">
          <w:rPr>
            <w:webHidden/>
          </w:rPr>
          <w:fldChar w:fldCharType="end"/>
        </w:r>
      </w:hyperlink>
    </w:p>
    <w:p w:rsidR="00995FCD" w:rsidRDefault="00EF335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396399140" w:history="1">
        <w:r w:rsidR="00995FCD" w:rsidRPr="004C1C2E">
          <w:rPr>
            <w:rStyle w:val="Hyperlink"/>
          </w:rPr>
          <w:t>4.2.3 Signals</w:t>
        </w:r>
        <w:r w:rsidR="00995FCD">
          <w:rPr>
            <w:webHidden/>
          </w:rPr>
          <w:tab/>
        </w:r>
        <w:r w:rsidR="00995FCD">
          <w:rPr>
            <w:webHidden/>
          </w:rPr>
          <w:fldChar w:fldCharType="begin"/>
        </w:r>
        <w:r w:rsidR="00995FCD">
          <w:rPr>
            <w:webHidden/>
          </w:rPr>
          <w:instrText xml:space="preserve"> PAGEREF _Toc396399140 \h </w:instrText>
        </w:r>
        <w:r w:rsidR="00995FCD">
          <w:rPr>
            <w:webHidden/>
          </w:rPr>
        </w:r>
        <w:r w:rsidR="00995FCD">
          <w:rPr>
            <w:webHidden/>
          </w:rPr>
          <w:fldChar w:fldCharType="separate"/>
        </w:r>
        <w:r w:rsidR="00995FCD">
          <w:rPr>
            <w:webHidden/>
          </w:rPr>
          <w:t>7</w:t>
        </w:r>
        <w:r w:rsidR="00995FCD">
          <w:rPr>
            <w:webHidden/>
          </w:rPr>
          <w:fldChar w:fldCharType="end"/>
        </w:r>
      </w:hyperlink>
    </w:p>
    <w:p w:rsidR="00995FCD" w:rsidRDefault="00EF3357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399141" w:history="1">
        <w:r w:rsidR="00995FCD" w:rsidRPr="004C1C2E">
          <w:rPr>
            <w:rStyle w:val="Hyperlink"/>
          </w:rPr>
          <w:t>4.3 Interface name</w:t>
        </w:r>
        <w:r w:rsidR="00995FCD">
          <w:rPr>
            <w:webHidden/>
          </w:rPr>
          <w:tab/>
        </w:r>
        <w:r w:rsidR="00995FCD">
          <w:rPr>
            <w:webHidden/>
          </w:rPr>
          <w:fldChar w:fldCharType="begin"/>
        </w:r>
        <w:r w:rsidR="00995FCD">
          <w:rPr>
            <w:webHidden/>
          </w:rPr>
          <w:instrText xml:space="preserve"> PAGEREF _Toc396399141 \h </w:instrText>
        </w:r>
        <w:r w:rsidR="00995FCD">
          <w:rPr>
            <w:webHidden/>
          </w:rPr>
        </w:r>
        <w:r w:rsidR="00995FCD">
          <w:rPr>
            <w:webHidden/>
          </w:rPr>
          <w:fldChar w:fldCharType="separate"/>
        </w:r>
        <w:r w:rsidR="00995FCD">
          <w:rPr>
            <w:webHidden/>
          </w:rPr>
          <w:t>8</w:t>
        </w:r>
        <w:r w:rsidR="00995FCD">
          <w:rPr>
            <w:webHidden/>
          </w:rPr>
          <w:fldChar w:fldCharType="end"/>
        </w:r>
      </w:hyperlink>
    </w:p>
    <w:p w:rsidR="00995FCD" w:rsidRDefault="00EF335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396399142" w:history="1">
        <w:r w:rsidR="00995FCD" w:rsidRPr="004C1C2E">
          <w:rPr>
            <w:rStyle w:val="Hyperlink"/>
          </w:rPr>
          <w:t>4.3.1 Properties</w:t>
        </w:r>
        <w:r w:rsidR="00995FCD">
          <w:rPr>
            <w:webHidden/>
          </w:rPr>
          <w:tab/>
        </w:r>
        <w:r w:rsidR="00995FCD">
          <w:rPr>
            <w:webHidden/>
          </w:rPr>
          <w:fldChar w:fldCharType="begin"/>
        </w:r>
        <w:r w:rsidR="00995FCD">
          <w:rPr>
            <w:webHidden/>
          </w:rPr>
          <w:instrText xml:space="preserve"> PAGEREF _Toc396399142 \h </w:instrText>
        </w:r>
        <w:r w:rsidR="00995FCD">
          <w:rPr>
            <w:webHidden/>
          </w:rPr>
        </w:r>
        <w:r w:rsidR="00995FCD">
          <w:rPr>
            <w:webHidden/>
          </w:rPr>
          <w:fldChar w:fldCharType="separate"/>
        </w:r>
        <w:r w:rsidR="00995FCD">
          <w:rPr>
            <w:webHidden/>
          </w:rPr>
          <w:t>8</w:t>
        </w:r>
        <w:r w:rsidR="00995FCD">
          <w:rPr>
            <w:webHidden/>
          </w:rPr>
          <w:fldChar w:fldCharType="end"/>
        </w:r>
      </w:hyperlink>
    </w:p>
    <w:p w:rsidR="00995FCD" w:rsidRDefault="00EF335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396399143" w:history="1">
        <w:r w:rsidR="00995FCD" w:rsidRPr="004C1C2E">
          <w:rPr>
            <w:rStyle w:val="Hyperlink"/>
          </w:rPr>
          <w:t>4.3.2 Methods</w:t>
        </w:r>
        <w:r w:rsidR="00995FCD">
          <w:rPr>
            <w:webHidden/>
          </w:rPr>
          <w:tab/>
        </w:r>
        <w:r w:rsidR="00995FCD">
          <w:rPr>
            <w:webHidden/>
          </w:rPr>
          <w:fldChar w:fldCharType="begin"/>
        </w:r>
        <w:r w:rsidR="00995FCD">
          <w:rPr>
            <w:webHidden/>
          </w:rPr>
          <w:instrText xml:space="preserve"> PAGEREF _Toc396399143 \h </w:instrText>
        </w:r>
        <w:r w:rsidR="00995FCD">
          <w:rPr>
            <w:webHidden/>
          </w:rPr>
        </w:r>
        <w:r w:rsidR="00995FCD">
          <w:rPr>
            <w:webHidden/>
          </w:rPr>
          <w:fldChar w:fldCharType="separate"/>
        </w:r>
        <w:r w:rsidR="00995FCD">
          <w:rPr>
            <w:webHidden/>
          </w:rPr>
          <w:t>9</w:t>
        </w:r>
        <w:r w:rsidR="00995FCD">
          <w:rPr>
            <w:webHidden/>
          </w:rPr>
          <w:fldChar w:fldCharType="end"/>
        </w:r>
      </w:hyperlink>
    </w:p>
    <w:p w:rsidR="00995FCD" w:rsidRDefault="00EF335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396399144" w:history="1">
        <w:r w:rsidR="00995FCD" w:rsidRPr="004C1C2E">
          <w:rPr>
            <w:rStyle w:val="Hyperlink"/>
          </w:rPr>
          <w:t>4.3.3 Signals</w:t>
        </w:r>
        <w:r w:rsidR="00995FCD">
          <w:rPr>
            <w:webHidden/>
          </w:rPr>
          <w:tab/>
        </w:r>
        <w:r w:rsidR="00995FCD">
          <w:rPr>
            <w:webHidden/>
          </w:rPr>
          <w:fldChar w:fldCharType="begin"/>
        </w:r>
        <w:r w:rsidR="00995FCD">
          <w:rPr>
            <w:webHidden/>
          </w:rPr>
          <w:instrText xml:space="preserve"> PAGEREF _Toc396399144 \h </w:instrText>
        </w:r>
        <w:r w:rsidR="00995FCD">
          <w:rPr>
            <w:webHidden/>
          </w:rPr>
        </w:r>
        <w:r w:rsidR="00995FCD">
          <w:rPr>
            <w:webHidden/>
          </w:rPr>
          <w:fldChar w:fldCharType="separate"/>
        </w:r>
        <w:r w:rsidR="00995FCD">
          <w:rPr>
            <w:webHidden/>
          </w:rPr>
          <w:t>9</w:t>
        </w:r>
        <w:r w:rsidR="00995FCD">
          <w:rPr>
            <w:webHidden/>
          </w:rPr>
          <w:fldChar w:fldCharType="end"/>
        </w:r>
      </w:hyperlink>
    </w:p>
    <w:p w:rsidR="00995FCD" w:rsidRDefault="00EF3357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396399145" w:history="1">
        <w:r w:rsidR="00995FCD" w:rsidRPr="004C1C2E">
          <w:rPr>
            <w:rStyle w:val="Hyperlink"/>
          </w:rPr>
          <w:t>4.4 Interface name</w:t>
        </w:r>
        <w:r w:rsidR="00995FCD">
          <w:rPr>
            <w:webHidden/>
          </w:rPr>
          <w:tab/>
        </w:r>
        <w:r w:rsidR="00995FCD">
          <w:rPr>
            <w:webHidden/>
          </w:rPr>
          <w:fldChar w:fldCharType="begin"/>
        </w:r>
        <w:r w:rsidR="00995FCD">
          <w:rPr>
            <w:webHidden/>
          </w:rPr>
          <w:instrText xml:space="preserve"> PAGEREF _Toc396399145 \h </w:instrText>
        </w:r>
        <w:r w:rsidR="00995FCD">
          <w:rPr>
            <w:webHidden/>
          </w:rPr>
        </w:r>
        <w:r w:rsidR="00995FCD">
          <w:rPr>
            <w:webHidden/>
          </w:rPr>
          <w:fldChar w:fldCharType="separate"/>
        </w:r>
        <w:r w:rsidR="00995FCD">
          <w:rPr>
            <w:webHidden/>
          </w:rPr>
          <w:t>9</w:t>
        </w:r>
        <w:r w:rsidR="00995FCD">
          <w:rPr>
            <w:webHidden/>
          </w:rPr>
          <w:fldChar w:fldCharType="end"/>
        </w:r>
      </w:hyperlink>
    </w:p>
    <w:p w:rsidR="00995FCD" w:rsidRDefault="00EF335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396399146" w:history="1">
        <w:r w:rsidR="00995FCD" w:rsidRPr="004C1C2E">
          <w:rPr>
            <w:rStyle w:val="Hyperlink"/>
          </w:rPr>
          <w:t>4.4.1 Properties</w:t>
        </w:r>
        <w:r w:rsidR="00995FCD">
          <w:rPr>
            <w:webHidden/>
          </w:rPr>
          <w:tab/>
        </w:r>
        <w:r w:rsidR="00995FCD">
          <w:rPr>
            <w:webHidden/>
          </w:rPr>
          <w:fldChar w:fldCharType="begin"/>
        </w:r>
        <w:r w:rsidR="00995FCD">
          <w:rPr>
            <w:webHidden/>
          </w:rPr>
          <w:instrText xml:space="preserve"> PAGEREF _Toc396399146 \h </w:instrText>
        </w:r>
        <w:r w:rsidR="00995FCD">
          <w:rPr>
            <w:webHidden/>
          </w:rPr>
        </w:r>
        <w:r w:rsidR="00995FCD">
          <w:rPr>
            <w:webHidden/>
          </w:rPr>
          <w:fldChar w:fldCharType="separate"/>
        </w:r>
        <w:r w:rsidR="00995FCD">
          <w:rPr>
            <w:webHidden/>
          </w:rPr>
          <w:t>9</w:t>
        </w:r>
        <w:r w:rsidR="00995FCD">
          <w:rPr>
            <w:webHidden/>
          </w:rPr>
          <w:fldChar w:fldCharType="end"/>
        </w:r>
      </w:hyperlink>
    </w:p>
    <w:p w:rsidR="00995FCD" w:rsidRDefault="00EF335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396399147" w:history="1">
        <w:r w:rsidR="00995FCD" w:rsidRPr="004C1C2E">
          <w:rPr>
            <w:rStyle w:val="Hyperlink"/>
          </w:rPr>
          <w:t>4.4.2 Methods</w:t>
        </w:r>
        <w:r w:rsidR="00995FCD">
          <w:rPr>
            <w:webHidden/>
          </w:rPr>
          <w:tab/>
        </w:r>
        <w:r w:rsidR="00995FCD">
          <w:rPr>
            <w:webHidden/>
          </w:rPr>
          <w:fldChar w:fldCharType="begin"/>
        </w:r>
        <w:r w:rsidR="00995FCD">
          <w:rPr>
            <w:webHidden/>
          </w:rPr>
          <w:instrText xml:space="preserve"> PAGEREF _Toc396399147 \h </w:instrText>
        </w:r>
        <w:r w:rsidR="00995FCD">
          <w:rPr>
            <w:webHidden/>
          </w:rPr>
        </w:r>
        <w:r w:rsidR="00995FCD">
          <w:rPr>
            <w:webHidden/>
          </w:rPr>
          <w:fldChar w:fldCharType="separate"/>
        </w:r>
        <w:r w:rsidR="00995FCD">
          <w:rPr>
            <w:webHidden/>
          </w:rPr>
          <w:t>10</w:t>
        </w:r>
        <w:r w:rsidR="00995FCD">
          <w:rPr>
            <w:webHidden/>
          </w:rPr>
          <w:fldChar w:fldCharType="end"/>
        </w:r>
      </w:hyperlink>
    </w:p>
    <w:p w:rsidR="00995FCD" w:rsidRDefault="00EF3357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396399148" w:history="1">
        <w:r w:rsidR="00995FCD" w:rsidRPr="004C1C2E">
          <w:rPr>
            <w:rStyle w:val="Hyperlink"/>
          </w:rPr>
          <w:t>4.4.3 Signals</w:t>
        </w:r>
        <w:r w:rsidR="00995FCD">
          <w:rPr>
            <w:webHidden/>
          </w:rPr>
          <w:tab/>
        </w:r>
        <w:r w:rsidR="00995FCD">
          <w:rPr>
            <w:webHidden/>
          </w:rPr>
          <w:fldChar w:fldCharType="begin"/>
        </w:r>
        <w:r w:rsidR="00995FCD">
          <w:rPr>
            <w:webHidden/>
          </w:rPr>
          <w:instrText xml:space="preserve"> PAGEREF _Toc396399148 \h </w:instrText>
        </w:r>
        <w:r w:rsidR="00995FCD">
          <w:rPr>
            <w:webHidden/>
          </w:rPr>
        </w:r>
        <w:r w:rsidR="00995FCD">
          <w:rPr>
            <w:webHidden/>
          </w:rPr>
          <w:fldChar w:fldCharType="separate"/>
        </w:r>
        <w:r w:rsidR="00995FCD">
          <w:rPr>
            <w:webHidden/>
          </w:rPr>
          <w:t>11</w:t>
        </w:r>
        <w:r w:rsidR="00995FCD">
          <w:rPr>
            <w:webHidden/>
          </w:rPr>
          <w:fldChar w:fldCharType="end"/>
        </w:r>
      </w:hyperlink>
    </w:p>
    <w:p w:rsidR="00995FCD" w:rsidRDefault="00EF3357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396399149" w:history="1">
        <w:r w:rsidR="00995FCD" w:rsidRPr="004C1C2E">
          <w:rPr>
            <w:rStyle w:val="Hyperlink"/>
          </w:rPr>
          <w:t>5 AllJoyn IntrospectionXML</w:t>
        </w:r>
        <w:r w:rsidR="00995FCD">
          <w:rPr>
            <w:webHidden/>
          </w:rPr>
          <w:tab/>
        </w:r>
        <w:r w:rsidR="00995FCD">
          <w:rPr>
            <w:webHidden/>
          </w:rPr>
          <w:fldChar w:fldCharType="begin"/>
        </w:r>
        <w:r w:rsidR="00995FCD">
          <w:rPr>
            <w:webHidden/>
          </w:rPr>
          <w:instrText xml:space="preserve"> PAGEREF _Toc396399149 \h </w:instrText>
        </w:r>
        <w:r w:rsidR="00995FCD">
          <w:rPr>
            <w:webHidden/>
          </w:rPr>
        </w:r>
        <w:r w:rsidR="00995FCD">
          <w:rPr>
            <w:webHidden/>
          </w:rPr>
          <w:fldChar w:fldCharType="separate"/>
        </w:r>
        <w:r w:rsidR="00995FCD">
          <w:rPr>
            <w:webHidden/>
          </w:rPr>
          <w:t>12</w:t>
        </w:r>
        <w:r w:rsidR="00995FCD">
          <w:rPr>
            <w:webHidden/>
          </w:rPr>
          <w:fldChar w:fldCharType="end"/>
        </w:r>
      </w:hyperlink>
    </w:p>
    <w:p w:rsidR="00C76273" w:rsidRDefault="00A918CF" w:rsidP="009862FD">
      <w:pPr>
        <w:pStyle w:val="LOF-LOT"/>
        <w:sectPr w:rsidR="00C76273" w:rsidSect="00AA63BE">
          <w:headerReference w:type="default" r:id="rId10"/>
          <w:footerReference w:type="default" r:id="rId11"/>
          <w:footerReference w:type="first" r:id="rId12"/>
          <w:pgSz w:w="12240" w:h="15840" w:code="1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  <w:r>
        <w:rPr>
          <w:rFonts w:cs="Arial"/>
          <w:noProof/>
          <w:sz w:val="24"/>
          <w:szCs w:val="22"/>
        </w:rPr>
        <w:fldChar w:fldCharType="end"/>
      </w:r>
    </w:p>
    <w:p w:rsidR="00D12E17" w:rsidRDefault="00932468" w:rsidP="00EF3D42">
      <w:pPr>
        <w:pStyle w:val="Heading1"/>
      </w:pPr>
      <w:bookmarkStart w:id="1" w:name="_Toc396399124"/>
      <w:r>
        <w:lastRenderedPageBreak/>
        <w:t>Introduction</w:t>
      </w:r>
      <w:bookmarkEnd w:id="1"/>
    </w:p>
    <w:p w:rsidR="00C76273" w:rsidRDefault="00C76273" w:rsidP="00395F0F">
      <w:pPr>
        <w:pStyle w:val="Heading2"/>
      </w:pPr>
      <w:bookmarkStart w:id="2" w:name="_Toc228961367"/>
      <w:bookmarkStart w:id="3" w:name="_Toc396399125"/>
      <w:r w:rsidRPr="001C241A">
        <w:t>Purpose</w:t>
      </w:r>
      <w:bookmarkEnd w:id="2"/>
      <w:bookmarkEnd w:id="3"/>
    </w:p>
    <w:p w:rsidR="00932468" w:rsidRDefault="001A5698" w:rsidP="009862FD">
      <w:pPr>
        <w:pStyle w:val="body"/>
      </w:pPr>
      <w:r>
        <w:t>This document describes the specification of the AllJoyn™ Lighting Service Framework Lamp Service interface. An application uses this interface to control a Lamp; turn on or off, change color, etc.</w:t>
      </w:r>
    </w:p>
    <w:p w:rsidR="00C76273" w:rsidRPr="001C241A" w:rsidRDefault="00C76273" w:rsidP="00395F0F">
      <w:pPr>
        <w:pStyle w:val="Heading2"/>
      </w:pPr>
      <w:bookmarkStart w:id="4" w:name="_Toc228961368"/>
      <w:bookmarkStart w:id="5" w:name="_Toc396399126"/>
      <w:r w:rsidRPr="001C241A">
        <w:t>Scope</w:t>
      </w:r>
      <w:bookmarkEnd w:id="4"/>
      <w:bookmarkEnd w:id="5"/>
    </w:p>
    <w:p w:rsidR="00C76273" w:rsidRPr="001C241A" w:rsidRDefault="001A5698" w:rsidP="001A5698">
      <w:pPr>
        <w:pStyle w:val="body"/>
      </w:pPr>
      <w:r>
        <w:t xml:space="preserve">This document is targeted to the developers </w:t>
      </w:r>
      <w:r w:rsidR="00BA3875">
        <w:t>who</w:t>
      </w:r>
      <w:r>
        <w:t xml:space="preserve"> build the lighting service framework or extend the provided lighting service framework. </w:t>
      </w:r>
    </w:p>
    <w:p w:rsidR="001A5698" w:rsidRDefault="001A5698" w:rsidP="00395F0F">
      <w:pPr>
        <w:pStyle w:val="Heading2"/>
      </w:pPr>
      <w:bookmarkStart w:id="6" w:name="_Toc396399127"/>
      <w:bookmarkStart w:id="7" w:name="_Toc228961371"/>
      <w:r>
        <w:t>Release History</w:t>
      </w:r>
      <w:bookmarkEnd w:id="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0"/>
        <w:gridCol w:w="4314"/>
      </w:tblGrid>
      <w:tr w:rsidR="001A5698" w:rsidTr="001A5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2" w:type="dxa"/>
          </w:tcPr>
          <w:p w:rsidR="001A5698" w:rsidRDefault="001A5698" w:rsidP="001A5698">
            <w:pPr>
              <w:pStyle w:val="body"/>
              <w:ind w:left="0"/>
            </w:pPr>
            <w:r>
              <w:t>Release Version</w:t>
            </w:r>
          </w:p>
        </w:tc>
        <w:tc>
          <w:tcPr>
            <w:tcW w:w="4672" w:type="dxa"/>
          </w:tcPr>
          <w:p w:rsidR="001A5698" w:rsidRDefault="001A5698" w:rsidP="001A5698">
            <w:pPr>
              <w:pStyle w:val="body"/>
              <w:ind w:left="0"/>
            </w:pPr>
            <w:r>
              <w:t>What changed</w:t>
            </w:r>
          </w:p>
        </w:tc>
      </w:tr>
      <w:tr w:rsidR="001A5698" w:rsidTr="001A5698">
        <w:tc>
          <w:tcPr>
            <w:tcW w:w="4672" w:type="dxa"/>
          </w:tcPr>
          <w:p w:rsidR="001A5698" w:rsidRDefault="001A5698" w:rsidP="001A5698">
            <w:pPr>
              <w:pStyle w:val="body"/>
              <w:ind w:left="0"/>
            </w:pPr>
            <w:r>
              <w:t>14.02</w:t>
            </w:r>
          </w:p>
        </w:tc>
        <w:tc>
          <w:tcPr>
            <w:tcW w:w="4672" w:type="dxa"/>
          </w:tcPr>
          <w:p w:rsidR="001A5698" w:rsidRDefault="001A5698" w:rsidP="001A5698">
            <w:pPr>
              <w:pStyle w:val="body"/>
              <w:ind w:left="0"/>
            </w:pPr>
            <w:r>
              <w:t>Interface version 1 was added</w:t>
            </w:r>
          </w:p>
        </w:tc>
      </w:tr>
    </w:tbl>
    <w:p w:rsidR="001A5698" w:rsidRPr="001A5698" w:rsidRDefault="001A5698" w:rsidP="001A5698">
      <w:pPr>
        <w:pStyle w:val="body"/>
      </w:pPr>
    </w:p>
    <w:p w:rsidR="00C76273" w:rsidRDefault="00C76273" w:rsidP="00395F0F">
      <w:pPr>
        <w:pStyle w:val="Heading2"/>
      </w:pPr>
      <w:bookmarkStart w:id="8" w:name="_Toc396399128"/>
      <w:r w:rsidRPr="001C241A">
        <w:t>References</w:t>
      </w:r>
      <w:bookmarkEnd w:id="7"/>
      <w:bookmarkEnd w:id="8"/>
    </w:p>
    <w:p w:rsidR="003F5257" w:rsidRDefault="003F5257" w:rsidP="003F5257">
      <w:pPr>
        <w:pStyle w:val="bulletlv1"/>
        <w:numPr>
          <w:ilvl w:val="0"/>
          <w:numId w:val="0"/>
        </w:numPr>
        <w:ind w:left="1080" w:hanging="360"/>
        <w:rPr>
          <w:rFonts w:cs="Arial"/>
        </w:rPr>
      </w:pPr>
      <w:r w:rsidRPr="003F5257">
        <w:rPr>
          <w:rFonts w:cs="Arial"/>
        </w:rPr>
        <w:t>Except for supporting information, the following are r</w:t>
      </w:r>
      <w:r>
        <w:rPr>
          <w:rFonts w:cs="Arial"/>
        </w:rPr>
        <w:t>eference documents found on the</w:t>
      </w:r>
    </w:p>
    <w:p w:rsidR="003F5257" w:rsidRPr="003F5257" w:rsidRDefault="003F5257" w:rsidP="003F5257">
      <w:pPr>
        <w:pStyle w:val="bulletlv1"/>
        <w:numPr>
          <w:ilvl w:val="0"/>
          <w:numId w:val="0"/>
        </w:numPr>
        <w:ind w:left="1080" w:hanging="360"/>
        <w:rPr>
          <w:rFonts w:cs="Arial"/>
        </w:rPr>
      </w:pPr>
      <w:r>
        <w:rPr>
          <w:rFonts w:cs="Arial"/>
        </w:rPr>
        <w:t>A</w:t>
      </w:r>
      <w:r w:rsidRPr="003F5257">
        <w:rPr>
          <w:rFonts w:cs="Arial"/>
        </w:rPr>
        <w:t>llSeen Alliance web site's Docs/Downloads section</w:t>
      </w:r>
    </w:p>
    <w:p w:rsidR="00C14EC9" w:rsidRDefault="009862FD" w:rsidP="003F5257">
      <w:pPr>
        <w:pStyle w:val="bulletlv1"/>
        <w:rPr>
          <w:rStyle w:val="Emphasis"/>
        </w:rPr>
      </w:pPr>
      <w:r>
        <w:rPr>
          <w:rStyle w:val="Emphasis"/>
        </w:rPr>
        <w:t xml:space="preserve">AllJoyn™ About Feature </w:t>
      </w:r>
      <w:r w:rsidR="00E03660">
        <w:rPr>
          <w:rStyle w:val="Emphasis"/>
        </w:rPr>
        <w:t>14.12</w:t>
      </w:r>
      <w:r>
        <w:rPr>
          <w:rStyle w:val="Emphasis"/>
        </w:rPr>
        <w:t xml:space="preserve"> Interface Specification</w:t>
      </w:r>
    </w:p>
    <w:p w:rsidR="003F5257" w:rsidRPr="003F5257" w:rsidRDefault="003F5257" w:rsidP="003F5257">
      <w:pPr>
        <w:pStyle w:val="bulletlv1"/>
        <w:rPr>
          <w:rStyle w:val="Emphasis"/>
        </w:rPr>
      </w:pPr>
      <w:r w:rsidRPr="003F5257">
        <w:rPr>
          <w:rStyle w:val="Emphasis"/>
        </w:rPr>
        <w:t>AllJoyn™ Framework Tutorial</w:t>
      </w:r>
    </w:p>
    <w:p w:rsidR="003F5257" w:rsidRPr="003F5257" w:rsidRDefault="003F5257" w:rsidP="003F5257">
      <w:pPr>
        <w:pStyle w:val="bulletlv1"/>
        <w:rPr>
          <w:rStyle w:val="Emphasis"/>
        </w:rPr>
      </w:pPr>
      <w:r w:rsidRPr="003F5257">
        <w:rPr>
          <w:rStyle w:val="Emphasis"/>
        </w:rPr>
        <w:t>Introduction to AllJoyn™ Thin Client</w:t>
      </w:r>
    </w:p>
    <w:p w:rsidR="003F5257" w:rsidRPr="003F5257" w:rsidRDefault="003F5257" w:rsidP="003F5257">
      <w:pPr>
        <w:pStyle w:val="bulletlv1"/>
        <w:rPr>
          <w:rStyle w:val="Emphasis"/>
        </w:rPr>
      </w:pPr>
      <w:r w:rsidRPr="003F5257">
        <w:rPr>
          <w:rStyle w:val="Emphasis"/>
        </w:rPr>
        <w:t>AllJoyn™ Data Type Signature</w:t>
      </w:r>
    </w:p>
    <w:p w:rsidR="003F5257" w:rsidRPr="00CE04ED" w:rsidRDefault="003F5257" w:rsidP="003F5257">
      <w:pPr>
        <w:pStyle w:val="bulletlv1"/>
        <w:rPr>
          <w:rStyle w:val="Emphasis"/>
        </w:rPr>
      </w:pPr>
      <w:r w:rsidRPr="003F5257">
        <w:rPr>
          <w:rStyle w:val="Emphasis"/>
        </w:rPr>
        <w:t>(https://www.allseenalliance.org/docs/api/java/org/alljoyn/bus/annotation/Signature.html)</w:t>
      </w:r>
    </w:p>
    <w:p w:rsidR="00741C52" w:rsidRDefault="00741C52" w:rsidP="00741C52">
      <w:pPr>
        <w:pStyle w:val="body"/>
      </w:pPr>
    </w:p>
    <w:p w:rsidR="00045F36" w:rsidRDefault="003F5257" w:rsidP="003F5257">
      <w:pPr>
        <w:pStyle w:val="Heading2"/>
      </w:pPr>
      <w:bookmarkStart w:id="9" w:name="_Toc396399129"/>
      <w:r>
        <w:t>Acronyms and terms</w:t>
      </w:r>
      <w:bookmarkEnd w:id="9"/>
    </w:p>
    <w:p w:rsidR="00587766" w:rsidRPr="00587766" w:rsidRDefault="003F5257" w:rsidP="00587766">
      <w:pPr>
        <w:pStyle w:val="body"/>
        <w:rPr>
          <w:u w:val="single"/>
        </w:rPr>
      </w:pPr>
      <w:r w:rsidRPr="003F5257">
        <w:rPr>
          <w:u w:val="single"/>
        </w:rPr>
        <w:t xml:space="preserve">Term                              </w:t>
      </w:r>
      <w:r>
        <w:rPr>
          <w:u w:val="single"/>
        </w:rPr>
        <w:t xml:space="preserve">                      </w:t>
      </w:r>
      <w:r w:rsidR="00287DC0">
        <w:rPr>
          <w:u w:val="single"/>
        </w:rPr>
        <w:tab/>
      </w:r>
      <w:r>
        <w:rPr>
          <w:u w:val="single"/>
        </w:rPr>
        <w:t>Definition</w:t>
      </w:r>
      <w:r w:rsidRPr="003F5257">
        <w:rPr>
          <w:u w:val="single"/>
        </w:rPr>
        <w:t xml:space="preserve">                                                               </w:t>
      </w:r>
      <w:r>
        <w:rPr>
          <w:u w:val="single"/>
        </w:rPr>
        <w:t xml:space="preserve">  </w:t>
      </w:r>
    </w:p>
    <w:p w:rsidR="00287DC0" w:rsidRPr="00ED4BEA" w:rsidRDefault="00287DC0" w:rsidP="00287DC0">
      <w:pPr>
        <w:spacing w:before="0" w:after="0" w:line="240" w:lineRule="auto"/>
        <w:ind w:left="5040" w:hanging="4320"/>
        <w:rPr>
          <w:sz w:val="18"/>
          <w:szCs w:val="18"/>
        </w:rPr>
      </w:pPr>
      <w:r w:rsidRPr="00ED4BEA">
        <w:rPr>
          <w:sz w:val="18"/>
          <w:szCs w:val="18"/>
        </w:rPr>
        <w:t>AllJoyn device</w:t>
      </w:r>
      <w:r w:rsidRPr="00ED4BEA">
        <w:rPr>
          <w:sz w:val="18"/>
          <w:szCs w:val="18"/>
        </w:rPr>
        <w:tab/>
        <w:t>A device that supports the AllJoyn framework and can connect to a personal network.</w:t>
      </w:r>
    </w:p>
    <w:p w:rsidR="00287DC0" w:rsidRPr="00ED4BEA" w:rsidRDefault="00287DC0" w:rsidP="00287DC0">
      <w:pPr>
        <w:spacing w:before="0" w:after="0" w:line="240" w:lineRule="auto"/>
        <w:ind w:left="5040" w:hanging="4320"/>
        <w:rPr>
          <w:sz w:val="18"/>
          <w:szCs w:val="18"/>
        </w:rPr>
      </w:pPr>
      <w:r w:rsidRPr="00ED4BEA">
        <w:rPr>
          <w:sz w:val="18"/>
          <w:szCs w:val="18"/>
        </w:rPr>
        <w:t>Lamp</w:t>
      </w:r>
      <w:r w:rsidRPr="00ED4BEA">
        <w:rPr>
          <w:sz w:val="18"/>
          <w:szCs w:val="18"/>
        </w:rPr>
        <w:tab/>
        <w:t>An AllJoyn device that provides light and supports the Lamp Service Interface, by which it is controlled.</w:t>
      </w:r>
    </w:p>
    <w:p w:rsidR="00287DC0" w:rsidRPr="00287DC0" w:rsidRDefault="00287DC0" w:rsidP="00287DC0">
      <w:pPr>
        <w:spacing w:before="0" w:after="0" w:line="240" w:lineRule="auto"/>
        <w:ind w:left="0" w:firstLine="720"/>
        <w:rPr>
          <w:sz w:val="18"/>
          <w:szCs w:val="18"/>
        </w:rPr>
      </w:pPr>
      <w:r w:rsidRPr="00ED4BEA">
        <w:rPr>
          <w:sz w:val="18"/>
          <w:szCs w:val="18"/>
        </w:rPr>
        <w:t xml:space="preserve">Controller </w:t>
      </w:r>
      <w:r w:rsidRPr="00ED4BEA">
        <w:rPr>
          <w:sz w:val="18"/>
          <w:szCs w:val="18"/>
        </w:rPr>
        <w:tab/>
      </w:r>
      <w:r w:rsidRPr="00ED4BEA">
        <w:rPr>
          <w:sz w:val="18"/>
          <w:szCs w:val="18"/>
        </w:rPr>
        <w:tab/>
      </w:r>
      <w:r w:rsidRPr="00ED4BEA">
        <w:rPr>
          <w:sz w:val="18"/>
          <w:szCs w:val="18"/>
        </w:rPr>
        <w:tab/>
      </w:r>
      <w:r w:rsidRPr="00ED4BEA">
        <w:rPr>
          <w:sz w:val="18"/>
          <w:szCs w:val="18"/>
        </w:rPr>
        <w:tab/>
      </w:r>
      <w:r w:rsidRPr="00ED4BEA">
        <w:rPr>
          <w:sz w:val="18"/>
          <w:szCs w:val="18"/>
        </w:rPr>
        <w:tab/>
        <w:t>An AllJoyn device that controls one or more Lamps.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587766" w:rsidRDefault="00587766" w:rsidP="00EF3D42">
      <w:pPr>
        <w:pStyle w:val="Heading1"/>
      </w:pPr>
      <w:bookmarkStart w:id="10" w:name="_Toc396399130"/>
      <w:r w:rsidRPr="00287DC0">
        <w:lastRenderedPageBreak/>
        <w:t>Specification Overview</w:t>
      </w:r>
      <w:bookmarkEnd w:id="10"/>
    </w:p>
    <w:p w:rsidR="00287DC0" w:rsidRPr="00287DC0" w:rsidRDefault="00287DC0" w:rsidP="00287DC0">
      <w:pPr>
        <w:pStyle w:val="body"/>
      </w:pPr>
      <w:r>
        <w:t xml:space="preserve">The Lamp Service interface is implemented on a target device, </w:t>
      </w:r>
      <w:r w:rsidR="00B720B9">
        <w:t>more specifically</w:t>
      </w:r>
      <w:r>
        <w:t xml:space="preserve"> a lamp. A typical lamp is an A</w:t>
      </w:r>
      <w:r w:rsidR="00B720B9">
        <w:t>llJoyn thin client device.  The</w:t>
      </w:r>
      <w:r>
        <w:t xml:space="preserve"> interface allows a controller device to control the lamp by turning it on or off, changing its color, etc.</w:t>
      </w:r>
    </w:p>
    <w:p w:rsidR="00587766" w:rsidRPr="00587766" w:rsidRDefault="00587766" w:rsidP="00587766">
      <w:pPr>
        <w:pStyle w:val="body"/>
      </w:pPr>
    </w:p>
    <w:p w:rsidR="00B156B1" w:rsidRPr="008C380F" w:rsidRDefault="00271875" w:rsidP="008C380F">
      <w:pPr>
        <w:spacing w:before="0" w:after="0" w:line="240" w:lineRule="auto"/>
        <w:ind w:left="0"/>
        <w:rPr>
          <w:sz w:val="44"/>
          <w:szCs w:val="40"/>
        </w:rPr>
      </w:pPr>
      <w:r>
        <w:br w:type="page"/>
      </w:r>
    </w:p>
    <w:p w:rsidR="00C76273" w:rsidRDefault="00B156B1" w:rsidP="00EF3D42">
      <w:pPr>
        <w:pStyle w:val="Heading1"/>
      </w:pPr>
      <w:bookmarkStart w:id="11" w:name="_Toc396399131"/>
      <w:r>
        <w:lastRenderedPageBreak/>
        <w:t>Error Handling</w:t>
      </w:r>
      <w:bookmarkEnd w:id="11"/>
    </w:p>
    <w:p w:rsidR="00B156B1" w:rsidRPr="00B156B1" w:rsidRDefault="00B156B1" w:rsidP="00B156B1">
      <w:pPr>
        <w:autoSpaceDE w:val="0"/>
        <w:autoSpaceDN w:val="0"/>
        <w:adjustRightInd w:val="0"/>
        <w:spacing w:before="0" w:after="0" w:line="240" w:lineRule="auto"/>
        <w:ind w:left="0"/>
        <w:rPr>
          <w:rFonts w:eastAsia="ArialMT" w:cs="Arial"/>
          <w:color w:val="000000"/>
          <w:szCs w:val="22"/>
        </w:rPr>
      </w:pPr>
      <w:r w:rsidRPr="00B156B1">
        <w:rPr>
          <w:rFonts w:eastAsia="ArialMT" w:cs="Arial"/>
          <w:color w:val="000000"/>
          <w:szCs w:val="22"/>
        </w:rPr>
        <w:t xml:space="preserve">The method calls in the </w:t>
      </w:r>
      <w:r>
        <w:rPr>
          <w:rFonts w:eastAsia="ArialMT" w:cs="Arial"/>
          <w:color w:val="000000"/>
          <w:szCs w:val="22"/>
        </w:rPr>
        <w:t>Lamp service</w:t>
      </w:r>
      <w:r w:rsidRPr="00B156B1">
        <w:rPr>
          <w:rFonts w:eastAsia="ArialMT" w:cs="Arial"/>
          <w:color w:val="000000"/>
          <w:szCs w:val="22"/>
        </w:rPr>
        <w:t xml:space="preserve"> interface use the AllJoyn error message handling</w:t>
      </w:r>
    </w:p>
    <w:p w:rsidR="00B156B1" w:rsidRPr="00B156B1" w:rsidRDefault="00B156B1" w:rsidP="00B156B1">
      <w:pPr>
        <w:autoSpaceDE w:val="0"/>
        <w:autoSpaceDN w:val="0"/>
        <w:adjustRightInd w:val="0"/>
        <w:spacing w:before="0" w:after="0" w:line="240" w:lineRule="auto"/>
        <w:ind w:left="0"/>
        <w:rPr>
          <w:rFonts w:eastAsia="ArialMT" w:cs="Arial"/>
          <w:color w:val="000000"/>
          <w:szCs w:val="22"/>
        </w:rPr>
      </w:pPr>
      <w:r w:rsidRPr="00B156B1">
        <w:rPr>
          <w:rFonts w:eastAsia="ArialMT" w:cs="Arial"/>
          <w:color w:val="000000"/>
          <w:szCs w:val="22"/>
        </w:rPr>
        <w:t>feature (ER_BUS_REPLY_IS_ERROR_MESSAGE) to set the error name and error</w:t>
      </w:r>
    </w:p>
    <w:p w:rsidR="00B156B1" w:rsidRPr="00B156B1" w:rsidRDefault="00B156B1" w:rsidP="00B156B1">
      <w:pPr>
        <w:autoSpaceDE w:val="0"/>
        <w:autoSpaceDN w:val="0"/>
        <w:adjustRightInd w:val="0"/>
        <w:spacing w:before="0" w:after="0" w:line="240" w:lineRule="auto"/>
        <w:ind w:left="0"/>
        <w:rPr>
          <w:rFonts w:eastAsia="ArialMT" w:cs="Arial"/>
          <w:color w:val="000000"/>
          <w:szCs w:val="22"/>
        </w:rPr>
      </w:pPr>
      <w:r w:rsidRPr="00B156B1">
        <w:rPr>
          <w:rFonts w:eastAsia="ArialMT" w:cs="Arial"/>
          <w:color w:val="000000"/>
          <w:szCs w:val="22"/>
        </w:rPr>
        <w:t>message.</w:t>
      </w:r>
    </w:p>
    <w:p w:rsidR="00B156B1" w:rsidRPr="00B156B1" w:rsidRDefault="00B156B1" w:rsidP="00B156B1">
      <w:pPr>
        <w:pStyle w:val="body"/>
        <w:ind w:left="0"/>
        <w:rPr>
          <w:szCs w:val="22"/>
        </w:rPr>
      </w:pPr>
      <w:r w:rsidRPr="00B156B1">
        <w:rPr>
          <w:rFonts w:eastAsia="ArialMT"/>
          <w:i/>
          <w:iCs/>
          <w:color w:val="0000FF"/>
          <w:szCs w:val="22"/>
        </w:rPr>
        <w:t xml:space="preserve">Table 1 </w:t>
      </w:r>
      <w:r w:rsidRPr="00B156B1">
        <w:rPr>
          <w:rFonts w:eastAsia="ArialMT"/>
          <w:color w:val="000000"/>
          <w:szCs w:val="22"/>
        </w:rPr>
        <w:t xml:space="preserve">lists the possible errors raised by the </w:t>
      </w:r>
      <w:r>
        <w:rPr>
          <w:rFonts w:eastAsia="ArialMT"/>
          <w:color w:val="000000"/>
          <w:szCs w:val="22"/>
        </w:rPr>
        <w:t>Lamp service</w:t>
      </w:r>
      <w:r w:rsidRPr="00B156B1">
        <w:rPr>
          <w:rFonts w:eastAsia="ArialMT"/>
          <w:color w:val="000000"/>
          <w:szCs w:val="22"/>
        </w:rPr>
        <w:t xml:space="preserve"> interface.</w:t>
      </w:r>
    </w:p>
    <w:p w:rsidR="00054B04" w:rsidRDefault="00054B04" w:rsidP="001162A7">
      <w:pPr>
        <w:pStyle w:val="Caption"/>
        <w:keepNext/>
      </w:pPr>
      <w:r>
        <w:t xml:space="preserve">Table </w:t>
      </w:r>
      <w:r w:rsidR="00EF3357">
        <w:fldChar w:fldCharType="begin"/>
      </w:r>
      <w:r w:rsidR="00EF3357">
        <w:instrText xml:space="preserve"> SEQ Table \* ARABIC </w:instrText>
      </w:r>
      <w:r w:rsidR="00EF3357">
        <w:fldChar w:fldCharType="separate"/>
      </w:r>
      <w:r w:rsidR="009862FD">
        <w:rPr>
          <w:noProof/>
        </w:rPr>
        <w:t>1</w:t>
      </w:r>
      <w:r w:rsidR="00EF3357">
        <w:rPr>
          <w:noProof/>
        </w:rPr>
        <w:fldChar w:fldCharType="end"/>
      </w:r>
      <w:r>
        <w:t xml:space="preserve">. </w:t>
      </w:r>
      <w:r w:rsidR="00A95117">
        <w:t>Lamp S</w:t>
      </w:r>
      <w:r>
        <w:t xml:space="preserve">ervice </w:t>
      </w:r>
      <w:r w:rsidR="00B156B1">
        <w:t>interface errors</w:t>
      </w:r>
      <w:r>
        <w:t xml:space="preserve"> </w:t>
      </w:r>
    </w:p>
    <w:tbl>
      <w:tblPr>
        <w:tblStyle w:val="TableGrid"/>
        <w:tblW w:w="8564" w:type="dxa"/>
        <w:tblInd w:w="835" w:type="dxa"/>
        <w:tblLook w:val="04A0" w:firstRow="1" w:lastRow="0" w:firstColumn="1" w:lastColumn="0" w:noHBand="0" w:noVBand="1"/>
      </w:tblPr>
      <w:tblGrid>
        <w:gridCol w:w="2765"/>
        <w:gridCol w:w="5799"/>
      </w:tblGrid>
      <w:tr w:rsidR="00054B04" w:rsidTr="00B15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  <w:tblHeader/>
        </w:trPr>
        <w:tc>
          <w:tcPr>
            <w:tcW w:w="2765" w:type="dxa"/>
          </w:tcPr>
          <w:p w:rsidR="00054B04" w:rsidRDefault="004F50DE" w:rsidP="001162A7">
            <w:pPr>
              <w:pStyle w:val="tableheading"/>
            </w:pPr>
            <w:r>
              <w:t>Error</w:t>
            </w:r>
          </w:p>
        </w:tc>
        <w:tc>
          <w:tcPr>
            <w:tcW w:w="5799" w:type="dxa"/>
          </w:tcPr>
          <w:p w:rsidR="00054B04" w:rsidRDefault="004F50DE" w:rsidP="001162A7">
            <w:pPr>
              <w:pStyle w:val="tableheading"/>
            </w:pPr>
            <w:r>
              <w:t>Description</w:t>
            </w:r>
          </w:p>
        </w:tc>
      </w:tr>
      <w:tr w:rsidR="00054B04" w:rsidTr="00B156B1">
        <w:trPr>
          <w:trHeight w:val="289"/>
        </w:trPr>
        <w:tc>
          <w:tcPr>
            <w:tcW w:w="2765" w:type="dxa"/>
          </w:tcPr>
          <w:p w:rsidR="00054B04" w:rsidRDefault="004F50DE" w:rsidP="001162A7">
            <w:pPr>
              <w:pStyle w:val="tableentry"/>
              <w:keepNext/>
            </w:pPr>
            <w:r>
              <w:t>LAMP_OK</w:t>
            </w:r>
          </w:p>
        </w:tc>
        <w:tc>
          <w:tcPr>
            <w:tcW w:w="5799" w:type="dxa"/>
          </w:tcPr>
          <w:p w:rsidR="00054B04" w:rsidRDefault="004F50DE" w:rsidP="00B156B1">
            <w:pPr>
              <w:pStyle w:val="tableentry"/>
              <w:keepNext/>
            </w:pPr>
            <w:r>
              <w:t>Success</w:t>
            </w:r>
          </w:p>
        </w:tc>
      </w:tr>
      <w:tr w:rsidR="009862FD" w:rsidTr="00B156B1">
        <w:trPr>
          <w:trHeight w:val="289"/>
        </w:trPr>
        <w:tc>
          <w:tcPr>
            <w:tcW w:w="2765" w:type="dxa"/>
          </w:tcPr>
          <w:p w:rsidR="009862FD" w:rsidRDefault="004F50DE" w:rsidP="009862FD">
            <w:pPr>
              <w:pStyle w:val="tableentry"/>
            </w:pPr>
            <w:r>
              <w:t>LAMP_ERR_NULL</w:t>
            </w:r>
          </w:p>
        </w:tc>
        <w:tc>
          <w:tcPr>
            <w:tcW w:w="5799" w:type="dxa"/>
          </w:tcPr>
          <w:p w:rsidR="00B156B1" w:rsidRDefault="004F50DE" w:rsidP="00A95117">
            <w:pPr>
              <w:pStyle w:val="tableentry"/>
            </w:pPr>
            <w:r>
              <w:t>Unexpected NULL pointer</w:t>
            </w:r>
          </w:p>
        </w:tc>
      </w:tr>
      <w:tr w:rsidR="00B156B1" w:rsidTr="00450D3E">
        <w:trPr>
          <w:trHeight w:val="289"/>
        </w:trPr>
        <w:tc>
          <w:tcPr>
            <w:tcW w:w="2765" w:type="dxa"/>
          </w:tcPr>
          <w:p w:rsidR="00B156B1" w:rsidRDefault="004F50DE" w:rsidP="00450D3E">
            <w:pPr>
              <w:pStyle w:val="tableentry"/>
            </w:pPr>
            <w:r>
              <w:t>LAMP_ERR_UNEXPECTED</w:t>
            </w:r>
          </w:p>
        </w:tc>
        <w:tc>
          <w:tcPr>
            <w:tcW w:w="5799" w:type="dxa"/>
          </w:tcPr>
          <w:p w:rsidR="00B156B1" w:rsidRDefault="004F50DE" w:rsidP="00450D3E">
            <w:pPr>
              <w:pStyle w:val="tableentry"/>
            </w:pPr>
            <w:r>
              <w:t>An operation was unexpected at this time</w:t>
            </w:r>
          </w:p>
        </w:tc>
      </w:tr>
      <w:tr w:rsidR="004F50DE" w:rsidTr="00450D3E">
        <w:trPr>
          <w:trHeight w:val="289"/>
        </w:trPr>
        <w:tc>
          <w:tcPr>
            <w:tcW w:w="2765" w:type="dxa"/>
          </w:tcPr>
          <w:p w:rsidR="004F50DE" w:rsidRDefault="004F50DE" w:rsidP="00450D3E">
            <w:pPr>
              <w:pStyle w:val="tableentry"/>
            </w:pPr>
            <w:r>
              <w:t>LAMP_ERR_INVALID</w:t>
            </w:r>
          </w:p>
        </w:tc>
        <w:tc>
          <w:tcPr>
            <w:tcW w:w="5799" w:type="dxa"/>
          </w:tcPr>
          <w:p w:rsidR="004F50DE" w:rsidRDefault="004F50DE" w:rsidP="00450D3E">
            <w:pPr>
              <w:pStyle w:val="tableentry"/>
            </w:pPr>
            <w:r>
              <w:t>A value was invalid</w:t>
            </w:r>
          </w:p>
        </w:tc>
      </w:tr>
      <w:tr w:rsidR="004F50DE" w:rsidTr="00450D3E">
        <w:trPr>
          <w:trHeight w:val="289"/>
        </w:trPr>
        <w:tc>
          <w:tcPr>
            <w:tcW w:w="2765" w:type="dxa"/>
          </w:tcPr>
          <w:p w:rsidR="004F50DE" w:rsidRDefault="004F50DE" w:rsidP="00450D3E">
            <w:pPr>
              <w:pStyle w:val="tableentry"/>
            </w:pPr>
            <w:r>
              <w:t>LAMP_ERR_UNKNOWN</w:t>
            </w:r>
          </w:p>
        </w:tc>
        <w:tc>
          <w:tcPr>
            <w:tcW w:w="5799" w:type="dxa"/>
          </w:tcPr>
          <w:p w:rsidR="004F50DE" w:rsidRDefault="004F50DE" w:rsidP="00450D3E">
            <w:pPr>
              <w:pStyle w:val="tableentry"/>
            </w:pPr>
            <w:r>
              <w:t>A unknown value</w:t>
            </w:r>
          </w:p>
        </w:tc>
      </w:tr>
      <w:tr w:rsidR="004F50DE" w:rsidTr="00450D3E">
        <w:trPr>
          <w:trHeight w:val="289"/>
        </w:trPr>
        <w:tc>
          <w:tcPr>
            <w:tcW w:w="2765" w:type="dxa"/>
          </w:tcPr>
          <w:p w:rsidR="004F50DE" w:rsidRDefault="004F50DE" w:rsidP="004F50DE">
            <w:pPr>
              <w:pStyle w:val="tableentry"/>
            </w:pPr>
            <w:r>
              <w:t>LAMP_ERR_FAILURE</w:t>
            </w:r>
          </w:p>
        </w:tc>
        <w:tc>
          <w:tcPr>
            <w:tcW w:w="5799" w:type="dxa"/>
          </w:tcPr>
          <w:p w:rsidR="004F50DE" w:rsidRDefault="004F50DE" w:rsidP="004F50DE">
            <w:pPr>
              <w:pStyle w:val="tableentry"/>
            </w:pPr>
            <w:r>
              <w:t>A failure has occurred</w:t>
            </w:r>
          </w:p>
        </w:tc>
      </w:tr>
      <w:tr w:rsidR="004F50DE" w:rsidTr="00450D3E">
        <w:trPr>
          <w:trHeight w:val="289"/>
        </w:trPr>
        <w:tc>
          <w:tcPr>
            <w:tcW w:w="2765" w:type="dxa"/>
          </w:tcPr>
          <w:p w:rsidR="004F50DE" w:rsidRDefault="004F50DE" w:rsidP="004F50DE">
            <w:pPr>
              <w:pStyle w:val="tableentry"/>
            </w:pPr>
            <w:r>
              <w:t>LAMP_ERR_BUSY</w:t>
            </w:r>
          </w:p>
        </w:tc>
        <w:tc>
          <w:tcPr>
            <w:tcW w:w="5799" w:type="dxa"/>
          </w:tcPr>
          <w:p w:rsidR="004F50DE" w:rsidRDefault="004F50DE" w:rsidP="004F50DE">
            <w:pPr>
              <w:pStyle w:val="tableentry"/>
            </w:pPr>
            <w:r>
              <w:t>An operation failed and should be retried later</w:t>
            </w:r>
          </w:p>
        </w:tc>
      </w:tr>
      <w:tr w:rsidR="004F50DE" w:rsidTr="00450D3E">
        <w:trPr>
          <w:trHeight w:val="289"/>
        </w:trPr>
        <w:tc>
          <w:tcPr>
            <w:tcW w:w="2765" w:type="dxa"/>
          </w:tcPr>
          <w:p w:rsidR="004F50DE" w:rsidRDefault="004F50DE" w:rsidP="004F50DE">
            <w:pPr>
              <w:pStyle w:val="tableentry"/>
            </w:pPr>
            <w:r>
              <w:t>LAMP_ERR_REJECTED</w:t>
            </w:r>
          </w:p>
        </w:tc>
        <w:tc>
          <w:tcPr>
            <w:tcW w:w="5799" w:type="dxa"/>
          </w:tcPr>
          <w:p w:rsidR="004F50DE" w:rsidRDefault="004F50DE" w:rsidP="004F50DE">
            <w:pPr>
              <w:pStyle w:val="tableentry"/>
            </w:pPr>
            <w:r>
              <w:t>The connection was rejected</w:t>
            </w:r>
          </w:p>
        </w:tc>
      </w:tr>
      <w:tr w:rsidR="004F50DE" w:rsidTr="00450D3E">
        <w:trPr>
          <w:trHeight w:val="289"/>
        </w:trPr>
        <w:tc>
          <w:tcPr>
            <w:tcW w:w="2765" w:type="dxa"/>
          </w:tcPr>
          <w:p w:rsidR="004F50DE" w:rsidRDefault="004F50DE" w:rsidP="004F50DE">
            <w:pPr>
              <w:pStyle w:val="tableentry"/>
            </w:pPr>
            <w:r>
              <w:t>LAMP_ERR_RANGE</w:t>
            </w:r>
          </w:p>
        </w:tc>
        <w:tc>
          <w:tcPr>
            <w:tcW w:w="5799" w:type="dxa"/>
          </w:tcPr>
          <w:p w:rsidR="004F50DE" w:rsidRDefault="004F50DE" w:rsidP="004F50DE">
            <w:pPr>
              <w:pStyle w:val="tableentry"/>
            </w:pPr>
            <w:r>
              <w:t>Value provided was out of range</w:t>
            </w:r>
          </w:p>
        </w:tc>
      </w:tr>
      <w:tr w:rsidR="004F50DE" w:rsidTr="00450D3E">
        <w:trPr>
          <w:trHeight w:val="289"/>
        </w:trPr>
        <w:tc>
          <w:tcPr>
            <w:tcW w:w="2765" w:type="dxa"/>
          </w:tcPr>
          <w:p w:rsidR="004F50DE" w:rsidRDefault="004F50DE" w:rsidP="004F50DE">
            <w:pPr>
              <w:pStyle w:val="tableentry"/>
            </w:pPr>
            <w:r>
              <w:t>LAMP_ERR_INVALID_FIELD</w:t>
            </w:r>
          </w:p>
        </w:tc>
        <w:tc>
          <w:tcPr>
            <w:tcW w:w="5799" w:type="dxa"/>
          </w:tcPr>
          <w:p w:rsidR="004F50DE" w:rsidRDefault="004F50DE" w:rsidP="004F50DE">
            <w:pPr>
              <w:pStyle w:val="tableentry"/>
            </w:pPr>
            <w:r>
              <w:t>Invalid param/state field</w:t>
            </w:r>
          </w:p>
        </w:tc>
      </w:tr>
      <w:tr w:rsidR="004F50DE" w:rsidTr="00450D3E">
        <w:trPr>
          <w:trHeight w:val="289"/>
        </w:trPr>
        <w:tc>
          <w:tcPr>
            <w:tcW w:w="2765" w:type="dxa"/>
          </w:tcPr>
          <w:p w:rsidR="004F50DE" w:rsidRDefault="004F50DE" w:rsidP="004F50DE">
            <w:pPr>
              <w:pStyle w:val="tableentry"/>
            </w:pPr>
            <w:r>
              <w:t>LAMP_ERR_MESSAGE</w:t>
            </w:r>
          </w:p>
        </w:tc>
        <w:tc>
          <w:tcPr>
            <w:tcW w:w="5799" w:type="dxa"/>
          </w:tcPr>
          <w:p w:rsidR="004F50DE" w:rsidRDefault="004F50DE" w:rsidP="004F50DE">
            <w:pPr>
              <w:pStyle w:val="tableentry"/>
            </w:pPr>
            <w:r>
              <w:t>An invalid message was received</w:t>
            </w:r>
          </w:p>
        </w:tc>
      </w:tr>
      <w:tr w:rsidR="004F50DE" w:rsidTr="00450D3E">
        <w:trPr>
          <w:trHeight w:val="289"/>
        </w:trPr>
        <w:tc>
          <w:tcPr>
            <w:tcW w:w="2765" w:type="dxa"/>
          </w:tcPr>
          <w:p w:rsidR="004F50DE" w:rsidRDefault="004F50DE" w:rsidP="004F50DE">
            <w:pPr>
              <w:pStyle w:val="tableentry"/>
            </w:pPr>
            <w:r>
              <w:t>LAMP_ERR_INVALID_ARGS</w:t>
            </w:r>
          </w:p>
        </w:tc>
        <w:tc>
          <w:tcPr>
            <w:tcW w:w="5799" w:type="dxa"/>
          </w:tcPr>
          <w:p w:rsidR="004F50DE" w:rsidRDefault="004F50DE" w:rsidP="004F50DE">
            <w:pPr>
              <w:pStyle w:val="tableentry"/>
            </w:pPr>
            <w:r>
              <w:t>The arguments were invalid</w:t>
            </w:r>
          </w:p>
        </w:tc>
      </w:tr>
      <w:tr w:rsidR="004F50DE" w:rsidTr="00450D3E">
        <w:trPr>
          <w:trHeight w:val="289"/>
        </w:trPr>
        <w:tc>
          <w:tcPr>
            <w:tcW w:w="2765" w:type="dxa"/>
          </w:tcPr>
          <w:p w:rsidR="004F50DE" w:rsidRDefault="004F50DE" w:rsidP="004F50DE">
            <w:pPr>
              <w:pStyle w:val="tableentry"/>
            </w:pPr>
            <w:r>
              <w:t>LAMP_ERR_EMPTY_NAME</w:t>
            </w:r>
          </w:p>
        </w:tc>
        <w:tc>
          <w:tcPr>
            <w:tcW w:w="5799" w:type="dxa"/>
          </w:tcPr>
          <w:p w:rsidR="004F50DE" w:rsidRDefault="004F50DE" w:rsidP="004F50DE">
            <w:pPr>
              <w:pStyle w:val="tableentry"/>
            </w:pPr>
            <w:r>
              <w:t>The name was empty</w:t>
            </w:r>
          </w:p>
        </w:tc>
      </w:tr>
      <w:tr w:rsidR="004F50DE" w:rsidTr="00450D3E">
        <w:trPr>
          <w:trHeight w:val="289"/>
        </w:trPr>
        <w:tc>
          <w:tcPr>
            <w:tcW w:w="2765" w:type="dxa"/>
          </w:tcPr>
          <w:p w:rsidR="004F50DE" w:rsidRDefault="004F50DE" w:rsidP="004F50DE">
            <w:pPr>
              <w:pStyle w:val="tableentry"/>
            </w:pPr>
            <w:r>
              <w:t>LAMP_ERR_RESOURCES</w:t>
            </w:r>
          </w:p>
        </w:tc>
        <w:tc>
          <w:tcPr>
            <w:tcW w:w="5799" w:type="dxa"/>
          </w:tcPr>
          <w:p w:rsidR="004F50DE" w:rsidRDefault="004F50DE" w:rsidP="004F50DE">
            <w:pPr>
              <w:pStyle w:val="tableentry"/>
            </w:pPr>
            <w:r>
              <w:t>Out of memory</w:t>
            </w:r>
          </w:p>
        </w:tc>
      </w:tr>
    </w:tbl>
    <w:p w:rsidR="00803D7B" w:rsidRDefault="00803D7B" w:rsidP="00932468">
      <w:pPr>
        <w:pStyle w:val="body"/>
        <w:sectPr w:rsidR="00803D7B" w:rsidSect="0050321A">
          <w:headerReference w:type="default" r:id="rId13"/>
          <w:headerReference w:type="first" r:id="rId14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932468" w:rsidRDefault="00A95117" w:rsidP="00932468">
      <w:pPr>
        <w:pStyle w:val="Heading1"/>
        <w:numPr>
          <w:ilvl w:val="0"/>
          <w:numId w:val="1"/>
        </w:numPr>
      </w:pPr>
      <w:bookmarkStart w:id="12" w:name="_Toc396399132"/>
      <w:r>
        <w:lastRenderedPageBreak/>
        <w:t>Lamp S</w:t>
      </w:r>
      <w:r w:rsidR="00054B04">
        <w:t xml:space="preserve">ervice </w:t>
      </w:r>
      <w:r w:rsidR="008F0516">
        <w:t>Interface</w:t>
      </w:r>
      <w:bookmarkEnd w:id="12"/>
    </w:p>
    <w:p w:rsidR="009862FD" w:rsidRDefault="008F0516" w:rsidP="009862FD">
      <w:pPr>
        <w:pStyle w:val="Heading2"/>
        <w:numPr>
          <w:ilvl w:val="1"/>
          <w:numId w:val="1"/>
        </w:numPr>
        <w:ind w:left="630" w:hanging="630"/>
      </w:pPr>
      <w:bookmarkStart w:id="13" w:name="_Toc396399133"/>
      <w:r>
        <w:t>Interface name</w:t>
      </w:r>
      <w:bookmarkEnd w:id="13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6"/>
        <w:gridCol w:w="1510"/>
        <w:gridCol w:w="1554"/>
        <w:gridCol w:w="2444"/>
      </w:tblGrid>
      <w:tr w:rsidR="00F42E49" w:rsidTr="00767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6" w:type="dxa"/>
          </w:tcPr>
          <w:p w:rsidR="0076769D" w:rsidRDefault="00AF1037" w:rsidP="0076769D">
            <w:pPr>
              <w:pStyle w:val="body"/>
              <w:ind w:left="0"/>
            </w:pPr>
            <w:r>
              <w:t xml:space="preserve">Interface </w:t>
            </w:r>
            <w:r w:rsidR="0076769D">
              <w:t>Name</w:t>
            </w:r>
          </w:p>
        </w:tc>
        <w:tc>
          <w:tcPr>
            <w:tcW w:w="2336" w:type="dxa"/>
          </w:tcPr>
          <w:p w:rsidR="0076769D" w:rsidRDefault="0076769D" w:rsidP="0076769D">
            <w:pPr>
              <w:pStyle w:val="body"/>
              <w:ind w:left="0"/>
            </w:pPr>
            <w:r>
              <w:t>Version</w:t>
            </w:r>
          </w:p>
        </w:tc>
        <w:tc>
          <w:tcPr>
            <w:tcW w:w="2336" w:type="dxa"/>
          </w:tcPr>
          <w:p w:rsidR="0076769D" w:rsidRDefault="0076769D" w:rsidP="0076769D">
            <w:pPr>
              <w:pStyle w:val="body"/>
              <w:ind w:left="0"/>
            </w:pPr>
            <w:r>
              <w:t>Secured</w:t>
            </w:r>
          </w:p>
        </w:tc>
        <w:tc>
          <w:tcPr>
            <w:tcW w:w="2336" w:type="dxa"/>
          </w:tcPr>
          <w:p w:rsidR="0076769D" w:rsidRDefault="0076769D" w:rsidP="0076769D">
            <w:pPr>
              <w:pStyle w:val="body"/>
              <w:ind w:left="0"/>
            </w:pPr>
            <w:r>
              <w:t>Object path</w:t>
            </w:r>
          </w:p>
        </w:tc>
      </w:tr>
      <w:tr w:rsidR="00F42E49" w:rsidTr="0076769D">
        <w:tc>
          <w:tcPr>
            <w:tcW w:w="2336" w:type="dxa"/>
          </w:tcPr>
          <w:p w:rsidR="0076769D" w:rsidRDefault="00F42E49" w:rsidP="0076769D">
            <w:pPr>
              <w:pStyle w:val="body"/>
              <w:ind w:left="0"/>
            </w:pPr>
            <w:r w:rsidRPr="00F42E49">
              <w:t>org.allseen.LSF.LampService</w:t>
            </w:r>
          </w:p>
        </w:tc>
        <w:tc>
          <w:tcPr>
            <w:tcW w:w="2336" w:type="dxa"/>
          </w:tcPr>
          <w:p w:rsidR="0076769D" w:rsidRDefault="00F42E49" w:rsidP="0076769D">
            <w:pPr>
              <w:pStyle w:val="body"/>
              <w:ind w:left="0"/>
            </w:pPr>
            <w:r>
              <w:t>1</w:t>
            </w:r>
          </w:p>
        </w:tc>
        <w:tc>
          <w:tcPr>
            <w:tcW w:w="2336" w:type="dxa"/>
          </w:tcPr>
          <w:p w:rsidR="0076769D" w:rsidRDefault="00ED4BEA" w:rsidP="0076769D">
            <w:pPr>
              <w:pStyle w:val="body"/>
              <w:ind w:left="0"/>
            </w:pPr>
            <w:r>
              <w:t>No</w:t>
            </w:r>
          </w:p>
        </w:tc>
        <w:tc>
          <w:tcPr>
            <w:tcW w:w="2336" w:type="dxa"/>
          </w:tcPr>
          <w:p w:rsidR="0076769D" w:rsidRDefault="00AF1037" w:rsidP="0076769D">
            <w:pPr>
              <w:pStyle w:val="body"/>
              <w:ind w:left="0"/>
            </w:pPr>
            <w:r w:rsidRPr="00AF1037">
              <w:t>/org/allseen/LSF/Lamp</w:t>
            </w:r>
          </w:p>
        </w:tc>
      </w:tr>
    </w:tbl>
    <w:p w:rsidR="0076769D" w:rsidRDefault="0076769D" w:rsidP="0076769D">
      <w:pPr>
        <w:pStyle w:val="Heading3"/>
      </w:pPr>
      <w:bookmarkStart w:id="14" w:name="_Toc396399134"/>
      <w:r>
        <w:t>Properties</w:t>
      </w:r>
      <w:bookmarkEnd w:id="1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1"/>
        <w:gridCol w:w="1604"/>
        <w:gridCol w:w="1543"/>
        <w:gridCol w:w="1552"/>
        <w:gridCol w:w="1664"/>
      </w:tblGrid>
      <w:tr w:rsidR="00AF1037" w:rsidTr="00AF1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68" w:type="dxa"/>
          </w:tcPr>
          <w:p w:rsidR="00AF1037" w:rsidRDefault="00AF1037" w:rsidP="0076769D">
            <w:pPr>
              <w:pStyle w:val="body"/>
              <w:ind w:left="0"/>
            </w:pPr>
            <w:r>
              <w:t>Property Name</w:t>
            </w:r>
          </w:p>
        </w:tc>
        <w:tc>
          <w:tcPr>
            <w:tcW w:w="1869" w:type="dxa"/>
          </w:tcPr>
          <w:p w:rsidR="00AF1037" w:rsidRDefault="00AF1037" w:rsidP="0076769D">
            <w:pPr>
              <w:pStyle w:val="body"/>
              <w:ind w:left="0"/>
            </w:pPr>
            <w:r>
              <w:t>Signature</w:t>
            </w:r>
          </w:p>
        </w:tc>
        <w:tc>
          <w:tcPr>
            <w:tcW w:w="1869" w:type="dxa"/>
          </w:tcPr>
          <w:p w:rsidR="00AF1037" w:rsidRDefault="00AF1037" w:rsidP="0076769D">
            <w:pPr>
              <w:pStyle w:val="body"/>
              <w:ind w:left="0"/>
            </w:pPr>
            <w:r>
              <w:t>List of Values</w:t>
            </w:r>
          </w:p>
        </w:tc>
        <w:tc>
          <w:tcPr>
            <w:tcW w:w="1869" w:type="dxa"/>
          </w:tcPr>
          <w:p w:rsidR="00AF1037" w:rsidRDefault="00AF1037" w:rsidP="0076769D">
            <w:pPr>
              <w:pStyle w:val="body"/>
              <w:ind w:left="0"/>
            </w:pPr>
            <w:r>
              <w:t>Writable</w:t>
            </w:r>
          </w:p>
        </w:tc>
        <w:tc>
          <w:tcPr>
            <w:tcW w:w="1869" w:type="dxa"/>
          </w:tcPr>
          <w:p w:rsidR="00AF1037" w:rsidRDefault="00AF1037" w:rsidP="0076769D">
            <w:pPr>
              <w:pStyle w:val="body"/>
              <w:ind w:left="0"/>
            </w:pPr>
            <w:r>
              <w:t>Description</w:t>
            </w:r>
          </w:p>
        </w:tc>
      </w:tr>
      <w:tr w:rsidR="00AF1037" w:rsidTr="00AF1037">
        <w:tc>
          <w:tcPr>
            <w:tcW w:w="1868" w:type="dxa"/>
          </w:tcPr>
          <w:p w:rsidR="00AF1037" w:rsidRDefault="00AF1037" w:rsidP="0076769D">
            <w:pPr>
              <w:pStyle w:val="body"/>
              <w:ind w:left="0"/>
            </w:pPr>
            <w:r>
              <w:t>Version</w:t>
            </w:r>
          </w:p>
        </w:tc>
        <w:tc>
          <w:tcPr>
            <w:tcW w:w="1869" w:type="dxa"/>
          </w:tcPr>
          <w:p w:rsidR="00AF1037" w:rsidRDefault="00AF1037" w:rsidP="0076769D">
            <w:pPr>
              <w:pStyle w:val="body"/>
              <w:ind w:left="0"/>
            </w:pPr>
            <w:r>
              <w:t>u</w:t>
            </w:r>
          </w:p>
        </w:tc>
        <w:tc>
          <w:tcPr>
            <w:tcW w:w="1869" w:type="dxa"/>
          </w:tcPr>
          <w:p w:rsidR="00AF1037" w:rsidRDefault="00AF1037" w:rsidP="0076769D">
            <w:pPr>
              <w:pStyle w:val="body"/>
              <w:ind w:left="0"/>
            </w:pPr>
            <w:r>
              <w:t>Positive integers</w:t>
            </w:r>
          </w:p>
        </w:tc>
        <w:tc>
          <w:tcPr>
            <w:tcW w:w="1869" w:type="dxa"/>
          </w:tcPr>
          <w:p w:rsidR="00AF1037" w:rsidRDefault="00AF1037" w:rsidP="0076769D">
            <w:pPr>
              <w:pStyle w:val="body"/>
              <w:ind w:left="0"/>
            </w:pPr>
            <w:r>
              <w:t>No</w:t>
            </w:r>
          </w:p>
        </w:tc>
        <w:tc>
          <w:tcPr>
            <w:tcW w:w="1869" w:type="dxa"/>
          </w:tcPr>
          <w:p w:rsidR="00AF1037" w:rsidRDefault="00AF1037" w:rsidP="0076769D">
            <w:pPr>
              <w:pStyle w:val="body"/>
              <w:ind w:left="0"/>
            </w:pPr>
            <w:r>
              <w:t>Interface version number</w:t>
            </w:r>
          </w:p>
        </w:tc>
      </w:tr>
      <w:tr w:rsidR="00AF1037" w:rsidTr="00AF1037">
        <w:tc>
          <w:tcPr>
            <w:tcW w:w="1868" w:type="dxa"/>
          </w:tcPr>
          <w:p w:rsidR="00AF1037" w:rsidRDefault="00AF1037" w:rsidP="0076769D">
            <w:pPr>
              <w:pStyle w:val="body"/>
              <w:ind w:left="0"/>
            </w:pPr>
            <w:r>
              <w:t>LampServiceVersion</w:t>
            </w:r>
          </w:p>
        </w:tc>
        <w:tc>
          <w:tcPr>
            <w:tcW w:w="1869" w:type="dxa"/>
          </w:tcPr>
          <w:p w:rsidR="00AF1037" w:rsidRDefault="00AF1037" w:rsidP="0076769D">
            <w:pPr>
              <w:pStyle w:val="body"/>
              <w:ind w:left="0"/>
            </w:pPr>
            <w:r>
              <w:t>u</w:t>
            </w:r>
          </w:p>
        </w:tc>
        <w:tc>
          <w:tcPr>
            <w:tcW w:w="1869" w:type="dxa"/>
          </w:tcPr>
          <w:p w:rsidR="00AF1037" w:rsidRDefault="00AF1037" w:rsidP="0076769D">
            <w:pPr>
              <w:pStyle w:val="body"/>
              <w:ind w:left="0"/>
            </w:pPr>
            <w:r>
              <w:t>Positive integers</w:t>
            </w:r>
          </w:p>
        </w:tc>
        <w:tc>
          <w:tcPr>
            <w:tcW w:w="1869" w:type="dxa"/>
          </w:tcPr>
          <w:p w:rsidR="00AF1037" w:rsidRDefault="00AF1037" w:rsidP="0076769D">
            <w:pPr>
              <w:pStyle w:val="body"/>
              <w:ind w:left="0"/>
            </w:pPr>
            <w:r>
              <w:t>No</w:t>
            </w:r>
          </w:p>
        </w:tc>
        <w:tc>
          <w:tcPr>
            <w:tcW w:w="1869" w:type="dxa"/>
          </w:tcPr>
          <w:p w:rsidR="00AF1037" w:rsidRDefault="00AF1037" w:rsidP="0076769D">
            <w:pPr>
              <w:pStyle w:val="body"/>
              <w:ind w:left="0"/>
            </w:pPr>
            <w:r>
              <w:t>Lamp Service version number</w:t>
            </w:r>
          </w:p>
        </w:tc>
      </w:tr>
      <w:tr w:rsidR="00AF1037" w:rsidTr="00AF1037">
        <w:tc>
          <w:tcPr>
            <w:tcW w:w="1868" w:type="dxa"/>
          </w:tcPr>
          <w:p w:rsidR="00AF1037" w:rsidRDefault="00AF1037" w:rsidP="0076769D">
            <w:pPr>
              <w:pStyle w:val="body"/>
              <w:ind w:left="0"/>
            </w:pPr>
            <w:r>
              <w:t>LampFaults</w:t>
            </w:r>
          </w:p>
        </w:tc>
        <w:tc>
          <w:tcPr>
            <w:tcW w:w="1869" w:type="dxa"/>
          </w:tcPr>
          <w:p w:rsidR="00AF1037" w:rsidRDefault="00AF1037" w:rsidP="0076769D">
            <w:pPr>
              <w:pStyle w:val="body"/>
              <w:ind w:left="0"/>
            </w:pPr>
            <w:r>
              <w:t>au</w:t>
            </w:r>
          </w:p>
        </w:tc>
        <w:tc>
          <w:tcPr>
            <w:tcW w:w="1869" w:type="dxa"/>
          </w:tcPr>
          <w:p w:rsidR="00AF1037" w:rsidRDefault="00AF1037" w:rsidP="0076769D">
            <w:pPr>
              <w:pStyle w:val="body"/>
              <w:ind w:left="0"/>
            </w:pPr>
            <w:r>
              <w:t>Array of positive integers</w:t>
            </w:r>
          </w:p>
        </w:tc>
        <w:tc>
          <w:tcPr>
            <w:tcW w:w="1869" w:type="dxa"/>
          </w:tcPr>
          <w:p w:rsidR="00AF1037" w:rsidRDefault="00AF1037" w:rsidP="0076769D">
            <w:pPr>
              <w:pStyle w:val="body"/>
              <w:ind w:left="0"/>
            </w:pPr>
            <w:r>
              <w:t>No</w:t>
            </w:r>
          </w:p>
        </w:tc>
        <w:tc>
          <w:tcPr>
            <w:tcW w:w="1869" w:type="dxa"/>
          </w:tcPr>
          <w:p w:rsidR="00AF1037" w:rsidRDefault="002411F9" w:rsidP="0076769D">
            <w:pPr>
              <w:pStyle w:val="body"/>
              <w:ind w:left="0"/>
            </w:pPr>
            <w:r>
              <w:t>The lamp faults</w:t>
            </w:r>
          </w:p>
        </w:tc>
      </w:tr>
    </w:tbl>
    <w:p w:rsidR="0076769D" w:rsidRPr="0076769D" w:rsidRDefault="0076769D" w:rsidP="0076769D">
      <w:pPr>
        <w:pStyle w:val="body"/>
      </w:pPr>
    </w:p>
    <w:p w:rsidR="0076769D" w:rsidRDefault="0076769D" w:rsidP="0076769D">
      <w:pPr>
        <w:pStyle w:val="Heading3"/>
      </w:pPr>
      <w:bookmarkStart w:id="15" w:name="_Toc396399135"/>
      <w:r>
        <w:t>Methods</w:t>
      </w:r>
      <w:bookmarkEnd w:id="15"/>
    </w:p>
    <w:p w:rsidR="003F1DF6" w:rsidRDefault="003F1DF6" w:rsidP="003F1DF6">
      <w:pPr>
        <w:pStyle w:val="body"/>
      </w:pPr>
      <w:r>
        <w:t>The following method(s) provide control of the lamp service.</w:t>
      </w:r>
    </w:p>
    <w:p w:rsidR="003F1DF6" w:rsidRDefault="003F1DF6" w:rsidP="003F1DF6">
      <w:pPr>
        <w:pStyle w:val="Heading4"/>
      </w:pPr>
      <w:r>
        <w:t>ClearLampFault</w:t>
      </w:r>
    </w:p>
    <w:p w:rsidR="003F1DF6" w:rsidRDefault="003F1DF6" w:rsidP="003F1DF6">
      <w:pPr>
        <w:pStyle w:val="body"/>
        <w:rPr>
          <w:b/>
        </w:rPr>
      </w:pPr>
      <w:r w:rsidRPr="003F1DF6">
        <w:rPr>
          <w:b/>
        </w:rPr>
        <w:t>Inputs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4"/>
        <w:gridCol w:w="2132"/>
        <w:gridCol w:w="2089"/>
        <w:gridCol w:w="2169"/>
      </w:tblGrid>
      <w:tr w:rsidR="003F1DF6" w:rsidTr="003F1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6" w:type="dxa"/>
          </w:tcPr>
          <w:p w:rsidR="003F1DF6" w:rsidRPr="003F1DF6" w:rsidRDefault="003F1DF6" w:rsidP="003F1DF6">
            <w:pPr>
              <w:pStyle w:val="body"/>
              <w:ind w:left="0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2336" w:type="dxa"/>
          </w:tcPr>
          <w:p w:rsidR="003F1DF6" w:rsidRDefault="003F1DF6" w:rsidP="003F1DF6">
            <w:pPr>
              <w:pStyle w:val="body"/>
              <w:ind w:left="0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2336" w:type="dxa"/>
          </w:tcPr>
          <w:p w:rsidR="003F1DF6" w:rsidRDefault="003F1DF6" w:rsidP="003F1DF6">
            <w:pPr>
              <w:pStyle w:val="body"/>
              <w:ind w:left="0"/>
              <w:rPr>
                <w:b/>
              </w:rPr>
            </w:pPr>
            <w:r>
              <w:rPr>
                <w:b/>
              </w:rPr>
              <w:t>List of Values</w:t>
            </w:r>
          </w:p>
        </w:tc>
        <w:tc>
          <w:tcPr>
            <w:tcW w:w="2336" w:type="dxa"/>
          </w:tcPr>
          <w:p w:rsidR="003F1DF6" w:rsidRDefault="003F1DF6" w:rsidP="003F1DF6">
            <w:pPr>
              <w:pStyle w:val="body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F1DF6" w:rsidTr="003F1DF6">
        <w:tc>
          <w:tcPr>
            <w:tcW w:w="2336" w:type="dxa"/>
          </w:tcPr>
          <w:p w:rsidR="003F1DF6" w:rsidRPr="003F1DF6" w:rsidRDefault="003F1DF6" w:rsidP="003F1DF6">
            <w:pPr>
              <w:pStyle w:val="body"/>
              <w:ind w:left="0"/>
            </w:pPr>
            <w:r>
              <w:t>LampFaultCode</w:t>
            </w:r>
          </w:p>
        </w:tc>
        <w:tc>
          <w:tcPr>
            <w:tcW w:w="2336" w:type="dxa"/>
          </w:tcPr>
          <w:p w:rsidR="003F1DF6" w:rsidRPr="003F1DF6" w:rsidRDefault="003F1DF6" w:rsidP="003F1DF6">
            <w:pPr>
              <w:pStyle w:val="body"/>
              <w:ind w:left="0"/>
            </w:pPr>
            <w:r>
              <w:t>u</w:t>
            </w:r>
          </w:p>
        </w:tc>
        <w:tc>
          <w:tcPr>
            <w:tcW w:w="2336" w:type="dxa"/>
          </w:tcPr>
          <w:p w:rsidR="003F1DF6" w:rsidRPr="003F1DF6" w:rsidRDefault="00CA09CF" w:rsidP="003F1DF6">
            <w:pPr>
              <w:pStyle w:val="body"/>
              <w:ind w:left="0"/>
            </w:pPr>
            <w:r>
              <w:t>Positive integers</w:t>
            </w:r>
          </w:p>
        </w:tc>
        <w:tc>
          <w:tcPr>
            <w:tcW w:w="2336" w:type="dxa"/>
          </w:tcPr>
          <w:p w:rsidR="00CA09CF" w:rsidRPr="00CA09CF" w:rsidRDefault="00CA09CF" w:rsidP="003F1DF6">
            <w:pPr>
              <w:pStyle w:val="body"/>
              <w:ind w:left="0"/>
            </w:pPr>
            <w:r>
              <w:t>The fault to be cleared.</w:t>
            </w:r>
          </w:p>
        </w:tc>
      </w:tr>
    </w:tbl>
    <w:p w:rsidR="003F1DF6" w:rsidRDefault="003F1DF6" w:rsidP="003F1DF6">
      <w:pPr>
        <w:pStyle w:val="body"/>
        <w:rPr>
          <w:b/>
        </w:rPr>
      </w:pPr>
    </w:p>
    <w:p w:rsidR="003F1DF6" w:rsidRDefault="003F1DF6" w:rsidP="003F1DF6">
      <w:pPr>
        <w:pStyle w:val="body"/>
        <w:rPr>
          <w:b/>
        </w:rPr>
      </w:pPr>
      <w:r>
        <w:rPr>
          <w:b/>
        </w:rPr>
        <w:t>Outputs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8"/>
        <w:gridCol w:w="2101"/>
        <w:gridCol w:w="2051"/>
        <w:gridCol w:w="2144"/>
      </w:tblGrid>
      <w:tr w:rsidR="00105BDC" w:rsidTr="00105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6" w:type="dxa"/>
          </w:tcPr>
          <w:p w:rsidR="00105BDC" w:rsidRDefault="00105BDC" w:rsidP="003F1DF6">
            <w:pPr>
              <w:pStyle w:val="body"/>
              <w:ind w:left="0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2336" w:type="dxa"/>
          </w:tcPr>
          <w:p w:rsidR="00105BDC" w:rsidRDefault="00105BDC" w:rsidP="003F1DF6">
            <w:pPr>
              <w:pStyle w:val="body"/>
              <w:ind w:left="0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2336" w:type="dxa"/>
          </w:tcPr>
          <w:p w:rsidR="00105BDC" w:rsidRDefault="00105BDC" w:rsidP="003F1DF6">
            <w:pPr>
              <w:pStyle w:val="body"/>
              <w:ind w:left="0"/>
              <w:rPr>
                <w:b/>
              </w:rPr>
            </w:pPr>
            <w:r>
              <w:rPr>
                <w:b/>
              </w:rPr>
              <w:t>List of Values</w:t>
            </w:r>
          </w:p>
        </w:tc>
        <w:tc>
          <w:tcPr>
            <w:tcW w:w="2336" w:type="dxa"/>
          </w:tcPr>
          <w:p w:rsidR="00105BDC" w:rsidRDefault="00105BDC" w:rsidP="003F1DF6">
            <w:pPr>
              <w:pStyle w:val="body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05BDC" w:rsidTr="00105BDC">
        <w:tc>
          <w:tcPr>
            <w:tcW w:w="2336" w:type="dxa"/>
          </w:tcPr>
          <w:p w:rsidR="00105BDC" w:rsidRPr="00105BDC" w:rsidRDefault="00105BDC" w:rsidP="003F1DF6">
            <w:pPr>
              <w:pStyle w:val="body"/>
              <w:ind w:left="0"/>
            </w:pPr>
            <w:r w:rsidRPr="00105BDC">
              <w:t>LampResponseCode</w:t>
            </w:r>
          </w:p>
        </w:tc>
        <w:tc>
          <w:tcPr>
            <w:tcW w:w="2336" w:type="dxa"/>
          </w:tcPr>
          <w:p w:rsidR="00105BDC" w:rsidRPr="00105BDC" w:rsidRDefault="00105BDC" w:rsidP="003F1DF6">
            <w:pPr>
              <w:pStyle w:val="body"/>
              <w:ind w:left="0"/>
            </w:pPr>
            <w:r>
              <w:t>u</w:t>
            </w:r>
          </w:p>
        </w:tc>
        <w:tc>
          <w:tcPr>
            <w:tcW w:w="2336" w:type="dxa"/>
          </w:tcPr>
          <w:p w:rsidR="00105BDC" w:rsidRPr="00105BDC" w:rsidRDefault="00105BDC" w:rsidP="003F1DF6">
            <w:pPr>
              <w:pStyle w:val="body"/>
              <w:ind w:left="0"/>
            </w:pPr>
            <w:r w:rsidRPr="00105BDC">
              <w:t>Positive integers</w:t>
            </w:r>
          </w:p>
        </w:tc>
        <w:tc>
          <w:tcPr>
            <w:tcW w:w="2336" w:type="dxa"/>
          </w:tcPr>
          <w:p w:rsidR="00105BDC" w:rsidRPr="00105BDC" w:rsidRDefault="00105BDC" w:rsidP="003F1DF6">
            <w:pPr>
              <w:pStyle w:val="body"/>
              <w:ind w:left="0"/>
            </w:pPr>
            <w:r w:rsidRPr="00105BDC">
              <w:t>The result code of the operation.</w:t>
            </w:r>
          </w:p>
        </w:tc>
      </w:tr>
      <w:tr w:rsidR="00105BDC" w:rsidTr="00105BDC">
        <w:tc>
          <w:tcPr>
            <w:tcW w:w="2336" w:type="dxa"/>
          </w:tcPr>
          <w:p w:rsidR="00105BDC" w:rsidRPr="00105BDC" w:rsidRDefault="00105BDC" w:rsidP="003F1DF6">
            <w:pPr>
              <w:pStyle w:val="body"/>
              <w:ind w:left="0"/>
            </w:pPr>
            <w:r w:rsidRPr="00105BDC">
              <w:lastRenderedPageBreak/>
              <w:t>LampFaultCode</w:t>
            </w:r>
          </w:p>
        </w:tc>
        <w:tc>
          <w:tcPr>
            <w:tcW w:w="2336" w:type="dxa"/>
          </w:tcPr>
          <w:p w:rsidR="00105BDC" w:rsidRPr="00105BDC" w:rsidRDefault="00105BDC" w:rsidP="003F1DF6">
            <w:pPr>
              <w:pStyle w:val="body"/>
              <w:ind w:left="0"/>
            </w:pPr>
            <w:r>
              <w:t>u</w:t>
            </w:r>
          </w:p>
        </w:tc>
        <w:tc>
          <w:tcPr>
            <w:tcW w:w="2336" w:type="dxa"/>
          </w:tcPr>
          <w:p w:rsidR="00105BDC" w:rsidRPr="00105BDC" w:rsidRDefault="00105BDC" w:rsidP="003F1DF6">
            <w:pPr>
              <w:pStyle w:val="body"/>
              <w:ind w:left="0"/>
            </w:pPr>
            <w:r w:rsidRPr="00105BDC">
              <w:t>Positive integers</w:t>
            </w:r>
          </w:p>
        </w:tc>
        <w:tc>
          <w:tcPr>
            <w:tcW w:w="2336" w:type="dxa"/>
          </w:tcPr>
          <w:p w:rsidR="00105BDC" w:rsidRPr="00105BDC" w:rsidRDefault="00105BDC" w:rsidP="00720BAE">
            <w:pPr>
              <w:pStyle w:val="body"/>
              <w:ind w:left="0"/>
            </w:pPr>
            <w:r w:rsidRPr="00105BDC">
              <w:t xml:space="preserve">The fault code that was cleared </w:t>
            </w:r>
          </w:p>
        </w:tc>
      </w:tr>
    </w:tbl>
    <w:p w:rsidR="00CA09CF" w:rsidRDefault="00CA09CF" w:rsidP="003F1DF6">
      <w:pPr>
        <w:pStyle w:val="body"/>
        <w:rPr>
          <w:b/>
        </w:rPr>
      </w:pPr>
    </w:p>
    <w:p w:rsidR="003F1DF6" w:rsidRDefault="003F1DF6" w:rsidP="003F1DF6">
      <w:pPr>
        <w:pStyle w:val="body"/>
        <w:rPr>
          <w:b/>
        </w:rPr>
      </w:pPr>
      <w:r>
        <w:rPr>
          <w:b/>
        </w:rPr>
        <w:t>Description</w:t>
      </w:r>
    </w:p>
    <w:p w:rsidR="00CA09CF" w:rsidRPr="00CA09CF" w:rsidRDefault="00CA09CF" w:rsidP="003F1DF6">
      <w:pPr>
        <w:pStyle w:val="body"/>
      </w:pPr>
      <w:r>
        <w:t>Tell the service</w:t>
      </w:r>
      <w:r w:rsidR="00720BAE">
        <w:t xml:space="preserve"> to clear the specified fault. </w:t>
      </w:r>
    </w:p>
    <w:p w:rsidR="0076769D" w:rsidRDefault="0076769D" w:rsidP="0076769D">
      <w:pPr>
        <w:pStyle w:val="Heading3"/>
      </w:pPr>
      <w:bookmarkStart w:id="16" w:name="_Toc396399136"/>
      <w:r>
        <w:t>Signals</w:t>
      </w:r>
      <w:bookmarkEnd w:id="16"/>
    </w:p>
    <w:p w:rsidR="00EE1D03" w:rsidRPr="00EE1D03" w:rsidRDefault="00EE1D03" w:rsidP="00EE1D03">
      <w:pPr>
        <w:pStyle w:val="body"/>
      </w:pPr>
      <w:r>
        <w:t>None</w:t>
      </w:r>
    </w:p>
    <w:p w:rsidR="00EE1D03" w:rsidRDefault="00EE1D03" w:rsidP="00EE1D03">
      <w:pPr>
        <w:pStyle w:val="Heading2"/>
        <w:numPr>
          <w:ilvl w:val="1"/>
          <w:numId w:val="1"/>
        </w:numPr>
        <w:ind w:left="630" w:hanging="630"/>
      </w:pPr>
      <w:bookmarkStart w:id="17" w:name="_Toc396399137"/>
      <w:r>
        <w:t>Interface name</w:t>
      </w:r>
      <w:bookmarkEnd w:id="1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0"/>
        <w:gridCol w:w="1302"/>
        <w:gridCol w:w="1358"/>
        <w:gridCol w:w="2444"/>
      </w:tblGrid>
      <w:tr w:rsidR="00EE1D03" w:rsidTr="00450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6" w:type="dxa"/>
          </w:tcPr>
          <w:p w:rsidR="00EE1D03" w:rsidRDefault="00EE1D03" w:rsidP="00450D3E">
            <w:pPr>
              <w:pStyle w:val="body"/>
              <w:ind w:left="0"/>
            </w:pPr>
            <w:r>
              <w:t>Interface Name</w:t>
            </w:r>
          </w:p>
        </w:tc>
        <w:tc>
          <w:tcPr>
            <w:tcW w:w="2336" w:type="dxa"/>
          </w:tcPr>
          <w:p w:rsidR="00EE1D03" w:rsidRDefault="00EE1D03" w:rsidP="00450D3E">
            <w:pPr>
              <w:pStyle w:val="body"/>
              <w:ind w:left="0"/>
            </w:pPr>
            <w:r>
              <w:t>Version</w:t>
            </w:r>
          </w:p>
        </w:tc>
        <w:tc>
          <w:tcPr>
            <w:tcW w:w="2336" w:type="dxa"/>
          </w:tcPr>
          <w:p w:rsidR="00EE1D03" w:rsidRDefault="00EE1D03" w:rsidP="00450D3E">
            <w:pPr>
              <w:pStyle w:val="body"/>
              <w:ind w:left="0"/>
            </w:pPr>
            <w:r>
              <w:t>Secured</w:t>
            </w:r>
          </w:p>
        </w:tc>
        <w:tc>
          <w:tcPr>
            <w:tcW w:w="2336" w:type="dxa"/>
          </w:tcPr>
          <w:p w:rsidR="00EE1D03" w:rsidRDefault="00EE1D03" w:rsidP="00450D3E">
            <w:pPr>
              <w:pStyle w:val="body"/>
              <w:ind w:left="0"/>
            </w:pPr>
            <w:r>
              <w:t>Object path</w:t>
            </w:r>
          </w:p>
        </w:tc>
      </w:tr>
      <w:tr w:rsidR="00EE1D03" w:rsidTr="00450D3E">
        <w:tc>
          <w:tcPr>
            <w:tcW w:w="2336" w:type="dxa"/>
          </w:tcPr>
          <w:p w:rsidR="00EE1D03" w:rsidRDefault="00EE1D03" w:rsidP="00450D3E">
            <w:pPr>
              <w:pStyle w:val="body"/>
              <w:ind w:left="0"/>
            </w:pPr>
            <w:r>
              <w:t>org.allseen.LSF.LampParameters</w:t>
            </w:r>
          </w:p>
        </w:tc>
        <w:tc>
          <w:tcPr>
            <w:tcW w:w="2336" w:type="dxa"/>
          </w:tcPr>
          <w:p w:rsidR="00EE1D03" w:rsidRDefault="00EE1D03" w:rsidP="00450D3E">
            <w:pPr>
              <w:pStyle w:val="body"/>
              <w:ind w:left="0"/>
            </w:pPr>
            <w:r>
              <w:t>1</w:t>
            </w:r>
          </w:p>
        </w:tc>
        <w:tc>
          <w:tcPr>
            <w:tcW w:w="2336" w:type="dxa"/>
          </w:tcPr>
          <w:p w:rsidR="00EE1D03" w:rsidRDefault="00ED4BEA" w:rsidP="00450D3E">
            <w:pPr>
              <w:pStyle w:val="body"/>
              <w:ind w:left="0"/>
            </w:pPr>
            <w:r>
              <w:t>No</w:t>
            </w:r>
          </w:p>
        </w:tc>
        <w:tc>
          <w:tcPr>
            <w:tcW w:w="2336" w:type="dxa"/>
          </w:tcPr>
          <w:p w:rsidR="00EE1D03" w:rsidRDefault="00EE1D03" w:rsidP="00450D3E">
            <w:pPr>
              <w:pStyle w:val="body"/>
              <w:ind w:left="0"/>
            </w:pPr>
            <w:r w:rsidRPr="00AF1037">
              <w:t>/org/allseen/LSF/Lamp</w:t>
            </w:r>
          </w:p>
        </w:tc>
      </w:tr>
    </w:tbl>
    <w:p w:rsidR="00EE1D03" w:rsidRDefault="00EE1D03" w:rsidP="00EE1D03">
      <w:pPr>
        <w:pStyle w:val="Heading3"/>
      </w:pPr>
      <w:bookmarkStart w:id="18" w:name="_Toc396399138"/>
      <w:r>
        <w:t>Properties</w:t>
      </w:r>
      <w:bookmarkEnd w:id="18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01"/>
        <w:gridCol w:w="1499"/>
        <w:gridCol w:w="1414"/>
        <w:gridCol w:w="1427"/>
        <w:gridCol w:w="1583"/>
      </w:tblGrid>
      <w:tr w:rsidR="00EE1D03" w:rsidTr="00450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68" w:type="dxa"/>
          </w:tcPr>
          <w:p w:rsidR="00EE1D03" w:rsidRDefault="00EE1D03" w:rsidP="00450D3E">
            <w:pPr>
              <w:pStyle w:val="body"/>
              <w:ind w:left="0"/>
            </w:pPr>
            <w:r>
              <w:t>Property Name</w:t>
            </w:r>
          </w:p>
        </w:tc>
        <w:tc>
          <w:tcPr>
            <w:tcW w:w="1869" w:type="dxa"/>
          </w:tcPr>
          <w:p w:rsidR="00EE1D03" w:rsidRDefault="00EE1D03" w:rsidP="00450D3E">
            <w:pPr>
              <w:pStyle w:val="body"/>
              <w:ind w:left="0"/>
            </w:pPr>
            <w:r>
              <w:t>Signature</w:t>
            </w:r>
          </w:p>
        </w:tc>
        <w:tc>
          <w:tcPr>
            <w:tcW w:w="1869" w:type="dxa"/>
          </w:tcPr>
          <w:p w:rsidR="00EE1D03" w:rsidRDefault="00EE1D03" w:rsidP="00450D3E">
            <w:pPr>
              <w:pStyle w:val="body"/>
              <w:ind w:left="0"/>
            </w:pPr>
            <w:r>
              <w:t>List of Values</w:t>
            </w:r>
          </w:p>
        </w:tc>
        <w:tc>
          <w:tcPr>
            <w:tcW w:w="1869" w:type="dxa"/>
          </w:tcPr>
          <w:p w:rsidR="00EE1D03" w:rsidRDefault="00EE1D03" w:rsidP="00450D3E">
            <w:pPr>
              <w:pStyle w:val="body"/>
              <w:ind w:left="0"/>
            </w:pPr>
            <w:r>
              <w:t>Writable</w:t>
            </w:r>
          </w:p>
        </w:tc>
        <w:tc>
          <w:tcPr>
            <w:tcW w:w="1869" w:type="dxa"/>
          </w:tcPr>
          <w:p w:rsidR="00EE1D03" w:rsidRDefault="00EE1D03" w:rsidP="00450D3E">
            <w:pPr>
              <w:pStyle w:val="body"/>
              <w:ind w:left="0"/>
            </w:pPr>
            <w:r>
              <w:t>Description</w:t>
            </w:r>
          </w:p>
        </w:tc>
      </w:tr>
      <w:tr w:rsidR="00EE1D03" w:rsidTr="00450D3E">
        <w:tc>
          <w:tcPr>
            <w:tcW w:w="1868" w:type="dxa"/>
          </w:tcPr>
          <w:p w:rsidR="00EE1D03" w:rsidRDefault="00EE1D03" w:rsidP="00450D3E">
            <w:pPr>
              <w:pStyle w:val="body"/>
              <w:ind w:left="0"/>
            </w:pPr>
            <w:r>
              <w:t>Version</w:t>
            </w:r>
          </w:p>
        </w:tc>
        <w:tc>
          <w:tcPr>
            <w:tcW w:w="1869" w:type="dxa"/>
          </w:tcPr>
          <w:p w:rsidR="00EE1D03" w:rsidRDefault="00EE1D03" w:rsidP="00450D3E">
            <w:pPr>
              <w:pStyle w:val="body"/>
              <w:ind w:left="0"/>
            </w:pPr>
            <w:r>
              <w:t>u</w:t>
            </w:r>
          </w:p>
        </w:tc>
        <w:tc>
          <w:tcPr>
            <w:tcW w:w="1869" w:type="dxa"/>
          </w:tcPr>
          <w:p w:rsidR="00EE1D03" w:rsidRDefault="00EE1D03" w:rsidP="00450D3E">
            <w:pPr>
              <w:pStyle w:val="body"/>
              <w:ind w:left="0"/>
            </w:pPr>
            <w:r>
              <w:t>Positive integers</w:t>
            </w:r>
          </w:p>
        </w:tc>
        <w:tc>
          <w:tcPr>
            <w:tcW w:w="1869" w:type="dxa"/>
          </w:tcPr>
          <w:p w:rsidR="00EE1D03" w:rsidRDefault="00EE1D03" w:rsidP="00450D3E">
            <w:pPr>
              <w:pStyle w:val="body"/>
              <w:ind w:left="0"/>
            </w:pPr>
            <w:r>
              <w:t>No</w:t>
            </w:r>
          </w:p>
        </w:tc>
        <w:tc>
          <w:tcPr>
            <w:tcW w:w="1869" w:type="dxa"/>
          </w:tcPr>
          <w:p w:rsidR="00EE1D03" w:rsidRDefault="00EE1D03" w:rsidP="00450D3E">
            <w:pPr>
              <w:pStyle w:val="body"/>
              <w:ind w:left="0"/>
            </w:pPr>
            <w:r>
              <w:t>Interface version number</w:t>
            </w:r>
          </w:p>
        </w:tc>
      </w:tr>
      <w:tr w:rsidR="00EE1D03" w:rsidTr="00450D3E">
        <w:tc>
          <w:tcPr>
            <w:tcW w:w="1868" w:type="dxa"/>
          </w:tcPr>
          <w:p w:rsidR="00EE1D03" w:rsidRDefault="00EE1D03" w:rsidP="00450D3E">
            <w:pPr>
              <w:pStyle w:val="body"/>
              <w:ind w:left="0"/>
            </w:pPr>
            <w:r>
              <w:t>Energy_Usage_Milliwatts</w:t>
            </w:r>
          </w:p>
        </w:tc>
        <w:tc>
          <w:tcPr>
            <w:tcW w:w="1869" w:type="dxa"/>
          </w:tcPr>
          <w:p w:rsidR="00EE1D03" w:rsidRDefault="00EE1D03" w:rsidP="00450D3E">
            <w:pPr>
              <w:pStyle w:val="body"/>
              <w:ind w:left="0"/>
            </w:pPr>
            <w:r>
              <w:t>u</w:t>
            </w:r>
          </w:p>
        </w:tc>
        <w:tc>
          <w:tcPr>
            <w:tcW w:w="1869" w:type="dxa"/>
          </w:tcPr>
          <w:p w:rsidR="00EE1D03" w:rsidRDefault="00EE1D03" w:rsidP="00450D3E">
            <w:pPr>
              <w:pStyle w:val="body"/>
              <w:ind w:left="0"/>
            </w:pPr>
            <w:r>
              <w:t>Positive integers</w:t>
            </w:r>
          </w:p>
        </w:tc>
        <w:tc>
          <w:tcPr>
            <w:tcW w:w="1869" w:type="dxa"/>
          </w:tcPr>
          <w:p w:rsidR="00EE1D03" w:rsidRDefault="00EE1D03" w:rsidP="00450D3E">
            <w:pPr>
              <w:pStyle w:val="body"/>
              <w:ind w:left="0"/>
            </w:pPr>
            <w:r>
              <w:t>No</w:t>
            </w:r>
          </w:p>
        </w:tc>
        <w:tc>
          <w:tcPr>
            <w:tcW w:w="1869" w:type="dxa"/>
          </w:tcPr>
          <w:p w:rsidR="00EE1D03" w:rsidRDefault="00EE1D03" w:rsidP="00EE1D03">
            <w:pPr>
              <w:pStyle w:val="body"/>
              <w:ind w:left="0"/>
            </w:pPr>
            <w:r>
              <w:t xml:space="preserve">Lamp </w:t>
            </w:r>
            <w:r w:rsidR="00971678">
              <w:t xml:space="preserve">current </w:t>
            </w:r>
            <w:r>
              <w:t>energy usage in milliwatts</w:t>
            </w:r>
          </w:p>
        </w:tc>
      </w:tr>
      <w:tr w:rsidR="00EE1D03" w:rsidTr="00450D3E">
        <w:tc>
          <w:tcPr>
            <w:tcW w:w="1868" w:type="dxa"/>
          </w:tcPr>
          <w:p w:rsidR="00EE1D03" w:rsidRDefault="00EE1D03" w:rsidP="00450D3E">
            <w:pPr>
              <w:pStyle w:val="body"/>
              <w:ind w:left="0"/>
            </w:pPr>
            <w:r>
              <w:t>Brightness_Lumens</w:t>
            </w:r>
          </w:p>
        </w:tc>
        <w:tc>
          <w:tcPr>
            <w:tcW w:w="1869" w:type="dxa"/>
          </w:tcPr>
          <w:p w:rsidR="00EE1D03" w:rsidRDefault="00EE1D03" w:rsidP="00450D3E">
            <w:pPr>
              <w:pStyle w:val="body"/>
              <w:ind w:left="0"/>
            </w:pPr>
            <w:r>
              <w:t>u</w:t>
            </w:r>
          </w:p>
        </w:tc>
        <w:tc>
          <w:tcPr>
            <w:tcW w:w="1869" w:type="dxa"/>
          </w:tcPr>
          <w:p w:rsidR="00EE1D03" w:rsidRDefault="00EE1D03" w:rsidP="00450D3E">
            <w:pPr>
              <w:pStyle w:val="body"/>
              <w:ind w:left="0"/>
            </w:pPr>
            <w:r>
              <w:t>Positive integers</w:t>
            </w:r>
          </w:p>
        </w:tc>
        <w:tc>
          <w:tcPr>
            <w:tcW w:w="1869" w:type="dxa"/>
          </w:tcPr>
          <w:p w:rsidR="00EE1D03" w:rsidRDefault="00EE1D03" w:rsidP="00450D3E">
            <w:pPr>
              <w:pStyle w:val="body"/>
              <w:ind w:left="0"/>
            </w:pPr>
            <w:r>
              <w:t>No</w:t>
            </w:r>
          </w:p>
        </w:tc>
        <w:tc>
          <w:tcPr>
            <w:tcW w:w="1869" w:type="dxa"/>
          </w:tcPr>
          <w:p w:rsidR="00EE1D03" w:rsidRDefault="00EE1D03" w:rsidP="00450D3E">
            <w:pPr>
              <w:pStyle w:val="body"/>
              <w:ind w:left="0"/>
            </w:pPr>
            <w:r>
              <w:t xml:space="preserve">Lamp </w:t>
            </w:r>
            <w:r w:rsidR="00971678">
              <w:t xml:space="preserve">current </w:t>
            </w:r>
            <w:r>
              <w:t>brightness in lumens</w:t>
            </w:r>
          </w:p>
        </w:tc>
      </w:tr>
    </w:tbl>
    <w:p w:rsidR="00EE1D03" w:rsidRPr="0076769D" w:rsidRDefault="00EE1D03" w:rsidP="00EE1D03">
      <w:pPr>
        <w:pStyle w:val="body"/>
      </w:pPr>
    </w:p>
    <w:p w:rsidR="00EE1D03" w:rsidRDefault="00EE1D03" w:rsidP="00EE1D03">
      <w:pPr>
        <w:pStyle w:val="Heading3"/>
      </w:pPr>
      <w:bookmarkStart w:id="19" w:name="_Toc396399139"/>
      <w:r>
        <w:t>Methods</w:t>
      </w:r>
      <w:bookmarkEnd w:id="19"/>
    </w:p>
    <w:p w:rsidR="00EE1D03" w:rsidRPr="00CA09CF" w:rsidRDefault="00EE1D03" w:rsidP="00EE1D03">
      <w:pPr>
        <w:pStyle w:val="body"/>
      </w:pPr>
      <w:r>
        <w:t>None</w:t>
      </w:r>
    </w:p>
    <w:p w:rsidR="00EE1D03" w:rsidRDefault="00EE1D03" w:rsidP="00EE1D03">
      <w:pPr>
        <w:pStyle w:val="Heading3"/>
      </w:pPr>
      <w:bookmarkStart w:id="20" w:name="_Toc396399140"/>
      <w:r>
        <w:t>Signals</w:t>
      </w:r>
      <w:bookmarkEnd w:id="20"/>
    </w:p>
    <w:p w:rsidR="00EE1D03" w:rsidRPr="00EE1D03" w:rsidRDefault="00EE1D03" w:rsidP="00EE1D03">
      <w:pPr>
        <w:pStyle w:val="body"/>
      </w:pPr>
      <w:r>
        <w:t>None</w:t>
      </w:r>
    </w:p>
    <w:p w:rsidR="00EE1D03" w:rsidRDefault="00EE1D03" w:rsidP="00EE1D03">
      <w:pPr>
        <w:pStyle w:val="Heading2"/>
        <w:numPr>
          <w:ilvl w:val="1"/>
          <w:numId w:val="1"/>
        </w:numPr>
        <w:ind w:left="630" w:hanging="630"/>
      </w:pPr>
      <w:bookmarkStart w:id="21" w:name="_Toc396399141"/>
      <w:r>
        <w:lastRenderedPageBreak/>
        <w:t>Interface name</w:t>
      </w:r>
      <w:bookmarkEnd w:id="21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55"/>
        <w:gridCol w:w="1541"/>
        <w:gridCol w:w="1584"/>
        <w:gridCol w:w="2444"/>
      </w:tblGrid>
      <w:tr w:rsidR="00EE1D03" w:rsidTr="00450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6" w:type="dxa"/>
          </w:tcPr>
          <w:p w:rsidR="00EE1D03" w:rsidRDefault="00EE1D03" w:rsidP="00450D3E">
            <w:pPr>
              <w:pStyle w:val="body"/>
              <w:ind w:left="0"/>
            </w:pPr>
            <w:r>
              <w:t>Interface Name</w:t>
            </w:r>
          </w:p>
        </w:tc>
        <w:tc>
          <w:tcPr>
            <w:tcW w:w="2336" w:type="dxa"/>
          </w:tcPr>
          <w:p w:rsidR="00EE1D03" w:rsidRDefault="00EE1D03" w:rsidP="00450D3E">
            <w:pPr>
              <w:pStyle w:val="body"/>
              <w:ind w:left="0"/>
            </w:pPr>
            <w:r>
              <w:t>Version</w:t>
            </w:r>
          </w:p>
        </w:tc>
        <w:tc>
          <w:tcPr>
            <w:tcW w:w="2336" w:type="dxa"/>
          </w:tcPr>
          <w:p w:rsidR="00EE1D03" w:rsidRDefault="00EE1D03" w:rsidP="00450D3E">
            <w:pPr>
              <w:pStyle w:val="body"/>
              <w:ind w:left="0"/>
            </w:pPr>
            <w:r>
              <w:t>Secured</w:t>
            </w:r>
          </w:p>
        </w:tc>
        <w:tc>
          <w:tcPr>
            <w:tcW w:w="2336" w:type="dxa"/>
          </w:tcPr>
          <w:p w:rsidR="00EE1D03" w:rsidRDefault="00EE1D03" w:rsidP="00450D3E">
            <w:pPr>
              <w:pStyle w:val="body"/>
              <w:ind w:left="0"/>
            </w:pPr>
            <w:r>
              <w:t>Object path</w:t>
            </w:r>
          </w:p>
        </w:tc>
      </w:tr>
      <w:tr w:rsidR="00EE1D03" w:rsidTr="00450D3E">
        <w:tc>
          <w:tcPr>
            <w:tcW w:w="2336" w:type="dxa"/>
          </w:tcPr>
          <w:p w:rsidR="00EE1D03" w:rsidRDefault="006E18BB" w:rsidP="00450D3E">
            <w:pPr>
              <w:pStyle w:val="body"/>
              <w:ind w:left="0"/>
            </w:pPr>
            <w:r>
              <w:t>org.allseen.LSF.LampDetails</w:t>
            </w:r>
          </w:p>
        </w:tc>
        <w:tc>
          <w:tcPr>
            <w:tcW w:w="2336" w:type="dxa"/>
          </w:tcPr>
          <w:p w:rsidR="00EE1D03" w:rsidRDefault="00EE1D03" w:rsidP="00450D3E">
            <w:pPr>
              <w:pStyle w:val="body"/>
              <w:ind w:left="0"/>
            </w:pPr>
            <w:r>
              <w:t>1</w:t>
            </w:r>
          </w:p>
        </w:tc>
        <w:tc>
          <w:tcPr>
            <w:tcW w:w="2336" w:type="dxa"/>
          </w:tcPr>
          <w:p w:rsidR="00EE1D03" w:rsidRDefault="00ED4BEA" w:rsidP="00450D3E">
            <w:pPr>
              <w:pStyle w:val="body"/>
              <w:ind w:left="0"/>
            </w:pPr>
            <w:r>
              <w:t>No</w:t>
            </w:r>
          </w:p>
        </w:tc>
        <w:tc>
          <w:tcPr>
            <w:tcW w:w="2336" w:type="dxa"/>
          </w:tcPr>
          <w:p w:rsidR="00EE1D03" w:rsidRDefault="00EE1D03" w:rsidP="00450D3E">
            <w:pPr>
              <w:pStyle w:val="body"/>
              <w:ind w:left="0"/>
            </w:pPr>
            <w:r w:rsidRPr="00AF1037">
              <w:t>/org/allseen/LSF/Lamp</w:t>
            </w:r>
          </w:p>
        </w:tc>
      </w:tr>
    </w:tbl>
    <w:p w:rsidR="00EE1D03" w:rsidRDefault="00EE1D03" w:rsidP="00EE1D03">
      <w:pPr>
        <w:pStyle w:val="Heading3"/>
      </w:pPr>
      <w:bookmarkStart w:id="22" w:name="_Toc396399142"/>
      <w:r>
        <w:t>Properties</w:t>
      </w:r>
      <w:bookmarkEnd w:id="22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67"/>
        <w:gridCol w:w="1511"/>
        <w:gridCol w:w="1430"/>
        <w:gridCol w:w="1441"/>
        <w:gridCol w:w="1675"/>
      </w:tblGrid>
      <w:tr w:rsidR="00EE1D03" w:rsidTr="00450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3" w:type="dxa"/>
          </w:tcPr>
          <w:p w:rsidR="00EE1D03" w:rsidRDefault="00EE1D03" w:rsidP="00450D3E">
            <w:pPr>
              <w:pStyle w:val="body"/>
              <w:ind w:left="0"/>
            </w:pPr>
            <w:r>
              <w:t>Property Name</w:t>
            </w:r>
          </w:p>
        </w:tc>
        <w:tc>
          <w:tcPr>
            <w:tcW w:w="1734" w:type="dxa"/>
          </w:tcPr>
          <w:p w:rsidR="00EE1D03" w:rsidRDefault="00EE1D03" w:rsidP="00450D3E">
            <w:pPr>
              <w:pStyle w:val="body"/>
              <w:ind w:left="0"/>
            </w:pPr>
            <w:r>
              <w:t>Signature</w:t>
            </w:r>
          </w:p>
        </w:tc>
        <w:tc>
          <w:tcPr>
            <w:tcW w:w="1704" w:type="dxa"/>
          </w:tcPr>
          <w:p w:rsidR="00EE1D03" w:rsidRDefault="00EE1D03" w:rsidP="00450D3E">
            <w:pPr>
              <w:pStyle w:val="body"/>
              <w:ind w:left="0"/>
            </w:pPr>
            <w:r>
              <w:t>List of Values</w:t>
            </w:r>
          </w:p>
        </w:tc>
        <w:tc>
          <w:tcPr>
            <w:tcW w:w="1708" w:type="dxa"/>
          </w:tcPr>
          <w:p w:rsidR="00EE1D03" w:rsidRDefault="00EE1D03" w:rsidP="00450D3E">
            <w:pPr>
              <w:pStyle w:val="body"/>
              <w:ind w:left="0"/>
            </w:pPr>
            <w:r>
              <w:t>Writable</w:t>
            </w:r>
          </w:p>
        </w:tc>
        <w:tc>
          <w:tcPr>
            <w:tcW w:w="1765" w:type="dxa"/>
          </w:tcPr>
          <w:p w:rsidR="00EE1D03" w:rsidRDefault="00EE1D03" w:rsidP="00450D3E">
            <w:pPr>
              <w:pStyle w:val="body"/>
              <w:ind w:left="0"/>
            </w:pPr>
            <w:r>
              <w:t>Description</w:t>
            </w:r>
          </w:p>
        </w:tc>
      </w:tr>
      <w:tr w:rsidR="00EE1D03" w:rsidTr="00450D3E">
        <w:tc>
          <w:tcPr>
            <w:tcW w:w="1713" w:type="dxa"/>
          </w:tcPr>
          <w:p w:rsidR="00EE1D03" w:rsidRDefault="00EE1D03" w:rsidP="00450D3E">
            <w:pPr>
              <w:pStyle w:val="body"/>
              <w:ind w:left="0"/>
            </w:pPr>
            <w:r>
              <w:t>Version</w:t>
            </w:r>
          </w:p>
        </w:tc>
        <w:tc>
          <w:tcPr>
            <w:tcW w:w="1734" w:type="dxa"/>
          </w:tcPr>
          <w:p w:rsidR="00EE1D03" w:rsidRDefault="00EE1D03" w:rsidP="00450D3E">
            <w:pPr>
              <w:pStyle w:val="body"/>
              <w:ind w:left="0"/>
            </w:pPr>
            <w:r>
              <w:t>u</w:t>
            </w:r>
          </w:p>
        </w:tc>
        <w:tc>
          <w:tcPr>
            <w:tcW w:w="1704" w:type="dxa"/>
          </w:tcPr>
          <w:p w:rsidR="00EE1D03" w:rsidRDefault="00EE1D03" w:rsidP="00450D3E">
            <w:pPr>
              <w:pStyle w:val="body"/>
              <w:ind w:left="0"/>
            </w:pPr>
            <w:r>
              <w:t>Positive integers</w:t>
            </w:r>
          </w:p>
        </w:tc>
        <w:tc>
          <w:tcPr>
            <w:tcW w:w="1708" w:type="dxa"/>
          </w:tcPr>
          <w:p w:rsidR="00EE1D03" w:rsidRDefault="00EE1D03" w:rsidP="00450D3E">
            <w:pPr>
              <w:pStyle w:val="body"/>
              <w:ind w:left="0"/>
            </w:pPr>
            <w:r>
              <w:t>No</w:t>
            </w:r>
          </w:p>
        </w:tc>
        <w:tc>
          <w:tcPr>
            <w:tcW w:w="1765" w:type="dxa"/>
          </w:tcPr>
          <w:p w:rsidR="00EE1D03" w:rsidRDefault="00EE1D03" w:rsidP="00450D3E">
            <w:pPr>
              <w:pStyle w:val="body"/>
              <w:ind w:left="0"/>
            </w:pPr>
            <w:r>
              <w:t>Interface version number</w:t>
            </w:r>
          </w:p>
        </w:tc>
      </w:tr>
      <w:tr w:rsidR="00EE1D03" w:rsidTr="00450D3E">
        <w:tc>
          <w:tcPr>
            <w:tcW w:w="1713" w:type="dxa"/>
          </w:tcPr>
          <w:p w:rsidR="00EE1D03" w:rsidRDefault="00450D3E" w:rsidP="00450D3E">
            <w:pPr>
              <w:pStyle w:val="body"/>
              <w:ind w:left="0"/>
            </w:pPr>
            <w:r>
              <w:t>Make</w:t>
            </w:r>
          </w:p>
        </w:tc>
        <w:tc>
          <w:tcPr>
            <w:tcW w:w="1734" w:type="dxa"/>
          </w:tcPr>
          <w:p w:rsidR="00EE1D03" w:rsidRDefault="00EE1D03" w:rsidP="00450D3E">
            <w:pPr>
              <w:pStyle w:val="body"/>
              <w:ind w:left="0"/>
            </w:pPr>
            <w:r>
              <w:t>u</w:t>
            </w:r>
          </w:p>
        </w:tc>
        <w:tc>
          <w:tcPr>
            <w:tcW w:w="1704" w:type="dxa"/>
          </w:tcPr>
          <w:p w:rsidR="00EE1D03" w:rsidRDefault="00EE1D03" w:rsidP="00450D3E">
            <w:pPr>
              <w:pStyle w:val="body"/>
              <w:ind w:left="0"/>
            </w:pPr>
            <w:r>
              <w:t>Positive integers</w:t>
            </w:r>
          </w:p>
        </w:tc>
        <w:tc>
          <w:tcPr>
            <w:tcW w:w="1708" w:type="dxa"/>
          </w:tcPr>
          <w:p w:rsidR="00EE1D03" w:rsidRDefault="00EE1D03" w:rsidP="00450D3E">
            <w:pPr>
              <w:pStyle w:val="body"/>
              <w:ind w:left="0"/>
            </w:pPr>
            <w:r>
              <w:t>No</w:t>
            </w:r>
          </w:p>
        </w:tc>
        <w:tc>
          <w:tcPr>
            <w:tcW w:w="1765" w:type="dxa"/>
          </w:tcPr>
          <w:p w:rsidR="00EE1D03" w:rsidRDefault="00EE1D03" w:rsidP="00450D3E">
            <w:pPr>
              <w:pStyle w:val="body"/>
              <w:ind w:left="0"/>
            </w:pPr>
            <w:r>
              <w:t xml:space="preserve">Lamp </w:t>
            </w:r>
            <w:r w:rsidR="00450D3E">
              <w:t>make</w:t>
            </w:r>
            <w:r>
              <w:t xml:space="preserve"> </w:t>
            </w:r>
          </w:p>
        </w:tc>
      </w:tr>
      <w:tr w:rsidR="00EE1D03" w:rsidTr="00450D3E">
        <w:tc>
          <w:tcPr>
            <w:tcW w:w="1713" w:type="dxa"/>
          </w:tcPr>
          <w:p w:rsidR="00EE1D03" w:rsidRDefault="00450D3E" w:rsidP="00450D3E">
            <w:pPr>
              <w:pStyle w:val="body"/>
              <w:ind w:left="0"/>
            </w:pPr>
            <w:r>
              <w:t>Model</w:t>
            </w:r>
          </w:p>
        </w:tc>
        <w:tc>
          <w:tcPr>
            <w:tcW w:w="1734" w:type="dxa"/>
          </w:tcPr>
          <w:p w:rsidR="00EE1D03" w:rsidRDefault="00450D3E" w:rsidP="00450D3E">
            <w:pPr>
              <w:pStyle w:val="body"/>
              <w:ind w:left="0"/>
            </w:pPr>
            <w:r>
              <w:t>u</w:t>
            </w:r>
          </w:p>
        </w:tc>
        <w:tc>
          <w:tcPr>
            <w:tcW w:w="1704" w:type="dxa"/>
          </w:tcPr>
          <w:p w:rsidR="00EE1D03" w:rsidRDefault="00450D3E" w:rsidP="00450D3E">
            <w:pPr>
              <w:pStyle w:val="body"/>
              <w:ind w:left="0"/>
            </w:pPr>
            <w:r>
              <w:t>Positive integers</w:t>
            </w:r>
          </w:p>
        </w:tc>
        <w:tc>
          <w:tcPr>
            <w:tcW w:w="1708" w:type="dxa"/>
          </w:tcPr>
          <w:p w:rsidR="00EE1D03" w:rsidRDefault="00EE1D03" w:rsidP="00450D3E">
            <w:pPr>
              <w:pStyle w:val="body"/>
              <w:ind w:left="0"/>
            </w:pPr>
            <w:r>
              <w:t>No</w:t>
            </w:r>
          </w:p>
        </w:tc>
        <w:tc>
          <w:tcPr>
            <w:tcW w:w="1765" w:type="dxa"/>
          </w:tcPr>
          <w:p w:rsidR="00EE1D03" w:rsidRDefault="00450D3E" w:rsidP="00450D3E">
            <w:pPr>
              <w:pStyle w:val="body"/>
              <w:ind w:left="0"/>
            </w:pPr>
            <w:r>
              <w:t>Lamp model</w:t>
            </w:r>
          </w:p>
        </w:tc>
      </w:tr>
      <w:tr w:rsidR="00450D3E" w:rsidTr="00450D3E">
        <w:tc>
          <w:tcPr>
            <w:tcW w:w="1713" w:type="dxa"/>
          </w:tcPr>
          <w:p w:rsidR="00450D3E" w:rsidRDefault="00450D3E" w:rsidP="00450D3E">
            <w:pPr>
              <w:pStyle w:val="body"/>
              <w:ind w:left="0"/>
            </w:pPr>
            <w:r>
              <w:t>Type</w:t>
            </w:r>
          </w:p>
        </w:tc>
        <w:tc>
          <w:tcPr>
            <w:tcW w:w="1734" w:type="dxa"/>
          </w:tcPr>
          <w:p w:rsidR="00450D3E" w:rsidRDefault="00450D3E" w:rsidP="00450D3E">
            <w:pPr>
              <w:pStyle w:val="body"/>
              <w:ind w:left="0"/>
            </w:pPr>
            <w:r>
              <w:t>u</w:t>
            </w:r>
          </w:p>
        </w:tc>
        <w:tc>
          <w:tcPr>
            <w:tcW w:w="1704" w:type="dxa"/>
          </w:tcPr>
          <w:p w:rsidR="00450D3E" w:rsidRDefault="00450D3E" w:rsidP="00450D3E">
            <w:pPr>
              <w:pStyle w:val="body"/>
              <w:ind w:left="0"/>
            </w:pPr>
            <w:r>
              <w:t>Positive integers</w:t>
            </w:r>
          </w:p>
        </w:tc>
        <w:tc>
          <w:tcPr>
            <w:tcW w:w="1708" w:type="dxa"/>
          </w:tcPr>
          <w:p w:rsidR="00450D3E" w:rsidRDefault="00450D3E" w:rsidP="00450D3E">
            <w:pPr>
              <w:pStyle w:val="body"/>
              <w:ind w:left="0"/>
            </w:pPr>
            <w:r>
              <w:t>No</w:t>
            </w:r>
          </w:p>
        </w:tc>
        <w:tc>
          <w:tcPr>
            <w:tcW w:w="1765" w:type="dxa"/>
          </w:tcPr>
          <w:p w:rsidR="00450D3E" w:rsidRDefault="00450D3E" w:rsidP="00450D3E">
            <w:pPr>
              <w:pStyle w:val="body"/>
              <w:ind w:left="0"/>
            </w:pPr>
            <w:r>
              <w:t>Type</w:t>
            </w:r>
          </w:p>
        </w:tc>
      </w:tr>
      <w:tr w:rsidR="00450D3E" w:rsidTr="00450D3E">
        <w:tc>
          <w:tcPr>
            <w:tcW w:w="1713" w:type="dxa"/>
          </w:tcPr>
          <w:p w:rsidR="00450D3E" w:rsidRDefault="00450D3E" w:rsidP="00450D3E">
            <w:pPr>
              <w:pStyle w:val="body"/>
              <w:ind w:left="0"/>
            </w:pPr>
            <w:r>
              <w:t>LampType</w:t>
            </w:r>
          </w:p>
        </w:tc>
        <w:tc>
          <w:tcPr>
            <w:tcW w:w="1734" w:type="dxa"/>
          </w:tcPr>
          <w:p w:rsidR="00450D3E" w:rsidRDefault="00450D3E" w:rsidP="00450D3E">
            <w:pPr>
              <w:pStyle w:val="body"/>
              <w:ind w:left="0"/>
            </w:pPr>
            <w:r>
              <w:t>u</w:t>
            </w:r>
          </w:p>
        </w:tc>
        <w:tc>
          <w:tcPr>
            <w:tcW w:w="1704" w:type="dxa"/>
          </w:tcPr>
          <w:p w:rsidR="00450D3E" w:rsidRDefault="00450D3E" w:rsidP="00450D3E">
            <w:pPr>
              <w:pStyle w:val="body"/>
              <w:ind w:left="0"/>
            </w:pPr>
            <w:r>
              <w:t>Positive integers</w:t>
            </w:r>
          </w:p>
        </w:tc>
        <w:tc>
          <w:tcPr>
            <w:tcW w:w="1708" w:type="dxa"/>
          </w:tcPr>
          <w:p w:rsidR="00450D3E" w:rsidRDefault="00450D3E" w:rsidP="00450D3E">
            <w:pPr>
              <w:pStyle w:val="body"/>
              <w:ind w:left="0"/>
            </w:pPr>
            <w:r>
              <w:t>No</w:t>
            </w:r>
          </w:p>
        </w:tc>
        <w:tc>
          <w:tcPr>
            <w:tcW w:w="1765" w:type="dxa"/>
          </w:tcPr>
          <w:p w:rsidR="00450D3E" w:rsidRDefault="00450D3E" w:rsidP="00450D3E">
            <w:pPr>
              <w:pStyle w:val="body"/>
              <w:ind w:left="0"/>
            </w:pPr>
            <w:r>
              <w:t>Lamp type</w:t>
            </w:r>
          </w:p>
        </w:tc>
      </w:tr>
      <w:tr w:rsidR="00450D3E" w:rsidTr="00450D3E">
        <w:tc>
          <w:tcPr>
            <w:tcW w:w="1713" w:type="dxa"/>
          </w:tcPr>
          <w:p w:rsidR="00450D3E" w:rsidRDefault="00450D3E" w:rsidP="00450D3E">
            <w:pPr>
              <w:pStyle w:val="body"/>
              <w:ind w:left="0"/>
            </w:pPr>
            <w:r>
              <w:t>LampBaseType</w:t>
            </w:r>
          </w:p>
        </w:tc>
        <w:tc>
          <w:tcPr>
            <w:tcW w:w="1734" w:type="dxa"/>
          </w:tcPr>
          <w:p w:rsidR="00450D3E" w:rsidRDefault="00450D3E" w:rsidP="00450D3E">
            <w:pPr>
              <w:pStyle w:val="body"/>
              <w:ind w:left="0"/>
            </w:pPr>
            <w:r>
              <w:t>u</w:t>
            </w:r>
          </w:p>
        </w:tc>
        <w:tc>
          <w:tcPr>
            <w:tcW w:w="1704" w:type="dxa"/>
          </w:tcPr>
          <w:p w:rsidR="00450D3E" w:rsidRDefault="00450D3E" w:rsidP="00450D3E">
            <w:pPr>
              <w:pStyle w:val="body"/>
              <w:ind w:left="0"/>
            </w:pPr>
            <w:r>
              <w:t>Positive integers</w:t>
            </w:r>
          </w:p>
        </w:tc>
        <w:tc>
          <w:tcPr>
            <w:tcW w:w="1708" w:type="dxa"/>
          </w:tcPr>
          <w:p w:rsidR="00450D3E" w:rsidRDefault="00450D3E" w:rsidP="00450D3E">
            <w:pPr>
              <w:pStyle w:val="body"/>
              <w:ind w:left="0"/>
            </w:pPr>
            <w:r>
              <w:t>No</w:t>
            </w:r>
          </w:p>
        </w:tc>
        <w:tc>
          <w:tcPr>
            <w:tcW w:w="1765" w:type="dxa"/>
          </w:tcPr>
          <w:p w:rsidR="00450D3E" w:rsidRDefault="00450D3E" w:rsidP="00450D3E">
            <w:pPr>
              <w:pStyle w:val="body"/>
              <w:ind w:left="0"/>
            </w:pPr>
            <w:r>
              <w:t>Lamp base type</w:t>
            </w:r>
          </w:p>
        </w:tc>
      </w:tr>
      <w:tr w:rsidR="00450D3E" w:rsidTr="00450D3E">
        <w:tc>
          <w:tcPr>
            <w:tcW w:w="1713" w:type="dxa"/>
          </w:tcPr>
          <w:p w:rsidR="00450D3E" w:rsidRDefault="00450D3E" w:rsidP="00450D3E">
            <w:pPr>
              <w:pStyle w:val="body"/>
              <w:ind w:left="0"/>
            </w:pPr>
            <w:r>
              <w:t>LampBeamAngle</w:t>
            </w:r>
          </w:p>
        </w:tc>
        <w:tc>
          <w:tcPr>
            <w:tcW w:w="1734" w:type="dxa"/>
          </w:tcPr>
          <w:p w:rsidR="00450D3E" w:rsidRDefault="00450D3E" w:rsidP="00450D3E">
            <w:pPr>
              <w:pStyle w:val="body"/>
              <w:ind w:left="0"/>
            </w:pPr>
            <w:r>
              <w:t>u</w:t>
            </w:r>
          </w:p>
        </w:tc>
        <w:tc>
          <w:tcPr>
            <w:tcW w:w="1704" w:type="dxa"/>
          </w:tcPr>
          <w:p w:rsidR="00450D3E" w:rsidRDefault="00450D3E" w:rsidP="00450D3E">
            <w:pPr>
              <w:pStyle w:val="body"/>
              <w:ind w:left="0"/>
            </w:pPr>
            <w:r>
              <w:t>Positive integers</w:t>
            </w:r>
          </w:p>
        </w:tc>
        <w:tc>
          <w:tcPr>
            <w:tcW w:w="1708" w:type="dxa"/>
          </w:tcPr>
          <w:p w:rsidR="00450D3E" w:rsidRDefault="00450D3E" w:rsidP="00450D3E">
            <w:pPr>
              <w:pStyle w:val="body"/>
              <w:ind w:left="0"/>
            </w:pPr>
            <w:r>
              <w:t>No</w:t>
            </w:r>
          </w:p>
        </w:tc>
        <w:tc>
          <w:tcPr>
            <w:tcW w:w="1765" w:type="dxa"/>
          </w:tcPr>
          <w:p w:rsidR="00450D3E" w:rsidRDefault="00450D3E" w:rsidP="00450D3E">
            <w:pPr>
              <w:pStyle w:val="body"/>
              <w:ind w:left="0"/>
            </w:pPr>
            <w:r>
              <w:t>Lamp beam angle</w:t>
            </w:r>
          </w:p>
        </w:tc>
      </w:tr>
      <w:tr w:rsidR="00450D3E" w:rsidTr="00450D3E">
        <w:tc>
          <w:tcPr>
            <w:tcW w:w="1713" w:type="dxa"/>
          </w:tcPr>
          <w:p w:rsidR="00450D3E" w:rsidRDefault="00450D3E" w:rsidP="00450D3E">
            <w:pPr>
              <w:pStyle w:val="body"/>
              <w:ind w:left="0"/>
            </w:pPr>
            <w:r>
              <w:t>Dimmable</w:t>
            </w:r>
          </w:p>
        </w:tc>
        <w:tc>
          <w:tcPr>
            <w:tcW w:w="1734" w:type="dxa"/>
          </w:tcPr>
          <w:p w:rsidR="00450D3E" w:rsidRDefault="00181D35" w:rsidP="00450D3E">
            <w:pPr>
              <w:pStyle w:val="body"/>
              <w:ind w:left="0"/>
            </w:pPr>
            <w:r>
              <w:t>b</w:t>
            </w:r>
          </w:p>
        </w:tc>
        <w:tc>
          <w:tcPr>
            <w:tcW w:w="1704" w:type="dxa"/>
          </w:tcPr>
          <w:p w:rsidR="00450D3E" w:rsidRDefault="00450D3E" w:rsidP="00450D3E">
            <w:pPr>
              <w:pStyle w:val="body"/>
              <w:ind w:left="0"/>
            </w:pPr>
            <w:r>
              <w:t>True or False</w:t>
            </w:r>
          </w:p>
        </w:tc>
        <w:tc>
          <w:tcPr>
            <w:tcW w:w="1708" w:type="dxa"/>
          </w:tcPr>
          <w:p w:rsidR="00450D3E" w:rsidRDefault="00450D3E" w:rsidP="00450D3E">
            <w:pPr>
              <w:pStyle w:val="body"/>
              <w:ind w:left="0"/>
            </w:pPr>
            <w:r>
              <w:t>No</w:t>
            </w:r>
          </w:p>
        </w:tc>
        <w:tc>
          <w:tcPr>
            <w:tcW w:w="1765" w:type="dxa"/>
          </w:tcPr>
          <w:p w:rsidR="00450D3E" w:rsidRDefault="00181D35" w:rsidP="00450D3E">
            <w:pPr>
              <w:pStyle w:val="body"/>
              <w:ind w:left="0"/>
            </w:pPr>
            <w:r>
              <w:t>Can lamp be dimmed</w:t>
            </w:r>
          </w:p>
        </w:tc>
      </w:tr>
      <w:tr w:rsidR="00450D3E" w:rsidTr="00450D3E">
        <w:tc>
          <w:tcPr>
            <w:tcW w:w="1713" w:type="dxa"/>
          </w:tcPr>
          <w:p w:rsidR="00450D3E" w:rsidRDefault="00181D35" w:rsidP="00450D3E">
            <w:pPr>
              <w:pStyle w:val="body"/>
              <w:ind w:left="0"/>
            </w:pPr>
            <w:r>
              <w:t>Color</w:t>
            </w:r>
          </w:p>
        </w:tc>
        <w:tc>
          <w:tcPr>
            <w:tcW w:w="1734" w:type="dxa"/>
          </w:tcPr>
          <w:p w:rsidR="00450D3E" w:rsidRDefault="00181D35" w:rsidP="00450D3E">
            <w:pPr>
              <w:pStyle w:val="body"/>
              <w:ind w:left="0"/>
            </w:pPr>
            <w:r>
              <w:t>b</w:t>
            </w:r>
          </w:p>
        </w:tc>
        <w:tc>
          <w:tcPr>
            <w:tcW w:w="1704" w:type="dxa"/>
          </w:tcPr>
          <w:p w:rsidR="00450D3E" w:rsidRDefault="00181D35" w:rsidP="00450D3E">
            <w:pPr>
              <w:pStyle w:val="body"/>
              <w:ind w:left="0"/>
            </w:pPr>
            <w:r>
              <w:t>True or False</w:t>
            </w:r>
          </w:p>
        </w:tc>
        <w:tc>
          <w:tcPr>
            <w:tcW w:w="1708" w:type="dxa"/>
          </w:tcPr>
          <w:p w:rsidR="00450D3E" w:rsidRDefault="00450D3E" w:rsidP="00450D3E">
            <w:pPr>
              <w:pStyle w:val="body"/>
              <w:ind w:left="0"/>
            </w:pPr>
            <w:r>
              <w:t>No</w:t>
            </w:r>
          </w:p>
        </w:tc>
        <w:tc>
          <w:tcPr>
            <w:tcW w:w="1765" w:type="dxa"/>
          </w:tcPr>
          <w:p w:rsidR="00450D3E" w:rsidRDefault="00181D35" w:rsidP="00450D3E">
            <w:pPr>
              <w:pStyle w:val="body"/>
              <w:ind w:left="0"/>
            </w:pPr>
            <w:r>
              <w:t>Color</w:t>
            </w:r>
          </w:p>
        </w:tc>
      </w:tr>
      <w:tr w:rsidR="00450D3E" w:rsidTr="00450D3E">
        <w:tc>
          <w:tcPr>
            <w:tcW w:w="1713" w:type="dxa"/>
          </w:tcPr>
          <w:p w:rsidR="00450D3E" w:rsidRDefault="00181D35" w:rsidP="00450D3E">
            <w:pPr>
              <w:pStyle w:val="body"/>
              <w:ind w:left="0"/>
            </w:pPr>
            <w:r>
              <w:t>VariableColorTemp</w:t>
            </w:r>
          </w:p>
        </w:tc>
        <w:tc>
          <w:tcPr>
            <w:tcW w:w="1734" w:type="dxa"/>
          </w:tcPr>
          <w:p w:rsidR="00450D3E" w:rsidRDefault="00181D35" w:rsidP="00450D3E">
            <w:pPr>
              <w:pStyle w:val="body"/>
              <w:ind w:left="0"/>
            </w:pPr>
            <w:r>
              <w:t>b</w:t>
            </w:r>
          </w:p>
        </w:tc>
        <w:tc>
          <w:tcPr>
            <w:tcW w:w="1704" w:type="dxa"/>
          </w:tcPr>
          <w:p w:rsidR="00450D3E" w:rsidRDefault="00181D35" w:rsidP="00450D3E">
            <w:pPr>
              <w:pStyle w:val="body"/>
              <w:ind w:left="0"/>
            </w:pPr>
            <w:r>
              <w:t>T</w:t>
            </w:r>
            <w:r w:rsidR="00820D52">
              <w:t>rue or</w:t>
            </w:r>
            <w:r>
              <w:t xml:space="preserve"> False</w:t>
            </w:r>
          </w:p>
        </w:tc>
        <w:tc>
          <w:tcPr>
            <w:tcW w:w="1708" w:type="dxa"/>
          </w:tcPr>
          <w:p w:rsidR="00450D3E" w:rsidRDefault="00450D3E" w:rsidP="00450D3E">
            <w:pPr>
              <w:pStyle w:val="body"/>
              <w:ind w:left="0"/>
            </w:pPr>
            <w:r>
              <w:t>No</w:t>
            </w:r>
          </w:p>
        </w:tc>
        <w:tc>
          <w:tcPr>
            <w:tcW w:w="1765" w:type="dxa"/>
          </w:tcPr>
          <w:p w:rsidR="00450D3E" w:rsidRDefault="00181D35" w:rsidP="00450D3E">
            <w:pPr>
              <w:pStyle w:val="body"/>
              <w:ind w:left="0"/>
            </w:pPr>
            <w:r>
              <w:t>Color temp</w:t>
            </w:r>
          </w:p>
        </w:tc>
      </w:tr>
      <w:tr w:rsidR="00450D3E" w:rsidTr="00450D3E">
        <w:tc>
          <w:tcPr>
            <w:tcW w:w="1713" w:type="dxa"/>
          </w:tcPr>
          <w:p w:rsidR="00450D3E" w:rsidRDefault="00181D35" w:rsidP="00450D3E">
            <w:pPr>
              <w:pStyle w:val="body"/>
              <w:ind w:left="0"/>
            </w:pPr>
            <w:r>
              <w:t>HasEffects</w:t>
            </w:r>
          </w:p>
        </w:tc>
        <w:tc>
          <w:tcPr>
            <w:tcW w:w="1734" w:type="dxa"/>
          </w:tcPr>
          <w:p w:rsidR="00450D3E" w:rsidRDefault="00820D52" w:rsidP="00450D3E">
            <w:pPr>
              <w:pStyle w:val="body"/>
              <w:ind w:left="0"/>
            </w:pPr>
            <w:r>
              <w:t>b</w:t>
            </w:r>
          </w:p>
        </w:tc>
        <w:tc>
          <w:tcPr>
            <w:tcW w:w="1704" w:type="dxa"/>
          </w:tcPr>
          <w:p w:rsidR="00450D3E" w:rsidRDefault="00820D52" w:rsidP="00450D3E">
            <w:pPr>
              <w:pStyle w:val="body"/>
              <w:ind w:left="0"/>
            </w:pPr>
            <w:r>
              <w:t>True or False</w:t>
            </w:r>
          </w:p>
        </w:tc>
        <w:tc>
          <w:tcPr>
            <w:tcW w:w="1708" w:type="dxa"/>
          </w:tcPr>
          <w:p w:rsidR="00450D3E" w:rsidRDefault="00450D3E" w:rsidP="00450D3E">
            <w:pPr>
              <w:pStyle w:val="body"/>
              <w:ind w:left="0"/>
            </w:pPr>
            <w:r>
              <w:t>No</w:t>
            </w:r>
          </w:p>
        </w:tc>
        <w:tc>
          <w:tcPr>
            <w:tcW w:w="1765" w:type="dxa"/>
          </w:tcPr>
          <w:p w:rsidR="00450D3E" w:rsidRDefault="00820D52" w:rsidP="00450D3E">
            <w:pPr>
              <w:pStyle w:val="body"/>
              <w:ind w:left="0"/>
            </w:pPr>
            <w:r>
              <w:t>Has effects</w:t>
            </w:r>
          </w:p>
        </w:tc>
      </w:tr>
      <w:tr w:rsidR="00450D3E" w:rsidTr="00450D3E">
        <w:tc>
          <w:tcPr>
            <w:tcW w:w="1713" w:type="dxa"/>
          </w:tcPr>
          <w:p w:rsidR="00450D3E" w:rsidRDefault="00820D52" w:rsidP="00450D3E">
            <w:pPr>
              <w:pStyle w:val="body"/>
              <w:ind w:left="0"/>
            </w:pPr>
            <w:r>
              <w:t>MinVoltage</w:t>
            </w:r>
          </w:p>
        </w:tc>
        <w:tc>
          <w:tcPr>
            <w:tcW w:w="1734" w:type="dxa"/>
          </w:tcPr>
          <w:p w:rsidR="00450D3E" w:rsidRDefault="00450D3E" w:rsidP="00450D3E">
            <w:pPr>
              <w:pStyle w:val="body"/>
              <w:ind w:left="0"/>
            </w:pPr>
            <w:r>
              <w:t>u</w:t>
            </w:r>
          </w:p>
        </w:tc>
        <w:tc>
          <w:tcPr>
            <w:tcW w:w="1704" w:type="dxa"/>
          </w:tcPr>
          <w:p w:rsidR="00450D3E" w:rsidRDefault="00450D3E" w:rsidP="00450D3E">
            <w:pPr>
              <w:pStyle w:val="body"/>
              <w:ind w:left="0"/>
            </w:pPr>
            <w:r>
              <w:t>Positive integers</w:t>
            </w:r>
          </w:p>
        </w:tc>
        <w:tc>
          <w:tcPr>
            <w:tcW w:w="1708" w:type="dxa"/>
          </w:tcPr>
          <w:p w:rsidR="00450D3E" w:rsidRDefault="00450D3E" w:rsidP="00450D3E">
            <w:pPr>
              <w:pStyle w:val="body"/>
              <w:ind w:left="0"/>
            </w:pPr>
            <w:r>
              <w:t>No</w:t>
            </w:r>
          </w:p>
        </w:tc>
        <w:tc>
          <w:tcPr>
            <w:tcW w:w="1765" w:type="dxa"/>
          </w:tcPr>
          <w:p w:rsidR="00450D3E" w:rsidRDefault="00820D52" w:rsidP="00450D3E">
            <w:pPr>
              <w:pStyle w:val="body"/>
              <w:ind w:left="0"/>
            </w:pPr>
            <w:r>
              <w:t>Minimum voltage</w:t>
            </w:r>
          </w:p>
        </w:tc>
      </w:tr>
      <w:tr w:rsidR="00450D3E" w:rsidTr="00450D3E">
        <w:tc>
          <w:tcPr>
            <w:tcW w:w="1713" w:type="dxa"/>
          </w:tcPr>
          <w:p w:rsidR="00450D3E" w:rsidRDefault="00820D52" w:rsidP="00450D3E">
            <w:pPr>
              <w:pStyle w:val="body"/>
              <w:ind w:left="0"/>
            </w:pPr>
            <w:r>
              <w:t>MaxVoltage</w:t>
            </w:r>
          </w:p>
        </w:tc>
        <w:tc>
          <w:tcPr>
            <w:tcW w:w="1734" w:type="dxa"/>
          </w:tcPr>
          <w:p w:rsidR="00450D3E" w:rsidRDefault="00450D3E" w:rsidP="00450D3E">
            <w:pPr>
              <w:pStyle w:val="body"/>
              <w:ind w:left="0"/>
            </w:pPr>
            <w:r>
              <w:t>u</w:t>
            </w:r>
          </w:p>
        </w:tc>
        <w:tc>
          <w:tcPr>
            <w:tcW w:w="1704" w:type="dxa"/>
          </w:tcPr>
          <w:p w:rsidR="00450D3E" w:rsidRDefault="00450D3E" w:rsidP="00450D3E">
            <w:pPr>
              <w:pStyle w:val="body"/>
              <w:ind w:left="0"/>
            </w:pPr>
            <w:r>
              <w:t>Positive integers</w:t>
            </w:r>
          </w:p>
        </w:tc>
        <w:tc>
          <w:tcPr>
            <w:tcW w:w="1708" w:type="dxa"/>
          </w:tcPr>
          <w:p w:rsidR="00450D3E" w:rsidRDefault="00450D3E" w:rsidP="00450D3E">
            <w:pPr>
              <w:pStyle w:val="body"/>
              <w:ind w:left="0"/>
            </w:pPr>
            <w:r>
              <w:t>No</w:t>
            </w:r>
          </w:p>
        </w:tc>
        <w:tc>
          <w:tcPr>
            <w:tcW w:w="1765" w:type="dxa"/>
          </w:tcPr>
          <w:p w:rsidR="00450D3E" w:rsidRDefault="00820D52" w:rsidP="00450D3E">
            <w:pPr>
              <w:pStyle w:val="body"/>
              <w:ind w:left="0"/>
            </w:pPr>
            <w:r>
              <w:t>Maximum voltage</w:t>
            </w:r>
          </w:p>
        </w:tc>
      </w:tr>
      <w:tr w:rsidR="00450D3E" w:rsidTr="00450D3E">
        <w:tc>
          <w:tcPr>
            <w:tcW w:w="1713" w:type="dxa"/>
          </w:tcPr>
          <w:p w:rsidR="00450D3E" w:rsidRDefault="00820D52" w:rsidP="00450D3E">
            <w:pPr>
              <w:pStyle w:val="body"/>
              <w:ind w:left="0"/>
            </w:pPr>
            <w:r>
              <w:lastRenderedPageBreak/>
              <w:t>Wattage</w:t>
            </w:r>
          </w:p>
        </w:tc>
        <w:tc>
          <w:tcPr>
            <w:tcW w:w="1734" w:type="dxa"/>
          </w:tcPr>
          <w:p w:rsidR="00450D3E" w:rsidRDefault="00450D3E" w:rsidP="00450D3E">
            <w:pPr>
              <w:pStyle w:val="body"/>
              <w:ind w:left="0"/>
            </w:pPr>
            <w:r>
              <w:t>u</w:t>
            </w:r>
          </w:p>
        </w:tc>
        <w:tc>
          <w:tcPr>
            <w:tcW w:w="1704" w:type="dxa"/>
          </w:tcPr>
          <w:p w:rsidR="00450D3E" w:rsidRDefault="00450D3E" w:rsidP="00450D3E">
            <w:pPr>
              <w:pStyle w:val="body"/>
              <w:ind w:left="0"/>
            </w:pPr>
            <w:r>
              <w:t>Positive integers</w:t>
            </w:r>
          </w:p>
        </w:tc>
        <w:tc>
          <w:tcPr>
            <w:tcW w:w="1708" w:type="dxa"/>
          </w:tcPr>
          <w:p w:rsidR="00450D3E" w:rsidRDefault="00450D3E" w:rsidP="00450D3E">
            <w:pPr>
              <w:pStyle w:val="body"/>
              <w:ind w:left="0"/>
            </w:pPr>
            <w:r>
              <w:t>No</w:t>
            </w:r>
          </w:p>
        </w:tc>
        <w:tc>
          <w:tcPr>
            <w:tcW w:w="1765" w:type="dxa"/>
          </w:tcPr>
          <w:p w:rsidR="00450D3E" w:rsidRDefault="00820D52" w:rsidP="00450D3E">
            <w:pPr>
              <w:pStyle w:val="body"/>
              <w:ind w:left="0"/>
            </w:pPr>
            <w:r>
              <w:t>Wattage</w:t>
            </w:r>
          </w:p>
        </w:tc>
      </w:tr>
      <w:tr w:rsidR="00450D3E" w:rsidTr="00450D3E">
        <w:tc>
          <w:tcPr>
            <w:tcW w:w="1713" w:type="dxa"/>
          </w:tcPr>
          <w:p w:rsidR="00450D3E" w:rsidRDefault="00820D52" w:rsidP="00450D3E">
            <w:pPr>
              <w:pStyle w:val="body"/>
              <w:ind w:left="0"/>
            </w:pPr>
            <w:r>
              <w:t>IncandescentEquivalent</w:t>
            </w:r>
          </w:p>
        </w:tc>
        <w:tc>
          <w:tcPr>
            <w:tcW w:w="1734" w:type="dxa"/>
          </w:tcPr>
          <w:p w:rsidR="00450D3E" w:rsidRDefault="00450D3E" w:rsidP="00450D3E">
            <w:pPr>
              <w:pStyle w:val="body"/>
              <w:ind w:left="0"/>
            </w:pPr>
            <w:r>
              <w:t>u</w:t>
            </w:r>
          </w:p>
        </w:tc>
        <w:tc>
          <w:tcPr>
            <w:tcW w:w="1704" w:type="dxa"/>
          </w:tcPr>
          <w:p w:rsidR="00450D3E" w:rsidRDefault="00450D3E" w:rsidP="00450D3E">
            <w:pPr>
              <w:pStyle w:val="body"/>
              <w:ind w:left="0"/>
            </w:pPr>
            <w:r>
              <w:t>Positive integers</w:t>
            </w:r>
          </w:p>
        </w:tc>
        <w:tc>
          <w:tcPr>
            <w:tcW w:w="1708" w:type="dxa"/>
          </w:tcPr>
          <w:p w:rsidR="00450D3E" w:rsidRDefault="00450D3E" w:rsidP="00450D3E">
            <w:pPr>
              <w:pStyle w:val="body"/>
              <w:ind w:left="0"/>
            </w:pPr>
            <w:r>
              <w:t>No</w:t>
            </w:r>
          </w:p>
        </w:tc>
        <w:tc>
          <w:tcPr>
            <w:tcW w:w="1765" w:type="dxa"/>
          </w:tcPr>
          <w:p w:rsidR="00450D3E" w:rsidRDefault="00820D52" w:rsidP="00450D3E">
            <w:pPr>
              <w:pStyle w:val="body"/>
              <w:ind w:left="0"/>
            </w:pPr>
            <w:r>
              <w:t>Incandescent equivalent</w:t>
            </w:r>
          </w:p>
        </w:tc>
      </w:tr>
      <w:tr w:rsidR="00450D3E" w:rsidTr="00450D3E">
        <w:tc>
          <w:tcPr>
            <w:tcW w:w="1713" w:type="dxa"/>
          </w:tcPr>
          <w:p w:rsidR="00450D3E" w:rsidRDefault="00820D52" w:rsidP="00450D3E">
            <w:pPr>
              <w:pStyle w:val="body"/>
              <w:ind w:left="0"/>
            </w:pPr>
            <w:r>
              <w:t>MaxLumens</w:t>
            </w:r>
          </w:p>
        </w:tc>
        <w:tc>
          <w:tcPr>
            <w:tcW w:w="1734" w:type="dxa"/>
          </w:tcPr>
          <w:p w:rsidR="00450D3E" w:rsidRDefault="00450D3E" w:rsidP="00450D3E">
            <w:pPr>
              <w:pStyle w:val="body"/>
              <w:ind w:left="0"/>
            </w:pPr>
            <w:r>
              <w:t>u</w:t>
            </w:r>
          </w:p>
        </w:tc>
        <w:tc>
          <w:tcPr>
            <w:tcW w:w="1704" w:type="dxa"/>
          </w:tcPr>
          <w:p w:rsidR="00450D3E" w:rsidRDefault="00450D3E" w:rsidP="00450D3E">
            <w:pPr>
              <w:pStyle w:val="body"/>
              <w:ind w:left="0"/>
            </w:pPr>
            <w:r>
              <w:t>Positive integers</w:t>
            </w:r>
          </w:p>
        </w:tc>
        <w:tc>
          <w:tcPr>
            <w:tcW w:w="1708" w:type="dxa"/>
          </w:tcPr>
          <w:p w:rsidR="00450D3E" w:rsidRDefault="00450D3E" w:rsidP="00450D3E">
            <w:pPr>
              <w:pStyle w:val="body"/>
              <w:ind w:left="0"/>
            </w:pPr>
            <w:r>
              <w:t>No</w:t>
            </w:r>
          </w:p>
        </w:tc>
        <w:tc>
          <w:tcPr>
            <w:tcW w:w="1765" w:type="dxa"/>
          </w:tcPr>
          <w:p w:rsidR="00450D3E" w:rsidRDefault="00820D52" w:rsidP="00450D3E">
            <w:pPr>
              <w:pStyle w:val="body"/>
              <w:ind w:left="0"/>
            </w:pPr>
            <w:r>
              <w:t>Maximum lumens</w:t>
            </w:r>
          </w:p>
        </w:tc>
      </w:tr>
      <w:tr w:rsidR="00450D3E" w:rsidTr="00450D3E">
        <w:tc>
          <w:tcPr>
            <w:tcW w:w="1713" w:type="dxa"/>
          </w:tcPr>
          <w:p w:rsidR="00450D3E" w:rsidRDefault="00820D52" w:rsidP="00450D3E">
            <w:pPr>
              <w:pStyle w:val="body"/>
              <w:ind w:left="0"/>
            </w:pPr>
            <w:r>
              <w:t>MinTemperature</w:t>
            </w:r>
          </w:p>
        </w:tc>
        <w:tc>
          <w:tcPr>
            <w:tcW w:w="1734" w:type="dxa"/>
          </w:tcPr>
          <w:p w:rsidR="00450D3E" w:rsidRDefault="00450D3E" w:rsidP="00450D3E">
            <w:pPr>
              <w:pStyle w:val="body"/>
              <w:ind w:left="0"/>
            </w:pPr>
            <w:r>
              <w:t>u</w:t>
            </w:r>
          </w:p>
        </w:tc>
        <w:tc>
          <w:tcPr>
            <w:tcW w:w="1704" w:type="dxa"/>
          </w:tcPr>
          <w:p w:rsidR="00450D3E" w:rsidRDefault="00450D3E" w:rsidP="00450D3E">
            <w:pPr>
              <w:pStyle w:val="body"/>
              <w:ind w:left="0"/>
            </w:pPr>
            <w:r>
              <w:t>Positive integers</w:t>
            </w:r>
          </w:p>
        </w:tc>
        <w:tc>
          <w:tcPr>
            <w:tcW w:w="1708" w:type="dxa"/>
          </w:tcPr>
          <w:p w:rsidR="00450D3E" w:rsidRDefault="00450D3E" w:rsidP="00450D3E">
            <w:pPr>
              <w:pStyle w:val="body"/>
              <w:ind w:left="0"/>
            </w:pPr>
            <w:r>
              <w:t>No</w:t>
            </w:r>
          </w:p>
        </w:tc>
        <w:tc>
          <w:tcPr>
            <w:tcW w:w="1765" w:type="dxa"/>
          </w:tcPr>
          <w:p w:rsidR="00450D3E" w:rsidRDefault="00820D52" w:rsidP="00450D3E">
            <w:pPr>
              <w:pStyle w:val="body"/>
              <w:ind w:left="0"/>
            </w:pPr>
            <w:r>
              <w:t>Minimum temperature</w:t>
            </w:r>
          </w:p>
        </w:tc>
      </w:tr>
      <w:tr w:rsidR="00450D3E" w:rsidTr="00450D3E">
        <w:tc>
          <w:tcPr>
            <w:tcW w:w="1713" w:type="dxa"/>
          </w:tcPr>
          <w:p w:rsidR="00450D3E" w:rsidRDefault="00820D52" w:rsidP="00450D3E">
            <w:pPr>
              <w:pStyle w:val="body"/>
              <w:ind w:left="0"/>
            </w:pPr>
            <w:r>
              <w:t>MaxTemperature</w:t>
            </w:r>
          </w:p>
        </w:tc>
        <w:tc>
          <w:tcPr>
            <w:tcW w:w="1734" w:type="dxa"/>
          </w:tcPr>
          <w:p w:rsidR="00450D3E" w:rsidRDefault="00450D3E" w:rsidP="00450D3E">
            <w:pPr>
              <w:pStyle w:val="body"/>
              <w:ind w:left="0"/>
            </w:pPr>
            <w:r>
              <w:t>u</w:t>
            </w:r>
          </w:p>
        </w:tc>
        <w:tc>
          <w:tcPr>
            <w:tcW w:w="1704" w:type="dxa"/>
          </w:tcPr>
          <w:p w:rsidR="00450D3E" w:rsidRDefault="00450D3E" w:rsidP="00450D3E">
            <w:pPr>
              <w:pStyle w:val="body"/>
              <w:ind w:left="0"/>
            </w:pPr>
            <w:r>
              <w:t>Positive integers</w:t>
            </w:r>
          </w:p>
        </w:tc>
        <w:tc>
          <w:tcPr>
            <w:tcW w:w="1708" w:type="dxa"/>
          </w:tcPr>
          <w:p w:rsidR="00450D3E" w:rsidRDefault="00450D3E" w:rsidP="00450D3E">
            <w:pPr>
              <w:pStyle w:val="body"/>
              <w:ind w:left="0"/>
            </w:pPr>
            <w:r>
              <w:t>No</w:t>
            </w:r>
          </w:p>
        </w:tc>
        <w:tc>
          <w:tcPr>
            <w:tcW w:w="1765" w:type="dxa"/>
          </w:tcPr>
          <w:p w:rsidR="00450D3E" w:rsidRDefault="00820D52" w:rsidP="00450D3E">
            <w:pPr>
              <w:pStyle w:val="body"/>
              <w:ind w:left="0"/>
            </w:pPr>
            <w:r>
              <w:t>Maximum temperature</w:t>
            </w:r>
          </w:p>
        </w:tc>
      </w:tr>
      <w:tr w:rsidR="00450D3E" w:rsidTr="00450D3E">
        <w:tc>
          <w:tcPr>
            <w:tcW w:w="1713" w:type="dxa"/>
          </w:tcPr>
          <w:p w:rsidR="00450D3E" w:rsidRDefault="00820D52" w:rsidP="00450D3E">
            <w:pPr>
              <w:pStyle w:val="body"/>
              <w:ind w:left="0"/>
            </w:pPr>
            <w:r>
              <w:t>ColorRenderingIndex</w:t>
            </w:r>
          </w:p>
        </w:tc>
        <w:tc>
          <w:tcPr>
            <w:tcW w:w="1734" w:type="dxa"/>
          </w:tcPr>
          <w:p w:rsidR="00450D3E" w:rsidRDefault="00450D3E" w:rsidP="00450D3E">
            <w:pPr>
              <w:pStyle w:val="body"/>
              <w:ind w:left="0"/>
            </w:pPr>
            <w:r>
              <w:t>u</w:t>
            </w:r>
          </w:p>
        </w:tc>
        <w:tc>
          <w:tcPr>
            <w:tcW w:w="1704" w:type="dxa"/>
          </w:tcPr>
          <w:p w:rsidR="00450D3E" w:rsidRDefault="00450D3E" w:rsidP="00450D3E">
            <w:pPr>
              <w:pStyle w:val="body"/>
              <w:ind w:left="0"/>
            </w:pPr>
            <w:r>
              <w:t>Positive integers</w:t>
            </w:r>
          </w:p>
        </w:tc>
        <w:tc>
          <w:tcPr>
            <w:tcW w:w="1708" w:type="dxa"/>
          </w:tcPr>
          <w:p w:rsidR="00450D3E" w:rsidRDefault="00450D3E" w:rsidP="00450D3E">
            <w:pPr>
              <w:pStyle w:val="body"/>
              <w:ind w:left="0"/>
            </w:pPr>
            <w:r>
              <w:t>No</w:t>
            </w:r>
          </w:p>
        </w:tc>
        <w:tc>
          <w:tcPr>
            <w:tcW w:w="1765" w:type="dxa"/>
          </w:tcPr>
          <w:p w:rsidR="00450D3E" w:rsidRDefault="00820D52" w:rsidP="00450D3E">
            <w:pPr>
              <w:pStyle w:val="body"/>
              <w:ind w:left="0"/>
            </w:pPr>
            <w:r>
              <w:t>Color rendering index</w:t>
            </w:r>
          </w:p>
        </w:tc>
      </w:tr>
      <w:tr w:rsidR="00450D3E" w:rsidTr="00450D3E">
        <w:tc>
          <w:tcPr>
            <w:tcW w:w="1713" w:type="dxa"/>
          </w:tcPr>
          <w:p w:rsidR="00450D3E" w:rsidRDefault="00820D52" w:rsidP="00450D3E">
            <w:pPr>
              <w:pStyle w:val="body"/>
              <w:ind w:left="0"/>
            </w:pPr>
            <w:r>
              <w:t>LampID</w:t>
            </w:r>
          </w:p>
        </w:tc>
        <w:tc>
          <w:tcPr>
            <w:tcW w:w="1734" w:type="dxa"/>
          </w:tcPr>
          <w:p w:rsidR="00450D3E" w:rsidRDefault="00820D52" w:rsidP="00450D3E">
            <w:pPr>
              <w:pStyle w:val="body"/>
              <w:ind w:left="0"/>
            </w:pPr>
            <w:r>
              <w:t>s</w:t>
            </w:r>
          </w:p>
        </w:tc>
        <w:tc>
          <w:tcPr>
            <w:tcW w:w="1704" w:type="dxa"/>
          </w:tcPr>
          <w:p w:rsidR="00450D3E" w:rsidRDefault="00820D52" w:rsidP="00450D3E">
            <w:pPr>
              <w:pStyle w:val="body"/>
              <w:ind w:left="0"/>
            </w:pPr>
            <w:r>
              <w:t>String</w:t>
            </w:r>
          </w:p>
        </w:tc>
        <w:tc>
          <w:tcPr>
            <w:tcW w:w="1708" w:type="dxa"/>
          </w:tcPr>
          <w:p w:rsidR="00450D3E" w:rsidRDefault="00450D3E" w:rsidP="00450D3E">
            <w:pPr>
              <w:pStyle w:val="body"/>
              <w:ind w:left="0"/>
            </w:pPr>
            <w:r>
              <w:t>No</w:t>
            </w:r>
          </w:p>
        </w:tc>
        <w:tc>
          <w:tcPr>
            <w:tcW w:w="1765" w:type="dxa"/>
          </w:tcPr>
          <w:p w:rsidR="00450D3E" w:rsidRDefault="00820D52" w:rsidP="00450D3E">
            <w:pPr>
              <w:pStyle w:val="body"/>
              <w:ind w:left="0"/>
            </w:pPr>
            <w:r>
              <w:t>Lamp ID</w:t>
            </w:r>
          </w:p>
        </w:tc>
      </w:tr>
    </w:tbl>
    <w:p w:rsidR="00EE1D03" w:rsidRPr="0076769D" w:rsidRDefault="00EE1D03" w:rsidP="00EE1D03">
      <w:pPr>
        <w:pStyle w:val="body"/>
      </w:pPr>
    </w:p>
    <w:p w:rsidR="00EE1D03" w:rsidRDefault="00EE1D03" w:rsidP="00EE1D03">
      <w:pPr>
        <w:pStyle w:val="Heading3"/>
      </w:pPr>
      <w:bookmarkStart w:id="23" w:name="_Toc396399143"/>
      <w:r>
        <w:t>Methods</w:t>
      </w:r>
      <w:bookmarkEnd w:id="23"/>
    </w:p>
    <w:p w:rsidR="00EE1D03" w:rsidRPr="00CA09CF" w:rsidRDefault="006E18BB" w:rsidP="00EE1D03">
      <w:pPr>
        <w:pStyle w:val="body"/>
      </w:pPr>
      <w:r>
        <w:t>None</w:t>
      </w:r>
    </w:p>
    <w:p w:rsidR="00EE1D03" w:rsidRDefault="00EE1D03" w:rsidP="00EE1D03">
      <w:pPr>
        <w:pStyle w:val="Heading3"/>
      </w:pPr>
      <w:bookmarkStart w:id="24" w:name="_Toc396399144"/>
      <w:r>
        <w:t>Signals</w:t>
      </w:r>
      <w:bookmarkEnd w:id="24"/>
    </w:p>
    <w:p w:rsidR="00EE1D03" w:rsidRPr="00EE1D03" w:rsidRDefault="00EE1D03" w:rsidP="00EE1D03">
      <w:pPr>
        <w:pStyle w:val="body"/>
      </w:pPr>
      <w:r>
        <w:t>None</w:t>
      </w:r>
    </w:p>
    <w:p w:rsidR="00F652C3" w:rsidRDefault="00F652C3" w:rsidP="00F652C3">
      <w:pPr>
        <w:pStyle w:val="Heading2"/>
        <w:numPr>
          <w:ilvl w:val="1"/>
          <w:numId w:val="1"/>
        </w:numPr>
        <w:ind w:left="630" w:hanging="630"/>
      </w:pPr>
      <w:bookmarkStart w:id="25" w:name="_Toc396399145"/>
      <w:r>
        <w:t>Interface name</w:t>
      </w:r>
      <w:bookmarkEnd w:id="2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6"/>
        <w:gridCol w:w="1623"/>
        <w:gridCol w:w="1661"/>
        <w:gridCol w:w="2444"/>
      </w:tblGrid>
      <w:tr w:rsidR="00F652C3" w:rsidTr="007F0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6" w:type="dxa"/>
          </w:tcPr>
          <w:p w:rsidR="00F652C3" w:rsidRDefault="00F652C3" w:rsidP="007F063D">
            <w:pPr>
              <w:pStyle w:val="body"/>
              <w:ind w:left="0"/>
            </w:pPr>
            <w:r>
              <w:t>Interface Name</w:t>
            </w:r>
          </w:p>
        </w:tc>
        <w:tc>
          <w:tcPr>
            <w:tcW w:w="2336" w:type="dxa"/>
          </w:tcPr>
          <w:p w:rsidR="00F652C3" w:rsidRDefault="00F652C3" w:rsidP="007F063D">
            <w:pPr>
              <w:pStyle w:val="body"/>
              <w:ind w:left="0"/>
            </w:pPr>
            <w:r>
              <w:t>Version</w:t>
            </w:r>
          </w:p>
        </w:tc>
        <w:tc>
          <w:tcPr>
            <w:tcW w:w="2336" w:type="dxa"/>
          </w:tcPr>
          <w:p w:rsidR="00F652C3" w:rsidRDefault="00F652C3" w:rsidP="007F063D">
            <w:pPr>
              <w:pStyle w:val="body"/>
              <w:ind w:left="0"/>
            </w:pPr>
            <w:r>
              <w:t>Secured</w:t>
            </w:r>
          </w:p>
        </w:tc>
        <w:tc>
          <w:tcPr>
            <w:tcW w:w="2336" w:type="dxa"/>
          </w:tcPr>
          <w:p w:rsidR="00F652C3" w:rsidRDefault="00F652C3" w:rsidP="007F063D">
            <w:pPr>
              <w:pStyle w:val="body"/>
              <w:ind w:left="0"/>
            </w:pPr>
            <w:r>
              <w:t>Object path</w:t>
            </w:r>
          </w:p>
        </w:tc>
      </w:tr>
      <w:tr w:rsidR="00F652C3" w:rsidTr="007F063D">
        <w:tc>
          <w:tcPr>
            <w:tcW w:w="2336" w:type="dxa"/>
          </w:tcPr>
          <w:p w:rsidR="00F652C3" w:rsidRDefault="00F652C3" w:rsidP="007F063D">
            <w:pPr>
              <w:pStyle w:val="body"/>
              <w:ind w:left="0"/>
            </w:pPr>
            <w:r>
              <w:t>org.allseen.LSF.LampState</w:t>
            </w:r>
          </w:p>
        </w:tc>
        <w:tc>
          <w:tcPr>
            <w:tcW w:w="2336" w:type="dxa"/>
          </w:tcPr>
          <w:p w:rsidR="00F652C3" w:rsidRDefault="00F652C3" w:rsidP="007F063D">
            <w:pPr>
              <w:pStyle w:val="body"/>
              <w:ind w:left="0"/>
            </w:pPr>
            <w:r>
              <w:t>1</w:t>
            </w:r>
          </w:p>
        </w:tc>
        <w:tc>
          <w:tcPr>
            <w:tcW w:w="2336" w:type="dxa"/>
          </w:tcPr>
          <w:p w:rsidR="00F652C3" w:rsidRDefault="00ED4BEA" w:rsidP="007F063D">
            <w:pPr>
              <w:pStyle w:val="body"/>
              <w:ind w:left="0"/>
            </w:pPr>
            <w:r>
              <w:t>No</w:t>
            </w:r>
          </w:p>
        </w:tc>
        <w:tc>
          <w:tcPr>
            <w:tcW w:w="2336" w:type="dxa"/>
          </w:tcPr>
          <w:p w:rsidR="00F652C3" w:rsidRDefault="00F652C3" w:rsidP="007F063D">
            <w:pPr>
              <w:pStyle w:val="body"/>
              <w:ind w:left="0"/>
            </w:pPr>
            <w:r w:rsidRPr="00AF1037">
              <w:t>/org/allseen/LSF/Lamp</w:t>
            </w:r>
          </w:p>
        </w:tc>
      </w:tr>
    </w:tbl>
    <w:p w:rsidR="00F652C3" w:rsidRDefault="00F652C3" w:rsidP="00F652C3">
      <w:pPr>
        <w:pStyle w:val="Heading3"/>
      </w:pPr>
      <w:bookmarkStart w:id="26" w:name="_Toc396399146"/>
      <w:r>
        <w:t>Properties</w:t>
      </w:r>
      <w:bookmarkEnd w:id="2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13"/>
        <w:gridCol w:w="1734"/>
        <w:gridCol w:w="1704"/>
        <w:gridCol w:w="1708"/>
        <w:gridCol w:w="1765"/>
      </w:tblGrid>
      <w:tr w:rsidR="00F652C3" w:rsidTr="00F652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3" w:type="dxa"/>
          </w:tcPr>
          <w:p w:rsidR="00F652C3" w:rsidRDefault="00F652C3" w:rsidP="007F063D">
            <w:pPr>
              <w:pStyle w:val="body"/>
              <w:ind w:left="0"/>
            </w:pPr>
            <w:r>
              <w:t>Property Name</w:t>
            </w:r>
          </w:p>
        </w:tc>
        <w:tc>
          <w:tcPr>
            <w:tcW w:w="1734" w:type="dxa"/>
          </w:tcPr>
          <w:p w:rsidR="00F652C3" w:rsidRDefault="00F652C3" w:rsidP="007F063D">
            <w:pPr>
              <w:pStyle w:val="body"/>
              <w:ind w:left="0"/>
            </w:pPr>
            <w:r>
              <w:t>Signature</w:t>
            </w:r>
          </w:p>
        </w:tc>
        <w:tc>
          <w:tcPr>
            <w:tcW w:w="1704" w:type="dxa"/>
          </w:tcPr>
          <w:p w:rsidR="00F652C3" w:rsidRDefault="00F652C3" w:rsidP="007F063D">
            <w:pPr>
              <w:pStyle w:val="body"/>
              <w:ind w:left="0"/>
            </w:pPr>
            <w:r>
              <w:t>List of Values</w:t>
            </w:r>
          </w:p>
        </w:tc>
        <w:tc>
          <w:tcPr>
            <w:tcW w:w="1708" w:type="dxa"/>
          </w:tcPr>
          <w:p w:rsidR="00F652C3" w:rsidRDefault="00F652C3" w:rsidP="007F063D">
            <w:pPr>
              <w:pStyle w:val="body"/>
              <w:ind w:left="0"/>
            </w:pPr>
            <w:r>
              <w:t>Writable</w:t>
            </w:r>
          </w:p>
        </w:tc>
        <w:tc>
          <w:tcPr>
            <w:tcW w:w="1765" w:type="dxa"/>
          </w:tcPr>
          <w:p w:rsidR="00F652C3" w:rsidRDefault="00F652C3" w:rsidP="007F063D">
            <w:pPr>
              <w:pStyle w:val="body"/>
              <w:ind w:left="0"/>
            </w:pPr>
            <w:r>
              <w:t>Description</w:t>
            </w:r>
          </w:p>
        </w:tc>
      </w:tr>
      <w:tr w:rsidR="00F652C3" w:rsidTr="00F652C3">
        <w:tc>
          <w:tcPr>
            <w:tcW w:w="1713" w:type="dxa"/>
          </w:tcPr>
          <w:p w:rsidR="00F652C3" w:rsidRDefault="00F652C3" w:rsidP="007F063D">
            <w:pPr>
              <w:pStyle w:val="body"/>
              <w:ind w:left="0"/>
            </w:pPr>
            <w:r>
              <w:t>Version</w:t>
            </w:r>
          </w:p>
        </w:tc>
        <w:tc>
          <w:tcPr>
            <w:tcW w:w="1734" w:type="dxa"/>
          </w:tcPr>
          <w:p w:rsidR="00F652C3" w:rsidRDefault="00F652C3" w:rsidP="007F063D">
            <w:pPr>
              <w:pStyle w:val="body"/>
              <w:ind w:left="0"/>
            </w:pPr>
            <w:r>
              <w:t>u</w:t>
            </w:r>
          </w:p>
        </w:tc>
        <w:tc>
          <w:tcPr>
            <w:tcW w:w="1704" w:type="dxa"/>
          </w:tcPr>
          <w:p w:rsidR="00F652C3" w:rsidRDefault="00F652C3" w:rsidP="007F063D">
            <w:pPr>
              <w:pStyle w:val="body"/>
              <w:ind w:left="0"/>
            </w:pPr>
            <w:r>
              <w:t>Positive integers</w:t>
            </w:r>
          </w:p>
        </w:tc>
        <w:tc>
          <w:tcPr>
            <w:tcW w:w="1708" w:type="dxa"/>
          </w:tcPr>
          <w:p w:rsidR="00F652C3" w:rsidRDefault="00F652C3" w:rsidP="007F063D">
            <w:pPr>
              <w:pStyle w:val="body"/>
              <w:ind w:left="0"/>
            </w:pPr>
            <w:r>
              <w:t>No</w:t>
            </w:r>
          </w:p>
        </w:tc>
        <w:tc>
          <w:tcPr>
            <w:tcW w:w="1765" w:type="dxa"/>
          </w:tcPr>
          <w:p w:rsidR="00F652C3" w:rsidRDefault="00F652C3" w:rsidP="007F063D">
            <w:pPr>
              <w:pStyle w:val="body"/>
              <w:ind w:left="0"/>
            </w:pPr>
            <w:r>
              <w:t>Interface version number</w:t>
            </w:r>
          </w:p>
        </w:tc>
      </w:tr>
      <w:tr w:rsidR="00F652C3" w:rsidTr="00F652C3">
        <w:tc>
          <w:tcPr>
            <w:tcW w:w="1713" w:type="dxa"/>
          </w:tcPr>
          <w:p w:rsidR="00F652C3" w:rsidRDefault="00F652C3" w:rsidP="007F063D">
            <w:pPr>
              <w:pStyle w:val="body"/>
              <w:ind w:left="0"/>
            </w:pPr>
            <w:r>
              <w:t>OnOff</w:t>
            </w:r>
          </w:p>
        </w:tc>
        <w:tc>
          <w:tcPr>
            <w:tcW w:w="1734" w:type="dxa"/>
          </w:tcPr>
          <w:p w:rsidR="00F652C3" w:rsidRDefault="00F652C3" w:rsidP="007F063D">
            <w:pPr>
              <w:pStyle w:val="body"/>
              <w:ind w:left="0"/>
            </w:pPr>
            <w:r>
              <w:t>b</w:t>
            </w:r>
          </w:p>
        </w:tc>
        <w:tc>
          <w:tcPr>
            <w:tcW w:w="1704" w:type="dxa"/>
          </w:tcPr>
          <w:p w:rsidR="00F652C3" w:rsidRDefault="00F652C3" w:rsidP="007F063D">
            <w:pPr>
              <w:pStyle w:val="body"/>
              <w:ind w:left="0"/>
            </w:pPr>
            <w:r>
              <w:t>True or False</w:t>
            </w:r>
          </w:p>
        </w:tc>
        <w:tc>
          <w:tcPr>
            <w:tcW w:w="1708" w:type="dxa"/>
          </w:tcPr>
          <w:p w:rsidR="00F652C3" w:rsidRDefault="00F652C3" w:rsidP="007F063D">
            <w:pPr>
              <w:pStyle w:val="body"/>
              <w:ind w:left="0"/>
            </w:pPr>
            <w:r>
              <w:t>Yes</w:t>
            </w:r>
          </w:p>
        </w:tc>
        <w:tc>
          <w:tcPr>
            <w:tcW w:w="1765" w:type="dxa"/>
          </w:tcPr>
          <w:p w:rsidR="00F652C3" w:rsidRDefault="00F652C3" w:rsidP="007F063D">
            <w:pPr>
              <w:pStyle w:val="body"/>
              <w:ind w:left="0"/>
            </w:pPr>
            <w:r>
              <w:t>On or off state of lamp</w:t>
            </w:r>
          </w:p>
        </w:tc>
      </w:tr>
      <w:tr w:rsidR="00F652C3" w:rsidTr="00F652C3">
        <w:tc>
          <w:tcPr>
            <w:tcW w:w="1713" w:type="dxa"/>
          </w:tcPr>
          <w:p w:rsidR="00F652C3" w:rsidRDefault="00F652C3" w:rsidP="007F063D">
            <w:pPr>
              <w:pStyle w:val="body"/>
              <w:ind w:left="0"/>
            </w:pPr>
            <w:r>
              <w:t>Hue</w:t>
            </w:r>
          </w:p>
        </w:tc>
        <w:tc>
          <w:tcPr>
            <w:tcW w:w="1734" w:type="dxa"/>
          </w:tcPr>
          <w:p w:rsidR="00F652C3" w:rsidRDefault="00F652C3" w:rsidP="007F063D">
            <w:pPr>
              <w:pStyle w:val="body"/>
              <w:ind w:left="0"/>
            </w:pPr>
            <w:r>
              <w:t>u</w:t>
            </w:r>
          </w:p>
        </w:tc>
        <w:tc>
          <w:tcPr>
            <w:tcW w:w="1704" w:type="dxa"/>
          </w:tcPr>
          <w:p w:rsidR="00F652C3" w:rsidRDefault="00F652C3" w:rsidP="007F063D">
            <w:pPr>
              <w:pStyle w:val="body"/>
              <w:ind w:left="0"/>
            </w:pPr>
            <w:r>
              <w:t>Positive integers</w:t>
            </w:r>
          </w:p>
        </w:tc>
        <w:tc>
          <w:tcPr>
            <w:tcW w:w="1708" w:type="dxa"/>
          </w:tcPr>
          <w:p w:rsidR="00F652C3" w:rsidRDefault="00F652C3" w:rsidP="007F063D">
            <w:pPr>
              <w:pStyle w:val="body"/>
              <w:ind w:left="0"/>
            </w:pPr>
            <w:r>
              <w:t>Yes</w:t>
            </w:r>
          </w:p>
        </w:tc>
        <w:tc>
          <w:tcPr>
            <w:tcW w:w="1765" w:type="dxa"/>
          </w:tcPr>
          <w:p w:rsidR="00F652C3" w:rsidRDefault="00F652C3" w:rsidP="007F063D">
            <w:pPr>
              <w:pStyle w:val="body"/>
              <w:ind w:left="0"/>
            </w:pPr>
            <w:r>
              <w:t>Hue of lamp</w:t>
            </w:r>
          </w:p>
        </w:tc>
      </w:tr>
      <w:tr w:rsidR="00F652C3" w:rsidTr="00F652C3">
        <w:tc>
          <w:tcPr>
            <w:tcW w:w="1713" w:type="dxa"/>
          </w:tcPr>
          <w:p w:rsidR="00F652C3" w:rsidRDefault="00F652C3" w:rsidP="007F063D">
            <w:pPr>
              <w:pStyle w:val="body"/>
              <w:ind w:left="0"/>
            </w:pPr>
            <w:r>
              <w:lastRenderedPageBreak/>
              <w:t>Saturation</w:t>
            </w:r>
          </w:p>
        </w:tc>
        <w:tc>
          <w:tcPr>
            <w:tcW w:w="1734" w:type="dxa"/>
          </w:tcPr>
          <w:p w:rsidR="00F652C3" w:rsidRDefault="00F652C3" w:rsidP="007F063D">
            <w:pPr>
              <w:pStyle w:val="body"/>
              <w:ind w:left="0"/>
            </w:pPr>
            <w:r>
              <w:t>u</w:t>
            </w:r>
          </w:p>
        </w:tc>
        <w:tc>
          <w:tcPr>
            <w:tcW w:w="1704" w:type="dxa"/>
          </w:tcPr>
          <w:p w:rsidR="00F652C3" w:rsidRDefault="00F652C3" w:rsidP="007F063D">
            <w:pPr>
              <w:pStyle w:val="body"/>
              <w:ind w:left="0"/>
            </w:pPr>
            <w:r>
              <w:t>Positive integers</w:t>
            </w:r>
          </w:p>
        </w:tc>
        <w:tc>
          <w:tcPr>
            <w:tcW w:w="1708" w:type="dxa"/>
          </w:tcPr>
          <w:p w:rsidR="00F652C3" w:rsidRDefault="00F652C3" w:rsidP="007F063D">
            <w:pPr>
              <w:pStyle w:val="body"/>
              <w:ind w:left="0"/>
            </w:pPr>
            <w:r>
              <w:t>Yes</w:t>
            </w:r>
          </w:p>
        </w:tc>
        <w:tc>
          <w:tcPr>
            <w:tcW w:w="1765" w:type="dxa"/>
          </w:tcPr>
          <w:p w:rsidR="00F652C3" w:rsidRDefault="00CD47AC" w:rsidP="007F063D">
            <w:pPr>
              <w:pStyle w:val="body"/>
              <w:ind w:left="0"/>
            </w:pPr>
            <w:r>
              <w:t xml:space="preserve">Saturation </w:t>
            </w:r>
            <w:r w:rsidR="00F652C3">
              <w:t>of lamp</w:t>
            </w:r>
          </w:p>
        </w:tc>
      </w:tr>
      <w:tr w:rsidR="00F652C3" w:rsidTr="00F652C3">
        <w:tc>
          <w:tcPr>
            <w:tcW w:w="1713" w:type="dxa"/>
          </w:tcPr>
          <w:p w:rsidR="00F652C3" w:rsidRDefault="00F652C3" w:rsidP="007F063D">
            <w:pPr>
              <w:pStyle w:val="body"/>
              <w:ind w:left="0"/>
            </w:pPr>
            <w:r>
              <w:t>ColorTemp</w:t>
            </w:r>
          </w:p>
        </w:tc>
        <w:tc>
          <w:tcPr>
            <w:tcW w:w="1734" w:type="dxa"/>
          </w:tcPr>
          <w:p w:rsidR="00F652C3" w:rsidRDefault="00F652C3" w:rsidP="007F063D">
            <w:pPr>
              <w:pStyle w:val="body"/>
              <w:ind w:left="0"/>
            </w:pPr>
            <w:r>
              <w:t>u</w:t>
            </w:r>
          </w:p>
        </w:tc>
        <w:tc>
          <w:tcPr>
            <w:tcW w:w="1704" w:type="dxa"/>
          </w:tcPr>
          <w:p w:rsidR="00F652C3" w:rsidRDefault="004E55D2" w:rsidP="007F063D">
            <w:pPr>
              <w:pStyle w:val="body"/>
              <w:ind w:left="0"/>
            </w:pPr>
            <w:r>
              <w:t>Positive integers</w:t>
            </w:r>
          </w:p>
        </w:tc>
        <w:tc>
          <w:tcPr>
            <w:tcW w:w="1708" w:type="dxa"/>
          </w:tcPr>
          <w:p w:rsidR="00F652C3" w:rsidRDefault="004E55D2" w:rsidP="007F063D">
            <w:pPr>
              <w:pStyle w:val="body"/>
              <w:ind w:left="0"/>
            </w:pPr>
            <w:r>
              <w:t>Yes</w:t>
            </w:r>
          </w:p>
        </w:tc>
        <w:tc>
          <w:tcPr>
            <w:tcW w:w="1765" w:type="dxa"/>
          </w:tcPr>
          <w:p w:rsidR="00F652C3" w:rsidRDefault="00CD47AC" w:rsidP="007F063D">
            <w:pPr>
              <w:pStyle w:val="body"/>
              <w:ind w:left="0"/>
            </w:pPr>
            <w:r>
              <w:t>Color temp</w:t>
            </w:r>
            <w:r w:rsidR="004E55D2">
              <w:t xml:space="preserve"> of lamp</w:t>
            </w:r>
          </w:p>
        </w:tc>
      </w:tr>
      <w:tr w:rsidR="00F652C3" w:rsidTr="00F652C3">
        <w:tc>
          <w:tcPr>
            <w:tcW w:w="1713" w:type="dxa"/>
          </w:tcPr>
          <w:p w:rsidR="00F652C3" w:rsidRDefault="00F652C3" w:rsidP="007F063D">
            <w:pPr>
              <w:pStyle w:val="body"/>
              <w:ind w:left="0"/>
            </w:pPr>
            <w:r>
              <w:t>Brightness</w:t>
            </w:r>
          </w:p>
        </w:tc>
        <w:tc>
          <w:tcPr>
            <w:tcW w:w="1734" w:type="dxa"/>
          </w:tcPr>
          <w:p w:rsidR="00F652C3" w:rsidRDefault="00F652C3" w:rsidP="007F063D">
            <w:pPr>
              <w:pStyle w:val="body"/>
              <w:ind w:left="0"/>
            </w:pPr>
            <w:r>
              <w:t>u</w:t>
            </w:r>
          </w:p>
        </w:tc>
        <w:tc>
          <w:tcPr>
            <w:tcW w:w="1704" w:type="dxa"/>
          </w:tcPr>
          <w:p w:rsidR="00F652C3" w:rsidRDefault="004E55D2" w:rsidP="007F063D">
            <w:pPr>
              <w:pStyle w:val="body"/>
              <w:ind w:left="0"/>
            </w:pPr>
            <w:r>
              <w:t>Positive integers</w:t>
            </w:r>
          </w:p>
        </w:tc>
        <w:tc>
          <w:tcPr>
            <w:tcW w:w="1708" w:type="dxa"/>
          </w:tcPr>
          <w:p w:rsidR="00F652C3" w:rsidRDefault="004E55D2" w:rsidP="007F063D">
            <w:pPr>
              <w:pStyle w:val="body"/>
              <w:ind w:left="0"/>
            </w:pPr>
            <w:r>
              <w:t>Yes</w:t>
            </w:r>
          </w:p>
        </w:tc>
        <w:tc>
          <w:tcPr>
            <w:tcW w:w="1765" w:type="dxa"/>
          </w:tcPr>
          <w:p w:rsidR="00F652C3" w:rsidRDefault="00971678" w:rsidP="00971678">
            <w:pPr>
              <w:pStyle w:val="body"/>
              <w:ind w:left="0"/>
            </w:pPr>
            <w:r>
              <w:t>Current b</w:t>
            </w:r>
            <w:r w:rsidR="004E55D2">
              <w:t>rightness of lamp</w:t>
            </w:r>
          </w:p>
        </w:tc>
      </w:tr>
    </w:tbl>
    <w:p w:rsidR="00F652C3" w:rsidRPr="0076769D" w:rsidRDefault="00F652C3" w:rsidP="00F652C3">
      <w:pPr>
        <w:pStyle w:val="body"/>
      </w:pPr>
    </w:p>
    <w:p w:rsidR="00F652C3" w:rsidRDefault="00F652C3" w:rsidP="00F652C3">
      <w:pPr>
        <w:pStyle w:val="Heading3"/>
      </w:pPr>
      <w:bookmarkStart w:id="27" w:name="_Toc396399147"/>
      <w:r>
        <w:t>Methods</w:t>
      </w:r>
      <w:bookmarkEnd w:id="27"/>
    </w:p>
    <w:p w:rsidR="00F652C3" w:rsidRDefault="00F652C3" w:rsidP="00F652C3">
      <w:pPr>
        <w:pStyle w:val="body"/>
      </w:pPr>
      <w:r>
        <w:t xml:space="preserve">The following method(s) provide control of the lamp </w:t>
      </w:r>
      <w:r w:rsidR="006828F0">
        <w:t>state</w:t>
      </w:r>
      <w:r>
        <w:t>.</w:t>
      </w:r>
    </w:p>
    <w:p w:rsidR="000F4FD6" w:rsidRDefault="000F4FD6" w:rsidP="000F4FD6">
      <w:pPr>
        <w:pStyle w:val="Heading4"/>
      </w:pPr>
      <w:r>
        <w:t>TransitionLampState</w:t>
      </w:r>
    </w:p>
    <w:p w:rsidR="000F4FD6" w:rsidRDefault="000F4FD6" w:rsidP="000F4FD6">
      <w:pPr>
        <w:pStyle w:val="body"/>
        <w:rPr>
          <w:b/>
        </w:rPr>
      </w:pPr>
      <w:r w:rsidRPr="003F1DF6">
        <w:rPr>
          <w:b/>
        </w:rPr>
        <w:t>Inputs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1"/>
        <w:gridCol w:w="2130"/>
        <w:gridCol w:w="2086"/>
        <w:gridCol w:w="2167"/>
      </w:tblGrid>
      <w:tr w:rsidR="000F4FD6" w:rsidTr="007F0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6" w:type="dxa"/>
          </w:tcPr>
          <w:p w:rsidR="000F4FD6" w:rsidRPr="003F1DF6" w:rsidRDefault="000F4FD6" w:rsidP="007F063D">
            <w:pPr>
              <w:pStyle w:val="body"/>
              <w:ind w:left="0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2336" w:type="dxa"/>
          </w:tcPr>
          <w:p w:rsidR="000F4FD6" w:rsidRDefault="000F4FD6" w:rsidP="007F063D">
            <w:pPr>
              <w:pStyle w:val="body"/>
              <w:ind w:left="0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2336" w:type="dxa"/>
          </w:tcPr>
          <w:p w:rsidR="000F4FD6" w:rsidRDefault="000F4FD6" w:rsidP="007F063D">
            <w:pPr>
              <w:pStyle w:val="body"/>
              <w:ind w:left="0"/>
              <w:rPr>
                <w:b/>
              </w:rPr>
            </w:pPr>
            <w:r>
              <w:rPr>
                <w:b/>
              </w:rPr>
              <w:t>List of Values</w:t>
            </w:r>
          </w:p>
        </w:tc>
        <w:tc>
          <w:tcPr>
            <w:tcW w:w="2336" w:type="dxa"/>
          </w:tcPr>
          <w:p w:rsidR="000F4FD6" w:rsidRDefault="000F4FD6" w:rsidP="007F063D">
            <w:pPr>
              <w:pStyle w:val="body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F4FD6" w:rsidTr="007F063D">
        <w:tc>
          <w:tcPr>
            <w:tcW w:w="2336" w:type="dxa"/>
          </w:tcPr>
          <w:p w:rsidR="000F4FD6" w:rsidRPr="003F1DF6" w:rsidRDefault="000F4FD6" w:rsidP="007F063D">
            <w:pPr>
              <w:pStyle w:val="body"/>
              <w:ind w:left="0"/>
            </w:pPr>
            <w:r>
              <w:t>Timestamp</w:t>
            </w:r>
          </w:p>
        </w:tc>
        <w:tc>
          <w:tcPr>
            <w:tcW w:w="2336" w:type="dxa"/>
          </w:tcPr>
          <w:p w:rsidR="000F4FD6" w:rsidRPr="003F1DF6" w:rsidRDefault="000F4FD6" w:rsidP="007F063D">
            <w:pPr>
              <w:pStyle w:val="body"/>
              <w:ind w:left="0"/>
            </w:pPr>
            <w:r>
              <w:t>t</w:t>
            </w:r>
          </w:p>
        </w:tc>
        <w:tc>
          <w:tcPr>
            <w:tcW w:w="2336" w:type="dxa"/>
          </w:tcPr>
          <w:p w:rsidR="000F4FD6" w:rsidRPr="003F1DF6" w:rsidRDefault="000F4FD6" w:rsidP="007F063D">
            <w:pPr>
              <w:pStyle w:val="body"/>
              <w:ind w:left="0"/>
            </w:pPr>
            <w:r>
              <w:t>Positive integers</w:t>
            </w:r>
          </w:p>
        </w:tc>
        <w:tc>
          <w:tcPr>
            <w:tcW w:w="2336" w:type="dxa"/>
          </w:tcPr>
          <w:p w:rsidR="000F4FD6" w:rsidRPr="00CA09CF" w:rsidRDefault="007F063D" w:rsidP="007F063D">
            <w:pPr>
              <w:pStyle w:val="body"/>
              <w:ind w:left="0"/>
            </w:pPr>
            <w:r>
              <w:t>Timestamp (in ms) of when to start the transition</w:t>
            </w:r>
          </w:p>
        </w:tc>
      </w:tr>
      <w:tr w:rsidR="000F4FD6" w:rsidTr="007F063D">
        <w:tc>
          <w:tcPr>
            <w:tcW w:w="2336" w:type="dxa"/>
          </w:tcPr>
          <w:p w:rsidR="000F4FD6" w:rsidRDefault="000F4FD6" w:rsidP="007F063D">
            <w:pPr>
              <w:pStyle w:val="body"/>
              <w:ind w:left="0"/>
            </w:pPr>
            <w:r>
              <w:t>NewState</w:t>
            </w:r>
          </w:p>
        </w:tc>
        <w:tc>
          <w:tcPr>
            <w:tcW w:w="2336" w:type="dxa"/>
          </w:tcPr>
          <w:p w:rsidR="000F4FD6" w:rsidRDefault="000F4FD6" w:rsidP="007F063D">
            <w:pPr>
              <w:pStyle w:val="body"/>
              <w:ind w:left="0"/>
            </w:pPr>
            <w:r>
              <w:t>a{sv}</w:t>
            </w:r>
          </w:p>
        </w:tc>
        <w:tc>
          <w:tcPr>
            <w:tcW w:w="2336" w:type="dxa"/>
          </w:tcPr>
          <w:p w:rsidR="000F4FD6" w:rsidRDefault="000F4FD6" w:rsidP="007F063D">
            <w:pPr>
              <w:pStyle w:val="body"/>
              <w:ind w:left="0"/>
            </w:pPr>
            <w:r>
              <w:t xml:space="preserve">Array of variants </w:t>
            </w:r>
          </w:p>
        </w:tc>
        <w:tc>
          <w:tcPr>
            <w:tcW w:w="2336" w:type="dxa"/>
          </w:tcPr>
          <w:p w:rsidR="000F4FD6" w:rsidRDefault="000F4FD6" w:rsidP="007F063D">
            <w:pPr>
              <w:pStyle w:val="body"/>
              <w:ind w:left="0"/>
            </w:pPr>
            <w:r>
              <w:t xml:space="preserve">New </w:t>
            </w:r>
            <w:r w:rsidR="007F063D">
              <w:t>state of the lamp to transition to</w:t>
            </w:r>
          </w:p>
        </w:tc>
      </w:tr>
      <w:tr w:rsidR="000F4FD6" w:rsidTr="007F063D">
        <w:tc>
          <w:tcPr>
            <w:tcW w:w="2336" w:type="dxa"/>
          </w:tcPr>
          <w:p w:rsidR="000F4FD6" w:rsidRDefault="000F4FD6" w:rsidP="007F063D">
            <w:pPr>
              <w:pStyle w:val="body"/>
              <w:ind w:left="0"/>
            </w:pPr>
            <w:r>
              <w:t>TransitionPeriod</w:t>
            </w:r>
          </w:p>
        </w:tc>
        <w:tc>
          <w:tcPr>
            <w:tcW w:w="2336" w:type="dxa"/>
          </w:tcPr>
          <w:p w:rsidR="000F4FD6" w:rsidRDefault="000F4FD6" w:rsidP="007F063D">
            <w:pPr>
              <w:pStyle w:val="body"/>
              <w:ind w:left="0"/>
            </w:pPr>
            <w:r>
              <w:t>u</w:t>
            </w:r>
          </w:p>
        </w:tc>
        <w:tc>
          <w:tcPr>
            <w:tcW w:w="2336" w:type="dxa"/>
          </w:tcPr>
          <w:p w:rsidR="000F4FD6" w:rsidRDefault="000F4FD6" w:rsidP="007F063D">
            <w:pPr>
              <w:pStyle w:val="body"/>
              <w:ind w:left="0"/>
            </w:pPr>
            <w:r>
              <w:t>Positive integers</w:t>
            </w:r>
          </w:p>
        </w:tc>
        <w:tc>
          <w:tcPr>
            <w:tcW w:w="2336" w:type="dxa"/>
          </w:tcPr>
          <w:p w:rsidR="000F4FD6" w:rsidRDefault="000F4FD6" w:rsidP="007F063D">
            <w:pPr>
              <w:pStyle w:val="body"/>
              <w:ind w:left="0"/>
            </w:pPr>
            <w:r>
              <w:t>Time</w:t>
            </w:r>
            <w:r w:rsidR="007F063D">
              <w:t xml:space="preserve"> period (in ms)</w:t>
            </w:r>
            <w:r>
              <w:t xml:space="preserve"> to transition</w:t>
            </w:r>
            <w:r w:rsidR="007F063D">
              <w:t xml:space="preserve"> over</w:t>
            </w:r>
            <w:r>
              <w:t xml:space="preserve"> to new state</w:t>
            </w:r>
          </w:p>
        </w:tc>
      </w:tr>
    </w:tbl>
    <w:p w:rsidR="000F4FD6" w:rsidRDefault="000F4FD6" w:rsidP="000F4FD6">
      <w:pPr>
        <w:pStyle w:val="body"/>
        <w:rPr>
          <w:b/>
        </w:rPr>
      </w:pPr>
    </w:p>
    <w:p w:rsidR="000F4FD6" w:rsidRDefault="000F4FD6" w:rsidP="000F4FD6">
      <w:pPr>
        <w:pStyle w:val="body"/>
        <w:rPr>
          <w:b/>
        </w:rPr>
      </w:pPr>
      <w:r>
        <w:rPr>
          <w:b/>
        </w:rPr>
        <w:t>Outputs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8"/>
        <w:gridCol w:w="2101"/>
        <w:gridCol w:w="2051"/>
        <w:gridCol w:w="2144"/>
      </w:tblGrid>
      <w:tr w:rsidR="000F4FD6" w:rsidTr="007F0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8" w:type="dxa"/>
          </w:tcPr>
          <w:p w:rsidR="000F4FD6" w:rsidRDefault="000F4FD6" w:rsidP="007F063D">
            <w:pPr>
              <w:pStyle w:val="body"/>
              <w:ind w:left="0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2101" w:type="dxa"/>
          </w:tcPr>
          <w:p w:rsidR="000F4FD6" w:rsidRDefault="000F4FD6" w:rsidP="007F063D">
            <w:pPr>
              <w:pStyle w:val="body"/>
              <w:ind w:left="0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2051" w:type="dxa"/>
          </w:tcPr>
          <w:p w:rsidR="000F4FD6" w:rsidRDefault="000F4FD6" w:rsidP="007F063D">
            <w:pPr>
              <w:pStyle w:val="body"/>
              <w:ind w:left="0"/>
              <w:rPr>
                <w:b/>
              </w:rPr>
            </w:pPr>
            <w:r>
              <w:rPr>
                <w:b/>
              </w:rPr>
              <w:t>List of Values</w:t>
            </w:r>
          </w:p>
        </w:tc>
        <w:tc>
          <w:tcPr>
            <w:tcW w:w="2144" w:type="dxa"/>
          </w:tcPr>
          <w:p w:rsidR="000F4FD6" w:rsidRDefault="000F4FD6" w:rsidP="007F063D">
            <w:pPr>
              <w:pStyle w:val="body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F4FD6" w:rsidTr="007F063D">
        <w:tc>
          <w:tcPr>
            <w:tcW w:w="2328" w:type="dxa"/>
          </w:tcPr>
          <w:p w:rsidR="000F4FD6" w:rsidRPr="00105BDC" w:rsidRDefault="000F4FD6" w:rsidP="007F063D">
            <w:pPr>
              <w:pStyle w:val="body"/>
              <w:ind w:left="0"/>
            </w:pPr>
            <w:r w:rsidRPr="00105BDC">
              <w:t>LampResponseCode</w:t>
            </w:r>
          </w:p>
        </w:tc>
        <w:tc>
          <w:tcPr>
            <w:tcW w:w="2101" w:type="dxa"/>
          </w:tcPr>
          <w:p w:rsidR="000F4FD6" w:rsidRPr="00105BDC" w:rsidRDefault="000F4FD6" w:rsidP="007F063D">
            <w:pPr>
              <w:pStyle w:val="body"/>
              <w:ind w:left="0"/>
            </w:pPr>
            <w:r>
              <w:t>u</w:t>
            </w:r>
          </w:p>
        </w:tc>
        <w:tc>
          <w:tcPr>
            <w:tcW w:w="2051" w:type="dxa"/>
          </w:tcPr>
          <w:p w:rsidR="000F4FD6" w:rsidRPr="00105BDC" w:rsidRDefault="000F4FD6" w:rsidP="007F063D">
            <w:pPr>
              <w:pStyle w:val="body"/>
              <w:ind w:left="0"/>
            </w:pPr>
            <w:r w:rsidRPr="00105BDC">
              <w:t>Positive integers</w:t>
            </w:r>
          </w:p>
        </w:tc>
        <w:tc>
          <w:tcPr>
            <w:tcW w:w="2144" w:type="dxa"/>
          </w:tcPr>
          <w:p w:rsidR="000F4FD6" w:rsidRPr="00105BDC" w:rsidRDefault="000F4FD6" w:rsidP="007F063D">
            <w:pPr>
              <w:pStyle w:val="body"/>
              <w:ind w:left="0"/>
            </w:pPr>
            <w:r w:rsidRPr="00105BDC">
              <w:t>The result code of the operation.</w:t>
            </w:r>
          </w:p>
        </w:tc>
      </w:tr>
    </w:tbl>
    <w:p w:rsidR="000F4FD6" w:rsidRDefault="000F4FD6" w:rsidP="000F4FD6">
      <w:pPr>
        <w:pStyle w:val="body"/>
        <w:rPr>
          <w:b/>
        </w:rPr>
      </w:pPr>
    </w:p>
    <w:p w:rsidR="000F4FD6" w:rsidRDefault="000F4FD6" w:rsidP="000F4FD6">
      <w:pPr>
        <w:pStyle w:val="body"/>
        <w:rPr>
          <w:b/>
        </w:rPr>
      </w:pPr>
      <w:r>
        <w:rPr>
          <w:b/>
        </w:rPr>
        <w:t>Description</w:t>
      </w:r>
    </w:p>
    <w:p w:rsidR="000F4FD6" w:rsidRPr="00CA09CF" w:rsidRDefault="000F4FD6" w:rsidP="000F4FD6">
      <w:pPr>
        <w:pStyle w:val="body"/>
      </w:pPr>
      <w:r>
        <w:t>Change the state of the lamp to the specified OnOff, Brightness,</w:t>
      </w:r>
      <w:r w:rsidR="00190DAF">
        <w:t xml:space="preserve"> Hue, Saturation, and ColorTemp at the specified time. </w:t>
      </w:r>
    </w:p>
    <w:p w:rsidR="00F652C3" w:rsidRDefault="000F4FD6" w:rsidP="00F652C3">
      <w:pPr>
        <w:pStyle w:val="Heading4"/>
      </w:pPr>
      <w:r>
        <w:t>ApplyPulseEffect</w:t>
      </w:r>
    </w:p>
    <w:p w:rsidR="00F652C3" w:rsidRDefault="00F652C3" w:rsidP="00F652C3">
      <w:pPr>
        <w:pStyle w:val="body"/>
        <w:rPr>
          <w:b/>
        </w:rPr>
      </w:pPr>
      <w:r w:rsidRPr="003F1DF6">
        <w:rPr>
          <w:b/>
        </w:rPr>
        <w:t>Inputs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1"/>
        <w:gridCol w:w="2130"/>
        <w:gridCol w:w="2086"/>
        <w:gridCol w:w="2167"/>
      </w:tblGrid>
      <w:tr w:rsidR="0046022F" w:rsidTr="00011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41" w:type="dxa"/>
          </w:tcPr>
          <w:p w:rsidR="00F652C3" w:rsidRPr="003F1DF6" w:rsidRDefault="00F652C3" w:rsidP="007F063D">
            <w:pPr>
              <w:pStyle w:val="body"/>
              <w:ind w:left="0"/>
              <w:rPr>
                <w:b/>
              </w:rPr>
            </w:pPr>
            <w:r>
              <w:rPr>
                <w:b/>
              </w:rPr>
              <w:lastRenderedPageBreak/>
              <w:t>Parameter Name</w:t>
            </w:r>
          </w:p>
        </w:tc>
        <w:tc>
          <w:tcPr>
            <w:tcW w:w="2130" w:type="dxa"/>
          </w:tcPr>
          <w:p w:rsidR="00F652C3" w:rsidRDefault="00F652C3" w:rsidP="007F063D">
            <w:pPr>
              <w:pStyle w:val="body"/>
              <w:ind w:left="0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2086" w:type="dxa"/>
          </w:tcPr>
          <w:p w:rsidR="00F652C3" w:rsidRDefault="00F652C3" w:rsidP="007F063D">
            <w:pPr>
              <w:pStyle w:val="body"/>
              <w:ind w:left="0"/>
              <w:rPr>
                <w:b/>
              </w:rPr>
            </w:pPr>
            <w:r>
              <w:rPr>
                <w:b/>
              </w:rPr>
              <w:t>List of Values</w:t>
            </w:r>
          </w:p>
        </w:tc>
        <w:tc>
          <w:tcPr>
            <w:tcW w:w="2167" w:type="dxa"/>
          </w:tcPr>
          <w:p w:rsidR="00F652C3" w:rsidRDefault="00F652C3" w:rsidP="007F063D">
            <w:pPr>
              <w:pStyle w:val="body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6022F" w:rsidTr="00011CDB">
        <w:tc>
          <w:tcPr>
            <w:tcW w:w="2241" w:type="dxa"/>
          </w:tcPr>
          <w:p w:rsidR="00F652C3" w:rsidRPr="003F1DF6" w:rsidRDefault="00011CDB" w:rsidP="007F063D">
            <w:pPr>
              <w:pStyle w:val="body"/>
              <w:ind w:left="0"/>
            </w:pPr>
            <w:r>
              <w:t>FromState</w:t>
            </w:r>
          </w:p>
        </w:tc>
        <w:tc>
          <w:tcPr>
            <w:tcW w:w="2130" w:type="dxa"/>
          </w:tcPr>
          <w:p w:rsidR="00F652C3" w:rsidRPr="003F1DF6" w:rsidRDefault="00011CDB" w:rsidP="007F063D">
            <w:pPr>
              <w:pStyle w:val="body"/>
              <w:ind w:left="0"/>
            </w:pPr>
            <w:r>
              <w:t>a{sv}</w:t>
            </w:r>
          </w:p>
        </w:tc>
        <w:tc>
          <w:tcPr>
            <w:tcW w:w="2086" w:type="dxa"/>
          </w:tcPr>
          <w:p w:rsidR="00F652C3" w:rsidRPr="003F1DF6" w:rsidRDefault="00011CDB" w:rsidP="007F063D">
            <w:pPr>
              <w:pStyle w:val="body"/>
              <w:ind w:left="0"/>
            </w:pPr>
            <w:r>
              <w:t>Array of variants</w:t>
            </w:r>
          </w:p>
        </w:tc>
        <w:tc>
          <w:tcPr>
            <w:tcW w:w="2167" w:type="dxa"/>
          </w:tcPr>
          <w:p w:rsidR="00F652C3" w:rsidRPr="00CA09CF" w:rsidRDefault="00011CDB" w:rsidP="00971678">
            <w:pPr>
              <w:pStyle w:val="body"/>
              <w:ind w:left="0"/>
            </w:pPr>
            <w:r>
              <w:t xml:space="preserve">Current </w:t>
            </w:r>
            <w:r w:rsidR="00971678">
              <w:t>state of the lamp to transition from</w:t>
            </w:r>
          </w:p>
        </w:tc>
      </w:tr>
      <w:tr w:rsidR="0046022F" w:rsidTr="00011CDB">
        <w:tc>
          <w:tcPr>
            <w:tcW w:w="2241" w:type="dxa"/>
          </w:tcPr>
          <w:p w:rsidR="006828F0" w:rsidRDefault="00011CDB" w:rsidP="007F063D">
            <w:pPr>
              <w:pStyle w:val="body"/>
              <w:ind w:left="0"/>
            </w:pPr>
            <w:r>
              <w:t>To</w:t>
            </w:r>
            <w:r w:rsidR="006828F0">
              <w:t>State</w:t>
            </w:r>
          </w:p>
        </w:tc>
        <w:tc>
          <w:tcPr>
            <w:tcW w:w="2130" w:type="dxa"/>
          </w:tcPr>
          <w:p w:rsidR="006828F0" w:rsidRDefault="006828F0" w:rsidP="007F063D">
            <w:pPr>
              <w:pStyle w:val="body"/>
              <w:ind w:left="0"/>
            </w:pPr>
            <w:r>
              <w:t>a{sv}</w:t>
            </w:r>
          </w:p>
        </w:tc>
        <w:tc>
          <w:tcPr>
            <w:tcW w:w="2086" w:type="dxa"/>
          </w:tcPr>
          <w:p w:rsidR="006828F0" w:rsidRDefault="0046022F" w:rsidP="0046022F">
            <w:pPr>
              <w:pStyle w:val="body"/>
              <w:ind w:left="0"/>
            </w:pPr>
            <w:r>
              <w:t xml:space="preserve">Array of variants </w:t>
            </w:r>
          </w:p>
        </w:tc>
        <w:tc>
          <w:tcPr>
            <w:tcW w:w="2167" w:type="dxa"/>
          </w:tcPr>
          <w:p w:rsidR="006828F0" w:rsidRDefault="0046022F" w:rsidP="00971678">
            <w:pPr>
              <w:pStyle w:val="body"/>
              <w:ind w:left="0"/>
            </w:pPr>
            <w:r>
              <w:t xml:space="preserve">New </w:t>
            </w:r>
            <w:r w:rsidR="00971678">
              <w:t>state of the lamp to transition to</w:t>
            </w:r>
          </w:p>
        </w:tc>
      </w:tr>
      <w:tr w:rsidR="0046022F" w:rsidTr="00011CDB">
        <w:tc>
          <w:tcPr>
            <w:tcW w:w="2241" w:type="dxa"/>
          </w:tcPr>
          <w:p w:rsidR="006828F0" w:rsidRDefault="00011CDB" w:rsidP="007F063D">
            <w:pPr>
              <w:pStyle w:val="body"/>
              <w:ind w:left="0"/>
            </w:pPr>
            <w:r>
              <w:t>period</w:t>
            </w:r>
          </w:p>
        </w:tc>
        <w:tc>
          <w:tcPr>
            <w:tcW w:w="2130" w:type="dxa"/>
          </w:tcPr>
          <w:p w:rsidR="006828F0" w:rsidRDefault="006828F0" w:rsidP="007F063D">
            <w:pPr>
              <w:pStyle w:val="body"/>
              <w:ind w:left="0"/>
            </w:pPr>
            <w:r>
              <w:t>u</w:t>
            </w:r>
          </w:p>
        </w:tc>
        <w:tc>
          <w:tcPr>
            <w:tcW w:w="2086" w:type="dxa"/>
          </w:tcPr>
          <w:p w:rsidR="006828F0" w:rsidRDefault="006828F0" w:rsidP="007F063D">
            <w:pPr>
              <w:pStyle w:val="body"/>
              <w:ind w:left="0"/>
            </w:pPr>
            <w:r>
              <w:t>Positive integers</w:t>
            </w:r>
          </w:p>
        </w:tc>
        <w:tc>
          <w:tcPr>
            <w:tcW w:w="2167" w:type="dxa"/>
          </w:tcPr>
          <w:p w:rsidR="006828F0" w:rsidRDefault="00971678" w:rsidP="007F063D">
            <w:pPr>
              <w:pStyle w:val="body"/>
              <w:ind w:left="0"/>
            </w:pPr>
            <w:r>
              <w:t>Time period (in ms) to transition over to new state</w:t>
            </w:r>
          </w:p>
        </w:tc>
      </w:tr>
      <w:tr w:rsidR="000F4FD6" w:rsidTr="00011CDB">
        <w:tc>
          <w:tcPr>
            <w:tcW w:w="2241" w:type="dxa"/>
          </w:tcPr>
          <w:p w:rsidR="000F4FD6" w:rsidRDefault="00011CDB" w:rsidP="007F063D">
            <w:pPr>
              <w:pStyle w:val="body"/>
              <w:ind w:left="0"/>
            </w:pPr>
            <w:r>
              <w:t>duration</w:t>
            </w:r>
          </w:p>
        </w:tc>
        <w:tc>
          <w:tcPr>
            <w:tcW w:w="2130" w:type="dxa"/>
          </w:tcPr>
          <w:p w:rsidR="000F4FD6" w:rsidRDefault="00011CDB" w:rsidP="007F063D">
            <w:pPr>
              <w:pStyle w:val="body"/>
              <w:ind w:left="0"/>
            </w:pPr>
            <w:r>
              <w:t>u</w:t>
            </w:r>
          </w:p>
        </w:tc>
        <w:tc>
          <w:tcPr>
            <w:tcW w:w="2086" w:type="dxa"/>
          </w:tcPr>
          <w:p w:rsidR="000F4FD6" w:rsidRDefault="00011CDB" w:rsidP="007F063D">
            <w:pPr>
              <w:pStyle w:val="body"/>
              <w:ind w:left="0"/>
            </w:pPr>
            <w:r>
              <w:t>Positive integers</w:t>
            </w:r>
          </w:p>
        </w:tc>
        <w:tc>
          <w:tcPr>
            <w:tcW w:w="2167" w:type="dxa"/>
          </w:tcPr>
          <w:p w:rsidR="000F4FD6" w:rsidRDefault="00971678" w:rsidP="00971678">
            <w:pPr>
              <w:pStyle w:val="body"/>
              <w:ind w:left="0"/>
            </w:pPr>
            <w:r>
              <w:t xml:space="preserve">Time period (in ms) to remain </w:t>
            </w:r>
            <w:r w:rsidR="00011CDB">
              <w:t>in new state</w:t>
            </w:r>
          </w:p>
        </w:tc>
      </w:tr>
      <w:tr w:rsidR="000F4FD6" w:rsidTr="00011CDB">
        <w:tc>
          <w:tcPr>
            <w:tcW w:w="2241" w:type="dxa"/>
          </w:tcPr>
          <w:p w:rsidR="000F4FD6" w:rsidRDefault="00011CDB" w:rsidP="007F063D">
            <w:pPr>
              <w:pStyle w:val="body"/>
              <w:ind w:left="0"/>
            </w:pPr>
            <w:r>
              <w:t>numPulses</w:t>
            </w:r>
          </w:p>
        </w:tc>
        <w:tc>
          <w:tcPr>
            <w:tcW w:w="2130" w:type="dxa"/>
          </w:tcPr>
          <w:p w:rsidR="000F4FD6" w:rsidRDefault="00011CDB" w:rsidP="007F063D">
            <w:pPr>
              <w:pStyle w:val="body"/>
              <w:ind w:left="0"/>
            </w:pPr>
            <w:r>
              <w:t>u</w:t>
            </w:r>
          </w:p>
        </w:tc>
        <w:tc>
          <w:tcPr>
            <w:tcW w:w="2086" w:type="dxa"/>
          </w:tcPr>
          <w:p w:rsidR="000F4FD6" w:rsidRDefault="00011CDB" w:rsidP="007F063D">
            <w:pPr>
              <w:pStyle w:val="body"/>
              <w:ind w:left="0"/>
            </w:pPr>
            <w:r>
              <w:t>Positive integers</w:t>
            </w:r>
          </w:p>
        </w:tc>
        <w:tc>
          <w:tcPr>
            <w:tcW w:w="2167" w:type="dxa"/>
          </w:tcPr>
          <w:p w:rsidR="000F4FD6" w:rsidRDefault="00011CDB" w:rsidP="007F063D">
            <w:pPr>
              <w:pStyle w:val="body"/>
              <w:ind w:left="0"/>
            </w:pPr>
            <w:r>
              <w:t>Number of pulses</w:t>
            </w:r>
          </w:p>
        </w:tc>
      </w:tr>
      <w:tr w:rsidR="00011CDB" w:rsidTr="00011CDB">
        <w:tc>
          <w:tcPr>
            <w:tcW w:w="2241" w:type="dxa"/>
          </w:tcPr>
          <w:p w:rsidR="00011CDB" w:rsidRPr="003F1DF6" w:rsidRDefault="00011CDB" w:rsidP="00011CDB">
            <w:pPr>
              <w:pStyle w:val="body"/>
              <w:ind w:left="0"/>
            </w:pPr>
            <w:r>
              <w:t>timestamp</w:t>
            </w:r>
          </w:p>
        </w:tc>
        <w:tc>
          <w:tcPr>
            <w:tcW w:w="2130" w:type="dxa"/>
          </w:tcPr>
          <w:p w:rsidR="00011CDB" w:rsidRPr="003F1DF6" w:rsidRDefault="00011CDB" w:rsidP="00011CDB">
            <w:pPr>
              <w:pStyle w:val="body"/>
              <w:ind w:left="0"/>
            </w:pPr>
            <w:r>
              <w:t>t</w:t>
            </w:r>
          </w:p>
        </w:tc>
        <w:tc>
          <w:tcPr>
            <w:tcW w:w="2086" w:type="dxa"/>
          </w:tcPr>
          <w:p w:rsidR="00011CDB" w:rsidRPr="003F1DF6" w:rsidRDefault="00011CDB" w:rsidP="00011CDB">
            <w:pPr>
              <w:pStyle w:val="body"/>
              <w:ind w:left="0"/>
            </w:pPr>
            <w:r>
              <w:t>Positive integers</w:t>
            </w:r>
          </w:p>
        </w:tc>
        <w:tc>
          <w:tcPr>
            <w:tcW w:w="2167" w:type="dxa"/>
          </w:tcPr>
          <w:p w:rsidR="00011CDB" w:rsidRPr="00CA09CF" w:rsidRDefault="00051C3E" w:rsidP="00011CDB">
            <w:pPr>
              <w:pStyle w:val="body"/>
              <w:ind w:left="0"/>
            </w:pPr>
            <w:r>
              <w:t>Timestamp (in ms) of when to start the pulses</w:t>
            </w:r>
          </w:p>
        </w:tc>
      </w:tr>
    </w:tbl>
    <w:p w:rsidR="00F652C3" w:rsidRDefault="00F652C3" w:rsidP="00F652C3">
      <w:pPr>
        <w:pStyle w:val="body"/>
        <w:rPr>
          <w:b/>
        </w:rPr>
      </w:pPr>
    </w:p>
    <w:p w:rsidR="00F652C3" w:rsidRDefault="00F652C3" w:rsidP="00F652C3">
      <w:pPr>
        <w:pStyle w:val="body"/>
        <w:rPr>
          <w:b/>
        </w:rPr>
      </w:pPr>
      <w:r>
        <w:rPr>
          <w:b/>
        </w:rPr>
        <w:t>Outputs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8"/>
        <w:gridCol w:w="2101"/>
        <w:gridCol w:w="2051"/>
        <w:gridCol w:w="2144"/>
      </w:tblGrid>
      <w:tr w:rsidR="00F652C3" w:rsidTr="000F4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8" w:type="dxa"/>
          </w:tcPr>
          <w:p w:rsidR="00F652C3" w:rsidRDefault="00F652C3" w:rsidP="007F063D">
            <w:pPr>
              <w:pStyle w:val="body"/>
              <w:ind w:left="0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2101" w:type="dxa"/>
          </w:tcPr>
          <w:p w:rsidR="00F652C3" w:rsidRDefault="00F652C3" w:rsidP="007F063D">
            <w:pPr>
              <w:pStyle w:val="body"/>
              <w:ind w:left="0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2051" w:type="dxa"/>
          </w:tcPr>
          <w:p w:rsidR="00F652C3" w:rsidRDefault="00F652C3" w:rsidP="007F063D">
            <w:pPr>
              <w:pStyle w:val="body"/>
              <w:ind w:left="0"/>
              <w:rPr>
                <w:b/>
              </w:rPr>
            </w:pPr>
            <w:r>
              <w:rPr>
                <w:b/>
              </w:rPr>
              <w:t>List of Values</w:t>
            </w:r>
          </w:p>
        </w:tc>
        <w:tc>
          <w:tcPr>
            <w:tcW w:w="2144" w:type="dxa"/>
          </w:tcPr>
          <w:p w:rsidR="00F652C3" w:rsidRDefault="00F652C3" w:rsidP="007F063D">
            <w:pPr>
              <w:pStyle w:val="body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652C3" w:rsidTr="000F4FD6">
        <w:tc>
          <w:tcPr>
            <w:tcW w:w="2328" w:type="dxa"/>
          </w:tcPr>
          <w:p w:rsidR="00F652C3" w:rsidRPr="00105BDC" w:rsidRDefault="00F652C3" w:rsidP="007F063D">
            <w:pPr>
              <w:pStyle w:val="body"/>
              <w:ind w:left="0"/>
            </w:pPr>
            <w:r w:rsidRPr="00105BDC">
              <w:t>LampResponseCode</w:t>
            </w:r>
          </w:p>
        </w:tc>
        <w:tc>
          <w:tcPr>
            <w:tcW w:w="2101" w:type="dxa"/>
          </w:tcPr>
          <w:p w:rsidR="00F652C3" w:rsidRPr="00105BDC" w:rsidRDefault="00F652C3" w:rsidP="007F063D">
            <w:pPr>
              <w:pStyle w:val="body"/>
              <w:ind w:left="0"/>
            </w:pPr>
            <w:r>
              <w:t>u</w:t>
            </w:r>
          </w:p>
        </w:tc>
        <w:tc>
          <w:tcPr>
            <w:tcW w:w="2051" w:type="dxa"/>
          </w:tcPr>
          <w:p w:rsidR="00F652C3" w:rsidRPr="00105BDC" w:rsidRDefault="00F652C3" w:rsidP="007F063D">
            <w:pPr>
              <w:pStyle w:val="body"/>
              <w:ind w:left="0"/>
            </w:pPr>
            <w:r w:rsidRPr="00105BDC">
              <w:t>Positive integers</w:t>
            </w:r>
          </w:p>
        </w:tc>
        <w:tc>
          <w:tcPr>
            <w:tcW w:w="2144" w:type="dxa"/>
          </w:tcPr>
          <w:p w:rsidR="00F652C3" w:rsidRPr="00105BDC" w:rsidRDefault="00F652C3" w:rsidP="007F063D">
            <w:pPr>
              <w:pStyle w:val="body"/>
              <w:ind w:left="0"/>
            </w:pPr>
            <w:r w:rsidRPr="00105BDC">
              <w:t>The result code of the operation.</w:t>
            </w:r>
          </w:p>
        </w:tc>
      </w:tr>
    </w:tbl>
    <w:p w:rsidR="00F652C3" w:rsidRDefault="00F652C3" w:rsidP="00F652C3">
      <w:pPr>
        <w:pStyle w:val="body"/>
        <w:rPr>
          <w:b/>
        </w:rPr>
      </w:pPr>
    </w:p>
    <w:p w:rsidR="00F652C3" w:rsidRDefault="00F652C3" w:rsidP="00F652C3">
      <w:pPr>
        <w:pStyle w:val="body"/>
        <w:rPr>
          <w:b/>
        </w:rPr>
      </w:pPr>
      <w:r>
        <w:rPr>
          <w:b/>
        </w:rPr>
        <w:t>Description</w:t>
      </w:r>
    </w:p>
    <w:p w:rsidR="00F652C3" w:rsidRPr="00CA09CF" w:rsidRDefault="004C64D3" w:rsidP="00F652C3">
      <w:pPr>
        <w:pStyle w:val="body"/>
      </w:pPr>
      <w:r>
        <w:t>Change</w:t>
      </w:r>
      <w:r w:rsidR="000F4FD6">
        <w:t xml:space="preserve"> the state of the lamp </w:t>
      </w:r>
      <w:r w:rsidR="00190DAF">
        <w:t xml:space="preserve">at the specified time, </w:t>
      </w:r>
      <w:r>
        <w:t>between</w:t>
      </w:r>
      <w:r w:rsidR="000F4FD6">
        <w:t xml:space="preserve"> the specified OnOff, Brightness,</w:t>
      </w:r>
      <w:r>
        <w:t xml:space="preserve"> Hue, Saturation, and ColorTemp values. Pulse for the specified number of time</w:t>
      </w:r>
      <w:r w:rsidR="00190DAF">
        <w:t>s</w:t>
      </w:r>
      <w:r>
        <w:t>, at the specified duration.</w:t>
      </w:r>
    </w:p>
    <w:p w:rsidR="00F652C3" w:rsidRDefault="00F652C3" w:rsidP="00F652C3">
      <w:pPr>
        <w:pStyle w:val="Heading3"/>
      </w:pPr>
      <w:bookmarkStart w:id="28" w:name="_Toc396399148"/>
      <w:r>
        <w:t>Signals</w:t>
      </w:r>
      <w:bookmarkEnd w:id="28"/>
    </w:p>
    <w:p w:rsidR="00F652C3" w:rsidRDefault="004C64D3" w:rsidP="009C5DC1">
      <w:pPr>
        <w:pStyle w:val="Heading4"/>
      </w:pPr>
      <w:r>
        <w:t>LampStateChanged</w:t>
      </w:r>
    </w:p>
    <w:p w:rsidR="009C5DC1" w:rsidRDefault="009C5DC1" w:rsidP="00F652C3">
      <w:pPr>
        <w:pStyle w:val="body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4"/>
        <w:gridCol w:w="1725"/>
      </w:tblGrid>
      <w:tr w:rsidR="009C5DC1" w:rsidTr="009C5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24" w:type="dxa"/>
          </w:tcPr>
          <w:p w:rsidR="009C5DC1" w:rsidRDefault="009C5DC1" w:rsidP="00F652C3">
            <w:pPr>
              <w:pStyle w:val="body"/>
              <w:ind w:left="0"/>
            </w:pPr>
            <w:r>
              <w:t>Parameter Name</w:t>
            </w:r>
          </w:p>
        </w:tc>
        <w:tc>
          <w:tcPr>
            <w:tcW w:w="1725" w:type="dxa"/>
          </w:tcPr>
          <w:p w:rsidR="009C5DC1" w:rsidRDefault="009C5DC1" w:rsidP="00F652C3">
            <w:pPr>
              <w:pStyle w:val="body"/>
              <w:ind w:left="0"/>
            </w:pPr>
            <w:r>
              <w:t>Parameter Signature</w:t>
            </w:r>
          </w:p>
        </w:tc>
      </w:tr>
      <w:tr w:rsidR="009C5DC1" w:rsidTr="009C5DC1">
        <w:tc>
          <w:tcPr>
            <w:tcW w:w="1724" w:type="dxa"/>
          </w:tcPr>
          <w:p w:rsidR="009C5DC1" w:rsidRDefault="009C5DC1" w:rsidP="00F652C3">
            <w:pPr>
              <w:pStyle w:val="body"/>
              <w:ind w:left="0"/>
            </w:pPr>
            <w:r>
              <w:t>LampID</w:t>
            </w:r>
          </w:p>
        </w:tc>
        <w:tc>
          <w:tcPr>
            <w:tcW w:w="1725" w:type="dxa"/>
          </w:tcPr>
          <w:p w:rsidR="009C5DC1" w:rsidRDefault="009C5DC1" w:rsidP="00F652C3">
            <w:pPr>
              <w:pStyle w:val="body"/>
              <w:ind w:left="0"/>
            </w:pPr>
            <w:r>
              <w:t>s</w:t>
            </w:r>
          </w:p>
        </w:tc>
      </w:tr>
    </w:tbl>
    <w:p w:rsidR="009C5DC1" w:rsidRDefault="009C5DC1" w:rsidP="009C5DC1">
      <w:pPr>
        <w:pStyle w:val="body"/>
        <w:rPr>
          <w:b/>
        </w:rPr>
      </w:pPr>
    </w:p>
    <w:p w:rsidR="009C5DC1" w:rsidRDefault="009C5DC1" w:rsidP="009C5DC1">
      <w:pPr>
        <w:pStyle w:val="body"/>
        <w:rPr>
          <w:b/>
        </w:rPr>
      </w:pPr>
      <w:r>
        <w:rPr>
          <w:b/>
        </w:rPr>
        <w:t>Description</w:t>
      </w:r>
    </w:p>
    <w:p w:rsidR="004C64D3" w:rsidRDefault="009C5DC1" w:rsidP="009C5DC1">
      <w:pPr>
        <w:pStyle w:val="body"/>
      </w:pPr>
      <w:r>
        <w:lastRenderedPageBreak/>
        <w:t xml:space="preserve">A way to notify a </w:t>
      </w:r>
      <w:r w:rsidR="00E839E0">
        <w:t xml:space="preserve">listener (e.g. </w:t>
      </w:r>
      <w:r>
        <w:t>lamp controller</w:t>
      </w:r>
      <w:r w:rsidR="00E839E0">
        <w:t>)</w:t>
      </w:r>
      <w:r>
        <w:t xml:space="preserve"> that the lamp state has changed.</w:t>
      </w:r>
    </w:p>
    <w:p w:rsidR="00CD6EFD" w:rsidRDefault="00CD6EFD">
      <w:pPr>
        <w:spacing w:before="0" w:after="0" w:line="240" w:lineRule="auto"/>
        <w:ind w:left="0"/>
        <w:rPr>
          <w:sz w:val="44"/>
          <w:szCs w:val="40"/>
        </w:rPr>
      </w:pPr>
    </w:p>
    <w:p w:rsidR="0076769D" w:rsidRDefault="00CA09CF" w:rsidP="00CA09CF">
      <w:pPr>
        <w:pStyle w:val="Heading1"/>
      </w:pPr>
      <w:bookmarkStart w:id="29" w:name="_Toc396399149"/>
      <w:r>
        <w:t xml:space="preserve">AllJoyn </w:t>
      </w:r>
      <w:r w:rsidR="0076769D">
        <w:t>IntrospectionXML</w:t>
      </w:r>
      <w:bookmarkEnd w:id="29"/>
    </w:p>
    <w:p w:rsidR="00CA09CF" w:rsidRDefault="00CA09CF" w:rsidP="00FE33C0">
      <w:pPr>
        <w:pStyle w:val="body"/>
        <w:ind w:left="0"/>
      </w:pPr>
      <w:r>
        <w:t>The following XML defines the lamp service interfaces.</w:t>
      </w:r>
    </w:p>
    <w:p w:rsidR="00FE33C0" w:rsidRDefault="00FE33C0" w:rsidP="00CA09CF">
      <w:pPr>
        <w:pStyle w:val="body"/>
      </w:pPr>
    </w:p>
    <w:p w:rsidR="007903FC" w:rsidRDefault="006E18BB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 w:rsidRPr="006E18BB">
        <w:rPr>
          <w:rFonts w:ascii="Consolas" w:hAnsi="Consolas" w:cs="Consolas"/>
          <w:color w:val="0000FF"/>
          <w:sz w:val="19"/>
          <w:szCs w:val="19"/>
        </w:rPr>
        <w:t>&lt;node name="/org/allseen/LSF/Lamp" xmlns:xsi="http://www.w3.org/2001/XMLSchema-instance" xsi:noNamespaceSchemaLocation="https://allseenalliance.org/schemas/introspect.xsd"&gt;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interface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org.freedesktop.DBus.Properties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arg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direction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arg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direction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arg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direction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arg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direction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arg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direction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arg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direction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GetAll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arg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direction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arg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a{sv}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direction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interface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03FC" w:rsidRDefault="007903FC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interface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org.allseen.LSF.LampService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Version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access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read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LampServiceVersion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access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read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ClearLampFault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arg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LampFaultCode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direction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arg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LampResponseCode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direction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arg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LampFaultCode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direction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LampFaults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au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access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read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interface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03FC" w:rsidRDefault="007903FC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interface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org.allseen.LSF.LampParameters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Version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access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read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Energy_Usage_Milliwatts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access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read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Brightness_Lumens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access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read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interface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03FC" w:rsidRDefault="007903FC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interface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org.allseen.LSF.LampDetails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Version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access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read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Make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access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read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Model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access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read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access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read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LampType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access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read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LampBaseType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access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read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LampBeamAngle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access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read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Dimmable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access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read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access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read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VariableColorTemp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access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read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HasEffects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access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read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MinVoltage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access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read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MaxVoltage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access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read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Wattage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access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read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IncandescentEquivalent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access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read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MaxLumens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access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read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MinTemperature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access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read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MaxTemperature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access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read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ColorRenderingIndex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access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read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LampID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access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read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interface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03FC" w:rsidRDefault="007903FC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interface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org.allseen.LSF.LampState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Version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access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read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TransitionLampState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arg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Timestamp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direction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arg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NewState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a{sv}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direction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arg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TransitionPeriod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direction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arg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LampResponseCode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direction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ApplyPulseEffect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arg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FromState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a{sv}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direction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arg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ToState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a{sv}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direction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arg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period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direction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arg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duration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direction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arg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numPulses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direction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arg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timestamp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direction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arg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LampResponseCode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direction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signal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LampStateChanged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arg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LampID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signal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OnOff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access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readwrite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Hue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access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readwrite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Saturation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access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readwrite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ColorTemp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access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readwrite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Brightness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access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readwrite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interface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6EFD" w:rsidRDefault="00CD6EFD" w:rsidP="00CD6EFD">
      <w:pPr>
        <w:autoSpaceDE w:val="0"/>
        <w:autoSpaceDN w:val="0"/>
        <w:adjustRightInd w:val="0"/>
        <w:spacing w:before="0" w:after="0" w:line="240" w:lineRule="auto"/>
        <w:ind w:left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node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A09CF" w:rsidRPr="00CA09CF" w:rsidRDefault="00CA09CF" w:rsidP="00CA09CF">
      <w:pPr>
        <w:pStyle w:val="body"/>
      </w:pPr>
    </w:p>
    <w:sectPr w:rsidR="00CA09CF" w:rsidRPr="00CA09CF" w:rsidSect="0050321A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357" w:rsidRDefault="00EF3357">
      <w:r>
        <w:separator/>
      </w:r>
    </w:p>
    <w:p w:rsidR="00EF3357" w:rsidRDefault="00EF3357"/>
    <w:p w:rsidR="00EF3357" w:rsidRDefault="00EF3357"/>
  </w:endnote>
  <w:endnote w:type="continuationSeparator" w:id="0">
    <w:p w:rsidR="00EF3357" w:rsidRDefault="00EF3357">
      <w:r>
        <w:continuationSeparator/>
      </w:r>
    </w:p>
    <w:p w:rsidR="00EF3357" w:rsidRDefault="00EF3357"/>
    <w:p w:rsidR="00EF3357" w:rsidRDefault="00EF33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63D" w:rsidRPr="007C2CBB" w:rsidRDefault="00EF3357" w:rsidP="007C2CBB">
    <w:pPr>
      <w:pStyle w:val="Footer"/>
    </w:pPr>
    <w:sdt>
      <w:sdtPr>
        <w:alias w:val="Subject"/>
        <w:tag w:val=""/>
        <w:id w:val="1101062004"/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7F063D">
          <w:t xml:space="preserve">     </w:t>
        </w:r>
      </w:sdtContent>
    </w:sdt>
    <w:r w:rsidR="007F063D">
      <w:tab/>
    </w:r>
    <w:r w:rsidR="007F063D">
      <w:fldChar w:fldCharType="begin"/>
    </w:r>
    <w:r w:rsidR="007F063D">
      <w:instrText xml:space="preserve"> PAGE </w:instrText>
    </w:r>
    <w:r w:rsidR="007F063D">
      <w:fldChar w:fldCharType="separate"/>
    </w:r>
    <w:r w:rsidR="00E03660">
      <w:rPr>
        <w:noProof/>
      </w:rPr>
      <w:t>ii</w:t>
    </w:r>
    <w:r w:rsidR="007F063D">
      <w:rPr>
        <w:noProof/>
      </w:rPr>
      <w:fldChar w:fldCharType="end"/>
    </w:r>
    <w:r w:rsidR="007F063D">
      <w:tab/>
    </w:r>
    <w:r w:rsidR="007F063D">
      <w:rPr>
        <w:rStyle w:val="6pt"/>
        <w:sz w:val="14"/>
        <w:szCs w:val="14"/>
      </w:rPr>
      <w:t>AllSeen Alliance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63D" w:rsidRPr="009A6A08" w:rsidRDefault="007F063D" w:rsidP="00C31F4D">
    <w:pPr>
      <w:pStyle w:val="Footer"/>
      <w:rPr>
        <w:szCs w:val="14"/>
      </w:rPr>
    </w:pPr>
    <w:r w:rsidRPr="009A6A08">
      <w:rPr>
        <w:szCs w:val="14"/>
      </w:rPr>
      <w:tab/>
    </w:r>
    <w:r w:rsidRPr="009A6A08">
      <w:rPr>
        <w:szCs w:val="14"/>
      </w:rPr>
      <w:fldChar w:fldCharType="begin"/>
    </w:r>
    <w:r w:rsidRPr="009A6A08">
      <w:rPr>
        <w:szCs w:val="14"/>
      </w:rPr>
      <w:instrText xml:space="preserve"> PAGE </w:instrText>
    </w:r>
    <w:r w:rsidRPr="009A6A08">
      <w:rPr>
        <w:szCs w:val="14"/>
      </w:rPr>
      <w:fldChar w:fldCharType="separate"/>
    </w:r>
    <w:r w:rsidR="00E03660">
      <w:rPr>
        <w:noProof/>
        <w:szCs w:val="14"/>
      </w:rPr>
      <w:t>i</w:t>
    </w:r>
    <w:r w:rsidRPr="009A6A08">
      <w:rPr>
        <w:szCs w:val="14"/>
      </w:rPr>
      <w:fldChar w:fldCharType="end"/>
    </w:r>
    <w:r w:rsidRPr="009A6A08">
      <w:rPr>
        <w:szCs w:val="14"/>
      </w:rPr>
      <w:tab/>
    </w:r>
    <w:r>
      <w:rPr>
        <w:rStyle w:val="6pt"/>
        <w:sz w:val="14"/>
        <w:szCs w:val="14"/>
      </w:rPr>
      <w:t>AllSeen Alliance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357" w:rsidRDefault="00EF3357">
      <w:r>
        <w:separator/>
      </w:r>
    </w:p>
    <w:p w:rsidR="00EF3357" w:rsidRDefault="00EF3357"/>
    <w:p w:rsidR="00EF3357" w:rsidRDefault="00EF3357"/>
  </w:footnote>
  <w:footnote w:type="continuationSeparator" w:id="0">
    <w:p w:rsidR="00EF3357" w:rsidRDefault="00EF3357">
      <w:r>
        <w:continuationSeparator/>
      </w:r>
    </w:p>
    <w:p w:rsidR="00EF3357" w:rsidRDefault="00EF3357"/>
    <w:p w:rsidR="00EF3357" w:rsidRDefault="00EF335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63D" w:rsidRPr="00C2377F" w:rsidRDefault="00EF3357" w:rsidP="00CA19C8">
    <w:pPr>
      <w:pStyle w:val="Header"/>
    </w:pPr>
    <w:sdt>
      <w:sdtPr>
        <w:alias w:val="Title"/>
        <w:tag w:val=""/>
        <w:id w:val="872728672"/>
        <w:placeholder>
          <w:docPart w:val="74B42B1F41EC4C43950E8FF4DC69040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03660">
          <w:t>AllJoyn™ Lighting Service Framework Lamp Service 14.12 Interface Specification</w:t>
        </w:r>
      </w:sdtContent>
    </w:sdt>
    <w:r w:rsidR="007F063D">
      <w:tab/>
      <w:t>Contents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63D" w:rsidRPr="00C2377F" w:rsidRDefault="00EF3357" w:rsidP="00864294">
    <w:pPr>
      <w:pStyle w:val="Header"/>
    </w:pPr>
    <w:sdt>
      <w:sdtPr>
        <w:alias w:val="Title"/>
        <w:tag w:val=""/>
        <w:id w:val="-70710553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03660">
          <w:t>AllJoyn™ Lighting Service Framework Lamp Service 14.12 Interface Specification</w:t>
        </w:r>
      </w:sdtContent>
    </w:sdt>
    <w:r w:rsidR="007F063D">
      <w:tab/>
    </w:r>
    <w:r>
      <w:fldChar w:fldCharType="begin"/>
    </w:r>
    <w:r>
      <w:instrText xml:space="preserve"> STYLEREF "Heading 1" \* MERGEFORMAT </w:instrText>
    </w:r>
    <w:r>
      <w:fldChar w:fldCharType="separate"/>
    </w:r>
    <w:r w:rsidR="00E03660">
      <w:rPr>
        <w:noProof/>
      </w:rPr>
      <w:t>AllJoyn IntrospectionXML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63D" w:rsidRPr="00C2377F" w:rsidRDefault="007F063D" w:rsidP="00BE45BD">
    <w:pPr>
      <w:pStyle w:val="Header1stpag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99E3A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3CA389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6F6A21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E1C071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9AD9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006AFE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334D29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00E90B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FFACA8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126BF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387CC0"/>
    <w:multiLevelType w:val="hybridMultilevel"/>
    <w:tmpl w:val="BF860796"/>
    <w:lvl w:ilvl="0" w:tplc="7562B328">
      <w:start w:val="1"/>
      <w:numFmt w:val="bullet"/>
      <w:pStyle w:val="bulletlv4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1">
    <w:nsid w:val="13473516"/>
    <w:multiLevelType w:val="singleLevel"/>
    <w:tmpl w:val="08006A4E"/>
    <w:lvl w:ilvl="0">
      <w:start w:val="1"/>
      <w:numFmt w:val="decimal"/>
      <w:pStyle w:val="numbrdlist"/>
      <w:lvlText w:val="%1."/>
      <w:lvlJc w:val="right"/>
      <w:pPr>
        <w:tabs>
          <w:tab w:val="num" w:pos="1080"/>
        </w:tabs>
        <w:ind w:left="1080" w:hanging="173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2">
    <w:nsid w:val="28C1412E"/>
    <w:multiLevelType w:val="singleLevel"/>
    <w:tmpl w:val="51DA6DB6"/>
    <w:lvl w:ilvl="0">
      <w:start w:val="1"/>
      <w:numFmt w:val="lowerLetter"/>
      <w:pStyle w:val="numbrdlist0"/>
      <w:lvlText w:val="%1."/>
      <w:lvlJc w:val="left"/>
      <w:pPr>
        <w:tabs>
          <w:tab w:val="num" w:pos="1800"/>
        </w:tabs>
        <w:ind w:left="1440" w:hanging="360"/>
      </w:pPr>
      <w:rPr>
        <w:rFonts w:hint="default"/>
      </w:rPr>
    </w:lvl>
  </w:abstractNum>
  <w:abstractNum w:abstractNumId="13">
    <w:nsid w:val="2A39066F"/>
    <w:multiLevelType w:val="hybridMultilevel"/>
    <w:tmpl w:val="8F5C3F24"/>
    <w:lvl w:ilvl="0" w:tplc="D656442C">
      <w:start w:val="1"/>
      <w:numFmt w:val="bullet"/>
      <w:pStyle w:val="bulletlv1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4C354D"/>
    <w:multiLevelType w:val="singleLevel"/>
    <w:tmpl w:val="3C88888A"/>
    <w:lvl w:ilvl="0">
      <w:start w:val="1"/>
      <w:numFmt w:val="lowerRoman"/>
      <w:pStyle w:val="numbrdlist1"/>
      <w:lvlText w:val="%1."/>
      <w:lvlJc w:val="right"/>
      <w:pPr>
        <w:tabs>
          <w:tab w:val="num" w:pos="1800"/>
        </w:tabs>
        <w:ind w:left="1800" w:hanging="173"/>
      </w:pPr>
      <w:rPr>
        <w:rFonts w:hint="default"/>
        <w:b w:val="0"/>
        <w:i w:val="0"/>
        <w:sz w:val="22"/>
      </w:rPr>
    </w:lvl>
  </w:abstractNum>
  <w:abstractNum w:abstractNumId="15">
    <w:nsid w:val="329B1DFF"/>
    <w:multiLevelType w:val="hybridMultilevel"/>
    <w:tmpl w:val="B02AE078"/>
    <w:lvl w:ilvl="0" w:tplc="E514D9F2">
      <w:start w:val="1"/>
      <w:numFmt w:val="bullet"/>
      <w:pStyle w:val="tablebulletlvl2"/>
      <w:lvlText w:val="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43"/>
        </w:tabs>
        <w:ind w:left="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63"/>
        </w:tabs>
        <w:ind w:left="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03"/>
        </w:tabs>
        <w:ind w:left="2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23"/>
        </w:tabs>
        <w:ind w:left="2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43"/>
        </w:tabs>
        <w:ind w:left="3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63"/>
        </w:tabs>
        <w:ind w:left="4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83"/>
        </w:tabs>
        <w:ind w:left="5083" w:hanging="360"/>
      </w:pPr>
      <w:rPr>
        <w:rFonts w:ascii="Wingdings" w:hAnsi="Wingdings" w:hint="default"/>
      </w:rPr>
    </w:lvl>
  </w:abstractNum>
  <w:abstractNum w:abstractNumId="16">
    <w:nsid w:val="48952CFD"/>
    <w:multiLevelType w:val="multilevel"/>
    <w:tmpl w:val="BF688BB6"/>
    <w:lvl w:ilvl="0">
      <w:start w:val="1"/>
      <w:numFmt w:val="bullet"/>
      <w:pStyle w:val="tablebulletlvl1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  <w:szCs w:val="14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504"/>
      </w:pPr>
      <w:rPr>
        <w:rFonts w:ascii="Symbol" w:hAnsi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>
    <w:nsid w:val="54AD4A79"/>
    <w:multiLevelType w:val="hybridMultilevel"/>
    <w:tmpl w:val="5CAEE0F4"/>
    <w:lvl w:ilvl="0" w:tplc="849008A2">
      <w:start w:val="1"/>
      <w:numFmt w:val="decimal"/>
      <w:pStyle w:val="tablenumbrdlst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19"/>
        <w:szCs w:val="19"/>
      </w:rPr>
    </w:lvl>
    <w:lvl w:ilvl="1" w:tplc="04090019">
      <w:start w:val="1"/>
      <w:numFmt w:val="lowerLetter"/>
      <w:lvlText w:val="%2."/>
      <w:lvlJc w:val="left"/>
      <w:pPr>
        <w:tabs>
          <w:tab w:val="num" w:pos="1267"/>
        </w:tabs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7"/>
        </w:tabs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7"/>
        </w:tabs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7"/>
        </w:tabs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7"/>
        </w:tabs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7"/>
        </w:tabs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7"/>
        </w:tabs>
        <w:ind w:left="6307" w:hanging="180"/>
      </w:pPr>
    </w:lvl>
  </w:abstractNum>
  <w:abstractNum w:abstractNumId="18">
    <w:nsid w:val="65A124E4"/>
    <w:multiLevelType w:val="multilevel"/>
    <w:tmpl w:val="F5FC6E7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suff w:val="space"/>
      <w:lvlText w:val="Appendix 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7.%8.%9"/>
      <w:lvlJc w:val="left"/>
      <w:pPr>
        <w:ind w:left="0" w:firstLine="0"/>
      </w:pPr>
      <w:rPr>
        <w:rFonts w:hint="default"/>
      </w:rPr>
    </w:lvl>
  </w:abstractNum>
  <w:abstractNum w:abstractNumId="19">
    <w:nsid w:val="69093F56"/>
    <w:multiLevelType w:val="hybridMultilevel"/>
    <w:tmpl w:val="591C0FF2"/>
    <w:lvl w:ilvl="0" w:tplc="54047B9A">
      <w:start w:val="1"/>
      <w:numFmt w:val="lowerLetter"/>
      <w:pStyle w:val="LegendNumb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1C71FBC"/>
    <w:multiLevelType w:val="hybridMultilevel"/>
    <w:tmpl w:val="399690A2"/>
    <w:lvl w:ilvl="0" w:tplc="4240FD5A">
      <w:start w:val="1"/>
      <w:numFmt w:val="bullet"/>
      <w:pStyle w:val="bulletlv3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16"/>
        <w:szCs w:val="16"/>
      </w:rPr>
    </w:lvl>
    <w:lvl w:ilvl="1" w:tplc="2B12A9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47067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16A2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441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D9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6057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1C09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F1411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E961907"/>
    <w:multiLevelType w:val="hybridMultilevel"/>
    <w:tmpl w:val="C106870A"/>
    <w:lvl w:ilvl="0" w:tplc="35E60D06">
      <w:start w:val="1"/>
      <w:numFmt w:val="bullet"/>
      <w:pStyle w:val="bulletlv2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4"/>
        <w:szCs w:val="14"/>
      </w:rPr>
    </w:lvl>
    <w:lvl w:ilvl="1" w:tplc="7C44A33E" w:tentative="1">
      <w:start w:val="1"/>
      <w:numFmt w:val="bullet"/>
      <w:lvlText w:val="o"/>
      <w:lvlJc w:val="left"/>
      <w:pPr>
        <w:tabs>
          <w:tab w:val="num" w:pos="187"/>
        </w:tabs>
        <w:ind w:left="187" w:hanging="360"/>
      </w:pPr>
      <w:rPr>
        <w:rFonts w:ascii="Courier New" w:hAnsi="Courier New" w:cs="Courier New" w:hint="default"/>
      </w:rPr>
    </w:lvl>
    <w:lvl w:ilvl="2" w:tplc="1854D298" w:tentative="1">
      <w:start w:val="1"/>
      <w:numFmt w:val="bullet"/>
      <w:lvlText w:val="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</w:rPr>
    </w:lvl>
    <w:lvl w:ilvl="3" w:tplc="89924C64" w:tentative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</w:rPr>
    </w:lvl>
    <w:lvl w:ilvl="4" w:tplc="09B0FBF4" w:tentative="1">
      <w:start w:val="1"/>
      <w:numFmt w:val="bullet"/>
      <w:lvlText w:val="o"/>
      <w:lvlJc w:val="left"/>
      <w:pPr>
        <w:tabs>
          <w:tab w:val="num" w:pos="2347"/>
        </w:tabs>
        <w:ind w:left="2347" w:hanging="360"/>
      </w:pPr>
      <w:rPr>
        <w:rFonts w:ascii="Courier New" w:hAnsi="Courier New" w:cs="Courier New" w:hint="default"/>
      </w:rPr>
    </w:lvl>
    <w:lvl w:ilvl="5" w:tplc="480C8226" w:tentative="1">
      <w:start w:val="1"/>
      <w:numFmt w:val="bullet"/>
      <w:lvlText w:val=""/>
      <w:lvlJc w:val="left"/>
      <w:pPr>
        <w:tabs>
          <w:tab w:val="num" w:pos="3067"/>
        </w:tabs>
        <w:ind w:left="3067" w:hanging="360"/>
      </w:pPr>
      <w:rPr>
        <w:rFonts w:ascii="Wingdings" w:hAnsi="Wingdings" w:hint="default"/>
      </w:rPr>
    </w:lvl>
    <w:lvl w:ilvl="6" w:tplc="67581C34" w:tentative="1">
      <w:start w:val="1"/>
      <w:numFmt w:val="bullet"/>
      <w:lvlText w:val=""/>
      <w:lvlJc w:val="left"/>
      <w:pPr>
        <w:tabs>
          <w:tab w:val="num" w:pos="3787"/>
        </w:tabs>
        <w:ind w:left="3787" w:hanging="360"/>
      </w:pPr>
      <w:rPr>
        <w:rFonts w:ascii="Symbol" w:hAnsi="Symbol" w:hint="default"/>
      </w:rPr>
    </w:lvl>
    <w:lvl w:ilvl="7" w:tplc="4BC682B8" w:tentative="1">
      <w:start w:val="1"/>
      <w:numFmt w:val="bullet"/>
      <w:lvlText w:val="o"/>
      <w:lvlJc w:val="left"/>
      <w:pPr>
        <w:tabs>
          <w:tab w:val="num" w:pos="4507"/>
        </w:tabs>
        <w:ind w:left="4507" w:hanging="360"/>
      </w:pPr>
      <w:rPr>
        <w:rFonts w:ascii="Courier New" w:hAnsi="Courier New" w:cs="Courier New" w:hint="default"/>
      </w:rPr>
    </w:lvl>
    <w:lvl w:ilvl="8" w:tplc="459622E4" w:tentative="1">
      <w:start w:val="1"/>
      <w:numFmt w:val="bullet"/>
      <w:lvlText w:val=""/>
      <w:lvlJc w:val="left"/>
      <w:pPr>
        <w:tabs>
          <w:tab w:val="num" w:pos="5227"/>
        </w:tabs>
        <w:ind w:left="522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13"/>
  </w:num>
  <w:num w:numId="4">
    <w:abstractNumId w:val="20"/>
  </w:num>
  <w:num w:numId="5">
    <w:abstractNumId w:val="10"/>
  </w:num>
  <w:num w:numId="6">
    <w:abstractNumId w:val="18"/>
  </w:num>
  <w:num w:numId="7">
    <w:abstractNumId w:val="19"/>
  </w:num>
  <w:num w:numId="8">
    <w:abstractNumId w:val="9"/>
  </w:num>
  <w:num w:numId="9">
    <w:abstractNumId w:val="6"/>
  </w:num>
  <w:num w:numId="10">
    <w:abstractNumId w:val="11"/>
  </w:num>
  <w:num w:numId="11">
    <w:abstractNumId w:val="12"/>
  </w:num>
  <w:num w:numId="12">
    <w:abstractNumId w:val="14"/>
  </w:num>
  <w:num w:numId="13">
    <w:abstractNumId w:val="21"/>
  </w:num>
  <w:num w:numId="14">
    <w:abstractNumId w:val="16"/>
  </w:num>
  <w:num w:numId="15">
    <w:abstractNumId w:val="15"/>
  </w:num>
  <w:num w:numId="16">
    <w:abstractNumId w:val="17"/>
  </w:num>
  <w:num w:numId="17">
    <w:abstractNumId w:val="7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  <w:lvlOverride w:ilvl="0">
      <w:startOverride w:val="1"/>
    </w:lvlOverride>
  </w:num>
  <w:num w:numId="33">
    <w:abstractNumId w:val="11"/>
    <w:lvlOverride w:ilvl="0">
      <w:startOverride w:val="1"/>
    </w:lvlOverride>
  </w:num>
  <w:num w:numId="34">
    <w:abstractNumId w:val="11"/>
    <w:lvlOverride w:ilvl="0">
      <w:startOverride w:val="1"/>
    </w:lvlOverride>
  </w:num>
  <w:num w:numId="35">
    <w:abstractNumId w:val="11"/>
    <w:lvlOverride w:ilvl="0">
      <w:startOverride w:val="1"/>
    </w:lvlOverride>
  </w:num>
  <w:num w:numId="36">
    <w:abstractNumId w:val="11"/>
    <w:lvlOverride w:ilvl="0">
      <w:startOverride w:val="1"/>
    </w:lvlOverride>
  </w:num>
  <w:num w:numId="37">
    <w:abstractNumId w:val="11"/>
    <w:lvlOverride w:ilvl="0">
      <w:startOverride w:val="1"/>
    </w:lvlOverride>
  </w:num>
  <w:num w:numId="38">
    <w:abstractNumId w:val="11"/>
    <w:lvlOverride w:ilvl="0">
      <w:startOverride w:val="1"/>
    </w:lvlOverride>
  </w:num>
  <w:num w:numId="39">
    <w:abstractNumId w:val="11"/>
    <w:lvlOverride w:ilvl="0">
      <w:startOverride w:val="1"/>
    </w:lvlOverride>
  </w:num>
  <w:num w:numId="40">
    <w:abstractNumId w:val="11"/>
    <w:lvlOverride w:ilvl="0">
      <w:startOverride w:val="1"/>
    </w:lvlOverride>
  </w:num>
  <w:num w:numId="41">
    <w:abstractNumId w:val="11"/>
    <w:lvlOverride w:ilvl="0">
      <w:startOverride w:val="1"/>
    </w:lvlOverride>
  </w:num>
  <w:num w:numId="42">
    <w:abstractNumId w:val="11"/>
    <w:lvlOverride w:ilvl="0">
      <w:startOverride w:val="1"/>
    </w:lvlOverride>
  </w:num>
  <w:num w:numId="43">
    <w:abstractNumId w:val="11"/>
    <w:lvlOverride w:ilvl="0">
      <w:startOverride w:val="1"/>
    </w:lvlOverride>
  </w:num>
  <w:num w:numId="44">
    <w:abstractNumId w:val="11"/>
    <w:lvlOverride w:ilvl="0">
      <w:startOverride w:val="1"/>
    </w:lvlOverride>
  </w:num>
  <w:num w:numId="45">
    <w:abstractNumId w:val="11"/>
    <w:lvlOverride w:ilvl="0">
      <w:startOverride w:val="1"/>
    </w:lvlOverride>
  </w:num>
  <w:num w:numId="46">
    <w:abstractNumId w:val="11"/>
    <w:lvlOverride w:ilvl="0">
      <w:startOverride w:val="1"/>
    </w:lvlOverride>
  </w:num>
  <w:num w:numId="47">
    <w:abstractNumId w:val="11"/>
    <w:lvlOverride w:ilvl="0">
      <w:startOverride w:val="1"/>
    </w:lvlOverride>
  </w:num>
  <w:num w:numId="48">
    <w:abstractNumId w:val="11"/>
    <w:lvlOverride w:ilvl="0">
      <w:startOverride w:val="1"/>
    </w:lvlOverride>
  </w:num>
  <w:num w:numId="49">
    <w:abstractNumId w:val="11"/>
  </w:num>
  <w:num w:numId="50">
    <w:abstractNumId w:val="11"/>
    <w:lvlOverride w:ilvl="0">
      <w:startOverride w:val="1"/>
    </w:lvlOverride>
  </w:num>
  <w:num w:numId="51">
    <w:abstractNumId w:val="11"/>
    <w:lvlOverride w:ilvl="0">
      <w:startOverride w:val="1"/>
    </w:lvlOverride>
  </w:num>
  <w:num w:numId="52">
    <w:abstractNumId w:val="11"/>
    <w:lvlOverride w:ilvl="0">
      <w:startOverride w:val="1"/>
    </w:lvlOverride>
  </w:num>
  <w:num w:numId="53">
    <w:abstractNumId w:val="11"/>
    <w:lvlOverride w:ilvl="0">
      <w:startOverride w:val="1"/>
    </w:lvlOverride>
  </w:num>
  <w:num w:numId="54">
    <w:abstractNumId w:val="11"/>
    <w:lvlOverride w:ilvl="0">
      <w:startOverride w:val="1"/>
    </w:lvlOverride>
  </w:num>
  <w:num w:numId="55">
    <w:abstractNumId w:val="11"/>
    <w:lvlOverride w:ilvl="0">
      <w:startOverride w:val="1"/>
    </w:lvlOverride>
  </w:num>
  <w:num w:numId="56">
    <w:abstractNumId w:val="11"/>
    <w:lvlOverride w:ilvl="0">
      <w:startOverride w:val="1"/>
    </w:lvlOverride>
  </w:num>
  <w:num w:numId="57">
    <w:abstractNumId w:val="11"/>
    <w:lvlOverride w:ilvl="0">
      <w:startOverride w:val="1"/>
    </w:lvlOverride>
  </w:num>
  <w:num w:numId="58">
    <w:abstractNumId w:val="11"/>
    <w:lvlOverride w:ilvl="0">
      <w:startOverride w:val="1"/>
    </w:lvlOverride>
  </w:num>
  <w:num w:numId="59">
    <w:abstractNumId w:val="11"/>
    <w:lvlOverride w:ilvl="0">
      <w:startOverride w:val="1"/>
    </w:lvlOverride>
  </w:num>
  <w:num w:numId="60">
    <w:abstractNumId w:val="11"/>
    <w:lvlOverride w:ilvl="0">
      <w:startOverride w:val="1"/>
    </w:lvlOverride>
  </w:num>
  <w:num w:numId="61">
    <w:abstractNumId w:val="11"/>
    <w:lvlOverride w:ilvl="0">
      <w:startOverride w:val="1"/>
    </w:lvlOverride>
  </w:num>
  <w:num w:numId="62">
    <w:abstractNumId w:val="11"/>
    <w:lvlOverride w:ilvl="0">
      <w:startOverride w:val="1"/>
    </w:lvlOverride>
  </w:num>
  <w:num w:numId="63">
    <w:abstractNumId w:val="11"/>
    <w:lvlOverride w:ilvl="0">
      <w:startOverride w:val="1"/>
    </w:lvlOverride>
  </w:num>
  <w:num w:numId="64">
    <w:abstractNumId w:val="11"/>
    <w:lvlOverride w:ilvl="0">
      <w:startOverride w:val="1"/>
    </w:lvlOverride>
  </w:num>
  <w:num w:numId="65">
    <w:abstractNumId w:val="11"/>
    <w:lvlOverride w:ilvl="0">
      <w:startOverride w:val="1"/>
    </w:lvlOverride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activeWritingStyle w:appName="MSWord" w:lang="es-US" w:vendorID="64" w:dllVersion="131078" w:nlCheck="1" w:checkStyle="1"/>
  <w:attachedTemplate r:id="rId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>
      <o:colormru v:ext="edit" colors="#418cbf,#6799c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468"/>
    <w:rsid w:val="00001BAC"/>
    <w:rsid w:val="00004C4D"/>
    <w:rsid w:val="00007DE2"/>
    <w:rsid w:val="000115FA"/>
    <w:rsid w:val="00011CDB"/>
    <w:rsid w:val="00012722"/>
    <w:rsid w:val="000127F9"/>
    <w:rsid w:val="000144F7"/>
    <w:rsid w:val="00014D67"/>
    <w:rsid w:val="0001506A"/>
    <w:rsid w:val="00016360"/>
    <w:rsid w:val="000168C9"/>
    <w:rsid w:val="000174DE"/>
    <w:rsid w:val="0001771A"/>
    <w:rsid w:val="00020CB0"/>
    <w:rsid w:val="00021055"/>
    <w:rsid w:val="00021DF2"/>
    <w:rsid w:val="00025935"/>
    <w:rsid w:val="00025E6E"/>
    <w:rsid w:val="00026051"/>
    <w:rsid w:val="00027914"/>
    <w:rsid w:val="00027915"/>
    <w:rsid w:val="00030B0B"/>
    <w:rsid w:val="00030BDD"/>
    <w:rsid w:val="0003160E"/>
    <w:rsid w:val="00032572"/>
    <w:rsid w:val="00034F11"/>
    <w:rsid w:val="00037506"/>
    <w:rsid w:val="00037C92"/>
    <w:rsid w:val="000402FD"/>
    <w:rsid w:val="00040EBD"/>
    <w:rsid w:val="00045F36"/>
    <w:rsid w:val="00051193"/>
    <w:rsid w:val="00051C3E"/>
    <w:rsid w:val="00053075"/>
    <w:rsid w:val="00054B04"/>
    <w:rsid w:val="00055669"/>
    <w:rsid w:val="00055F92"/>
    <w:rsid w:val="00060E21"/>
    <w:rsid w:val="0006142B"/>
    <w:rsid w:val="000623DB"/>
    <w:rsid w:val="000652E6"/>
    <w:rsid w:val="00065D62"/>
    <w:rsid w:val="00066426"/>
    <w:rsid w:val="000676E3"/>
    <w:rsid w:val="00067751"/>
    <w:rsid w:val="00071179"/>
    <w:rsid w:val="00072469"/>
    <w:rsid w:val="00073098"/>
    <w:rsid w:val="00074570"/>
    <w:rsid w:val="000761AF"/>
    <w:rsid w:val="00077BCC"/>
    <w:rsid w:val="000814E6"/>
    <w:rsid w:val="0008225F"/>
    <w:rsid w:val="00082C9B"/>
    <w:rsid w:val="00084ED9"/>
    <w:rsid w:val="00086A54"/>
    <w:rsid w:val="000872CF"/>
    <w:rsid w:val="0009004A"/>
    <w:rsid w:val="0009109A"/>
    <w:rsid w:val="000916E4"/>
    <w:rsid w:val="000933B0"/>
    <w:rsid w:val="000934D3"/>
    <w:rsid w:val="0009367B"/>
    <w:rsid w:val="00095621"/>
    <w:rsid w:val="00095FEA"/>
    <w:rsid w:val="000973BF"/>
    <w:rsid w:val="000974E7"/>
    <w:rsid w:val="000A05CC"/>
    <w:rsid w:val="000A302A"/>
    <w:rsid w:val="000B1A48"/>
    <w:rsid w:val="000B1CDC"/>
    <w:rsid w:val="000B352D"/>
    <w:rsid w:val="000B3B9D"/>
    <w:rsid w:val="000B7C86"/>
    <w:rsid w:val="000C0BA9"/>
    <w:rsid w:val="000C0DA4"/>
    <w:rsid w:val="000C3303"/>
    <w:rsid w:val="000C5414"/>
    <w:rsid w:val="000C57E6"/>
    <w:rsid w:val="000C6E9E"/>
    <w:rsid w:val="000C7955"/>
    <w:rsid w:val="000D008C"/>
    <w:rsid w:val="000D4F2C"/>
    <w:rsid w:val="000D5BA3"/>
    <w:rsid w:val="000D6F06"/>
    <w:rsid w:val="000D7BBA"/>
    <w:rsid w:val="000E0811"/>
    <w:rsid w:val="000E1624"/>
    <w:rsid w:val="000E1A1F"/>
    <w:rsid w:val="000E2831"/>
    <w:rsid w:val="000E4DC9"/>
    <w:rsid w:val="000E54F4"/>
    <w:rsid w:val="000F23F3"/>
    <w:rsid w:val="000F385D"/>
    <w:rsid w:val="000F4053"/>
    <w:rsid w:val="000F4FD6"/>
    <w:rsid w:val="000F7292"/>
    <w:rsid w:val="000F769D"/>
    <w:rsid w:val="000F7FDD"/>
    <w:rsid w:val="001000F4"/>
    <w:rsid w:val="00104BE1"/>
    <w:rsid w:val="00104C13"/>
    <w:rsid w:val="001052C3"/>
    <w:rsid w:val="00105BDC"/>
    <w:rsid w:val="001072C4"/>
    <w:rsid w:val="001076C2"/>
    <w:rsid w:val="00107A80"/>
    <w:rsid w:val="00110D1E"/>
    <w:rsid w:val="00110E93"/>
    <w:rsid w:val="001162A7"/>
    <w:rsid w:val="00120257"/>
    <w:rsid w:val="001222CA"/>
    <w:rsid w:val="00122B8D"/>
    <w:rsid w:val="00122BA3"/>
    <w:rsid w:val="00123465"/>
    <w:rsid w:val="00124346"/>
    <w:rsid w:val="00124453"/>
    <w:rsid w:val="001260EA"/>
    <w:rsid w:val="0012625E"/>
    <w:rsid w:val="001272CE"/>
    <w:rsid w:val="0013140E"/>
    <w:rsid w:val="00133FE7"/>
    <w:rsid w:val="00134590"/>
    <w:rsid w:val="001350FB"/>
    <w:rsid w:val="0013563B"/>
    <w:rsid w:val="00137D55"/>
    <w:rsid w:val="00140A71"/>
    <w:rsid w:val="00140CEE"/>
    <w:rsid w:val="00141DC0"/>
    <w:rsid w:val="00142FD1"/>
    <w:rsid w:val="00144B3A"/>
    <w:rsid w:val="001467C8"/>
    <w:rsid w:val="00150048"/>
    <w:rsid w:val="0015241B"/>
    <w:rsid w:val="00152768"/>
    <w:rsid w:val="00152D3E"/>
    <w:rsid w:val="00153A73"/>
    <w:rsid w:val="00153FE8"/>
    <w:rsid w:val="00155229"/>
    <w:rsid w:val="00157ABB"/>
    <w:rsid w:val="001624A1"/>
    <w:rsid w:val="0016254E"/>
    <w:rsid w:val="00172236"/>
    <w:rsid w:val="00172A79"/>
    <w:rsid w:val="00172EB5"/>
    <w:rsid w:val="00174688"/>
    <w:rsid w:val="0017510D"/>
    <w:rsid w:val="0017670F"/>
    <w:rsid w:val="00181296"/>
    <w:rsid w:val="00181D35"/>
    <w:rsid w:val="00182B2A"/>
    <w:rsid w:val="00184918"/>
    <w:rsid w:val="001860D2"/>
    <w:rsid w:val="0018768D"/>
    <w:rsid w:val="00190DAF"/>
    <w:rsid w:val="00194535"/>
    <w:rsid w:val="001949B7"/>
    <w:rsid w:val="00194C27"/>
    <w:rsid w:val="00194F9E"/>
    <w:rsid w:val="00197E27"/>
    <w:rsid w:val="001A04FC"/>
    <w:rsid w:val="001A0E29"/>
    <w:rsid w:val="001A2CA5"/>
    <w:rsid w:val="001A3068"/>
    <w:rsid w:val="001A360F"/>
    <w:rsid w:val="001A5698"/>
    <w:rsid w:val="001A6D43"/>
    <w:rsid w:val="001B0670"/>
    <w:rsid w:val="001B087B"/>
    <w:rsid w:val="001B2E46"/>
    <w:rsid w:val="001B2E61"/>
    <w:rsid w:val="001B3C91"/>
    <w:rsid w:val="001B4DBD"/>
    <w:rsid w:val="001B5B82"/>
    <w:rsid w:val="001B5C5A"/>
    <w:rsid w:val="001B69E6"/>
    <w:rsid w:val="001C0909"/>
    <w:rsid w:val="001C14FD"/>
    <w:rsid w:val="001C4F14"/>
    <w:rsid w:val="001C54D2"/>
    <w:rsid w:val="001C5CA0"/>
    <w:rsid w:val="001C631A"/>
    <w:rsid w:val="001C7277"/>
    <w:rsid w:val="001C75ED"/>
    <w:rsid w:val="001D04C2"/>
    <w:rsid w:val="001D0E2E"/>
    <w:rsid w:val="001D2A7D"/>
    <w:rsid w:val="001D3947"/>
    <w:rsid w:val="001D4089"/>
    <w:rsid w:val="001D4955"/>
    <w:rsid w:val="001D716A"/>
    <w:rsid w:val="001E2EA8"/>
    <w:rsid w:val="001E6AFE"/>
    <w:rsid w:val="001F07DD"/>
    <w:rsid w:val="001F374E"/>
    <w:rsid w:val="00200622"/>
    <w:rsid w:val="00200909"/>
    <w:rsid w:val="00202165"/>
    <w:rsid w:val="00203532"/>
    <w:rsid w:val="002035DA"/>
    <w:rsid w:val="00203CBD"/>
    <w:rsid w:val="002125FA"/>
    <w:rsid w:val="00212F97"/>
    <w:rsid w:val="002138D1"/>
    <w:rsid w:val="0021443B"/>
    <w:rsid w:val="002152BA"/>
    <w:rsid w:val="002156A5"/>
    <w:rsid w:val="00217741"/>
    <w:rsid w:val="002178A5"/>
    <w:rsid w:val="002212CC"/>
    <w:rsid w:val="00222390"/>
    <w:rsid w:val="0022437E"/>
    <w:rsid w:val="00234C72"/>
    <w:rsid w:val="00235861"/>
    <w:rsid w:val="002406B6"/>
    <w:rsid w:val="002411F9"/>
    <w:rsid w:val="00241FA9"/>
    <w:rsid w:val="00242308"/>
    <w:rsid w:val="00243383"/>
    <w:rsid w:val="002454B7"/>
    <w:rsid w:val="00245EC7"/>
    <w:rsid w:val="0024750E"/>
    <w:rsid w:val="00247909"/>
    <w:rsid w:val="002501EB"/>
    <w:rsid w:val="00251AAE"/>
    <w:rsid w:val="00257D24"/>
    <w:rsid w:val="0026161E"/>
    <w:rsid w:val="002628DA"/>
    <w:rsid w:val="00264174"/>
    <w:rsid w:val="00264E23"/>
    <w:rsid w:val="00264E51"/>
    <w:rsid w:val="00264F9C"/>
    <w:rsid w:val="002663DC"/>
    <w:rsid w:val="00271875"/>
    <w:rsid w:val="00271942"/>
    <w:rsid w:val="0027209E"/>
    <w:rsid w:val="00272695"/>
    <w:rsid w:val="002729D1"/>
    <w:rsid w:val="00272B2C"/>
    <w:rsid w:val="0027500E"/>
    <w:rsid w:val="00276F5F"/>
    <w:rsid w:val="00277495"/>
    <w:rsid w:val="00281025"/>
    <w:rsid w:val="00281818"/>
    <w:rsid w:val="00281E88"/>
    <w:rsid w:val="00282AD5"/>
    <w:rsid w:val="0028360A"/>
    <w:rsid w:val="002843A9"/>
    <w:rsid w:val="00284E61"/>
    <w:rsid w:val="00286571"/>
    <w:rsid w:val="00287DC0"/>
    <w:rsid w:val="002905CF"/>
    <w:rsid w:val="00290899"/>
    <w:rsid w:val="00290C28"/>
    <w:rsid w:val="00290FF0"/>
    <w:rsid w:val="002925CB"/>
    <w:rsid w:val="0029271B"/>
    <w:rsid w:val="00294B4C"/>
    <w:rsid w:val="00294B71"/>
    <w:rsid w:val="002961FE"/>
    <w:rsid w:val="0029745A"/>
    <w:rsid w:val="002A1685"/>
    <w:rsid w:val="002A24AB"/>
    <w:rsid w:val="002A3F59"/>
    <w:rsid w:val="002A4CEC"/>
    <w:rsid w:val="002A64C8"/>
    <w:rsid w:val="002A6EED"/>
    <w:rsid w:val="002A6FCC"/>
    <w:rsid w:val="002B0508"/>
    <w:rsid w:val="002B0B9E"/>
    <w:rsid w:val="002B21CB"/>
    <w:rsid w:val="002B2C8D"/>
    <w:rsid w:val="002B55AD"/>
    <w:rsid w:val="002B6F89"/>
    <w:rsid w:val="002C0A37"/>
    <w:rsid w:val="002C2AAB"/>
    <w:rsid w:val="002C2B05"/>
    <w:rsid w:val="002C35C6"/>
    <w:rsid w:val="002C44AA"/>
    <w:rsid w:val="002C47A6"/>
    <w:rsid w:val="002C66F2"/>
    <w:rsid w:val="002C70E2"/>
    <w:rsid w:val="002D2014"/>
    <w:rsid w:val="002D26C3"/>
    <w:rsid w:val="002D2A1A"/>
    <w:rsid w:val="002D5408"/>
    <w:rsid w:val="002E02AC"/>
    <w:rsid w:val="002E0BFA"/>
    <w:rsid w:val="002E1181"/>
    <w:rsid w:val="002E1C37"/>
    <w:rsid w:val="002E25A8"/>
    <w:rsid w:val="002E26AC"/>
    <w:rsid w:val="002E41A6"/>
    <w:rsid w:val="002E531D"/>
    <w:rsid w:val="002F0351"/>
    <w:rsid w:val="002F0463"/>
    <w:rsid w:val="002F0DAD"/>
    <w:rsid w:val="002F1A21"/>
    <w:rsid w:val="002F480F"/>
    <w:rsid w:val="002F4D3D"/>
    <w:rsid w:val="002F701B"/>
    <w:rsid w:val="002F76BA"/>
    <w:rsid w:val="002F776F"/>
    <w:rsid w:val="0030176E"/>
    <w:rsid w:val="00306B5B"/>
    <w:rsid w:val="00307C5C"/>
    <w:rsid w:val="0031059D"/>
    <w:rsid w:val="00312EEA"/>
    <w:rsid w:val="00315AEE"/>
    <w:rsid w:val="00316707"/>
    <w:rsid w:val="00316D9D"/>
    <w:rsid w:val="00316FD9"/>
    <w:rsid w:val="00320028"/>
    <w:rsid w:val="00320F2A"/>
    <w:rsid w:val="003225C5"/>
    <w:rsid w:val="00323083"/>
    <w:rsid w:val="0032382F"/>
    <w:rsid w:val="00323F9E"/>
    <w:rsid w:val="00325184"/>
    <w:rsid w:val="00325C0B"/>
    <w:rsid w:val="003261DF"/>
    <w:rsid w:val="00327373"/>
    <w:rsid w:val="0032758F"/>
    <w:rsid w:val="003316F2"/>
    <w:rsid w:val="003357A6"/>
    <w:rsid w:val="00335BBA"/>
    <w:rsid w:val="003370F0"/>
    <w:rsid w:val="0034023C"/>
    <w:rsid w:val="00340C8F"/>
    <w:rsid w:val="0034592D"/>
    <w:rsid w:val="00346AB4"/>
    <w:rsid w:val="00346C51"/>
    <w:rsid w:val="00346F34"/>
    <w:rsid w:val="00347C01"/>
    <w:rsid w:val="00350740"/>
    <w:rsid w:val="003513E1"/>
    <w:rsid w:val="00354B3A"/>
    <w:rsid w:val="00354F24"/>
    <w:rsid w:val="0035506A"/>
    <w:rsid w:val="00355889"/>
    <w:rsid w:val="00355F5D"/>
    <w:rsid w:val="003568B7"/>
    <w:rsid w:val="003577FB"/>
    <w:rsid w:val="00357EFD"/>
    <w:rsid w:val="00360FC9"/>
    <w:rsid w:val="00361B07"/>
    <w:rsid w:val="00363AFB"/>
    <w:rsid w:val="00364B6E"/>
    <w:rsid w:val="00366909"/>
    <w:rsid w:val="0037075D"/>
    <w:rsid w:val="00370833"/>
    <w:rsid w:val="00371341"/>
    <w:rsid w:val="003730FB"/>
    <w:rsid w:val="00374222"/>
    <w:rsid w:val="00376D99"/>
    <w:rsid w:val="00377BBC"/>
    <w:rsid w:val="00377E3A"/>
    <w:rsid w:val="00381B25"/>
    <w:rsid w:val="00381FAA"/>
    <w:rsid w:val="0038289B"/>
    <w:rsid w:val="00382ED9"/>
    <w:rsid w:val="003832C8"/>
    <w:rsid w:val="003859AA"/>
    <w:rsid w:val="00387941"/>
    <w:rsid w:val="003901F3"/>
    <w:rsid w:val="00390D25"/>
    <w:rsid w:val="00392323"/>
    <w:rsid w:val="0039405F"/>
    <w:rsid w:val="00394153"/>
    <w:rsid w:val="00395234"/>
    <w:rsid w:val="00395F0F"/>
    <w:rsid w:val="00396F1F"/>
    <w:rsid w:val="00397735"/>
    <w:rsid w:val="003A169B"/>
    <w:rsid w:val="003A35B5"/>
    <w:rsid w:val="003A4280"/>
    <w:rsid w:val="003A4D3C"/>
    <w:rsid w:val="003A5874"/>
    <w:rsid w:val="003A62EE"/>
    <w:rsid w:val="003A6FD4"/>
    <w:rsid w:val="003B0153"/>
    <w:rsid w:val="003B076E"/>
    <w:rsid w:val="003B1205"/>
    <w:rsid w:val="003B3EE3"/>
    <w:rsid w:val="003B482B"/>
    <w:rsid w:val="003B55CD"/>
    <w:rsid w:val="003B621E"/>
    <w:rsid w:val="003B7DCC"/>
    <w:rsid w:val="003B7E22"/>
    <w:rsid w:val="003C1886"/>
    <w:rsid w:val="003C1EDC"/>
    <w:rsid w:val="003C274C"/>
    <w:rsid w:val="003C4914"/>
    <w:rsid w:val="003D115D"/>
    <w:rsid w:val="003D2E4C"/>
    <w:rsid w:val="003D2FD0"/>
    <w:rsid w:val="003D41D9"/>
    <w:rsid w:val="003D4C2E"/>
    <w:rsid w:val="003D58B2"/>
    <w:rsid w:val="003D5FAE"/>
    <w:rsid w:val="003D6373"/>
    <w:rsid w:val="003D7305"/>
    <w:rsid w:val="003D7A03"/>
    <w:rsid w:val="003D7ED1"/>
    <w:rsid w:val="003E30EB"/>
    <w:rsid w:val="003E37B4"/>
    <w:rsid w:val="003E42D0"/>
    <w:rsid w:val="003F07EB"/>
    <w:rsid w:val="003F0F33"/>
    <w:rsid w:val="003F1DF6"/>
    <w:rsid w:val="003F2821"/>
    <w:rsid w:val="003F3D25"/>
    <w:rsid w:val="003F3E47"/>
    <w:rsid w:val="003F496F"/>
    <w:rsid w:val="003F5257"/>
    <w:rsid w:val="003F5F60"/>
    <w:rsid w:val="00400028"/>
    <w:rsid w:val="00400347"/>
    <w:rsid w:val="00401239"/>
    <w:rsid w:val="004012E2"/>
    <w:rsid w:val="00401BD8"/>
    <w:rsid w:val="00403949"/>
    <w:rsid w:val="004048E9"/>
    <w:rsid w:val="00406451"/>
    <w:rsid w:val="00410CE0"/>
    <w:rsid w:val="00410E90"/>
    <w:rsid w:val="00411AB3"/>
    <w:rsid w:val="00412A80"/>
    <w:rsid w:val="00412C55"/>
    <w:rsid w:val="004130F5"/>
    <w:rsid w:val="00415480"/>
    <w:rsid w:val="00416A1D"/>
    <w:rsid w:val="00422113"/>
    <w:rsid w:val="00423013"/>
    <w:rsid w:val="004255DC"/>
    <w:rsid w:val="00425AE4"/>
    <w:rsid w:val="004311E2"/>
    <w:rsid w:val="00431D4E"/>
    <w:rsid w:val="00431FA3"/>
    <w:rsid w:val="00432903"/>
    <w:rsid w:val="00433361"/>
    <w:rsid w:val="004333C0"/>
    <w:rsid w:val="004337F2"/>
    <w:rsid w:val="00435CF4"/>
    <w:rsid w:val="00436CBD"/>
    <w:rsid w:val="00441BCC"/>
    <w:rsid w:val="004420B3"/>
    <w:rsid w:val="00443463"/>
    <w:rsid w:val="00443E76"/>
    <w:rsid w:val="00443F4A"/>
    <w:rsid w:val="00444CD3"/>
    <w:rsid w:val="00447FFE"/>
    <w:rsid w:val="004501BE"/>
    <w:rsid w:val="00450D3E"/>
    <w:rsid w:val="0045290A"/>
    <w:rsid w:val="00452D87"/>
    <w:rsid w:val="00454DA2"/>
    <w:rsid w:val="004567EE"/>
    <w:rsid w:val="00457082"/>
    <w:rsid w:val="00457B86"/>
    <w:rsid w:val="0046022F"/>
    <w:rsid w:val="00461DCC"/>
    <w:rsid w:val="00463AB5"/>
    <w:rsid w:val="00464127"/>
    <w:rsid w:val="00464A9F"/>
    <w:rsid w:val="0046735A"/>
    <w:rsid w:val="0047004A"/>
    <w:rsid w:val="004706A3"/>
    <w:rsid w:val="00471F72"/>
    <w:rsid w:val="00474AB0"/>
    <w:rsid w:val="004750CB"/>
    <w:rsid w:val="00475170"/>
    <w:rsid w:val="00475A19"/>
    <w:rsid w:val="00477BDC"/>
    <w:rsid w:val="00477C86"/>
    <w:rsid w:val="00484396"/>
    <w:rsid w:val="004847B8"/>
    <w:rsid w:val="00487BD5"/>
    <w:rsid w:val="00491C30"/>
    <w:rsid w:val="00493AB4"/>
    <w:rsid w:val="004945A0"/>
    <w:rsid w:val="00497721"/>
    <w:rsid w:val="0049798A"/>
    <w:rsid w:val="004A0C35"/>
    <w:rsid w:val="004A1466"/>
    <w:rsid w:val="004A302D"/>
    <w:rsid w:val="004A40E1"/>
    <w:rsid w:val="004A44C2"/>
    <w:rsid w:val="004A71B3"/>
    <w:rsid w:val="004A7C11"/>
    <w:rsid w:val="004B013A"/>
    <w:rsid w:val="004B130F"/>
    <w:rsid w:val="004B2A06"/>
    <w:rsid w:val="004B3C67"/>
    <w:rsid w:val="004B6584"/>
    <w:rsid w:val="004C1EE2"/>
    <w:rsid w:val="004C5189"/>
    <w:rsid w:val="004C559B"/>
    <w:rsid w:val="004C57E1"/>
    <w:rsid w:val="004C5BE9"/>
    <w:rsid w:val="004C64D3"/>
    <w:rsid w:val="004C76C9"/>
    <w:rsid w:val="004D1D6D"/>
    <w:rsid w:val="004D5245"/>
    <w:rsid w:val="004D5601"/>
    <w:rsid w:val="004D6476"/>
    <w:rsid w:val="004D7F53"/>
    <w:rsid w:val="004E2527"/>
    <w:rsid w:val="004E3BE9"/>
    <w:rsid w:val="004E3D37"/>
    <w:rsid w:val="004E3DE2"/>
    <w:rsid w:val="004E55D2"/>
    <w:rsid w:val="004E571F"/>
    <w:rsid w:val="004F2324"/>
    <w:rsid w:val="004F289F"/>
    <w:rsid w:val="004F3221"/>
    <w:rsid w:val="004F38B4"/>
    <w:rsid w:val="004F39B8"/>
    <w:rsid w:val="004F50DE"/>
    <w:rsid w:val="004F5A75"/>
    <w:rsid w:val="004F5CBB"/>
    <w:rsid w:val="004F67C5"/>
    <w:rsid w:val="004F698D"/>
    <w:rsid w:val="004F6B43"/>
    <w:rsid w:val="0050052B"/>
    <w:rsid w:val="00501BD6"/>
    <w:rsid w:val="0050321A"/>
    <w:rsid w:val="00504865"/>
    <w:rsid w:val="00504B0F"/>
    <w:rsid w:val="0050667D"/>
    <w:rsid w:val="005068AB"/>
    <w:rsid w:val="0050760B"/>
    <w:rsid w:val="00510314"/>
    <w:rsid w:val="00510F68"/>
    <w:rsid w:val="00510FE6"/>
    <w:rsid w:val="005114B9"/>
    <w:rsid w:val="00511AB4"/>
    <w:rsid w:val="00512684"/>
    <w:rsid w:val="00512D29"/>
    <w:rsid w:val="00513BC0"/>
    <w:rsid w:val="005176F9"/>
    <w:rsid w:val="0052255F"/>
    <w:rsid w:val="00522567"/>
    <w:rsid w:val="005237A5"/>
    <w:rsid w:val="005247DB"/>
    <w:rsid w:val="005263E7"/>
    <w:rsid w:val="00527215"/>
    <w:rsid w:val="00533979"/>
    <w:rsid w:val="00533E56"/>
    <w:rsid w:val="005347D0"/>
    <w:rsid w:val="0053508D"/>
    <w:rsid w:val="00537140"/>
    <w:rsid w:val="00537537"/>
    <w:rsid w:val="005403B6"/>
    <w:rsid w:val="00540582"/>
    <w:rsid w:val="0054135B"/>
    <w:rsid w:val="00541E1C"/>
    <w:rsid w:val="00542C0A"/>
    <w:rsid w:val="00545264"/>
    <w:rsid w:val="005468E8"/>
    <w:rsid w:val="00546D86"/>
    <w:rsid w:val="00547049"/>
    <w:rsid w:val="00547143"/>
    <w:rsid w:val="005473D9"/>
    <w:rsid w:val="00547658"/>
    <w:rsid w:val="00547905"/>
    <w:rsid w:val="00552D95"/>
    <w:rsid w:val="00553AC3"/>
    <w:rsid w:val="005548B5"/>
    <w:rsid w:val="005562E1"/>
    <w:rsid w:val="00556405"/>
    <w:rsid w:val="00560724"/>
    <w:rsid w:val="00564AB3"/>
    <w:rsid w:val="00564AC2"/>
    <w:rsid w:val="00566BD8"/>
    <w:rsid w:val="00571605"/>
    <w:rsid w:val="0057217D"/>
    <w:rsid w:val="005735E8"/>
    <w:rsid w:val="00574001"/>
    <w:rsid w:val="00574DF5"/>
    <w:rsid w:val="00576CEF"/>
    <w:rsid w:val="00580D54"/>
    <w:rsid w:val="00581BC2"/>
    <w:rsid w:val="00581FC2"/>
    <w:rsid w:val="00583B10"/>
    <w:rsid w:val="00584E66"/>
    <w:rsid w:val="00585C2E"/>
    <w:rsid w:val="00587766"/>
    <w:rsid w:val="00587E87"/>
    <w:rsid w:val="005937EC"/>
    <w:rsid w:val="00596712"/>
    <w:rsid w:val="005969C4"/>
    <w:rsid w:val="00596B30"/>
    <w:rsid w:val="005A23E8"/>
    <w:rsid w:val="005A2B33"/>
    <w:rsid w:val="005A3321"/>
    <w:rsid w:val="005A36E2"/>
    <w:rsid w:val="005A41BC"/>
    <w:rsid w:val="005A5791"/>
    <w:rsid w:val="005A62A4"/>
    <w:rsid w:val="005A6641"/>
    <w:rsid w:val="005A67B7"/>
    <w:rsid w:val="005A6F2E"/>
    <w:rsid w:val="005A7772"/>
    <w:rsid w:val="005B1C34"/>
    <w:rsid w:val="005B1E0B"/>
    <w:rsid w:val="005B35F9"/>
    <w:rsid w:val="005B4B28"/>
    <w:rsid w:val="005B51DE"/>
    <w:rsid w:val="005B66E7"/>
    <w:rsid w:val="005C10CE"/>
    <w:rsid w:val="005C24D6"/>
    <w:rsid w:val="005C5050"/>
    <w:rsid w:val="005C5F10"/>
    <w:rsid w:val="005C6B03"/>
    <w:rsid w:val="005C6B93"/>
    <w:rsid w:val="005D00C5"/>
    <w:rsid w:val="005D0BC3"/>
    <w:rsid w:val="005D13A1"/>
    <w:rsid w:val="005D194C"/>
    <w:rsid w:val="005D2A6C"/>
    <w:rsid w:val="005D2F8F"/>
    <w:rsid w:val="005D391F"/>
    <w:rsid w:val="005D3A67"/>
    <w:rsid w:val="005E0C93"/>
    <w:rsid w:val="005E0F0A"/>
    <w:rsid w:val="005E0F89"/>
    <w:rsid w:val="005E3EA3"/>
    <w:rsid w:val="005E42CB"/>
    <w:rsid w:val="005E5021"/>
    <w:rsid w:val="005E5BDE"/>
    <w:rsid w:val="005E5C2E"/>
    <w:rsid w:val="005E6F0F"/>
    <w:rsid w:val="005E7A52"/>
    <w:rsid w:val="005F47C5"/>
    <w:rsid w:val="005F54A9"/>
    <w:rsid w:val="00600636"/>
    <w:rsid w:val="00600F76"/>
    <w:rsid w:val="00601710"/>
    <w:rsid w:val="00603066"/>
    <w:rsid w:val="006033F7"/>
    <w:rsid w:val="006039A3"/>
    <w:rsid w:val="00603F15"/>
    <w:rsid w:val="006049AB"/>
    <w:rsid w:val="00605312"/>
    <w:rsid w:val="00605749"/>
    <w:rsid w:val="00605D89"/>
    <w:rsid w:val="006103EC"/>
    <w:rsid w:val="006105E1"/>
    <w:rsid w:val="0061193E"/>
    <w:rsid w:val="00615228"/>
    <w:rsid w:val="00616042"/>
    <w:rsid w:val="00616224"/>
    <w:rsid w:val="00621D1B"/>
    <w:rsid w:val="00622029"/>
    <w:rsid w:val="00626CB4"/>
    <w:rsid w:val="0063079D"/>
    <w:rsid w:val="006323B0"/>
    <w:rsid w:val="00632A2C"/>
    <w:rsid w:val="006332AF"/>
    <w:rsid w:val="006407BB"/>
    <w:rsid w:val="0064201A"/>
    <w:rsid w:val="00644333"/>
    <w:rsid w:val="00646214"/>
    <w:rsid w:val="00647E4B"/>
    <w:rsid w:val="00647F12"/>
    <w:rsid w:val="00650E89"/>
    <w:rsid w:val="00651531"/>
    <w:rsid w:val="00652792"/>
    <w:rsid w:val="00652ABD"/>
    <w:rsid w:val="00654568"/>
    <w:rsid w:val="006547CD"/>
    <w:rsid w:val="006570FA"/>
    <w:rsid w:val="00657799"/>
    <w:rsid w:val="00657C25"/>
    <w:rsid w:val="0066333E"/>
    <w:rsid w:val="00663950"/>
    <w:rsid w:val="00664091"/>
    <w:rsid w:val="00664889"/>
    <w:rsid w:val="0066512D"/>
    <w:rsid w:val="00665991"/>
    <w:rsid w:val="00666F89"/>
    <w:rsid w:val="00667AF2"/>
    <w:rsid w:val="00667DB5"/>
    <w:rsid w:val="006705BC"/>
    <w:rsid w:val="0067173C"/>
    <w:rsid w:val="00671DCC"/>
    <w:rsid w:val="00672729"/>
    <w:rsid w:val="006739E8"/>
    <w:rsid w:val="00674C76"/>
    <w:rsid w:val="006769CB"/>
    <w:rsid w:val="00681685"/>
    <w:rsid w:val="00681D2C"/>
    <w:rsid w:val="006821BF"/>
    <w:rsid w:val="006828F0"/>
    <w:rsid w:val="00682B59"/>
    <w:rsid w:val="00684820"/>
    <w:rsid w:val="00685256"/>
    <w:rsid w:val="00685C3E"/>
    <w:rsid w:val="006868BD"/>
    <w:rsid w:val="00687833"/>
    <w:rsid w:val="00687D61"/>
    <w:rsid w:val="00690F40"/>
    <w:rsid w:val="00691240"/>
    <w:rsid w:val="0069199E"/>
    <w:rsid w:val="00694A44"/>
    <w:rsid w:val="00694E76"/>
    <w:rsid w:val="006976D7"/>
    <w:rsid w:val="006A24B1"/>
    <w:rsid w:val="006A39D8"/>
    <w:rsid w:val="006A4B57"/>
    <w:rsid w:val="006A799D"/>
    <w:rsid w:val="006A79C6"/>
    <w:rsid w:val="006B05D5"/>
    <w:rsid w:val="006B0C7E"/>
    <w:rsid w:val="006B2907"/>
    <w:rsid w:val="006B2D53"/>
    <w:rsid w:val="006B43F0"/>
    <w:rsid w:val="006C2D8E"/>
    <w:rsid w:val="006C3C46"/>
    <w:rsid w:val="006C40AE"/>
    <w:rsid w:val="006D00A6"/>
    <w:rsid w:val="006D2915"/>
    <w:rsid w:val="006D460A"/>
    <w:rsid w:val="006D5351"/>
    <w:rsid w:val="006D632F"/>
    <w:rsid w:val="006D6E63"/>
    <w:rsid w:val="006D7378"/>
    <w:rsid w:val="006E08D9"/>
    <w:rsid w:val="006E18BB"/>
    <w:rsid w:val="006E43EF"/>
    <w:rsid w:val="006E53F3"/>
    <w:rsid w:val="006E5B31"/>
    <w:rsid w:val="006E64AF"/>
    <w:rsid w:val="006E7E58"/>
    <w:rsid w:val="006F59BD"/>
    <w:rsid w:val="006F5BCB"/>
    <w:rsid w:val="006F6B46"/>
    <w:rsid w:val="007016F3"/>
    <w:rsid w:val="00701C21"/>
    <w:rsid w:val="00702E1E"/>
    <w:rsid w:val="00703A57"/>
    <w:rsid w:val="00706D90"/>
    <w:rsid w:val="00706E35"/>
    <w:rsid w:val="00707C05"/>
    <w:rsid w:val="00711488"/>
    <w:rsid w:val="0071185B"/>
    <w:rsid w:val="00712BDA"/>
    <w:rsid w:val="00712FCD"/>
    <w:rsid w:val="00714402"/>
    <w:rsid w:val="00714BED"/>
    <w:rsid w:val="00717A83"/>
    <w:rsid w:val="00720BAE"/>
    <w:rsid w:val="007229F2"/>
    <w:rsid w:val="00724BA4"/>
    <w:rsid w:val="00724DE9"/>
    <w:rsid w:val="0072508F"/>
    <w:rsid w:val="00725120"/>
    <w:rsid w:val="007252B1"/>
    <w:rsid w:val="00725831"/>
    <w:rsid w:val="007263A2"/>
    <w:rsid w:val="007311C2"/>
    <w:rsid w:val="00734C23"/>
    <w:rsid w:val="00734EA4"/>
    <w:rsid w:val="0073506B"/>
    <w:rsid w:val="0073626C"/>
    <w:rsid w:val="00736A1C"/>
    <w:rsid w:val="00740113"/>
    <w:rsid w:val="007406BB"/>
    <w:rsid w:val="00741C52"/>
    <w:rsid w:val="00745963"/>
    <w:rsid w:val="00745BBB"/>
    <w:rsid w:val="0074655F"/>
    <w:rsid w:val="00746C76"/>
    <w:rsid w:val="00750194"/>
    <w:rsid w:val="00750EB2"/>
    <w:rsid w:val="0075122D"/>
    <w:rsid w:val="0075349E"/>
    <w:rsid w:val="00754096"/>
    <w:rsid w:val="00754A81"/>
    <w:rsid w:val="0075613D"/>
    <w:rsid w:val="00764B8F"/>
    <w:rsid w:val="00765390"/>
    <w:rsid w:val="0076559D"/>
    <w:rsid w:val="0076567C"/>
    <w:rsid w:val="00766A97"/>
    <w:rsid w:val="0076769D"/>
    <w:rsid w:val="007708B3"/>
    <w:rsid w:val="00771DB9"/>
    <w:rsid w:val="00773B7D"/>
    <w:rsid w:val="00774B19"/>
    <w:rsid w:val="007759B7"/>
    <w:rsid w:val="00775D11"/>
    <w:rsid w:val="0077619E"/>
    <w:rsid w:val="0077788E"/>
    <w:rsid w:val="007778B8"/>
    <w:rsid w:val="00781643"/>
    <w:rsid w:val="00783299"/>
    <w:rsid w:val="00783883"/>
    <w:rsid w:val="00783FB2"/>
    <w:rsid w:val="007857BA"/>
    <w:rsid w:val="00785FD2"/>
    <w:rsid w:val="007868CB"/>
    <w:rsid w:val="00786F2E"/>
    <w:rsid w:val="007903FC"/>
    <w:rsid w:val="0079175B"/>
    <w:rsid w:val="00791AA1"/>
    <w:rsid w:val="00791FC9"/>
    <w:rsid w:val="007941DE"/>
    <w:rsid w:val="007A0274"/>
    <w:rsid w:val="007A16AF"/>
    <w:rsid w:val="007A18CF"/>
    <w:rsid w:val="007A3C69"/>
    <w:rsid w:val="007A4C5D"/>
    <w:rsid w:val="007A73BF"/>
    <w:rsid w:val="007A7475"/>
    <w:rsid w:val="007B235B"/>
    <w:rsid w:val="007B478F"/>
    <w:rsid w:val="007B4908"/>
    <w:rsid w:val="007C01F6"/>
    <w:rsid w:val="007C08F9"/>
    <w:rsid w:val="007C0BCE"/>
    <w:rsid w:val="007C10CC"/>
    <w:rsid w:val="007C151A"/>
    <w:rsid w:val="007C1A79"/>
    <w:rsid w:val="007C2CBB"/>
    <w:rsid w:val="007C42AB"/>
    <w:rsid w:val="007C4402"/>
    <w:rsid w:val="007C4D2A"/>
    <w:rsid w:val="007C77C0"/>
    <w:rsid w:val="007C7DD6"/>
    <w:rsid w:val="007D2FD9"/>
    <w:rsid w:val="007E042E"/>
    <w:rsid w:val="007E26C9"/>
    <w:rsid w:val="007E2C06"/>
    <w:rsid w:val="007E3754"/>
    <w:rsid w:val="007E3ED7"/>
    <w:rsid w:val="007E4330"/>
    <w:rsid w:val="007E4B3D"/>
    <w:rsid w:val="007E512F"/>
    <w:rsid w:val="007E7755"/>
    <w:rsid w:val="007F063D"/>
    <w:rsid w:val="007F16B4"/>
    <w:rsid w:val="007F40D3"/>
    <w:rsid w:val="007F48D9"/>
    <w:rsid w:val="007F4A92"/>
    <w:rsid w:val="007F4E8C"/>
    <w:rsid w:val="007F6B74"/>
    <w:rsid w:val="007F7F70"/>
    <w:rsid w:val="00801721"/>
    <w:rsid w:val="00801AFE"/>
    <w:rsid w:val="00801F32"/>
    <w:rsid w:val="00803D7B"/>
    <w:rsid w:val="00806F1A"/>
    <w:rsid w:val="0081061F"/>
    <w:rsid w:val="00815E8C"/>
    <w:rsid w:val="00820D52"/>
    <w:rsid w:val="008211F5"/>
    <w:rsid w:val="0082221C"/>
    <w:rsid w:val="00823193"/>
    <w:rsid w:val="008232D4"/>
    <w:rsid w:val="00823C36"/>
    <w:rsid w:val="00824AE9"/>
    <w:rsid w:val="00825E0B"/>
    <w:rsid w:val="00830E88"/>
    <w:rsid w:val="008311AB"/>
    <w:rsid w:val="00832CD0"/>
    <w:rsid w:val="0083435D"/>
    <w:rsid w:val="0083469C"/>
    <w:rsid w:val="00834A2A"/>
    <w:rsid w:val="00837A74"/>
    <w:rsid w:val="0084059D"/>
    <w:rsid w:val="00840691"/>
    <w:rsid w:val="008411D3"/>
    <w:rsid w:val="00841AD1"/>
    <w:rsid w:val="00842ED2"/>
    <w:rsid w:val="00844E0F"/>
    <w:rsid w:val="008452B5"/>
    <w:rsid w:val="008462A2"/>
    <w:rsid w:val="00846376"/>
    <w:rsid w:val="008501A5"/>
    <w:rsid w:val="00850BA7"/>
    <w:rsid w:val="00851C86"/>
    <w:rsid w:val="00853506"/>
    <w:rsid w:val="00853AE5"/>
    <w:rsid w:val="00855F4E"/>
    <w:rsid w:val="00856A2F"/>
    <w:rsid w:val="0085711D"/>
    <w:rsid w:val="00860328"/>
    <w:rsid w:val="0086398F"/>
    <w:rsid w:val="00864294"/>
    <w:rsid w:val="00864403"/>
    <w:rsid w:val="008653C9"/>
    <w:rsid w:val="00865867"/>
    <w:rsid w:val="00867214"/>
    <w:rsid w:val="00871029"/>
    <w:rsid w:val="00872AB9"/>
    <w:rsid w:val="00873A21"/>
    <w:rsid w:val="00873A43"/>
    <w:rsid w:val="00873F2F"/>
    <w:rsid w:val="0087657D"/>
    <w:rsid w:val="00876CDE"/>
    <w:rsid w:val="0087762B"/>
    <w:rsid w:val="0088001B"/>
    <w:rsid w:val="00880111"/>
    <w:rsid w:val="0088043F"/>
    <w:rsid w:val="00881624"/>
    <w:rsid w:val="00883EF8"/>
    <w:rsid w:val="00884762"/>
    <w:rsid w:val="008849D0"/>
    <w:rsid w:val="008919E9"/>
    <w:rsid w:val="008922C4"/>
    <w:rsid w:val="00892B27"/>
    <w:rsid w:val="0089376D"/>
    <w:rsid w:val="00893FB8"/>
    <w:rsid w:val="00896D7E"/>
    <w:rsid w:val="0089715E"/>
    <w:rsid w:val="0089734E"/>
    <w:rsid w:val="00897D54"/>
    <w:rsid w:val="008A0914"/>
    <w:rsid w:val="008A0F83"/>
    <w:rsid w:val="008A266D"/>
    <w:rsid w:val="008A29CD"/>
    <w:rsid w:val="008A61BC"/>
    <w:rsid w:val="008A6D3B"/>
    <w:rsid w:val="008B1062"/>
    <w:rsid w:val="008B188A"/>
    <w:rsid w:val="008B5B65"/>
    <w:rsid w:val="008B6090"/>
    <w:rsid w:val="008B63C2"/>
    <w:rsid w:val="008B64C5"/>
    <w:rsid w:val="008B6DB3"/>
    <w:rsid w:val="008B6E7B"/>
    <w:rsid w:val="008C0AE9"/>
    <w:rsid w:val="008C380F"/>
    <w:rsid w:val="008C3DF7"/>
    <w:rsid w:val="008C47F2"/>
    <w:rsid w:val="008D057E"/>
    <w:rsid w:val="008D0D8F"/>
    <w:rsid w:val="008D73B2"/>
    <w:rsid w:val="008E0271"/>
    <w:rsid w:val="008E10E2"/>
    <w:rsid w:val="008E1FDE"/>
    <w:rsid w:val="008E2F4C"/>
    <w:rsid w:val="008E38FD"/>
    <w:rsid w:val="008E3BE6"/>
    <w:rsid w:val="008E5433"/>
    <w:rsid w:val="008E5BE3"/>
    <w:rsid w:val="008E6D24"/>
    <w:rsid w:val="008E788F"/>
    <w:rsid w:val="008F0516"/>
    <w:rsid w:val="008F2D64"/>
    <w:rsid w:val="008F338C"/>
    <w:rsid w:val="008F4CBE"/>
    <w:rsid w:val="008F527D"/>
    <w:rsid w:val="008F56F6"/>
    <w:rsid w:val="00900189"/>
    <w:rsid w:val="00900E58"/>
    <w:rsid w:val="0090120B"/>
    <w:rsid w:val="00902E9C"/>
    <w:rsid w:val="00904AB6"/>
    <w:rsid w:val="00904FEE"/>
    <w:rsid w:val="00905BF7"/>
    <w:rsid w:val="00907036"/>
    <w:rsid w:val="00910867"/>
    <w:rsid w:val="00910AE5"/>
    <w:rsid w:val="009114F3"/>
    <w:rsid w:val="00911776"/>
    <w:rsid w:val="00911D3A"/>
    <w:rsid w:val="00913A4B"/>
    <w:rsid w:val="00914267"/>
    <w:rsid w:val="00914A68"/>
    <w:rsid w:val="00914B05"/>
    <w:rsid w:val="009158F0"/>
    <w:rsid w:val="00915924"/>
    <w:rsid w:val="00915ACE"/>
    <w:rsid w:val="00917FF8"/>
    <w:rsid w:val="00920614"/>
    <w:rsid w:val="00923BB3"/>
    <w:rsid w:val="00925723"/>
    <w:rsid w:val="00925A41"/>
    <w:rsid w:val="0092743D"/>
    <w:rsid w:val="00932468"/>
    <w:rsid w:val="00932A5C"/>
    <w:rsid w:val="00933693"/>
    <w:rsid w:val="0093700F"/>
    <w:rsid w:val="00937FCB"/>
    <w:rsid w:val="00940BD5"/>
    <w:rsid w:val="00941319"/>
    <w:rsid w:val="00942516"/>
    <w:rsid w:val="00942FEC"/>
    <w:rsid w:val="00943488"/>
    <w:rsid w:val="00943E11"/>
    <w:rsid w:val="00944146"/>
    <w:rsid w:val="00945BB8"/>
    <w:rsid w:val="00946523"/>
    <w:rsid w:val="00946A44"/>
    <w:rsid w:val="00951915"/>
    <w:rsid w:val="00951D18"/>
    <w:rsid w:val="00952964"/>
    <w:rsid w:val="009529CA"/>
    <w:rsid w:val="00955B93"/>
    <w:rsid w:val="00955F25"/>
    <w:rsid w:val="00960ED3"/>
    <w:rsid w:val="00963665"/>
    <w:rsid w:val="00965CF6"/>
    <w:rsid w:val="00965D5F"/>
    <w:rsid w:val="00966B16"/>
    <w:rsid w:val="00966C62"/>
    <w:rsid w:val="00967122"/>
    <w:rsid w:val="00967457"/>
    <w:rsid w:val="009676F1"/>
    <w:rsid w:val="009700B9"/>
    <w:rsid w:val="00971528"/>
    <w:rsid w:val="00971678"/>
    <w:rsid w:val="009717B7"/>
    <w:rsid w:val="00972810"/>
    <w:rsid w:val="0097345B"/>
    <w:rsid w:val="00973D37"/>
    <w:rsid w:val="00975232"/>
    <w:rsid w:val="009752DE"/>
    <w:rsid w:val="009803A4"/>
    <w:rsid w:val="00980D33"/>
    <w:rsid w:val="00980E43"/>
    <w:rsid w:val="00984D8C"/>
    <w:rsid w:val="00985030"/>
    <w:rsid w:val="009862FD"/>
    <w:rsid w:val="00986BF4"/>
    <w:rsid w:val="00986CA9"/>
    <w:rsid w:val="00987E20"/>
    <w:rsid w:val="009901FE"/>
    <w:rsid w:val="00991052"/>
    <w:rsid w:val="00991C32"/>
    <w:rsid w:val="0099341C"/>
    <w:rsid w:val="00995912"/>
    <w:rsid w:val="00995FCD"/>
    <w:rsid w:val="009A05CF"/>
    <w:rsid w:val="009A12F5"/>
    <w:rsid w:val="009A1304"/>
    <w:rsid w:val="009A1513"/>
    <w:rsid w:val="009A2479"/>
    <w:rsid w:val="009A25FF"/>
    <w:rsid w:val="009A3933"/>
    <w:rsid w:val="009A5066"/>
    <w:rsid w:val="009A5569"/>
    <w:rsid w:val="009A6A08"/>
    <w:rsid w:val="009A7D5B"/>
    <w:rsid w:val="009B01E8"/>
    <w:rsid w:val="009B1A36"/>
    <w:rsid w:val="009B374F"/>
    <w:rsid w:val="009B66CC"/>
    <w:rsid w:val="009B6F25"/>
    <w:rsid w:val="009C014D"/>
    <w:rsid w:val="009C1746"/>
    <w:rsid w:val="009C1B66"/>
    <w:rsid w:val="009C3AEA"/>
    <w:rsid w:val="009C5C7B"/>
    <w:rsid w:val="009C5DC1"/>
    <w:rsid w:val="009D2896"/>
    <w:rsid w:val="009D2AC1"/>
    <w:rsid w:val="009D2C0A"/>
    <w:rsid w:val="009D31C7"/>
    <w:rsid w:val="009D3BA3"/>
    <w:rsid w:val="009D6CB5"/>
    <w:rsid w:val="009D7264"/>
    <w:rsid w:val="009D7FC5"/>
    <w:rsid w:val="009E1989"/>
    <w:rsid w:val="009E2592"/>
    <w:rsid w:val="009E2645"/>
    <w:rsid w:val="009E33F1"/>
    <w:rsid w:val="009E4DEE"/>
    <w:rsid w:val="009E59C8"/>
    <w:rsid w:val="009E5FD5"/>
    <w:rsid w:val="009E6F72"/>
    <w:rsid w:val="009E7B5A"/>
    <w:rsid w:val="009E7F62"/>
    <w:rsid w:val="009F2EE8"/>
    <w:rsid w:val="009F3840"/>
    <w:rsid w:val="009F4456"/>
    <w:rsid w:val="009F6206"/>
    <w:rsid w:val="009F6857"/>
    <w:rsid w:val="009F6B48"/>
    <w:rsid w:val="009F7389"/>
    <w:rsid w:val="00A021E2"/>
    <w:rsid w:val="00A02362"/>
    <w:rsid w:val="00A02F93"/>
    <w:rsid w:val="00A03363"/>
    <w:rsid w:val="00A076C4"/>
    <w:rsid w:val="00A10789"/>
    <w:rsid w:val="00A1087F"/>
    <w:rsid w:val="00A10C99"/>
    <w:rsid w:val="00A117D8"/>
    <w:rsid w:val="00A12E6F"/>
    <w:rsid w:val="00A166B1"/>
    <w:rsid w:val="00A1703D"/>
    <w:rsid w:val="00A1767B"/>
    <w:rsid w:val="00A20C97"/>
    <w:rsid w:val="00A20D15"/>
    <w:rsid w:val="00A20F09"/>
    <w:rsid w:val="00A20F67"/>
    <w:rsid w:val="00A21982"/>
    <w:rsid w:val="00A22AA8"/>
    <w:rsid w:val="00A26A2C"/>
    <w:rsid w:val="00A309D1"/>
    <w:rsid w:val="00A3164B"/>
    <w:rsid w:val="00A32B30"/>
    <w:rsid w:val="00A37AF2"/>
    <w:rsid w:val="00A40E0C"/>
    <w:rsid w:val="00A424B3"/>
    <w:rsid w:val="00A42EC3"/>
    <w:rsid w:val="00A431A6"/>
    <w:rsid w:val="00A438A9"/>
    <w:rsid w:val="00A43EF1"/>
    <w:rsid w:val="00A476DC"/>
    <w:rsid w:val="00A47E89"/>
    <w:rsid w:val="00A5489D"/>
    <w:rsid w:val="00A607C5"/>
    <w:rsid w:val="00A626DF"/>
    <w:rsid w:val="00A62811"/>
    <w:rsid w:val="00A62A57"/>
    <w:rsid w:val="00A63799"/>
    <w:rsid w:val="00A65D98"/>
    <w:rsid w:val="00A66236"/>
    <w:rsid w:val="00A67607"/>
    <w:rsid w:val="00A70782"/>
    <w:rsid w:val="00A70AF9"/>
    <w:rsid w:val="00A70EB1"/>
    <w:rsid w:val="00A733AE"/>
    <w:rsid w:val="00A733B5"/>
    <w:rsid w:val="00A81A65"/>
    <w:rsid w:val="00A825DB"/>
    <w:rsid w:val="00A84CAD"/>
    <w:rsid w:val="00A8659D"/>
    <w:rsid w:val="00A918CF"/>
    <w:rsid w:val="00A9274B"/>
    <w:rsid w:val="00A93056"/>
    <w:rsid w:val="00A9381B"/>
    <w:rsid w:val="00A93824"/>
    <w:rsid w:val="00A942F8"/>
    <w:rsid w:val="00A95117"/>
    <w:rsid w:val="00A96946"/>
    <w:rsid w:val="00AA0402"/>
    <w:rsid w:val="00AA055F"/>
    <w:rsid w:val="00AA1E26"/>
    <w:rsid w:val="00AA25B2"/>
    <w:rsid w:val="00AA2E90"/>
    <w:rsid w:val="00AA3DFE"/>
    <w:rsid w:val="00AA5CDF"/>
    <w:rsid w:val="00AA5DEA"/>
    <w:rsid w:val="00AA63BE"/>
    <w:rsid w:val="00AB0DEE"/>
    <w:rsid w:val="00AB1557"/>
    <w:rsid w:val="00AB4C1B"/>
    <w:rsid w:val="00AB55AD"/>
    <w:rsid w:val="00AB5ED6"/>
    <w:rsid w:val="00AB6FB7"/>
    <w:rsid w:val="00AB75E8"/>
    <w:rsid w:val="00AC0E2B"/>
    <w:rsid w:val="00AC1047"/>
    <w:rsid w:val="00AC6511"/>
    <w:rsid w:val="00AC7FBC"/>
    <w:rsid w:val="00AD08AD"/>
    <w:rsid w:val="00AD1711"/>
    <w:rsid w:val="00AD2AF5"/>
    <w:rsid w:val="00AD3109"/>
    <w:rsid w:val="00AD494E"/>
    <w:rsid w:val="00AD4B1A"/>
    <w:rsid w:val="00AD4B45"/>
    <w:rsid w:val="00AD77AE"/>
    <w:rsid w:val="00AE0DD1"/>
    <w:rsid w:val="00AE312F"/>
    <w:rsid w:val="00AE3F8D"/>
    <w:rsid w:val="00AF0976"/>
    <w:rsid w:val="00AF1037"/>
    <w:rsid w:val="00AF18A1"/>
    <w:rsid w:val="00AF1E63"/>
    <w:rsid w:val="00AF2862"/>
    <w:rsid w:val="00AF2E9D"/>
    <w:rsid w:val="00AF31B9"/>
    <w:rsid w:val="00AF4249"/>
    <w:rsid w:val="00B0149A"/>
    <w:rsid w:val="00B02671"/>
    <w:rsid w:val="00B02A0D"/>
    <w:rsid w:val="00B0524C"/>
    <w:rsid w:val="00B10D63"/>
    <w:rsid w:val="00B10E7C"/>
    <w:rsid w:val="00B126E7"/>
    <w:rsid w:val="00B12EFA"/>
    <w:rsid w:val="00B15152"/>
    <w:rsid w:val="00B156B1"/>
    <w:rsid w:val="00B15731"/>
    <w:rsid w:val="00B16C46"/>
    <w:rsid w:val="00B16EC3"/>
    <w:rsid w:val="00B200F0"/>
    <w:rsid w:val="00B3083B"/>
    <w:rsid w:val="00B314E8"/>
    <w:rsid w:val="00B32167"/>
    <w:rsid w:val="00B33B97"/>
    <w:rsid w:val="00B33C6D"/>
    <w:rsid w:val="00B37100"/>
    <w:rsid w:val="00B37C8A"/>
    <w:rsid w:val="00B40532"/>
    <w:rsid w:val="00B41572"/>
    <w:rsid w:val="00B415DB"/>
    <w:rsid w:val="00B41DA0"/>
    <w:rsid w:val="00B4298D"/>
    <w:rsid w:val="00B433A4"/>
    <w:rsid w:val="00B44E4D"/>
    <w:rsid w:val="00B46CBE"/>
    <w:rsid w:val="00B47620"/>
    <w:rsid w:val="00B47A70"/>
    <w:rsid w:val="00B50707"/>
    <w:rsid w:val="00B51255"/>
    <w:rsid w:val="00B5130C"/>
    <w:rsid w:val="00B52759"/>
    <w:rsid w:val="00B5471F"/>
    <w:rsid w:val="00B56229"/>
    <w:rsid w:val="00B5722A"/>
    <w:rsid w:val="00B57B88"/>
    <w:rsid w:val="00B60A03"/>
    <w:rsid w:val="00B61EC8"/>
    <w:rsid w:val="00B630B6"/>
    <w:rsid w:val="00B63C28"/>
    <w:rsid w:val="00B65CAD"/>
    <w:rsid w:val="00B66D7B"/>
    <w:rsid w:val="00B6715A"/>
    <w:rsid w:val="00B7014A"/>
    <w:rsid w:val="00B7153F"/>
    <w:rsid w:val="00B720B9"/>
    <w:rsid w:val="00B723D6"/>
    <w:rsid w:val="00B726FC"/>
    <w:rsid w:val="00B72972"/>
    <w:rsid w:val="00B72F68"/>
    <w:rsid w:val="00B73BCF"/>
    <w:rsid w:val="00B75B66"/>
    <w:rsid w:val="00B81C48"/>
    <w:rsid w:val="00B81C77"/>
    <w:rsid w:val="00B83430"/>
    <w:rsid w:val="00B83C12"/>
    <w:rsid w:val="00B845C4"/>
    <w:rsid w:val="00B8605D"/>
    <w:rsid w:val="00B870F0"/>
    <w:rsid w:val="00B904FD"/>
    <w:rsid w:val="00B9057C"/>
    <w:rsid w:val="00B925C4"/>
    <w:rsid w:val="00B92C0B"/>
    <w:rsid w:val="00B93A61"/>
    <w:rsid w:val="00B974BA"/>
    <w:rsid w:val="00BA17C2"/>
    <w:rsid w:val="00BA3875"/>
    <w:rsid w:val="00BA7B3A"/>
    <w:rsid w:val="00BA7C80"/>
    <w:rsid w:val="00BB3702"/>
    <w:rsid w:val="00BB3D9D"/>
    <w:rsid w:val="00BB6777"/>
    <w:rsid w:val="00BB6CD4"/>
    <w:rsid w:val="00BC0392"/>
    <w:rsid w:val="00BC067D"/>
    <w:rsid w:val="00BC4D5F"/>
    <w:rsid w:val="00BC6413"/>
    <w:rsid w:val="00BC7C58"/>
    <w:rsid w:val="00BD07A1"/>
    <w:rsid w:val="00BD09A4"/>
    <w:rsid w:val="00BD2C23"/>
    <w:rsid w:val="00BD436A"/>
    <w:rsid w:val="00BD5CF2"/>
    <w:rsid w:val="00BE101D"/>
    <w:rsid w:val="00BE360D"/>
    <w:rsid w:val="00BE45BD"/>
    <w:rsid w:val="00BE5BC7"/>
    <w:rsid w:val="00BF259E"/>
    <w:rsid w:val="00BF2C5C"/>
    <w:rsid w:val="00BF3B0B"/>
    <w:rsid w:val="00BF597A"/>
    <w:rsid w:val="00BF5A5F"/>
    <w:rsid w:val="00BF637A"/>
    <w:rsid w:val="00BF7B2B"/>
    <w:rsid w:val="00C05ACD"/>
    <w:rsid w:val="00C0724A"/>
    <w:rsid w:val="00C0755B"/>
    <w:rsid w:val="00C12EA2"/>
    <w:rsid w:val="00C14EC9"/>
    <w:rsid w:val="00C15824"/>
    <w:rsid w:val="00C17215"/>
    <w:rsid w:val="00C1722D"/>
    <w:rsid w:val="00C211D1"/>
    <w:rsid w:val="00C2309E"/>
    <w:rsid w:val="00C234D0"/>
    <w:rsid w:val="00C23747"/>
    <w:rsid w:val="00C2377F"/>
    <w:rsid w:val="00C243F7"/>
    <w:rsid w:val="00C261E1"/>
    <w:rsid w:val="00C30032"/>
    <w:rsid w:val="00C308FB"/>
    <w:rsid w:val="00C312A9"/>
    <w:rsid w:val="00C31819"/>
    <w:rsid w:val="00C31CC5"/>
    <w:rsid w:val="00C31F4D"/>
    <w:rsid w:val="00C32146"/>
    <w:rsid w:val="00C32A6A"/>
    <w:rsid w:val="00C3306B"/>
    <w:rsid w:val="00C335C4"/>
    <w:rsid w:val="00C34E63"/>
    <w:rsid w:val="00C413D9"/>
    <w:rsid w:val="00C41DC5"/>
    <w:rsid w:val="00C4378F"/>
    <w:rsid w:val="00C43C85"/>
    <w:rsid w:val="00C44BC9"/>
    <w:rsid w:val="00C44C28"/>
    <w:rsid w:val="00C51E94"/>
    <w:rsid w:val="00C52B61"/>
    <w:rsid w:val="00C52BA6"/>
    <w:rsid w:val="00C544C6"/>
    <w:rsid w:val="00C5458C"/>
    <w:rsid w:val="00C54B79"/>
    <w:rsid w:val="00C54CF6"/>
    <w:rsid w:val="00C562A6"/>
    <w:rsid w:val="00C56AFE"/>
    <w:rsid w:val="00C57D15"/>
    <w:rsid w:val="00C6193C"/>
    <w:rsid w:val="00C61BBF"/>
    <w:rsid w:val="00C62E27"/>
    <w:rsid w:val="00C6512E"/>
    <w:rsid w:val="00C66A2B"/>
    <w:rsid w:val="00C66CB3"/>
    <w:rsid w:val="00C7006B"/>
    <w:rsid w:val="00C71698"/>
    <w:rsid w:val="00C753C0"/>
    <w:rsid w:val="00C75692"/>
    <w:rsid w:val="00C75C7E"/>
    <w:rsid w:val="00C76273"/>
    <w:rsid w:val="00C7675E"/>
    <w:rsid w:val="00C77807"/>
    <w:rsid w:val="00C824E0"/>
    <w:rsid w:val="00C855AE"/>
    <w:rsid w:val="00C858E6"/>
    <w:rsid w:val="00C91C2D"/>
    <w:rsid w:val="00C92F3B"/>
    <w:rsid w:val="00C933F9"/>
    <w:rsid w:val="00C957BD"/>
    <w:rsid w:val="00C96FA3"/>
    <w:rsid w:val="00C97F76"/>
    <w:rsid w:val="00CA09CF"/>
    <w:rsid w:val="00CA0EB5"/>
    <w:rsid w:val="00CA19C8"/>
    <w:rsid w:val="00CA1F1D"/>
    <w:rsid w:val="00CA4CBA"/>
    <w:rsid w:val="00CA4D2A"/>
    <w:rsid w:val="00CA4F92"/>
    <w:rsid w:val="00CA5B65"/>
    <w:rsid w:val="00CA5CC4"/>
    <w:rsid w:val="00CA6113"/>
    <w:rsid w:val="00CA6B6D"/>
    <w:rsid w:val="00CB04EF"/>
    <w:rsid w:val="00CB0592"/>
    <w:rsid w:val="00CB2224"/>
    <w:rsid w:val="00CB4597"/>
    <w:rsid w:val="00CB4AF8"/>
    <w:rsid w:val="00CC0161"/>
    <w:rsid w:val="00CC097F"/>
    <w:rsid w:val="00CC197E"/>
    <w:rsid w:val="00CC4370"/>
    <w:rsid w:val="00CC4AB4"/>
    <w:rsid w:val="00CC4BD7"/>
    <w:rsid w:val="00CC4C3F"/>
    <w:rsid w:val="00CC7A18"/>
    <w:rsid w:val="00CD0759"/>
    <w:rsid w:val="00CD091D"/>
    <w:rsid w:val="00CD0F8E"/>
    <w:rsid w:val="00CD47AC"/>
    <w:rsid w:val="00CD4AF9"/>
    <w:rsid w:val="00CD591B"/>
    <w:rsid w:val="00CD6EFD"/>
    <w:rsid w:val="00CD76BB"/>
    <w:rsid w:val="00CE04ED"/>
    <w:rsid w:val="00CE0626"/>
    <w:rsid w:val="00CE0738"/>
    <w:rsid w:val="00CE33F6"/>
    <w:rsid w:val="00CE3A78"/>
    <w:rsid w:val="00CE4BDE"/>
    <w:rsid w:val="00CE521A"/>
    <w:rsid w:val="00CE5C01"/>
    <w:rsid w:val="00CF1ACD"/>
    <w:rsid w:val="00CF255A"/>
    <w:rsid w:val="00CF2B77"/>
    <w:rsid w:val="00CF4E74"/>
    <w:rsid w:val="00CF535A"/>
    <w:rsid w:val="00CF6D1A"/>
    <w:rsid w:val="00CF6EB5"/>
    <w:rsid w:val="00D01C24"/>
    <w:rsid w:val="00D03D16"/>
    <w:rsid w:val="00D074EE"/>
    <w:rsid w:val="00D1018C"/>
    <w:rsid w:val="00D12E17"/>
    <w:rsid w:val="00D142B6"/>
    <w:rsid w:val="00D1709D"/>
    <w:rsid w:val="00D211AB"/>
    <w:rsid w:val="00D2141C"/>
    <w:rsid w:val="00D231EC"/>
    <w:rsid w:val="00D23528"/>
    <w:rsid w:val="00D237D6"/>
    <w:rsid w:val="00D25954"/>
    <w:rsid w:val="00D25ED5"/>
    <w:rsid w:val="00D30BD3"/>
    <w:rsid w:val="00D316CB"/>
    <w:rsid w:val="00D31FBB"/>
    <w:rsid w:val="00D32081"/>
    <w:rsid w:val="00D321E9"/>
    <w:rsid w:val="00D330E5"/>
    <w:rsid w:val="00D339D3"/>
    <w:rsid w:val="00D372D1"/>
    <w:rsid w:val="00D4069C"/>
    <w:rsid w:val="00D41BC6"/>
    <w:rsid w:val="00D421FA"/>
    <w:rsid w:val="00D42D89"/>
    <w:rsid w:val="00D46275"/>
    <w:rsid w:val="00D469B3"/>
    <w:rsid w:val="00D5011F"/>
    <w:rsid w:val="00D53647"/>
    <w:rsid w:val="00D53B60"/>
    <w:rsid w:val="00D53E14"/>
    <w:rsid w:val="00D5428C"/>
    <w:rsid w:val="00D548A4"/>
    <w:rsid w:val="00D548C3"/>
    <w:rsid w:val="00D54C90"/>
    <w:rsid w:val="00D56334"/>
    <w:rsid w:val="00D56BFC"/>
    <w:rsid w:val="00D5714D"/>
    <w:rsid w:val="00D57249"/>
    <w:rsid w:val="00D57ED1"/>
    <w:rsid w:val="00D60E32"/>
    <w:rsid w:val="00D6174D"/>
    <w:rsid w:val="00D61D56"/>
    <w:rsid w:val="00D62241"/>
    <w:rsid w:val="00D6298F"/>
    <w:rsid w:val="00D65CA9"/>
    <w:rsid w:val="00D65FCF"/>
    <w:rsid w:val="00D66082"/>
    <w:rsid w:val="00D707D2"/>
    <w:rsid w:val="00D7254B"/>
    <w:rsid w:val="00D742BE"/>
    <w:rsid w:val="00D75DF1"/>
    <w:rsid w:val="00D80CDE"/>
    <w:rsid w:val="00D8164F"/>
    <w:rsid w:val="00D81AC3"/>
    <w:rsid w:val="00D84242"/>
    <w:rsid w:val="00D84324"/>
    <w:rsid w:val="00D84D32"/>
    <w:rsid w:val="00D869B3"/>
    <w:rsid w:val="00D90BF1"/>
    <w:rsid w:val="00D91A35"/>
    <w:rsid w:val="00D96DC6"/>
    <w:rsid w:val="00DA2E81"/>
    <w:rsid w:val="00DA33CC"/>
    <w:rsid w:val="00DA3438"/>
    <w:rsid w:val="00DA3687"/>
    <w:rsid w:val="00DA3AA8"/>
    <w:rsid w:val="00DA3BD2"/>
    <w:rsid w:val="00DA45C2"/>
    <w:rsid w:val="00DA4D66"/>
    <w:rsid w:val="00DA5CA5"/>
    <w:rsid w:val="00DB3B88"/>
    <w:rsid w:val="00DB4D6A"/>
    <w:rsid w:val="00DB500A"/>
    <w:rsid w:val="00DB6F8B"/>
    <w:rsid w:val="00DB7F2E"/>
    <w:rsid w:val="00DC156E"/>
    <w:rsid w:val="00DC1BCF"/>
    <w:rsid w:val="00DC2B6F"/>
    <w:rsid w:val="00DC3487"/>
    <w:rsid w:val="00DC4D73"/>
    <w:rsid w:val="00DC7006"/>
    <w:rsid w:val="00DD167A"/>
    <w:rsid w:val="00DD4D64"/>
    <w:rsid w:val="00DD5993"/>
    <w:rsid w:val="00DD770C"/>
    <w:rsid w:val="00DE0A8F"/>
    <w:rsid w:val="00DE0AC8"/>
    <w:rsid w:val="00DE22A2"/>
    <w:rsid w:val="00DE53A5"/>
    <w:rsid w:val="00DE5E71"/>
    <w:rsid w:val="00DE673D"/>
    <w:rsid w:val="00DE6BD9"/>
    <w:rsid w:val="00DE7391"/>
    <w:rsid w:val="00DF0D3A"/>
    <w:rsid w:val="00DF0FD7"/>
    <w:rsid w:val="00DF3AB2"/>
    <w:rsid w:val="00DF4B64"/>
    <w:rsid w:val="00DF61E1"/>
    <w:rsid w:val="00E01630"/>
    <w:rsid w:val="00E02277"/>
    <w:rsid w:val="00E03660"/>
    <w:rsid w:val="00E04D81"/>
    <w:rsid w:val="00E057AB"/>
    <w:rsid w:val="00E070ED"/>
    <w:rsid w:val="00E07E95"/>
    <w:rsid w:val="00E10422"/>
    <w:rsid w:val="00E10A96"/>
    <w:rsid w:val="00E11225"/>
    <w:rsid w:val="00E13707"/>
    <w:rsid w:val="00E13C81"/>
    <w:rsid w:val="00E14060"/>
    <w:rsid w:val="00E14F57"/>
    <w:rsid w:val="00E17E94"/>
    <w:rsid w:val="00E203E3"/>
    <w:rsid w:val="00E2144A"/>
    <w:rsid w:val="00E21DA1"/>
    <w:rsid w:val="00E228C9"/>
    <w:rsid w:val="00E22E33"/>
    <w:rsid w:val="00E24218"/>
    <w:rsid w:val="00E25101"/>
    <w:rsid w:val="00E26010"/>
    <w:rsid w:val="00E262D0"/>
    <w:rsid w:val="00E26327"/>
    <w:rsid w:val="00E26B3F"/>
    <w:rsid w:val="00E30862"/>
    <w:rsid w:val="00E30FCB"/>
    <w:rsid w:val="00E32153"/>
    <w:rsid w:val="00E3236F"/>
    <w:rsid w:val="00E334F7"/>
    <w:rsid w:val="00E34132"/>
    <w:rsid w:val="00E34B0F"/>
    <w:rsid w:val="00E3513C"/>
    <w:rsid w:val="00E40589"/>
    <w:rsid w:val="00E41DBF"/>
    <w:rsid w:val="00E422D3"/>
    <w:rsid w:val="00E47591"/>
    <w:rsid w:val="00E515EB"/>
    <w:rsid w:val="00E52CF7"/>
    <w:rsid w:val="00E52ED5"/>
    <w:rsid w:val="00E533F4"/>
    <w:rsid w:val="00E54614"/>
    <w:rsid w:val="00E5670B"/>
    <w:rsid w:val="00E57AF7"/>
    <w:rsid w:val="00E619A9"/>
    <w:rsid w:val="00E621ED"/>
    <w:rsid w:val="00E655FB"/>
    <w:rsid w:val="00E666D0"/>
    <w:rsid w:val="00E7070D"/>
    <w:rsid w:val="00E71BAF"/>
    <w:rsid w:val="00E720DC"/>
    <w:rsid w:val="00E72368"/>
    <w:rsid w:val="00E73F43"/>
    <w:rsid w:val="00E74A36"/>
    <w:rsid w:val="00E74E19"/>
    <w:rsid w:val="00E75010"/>
    <w:rsid w:val="00E758DA"/>
    <w:rsid w:val="00E759C5"/>
    <w:rsid w:val="00E75A00"/>
    <w:rsid w:val="00E7663D"/>
    <w:rsid w:val="00E77078"/>
    <w:rsid w:val="00E8183D"/>
    <w:rsid w:val="00E8277E"/>
    <w:rsid w:val="00E82E51"/>
    <w:rsid w:val="00E839E0"/>
    <w:rsid w:val="00E84297"/>
    <w:rsid w:val="00E84461"/>
    <w:rsid w:val="00E8724D"/>
    <w:rsid w:val="00E902BE"/>
    <w:rsid w:val="00E915DF"/>
    <w:rsid w:val="00E91BC7"/>
    <w:rsid w:val="00E91E88"/>
    <w:rsid w:val="00E92B07"/>
    <w:rsid w:val="00E92DC9"/>
    <w:rsid w:val="00E951C8"/>
    <w:rsid w:val="00E95C00"/>
    <w:rsid w:val="00E961AB"/>
    <w:rsid w:val="00E96B1A"/>
    <w:rsid w:val="00EA19CC"/>
    <w:rsid w:val="00EA524D"/>
    <w:rsid w:val="00EA5729"/>
    <w:rsid w:val="00EB05D5"/>
    <w:rsid w:val="00EB0A73"/>
    <w:rsid w:val="00EB0CA2"/>
    <w:rsid w:val="00EB12EB"/>
    <w:rsid w:val="00EB3B32"/>
    <w:rsid w:val="00EB55CA"/>
    <w:rsid w:val="00EB567C"/>
    <w:rsid w:val="00EB5681"/>
    <w:rsid w:val="00EB5A3D"/>
    <w:rsid w:val="00EB77E9"/>
    <w:rsid w:val="00EC0F01"/>
    <w:rsid w:val="00EC103F"/>
    <w:rsid w:val="00EC1391"/>
    <w:rsid w:val="00EC193E"/>
    <w:rsid w:val="00EC2966"/>
    <w:rsid w:val="00EC303A"/>
    <w:rsid w:val="00EC3073"/>
    <w:rsid w:val="00EC59A5"/>
    <w:rsid w:val="00EC6CE7"/>
    <w:rsid w:val="00EC7AEC"/>
    <w:rsid w:val="00ED317E"/>
    <w:rsid w:val="00ED412E"/>
    <w:rsid w:val="00ED4554"/>
    <w:rsid w:val="00ED4BEA"/>
    <w:rsid w:val="00ED4EBD"/>
    <w:rsid w:val="00ED64D2"/>
    <w:rsid w:val="00ED6C57"/>
    <w:rsid w:val="00ED6E01"/>
    <w:rsid w:val="00ED727D"/>
    <w:rsid w:val="00EE04FE"/>
    <w:rsid w:val="00EE1D03"/>
    <w:rsid w:val="00EE20E5"/>
    <w:rsid w:val="00EE2C6A"/>
    <w:rsid w:val="00EE46E2"/>
    <w:rsid w:val="00EE46F6"/>
    <w:rsid w:val="00EE641B"/>
    <w:rsid w:val="00EE6B95"/>
    <w:rsid w:val="00EE7952"/>
    <w:rsid w:val="00EF0535"/>
    <w:rsid w:val="00EF111F"/>
    <w:rsid w:val="00EF2C2C"/>
    <w:rsid w:val="00EF3357"/>
    <w:rsid w:val="00EF3D42"/>
    <w:rsid w:val="00EF464C"/>
    <w:rsid w:val="00EF512A"/>
    <w:rsid w:val="00EF60D6"/>
    <w:rsid w:val="00F02408"/>
    <w:rsid w:val="00F027F8"/>
    <w:rsid w:val="00F02E8E"/>
    <w:rsid w:val="00F0358B"/>
    <w:rsid w:val="00F04938"/>
    <w:rsid w:val="00F05CEA"/>
    <w:rsid w:val="00F0717A"/>
    <w:rsid w:val="00F07476"/>
    <w:rsid w:val="00F077F7"/>
    <w:rsid w:val="00F10B41"/>
    <w:rsid w:val="00F11A46"/>
    <w:rsid w:val="00F1245F"/>
    <w:rsid w:val="00F14D5F"/>
    <w:rsid w:val="00F150E4"/>
    <w:rsid w:val="00F175E5"/>
    <w:rsid w:val="00F202D6"/>
    <w:rsid w:val="00F214EF"/>
    <w:rsid w:val="00F21E2C"/>
    <w:rsid w:val="00F231ED"/>
    <w:rsid w:val="00F234BD"/>
    <w:rsid w:val="00F238ED"/>
    <w:rsid w:val="00F23B19"/>
    <w:rsid w:val="00F322B7"/>
    <w:rsid w:val="00F32AA2"/>
    <w:rsid w:val="00F334FE"/>
    <w:rsid w:val="00F34594"/>
    <w:rsid w:val="00F34906"/>
    <w:rsid w:val="00F35630"/>
    <w:rsid w:val="00F37257"/>
    <w:rsid w:val="00F37619"/>
    <w:rsid w:val="00F37B76"/>
    <w:rsid w:val="00F40984"/>
    <w:rsid w:val="00F40FFA"/>
    <w:rsid w:val="00F42E49"/>
    <w:rsid w:val="00F430C7"/>
    <w:rsid w:val="00F43912"/>
    <w:rsid w:val="00F44A0E"/>
    <w:rsid w:val="00F46987"/>
    <w:rsid w:val="00F47D60"/>
    <w:rsid w:val="00F53422"/>
    <w:rsid w:val="00F53537"/>
    <w:rsid w:val="00F53E9D"/>
    <w:rsid w:val="00F543CD"/>
    <w:rsid w:val="00F54429"/>
    <w:rsid w:val="00F54791"/>
    <w:rsid w:val="00F557B3"/>
    <w:rsid w:val="00F55A39"/>
    <w:rsid w:val="00F6095C"/>
    <w:rsid w:val="00F61DEC"/>
    <w:rsid w:val="00F62729"/>
    <w:rsid w:val="00F63EEB"/>
    <w:rsid w:val="00F6479C"/>
    <w:rsid w:val="00F652C3"/>
    <w:rsid w:val="00F65CE8"/>
    <w:rsid w:val="00F661DA"/>
    <w:rsid w:val="00F67144"/>
    <w:rsid w:val="00F674FB"/>
    <w:rsid w:val="00F7041D"/>
    <w:rsid w:val="00F71ED6"/>
    <w:rsid w:val="00F733C0"/>
    <w:rsid w:val="00F75617"/>
    <w:rsid w:val="00F761F2"/>
    <w:rsid w:val="00F77179"/>
    <w:rsid w:val="00F7773B"/>
    <w:rsid w:val="00F77FFA"/>
    <w:rsid w:val="00F81E2D"/>
    <w:rsid w:val="00F81E9B"/>
    <w:rsid w:val="00F82A74"/>
    <w:rsid w:val="00F838D9"/>
    <w:rsid w:val="00F83D08"/>
    <w:rsid w:val="00F84044"/>
    <w:rsid w:val="00F84582"/>
    <w:rsid w:val="00F87502"/>
    <w:rsid w:val="00F91D42"/>
    <w:rsid w:val="00F928F8"/>
    <w:rsid w:val="00F9340D"/>
    <w:rsid w:val="00F93A9D"/>
    <w:rsid w:val="00F94139"/>
    <w:rsid w:val="00F95C7E"/>
    <w:rsid w:val="00F96B72"/>
    <w:rsid w:val="00F96CFD"/>
    <w:rsid w:val="00FA0B5C"/>
    <w:rsid w:val="00FA50C8"/>
    <w:rsid w:val="00FA559D"/>
    <w:rsid w:val="00FA66A2"/>
    <w:rsid w:val="00FA7109"/>
    <w:rsid w:val="00FA714D"/>
    <w:rsid w:val="00FB13A4"/>
    <w:rsid w:val="00FB2CE6"/>
    <w:rsid w:val="00FB521B"/>
    <w:rsid w:val="00FB586B"/>
    <w:rsid w:val="00FB70DA"/>
    <w:rsid w:val="00FB786B"/>
    <w:rsid w:val="00FB7DCF"/>
    <w:rsid w:val="00FC323A"/>
    <w:rsid w:val="00FC650B"/>
    <w:rsid w:val="00FC67CA"/>
    <w:rsid w:val="00FC79C6"/>
    <w:rsid w:val="00FD1B62"/>
    <w:rsid w:val="00FD5401"/>
    <w:rsid w:val="00FD55CA"/>
    <w:rsid w:val="00FD5E71"/>
    <w:rsid w:val="00FD62B3"/>
    <w:rsid w:val="00FE0DF4"/>
    <w:rsid w:val="00FE1776"/>
    <w:rsid w:val="00FE2BA0"/>
    <w:rsid w:val="00FE33C0"/>
    <w:rsid w:val="00FE5A20"/>
    <w:rsid w:val="00FE5E82"/>
    <w:rsid w:val="00FE7FA7"/>
    <w:rsid w:val="00FF09B6"/>
    <w:rsid w:val="00FF0B8F"/>
    <w:rsid w:val="00FF275F"/>
    <w:rsid w:val="00FF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418cbf,#6799c8"/>
    </o:shapedefaults>
    <o:shapelayout v:ext="edit">
      <o:idmap v:ext="edit" data="1"/>
    </o:shapelayout>
  </w:shapeDefaults>
  <w:decimalSymbol w:val="."/>
  <w:listSeparator w:val=";"/>
  <w15:docId w15:val="{1B49286F-7C6A-4A71-BEB5-70A76BD9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E7B"/>
    <w:pPr>
      <w:spacing w:before="120" w:after="40" w:line="260" w:lineRule="atLeast"/>
      <w:ind w:left="72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body"/>
    <w:link w:val="Heading1Char"/>
    <w:qFormat/>
    <w:rsid w:val="00EF3D42"/>
    <w:pPr>
      <w:keepNext/>
      <w:numPr>
        <w:numId w:val="6"/>
      </w:numPr>
      <w:pBdr>
        <w:bottom w:val="single" w:sz="12" w:space="1" w:color="auto"/>
      </w:pBdr>
      <w:spacing w:after="480"/>
      <w:outlineLvl w:val="0"/>
    </w:pPr>
    <w:rPr>
      <w:sz w:val="44"/>
      <w:szCs w:val="40"/>
    </w:rPr>
  </w:style>
  <w:style w:type="paragraph" w:styleId="Heading2">
    <w:name w:val="heading 2"/>
    <w:basedOn w:val="Normal"/>
    <w:next w:val="body"/>
    <w:link w:val="Heading2Char"/>
    <w:qFormat/>
    <w:rsid w:val="00395F0F"/>
    <w:pPr>
      <w:keepNext/>
      <w:numPr>
        <w:ilvl w:val="1"/>
        <w:numId w:val="6"/>
      </w:numPr>
      <w:spacing w:before="400" w:after="120"/>
      <w:outlineLvl w:val="1"/>
    </w:pPr>
    <w:rPr>
      <w:rFonts w:cs="Arial"/>
      <w:sz w:val="36"/>
      <w:szCs w:val="36"/>
    </w:rPr>
  </w:style>
  <w:style w:type="paragraph" w:styleId="Heading3">
    <w:name w:val="heading 3"/>
    <w:basedOn w:val="Normal"/>
    <w:next w:val="body"/>
    <w:link w:val="Heading3Char"/>
    <w:qFormat/>
    <w:rsid w:val="00C76273"/>
    <w:pPr>
      <w:keepNext/>
      <w:numPr>
        <w:ilvl w:val="2"/>
        <w:numId w:val="6"/>
      </w:numPr>
      <w:spacing w:before="360" w:after="120"/>
      <w:outlineLvl w:val="2"/>
    </w:pPr>
    <w:rPr>
      <w:sz w:val="30"/>
      <w:szCs w:val="30"/>
    </w:rPr>
  </w:style>
  <w:style w:type="paragraph" w:styleId="Heading4">
    <w:name w:val="heading 4"/>
    <w:basedOn w:val="Normal"/>
    <w:next w:val="body"/>
    <w:link w:val="Heading4Char"/>
    <w:qFormat/>
    <w:rsid w:val="00C76273"/>
    <w:pPr>
      <w:keepNext/>
      <w:numPr>
        <w:ilvl w:val="3"/>
        <w:numId w:val="6"/>
      </w:numPr>
      <w:spacing w:before="360" w:after="120"/>
      <w:outlineLvl w:val="3"/>
    </w:pPr>
    <w:rPr>
      <w:sz w:val="26"/>
      <w:szCs w:val="26"/>
    </w:rPr>
  </w:style>
  <w:style w:type="paragraph" w:styleId="Heading5">
    <w:name w:val="heading 5"/>
    <w:basedOn w:val="Normal"/>
    <w:next w:val="body"/>
    <w:link w:val="Heading5Char"/>
    <w:qFormat/>
    <w:rsid w:val="00C76273"/>
    <w:pPr>
      <w:keepNext/>
      <w:numPr>
        <w:ilvl w:val="4"/>
        <w:numId w:val="6"/>
      </w:numPr>
      <w:spacing w:before="360" w:after="120"/>
      <w:outlineLvl w:val="4"/>
    </w:pPr>
    <w:rPr>
      <w:szCs w:val="22"/>
    </w:rPr>
  </w:style>
  <w:style w:type="paragraph" w:styleId="Heading6">
    <w:name w:val="heading 6"/>
    <w:basedOn w:val="Normal"/>
    <w:next w:val="body"/>
    <w:link w:val="Heading6Char"/>
    <w:qFormat/>
    <w:rsid w:val="00C76273"/>
    <w:pPr>
      <w:keepNext/>
      <w:numPr>
        <w:ilvl w:val="5"/>
        <w:numId w:val="6"/>
      </w:numPr>
      <w:spacing w:before="360" w:after="120"/>
      <w:outlineLvl w:val="5"/>
    </w:pPr>
    <w:rPr>
      <w:szCs w:val="22"/>
    </w:rPr>
  </w:style>
  <w:style w:type="paragraph" w:styleId="Heading7">
    <w:name w:val="heading 7"/>
    <w:basedOn w:val="Normal"/>
    <w:next w:val="body"/>
    <w:link w:val="Heading7Char"/>
    <w:qFormat/>
    <w:rsid w:val="00EF3D42"/>
    <w:pPr>
      <w:keepNext/>
      <w:numPr>
        <w:ilvl w:val="6"/>
        <w:numId w:val="6"/>
      </w:numPr>
      <w:pBdr>
        <w:bottom w:val="single" w:sz="12" w:space="1" w:color="auto"/>
      </w:pBdr>
      <w:spacing w:after="480"/>
      <w:outlineLvl w:val="6"/>
    </w:pPr>
    <w:rPr>
      <w:sz w:val="44"/>
      <w:szCs w:val="44"/>
    </w:rPr>
  </w:style>
  <w:style w:type="paragraph" w:styleId="Heading8">
    <w:name w:val="heading 8"/>
    <w:basedOn w:val="Heading2"/>
    <w:next w:val="body"/>
    <w:link w:val="Heading8Char"/>
    <w:qFormat/>
    <w:rsid w:val="00C76273"/>
    <w:pPr>
      <w:numPr>
        <w:ilvl w:val="7"/>
      </w:numPr>
      <w:outlineLvl w:val="7"/>
    </w:pPr>
  </w:style>
  <w:style w:type="paragraph" w:styleId="Heading9">
    <w:name w:val="heading 9"/>
    <w:basedOn w:val="Heading3"/>
    <w:next w:val="body"/>
    <w:link w:val="Heading9Char"/>
    <w:qFormat/>
    <w:rsid w:val="00C76273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95F0F"/>
    <w:rPr>
      <w:rFonts w:ascii="Arial" w:hAnsi="Arial" w:cs="Arial"/>
      <w:sz w:val="36"/>
      <w:szCs w:val="36"/>
    </w:rPr>
  </w:style>
  <w:style w:type="paragraph" w:styleId="Footer">
    <w:name w:val="footer"/>
    <w:basedOn w:val="Normal"/>
    <w:link w:val="FooterChar"/>
    <w:rsid w:val="00C31F4D"/>
    <w:pPr>
      <w:pBdr>
        <w:top w:val="single" w:sz="6" w:space="1" w:color="auto"/>
      </w:pBdr>
      <w:tabs>
        <w:tab w:val="center" w:pos="4320"/>
        <w:tab w:val="right" w:pos="9360"/>
      </w:tabs>
      <w:spacing w:line="240" w:lineRule="auto"/>
      <w:ind w:left="0"/>
    </w:pPr>
    <w:rPr>
      <w:rFonts w:cs="Arial"/>
      <w:bCs/>
      <w:sz w:val="14"/>
      <w:szCs w:val="16"/>
    </w:rPr>
  </w:style>
  <w:style w:type="paragraph" w:customStyle="1" w:styleId="tableentryc">
    <w:name w:val="table entry c"/>
    <w:basedOn w:val="Normal"/>
    <w:link w:val="tableentrycChar"/>
    <w:rsid w:val="00C76273"/>
    <w:pPr>
      <w:spacing w:before="40" w:line="240" w:lineRule="auto"/>
      <w:jc w:val="center"/>
    </w:pPr>
    <w:rPr>
      <w:sz w:val="18"/>
    </w:rPr>
  </w:style>
  <w:style w:type="paragraph" w:customStyle="1" w:styleId="tablespace">
    <w:name w:val="table space"/>
    <w:basedOn w:val="Normal"/>
    <w:link w:val="tablespaceChar"/>
    <w:rsid w:val="00C76273"/>
    <w:pPr>
      <w:spacing w:before="0" w:after="0" w:line="240" w:lineRule="auto"/>
    </w:pPr>
    <w:rPr>
      <w:sz w:val="12"/>
    </w:rPr>
  </w:style>
  <w:style w:type="paragraph" w:styleId="TOC1">
    <w:name w:val="toc 1"/>
    <w:basedOn w:val="body"/>
    <w:next w:val="Normal"/>
    <w:autoRedefine/>
    <w:uiPriority w:val="39"/>
    <w:rsid w:val="00C76273"/>
    <w:pPr>
      <w:keepNext/>
      <w:tabs>
        <w:tab w:val="right" w:leader="dot" w:pos="9360"/>
      </w:tabs>
      <w:spacing w:before="240" w:after="120"/>
      <w:ind w:left="1080" w:right="720" w:hanging="360"/>
    </w:pPr>
    <w:rPr>
      <w:b/>
      <w:bCs/>
      <w:noProof/>
      <w:sz w:val="24"/>
      <w:szCs w:val="22"/>
    </w:rPr>
  </w:style>
  <w:style w:type="paragraph" w:styleId="TOC2">
    <w:name w:val="toc 2"/>
    <w:basedOn w:val="TOC1"/>
    <w:next w:val="Normal"/>
    <w:autoRedefine/>
    <w:uiPriority w:val="39"/>
    <w:rsid w:val="00C76273"/>
    <w:pPr>
      <w:keepNext w:val="0"/>
      <w:spacing w:before="40" w:after="40"/>
      <w:ind w:left="1296" w:hanging="216"/>
    </w:pPr>
    <w:rPr>
      <w:b w:val="0"/>
      <w:bCs w:val="0"/>
      <w:sz w:val="20"/>
    </w:rPr>
  </w:style>
  <w:style w:type="paragraph" w:styleId="TOC3">
    <w:name w:val="toc 3"/>
    <w:basedOn w:val="TOC2"/>
    <w:next w:val="Normal"/>
    <w:autoRedefine/>
    <w:uiPriority w:val="39"/>
    <w:rsid w:val="00C76273"/>
    <w:pPr>
      <w:ind w:left="1669" w:hanging="229"/>
    </w:pPr>
    <w:rPr>
      <w:bCs/>
      <w:szCs w:val="24"/>
    </w:rPr>
  </w:style>
  <w:style w:type="paragraph" w:styleId="TOC4">
    <w:name w:val="toc 4"/>
    <w:basedOn w:val="TOC2"/>
    <w:next w:val="Normal"/>
    <w:autoRedefine/>
    <w:uiPriority w:val="39"/>
    <w:semiHidden/>
    <w:rsid w:val="00C76273"/>
    <w:pPr>
      <w:ind w:left="2029" w:hanging="360"/>
    </w:pPr>
  </w:style>
  <w:style w:type="character" w:styleId="Hyperlink">
    <w:name w:val="Hyperlink"/>
    <w:basedOn w:val="DefaultParagraphFont"/>
    <w:uiPriority w:val="99"/>
    <w:rsid w:val="00C76273"/>
    <w:rPr>
      <w:color w:val="0000FF"/>
      <w:u w:val="single"/>
    </w:rPr>
  </w:style>
  <w:style w:type="paragraph" w:customStyle="1" w:styleId="License">
    <w:name w:val="License"/>
    <w:basedOn w:val="Normal"/>
    <w:rsid w:val="005B1C34"/>
    <w:pPr>
      <w:spacing w:line="240" w:lineRule="atLeast"/>
      <w:ind w:left="0"/>
    </w:pPr>
    <w:rPr>
      <w:rFonts w:cs="Arial"/>
      <w:sz w:val="18"/>
    </w:rPr>
  </w:style>
  <w:style w:type="paragraph" w:customStyle="1" w:styleId="tablefootnote">
    <w:name w:val="table footnote"/>
    <w:basedOn w:val="Normal"/>
    <w:link w:val="tablefootnoteChar"/>
    <w:rsid w:val="00C76273"/>
    <w:pPr>
      <w:spacing w:before="40" w:line="240" w:lineRule="auto"/>
    </w:pPr>
    <w:rPr>
      <w:sz w:val="16"/>
    </w:rPr>
  </w:style>
  <w:style w:type="paragraph" w:styleId="Caption">
    <w:name w:val="caption"/>
    <w:basedOn w:val="Normal"/>
    <w:next w:val="body"/>
    <w:link w:val="CaptionChar"/>
    <w:qFormat/>
    <w:rsid w:val="00C76273"/>
    <w:pPr>
      <w:spacing w:before="240" w:after="160" w:line="240" w:lineRule="auto"/>
    </w:pPr>
    <w:rPr>
      <w:b/>
      <w:bCs/>
    </w:rPr>
  </w:style>
  <w:style w:type="paragraph" w:customStyle="1" w:styleId="anchor">
    <w:name w:val="anchor"/>
    <w:basedOn w:val="Normal"/>
    <w:next w:val="body"/>
    <w:rsid w:val="00C76273"/>
    <w:pPr>
      <w:spacing w:before="240" w:after="240"/>
    </w:pPr>
    <w:rPr>
      <w:noProof/>
    </w:rPr>
  </w:style>
  <w:style w:type="character" w:styleId="CommentReference">
    <w:name w:val="annotation reference"/>
    <w:basedOn w:val="DefaultParagraphFont"/>
    <w:semiHidden/>
    <w:rsid w:val="00C7627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76273"/>
    <w:rPr>
      <w:rFonts w:ascii="Times" w:eastAsia="Times" w:hAnsi="Times"/>
      <w:sz w:val="20"/>
      <w:szCs w:val="20"/>
    </w:rPr>
  </w:style>
  <w:style w:type="paragraph" w:styleId="BalloonText">
    <w:name w:val="Balloon Text"/>
    <w:basedOn w:val="Normal"/>
    <w:semiHidden/>
    <w:rsid w:val="00C76273"/>
    <w:rPr>
      <w:rFonts w:ascii="Tahoma" w:hAnsi="Tahoma" w:cs="Tahoma"/>
      <w:sz w:val="16"/>
      <w:szCs w:val="16"/>
    </w:rPr>
  </w:style>
  <w:style w:type="paragraph" w:customStyle="1" w:styleId="tablecode">
    <w:name w:val="table code"/>
    <w:basedOn w:val="Normal"/>
    <w:link w:val="tablecodeChar"/>
    <w:rsid w:val="00C7627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before="0" w:after="0" w:line="240" w:lineRule="auto"/>
    </w:pPr>
    <w:rPr>
      <w:rFonts w:ascii="Courier New" w:hAnsi="Courier New"/>
      <w:noProof/>
      <w:sz w:val="16"/>
      <w:szCs w:val="16"/>
    </w:rPr>
  </w:style>
  <w:style w:type="paragraph" w:customStyle="1" w:styleId="subhead">
    <w:name w:val="subhead"/>
    <w:basedOn w:val="Normal"/>
    <w:next w:val="body"/>
    <w:link w:val="subheadChar"/>
    <w:rsid w:val="00C76273"/>
    <w:pPr>
      <w:keepNext/>
      <w:spacing w:before="240" w:after="120"/>
    </w:pPr>
    <w:rPr>
      <w:b/>
      <w:szCs w:val="22"/>
    </w:rPr>
  </w:style>
  <w:style w:type="paragraph" w:customStyle="1" w:styleId="bulletlv3">
    <w:name w:val="bullet lv3"/>
    <w:basedOn w:val="Normal"/>
    <w:link w:val="bulletlv3Char"/>
    <w:rsid w:val="00C76273"/>
    <w:pPr>
      <w:numPr>
        <w:numId w:val="4"/>
      </w:numPr>
    </w:pPr>
  </w:style>
  <w:style w:type="paragraph" w:customStyle="1" w:styleId="code">
    <w:name w:val="code"/>
    <w:basedOn w:val="Normal"/>
    <w:link w:val="codeChar"/>
    <w:rsid w:val="00C7627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before="0" w:after="0" w:line="240" w:lineRule="atLeast"/>
    </w:pPr>
    <w:rPr>
      <w:rFonts w:ascii="Courier New" w:hAnsi="Courier New"/>
      <w:noProof/>
      <w:sz w:val="18"/>
    </w:rPr>
  </w:style>
  <w:style w:type="paragraph" w:customStyle="1" w:styleId="calloutreg8pt">
    <w:name w:val="callout_reg 8 pt"/>
    <w:basedOn w:val="Normal"/>
    <w:rsid w:val="00C76273"/>
    <w:pPr>
      <w:spacing w:before="0" w:after="0" w:line="240" w:lineRule="auto"/>
    </w:pPr>
    <w:rPr>
      <w:rFonts w:cs="Arial"/>
      <w:bCs/>
      <w:sz w:val="16"/>
      <w:szCs w:val="18"/>
    </w:rPr>
  </w:style>
  <w:style w:type="paragraph" w:customStyle="1" w:styleId="Draft">
    <w:name w:val="Draft"/>
    <w:basedOn w:val="Normal"/>
    <w:semiHidden/>
    <w:rsid w:val="00C76273"/>
    <w:rPr>
      <w:rFonts w:ascii="Arial Bold" w:eastAsia="Times" w:hAnsi="Arial Bold"/>
      <w:b/>
      <w:color w:val="C0C0C0"/>
      <w:sz w:val="96"/>
      <w:szCs w:val="20"/>
    </w:rPr>
  </w:style>
  <w:style w:type="character" w:styleId="FootnoteReference">
    <w:name w:val="footnote reference"/>
    <w:basedOn w:val="DefaultParagraphFont"/>
    <w:rsid w:val="00C76273"/>
    <w:rPr>
      <w:iCs/>
      <w:sz w:val="20"/>
      <w:szCs w:val="20"/>
      <w:vertAlign w:val="superscript"/>
    </w:rPr>
  </w:style>
  <w:style w:type="paragraph" w:styleId="FootnoteText">
    <w:name w:val="footnote text"/>
    <w:basedOn w:val="Normal"/>
    <w:uiPriority w:val="99"/>
    <w:rsid w:val="00C76273"/>
    <w:pPr>
      <w:keepLines/>
      <w:spacing w:before="60" w:after="60" w:line="240" w:lineRule="atLeast"/>
    </w:pPr>
    <w:rPr>
      <w:sz w:val="16"/>
    </w:rPr>
  </w:style>
  <w:style w:type="paragraph" w:customStyle="1" w:styleId="numbrdlist">
    <w:name w:val="numbrd list"/>
    <w:basedOn w:val="Normal"/>
    <w:rsid w:val="00C76273"/>
    <w:pPr>
      <w:numPr>
        <w:numId w:val="26"/>
      </w:numPr>
      <w:tabs>
        <w:tab w:val="decimal" w:pos="1440"/>
      </w:tabs>
    </w:pPr>
  </w:style>
  <w:style w:type="paragraph" w:customStyle="1" w:styleId="numbrdlist0">
    <w:name w:val="numbrd list +"/>
    <w:basedOn w:val="Normal"/>
    <w:rsid w:val="00C76273"/>
    <w:pPr>
      <w:numPr>
        <w:numId w:val="11"/>
      </w:numPr>
      <w:tabs>
        <w:tab w:val="left" w:pos="1440"/>
      </w:tabs>
    </w:pPr>
  </w:style>
  <w:style w:type="paragraph" w:customStyle="1" w:styleId="numbrdlist1">
    <w:name w:val="numbrd list ++"/>
    <w:basedOn w:val="Normal"/>
    <w:rsid w:val="00C76273"/>
    <w:pPr>
      <w:numPr>
        <w:numId w:val="12"/>
      </w:numPr>
    </w:pPr>
  </w:style>
  <w:style w:type="character" w:styleId="LineNumber">
    <w:name w:val="line number"/>
    <w:basedOn w:val="DefaultParagraphFont"/>
    <w:semiHidden/>
    <w:rsid w:val="00C76273"/>
    <w:rPr>
      <w:rFonts w:ascii="Arial" w:hAnsi="Arial"/>
      <w:sz w:val="12"/>
    </w:rPr>
  </w:style>
  <w:style w:type="paragraph" w:customStyle="1" w:styleId="calloutbold8pt">
    <w:name w:val="callout_bold 8 pt"/>
    <w:basedOn w:val="Normal"/>
    <w:rsid w:val="00C76273"/>
    <w:pPr>
      <w:spacing w:before="0" w:after="0" w:line="240" w:lineRule="auto"/>
    </w:pPr>
    <w:rPr>
      <w:rFonts w:cs="Arial"/>
      <w:b/>
      <w:bCs/>
      <w:sz w:val="16"/>
      <w:szCs w:val="18"/>
    </w:rPr>
  </w:style>
  <w:style w:type="paragraph" w:customStyle="1" w:styleId="tablebulletlvl2">
    <w:name w:val="table bullet lvl 2"/>
    <w:basedOn w:val="Normal"/>
    <w:rsid w:val="00C76273"/>
    <w:pPr>
      <w:numPr>
        <w:numId w:val="15"/>
      </w:numPr>
      <w:tabs>
        <w:tab w:val="left" w:pos="432"/>
      </w:tabs>
      <w:spacing w:before="20" w:after="0" w:line="240" w:lineRule="auto"/>
    </w:pPr>
    <w:rPr>
      <w:sz w:val="18"/>
    </w:rPr>
  </w:style>
  <w:style w:type="paragraph" w:customStyle="1" w:styleId="proctextindent">
    <w:name w:val="proc text indent"/>
    <w:basedOn w:val="Normal"/>
    <w:rsid w:val="00C76273"/>
    <w:pPr>
      <w:ind w:left="1080"/>
    </w:pPr>
  </w:style>
  <w:style w:type="paragraph" w:customStyle="1" w:styleId="tableheadingc">
    <w:name w:val="table heading c"/>
    <w:basedOn w:val="Normal"/>
    <w:link w:val="tableheadingcChar"/>
    <w:rsid w:val="00C76273"/>
    <w:pPr>
      <w:keepNext/>
      <w:spacing w:before="60" w:after="60" w:line="240" w:lineRule="auto"/>
      <w:jc w:val="center"/>
    </w:pPr>
    <w:rPr>
      <w:b/>
      <w:bCs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C76273"/>
    <w:pPr>
      <w:tabs>
        <w:tab w:val="right" w:leader="dot" w:pos="9000"/>
      </w:tabs>
      <w:ind w:left="1320"/>
    </w:pPr>
    <w:rPr>
      <w:szCs w:val="22"/>
    </w:rPr>
  </w:style>
  <w:style w:type="paragraph" w:customStyle="1" w:styleId="bodytable">
    <w:name w:val="body_table"/>
    <w:basedOn w:val="Normal"/>
    <w:rsid w:val="00C76273"/>
    <w:pPr>
      <w:spacing w:before="60" w:after="60"/>
    </w:pPr>
  </w:style>
  <w:style w:type="paragraph" w:customStyle="1" w:styleId="bulletlv4">
    <w:name w:val="bullet lv4"/>
    <w:basedOn w:val="Normal"/>
    <w:link w:val="bulletlv4Char"/>
    <w:rsid w:val="00C76273"/>
    <w:pPr>
      <w:numPr>
        <w:numId w:val="5"/>
      </w:numPr>
    </w:pPr>
  </w:style>
  <w:style w:type="paragraph" w:customStyle="1" w:styleId="bulletlv1">
    <w:name w:val="bullet lv1"/>
    <w:basedOn w:val="Normal"/>
    <w:link w:val="bulletlv1Char"/>
    <w:rsid w:val="00C76273"/>
    <w:pPr>
      <w:numPr>
        <w:numId w:val="3"/>
      </w:numPr>
    </w:pPr>
    <w:rPr>
      <w:szCs w:val="20"/>
    </w:rPr>
  </w:style>
  <w:style w:type="paragraph" w:customStyle="1" w:styleId="figureanchor">
    <w:name w:val="figure anchor"/>
    <w:basedOn w:val="Normal"/>
    <w:next w:val="Caption"/>
    <w:rsid w:val="00C76273"/>
    <w:pPr>
      <w:keepNext/>
      <w:spacing w:before="360" w:after="120"/>
    </w:pPr>
    <w:rPr>
      <w:noProof/>
    </w:rPr>
  </w:style>
  <w:style w:type="paragraph" w:customStyle="1" w:styleId="body1">
    <w:name w:val="body1"/>
    <w:basedOn w:val="Normal"/>
    <w:rsid w:val="00C76273"/>
  </w:style>
  <w:style w:type="paragraph" w:customStyle="1" w:styleId="subheadindented">
    <w:name w:val="subhead_indented"/>
    <w:basedOn w:val="subhead"/>
    <w:next w:val="body1"/>
    <w:link w:val="subheadindentedChar"/>
    <w:rsid w:val="00C76273"/>
  </w:style>
  <w:style w:type="paragraph" w:customStyle="1" w:styleId="codeindented">
    <w:name w:val="code indented"/>
    <w:basedOn w:val="code"/>
    <w:link w:val="codeindentedChar"/>
    <w:rsid w:val="00C76273"/>
    <w:pPr>
      <w:tabs>
        <w:tab w:val="clear" w:pos="720"/>
      </w:tabs>
      <w:ind w:left="1440"/>
    </w:pPr>
  </w:style>
  <w:style w:type="character" w:customStyle="1" w:styleId="Bold">
    <w:name w:val="Bold"/>
    <w:rsid w:val="00C76273"/>
    <w:rPr>
      <w:b/>
      <w:bCs/>
      <w:color w:val="auto"/>
      <w:szCs w:val="20"/>
    </w:rPr>
  </w:style>
  <w:style w:type="character" w:customStyle="1" w:styleId="bluexrefs">
    <w:name w:val="blue_xrefs"/>
    <w:basedOn w:val="DefaultParagraphFont"/>
    <w:semiHidden/>
    <w:rsid w:val="00C76273"/>
    <w:rPr>
      <w:color w:val="0000FF"/>
    </w:rPr>
  </w:style>
  <w:style w:type="paragraph" w:customStyle="1" w:styleId="tableentry">
    <w:name w:val="table entry"/>
    <w:basedOn w:val="Normal"/>
    <w:link w:val="tableentryChar"/>
    <w:rsid w:val="00C76273"/>
    <w:pPr>
      <w:spacing w:before="40" w:line="240" w:lineRule="auto"/>
      <w:ind w:left="0"/>
    </w:pPr>
    <w:rPr>
      <w:rFonts w:cs="Arial"/>
      <w:sz w:val="18"/>
      <w:szCs w:val="20"/>
    </w:rPr>
  </w:style>
  <w:style w:type="character" w:customStyle="1" w:styleId="tableentryChar">
    <w:name w:val="table entry Char"/>
    <w:basedOn w:val="tableheadingChar"/>
    <w:link w:val="tableentry"/>
    <w:rsid w:val="0029271B"/>
    <w:rPr>
      <w:rFonts w:ascii="Arial" w:hAnsi="Arial" w:cs="Arial"/>
      <w:b/>
      <w:sz w:val="18"/>
    </w:rPr>
  </w:style>
  <w:style w:type="character" w:customStyle="1" w:styleId="tableheadingChar">
    <w:name w:val="table heading Char"/>
    <w:basedOn w:val="DefaultParagraphFont"/>
    <w:link w:val="tableheading"/>
    <w:rsid w:val="0029271B"/>
    <w:rPr>
      <w:rFonts w:ascii="Arial" w:hAnsi="Arial" w:cs="Arial"/>
      <w:b/>
      <w:sz w:val="18"/>
    </w:rPr>
  </w:style>
  <w:style w:type="paragraph" w:customStyle="1" w:styleId="tableheading">
    <w:name w:val="table heading"/>
    <w:basedOn w:val="Normal"/>
    <w:link w:val="tableheadingChar"/>
    <w:rsid w:val="00C76273"/>
    <w:pPr>
      <w:keepNext/>
      <w:spacing w:before="60" w:after="60" w:line="240" w:lineRule="auto"/>
      <w:ind w:left="0"/>
    </w:pPr>
    <w:rPr>
      <w:rFonts w:cs="Arial"/>
      <w:b/>
      <w:sz w:val="18"/>
      <w:szCs w:val="20"/>
    </w:rPr>
  </w:style>
  <w:style w:type="paragraph" w:customStyle="1" w:styleId="tablenumbrdlst">
    <w:name w:val="table_numbrdlst"/>
    <w:basedOn w:val="tableentry"/>
    <w:rsid w:val="00C76273"/>
    <w:pPr>
      <w:numPr>
        <w:numId w:val="16"/>
      </w:numPr>
      <w:spacing w:after="0"/>
    </w:pPr>
    <w:rPr>
      <w:rFonts w:cs="Times New Roman"/>
      <w:bCs/>
      <w:szCs w:val="18"/>
    </w:rPr>
  </w:style>
  <w:style w:type="paragraph" w:customStyle="1" w:styleId="body">
    <w:name w:val="body"/>
    <w:basedOn w:val="Normal"/>
    <w:link w:val="bodyChar"/>
    <w:rsid w:val="00C76273"/>
    <w:rPr>
      <w:rFonts w:cs="Arial"/>
      <w:szCs w:val="20"/>
    </w:rPr>
  </w:style>
  <w:style w:type="paragraph" w:customStyle="1" w:styleId="bulletlv2">
    <w:name w:val="bullet lv2"/>
    <w:basedOn w:val="Normal"/>
    <w:link w:val="bulletlv2CharChar"/>
    <w:rsid w:val="00F83D08"/>
    <w:pPr>
      <w:numPr>
        <w:numId w:val="13"/>
      </w:numPr>
      <w:tabs>
        <w:tab w:val="clear" w:pos="720"/>
        <w:tab w:val="num" w:pos="1440"/>
      </w:tabs>
      <w:ind w:left="1440"/>
    </w:pPr>
  </w:style>
  <w:style w:type="character" w:customStyle="1" w:styleId="bulletlv2CharChar">
    <w:name w:val="bullet lv2 Char Char"/>
    <w:basedOn w:val="DefaultParagraphFont"/>
    <w:link w:val="bulletlv2"/>
    <w:rsid w:val="00F83D08"/>
    <w:rPr>
      <w:rFonts w:ascii="Arial" w:hAnsi="Arial"/>
      <w:sz w:val="22"/>
      <w:szCs w:val="24"/>
    </w:rPr>
  </w:style>
  <w:style w:type="paragraph" w:customStyle="1" w:styleId="DocTitle">
    <w:name w:val="DocTitle"/>
    <w:basedOn w:val="Normal"/>
    <w:next w:val="DocSubtitle"/>
    <w:link w:val="DocTitleChar"/>
    <w:rsid w:val="00C76273"/>
    <w:pPr>
      <w:spacing w:before="1440" w:after="0"/>
      <w:ind w:left="0"/>
      <w:jc w:val="right"/>
    </w:pPr>
    <w:rPr>
      <w:rFonts w:cs="Arial"/>
      <w:b/>
      <w:i/>
      <w:sz w:val="48"/>
      <w:szCs w:val="48"/>
    </w:rPr>
  </w:style>
  <w:style w:type="character" w:customStyle="1" w:styleId="DocTitleChar">
    <w:name w:val="DocTitle Char"/>
    <w:basedOn w:val="DefaultParagraphFont"/>
    <w:link w:val="DocTitle"/>
    <w:rsid w:val="00CA4D2A"/>
    <w:rPr>
      <w:rFonts w:ascii="Arial" w:hAnsi="Arial" w:cs="Arial"/>
      <w:b/>
      <w:i/>
      <w:sz w:val="48"/>
      <w:szCs w:val="48"/>
    </w:rPr>
  </w:style>
  <w:style w:type="paragraph" w:styleId="Header">
    <w:name w:val="header"/>
    <w:basedOn w:val="Normal"/>
    <w:link w:val="HeaderChar"/>
    <w:rsid w:val="00C76273"/>
    <w:pPr>
      <w:pBdr>
        <w:bottom w:val="single" w:sz="8" w:space="1" w:color="auto"/>
      </w:pBdr>
      <w:tabs>
        <w:tab w:val="right" w:pos="9360"/>
      </w:tabs>
      <w:spacing w:before="240" w:after="360"/>
      <w:ind w:left="0"/>
    </w:pPr>
    <w:rPr>
      <w:rFonts w:cs="Arial"/>
      <w:sz w:val="18"/>
      <w:szCs w:val="20"/>
    </w:rPr>
  </w:style>
  <w:style w:type="paragraph" w:styleId="CommentSubject">
    <w:name w:val="annotation subject"/>
    <w:basedOn w:val="CommentText"/>
    <w:next w:val="CommentText"/>
    <w:semiHidden/>
    <w:rsid w:val="00C76273"/>
    <w:rPr>
      <w:rFonts w:ascii="Times New Roman" w:eastAsia="Times New Roman" w:hAnsi="Times New Roman"/>
      <w:b/>
      <w:bCs/>
    </w:rPr>
  </w:style>
  <w:style w:type="paragraph" w:styleId="DocumentMap">
    <w:name w:val="Document Map"/>
    <w:basedOn w:val="Normal"/>
    <w:semiHidden/>
    <w:rsid w:val="00C7627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dnoteText">
    <w:name w:val="endnote text"/>
    <w:basedOn w:val="Normal"/>
    <w:semiHidden/>
    <w:rsid w:val="00C76273"/>
    <w:rPr>
      <w:sz w:val="20"/>
      <w:szCs w:val="20"/>
    </w:rPr>
  </w:style>
  <w:style w:type="paragraph" w:customStyle="1" w:styleId="Headercoverpage">
    <w:name w:val="Header cover page"/>
    <w:basedOn w:val="Normal"/>
    <w:next w:val="body"/>
    <w:rsid w:val="00C76273"/>
    <w:pPr>
      <w:spacing w:before="720" w:after="0" w:line="240" w:lineRule="auto"/>
      <w:ind w:left="0"/>
    </w:pPr>
    <w:rPr>
      <w:noProof/>
      <w:sz w:val="40"/>
      <w:szCs w:val="48"/>
    </w:rPr>
  </w:style>
  <w:style w:type="character" w:customStyle="1" w:styleId="tablecodeChar">
    <w:name w:val="table code Char"/>
    <w:basedOn w:val="DefaultParagraphFont"/>
    <w:link w:val="tablecode"/>
    <w:rsid w:val="006547CD"/>
    <w:rPr>
      <w:rFonts w:ascii="Courier New" w:hAnsi="Courier New"/>
      <w:noProof/>
      <w:sz w:val="16"/>
      <w:szCs w:val="16"/>
    </w:rPr>
  </w:style>
  <w:style w:type="paragraph" w:styleId="Index1">
    <w:name w:val="index 1"/>
    <w:basedOn w:val="Normal"/>
    <w:next w:val="Normal"/>
    <w:autoRedefine/>
    <w:semiHidden/>
    <w:rsid w:val="00C76273"/>
    <w:pPr>
      <w:spacing w:before="0" w:after="0" w:line="240" w:lineRule="atLeast"/>
      <w:ind w:left="216" w:hanging="216"/>
    </w:pPr>
    <w:rPr>
      <w:sz w:val="20"/>
    </w:rPr>
  </w:style>
  <w:style w:type="paragraph" w:styleId="Index2">
    <w:name w:val="index 2"/>
    <w:basedOn w:val="Normal"/>
    <w:next w:val="Normal"/>
    <w:autoRedefine/>
    <w:semiHidden/>
    <w:rsid w:val="00C76273"/>
    <w:pPr>
      <w:ind w:left="440" w:hanging="220"/>
    </w:pPr>
    <w:rPr>
      <w:sz w:val="20"/>
    </w:rPr>
  </w:style>
  <w:style w:type="paragraph" w:styleId="Index3">
    <w:name w:val="index 3"/>
    <w:basedOn w:val="Normal"/>
    <w:next w:val="Normal"/>
    <w:autoRedefine/>
    <w:semiHidden/>
    <w:rsid w:val="00C76273"/>
    <w:pPr>
      <w:ind w:left="660" w:hanging="220"/>
    </w:pPr>
    <w:rPr>
      <w:sz w:val="20"/>
    </w:rPr>
  </w:style>
  <w:style w:type="paragraph" w:styleId="Index4">
    <w:name w:val="index 4"/>
    <w:basedOn w:val="Normal"/>
    <w:next w:val="Normal"/>
    <w:autoRedefine/>
    <w:semiHidden/>
    <w:rsid w:val="00C76273"/>
    <w:pPr>
      <w:ind w:left="880" w:hanging="220"/>
    </w:pPr>
    <w:rPr>
      <w:sz w:val="20"/>
    </w:rPr>
  </w:style>
  <w:style w:type="paragraph" w:styleId="Index5">
    <w:name w:val="index 5"/>
    <w:basedOn w:val="Normal"/>
    <w:next w:val="Normal"/>
    <w:autoRedefine/>
    <w:semiHidden/>
    <w:rsid w:val="00C76273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C76273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C76273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C76273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C76273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C76273"/>
    <w:pPr>
      <w:keepNext/>
      <w:spacing w:before="720" w:after="480"/>
    </w:pPr>
    <w:rPr>
      <w:rFonts w:cs="Arial"/>
      <w:b/>
      <w:bCs/>
      <w:sz w:val="44"/>
    </w:rPr>
  </w:style>
  <w:style w:type="paragraph" w:styleId="MacroText">
    <w:name w:val="macro"/>
    <w:semiHidden/>
    <w:rsid w:val="00C762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semiHidden/>
    <w:rsid w:val="00C76273"/>
    <w:pPr>
      <w:ind w:left="220" w:hanging="220"/>
    </w:pPr>
  </w:style>
  <w:style w:type="paragraph" w:styleId="TableofFigures">
    <w:name w:val="table of figures"/>
    <w:basedOn w:val="Normal"/>
    <w:next w:val="body"/>
    <w:uiPriority w:val="99"/>
    <w:rsid w:val="00C76273"/>
    <w:pPr>
      <w:tabs>
        <w:tab w:val="right" w:leader="dot" w:pos="9360"/>
      </w:tabs>
      <w:spacing w:line="240" w:lineRule="auto"/>
      <w:ind w:left="1080" w:right="720" w:hanging="360"/>
    </w:pPr>
    <w:rPr>
      <w:noProof/>
      <w:sz w:val="20"/>
    </w:rPr>
  </w:style>
  <w:style w:type="table" w:styleId="TableClassic1">
    <w:name w:val="Table Classic 1"/>
    <w:basedOn w:val="TableNormal"/>
    <w:rsid w:val="00C76273"/>
    <w:pPr>
      <w:spacing w:before="120" w:after="40"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TOC">
    <w:name w:val="Heading TOC"/>
    <w:basedOn w:val="Normal"/>
    <w:next w:val="body"/>
    <w:rsid w:val="00EF3D42"/>
    <w:pPr>
      <w:pBdr>
        <w:bottom w:val="single" w:sz="12" w:space="1" w:color="auto"/>
      </w:pBdr>
      <w:spacing w:after="480"/>
      <w:ind w:left="0"/>
    </w:pPr>
    <w:rPr>
      <w:bCs/>
      <w:sz w:val="44"/>
      <w:szCs w:val="48"/>
    </w:rPr>
  </w:style>
  <w:style w:type="paragraph" w:styleId="TOC5">
    <w:name w:val="toc 5"/>
    <w:basedOn w:val="TOC2"/>
    <w:next w:val="Normal"/>
    <w:autoRedefine/>
    <w:semiHidden/>
    <w:rsid w:val="00C76273"/>
    <w:pPr>
      <w:tabs>
        <w:tab w:val="left" w:pos="2304"/>
      </w:tabs>
      <w:ind w:left="1800"/>
    </w:pPr>
  </w:style>
  <w:style w:type="paragraph" w:styleId="TOC6">
    <w:name w:val="toc 6"/>
    <w:basedOn w:val="Normal"/>
    <w:next w:val="Normal"/>
    <w:autoRedefine/>
    <w:semiHidden/>
    <w:rsid w:val="00C76273"/>
    <w:pPr>
      <w:tabs>
        <w:tab w:val="right" w:pos="9000"/>
      </w:tabs>
      <w:ind w:left="1094"/>
    </w:pPr>
    <w:rPr>
      <w:szCs w:val="22"/>
    </w:rPr>
  </w:style>
  <w:style w:type="paragraph" w:styleId="TOC8">
    <w:name w:val="toc 8"/>
    <w:basedOn w:val="Normal"/>
    <w:next w:val="Normal"/>
    <w:autoRedefine/>
    <w:semiHidden/>
    <w:rsid w:val="00C76273"/>
    <w:pPr>
      <w:tabs>
        <w:tab w:val="right" w:leader="dot" w:pos="9000"/>
      </w:tabs>
      <w:ind w:left="1540"/>
    </w:pPr>
    <w:rPr>
      <w:szCs w:val="22"/>
    </w:rPr>
  </w:style>
  <w:style w:type="paragraph" w:styleId="TOC9">
    <w:name w:val="toc 9"/>
    <w:basedOn w:val="Normal"/>
    <w:next w:val="Normal"/>
    <w:autoRedefine/>
    <w:semiHidden/>
    <w:rsid w:val="00C76273"/>
    <w:pPr>
      <w:tabs>
        <w:tab w:val="right" w:leader="dot" w:pos="9000"/>
      </w:tabs>
      <w:ind w:left="1760"/>
    </w:pPr>
    <w:rPr>
      <w:szCs w:val="22"/>
    </w:rPr>
  </w:style>
  <w:style w:type="paragraph" w:customStyle="1" w:styleId="body2">
    <w:name w:val="body2"/>
    <w:basedOn w:val="Normal"/>
    <w:rsid w:val="00C76273"/>
    <w:pPr>
      <w:ind w:left="1080"/>
    </w:pPr>
  </w:style>
  <w:style w:type="paragraph" w:customStyle="1" w:styleId="address">
    <w:name w:val="address"/>
    <w:basedOn w:val="Normal"/>
    <w:semiHidden/>
    <w:rsid w:val="00C76273"/>
    <w:pPr>
      <w:spacing w:before="0" w:after="0"/>
      <w:jc w:val="center"/>
    </w:pPr>
    <w:rPr>
      <w:sz w:val="20"/>
    </w:rPr>
  </w:style>
  <w:style w:type="paragraph" w:customStyle="1" w:styleId="DocSubtitle">
    <w:name w:val="DocSubtitle"/>
    <w:basedOn w:val="Normal"/>
    <w:next w:val="DCN"/>
    <w:rsid w:val="00C76273"/>
    <w:pPr>
      <w:ind w:left="0"/>
      <w:jc w:val="right"/>
    </w:pPr>
    <w:rPr>
      <w:i/>
      <w:sz w:val="36"/>
    </w:rPr>
  </w:style>
  <w:style w:type="paragraph" w:customStyle="1" w:styleId="notetext">
    <w:name w:val="note text"/>
    <w:basedOn w:val="Normal"/>
    <w:next w:val="notetextbody"/>
    <w:rsid w:val="00717A83"/>
    <w:pPr>
      <w:spacing w:before="100" w:after="0"/>
    </w:pPr>
    <w:rPr>
      <w:b/>
      <w:sz w:val="18"/>
      <w:szCs w:val="20"/>
    </w:rPr>
  </w:style>
  <w:style w:type="paragraph" w:customStyle="1" w:styleId="tablebulletlvl1">
    <w:name w:val="table bullet lvl 1"/>
    <w:basedOn w:val="tableentry"/>
    <w:rsid w:val="00C76273"/>
    <w:pPr>
      <w:numPr>
        <w:numId w:val="14"/>
      </w:numPr>
      <w:tabs>
        <w:tab w:val="left" w:pos="216"/>
      </w:tabs>
      <w:spacing w:before="20" w:after="0"/>
    </w:pPr>
    <w:rPr>
      <w:rFonts w:cs="Times New Roman"/>
    </w:rPr>
  </w:style>
  <w:style w:type="paragraph" w:customStyle="1" w:styleId="DCN">
    <w:name w:val="DCN"/>
    <w:basedOn w:val="Normal"/>
    <w:next w:val="body"/>
    <w:rsid w:val="00C76273"/>
    <w:pPr>
      <w:ind w:left="0"/>
      <w:jc w:val="right"/>
    </w:pPr>
    <w:rPr>
      <w:b/>
      <w:i/>
      <w:sz w:val="28"/>
      <w:szCs w:val="28"/>
    </w:rPr>
  </w:style>
  <w:style w:type="paragraph" w:customStyle="1" w:styleId="Footercover">
    <w:name w:val="Footer cover"/>
    <w:basedOn w:val="Footer"/>
    <w:rsid w:val="00A43EF1"/>
    <w:pPr>
      <w:pBdr>
        <w:top w:val="none" w:sz="0" w:space="0" w:color="auto"/>
      </w:pBdr>
      <w:spacing w:before="0" w:after="0" w:line="240" w:lineRule="atLeast"/>
      <w:jc w:val="center"/>
    </w:pPr>
    <w:rPr>
      <w:b/>
      <w:bCs w:val="0"/>
      <w:sz w:val="18"/>
    </w:rPr>
  </w:style>
  <w:style w:type="paragraph" w:customStyle="1" w:styleId="HeadingRevisionHistory">
    <w:name w:val="Heading Revision History"/>
    <w:basedOn w:val="Heading1"/>
    <w:next w:val="body"/>
    <w:semiHidden/>
    <w:rsid w:val="00C76273"/>
    <w:pPr>
      <w:numPr>
        <w:numId w:val="0"/>
      </w:numPr>
    </w:pPr>
    <w:rPr>
      <w:rFonts w:cs="Arial"/>
    </w:rPr>
  </w:style>
  <w:style w:type="paragraph" w:customStyle="1" w:styleId="procfigure">
    <w:name w:val="proc_figure"/>
    <w:basedOn w:val="Normal"/>
    <w:next w:val="proctext"/>
    <w:rsid w:val="00C76273"/>
    <w:pPr>
      <w:spacing w:before="240" w:after="240"/>
      <w:ind w:left="1080"/>
    </w:pPr>
    <w:rPr>
      <w:rFonts w:cs="Arial"/>
    </w:rPr>
  </w:style>
  <w:style w:type="paragraph" w:customStyle="1" w:styleId="proctitle">
    <w:name w:val="proc title"/>
    <w:basedOn w:val="Normal"/>
    <w:next w:val="proctext"/>
    <w:rsid w:val="00C76273"/>
    <w:pPr>
      <w:keepNext/>
      <w:keepLines/>
      <w:spacing w:before="240" w:after="120"/>
    </w:pPr>
    <w:rPr>
      <w:rFonts w:ascii="Arial Narrow" w:hAnsi="Arial Narrow"/>
      <w:b/>
      <w:bCs/>
      <w:sz w:val="26"/>
      <w:szCs w:val="22"/>
    </w:rPr>
  </w:style>
  <w:style w:type="paragraph" w:customStyle="1" w:styleId="Header1stpage">
    <w:name w:val="Header 1st page"/>
    <w:basedOn w:val="Normal"/>
    <w:rsid w:val="00C76273"/>
    <w:pPr>
      <w:spacing w:before="400" w:after="240"/>
      <w:ind w:left="0"/>
      <w:contextualSpacing/>
    </w:pPr>
  </w:style>
  <w:style w:type="paragraph" w:customStyle="1" w:styleId="proctext">
    <w:name w:val="proc text"/>
    <w:basedOn w:val="Normal"/>
    <w:rsid w:val="00D372D1"/>
    <w:pPr>
      <w:ind w:left="1080"/>
    </w:pPr>
  </w:style>
  <w:style w:type="paragraph" w:customStyle="1" w:styleId="procresultindented">
    <w:name w:val="proc result indented"/>
    <w:basedOn w:val="body3"/>
    <w:next w:val="numbrdlist"/>
    <w:rsid w:val="00C76273"/>
    <w:pPr>
      <w:ind w:left="1800"/>
    </w:pPr>
  </w:style>
  <w:style w:type="paragraph" w:customStyle="1" w:styleId="procresult">
    <w:name w:val="proc result"/>
    <w:basedOn w:val="body2"/>
    <w:next w:val="numbrdlist"/>
    <w:rsid w:val="00C76273"/>
    <w:pPr>
      <w:ind w:left="1440"/>
    </w:pPr>
  </w:style>
  <w:style w:type="paragraph" w:customStyle="1" w:styleId="proccode">
    <w:name w:val="proc code"/>
    <w:basedOn w:val="Normal"/>
    <w:rsid w:val="00C76273"/>
    <w:pPr>
      <w:spacing w:before="20" w:after="20" w:line="240" w:lineRule="atLeast"/>
      <w:ind w:left="1440"/>
    </w:pPr>
    <w:rPr>
      <w:rFonts w:ascii="Courier New" w:hAnsi="Courier New"/>
      <w:noProof/>
      <w:sz w:val="18"/>
    </w:rPr>
  </w:style>
  <w:style w:type="paragraph" w:customStyle="1" w:styleId="body3">
    <w:name w:val="body3"/>
    <w:basedOn w:val="Normal"/>
    <w:rsid w:val="00C76273"/>
    <w:pPr>
      <w:ind w:left="1440"/>
    </w:pPr>
  </w:style>
  <w:style w:type="table" w:styleId="TableGrid">
    <w:name w:val="Table Grid"/>
    <w:basedOn w:val="TableNormal"/>
    <w:semiHidden/>
    <w:rsid w:val="00C76273"/>
    <w:pPr>
      <w:spacing w:before="240" w:after="160" w:line="300" w:lineRule="atLeast"/>
    </w:pPr>
    <w:tblPr>
      <w:tblInd w:w="14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115" w:type="dxa"/>
        <w:right w:w="115" w:type="dxa"/>
      </w:tblCellMar>
    </w:tblPr>
    <w:trPr>
      <w:cantSplit/>
    </w:trPr>
    <w:tblStylePr w:type="firstRow">
      <w:tblPr>
        <w:tblCellMar>
          <w:top w:w="0" w:type="dxa"/>
          <w:left w:w="115" w:type="dxa"/>
          <w:bottom w:w="0" w:type="dxa"/>
          <w:right w:w="115" w:type="dxa"/>
        </w:tblCellMar>
      </w:tblPr>
      <w:tcPr>
        <w:tcBorders>
          <w:top w:val="single" w:sz="6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</w:tcPr>
    </w:tblStylePr>
  </w:style>
  <w:style w:type="character" w:customStyle="1" w:styleId="bodyChar">
    <w:name w:val="body Char"/>
    <w:basedOn w:val="DefaultParagraphFont"/>
    <w:link w:val="body"/>
    <w:rsid w:val="00370833"/>
    <w:rPr>
      <w:rFonts w:cs="Arial"/>
      <w:sz w:val="22"/>
    </w:rPr>
  </w:style>
  <w:style w:type="character" w:customStyle="1" w:styleId="codeChar">
    <w:name w:val="code Char"/>
    <w:basedOn w:val="DefaultParagraphFont"/>
    <w:link w:val="code"/>
    <w:rsid w:val="00C23747"/>
    <w:rPr>
      <w:rFonts w:ascii="Courier New" w:hAnsi="Courier New"/>
      <w:noProof/>
      <w:sz w:val="18"/>
      <w:szCs w:val="24"/>
    </w:rPr>
  </w:style>
  <w:style w:type="paragraph" w:customStyle="1" w:styleId="LOF-LOT">
    <w:name w:val="LOF-LOT"/>
    <w:basedOn w:val="Normal"/>
    <w:next w:val="body"/>
    <w:rsid w:val="00C76273"/>
    <w:pPr>
      <w:keepNext/>
      <w:spacing w:before="480" w:after="360"/>
      <w:ind w:left="0"/>
    </w:pPr>
    <w:rPr>
      <w:sz w:val="36"/>
      <w:szCs w:val="36"/>
    </w:rPr>
  </w:style>
  <w:style w:type="paragraph" w:customStyle="1" w:styleId="Headerlandscape">
    <w:name w:val="Header landscape"/>
    <w:basedOn w:val="Header"/>
    <w:rsid w:val="00C76273"/>
    <w:pPr>
      <w:tabs>
        <w:tab w:val="clear" w:pos="9360"/>
        <w:tab w:val="right" w:pos="12960"/>
      </w:tabs>
    </w:pPr>
  </w:style>
  <w:style w:type="paragraph" w:customStyle="1" w:styleId="Footerlandscape">
    <w:name w:val="Footer landscape"/>
    <w:basedOn w:val="Footer"/>
    <w:rsid w:val="00C76273"/>
    <w:pPr>
      <w:tabs>
        <w:tab w:val="clear" w:pos="9360"/>
        <w:tab w:val="center" w:pos="6480"/>
        <w:tab w:val="right" w:pos="12960"/>
      </w:tabs>
    </w:pPr>
  </w:style>
  <w:style w:type="character" w:customStyle="1" w:styleId="6pt">
    <w:name w:val="6 pt."/>
    <w:basedOn w:val="DefaultParagraphFont"/>
    <w:rsid w:val="00C76273"/>
    <w:rPr>
      <w:sz w:val="12"/>
    </w:rPr>
  </w:style>
  <w:style w:type="paragraph" w:customStyle="1" w:styleId="Licensec">
    <w:name w:val="License c"/>
    <w:basedOn w:val="License"/>
    <w:rsid w:val="00C76273"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rsid w:val="00EF3D42"/>
    <w:rPr>
      <w:rFonts w:ascii="Arial" w:hAnsi="Arial"/>
      <w:sz w:val="44"/>
      <w:szCs w:val="40"/>
    </w:rPr>
  </w:style>
  <w:style w:type="character" w:customStyle="1" w:styleId="bulletlv1Char">
    <w:name w:val="bullet lv1 Char"/>
    <w:basedOn w:val="DefaultParagraphFont"/>
    <w:link w:val="bulletlv1"/>
    <w:rsid w:val="000F769D"/>
    <w:rPr>
      <w:rFonts w:ascii="Arial" w:hAnsi="Arial"/>
      <w:sz w:val="22"/>
    </w:rPr>
  </w:style>
  <w:style w:type="paragraph" w:customStyle="1" w:styleId="equation">
    <w:name w:val="equation"/>
    <w:basedOn w:val="body"/>
    <w:next w:val="Normal"/>
    <w:rsid w:val="00C76273"/>
    <w:pPr>
      <w:spacing w:before="240" w:after="0"/>
      <w:jc w:val="center"/>
    </w:pPr>
    <w:rPr>
      <w:szCs w:val="24"/>
    </w:rPr>
  </w:style>
  <w:style w:type="paragraph" w:customStyle="1" w:styleId="equationcaption">
    <w:name w:val="equation caption"/>
    <w:basedOn w:val="equation"/>
    <w:next w:val="body"/>
    <w:rsid w:val="00C76273"/>
    <w:pPr>
      <w:spacing w:before="0" w:after="40"/>
      <w:jc w:val="right"/>
    </w:pPr>
  </w:style>
  <w:style w:type="paragraph" w:customStyle="1" w:styleId="LegendNumber">
    <w:name w:val="Legend_Number"/>
    <w:basedOn w:val="Normal"/>
    <w:qFormat/>
    <w:rsid w:val="00C76273"/>
    <w:pPr>
      <w:numPr>
        <w:numId w:val="7"/>
      </w:numPr>
    </w:pPr>
  </w:style>
  <w:style w:type="character" w:customStyle="1" w:styleId="Heading3Char">
    <w:name w:val="Heading 3 Char"/>
    <w:basedOn w:val="DefaultParagraphFont"/>
    <w:link w:val="Heading3"/>
    <w:rsid w:val="0029271B"/>
    <w:rPr>
      <w:rFonts w:ascii="Arial" w:hAnsi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rsid w:val="0029271B"/>
    <w:rPr>
      <w:rFonts w:ascii="Arial" w:hAnsi="Arial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29271B"/>
    <w:rPr>
      <w:rFonts w:ascii="Arial" w:hAnsi="Arial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29271B"/>
    <w:rPr>
      <w:rFonts w:ascii="Arial" w:hAnsi="Arial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EF3D42"/>
    <w:rPr>
      <w:rFonts w:ascii="Arial" w:hAnsi="Arial"/>
      <w:sz w:val="44"/>
      <w:szCs w:val="44"/>
    </w:rPr>
  </w:style>
  <w:style w:type="character" w:customStyle="1" w:styleId="Heading8Char">
    <w:name w:val="Heading 8 Char"/>
    <w:basedOn w:val="Heading2Char"/>
    <w:link w:val="Heading8"/>
    <w:rsid w:val="00E54614"/>
    <w:rPr>
      <w:rFonts w:ascii="Arial" w:hAnsi="Arial" w:cs="Arial"/>
      <w:sz w:val="36"/>
      <w:szCs w:val="36"/>
    </w:rPr>
  </w:style>
  <w:style w:type="character" w:customStyle="1" w:styleId="Heading9Char">
    <w:name w:val="Heading 9 Char"/>
    <w:basedOn w:val="Heading3Char"/>
    <w:link w:val="Heading9"/>
    <w:rsid w:val="00E54614"/>
    <w:rPr>
      <w:rFonts w:ascii="Arial" w:hAnsi="Arial"/>
      <w:sz w:val="30"/>
      <w:szCs w:val="30"/>
    </w:rPr>
  </w:style>
  <w:style w:type="character" w:customStyle="1" w:styleId="subheadChar">
    <w:name w:val="subhead Char"/>
    <w:basedOn w:val="DefaultParagraphFont"/>
    <w:link w:val="subhead"/>
    <w:rsid w:val="0029271B"/>
    <w:rPr>
      <w:rFonts w:ascii="Arial" w:hAnsi="Arial"/>
      <w:b/>
      <w:sz w:val="22"/>
      <w:szCs w:val="22"/>
    </w:rPr>
  </w:style>
  <w:style w:type="character" w:customStyle="1" w:styleId="subheadindentedChar">
    <w:name w:val="subhead_indented Char"/>
    <w:basedOn w:val="subheadChar"/>
    <w:link w:val="subheadindented"/>
    <w:rsid w:val="00E54614"/>
    <w:rPr>
      <w:rFonts w:ascii="Arial" w:hAnsi="Arial"/>
      <w:b/>
      <w:sz w:val="22"/>
      <w:szCs w:val="22"/>
    </w:rPr>
  </w:style>
  <w:style w:type="character" w:customStyle="1" w:styleId="tableentrycChar">
    <w:name w:val="table entry c Char"/>
    <w:basedOn w:val="DefaultParagraphFont"/>
    <w:link w:val="tableentryc"/>
    <w:rsid w:val="0029271B"/>
    <w:rPr>
      <w:rFonts w:ascii="Arial" w:hAnsi="Arial"/>
      <w:sz w:val="18"/>
      <w:szCs w:val="24"/>
    </w:rPr>
  </w:style>
  <w:style w:type="character" w:customStyle="1" w:styleId="tableheadingcChar">
    <w:name w:val="table heading c Char"/>
    <w:basedOn w:val="DefaultParagraphFont"/>
    <w:link w:val="tableheadingc"/>
    <w:rsid w:val="0029271B"/>
    <w:rPr>
      <w:rFonts w:ascii="Arial" w:hAnsi="Arial"/>
      <w:b/>
      <w:bCs/>
      <w:sz w:val="18"/>
      <w:szCs w:val="18"/>
    </w:rPr>
  </w:style>
  <w:style w:type="character" w:customStyle="1" w:styleId="tablespaceChar">
    <w:name w:val="table space Char"/>
    <w:basedOn w:val="DefaultParagraphFont"/>
    <w:link w:val="tablespace"/>
    <w:rsid w:val="0029271B"/>
    <w:rPr>
      <w:rFonts w:ascii="Arial" w:hAnsi="Arial"/>
      <w:sz w:val="12"/>
      <w:szCs w:val="24"/>
    </w:rPr>
  </w:style>
  <w:style w:type="character" w:customStyle="1" w:styleId="tablefootnoteChar">
    <w:name w:val="table footnote Char"/>
    <w:basedOn w:val="DefaultParagraphFont"/>
    <w:link w:val="tablefootnote"/>
    <w:rsid w:val="0029271B"/>
    <w:rPr>
      <w:rFonts w:ascii="Arial" w:hAnsi="Arial"/>
      <w:sz w:val="16"/>
      <w:szCs w:val="24"/>
    </w:rPr>
  </w:style>
  <w:style w:type="character" w:customStyle="1" w:styleId="codeindentedChar">
    <w:name w:val="code indented Char"/>
    <w:basedOn w:val="codeChar"/>
    <w:link w:val="codeindented"/>
    <w:rsid w:val="00C23747"/>
    <w:rPr>
      <w:rFonts w:ascii="Courier New" w:hAnsi="Courier New"/>
      <w:noProof/>
      <w:sz w:val="18"/>
      <w:szCs w:val="24"/>
    </w:rPr>
  </w:style>
  <w:style w:type="table" w:customStyle="1" w:styleId="Tablegeneric">
    <w:name w:val="Table_generic"/>
    <w:basedOn w:val="TableNormal"/>
    <w:uiPriority w:val="99"/>
    <w:qFormat/>
    <w:rsid w:val="00C76273"/>
    <w:tblPr>
      <w:tblInd w:w="14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115" w:type="dxa"/>
        <w:right w:w="115" w:type="dxa"/>
      </w:tblCellMar>
    </w:tblPr>
    <w:trPr>
      <w:cantSplit/>
    </w:trPr>
    <w:tblStylePr w:type="firstRow">
      <w:tblPr/>
      <w:trPr>
        <w:cantSplit w:val="0"/>
        <w:tblHeader/>
      </w:trPr>
      <w:tcPr>
        <w:tcBorders>
          <w:top w:val="single" w:sz="6" w:space="0" w:color="auto"/>
          <w:left w:val="single" w:sz="6" w:space="0" w:color="auto"/>
          <w:bottom w:val="single" w:sz="12" w:space="0" w:color="auto"/>
          <w:right w:val="single" w:sz="6" w:space="0" w:color="auto"/>
          <w:insideH w:val="single" w:sz="12" w:space="0" w:color="auto"/>
          <w:insideV w:val="single" w:sz="6" w:space="0" w:color="auto"/>
          <w:tl2br w:val="nil"/>
          <w:tr2bl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76273"/>
    <w:rPr>
      <w:rFonts w:asciiTheme="majorHAnsi" w:eastAsiaTheme="majorEastAsia" w:hAnsiTheme="majorHAnsi" w:cstheme="majorBidi"/>
      <w:color w:val="000000" w:themeColor="text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3Deffects3">
    <w:name w:val="Table 3D effects 3"/>
    <w:basedOn w:val="TableNormal"/>
    <w:rsid w:val="00C76273"/>
    <w:pPr>
      <w:spacing w:before="120" w:after="40" w:line="28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76273"/>
    <w:pPr>
      <w:spacing w:before="120" w:after="40" w:line="28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orful2">
    <w:name w:val="Table Colorful 2"/>
    <w:basedOn w:val="TableNormal"/>
    <w:rsid w:val="00C76273"/>
    <w:pPr>
      <w:spacing w:before="120" w:after="40" w:line="28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76273"/>
    <w:pPr>
      <w:spacing w:before="120" w:after="40" w:line="28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C76273"/>
    <w:pPr>
      <w:spacing w:before="120" w:after="40" w:line="28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76273"/>
    <w:pPr>
      <w:spacing w:before="120" w:after="40"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76273"/>
    <w:pPr>
      <w:spacing w:before="120" w:after="40" w:line="28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76273"/>
    <w:pPr>
      <w:spacing w:before="120" w:after="40" w:line="28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alendar2">
    <w:name w:val="Calendar 2"/>
    <w:basedOn w:val="TableNormal"/>
    <w:uiPriority w:val="99"/>
    <w:qFormat/>
    <w:rsid w:val="00C76273"/>
    <w:pPr>
      <w:jc w:val="center"/>
    </w:pPr>
    <w:rPr>
      <w:rFonts w:asciiTheme="minorHAnsi" w:eastAsiaTheme="minorEastAsia" w:hAnsiTheme="minorHAnsi" w:cstheme="minorBidi"/>
      <w:sz w:val="28"/>
      <w:szCs w:val="28"/>
      <w:lang w:bidi="en-US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1">
    <w:name w:val="Calendar 1"/>
    <w:basedOn w:val="TableNormal"/>
    <w:uiPriority w:val="99"/>
    <w:qFormat/>
    <w:rsid w:val="00C76273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NoSpacing">
    <w:name w:val="No Spacing"/>
    <w:uiPriority w:val="1"/>
    <w:semiHidden/>
    <w:qFormat/>
    <w:rsid w:val="00C76273"/>
    <w:rPr>
      <w:rFonts w:ascii="Arial" w:hAnsi="Arial"/>
      <w:sz w:val="22"/>
      <w:szCs w:val="24"/>
    </w:rPr>
  </w:style>
  <w:style w:type="character" w:customStyle="1" w:styleId="bulletlv3Char">
    <w:name w:val="bullet lv3 Char"/>
    <w:basedOn w:val="DefaultParagraphFont"/>
    <w:link w:val="bulletlv3"/>
    <w:rsid w:val="00BA17C2"/>
    <w:rPr>
      <w:rFonts w:ascii="Arial" w:hAnsi="Arial"/>
      <w:sz w:val="22"/>
      <w:szCs w:val="24"/>
    </w:rPr>
  </w:style>
  <w:style w:type="character" w:customStyle="1" w:styleId="bulletlv4Char">
    <w:name w:val="bullet lv4 Char"/>
    <w:basedOn w:val="DefaultParagraphFont"/>
    <w:link w:val="bulletlv4"/>
    <w:rsid w:val="00BA17C2"/>
    <w:rPr>
      <w:rFonts w:ascii="Arial" w:hAnsi="Arial"/>
      <w:sz w:val="22"/>
      <w:szCs w:val="24"/>
    </w:rPr>
  </w:style>
  <w:style w:type="paragraph" w:customStyle="1" w:styleId="procbullet">
    <w:name w:val="proc bullet"/>
    <w:basedOn w:val="bulletlv2"/>
    <w:qFormat/>
    <w:rsid w:val="00C76273"/>
    <w:pPr>
      <w:numPr>
        <w:numId w:val="0"/>
      </w:numPr>
    </w:pPr>
  </w:style>
  <w:style w:type="character" w:styleId="PlaceholderText">
    <w:name w:val="Placeholder Text"/>
    <w:basedOn w:val="DefaultParagraphFont"/>
    <w:uiPriority w:val="99"/>
    <w:semiHidden/>
    <w:rsid w:val="00C76273"/>
    <w:rPr>
      <w:color w:val="808080"/>
    </w:rPr>
  </w:style>
  <w:style w:type="character" w:customStyle="1" w:styleId="Italic">
    <w:name w:val="Italic"/>
    <w:basedOn w:val="DefaultParagraphFont"/>
    <w:rsid w:val="00C76273"/>
    <w:rPr>
      <w:i/>
    </w:rPr>
  </w:style>
  <w:style w:type="character" w:styleId="FollowedHyperlink">
    <w:name w:val="FollowedHyperlink"/>
    <w:basedOn w:val="DefaultParagraphFont"/>
    <w:rsid w:val="00C76273"/>
    <w:rPr>
      <w:color w:val="800080" w:themeColor="followedHyperlink"/>
      <w:u w:val="single"/>
    </w:rPr>
  </w:style>
  <w:style w:type="paragraph" w:customStyle="1" w:styleId="logo">
    <w:name w:val="logo"/>
    <w:basedOn w:val="Normal"/>
    <w:qFormat/>
    <w:rsid w:val="00C76273"/>
    <w:pPr>
      <w:spacing w:before="360"/>
      <w:jc w:val="right"/>
    </w:pPr>
  </w:style>
  <w:style w:type="paragraph" w:customStyle="1" w:styleId="groupname">
    <w:name w:val="group name"/>
    <w:basedOn w:val="Normal"/>
    <w:next w:val="DocTitle"/>
    <w:qFormat/>
    <w:rsid w:val="001052C3"/>
    <w:pPr>
      <w:spacing w:before="360"/>
      <w:jc w:val="right"/>
    </w:pPr>
    <w:rPr>
      <w:sz w:val="28"/>
    </w:rPr>
  </w:style>
  <w:style w:type="character" w:customStyle="1" w:styleId="BoldItalic">
    <w:name w:val="Bold Italic"/>
    <w:basedOn w:val="DefaultParagraphFont"/>
    <w:qFormat/>
    <w:rsid w:val="00C76273"/>
    <w:rPr>
      <w:b/>
      <w:i/>
    </w:rPr>
  </w:style>
  <w:style w:type="table" w:customStyle="1" w:styleId="2column">
    <w:name w:val="2_column"/>
    <w:basedOn w:val="TableNormal"/>
    <w:uiPriority w:val="99"/>
    <w:qFormat/>
    <w:rsid w:val="00C76273"/>
    <w:rPr>
      <w:rFonts w:ascii="Arial" w:hAnsi="Arial"/>
    </w:rPr>
    <w:tblPr/>
    <w:tblStylePr w:type="firstRow">
      <w:rPr>
        <w:b/>
      </w:rPr>
      <w:tblPr/>
      <w:tcPr>
        <w:tcBorders>
          <w:bottom w:val="single" w:sz="4" w:space="0" w:color="auto"/>
        </w:tcBorders>
      </w:tcPr>
    </w:tblStylePr>
  </w:style>
  <w:style w:type="table" w:customStyle="1" w:styleId="3column">
    <w:name w:val="3_column"/>
    <w:basedOn w:val="TableNormal"/>
    <w:uiPriority w:val="99"/>
    <w:qFormat/>
    <w:rsid w:val="00C76273"/>
    <w:rPr>
      <w:rFonts w:ascii="Arial" w:hAnsi="Arial"/>
    </w:rPr>
    <w:tblPr/>
    <w:tblStylePr w:type="firstRow">
      <w:rPr>
        <w:b/>
      </w:rPr>
      <w:tblPr/>
      <w:tcPr>
        <w:tcBorders>
          <w:bottom w:val="single" w:sz="4" w:space="0" w:color="auto"/>
        </w:tcBorders>
      </w:tcPr>
    </w:tblStylePr>
  </w:style>
  <w:style w:type="paragraph" w:customStyle="1" w:styleId="bullet">
    <w:name w:val="bullet"/>
    <w:basedOn w:val="body"/>
    <w:rsid w:val="00C76273"/>
    <w:pPr>
      <w:keepLines/>
      <w:tabs>
        <w:tab w:val="num" w:pos="1080"/>
      </w:tabs>
      <w:spacing w:after="120" w:line="240" w:lineRule="auto"/>
      <w:ind w:left="1800" w:hanging="360"/>
    </w:pPr>
    <w:rPr>
      <w:rFonts w:cs="Times New Roman"/>
    </w:rPr>
  </w:style>
  <w:style w:type="paragraph" w:customStyle="1" w:styleId="coverpageline">
    <w:name w:val="cover_page_line"/>
    <w:basedOn w:val="Normal"/>
    <w:next w:val="body"/>
    <w:qFormat/>
    <w:rsid w:val="00C76273"/>
    <w:pPr>
      <w:pBdr>
        <w:bottom w:val="single" w:sz="8" w:space="1" w:color="auto"/>
      </w:pBdr>
      <w:spacing w:after="960"/>
      <w:ind w:left="0"/>
      <w:jc w:val="right"/>
    </w:pPr>
    <w:rPr>
      <w:rFonts w:cs="Arial"/>
      <w:b/>
      <w:i/>
      <w:noProof/>
      <w:sz w:val="28"/>
      <w:szCs w:val="28"/>
    </w:rPr>
  </w:style>
  <w:style w:type="paragraph" w:styleId="ListBullet">
    <w:name w:val="List Bullet"/>
    <w:basedOn w:val="Normal"/>
    <w:autoRedefine/>
    <w:semiHidden/>
    <w:rsid w:val="00C76273"/>
    <w:pPr>
      <w:numPr>
        <w:numId w:val="8"/>
      </w:numPr>
      <w:spacing w:before="0" w:after="0" w:line="240" w:lineRule="auto"/>
    </w:pPr>
    <w:rPr>
      <w:szCs w:val="20"/>
    </w:rPr>
  </w:style>
  <w:style w:type="paragraph" w:styleId="ListBullet3">
    <w:name w:val="List Bullet 3"/>
    <w:basedOn w:val="Normal"/>
    <w:autoRedefine/>
    <w:semiHidden/>
    <w:rsid w:val="00C76273"/>
    <w:pPr>
      <w:numPr>
        <w:numId w:val="9"/>
      </w:numPr>
      <w:spacing w:before="0" w:after="0" w:line="240" w:lineRule="auto"/>
    </w:pPr>
    <w:rPr>
      <w:szCs w:val="20"/>
    </w:rPr>
  </w:style>
  <w:style w:type="table" w:styleId="MediumShading2-Accent5">
    <w:name w:val="Medium Shading 2 Accent 5"/>
    <w:basedOn w:val="TableNormal"/>
    <w:uiPriority w:val="64"/>
    <w:rsid w:val="00C76273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submit">
    <w:name w:val="submit"/>
    <w:basedOn w:val="body"/>
    <w:qFormat/>
    <w:rsid w:val="00C76273"/>
    <w:pPr>
      <w:spacing w:after="0"/>
      <w:jc w:val="center"/>
    </w:pPr>
    <w:rPr>
      <w:b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C31F4D"/>
    <w:rPr>
      <w:rFonts w:ascii="Arial" w:hAnsi="Arial" w:cs="Arial"/>
      <w:bCs/>
      <w:sz w:val="14"/>
      <w:szCs w:val="16"/>
    </w:rPr>
  </w:style>
  <w:style w:type="character" w:customStyle="1" w:styleId="codeinline">
    <w:name w:val="code inline"/>
    <w:basedOn w:val="DefaultParagraphFont"/>
    <w:qFormat/>
    <w:rsid w:val="00CF535A"/>
    <w:rPr>
      <w:rFonts w:ascii="Courier New" w:hAnsi="Courier New"/>
      <w:sz w:val="18"/>
    </w:rPr>
  </w:style>
  <w:style w:type="paragraph" w:customStyle="1" w:styleId="notetextbody">
    <w:name w:val="note text body"/>
    <w:basedOn w:val="body"/>
    <w:next w:val="body"/>
    <w:qFormat/>
    <w:rsid w:val="00717A83"/>
  </w:style>
  <w:style w:type="character" w:customStyle="1" w:styleId="apple-converted-space">
    <w:name w:val="apple-converted-space"/>
    <w:basedOn w:val="DefaultParagraphFont"/>
    <w:rsid w:val="00E21DA1"/>
  </w:style>
  <w:style w:type="character" w:styleId="Emphasis">
    <w:name w:val="Emphasis"/>
    <w:basedOn w:val="DefaultParagraphFont"/>
    <w:qFormat/>
    <w:rsid w:val="00CE04ED"/>
    <w:rPr>
      <w:i/>
      <w:iCs/>
    </w:rPr>
  </w:style>
  <w:style w:type="paragraph" w:customStyle="1" w:styleId="titlepg-diststmt">
    <w:name w:val="titlepg-diststmt"/>
    <w:qFormat/>
    <w:rsid w:val="00C91C2D"/>
    <w:pPr>
      <w:tabs>
        <w:tab w:val="left" w:pos="2160"/>
      </w:tabs>
    </w:pPr>
    <w:rPr>
      <w:rFonts w:eastAsia="MS Mincho"/>
      <w:bCs/>
      <w:lang w:eastAsia="ja-JP"/>
    </w:rPr>
  </w:style>
  <w:style w:type="paragraph" w:customStyle="1" w:styleId="titlepg-centered">
    <w:name w:val="titlepg-centered"/>
    <w:qFormat/>
    <w:rsid w:val="00C91C2D"/>
    <w:pPr>
      <w:tabs>
        <w:tab w:val="left" w:pos="2160"/>
      </w:tabs>
      <w:ind w:left="29"/>
      <w:jc w:val="center"/>
    </w:pPr>
    <w:rPr>
      <w:rFonts w:eastAsia="MS Mincho"/>
      <w:b/>
      <w:lang w:eastAsia="ja-JP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A18"/>
  </w:style>
  <w:style w:type="paragraph" w:styleId="BlockText">
    <w:name w:val="Block Text"/>
    <w:basedOn w:val="Normal"/>
    <w:rsid w:val="00CC7A18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semiHidden/>
    <w:rsid w:val="00CC7A18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C7A18"/>
    <w:rPr>
      <w:rFonts w:ascii="Arial" w:hAnsi="Arial"/>
      <w:sz w:val="22"/>
      <w:szCs w:val="24"/>
    </w:rPr>
  </w:style>
  <w:style w:type="paragraph" w:styleId="BodyText2">
    <w:name w:val="Body Text 2"/>
    <w:basedOn w:val="Normal"/>
    <w:link w:val="BodyText2Char"/>
    <w:semiHidden/>
    <w:rsid w:val="00CC7A1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CC7A18"/>
    <w:rPr>
      <w:rFonts w:ascii="Arial" w:hAnsi="Arial"/>
      <w:sz w:val="22"/>
      <w:szCs w:val="24"/>
    </w:rPr>
  </w:style>
  <w:style w:type="paragraph" w:styleId="BodyText3">
    <w:name w:val="Body Text 3"/>
    <w:basedOn w:val="Normal"/>
    <w:link w:val="BodyText3Char"/>
    <w:semiHidden/>
    <w:rsid w:val="00CC7A1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C7A18"/>
    <w:rPr>
      <w:rFonts w:ascii="Arial" w:hAnsi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CC7A18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C7A18"/>
    <w:rPr>
      <w:rFonts w:ascii="Arial" w:hAnsi="Arial"/>
      <w:sz w:val="22"/>
      <w:szCs w:val="24"/>
    </w:rPr>
  </w:style>
  <w:style w:type="paragraph" w:styleId="BodyTextIndent">
    <w:name w:val="Body Text Indent"/>
    <w:basedOn w:val="Normal"/>
    <w:link w:val="BodyTextIndentChar"/>
    <w:semiHidden/>
    <w:rsid w:val="00CC7A1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CC7A18"/>
    <w:rPr>
      <w:rFonts w:ascii="Arial" w:hAnsi="Arial"/>
      <w:sz w:val="22"/>
      <w:szCs w:val="24"/>
    </w:rPr>
  </w:style>
  <w:style w:type="paragraph" w:styleId="BodyTextFirstIndent2">
    <w:name w:val="Body Text First Indent 2"/>
    <w:basedOn w:val="BodyTextIndent"/>
    <w:link w:val="BodyTextFirstIndent2Char"/>
    <w:semiHidden/>
    <w:rsid w:val="00CC7A18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CC7A18"/>
    <w:rPr>
      <w:rFonts w:ascii="Arial" w:hAnsi="Arial"/>
      <w:sz w:val="22"/>
      <w:szCs w:val="24"/>
    </w:rPr>
  </w:style>
  <w:style w:type="paragraph" w:styleId="BodyTextIndent2">
    <w:name w:val="Body Text Indent 2"/>
    <w:basedOn w:val="Normal"/>
    <w:link w:val="BodyTextIndent2Char"/>
    <w:semiHidden/>
    <w:rsid w:val="00CC7A1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C7A18"/>
    <w:rPr>
      <w:rFonts w:ascii="Arial" w:hAnsi="Arial"/>
      <w:sz w:val="22"/>
      <w:szCs w:val="24"/>
    </w:rPr>
  </w:style>
  <w:style w:type="paragraph" w:styleId="BodyTextIndent3">
    <w:name w:val="Body Text Indent 3"/>
    <w:basedOn w:val="Normal"/>
    <w:link w:val="BodyTextIndent3Char"/>
    <w:semiHidden/>
    <w:rsid w:val="00CC7A1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C7A18"/>
    <w:rPr>
      <w:rFonts w:ascii="Arial" w:hAnsi="Arial"/>
      <w:sz w:val="16"/>
      <w:szCs w:val="16"/>
    </w:rPr>
  </w:style>
  <w:style w:type="paragraph" w:styleId="Closing">
    <w:name w:val="Closing"/>
    <w:basedOn w:val="Normal"/>
    <w:link w:val="ClosingChar"/>
    <w:semiHidden/>
    <w:rsid w:val="00CC7A18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CC7A18"/>
    <w:rPr>
      <w:rFonts w:ascii="Arial" w:hAnsi="Arial"/>
      <w:sz w:val="22"/>
      <w:szCs w:val="24"/>
    </w:rPr>
  </w:style>
  <w:style w:type="paragraph" w:styleId="Date">
    <w:name w:val="Date"/>
    <w:basedOn w:val="Normal"/>
    <w:next w:val="Normal"/>
    <w:link w:val="DateChar"/>
    <w:semiHidden/>
    <w:rsid w:val="00CC7A18"/>
  </w:style>
  <w:style w:type="character" w:customStyle="1" w:styleId="DateChar">
    <w:name w:val="Date Char"/>
    <w:basedOn w:val="DefaultParagraphFont"/>
    <w:link w:val="Date"/>
    <w:semiHidden/>
    <w:rsid w:val="00CC7A18"/>
    <w:rPr>
      <w:rFonts w:ascii="Arial" w:hAnsi="Arial"/>
      <w:sz w:val="22"/>
      <w:szCs w:val="24"/>
    </w:rPr>
  </w:style>
  <w:style w:type="paragraph" w:styleId="E-mailSignature">
    <w:name w:val="E-mail Signature"/>
    <w:basedOn w:val="Normal"/>
    <w:link w:val="E-mailSignatureChar"/>
    <w:semiHidden/>
    <w:rsid w:val="00CC7A18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CC7A18"/>
    <w:rPr>
      <w:rFonts w:ascii="Arial" w:hAnsi="Arial"/>
      <w:sz w:val="22"/>
      <w:szCs w:val="24"/>
    </w:rPr>
  </w:style>
  <w:style w:type="paragraph" w:styleId="EnvelopeAddress">
    <w:name w:val="envelope address"/>
    <w:basedOn w:val="Normal"/>
    <w:semiHidden/>
    <w:rsid w:val="00CC7A18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semiHidden/>
    <w:rsid w:val="00CC7A18"/>
    <w:pPr>
      <w:spacing w:before="0"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semiHidden/>
    <w:rsid w:val="00CC7A18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C7A18"/>
    <w:rPr>
      <w:rFonts w:ascii="Arial" w:hAnsi="Arial"/>
      <w:i/>
      <w:iCs/>
      <w:sz w:val="22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A18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A18"/>
    <w:rPr>
      <w:rFonts w:ascii="Consolas" w:hAnsi="Consola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A1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A18"/>
    <w:rPr>
      <w:rFonts w:ascii="Arial" w:hAnsi="Arial"/>
      <w:b/>
      <w:bCs/>
      <w:i/>
      <w:iCs/>
      <w:color w:val="4F81BD" w:themeColor="accent1"/>
      <w:sz w:val="22"/>
      <w:szCs w:val="24"/>
    </w:rPr>
  </w:style>
  <w:style w:type="paragraph" w:styleId="List">
    <w:name w:val="List"/>
    <w:basedOn w:val="Normal"/>
    <w:semiHidden/>
    <w:rsid w:val="00CC7A18"/>
    <w:pPr>
      <w:ind w:left="360" w:hanging="360"/>
      <w:contextualSpacing/>
    </w:pPr>
  </w:style>
  <w:style w:type="paragraph" w:styleId="List2">
    <w:name w:val="List 2"/>
    <w:basedOn w:val="Normal"/>
    <w:semiHidden/>
    <w:rsid w:val="00CC7A18"/>
    <w:pPr>
      <w:ind w:hanging="360"/>
      <w:contextualSpacing/>
    </w:pPr>
  </w:style>
  <w:style w:type="paragraph" w:styleId="List3">
    <w:name w:val="List 3"/>
    <w:basedOn w:val="Normal"/>
    <w:semiHidden/>
    <w:rsid w:val="00CC7A18"/>
    <w:pPr>
      <w:ind w:left="1080" w:hanging="360"/>
      <w:contextualSpacing/>
    </w:pPr>
  </w:style>
  <w:style w:type="paragraph" w:styleId="List4">
    <w:name w:val="List 4"/>
    <w:basedOn w:val="Normal"/>
    <w:semiHidden/>
    <w:rsid w:val="00CC7A18"/>
    <w:pPr>
      <w:ind w:left="1440" w:hanging="360"/>
      <w:contextualSpacing/>
    </w:pPr>
  </w:style>
  <w:style w:type="paragraph" w:styleId="List5">
    <w:name w:val="List 5"/>
    <w:basedOn w:val="Normal"/>
    <w:semiHidden/>
    <w:rsid w:val="00CC7A18"/>
    <w:pPr>
      <w:ind w:left="1800" w:hanging="360"/>
      <w:contextualSpacing/>
    </w:pPr>
  </w:style>
  <w:style w:type="paragraph" w:styleId="ListBullet2">
    <w:name w:val="List Bullet 2"/>
    <w:basedOn w:val="Normal"/>
    <w:semiHidden/>
    <w:rsid w:val="00CC7A18"/>
    <w:pPr>
      <w:numPr>
        <w:numId w:val="17"/>
      </w:numPr>
      <w:contextualSpacing/>
    </w:pPr>
  </w:style>
  <w:style w:type="paragraph" w:styleId="ListBullet4">
    <w:name w:val="List Bullet 4"/>
    <w:basedOn w:val="Normal"/>
    <w:semiHidden/>
    <w:rsid w:val="00CC7A18"/>
    <w:pPr>
      <w:numPr>
        <w:numId w:val="18"/>
      </w:numPr>
      <w:contextualSpacing/>
    </w:pPr>
  </w:style>
  <w:style w:type="paragraph" w:styleId="ListBullet5">
    <w:name w:val="List Bullet 5"/>
    <w:basedOn w:val="Normal"/>
    <w:semiHidden/>
    <w:rsid w:val="00CC7A18"/>
    <w:pPr>
      <w:numPr>
        <w:numId w:val="19"/>
      </w:numPr>
      <w:contextualSpacing/>
    </w:pPr>
  </w:style>
  <w:style w:type="paragraph" w:styleId="ListContinue">
    <w:name w:val="List Continue"/>
    <w:basedOn w:val="Normal"/>
    <w:semiHidden/>
    <w:rsid w:val="00CC7A18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CC7A18"/>
    <w:pPr>
      <w:spacing w:after="120"/>
      <w:contextualSpacing/>
    </w:pPr>
  </w:style>
  <w:style w:type="paragraph" w:styleId="ListContinue3">
    <w:name w:val="List Continue 3"/>
    <w:basedOn w:val="Normal"/>
    <w:semiHidden/>
    <w:rsid w:val="00CC7A18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CC7A18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CC7A18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CC7A18"/>
    <w:pPr>
      <w:numPr>
        <w:numId w:val="20"/>
      </w:numPr>
      <w:contextualSpacing/>
    </w:pPr>
  </w:style>
  <w:style w:type="paragraph" w:styleId="ListNumber2">
    <w:name w:val="List Number 2"/>
    <w:basedOn w:val="Normal"/>
    <w:semiHidden/>
    <w:rsid w:val="00CC7A18"/>
    <w:pPr>
      <w:numPr>
        <w:numId w:val="21"/>
      </w:numPr>
      <w:contextualSpacing/>
    </w:pPr>
  </w:style>
  <w:style w:type="paragraph" w:styleId="ListNumber3">
    <w:name w:val="List Number 3"/>
    <w:basedOn w:val="Normal"/>
    <w:semiHidden/>
    <w:rsid w:val="00CC7A18"/>
    <w:pPr>
      <w:numPr>
        <w:numId w:val="22"/>
      </w:numPr>
      <w:contextualSpacing/>
    </w:pPr>
  </w:style>
  <w:style w:type="paragraph" w:styleId="ListNumber4">
    <w:name w:val="List Number 4"/>
    <w:basedOn w:val="Normal"/>
    <w:semiHidden/>
    <w:rsid w:val="00CC7A18"/>
    <w:pPr>
      <w:numPr>
        <w:numId w:val="23"/>
      </w:numPr>
      <w:contextualSpacing/>
    </w:pPr>
  </w:style>
  <w:style w:type="paragraph" w:styleId="ListNumber5">
    <w:name w:val="List Number 5"/>
    <w:basedOn w:val="Normal"/>
    <w:semiHidden/>
    <w:rsid w:val="00CC7A18"/>
    <w:pPr>
      <w:numPr>
        <w:numId w:val="24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A18"/>
    <w:pPr>
      <w:contextualSpacing/>
    </w:pPr>
  </w:style>
  <w:style w:type="paragraph" w:styleId="MessageHeader">
    <w:name w:val="Message Header"/>
    <w:basedOn w:val="Normal"/>
    <w:link w:val="MessageHeaderChar"/>
    <w:rsid w:val="00CC7A1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CC7A1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CC7A18"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rsid w:val="00CC7A18"/>
  </w:style>
  <w:style w:type="paragraph" w:styleId="NoteHeading">
    <w:name w:val="Note Heading"/>
    <w:basedOn w:val="Normal"/>
    <w:next w:val="Normal"/>
    <w:link w:val="NoteHeadingChar"/>
    <w:rsid w:val="00CC7A18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rsid w:val="00CC7A18"/>
    <w:rPr>
      <w:rFonts w:ascii="Arial" w:hAnsi="Arial"/>
      <w:sz w:val="22"/>
      <w:szCs w:val="24"/>
    </w:rPr>
  </w:style>
  <w:style w:type="paragraph" w:styleId="PlainText">
    <w:name w:val="Plain Text"/>
    <w:basedOn w:val="Normal"/>
    <w:link w:val="PlainTextChar"/>
    <w:semiHidden/>
    <w:rsid w:val="00CC7A18"/>
    <w:pPr>
      <w:spacing w:before="0"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CC7A18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A1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A18"/>
    <w:rPr>
      <w:rFonts w:ascii="Arial" w:hAnsi="Arial"/>
      <w:i/>
      <w:iCs/>
      <w:color w:val="000000" w:themeColor="text1"/>
      <w:sz w:val="22"/>
      <w:szCs w:val="24"/>
    </w:rPr>
  </w:style>
  <w:style w:type="paragraph" w:styleId="Salutation">
    <w:name w:val="Salutation"/>
    <w:basedOn w:val="Normal"/>
    <w:next w:val="Normal"/>
    <w:link w:val="SalutationChar"/>
    <w:semiHidden/>
    <w:rsid w:val="00CC7A18"/>
  </w:style>
  <w:style w:type="character" w:customStyle="1" w:styleId="SalutationChar">
    <w:name w:val="Salutation Char"/>
    <w:basedOn w:val="DefaultParagraphFont"/>
    <w:link w:val="Salutation"/>
    <w:semiHidden/>
    <w:rsid w:val="00CC7A18"/>
    <w:rPr>
      <w:rFonts w:ascii="Arial" w:hAnsi="Arial"/>
      <w:sz w:val="22"/>
      <w:szCs w:val="24"/>
    </w:rPr>
  </w:style>
  <w:style w:type="paragraph" w:styleId="Signature">
    <w:name w:val="Signature"/>
    <w:basedOn w:val="Normal"/>
    <w:link w:val="SignatureChar"/>
    <w:semiHidden/>
    <w:rsid w:val="00CC7A18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CC7A18"/>
    <w:rPr>
      <w:rFonts w:ascii="Arial" w:hAnsi="Arial"/>
      <w:sz w:val="22"/>
      <w:szCs w:val="24"/>
    </w:rPr>
  </w:style>
  <w:style w:type="paragraph" w:styleId="Subtitle">
    <w:name w:val="Subtitle"/>
    <w:basedOn w:val="Normal"/>
    <w:next w:val="Normal"/>
    <w:link w:val="SubtitleChar"/>
    <w:semiHidden/>
    <w:qFormat/>
    <w:rsid w:val="00CC7A18"/>
    <w:pPr>
      <w:numPr>
        <w:ilvl w:val="1"/>
      </w:numPr>
      <w:ind w:left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semiHidden/>
    <w:rsid w:val="00CC7A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CC7A18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C7A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rsid w:val="00CC7A18"/>
    <w:rPr>
      <w:rFonts w:asciiTheme="majorHAnsi" w:eastAsiaTheme="majorEastAsia" w:hAnsiTheme="majorHAnsi" w:cstheme="majorBidi"/>
      <w:b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A18"/>
    <w:pPr>
      <w:keepLines/>
      <w:numPr>
        <w:numId w:val="0"/>
      </w:numPr>
      <w:pBdr>
        <w:bottom w:val="none" w:sz="0" w:space="0" w:color="auto"/>
      </w:pBdr>
      <w:spacing w:before="480" w:after="0"/>
      <w:ind w:left="72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-comment">
    <w:name w:val="code-comment"/>
    <w:basedOn w:val="DefaultParagraphFont"/>
    <w:rsid w:val="008B6E7B"/>
  </w:style>
  <w:style w:type="character" w:customStyle="1" w:styleId="code-keyword">
    <w:name w:val="code-keyword"/>
    <w:basedOn w:val="DefaultParagraphFont"/>
    <w:rsid w:val="008B6E7B"/>
  </w:style>
  <w:style w:type="character" w:customStyle="1" w:styleId="code-quote">
    <w:name w:val="code-quote"/>
    <w:basedOn w:val="DefaultParagraphFont"/>
    <w:rsid w:val="008B6E7B"/>
  </w:style>
  <w:style w:type="character" w:customStyle="1" w:styleId="code-object">
    <w:name w:val="code-object"/>
    <w:basedOn w:val="DefaultParagraphFont"/>
    <w:rsid w:val="008B6E7B"/>
  </w:style>
  <w:style w:type="character" w:customStyle="1" w:styleId="CommentTextChar">
    <w:name w:val="Comment Text Char"/>
    <w:basedOn w:val="DefaultParagraphFont"/>
    <w:link w:val="CommentText"/>
    <w:semiHidden/>
    <w:rsid w:val="00EB12EB"/>
    <w:rPr>
      <w:rFonts w:ascii="Times" w:eastAsia="Times" w:hAnsi="Times"/>
    </w:rPr>
  </w:style>
  <w:style w:type="paragraph" w:styleId="Revision">
    <w:name w:val="Revision"/>
    <w:hidden/>
    <w:uiPriority w:val="99"/>
    <w:semiHidden/>
    <w:rsid w:val="00BA7C80"/>
    <w:rPr>
      <w:rFonts w:ascii="Arial" w:hAnsi="Arial"/>
      <w:sz w:val="22"/>
      <w:szCs w:val="24"/>
    </w:rPr>
  </w:style>
  <w:style w:type="character" w:customStyle="1" w:styleId="CaptionChar">
    <w:name w:val="Caption Char"/>
    <w:basedOn w:val="DefaultParagraphFont"/>
    <w:link w:val="Caption"/>
    <w:rsid w:val="00FF0B8F"/>
    <w:rPr>
      <w:rFonts w:ascii="Arial" w:hAnsi="Arial"/>
      <w:b/>
      <w:bCs/>
      <w:sz w:val="22"/>
      <w:szCs w:val="24"/>
    </w:rPr>
  </w:style>
  <w:style w:type="character" w:customStyle="1" w:styleId="HeaderChar">
    <w:name w:val="Header Char"/>
    <w:basedOn w:val="DefaultParagraphFont"/>
    <w:link w:val="Header"/>
    <w:rsid w:val="00054B04"/>
    <w:rPr>
      <w:rFonts w:ascii="Arial" w:hAnsi="Arial" w:cs="Arial"/>
      <w:sz w:val="18"/>
    </w:rPr>
  </w:style>
  <w:style w:type="table" w:customStyle="1" w:styleId="TableQIS">
    <w:name w:val="Table QIS"/>
    <w:basedOn w:val="TableNormal"/>
    <w:rsid w:val="00054B04"/>
    <w:rPr>
      <w:rFonts w:ascii="Arial" w:hAnsi="Arial"/>
    </w:rPr>
    <w:tblPr>
      <w:tblInd w:w="86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115" w:type="dxa"/>
        <w:right w:w="115" w:type="dxa"/>
      </w:tblCellMar>
    </w:tblPr>
    <w:trPr>
      <w:cantSplit/>
    </w:trPr>
    <w:tblStylePr w:type="firstRow"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/4.0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llseenalliance.org/allseen/ip-policy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ij\AppData\Roaming\Microsoft\Templates\AllJoyn_document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0995667635D4BC390EC5DC36BF61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09C46-2569-47E4-B3AD-42F1616F3F6F}"/>
      </w:docPartPr>
      <w:docPartBody>
        <w:p w:rsidR="00D335ED" w:rsidRDefault="00D335ED">
          <w:pPr>
            <w:pStyle w:val="80995667635D4BC390EC5DC36BF614F5"/>
          </w:pPr>
          <w:r w:rsidRPr="00DB5B56">
            <w:rPr>
              <w:rStyle w:val="PlaceholderText"/>
            </w:rPr>
            <w:t>[Title]</w:t>
          </w:r>
        </w:p>
      </w:docPartBody>
    </w:docPart>
    <w:docPart>
      <w:docPartPr>
        <w:name w:val="74B42B1F41EC4C43950E8FF4DC690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60ECD-9BAA-46D8-A717-7B3B8AB940CC}"/>
      </w:docPartPr>
      <w:docPartBody>
        <w:p w:rsidR="00D335ED" w:rsidRDefault="00D335ED">
          <w:pPr>
            <w:pStyle w:val="74B42B1F41EC4C43950E8FF4DC69040F"/>
          </w:pPr>
          <w:r w:rsidRPr="00DB5B5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5ED"/>
    <w:rsid w:val="00066951"/>
    <w:rsid w:val="000B4C82"/>
    <w:rsid w:val="001C4420"/>
    <w:rsid w:val="001C7772"/>
    <w:rsid w:val="0036099E"/>
    <w:rsid w:val="003B5CD9"/>
    <w:rsid w:val="003C54F8"/>
    <w:rsid w:val="003F008D"/>
    <w:rsid w:val="00443F32"/>
    <w:rsid w:val="00445C93"/>
    <w:rsid w:val="004B5CED"/>
    <w:rsid w:val="005B1E60"/>
    <w:rsid w:val="006135E4"/>
    <w:rsid w:val="00697A4E"/>
    <w:rsid w:val="006A22D2"/>
    <w:rsid w:val="00803FF9"/>
    <w:rsid w:val="008149D9"/>
    <w:rsid w:val="00831FBC"/>
    <w:rsid w:val="008644A1"/>
    <w:rsid w:val="009B7FD3"/>
    <w:rsid w:val="009F5F48"/>
    <w:rsid w:val="00A82035"/>
    <w:rsid w:val="00A83748"/>
    <w:rsid w:val="00AF2972"/>
    <w:rsid w:val="00B15DB3"/>
    <w:rsid w:val="00B4353A"/>
    <w:rsid w:val="00C10B3E"/>
    <w:rsid w:val="00C27B1F"/>
    <w:rsid w:val="00C738C8"/>
    <w:rsid w:val="00D335ED"/>
    <w:rsid w:val="00E24E82"/>
    <w:rsid w:val="00F2777D"/>
    <w:rsid w:val="00FA6217"/>
    <w:rsid w:val="00FD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0995667635D4BC390EC5DC36BF614F5">
    <w:name w:val="80995667635D4BC390EC5DC36BF614F5"/>
  </w:style>
  <w:style w:type="paragraph" w:customStyle="1" w:styleId="85B4F5AD0875419CB74D316DDEE94C4B">
    <w:name w:val="85B4F5AD0875419CB74D316DDEE94C4B"/>
  </w:style>
  <w:style w:type="paragraph" w:customStyle="1" w:styleId="74B42B1F41EC4C43950E8FF4DC69040F">
    <w:name w:val="74B42B1F41EC4C43950E8FF4DC69040F"/>
  </w:style>
  <w:style w:type="paragraph" w:customStyle="1" w:styleId="45336F06C1614F528E017F24F87B46C7">
    <w:name w:val="45336F06C1614F528E017F24F87B46C7"/>
    <w:rsid w:val="000B4C82"/>
    <w:rPr>
      <w:lang w:bidi="he-I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2CD92-D014-4F41-A056-7720B4E35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AllJoyn_document.dotm</Template>
  <TotalTime>3</TotalTime>
  <Pages>13</Pages>
  <Words>2087</Words>
  <Characters>11897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AllJoyn™ Lighting Service Framework Lamp Service 1.0 Interface Specification</vt:lpstr>
    </vt:vector>
  </TitlesOfParts>
  <Company>QCE</Company>
  <LinksUpToDate>false</LinksUpToDate>
  <CharactersWithSpaces>13957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AllJoyn™ Lighting Service Framework Lamp Service 14.12 Interface Specification</dc:title>
  <dc:creator>rcorbeil</dc:creator>
  <cp:keywords>AllSeen Alliance</cp:keywords>
  <cp:lastModifiedBy>Fok, Kenny</cp:lastModifiedBy>
  <cp:revision>3</cp:revision>
  <cp:lastPrinted>2013-07-30T17:50:00Z</cp:lastPrinted>
  <dcterms:created xsi:type="dcterms:W3CDTF">2015-04-10T00:18:00Z</dcterms:created>
  <dcterms:modified xsi:type="dcterms:W3CDTF">2015-04-10T00:20:00Z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-1871364665</vt:i4>
  </property>
  <property fmtid="{D5CDD505-2E9C-101B-9397-08002B2CF9AE}" pid="3" name="_NewReviewCycle">
    <vt:lpwstr/>
  </property>
  <property fmtid="{D5CDD505-2E9C-101B-9397-08002B2CF9AE}" pid="4" name="_EmailSubject">
    <vt:lpwstr>AllJoyn™ About Service Usage Guide - first draft HT80-BAXXX-1 Rev. A</vt:lpwstr>
  </property>
  <property fmtid="{D5CDD505-2E9C-101B-9397-08002B2CF9AE}" pid="5" name="_AuthorEmail">
    <vt:lpwstr>eyali@iskoot.com</vt:lpwstr>
  </property>
  <property fmtid="{D5CDD505-2E9C-101B-9397-08002B2CF9AE}" pid="6" name="_AuthorEmailDisplayName">
    <vt:lpwstr>Ilsar, Eyal</vt:lpwstr>
  </property>
  <property fmtid="{D5CDD505-2E9C-101B-9397-08002B2CF9AE}" pid="7" name="_PreviousAdHocReviewCycleID">
    <vt:i4>1960283374</vt:i4>
  </property>
  <property fmtid="{D5CDD505-2E9C-101B-9397-08002B2CF9AE}" pid="8" name="_ReviewingToolsShownOnce">
    <vt:lpwstr/>
  </property>
</Properties>
</file>