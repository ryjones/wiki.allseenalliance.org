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alias w:val="Title"/>
        <w:tag w:val=""/>
        <w:id w:val="395788063"/>
        <w:placeholder>
          <w:docPart w:val="80995667635D4BC390EC5DC36BF614F5"/>
        </w:placeholder>
        <w:dataBinding w:prefixMappings="xmlns:ns0='http://purl.org/dc/elements/1.1/' xmlns:ns1='http://schemas.openxmlformats.org/package/2006/metadata/core-properties' " w:xpath="/ns1:coreProperties[1]/ns0:title[1]" w:storeItemID="{6C3C8BC8-F283-45AE-878A-BAB7291924A1}"/>
        <w:text/>
      </w:sdtPr>
      <w:sdtEndPr/>
      <w:sdtContent>
        <w:p w:rsidR="00C76273" w:rsidRPr="00BA4B2E" w:rsidRDefault="00932468" w:rsidP="001C4F14">
          <w:pPr>
            <w:pStyle w:val="DocTitle"/>
          </w:pPr>
          <w:r>
            <w:t xml:space="preserve">AllJoyn™ </w:t>
          </w:r>
          <w:r w:rsidR="00C672E6">
            <w:t>Control Panel</w:t>
          </w:r>
          <w:r w:rsidR="00054B04">
            <w:t xml:space="preserve"> Service Framework</w:t>
          </w:r>
          <w:r w:rsidR="002035DA">
            <w:t xml:space="preserve"> </w:t>
          </w:r>
          <w:r w:rsidR="00A81A65">
            <w:t xml:space="preserve">1.0 </w:t>
          </w:r>
          <w:r w:rsidR="00FF0B8F">
            <w:t>Test Case</w:t>
          </w:r>
          <w:r w:rsidR="003A0E0D">
            <w:t xml:space="preserve"> Specification</w:t>
          </w:r>
          <w:r w:rsidR="00FF0B8F">
            <w:t>s</w:t>
          </w:r>
        </w:p>
      </w:sdtContent>
    </w:sdt>
    <w:p w:rsidR="00C76273" w:rsidRDefault="00A75178" w:rsidP="00C76273">
      <w:pPr>
        <w:pStyle w:val="coverpageline"/>
      </w:pPr>
      <w:r>
        <w:t>March 21</w:t>
      </w:r>
      <w:r w:rsidR="004C1EE2">
        <w:t>, 2014</w:t>
      </w:r>
    </w:p>
    <w:p w:rsidR="004C1EE2" w:rsidRPr="004C1EE2" w:rsidRDefault="004C1EE2" w:rsidP="004C1EE2">
      <w:pPr>
        <w:pStyle w:val="body"/>
      </w:pPr>
    </w:p>
    <w:p w:rsidR="00C34E63" w:rsidRPr="00C76273" w:rsidRDefault="00C34E63" w:rsidP="00C76273">
      <w:pPr>
        <w:pStyle w:val="body"/>
        <w:rPr>
          <w:sz w:val="28"/>
          <w:szCs w:val="28"/>
        </w:rPr>
        <w:sectPr w:rsidR="00C34E63" w:rsidRPr="00C76273" w:rsidSect="00AA63BE">
          <w:headerReference w:type="even" r:id="rId9"/>
          <w:headerReference w:type="default" r:id="rId10"/>
          <w:footerReference w:type="even" r:id="rId11"/>
          <w:footerReference w:type="default" r:id="rId12"/>
          <w:headerReference w:type="first" r:id="rId13"/>
          <w:footerReference w:type="first" r:id="rId14"/>
          <w:pgSz w:w="12240" w:h="15840" w:code="1"/>
          <w:pgMar w:top="2160" w:right="1440" w:bottom="1440" w:left="1440" w:header="720" w:footer="720" w:gutter="0"/>
          <w:cols w:space="720"/>
          <w:titlePg/>
          <w:docGrid w:linePitch="360"/>
        </w:sectPr>
      </w:pPr>
    </w:p>
    <w:p w:rsidR="00C76273" w:rsidRPr="001B2E46" w:rsidRDefault="00C76273" w:rsidP="00EF3D42">
      <w:pPr>
        <w:pStyle w:val="HeadingTOC"/>
      </w:pPr>
      <w:r w:rsidRPr="001B2E46">
        <w:lastRenderedPageBreak/>
        <w:t>Contents</w:t>
      </w:r>
    </w:p>
    <w:p w:rsidR="0011629A" w:rsidRDefault="00A918CF">
      <w:pPr>
        <w:pStyle w:val="TOC1"/>
        <w:rPr>
          <w:rFonts w:asciiTheme="minorHAnsi" w:eastAsiaTheme="minorEastAsia" w:hAnsiTheme="minorHAnsi" w:cstheme="minorBidi"/>
          <w:b w:val="0"/>
          <w:bCs w:val="0"/>
          <w:sz w:val="22"/>
        </w:rPr>
      </w:pPr>
      <w:r>
        <w:fldChar w:fldCharType="begin"/>
      </w:r>
      <w:r>
        <w:instrText xml:space="preserve"> TOC \o "2-3" \h \z \t "Heading 1,1,Heading 7,1,Heading 8,2,Heading 9,3" </w:instrText>
      </w:r>
      <w:r>
        <w:fldChar w:fldCharType="separate"/>
      </w:r>
      <w:hyperlink w:anchor="_Toc377984283" w:history="1">
        <w:r w:rsidR="0011629A" w:rsidRPr="00144DB8">
          <w:rPr>
            <w:rStyle w:val="Hyperlink"/>
          </w:rPr>
          <w:t>1 Introduction</w:t>
        </w:r>
        <w:r w:rsidR="0011629A">
          <w:rPr>
            <w:webHidden/>
          </w:rPr>
          <w:tab/>
        </w:r>
        <w:r w:rsidR="0011629A">
          <w:rPr>
            <w:webHidden/>
          </w:rPr>
          <w:fldChar w:fldCharType="begin"/>
        </w:r>
        <w:r w:rsidR="0011629A">
          <w:rPr>
            <w:webHidden/>
          </w:rPr>
          <w:instrText xml:space="preserve"> PAGEREF _Toc377984283 \h </w:instrText>
        </w:r>
        <w:r w:rsidR="0011629A">
          <w:rPr>
            <w:webHidden/>
          </w:rPr>
        </w:r>
        <w:r w:rsidR="0011629A">
          <w:rPr>
            <w:webHidden/>
          </w:rPr>
          <w:fldChar w:fldCharType="separate"/>
        </w:r>
        <w:r w:rsidR="0011629A">
          <w:rPr>
            <w:webHidden/>
          </w:rPr>
          <w:t>3</w:t>
        </w:r>
        <w:r w:rsidR="0011629A">
          <w:rPr>
            <w:webHidden/>
          </w:rPr>
          <w:fldChar w:fldCharType="end"/>
        </w:r>
      </w:hyperlink>
    </w:p>
    <w:p w:rsidR="0011629A" w:rsidRDefault="00BA6A82">
      <w:pPr>
        <w:pStyle w:val="TOC2"/>
        <w:rPr>
          <w:rFonts w:asciiTheme="minorHAnsi" w:eastAsiaTheme="minorEastAsia" w:hAnsiTheme="minorHAnsi" w:cstheme="minorBidi"/>
          <w:sz w:val="22"/>
        </w:rPr>
      </w:pPr>
      <w:hyperlink w:anchor="_Toc377984284" w:history="1">
        <w:r w:rsidR="0011629A" w:rsidRPr="00144DB8">
          <w:rPr>
            <w:rStyle w:val="Hyperlink"/>
          </w:rPr>
          <w:t>1.1 Purpose</w:t>
        </w:r>
        <w:r w:rsidR="0011629A">
          <w:rPr>
            <w:webHidden/>
          </w:rPr>
          <w:tab/>
        </w:r>
        <w:r w:rsidR="0011629A">
          <w:rPr>
            <w:webHidden/>
          </w:rPr>
          <w:fldChar w:fldCharType="begin"/>
        </w:r>
        <w:r w:rsidR="0011629A">
          <w:rPr>
            <w:webHidden/>
          </w:rPr>
          <w:instrText xml:space="preserve"> PAGEREF _Toc377984284 \h </w:instrText>
        </w:r>
        <w:r w:rsidR="0011629A">
          <w:rPr>
            <w:webHidden/>
          </w:rPr>
        </w:r>
        <w:r w:rsidR="0011629A">
          <w:rPr>
            <w:webHidden/>
          </w:rPr>
          <w:fldChar w:fldCharType="separate"/>
        </w:r>
        <w:r w:rsidR="0011629A">
          <w:rPr>
            <w:webHidden/>
          </w:rPr>
          <w:t>3</w:t>
        </w:r>
        <w:r w:rsidR="0011629A">
          <w:rPr>
            <w:webHidden/>
          </w:rPr>
          <w:fldChar w:fldCharType="end"/>
        </w:r>
      </w:hyperlink>
    </w:p>
    <w:p w:rsidR="0011629A" w:rsidRDefault="00BA6A82">
      <w:pPr>
        <w:pStyle w:val="TOC2"/>
        <w:rPr>
          <w:rFonts w:asciiTheme="minorHAnsi" w:eastAsiaTheme="minorEastAsia" w:hAnsiTheme="minorHAnsi" w:cstheme="minorBidi"/>
          <w:sz w:val="22"/>
        </w:rPr>
      </w:pPr>
      <w:hyperlink w:anchor="_Toc377984285" w:history="1">
        <w:r w:rsidR="0011629A" w:rsidRPr="00144DB8">
          <w:rPr>
            <w:rStyle w:val="Hyperlink"/>
          </w:rPr>
          <w:t>1.2 Scope</w:t>
        </w:r>
        <w:r w:rsidR="0011629A">
          <w:rPr>
            <w:webHidden/>
          </w:rPr>
          <w:tab/>
        </w:r>
        <w:r w:rsidR="0011629A">
          <w:rPr>
            <w:webHidden/>
          </w:rPr>
          <w:fldChar w:fldCharType="begin"/>
        </w:r>
        <w:r w:rsidR="0011629A">
          <w:rPr>
            <w:webHidden/>
          </w:rPr>
          <w:instrText xml:space="preserve"> PAGEREF _Toc377984285 \h </w:instrText>
        </w:r>
        <w:r w:rsidR="0011629A">
          <w:rPr>
            <w:webHidden/>
          </w:rPr>
        </w:r>
        <w:r w:rsidR="0011629A">
          <w:rPr>
            <w:webHidden/>
          </w:rPr>
          <w:fldChar w:fldCharType="separate"/>
        </w:r>
        <w:r w:rsidR="0011629A">
          <w:rPr>
            <w:webHidden/>
          </w:rPr>
          <w:t>3</w:t>
        </w:r>
        <w:r w:rsidR="0011629A">
          <w:rPr>
            <w:webHidden/>
          </w:rPr>
          <w:fldChar w:fldCharType="end"/>
        </w:r>
      </w:hyperlink>
    </w:p>
    <w:p w:rsidR="0011629A" w:rsidRDefault="00BA6A82">
      <w:pPr>
        <w:pStyle w:val="TOC2"/>
        <w:rPr>
          <w:rFonts w:asciiTheme="minorHAnsi" w:eastAsiaTheme="minorEastAsia" w:hAnsiTheme="minorHAnsi" w:cstheme="minorBidi"/>
          <w:sz w:val="22"/>
        </w:rPr>
      </w:pPr>
      <w:hyperlink w:anchor="_Toc377984286" w:history="1">
        <w:r w:rsidR="0011629A" w:rsidRPr="00144DB8">
          <w:rPr>
            <w:rStyle w:val="Hyperlink"/>
          </w:rPr>
          <w:t>1.3 References</w:t>
        </w:r>
        <w:r w:rsidR="0011629A">
          <w:rPr>
            <w:webHidden/>
          </w:rPr>
          <w:tab/>
        </w:r>
        <w:r w:rsidR="0011629A">
          <w:rPr>
            <w:webHidden/>
          </w:rPr>
          <w:fldChar w:fldCharType="begin"/>
        </w:r>
        <w:r w:rsidR="0011629A">
          <w:rPr>
            <w:webHidden/>
          </w:rPr>
          <w:instrText xml:space="preserve"> PAGEREF _Toc377984286 \h </w:instrText>
        </w:r>
        <w:r w:rsidR="0011629A">
          <w:rPr>
            <w:webHidden/>
          </w:rPr>
        </w:r>
        <w:r w:rsidR="0011629A">
          <w:rPr>
            <w:webHidden/>
          </w:rPr>
          <w:fldChar w:fldCharType="separate"/>
        </w:r>
        <w:r w:rsidR="0011629A">
          <w:rPr>
            <w:webHidden/>
          </w:rPr>
          <w:t>3</w:t>
        </w:r>
        <w:r w:rsidR="0011629A">
          <w:rPr>
            <w:webHidden/>
          </w:rPr>
          <w:fldChar w:fldCharType="end"/>
        </w:r>
      </w:hyperlink>
    </w:p>
    <w:p w:rsidR="0011629A" w:rsidRDefault="00BA6A82">
      <w:pPr>
        <w:pStyle w:val="TOC1"/>
        <w:rPr>
          <w:rFonts w:asciiTheme="minorHAnsi" w:eastAsiaTheme="minorEastAsia" w:hAnsiTheme="minorHAnsi" w:cstheme="minorBidi"/>
          <w:b w:val="0"/>
          <w:bCs w:val="0"/>
          <w:sz w:val="22"/>
        </w:rPr>
      </w:pPr>
      <w:hyperlink w:anchor="_Toc377984287" w:history="1">
        <w:r w:rsidR="0011629A" w:rsidRPr="00144DB8">
          <w:rPr>
            <w:rStyle w:val="Hyperlink"/>
          </w:rPr>
          <w:t>2 Environment setup</w:t>
        </w:r>
        <w:r w:rsidR="0011629A">
          <w:rPr>
            <w:webHidden/>
          </w:rPr>
          <w:tab/>
        </w:r>
        <w:r w:rsidR="0011629A">
          <w:rPr>
            <w:webHidden/>
          </w:rPr>
          <w:fldChar w:fldCharType="begin"/>
        </w:r>
        <w:r w:rsidR="0011629A">
          <w:rPr>
            <w:webHidden/>
          </w:rPr>
          <w:instrText xml:space="preserve"> PAGEREF _Toc377984287 \h </w:instrText>
        </w:r>
        <w:r w:rsidR="0011629A">
          <w:rPr>
            <w:webHidden/>
          </w:rPr>
        </w:r>
        <w:r w:rsidR="0011629A">
          <w:rPr>
            <w:webHidden/>
          </w:rPr>
          <w:fldChar w:fldCharType="separate"/>
        </w:r>
        <w:r w:rsidR="0011629A">
          <w:rPr>
            <w:webHidden/>
          </w:rPr>
          <w:t>4</w:t>
        </w:r>
        <w:r w:rsidR="0011629A">
          <w:rPr>
            <w:webHidden/>
          </w:rPr>
          <w:fldChar w:fldCharType="end"/>
        </w:r>
      </w:hyperlink>
    </w:p>
    <w:p w:rsidR="0011629A" w:rsidRDefault="00BA6A82">
      <w:pPr>
        <w:pStyle w:val="TOC2"/>
        <w:rPr>
          <w:rFonts w:asciiTheme="minorHAnsi" w:eastAsiaTheme="minorEastAsia" w:hAnsiTheme="minorHAnsi" w:cstheme="minorBidi"/>
          <w:sz w:val="22"/>
        </w:rPr>
      </w:pPr>
      <w:hyperlink w:anchor="_Toc377984288" w:history="1">
        <w:r w:rsidR="0011629A" w:rsidRPr="00144DB8">
          <w:rPr>
            <w:rStyle w:val="Hyperlink"/>
          </w:rPr>
          <w:t>2.1 Requirements</w:t>
        </w:r>
        <w:r w:rsidR="0011629A">
          <w:rPr>
            <w:webHidden/>
          </w:rPr>
          <w:tab/>
        </w:r>
        <w:r w:rsidR="0011629A">
          <w:rPr>
            <w:webHidden/>
          </w:rPr>
          <w:fldChar w:fldCharType="begin"/>
        </w:r>
        <w:r w:rsidR="0011629A">
          <w:rPr>
            <w:webHidden/>
          </w:rPr>
          <w:instrText xml:space="preserve"> PAGEREF _Toc377984288 \h </w:instrText>
        </w:r>
        <w:r w:rsidR="0011629A">
          <w:rPr>
            <w:webHidden/>
          </w:rPr>
        </w:r>
        <w:r w:rsidR="0011629A">
          <w:rPr>
            <w:webHidden/>
          </w:rPr>
          <w:fldChar w:fldCharType="separate"/>
        </w:r>
        <w:r w:rsidR="0011629A">
          <w:rPr>
            <w:webHidden/>
          </w:rPr>
          <w:t>4</w:t>
        </w:r>
        <w:r w:rsidR="0011629A">
          <w:rPr>
            <w:webHidden/>
          </w:rPr>
          <w:fldChar w:fldCharType="end"/>
        </w:r>
      </w:hyperlink>
    </w:p>
    <w:p w:rsidR="0011629A" w:rsidRDefault="00BA6A82">
      <w:pPr>
        <w:pStyle w:val="TOC2"/>
        <w:rPr>
          <w:rFonts w:asciiTheme="minorHAnsi" w:eastAsiaTheme="minorEastAsia" w:hAnsiTheme="minorHAnsi" w:cstheme="minorBidi"/>
          <w:sz w:val="22"/>
        </w:rPr>
      </w:pPr>
      <w:hyperlink w:anchor="_Toc377984289" w:history="1">
        <w:r w:rsidR="0011629A" w:rsidRPr="00144DB8">
          <w:rPr>
            <w:rStyle w:val="Hyperlink"/>
          </w:rPr>
          <w:t>2.2 Preconditions</w:t>
        </w:r>
        <w:r w:rsidR="0011629A">
          <w:rPr>
            <w:webHidden/>
          </w:rPr>
          <w:tab/>
        </w:r>
        <w:r w:rsidR="0011629A">
          <w:rPr>
            <w:webHidden/>
          </w:rPr>
          <w:fldChar w:fldCharType="begin"/>
        </w:r>
        <w:r w:rsidR="0011629A">
          <w:rPr>
            <w:webHidden/>
          </w:rPr>
          <w:instrText xml:space="preserve"> PAGEREF _Toc377984289 \h </w:instrText>
        </w:r>
        <w:r w:rsidR="0011629A">
          <w:rPr>
            <w:webHidden/>
          </w:rPr>
        </w:r>
        <w:r w:rsidR="0011629A">
          <w:rPr>
            <w:webHidden/>
          </w:rPr>
          <w:fldChar w:fldCharType="separate"/>
        </w:r>
        <w:r w:rsidR="0011629A">
          <w:rPr>
            <w:webHidden/>
          </w:rPr>
          <w:t>4</w:t>
        </w:r>
        <w:r w:rsidR="0011629A">
          <w:rPr>
            <w:webHidden/>
          </w:rPr>
          <w:fldChar w:fldCharType="end"/>
        </w:r>
      </w:hyperlink>
    </w:p>
    <w:p w:rsidR="0011629A" w:rsidRDefault="00BA6A82">
      <w:pPr>
        <w:pStyle w:val="TOC2"/>
        <w:rPr>
          <w:rFonts w:asciiTheme="minorHAnsi" w:eastAsiaTheme="minorEastAsia" w:hAnsiTheme="minorHAnsi" w:cstheme="minorBidi"/>
          <w:sz w:val="22"/>
        </w:rPr>
      </w:pPr>
      <w:hyperlink w:anchor="_Toc377984290" w:history="1">
        <w:r w:rsidR="0011629A" w:rsidRPr="00144DB8">
          <w:rPr>
            <w:rStyle w:val="Hyperlink"/>
          </w:rPr>
          <w:t>2.3 Parameters</w:t>
        </w:r>
        <w:r w:rsidR="0011629A">
          <w:rPr>
            <w:webHidden/>
          </w:rPr>
          <w:tab/>
        </w:r>
        <w:r w:rsidR="0011629A">
          <w:rPr>
            <w:webHidden/>
          </w:rPr>
          <w:fldChar w:fldCharType="begin"/>
        </w:r>
        <w:r w:rsidR="0011629A">
          <w:rPr>
            <w:webHidden/>
          </w:rPr>
          <w:instrText xml:space="preserve"> PAGEREF _Toc377984290 \h </w:instrText>
        </w:r>
        <w:r w:rsidR="0011629A">
          <w:rPr>
            <w:webHidden/>
          </w:rPr>
        </w:r>
        <w:r w:rsidR="0011629A">
          <w:rPr>
            <w:webHidden/>
          </w:rPr>
          <w:fldChar w:fldCharType="separate"/>
        </w:r>
        <w:r w:rsidR="0011629A">
          <w:rPr>
            <w:webHidden/>
          </w:rPr>
          <w:t>4</w:t>
        </w:r>
        <w:r w:rsidR="0011629A">
          <w:rPr>
            <w:webHidden/>
          </w:rPr>
          <w:fldChar w:fldCharType="end"/>
        </w:r>
      </w:hyperlink>
    </w:p>
    <w:p w:rsidR="0011629A" w:rsidRDefault="00BA6A82">
      <w:pPr>
        <w:pStyle w:val="TOC1"/>
        <w:rPr>
          <w:rFonts w:asciiTheme="minorHAnsi" w:eastAsiaTheme="minorEastAsia" w:hAnsiTheme="minorHAnsi" w:cstheme="minorBidi"/>
          <w:b w:val="0"/>
          <w:bCs w:val="0"/>
          <w:sz w:val="22"/>
        </w:rPr>
      </w:pPr>
      <w:hyperlink w:anchor="_Toc377984291" w:history="1">
        <w:r w:rsidR="0011629A" w:rsidRPr="00144DB8">
          <w:rPr>
            <w:rStyle w:val="Hyperlink"/>
          </w:rPr>
          <w:t>3 Control Panel service framework test cases</w:t>
        </w:r>
        <w:r w:rsidR="0011629A">
          <w:rPr>
            <w:webHidden/>
          </w:rPr>
          <w:tab/>
        </w:r>
        <w:r w:rsidR="0011629A">
          <w:rPr>
            <w:webHidden/>
          </w:rPr>
          <w:fldChar w:fldCharType="begin"/>
        </w:r>
        <w:r w:rsidR="0011629A">
          <w:rPr>
            <w:webHidden/>
          </w:rPr>
          <w:instrText xml:space="preserve"> PAGEREF _Toc377984291 \h </w:instrText>
        </w:r>
        <w:r w:rsidR="0011629A">
          <w:rPr>
            <w:webHidden/>
          </w:rPr>
        </w:r>
        <w:r w:rsidR="0011629A">
          <w:rPr>
            <w:webHidden/>
          </w:rPr>
          <w:fldChar w:fldCharType="separate"/>
        </w:r>
        <w:r w:rsidR="0011629A">
          <w:rPr>
            <w:webHidden/>
          </w:rPr>
          <w:t>5</w:t>
        </w:r>
        <w:r w:rsidR="0011629A">
          <w:rPr>
            <w:webHidden/>
          </w:rPr>
          <w:fldChar w:fldCharType="end"/>
        </w:r>
      </w:hyperlink>
    </w:p>
    <w:p w:rsidR="0011629A" w:rsidRDefault="00BA6A82">
      <w:pPr>
        <w:pStyle w:val="TOC2"/>
        <w:rPr>
          <w:rFonts w:asciiTheme="minorHAnsi" w:eastAsiaTheme="minorEastAsia" w:hAnsiTheme="minorHAnsi" w:cstheme="minorBidi"/>
          <w:sz w:val="22"/>
        </w:rPr>
      </w:pPr>
      <w:hyperlink w:anchor="_Toc377984292" w:history="1">
        <w:r w:rsidR="0011629A" w:rsidRPr="00144DB8">
          <w:rPr>
            <w:rStyle w:val="Hyperlink"/>
          </w:rPr>
          <w:t>3.1 ControlPanel-v1-01: Verify all ControlPanel bus objects</w:t>
        </w:r>
        <w:r w:rsidR="0011629A">
          <w:rPr>
            <w:webHidden/>
          </w:rPr>
          <w:tab/>
        </w:r>
        <w:r w:rsidR="0011629A">
          <w:rPr>
            <w:webHidden/>
          </w:rPr>
          <w:fldChar w:fldCharType="begin"/>
        </w:r>
        <w:r w:rsidR="0011629A">
          <w:rPr>
            <w:webHidden/>
          </w:rPr>
          <w:instrText xml:space="preserve"> PAGEREF _Toc377984292 \h </w:instrText>
        </w:r>
        <w:r w:rsidR="0011629A">
          <w:rPr>
            <w:webHidden/>
          </w:rPr>
        </w:r>
        <w:r w:rsidR="0011629A">
          <w:rPr>
            <w:webHidden/>
          </w:rPr>
          <w:fldChar w:fldCharType="separate"/>
        </w:r>
        <w:r w:rsidR="0011629A">
          <w:rPr>
            <w:webHidden/>
          </w:rPr>
          <w:t>5</w:t>
        </w:r>
        <w:r w:rsidR="0011629A">
          <w:rPr>
            <w:webHidden/>
          </w:rPr>
          <w:fldChar w:fldCharType="end"/>
        </w:r>
      </w:hyperlink>
    </w:p>
    <w:p w:rsidR="0011629A" w:rsidRDefault="00BA6A82">
      <w:pPr>
        <w:pStyle w:val="TOC2"/>
        <w:rPr>
          <w:rFonts w:asciiTheme="minorHAnsi" w:eastAsiaTheme="minorEastAsia" w:hAnsiTheme="minorHAnsi" w:cstheme="minorBidi"/>
          <w:sz w:val="22"/>
        </w:rPr>
      </w:pPr>
      <w:hyperlink w:anchor="_Toc377984293" w:history="1">
        <w:r w:rsidR="0011629A" w:rsidRPr="00144DB8">
          <w:rPr>
            <w:rStyle w:val="Hyperlink"/>
          </w:rPr>
          <w:t>3.2 ControlPanel-v1-02: Verify all Container bus objects</w:t>
        </w:r>
        <w:r w:rsidR="0011629A">
          <w:rPr>
            <w:webHidden/>
          </w:rPr>
          <w:tab/>
        </w:r>
        <w:r w:rsidR="0011629A">
          <w:rPr>
            <w:webHidden/>
          </w:rPr>
          <w:fldChar w:fldCharType="begin"/>
        </w:r>
        <w:r w:rsidR="0011629A">
          <w:rPr>
            <w:webHidden/>
          </w:rPr>
          <w:instrText xml:space="preserve"> PAGEREF _Toc377984293 \h </w:instrText>
        </w:r>
        <w:r w:rsidR="0011629A">
          <w:rPr>
            <w:webHidden/>
          </w:rPr>
        </w:r>
        <w:r w:rsidR="0011629A">
          <w:rPr>
            <w:webHidden/>
          </w:rPr>
          <w:fldChar w:fldCharType="separate"/>
        </w:r>
        <w:r w:rsidR="0011629A">
          <w:rPr>
            <w:webHidden/>
          </w:rPr>
          <w:t>6</w:t>
        </w:r>
        <w:r w:rsidR="0011629A">
          <w:rPr>
            <w:webHidden/>
          </w:rPr>
          <w:fldChar w:fldCharType="end"/>
        </w:r>
      </w:hyperlink>
    </w:p>
    <w:p w:rsidR="0011629A" w:rsidRDefault="00BA6A82">
      <w:pPr>
        <w:pStyle w:val="TOC2"/>
        <w:rPr>
          <w:rFonts w:asciiTheme="minorHAnsi" w:eastAsiaTheme="minorEastAsia" w:hAnsiTheme="minorHAnsi" w:cstheme="minorBidi"/>
          <w:sz w:val="22"/>
        </w:rPr>
      </w:pPr>
      <w:hyperlink w:anchor="_Toc377984294" w:history="1">
        <w:r w:rsidR="0011629A" w:rsidRPr="00144DB8">
          <w:rPr>
            <w:rStyle w:val="Hyperlink"/>
          </w:rPr>
          <w:t>3.3 ControlPanel-v1-03: Verify all Property bus objects</w:t>
        </w:r>
        <w:r w:rsidR="0011629A">
          <w:rPr>
            <w:webHidden/>
          </w:rPr>
          <w:tab/>
        </w:r>
        <w:r w:rsidR="0011629A">
          <w:rPr>
            <w:webHidden/>
          </w:rPr>
          <w:fldChar w:fldCharType="begin"/>
        </w:r>
        <w:r w:rsidR="0011629A">
          <w:rPr>
            <w:webHidden/>
          </w:rPr>
          <w:instrText xml:space="preserve"> PAGEREF _Toc377984294 \h </w:instrText>
        </w:r>
        <w:r w:rsidR="0011629A">
          <w:rPr>
            <w:webHidden/>
          </w:rPr>
        </w:r>
        <w:r w:rsidR="0011629A">
          <w:rPr>
            <w:webHidden/>
          </w:rPr>
          <w:fldChar w:fldCharType="separate"/>
        </w:r>
        <w:r w:rsidR="0011629A">
          <w:rPr>
            <w:webHidden/>
          </w:rPr>
          <w:t>7</w:t>
        </w:r>
        <w:r w:rsidR="0011629A">
          <w:rPr>
            <w:webHidden/>
          </w:rPr>
          <w:fldChar w:fldCharType="end"/>
        </w:r>
      </w:hyperlink>
    </w:p>
    <w:p w:rsidR="0011629A" w:rsidRDefault="00BA6A82">
      <w:pPr>
        <w:pStyle w:val="TOC2"/>
        <w:rPr>
          <w:rFonts w:asciiTheme="minorHAnsi" w:eastAsiaTheme="minorEastAsia" w:hAnsiTheme="minorHAnsi" w:cstheme="minorBidi"/>
          <w:sz w:val="22"/>
        </w:rPr>
      </w:pPr>
      <w:hyperlink w:anchor="_Toc377984295" w:history="1">
        <w:r w:rsidR="0011629A" w:rsidRPr="00144DB8">
          <w:rPr>
            <w:rStyle w:val="Hyperlink"/>
          </w:rPr>
          <w:t>3.4 ControlPanel-v1-04: Verify all LabelProperty bus objects</w:t>
        </w:r>
        <w:r w:rsidR="0011629A">
          <w:rPr>
            <w:webHidden/>
          </w:rPr>
          <w:tab/>
        </w:r>
        <w:r w:rsidR="0011629A">
          <w:rPr>
            <w:webHidden/>
          </w:rPr>
          <w:fldChar w:fldCharType="begin"/>
        </w:r>
        <w:r w:rsidR="0011629A">
          <w:rPr>
            <w:webHidden/>
          </w:rPr>
          <w:instrText xml:space="preserve"> PAGEREF _Toc377984295 \h </w:instrText>
        </w:r>
        <w:r w:rsidR="0011629A">
          <w:rPr>
            <w:webHidden/>
          </w:rPr>
        </w:r>
        <w:r w:rsidR="0011629A">
          <w:rPr>
            <w:webHidden/>
          </w:rPr>
          <w:fldChar w:fldCharType="separate"/>
        </w:r>
        <w:r w:rsidR="0011629A">
          <w:rPr>
            <w:webHidden/>
          </w:rPr>
          <w:t>9</w:t>
        </w:r>
        <w:r w:rsidR="0011629A">
          <w:rPr>
            <w:webHidden/>
          </w:rPr>
          <w:fldChar w:fldCharType="end"/>
        </w:r>
      </w:hyperlink>
    </w:p>
    <w:p w:rsidR="0011629A" w:rsidRDefault="00BA6A82">
      <w:pPr>
        <w:pStyle w:val="TOC2"/>
        <w:rPr>
          <w:rFonts w:asciiTheme="minorHAnsi" w:eastAsiaTheme="minorEastAsia" w:hAnsiTheme="minorHAnsi" w:cstheme="minorBidi"/>
          <w:sz w:val="22"/>
        </w:rPr>
      </w:pPr>
      <w:hyperlink w:anchor="_Toc377984296" w:history="1">
        <w:r w:rsidR="0011629A" w:rsidRPr="00144DB8">
          <w:rPr>
            <w:rStyle w:val="Hyperlink"/>
          </w:rPr>
          <w:t>3.5 ControlPanel-v1-05: Verify all Action bus objects</w:t>
        </w:r>
        <w:r w:rsidR="0011629A">
          <w:rPr>
            <w:webHidden/>
          </w:rPr>
          <w:tab/>
        </w:r>
        <w:r w:rsidR="0011629A">
          <w:rPr>
            <w:webHidden/>
          </w:rPr>
          <w:fldChar w:fldCharType="begin"/>
        </w:r>
        <w:r w:rsidR="0011629A">
          <w:rPr>
            <w:webHidden/>
          </w:rPr>
          <w:instrText xml:space="preserve"> PAGEREF _Toc377984296 \h </w:instrText>
        </w:r>
        <w:r w:rsidR="0011629A">
          <w:rPr>
            <w:webHidden/>
          </w:rPr>
        </w:r>
        <w:r w:rsidR="0011629A">
          <w:rPr>
            <w:webHidden/>
          </w:rPr>
          <w:fldChar w:fldCharType="separate"/>
        </w:r>
        <w:r w:rsidR="0011629A">
          <w:rPr>
            <w:webHidden/>
          </w:rPr>
          <w:t>10</w:t>
        </w:r>
        <w:r w:rsidR="0011629A">
          <w:rPr>
            <w:webHidden/>
          </w:rPr>
          <w:fldChar w:fldCharType="end"/>
        </w:r>
      </w:hyperlink>
    </w:p>
    <w:p w:rsidR="0011629A" w:rsidRDefault="00BA6A82">
      <w:pPr>
        <w:pStyle w:val="TOC2"/>
        <w:rPr>
          <w:rFonts w:asciiTheme="minorHAnsi" w:eastAsiaTheme="minorEastAsia" w:hAnsiTheme="minorHAnsi" w:cstheme="minorBidi"/>
          <w:sz w:val="22"/>
        </w:rPr>
      </w:pPr>
      <w:hyperlink w:anchor="_Toc377984297" w:history="1">
        <w:r w:rsidR="0011629A" w:rsidRPr="00144DB8">
          <w:rPr>
            <w:rStyle w:val="Hyperlink"/>
          </w:rPr>
          <w:t>3.6 ControlPanel-v1-06: Verify all Dialog bus objects</w:t>
        </w:r>
        <w:r w:rsidR="0011629A">
          <w:rPr>
            <w:webHidden/>
          </w:rPr>
          <w:tab/>
        </w:r>
        <w:r w:rsidR="0011629A">
          <w:rPr>
            <w:webHidden/>
          </w:rPr>
          <w:fldChar w:fldCharType="begin"/>
        </w:r>
        <w:r w:rsidR="0011629A">
          <w:rPr>
            <w:webHidden/>
          </w:rPr>
          <w:instrText xml:space="preserve"> PAGEREF _Toc377984297 \h </w:instrText>
        </w:r>
        <w:r w:rsidR="0011629A">
          <w:rPr>
            <w:webHidden/>
          </w:rPr>
        </w:r>
        <w:r w:rsidR="0011629A">
          <w:rPr>
            <w:webHidden/>
          </w:rPr>
          <w:fldChar w:fldCharType="separate"/>
        </w:r>
        <w:r w:rsidR="0011629A">
          <w:rPr>
            <w:webHidden/>
          </w:rPr>
          <w:t>11</w:t>
        </w:r>
        <w:r w:rsidR="0011629A">
          <w:rPr>
            <w:webHidden/>
          </w:rPr>
          <w:fldChar w:fldCharType="end"/>
        </w:r>
      </w:hyperlink>
    </w:p>
    <w:p w:rsidR="0011629A" w:rsidRDefault="00BA6A82">
      <w:pPr>
        <w:pStyle w:val="TOC2"/>
        <w:rPr>
          <w:rFonts w:asciiTheme="minorHAnsi" w:eastAsiaTheme="minorEastAsia" w:hAnsiTheme="minorHAnsi" w:cstheme="minorBidi"/>
          <w:sz w:val="22"/>
        </w:rPr>
      </w:pPr>
      <w:hyperlink w:anchor="_Toc377984298" w:history="1">
        <w:r w:rsidR="0011629A" w:rsidRPr="00144DB8">
          <w:rPr>
            <w:rStyle w:val="Hyperlink"/>
          </w:rPr>
          <w:t>3.7 ControlPanel-v1-07: Verify all ListProperty bus objects</w:t>
        </w:r>
        <w:r w:rsidR="0011629A">
          <w:rPr>
            <w:webHidden/>
          </w:rPr>
          <w:tab/>
        </w:r>
        <w:r w:rsidR="0011629A">
          <w:rPr>
            <w:webHidden/>
          </w:rPr>
          <w:fldChar w:fldCharType="begin"/>
        </w:r>
        <w:r w:rsidR="0011629A">
          <w:rPr>
            <w:webHidden/>
          </w:rPr>
          <w:instrText xml:space="preserve"> PAGEREF _Toc377984298 \h </w:instrText>
        </w:r>
        <w:r w:rsidR="0011629A">
          <w:rPr>
            <w:webHidden/>
          </w:rPr>
        </w:r>
        <w:r w:rsidR="0011629A">
          <w:rPr>
            <w:webHidden/>
          </w:rPr>
          <w:fldChar w:fldCharType="separate"/>
        </w:r>
        <w:r w:rsidR="0011629A">
          <w:rPr>
            <w:webHidden/>
          </w:rPr>
          <w:t>12</w:t>
        </w:r>
        <w:r w:rsidR="0011629A">
          <w:rPr>
            <w:webHidden/>
          </w:rPr>
          <w:fldChar w:fldCharType="end"/>
        </w:r>
      </w:hyperlink>
    </w:p>
    <w:p w:rsidR="0011629A" w:rsidRDefault="00BA6A82">
      <w:pPr>
        <w:pStyle w:val="TOC2"/>
        <w:rPr>
          <w:rFonts w:asciiTheme="minorHAnsi" w:eastAsiaTheme="minorEastAsia" w:hAnsiTheme="minorHAnsi" w:cstheme="minorBidi"/>
          <w:sz w:val="22"/>
        </w:rPr>
      </w:pPr>
      <w:hyperlink w:anchor="_Toc377984299" w:history="1">
        <w:r w:rsidR="0011629A" w:rsidRPr="00144DB8">
          <w:rPr>
            <w:rStyle w:val="Hyperlink"/>
          </w:rPr>
          <w:t>3.8 ControlPanel-v1-08: Verify all NotificationAction bus objects</w:t>
        </w:r>
        <w:r w:rsidR="0011629A">
          <w:rPr>
            <w:webHidden/>
          </w:rPr>
          <w:tab/>
        </w:r>
        <w:r w:rsidR="0011629A">
          <w:rPr>
            <w:webHidden/>
          </w:rPr>
          <w:fldChar w:fldCharType="begin"/>
        </w:r>
        <w:r w:rsidR="0011629A">
          <w:rPr>
            <w:webHidden/>
          </w:rPr>
          <w:instrText xml:space="preserve"> PAGEREF _Toc377984299 \h </w:instrText>
        </w:r>
        <w:r w:rsidR="0011629A">
          <w:rPr>
            <w:webHidden/>
          </w:rPr>
        </w:r>
        <w:r w:rsidR="0011629A">
          <w:rPr>
            <w:webHidden/>
          </w:rPr>
          <w:fldChar w:fldCharType="separate"/>
        </w:r>
        <w:r w:rsidR="0011629A">
          <w:rPr>
            <w:webHidden/>
          </w:rPr>
          <w:t>13</w:t>
        </w:r>
        <w:r w:rsidR="0011629A">
          <w:rPr>
            <w:webHidden/>
          </w:rPr>
          <w:fldChar w:fldCharType="end"/>
        </w:r>
      </w:hyperlink>
    </w:p>
    <w:p w:rsidR="0011629A" w:rsidRDefault="00BA6A82">
      <w:pPr>
        <w:pStyle w:val="TOC2"/>
        <w:rPr>
          <w:rFonts w:asciiTheme="minorHAnsi" w:eastAsiaTheme="minorEastAsia" w:hAnsiTheme="minorHAnsi" w:cstheme="minorBidi"/>
          <w:sz w:val="22"/>
        </w:rPr>
      </w:pPr>
      <w:hyperlink w:anchor="_Toc377984300" w:history="1">
        <w:r w:rsidR="0011629A" w:rsidRPr="00144DB8">
          <w:rPr>
            <w:rStyle w:val="Hyperlink"/>
          </w:rPr>
          <w:t>3.9 ControlPanel-v1-09: Verify all HTTPControl bus objects</w:t>
        </w:r>
        <w:r w:rsidR="0011629A">
          <w:rPr>
            <w:webHidden/>
          </w:rPr>
          <w:tab/>
        </w:r>
        <w:r w:rsidR="0011629A">
          <w:rPr>
            <w:webHidden/>
          </w:rPr>
          <w:fldChar w:fldCharType="begin"/>
        </w:r>
        <w:r w:rsidR="0011629A">
          <w:rPr>
            <w:webHidden/>
          </w:rPr>
          <w:instrText xml:space="preserve"> PAGEREF _Toc377984300 \h </w:instrText>
        </w:r>
        <w:r w:rsidR="0011629A">
          <w:rPr>
            <w:webHidden/>
          </w:rPr>
        </w:r>
        <w:r w:rsidR="0011629A">
          <w:rPr>
            <w:webHidden/>
          </w:rPr>
          <w:fldChar w:fldCharType="separate"/>
        </w:r>
        <w:r w:rsidR="0011629A">
          <w:rPr>
            <w:webHidden/>
          </w:rPr>
          <w:t>14</w:t>
        </w:r>
        <w:r w:rsidR="0011629A">
          <w:rPr>
            <w:webHidden/>
          </w:rPr>
          <w:fldChar w:fldCharType="end"/>
        </w:r>
      </w:hyperlink>
    </w:p>
    <w:p w:rsidR="0011629A" w:rsidRDefault="00BA6A82">
      <w:pPr>
        <w:pStyle w:val="TOC2"/>
        <w:rPr>
          <w:rFonts w:asciiTheme="minorHAnsi" w:eastAsiaTheme="minorEastAsia" w:hAnsiTheme="minorHAnsi" w:cstheme="minorBidi"/>
          <w:sz w:val="22"/>
        </w:rPr>
      </w:pPr>
      <w:hyperlink w:anchor="_Toc377984301" w:history="1">
        <w:r w:rsidR="0011629A" w:rsidRPr="00144DB8">
          <w:rPr>
            <w:rStyle w:val="Hyperlink"/>
          </w:rPr>
          <w:t>3.10 ControlPanel-v1-10: Verify all secured ControlPanel bus objects</w:t>
        </w:r>
        <w:r w:rsidR="0011629A">
          <w:rPr>
            <w:webHidden/>
          </w:rPr>
          <w:tab/>
        </w:r>
        <w:r w:rsidR="0011629A">
          <w:rPr>
            <w:webHidden/>
          </w:rPr>
          <w:fldChar w:fldCharType="begin"/>
        </w:r>
        <w:r w:rsidR="0011629A">
          <w:rPr>
            <w:webHidden/>
          </w:rPr>
          <w:instrText xml:space="preserve"> PAGEREF _Toc377984301 \h </w:instrText>
        </w:r>
        <w:r w:rsidR="0011629A">
          <w:rPr>
            <w:webHidden/>
          </w:rPr>
        </w:r>
        <w:r w:rsidR="0011629A">
          <w:rPr>
            <w:webHidden/>
          </w:rPr>
          <w:fldChar w:fldCharType="separate"/>
        </w:r>
        <w:r w:rsidR="0011629A">
          <w:rPr>
            <w:webHidden/>
          </w:rPr>
          <w:t>15</w:t>
        </w:r>
        <w:r w:rsidR="0011629A">
          <w:rPr>
            <w:webHidden/>
          </w:rPr>
          <w:fldChar w:fldCharType="end"/>
        </w:r>
      </w:hyperlink>
    </w:p>
    <w:p w:rsidR="00C76273" w:rsidRDefault="00A918CF" w:rsidP="00E3617C">
      <w:pPr>
        <w:pStyle w:val="LOF-LOT"/>
        <w:sectPr w:rsidR="00C76273" w:rsidSect="00AA63BE">
          <w:headerReference w:type="default" r:id="rId15"/>
          <w:footerReference w:type="default" r:id="rId16"/>
          <w:headerReference w:type="first" r:id="rId17"/>
          <w:footerReference w:type="first" r:id="rId18"/>
          <w:pgSz w:w="12240" w:h="15840" w:code="1"/>
          <w:pgMar w:top="1440" w:right="1440" w:bottom="1440" w:left="1440" w:header="720" w:footer="720" w:gutter="0"/>
          <w:pgNumType w:fmt="lowerRoman"/>
          <w:cols w:space="720"/>
          <w:titlePg/>
          <w:docGrid w:linePitch="360"/>
        </w:sectPr>
      </w:pPr>
      <w:r>
        <w:rPr>
          <w:rFonts w:cs="Arial"/>
          <w:noProof/>
          <w:sz w:val="24"/>
          <w:szCs w:val="22"/>
        </w:rPr>
        <w:fldChar w:fldCharType="end"/>
      </w:r>
    </w:p>
    <w:p w:rsidR="00D12E17" w:rsidRDefault="00932468" w:rsidP="00EF3D42">
      <w:pPr>
        <w:pStyle w:val="Heading1"/>
      </w:pPr>
      <w:bookmarkStart w:id="1" w:name="_Toc377984283"/>
      <w:r>
        <w:lastRenderedPageBreak/>
        <w:t>Introduction</w:t>
      </w:r>
      <w:bookmarkEnd w:id="1"/>
    </w:p>
    <w:p w:rsidR="00C76273" w:rsidRPr="001C241A" w:rsidRDefault="00C76273" w:rsidP="00395F0F">
      <w:pPr>
        <w:pStyle w:val="Heading2"/>
      </w:pPr>
      <w:bookmarkStart w:id="2" w:name="_Toc228961367"/>
      <w:bookmarkStart w:id="3" w:name="_Toc377984284"/>
      <w:r w:rsidRPr="001C241A">
        <w:t>Purpose</w:t>
      </w:r>
      <w:bookmarkEnd w:id="2"/>
      <w:bookmarkEnd w:id="3"/>
    </w:p>
    <w:p w:rsidR="00E3617C" w:rsidRDefault="00E3617C" w:rsidP="00E3617C">
      <w:pPr>
        <w:pStyle w:val="body"/>
      </w:pPr>
      <w:r>
        <w:t>These test cases evaluate and verify the functionality related to the AllJoyn Control Panel service framework 1.0's collection of interfaces.</w:t>
      </w:r>
    </w:p>
    <w:p w:rsidR="00932468" w:rsidRDefault="00E3617C" w:rsidP="00E3617C">
      <w:pPr>
        <w:pStyle w:val="body"/>
      </w:pPr>
      <w:r>
        <w:t>These interfaces provide the Control Panel service framework a mechanism to allow for a controller application to render the UI based on the controllee application’s widget metadata.</w:t>
      </w:r>
      <w:r w:rsidR="00932468" w:rsidRPr="00132E2E">
        <w:t xml:space="preserve"> </w:t>
      </w:r>
    </w:p>
    <w:p w:rsidR="00C76273" w:rsidRPr="001C241A" w:rsidRDefault="00C76273" w:rsidP="00395F0F">
      <w:pPr>
        <w:pStyle w:val="Heading2"/>
      </w:pPr>
      <w:bookmarkStart w:id="4" w:name="_Toc228961368"/>
      <w:bookmarkStart w:id="5" w:name="_Toc377984285"/>
      <w:r w:rsidRPr="001C241A">
        <w:t>Scope</w:t>
      </w:r>
      <w:bookmarkEnd w:id="4"/>
      <w:bookmarkEnd w:id="5"/>
    </w:p>
    <w:p w:rsidR="00C76273" w:rsidRPr="001C241A" w:rsidRDefault="00B32DA7" w:rsidP="00054B04">
      <w:pPr>
        <w:pStyle w:val="body"/>
      </w:pPr>
      <w:r>
        <w:t>These test cases are designed to determine if a device conforms to the Control Panel 1.0 interface specifications. Successful completion of all test cases does not guarantee that the tested device will interoperate with other devices.</w:t>
      </w:r>
    </w:p>
    <w:p w:rsidR="00C76273" w:rsidRDefault="00C76273" w:rsidP="00395F0F">
      <w:pPr>
        <w:pStyle w:val="Heading2"/>
      </w:pPr>
      <w:bookmarkStart w:id="6" w:name="_Toc228961371"/>
      <w:bookmarkStart w:id="7" w:name="_Toc377984286"/>
      <w:r w:rsidRPr="001C241A">
        <w:t>References</w:t>
      </w:r>
      <w:bookmarkEnd w:id="6"/>
      <w:bookmarkEnd w:id="7"/>
    </w:p>
    <w:p w:rsidR="00B32DA7" w:rsidRDefault="00B32DA7" w:rsidP="00B32DA7">
      <w:pPr>
        <w:pStyle w:val="body"/>
        <w:keepNext/>
      </w:pPr>
      <w:r>
        <w:t>The following are r</w:t>
      </w:r>
      <w:r w:rsidRPr="00467302">
        <w:t>eference documents</w:t>
      </w:r>
    </w:p>
    <w:p w:rsidR="00C14EC9" w:rsidRPr="00CE04ED" w:rsidRDefault="00B32DA7" w:rsidP="00B32DA7">
      <w:pPr>
        <w:pStyle w:val="bulletlv1"/>
        <w:rPr>
          <w:rStyle w:val="Emphasis"/>
        </w:rPr>
      </w:pPr>
      <w:r>
        <w:rPr>
          <w:rStyle w:val="Emphasis"/>
        </w:rPr>
        <w:t xml:space="preserve">AllJoyn™ Control Panel Service Framework 1.0 </w:t>
      </w:r>
      <w:r w:rsidRPr="00EF380A">
        <w:rPr>
          <w:rStyle w:val="Emphasis"/>
        </w:rPr>
        <w:t>Interface Specification</w:t>
      </w:r>
    </w:p>
    <w:p w:rsidR="00741C52" w:rsidRDefault="00741C52" w:rsidP="00741C52">
      <w:pPr>
        <w:pStyle w:val="body"/>
      </w:pPr>
    </w:p>
    <w:p w:rsidR="00045F36" w:rsidRDefault="00045F36" w:rsidP="00C76273">
      <w:pPr>
        <w:pStyle w:val="body"/>
        <w:keepNext/>
      </w:pPr>
    </w:p>
    <w:p w:rsidR="00045F36" w:rsidRDefault="00045F36" w:rsidP="00C76273">
      <w:pPr>
        <w:pStyle w:val="body"/>
        <w:keepNext/>
      </w:pPr>
    </w:p>
    <w:p w:rsidR="004C559B" w:rsidRDefault="004C559B" w:rsidP="00C76273">
      <w:pPr>
        <w:pStyle w:val="body"/>
        <w:keepNext/>
      </w:pPr>
    </w:p>
    <w:p w:rsidR="00C76273" w:rsidRDefault="00C76273" w:rsidP="00C76273">
      <w:pPr>
        <w:pStyle w:val="body"/>
      </w:pPr>
    </w:p>
    <w:p w:rsidR="008A61BC" w:rsidRDefault="008A61BC" w:rsidP="004B013A">
      <w:pPr>
        <w:pStyle w:val="body"/>
      </w:pPr>
    </w:p>
    <w:p w:rsidR="00C76273" w:rsidRDefault="00C76273" w:rsidP="00412C55">
      <w:pPr>
        <w:pStyle w:val="body"/>
        <w:sectPr w:rsidR="00C76273" w:rsidSect="0050321A">
          <w:headerReference w:type="default" r:id="rId19"/>
          <w:headerReference w:type="first" r:id="rId20"/>
          <w:pgSz w:w="12240" w:h="15840" w:code="1"/>
          <w:pgMar w:top="1440" w:right="1440" w:bottom="1440" w:left="1440" w:header="720" w:footer="720" w:gutter="0"/>
          <w:cols w:space="720"/>
          <w:titlePg/>
          <w:docGrid w:linePitch="360"/>
        </w:sectPr>
      </w:pPr>
    </w:p>
    <w:p w:rsidR="00C76273" w:rsidRDefault="00FF0B8F" w:rsidP="00EF3D42">
      <w:pPr>
        <w:pStyle w:val="Heading1"/>
      </w:pPr>
      <w:bookmarkStart w:id="8" w:name="_Toc377984287"/>
      <w:r>
        <w:lastRenderedPageBreak/>
        <w:t>Environment setup</w:t>
      </w:r>
      <w:bookmarkEnd w:id="8"/>
    </w:p>
    <w:p w:rsidR="00FF0B8F" w:rsidRDefault="00FF0B8F" w:rsidP="00FF0B8F">
      <w:pPr>
        <w:pStyle w:val="Heading2"/>
        <w:numPr>
          <w:ilvl w:val="1"/>
          <w:numId w:val="1"/>
        </w:numPr>
        <w:ind w:left="630" w:hanging="630"/>
      </w:pPr>
      <w:bookmarkStart w:id="9" w:name="_Toc374593555"/>
      <w:bookmarkStart w:id="10" w:name="_Toc377984288"/>
      <w:r>
        <w:t>Requirements</w:t>
      </w:r>
      <w:bookmarkEnd w:id="9"/>
      <w:bookmarkEnd w:id="10"/>
    </w:p>
    <w:p w:rsidR="00B32DA7" w:rsidRDefault="00B32DA7" w:rsidP="00B32DA7">
      <w:pPr>
        <w:pStyle w:val="body"/>
      </w:pPr>
      <w:r>
        <w:t>The following are required in order to execute these test cases:</w:t>
      </w:r>
    </w:p>
    <w:p w:rsidR="00B32DA7" w:rsidRDefault="00B32DA7" w:rsidP="00B32DA7">
      <w:pPr>
        <w:pStyle w:val="bulletlv1"/>
      </w:pPr>
      <w:r>
        <w:t>An AllJoyn-enabled device (the device under test or DUT) that implements the Control Panel interfaces according to the Control Panel service framework 1/0 specification.</w:t>
      </w:r>
    </w:p>
    <w:p w:rsidR="00B32DA7" w:rsidRDefault="00B32DA7" w:rsidP="00B32DA7">
      <w:pPr>
        <w:pStyle w:val="bulletlv1"/>
      </w:pPr>
      <w:r>
        <w:t>A supported test device on which the test cases will run</w:t>
      </w:r>
    </w:p>
    <w:p w:rsidR="00FF0B8F" w:rsidRDefault="00B32DA7" w:rsidP="00B32DA7">
      <w:pPr>
        <w:pStyle w:val="bulletlv1"/>
      </w:pPr>
      <w:r>
        <w:t>A Wi-Fi access point (referred to as the personal AP).</w:t>
      </w:r>
    </w:p>
    <w:p w:rsidR="00FF0B8F" w:rsidRDefault="00FF0B8F" w:rsidP="00FF0B8F">
      <w:pPr>
        <w:pStyle w:val="Heading2"/>
        <w:numPr>
          <w:ilvl w:val="1"/>
          <w:numId w:val="1"/>
        </w:numPr>
        <w:ind w:left="630" w:hanging="630"/>
      </w:pPr>
      <w:bookmarkStart w:id="11" w:name="_Toc374593556"/>
      <w:bookmarkStart w:id="12" w:name="_Toc377984289"/>
      <w:r>
        <w:t>Preconditions</w:t>
      </w:r>
      <w:bookmarkEnd w:id="11"/>
      <w:bookmarkEnd w:id="12"/>
    </w:p>
    <w:p w:rsidR="00B32DA7" w:rsidRDefault="00B32DA7" w:rsidP="00B32DA7">
      <w:pPr>
        <w:pStyle w:val="body"/>
      </w:pPr>
      <w:r>
        <w:t>Before running these test cases, it is assumed that:</w:t>
      </w:r>
    </w:p>
    <w:p w:rsidR="00B32DA7" w:rsidRDefault="00B32DA7" w:rsidP="00B32DA7">
      <w:pPr>
        <w:pStyle w:val="bulletlv1"/>
      </w:pPr>
      <w:r>
        <w:t>The DUT is connected to the personal AP</w:t>
      </w:r>
    </w:p>
    <w:p w:rsidR="00B32DA7" w:rsidRDefault="00B32DA7" w:rsidP="00B32DA7">
      <w:pPr>
        <w:pStyle w:val="bulletlv1"/>
      </w:pPr>
      <w:r>
        <w:t>The test device is connected to the personal AP</w:t>
      </w:r>
    </w:p>
    <w:p w:rsidR="00B32DA7" w:rsidRDefault="00B32DA7" w:rsidP="00B32DA7">
      <w:pPr>
        <w:pStyle w:val="bulletlv1"/>
      </w:pPr>
      <w:r>
        <w:t>At least one process on the DUT is announcing its capabilities through its About announcement, including its support for the C</w:t>
      </w:r>
      <w:r w:rsidR="00A437E9">
        <w:t>ontrol</w:t>
      </w:r>
      <w:r>
        <w:t>Panel interface</w:t>
      </w:r>
    </w:p>
    <w:p w:rsidR="00FF0B8F" w:rsidRDefault="00B32DA7" w:rsidP="00B32DA7">
      <w:pPr>
        <w:pStyle w:val="bulletlv1"/>
      </w:pPr>
      <w:r>
        <w:t>The passcode for the DUT is set to the default passcode.</w:t>
      </w:r>
    </w:p>
    <w:p w:rsidR="00FF0B8F" w:rsidRDefault="00FF0B8F" w:rsidP="00FF0B8F">
      <w:pPr>
        <w:pStyle w:val="Heading2"/>
        <w:numPr>
          <w:ilvl w:val="1"/>
          <w:numId w:val="1"/>
        </w:numPr>
        <w:ind w:left="630" w:hanging="630"/>
      </w:pPr>
      <w:bookmarkStart w:id="13" w:name="_Toc374593557"/>
      <w:bookmarkStart w:id="14" w:name="_Toc377984290"/>
      <w:r>
        <w:t>Parameters</w:t>
      </w:r>
      <w:bookmarkEnd w:id="13"/>
      <w:bookmarkEnd w:id="14"/>
    </w:p>
    <w:p w:rsidR="00B32DA7" w:rsidRDefault="00B32DA7" w:rsidP="00B32DA7">
      <w:pPr>
        <w:pStyle w:val="Caption"/>
      </w:pPr>
      <w:r>
        <w:t xml:space="preserve">Table </w:t>
      </w:r>
      <w:fldSimple w:instr=" SEQ Table \* ARABIC ">
        <w:r>
          <w:rPr>
            <w:noProof/>
          </w:rPr>
          <w:t>1</w:t>
        </w:r>
      </w:fldSimple>
      <w:r>
        <w:t xml:space="preserve">. Parameters for the Control Panel service framework </w:t>
      </w:r>
    </w:p>
    <w:tbl>
      <w:tblPr>
        <w:tblStyle w:val="TableGrid"/>
        <w:tblW w:w="8640" w:type="dxa"/>
        <w:tblInd w:w="835" w:type="dxa"/>
        <w:tblLook w:val="04A0" w:firstRow="1" w:lastRow="0" w:firstColumn="1" w:lastColumn="0" w:noHBand="0" w:noVBand="1"/>
      </w:tblPr>
      <w:tblGrid>
        <w:gridCol w:w="2880"/>
        <w:gridCol w:w="5760"/>
      </w:tblGrid>
      <w:tr w:rsidR="00B32DA7" w:rsidTr="002606C2">
        <w:trPr>
          <w:cnfStyle w:val="100000000000" w:firstRow="1" w:lastRow="0" w:firstColumn="0" w:lastColumn="0" w:oddVBand="0" w:evenVBand="0" w:oddHBand="0" w:evenHBand="0" w:firstRowFirstColumn="0" w:firstRowLastColumn="0" w:lastRowFirstColumn="0" w:lastRowLastColumn="0"/>
        </w:trPr>
        <w:tc>
          <w:tcPr>
            <w:tcW w:w="2880" w:type="dxa"/>
          </w:tcPr>
          <w:p w:rsidR="00B32DA7" w:rsidRDefault="00B32DA7" w:rsidP="002606C2">
            <w:pPr>
              <w:pStyle w:val="tableheading"/>
            </w:pPr>
            <w:r>
              <w:t>Parameter</w:t>
            </w:r>
          </w:p>
        </w:tc>
        <w:tc>
          <w:tcPr>
            <w:tcW w:w="5760" w:type="dxa"/>
          </w:tcPr>
          <w:p w:rsidR="00B32DA7" w:rsidRDefault="00B32DA7" w:rsidP="002606C2">
            <w:pPr>
              <w:pStyle w:val="tableheading"/>
            </w:pPr>
            <w:r>
              <w:t>Description</w:t>
            </w:r>
          </w:p>
        </w:tc>
      </w:tr>
      <w:tr w:rsidR="00B32DA7" w:rsidTr="002606C2">
        <w:tc>
          <w:tcPr>
            <w:tcW w:w="2880" w:type="dxa"/>
          </w:tcPr>
          <w:p w:rsidR="00B32DA7" w:rsidRDefault="00B32DA7" w:rsidP="002606C2">
            <w:pPr>
              <w:pStyle w:val="tableentry"/>
            </w:pPr>
            <w:r>
              <w:t>DeviceId</w:t>
            </w:r>
          </w:p>
        </w:tc>
        <w:tc>
          <w:tcPr>
            <w:tcW w:w="5760" w:type="dxa"/>
          </w:tcPr>
          <w:p w:rsidR="00B32DA7" w:rsidRDefault="00B32DA7" w:rsidP="002606C2">
            <w:pPr>
              <w:pStyle w:val="tableentry"/>
            </w:pPr>
            <w:r>
              <w:t>Device ID of the DUT</w:t>
            </w:r>
          </w:p>
        </w:tc>
      </w:tr>
      <w:tr w:rsidR="00B32DA7" w:rsidTr="002606C2">
        <w:tc>
          <w:tcPr>
            <w:tcW w:w="2880" w:type="dxa"/>
          </w:tcPr>
          <w:p w:rsidR="00B32DA7" w:rsidRDefault="00B32DA7" w:rsidP="002606C2">
            <w:pPr>
              <w:pStyle w:val="tableentry"/>
            </w:pPr>
            <w:r>
              <w:t>AppId</w:t>
            </w:r>
          </w:p>
        </w:tc>
        <w:tc>
          <w:tcPr>
            <w:tcW w:w="5760" w:type="dxa"/>
          </w:tcPr>
          <w:p w:rsidR="00B32DA7" w:rsidRDefault="00B32DA7" w:rsidP="002606C2">
            <w:pPr>
              <w:pStyle w:val="tableentry"/>
            </w:pPr>
            <w:r>
              <w:t>Application ID of the Control Panel application on the DUT</w:t>
            </w:r>
          </w:p>
        </w:tc>
      </w:tr>
    </w:tbl>
    <w:p w:rsidR="00510FE6" w:rsidRPr="00FF0B8F" w:rsidRDefault="00510FE6" w:rsidP="00FF0B8F">
      <w:pPr>
        <w:pStyle w:val="body"/>
      </w:pPr>
    </w:p>
    <w:p w:rsidR="00803D7B" w:rsidRDefault="00803D7B" w:rsidP="00932468">
      <w:pPr>
        <w:pStyle w:val="body"/>
        <w:sectPr w:rsidR="00803D7B" w:rsidSect="0050321A">
          <w:pgSz w:w="12240" w:h="15840" w:code="1"/>
          <w:pgMar w:top="1440" w:right="1440" w:bottom="1440" w:left="1440" w:header="720" w:footer="720" w:gutter="0"/>
          <w:cols w:space="720"/>
          <w:titlePg/>
          <w:docGrid w:linePitch="360"/>
        </w:sectPr>
      </w:pPr>
    </w:p>
    <w:p w:rsidR="00932468" w:rsidRDefault="00B32DA7" w:rsidP="00932468">
      <w:pPr>
        <w:pStyle w:val="Heading1"/>
        <w:numPr>
          <w:ilvl w:val="0"/>
          <w:numId w:val="1"/>
        </w:numPr>
      </w:pPr>
      <w:bookmarkStart w:id="15" w:name="_Toc377984291"/>
      <w:r>
        <w:lastRenderedPageBreak/>
        <w:t>Control Panel</w:t>
      </w:r>
      <w:r w:rsidR="00054B04">
        <w:t xml:space="preserve"> service framework </w:t>
      </w:r>
      <w:r w:rsidR="00FF0B8F">
        <w:t>test cases</w:t>
      </w:r>
      <w:bookmarkEnd w:id="15"/>
    </w:p>
    <w:p w:rsidR="00B32DA7" w:rsidRDefault="00B32DA7" w:rsidP="00B32DA7">
      <w:pPr>
        <w:pStyle w:val="Heading2"/>
        <w:numPr>
          <w:ilvl w:val="1"/>
          <w:numId w:val="1"/>
        </w:numPr>
        <w:ind w:left="630" w:hanging="630"/>
      </w:pPr>
      <w:bookmarkStart w:id="16" w:name="_Toc376952951"/>
      <w:bookmarkStart w:id="17" w:name="_Toc377984292"/>
      <w:r>
        <w:t>ControlPanel-v1-01: Verify all ControlPanel bus objects</w:t>
      </w:r>
      <w:bookmarkEnd w:id="16"/>
      <w:bookmarkEnd w:id="17"/>
    </w:p>
    <w:p w:rsidR="00B32DA7" w:rsidRDefault="00B32DA7" w:rsidP="00B32DA7">
      <w:pPr>
        <w:pStyle w:val="subhead"/>
      </w:pPr>
      <w:r>
        <w:t>Objective</w:t>
      </w:r>
    </w:p>
    <w:p w:rsidR="00B32DA7" w:rsidRDefault="00B32DA7" w:rsidP="00B32DA7">
      <w:pPr>
        <w:pStyle w:val="body"/>
      </w:pPr>
      <w:r>
        <w:t>Verify that all bus objects implementing the ControlPanel interface conform to the specifications.</w:t>
      </w:r>
    </w:p>
    <w:p w:rsidR="00B32DA7" w:rsidRDefault="00B32DA7" w:rsidP="00B32DA7">
      <w:pPr>
        <w:pStyle w:val="subhead"/>
      </w:pPr>
      <w:r>
        <w:t xml:space="preserve">Procedure </w:t>
      </w:r>
    </w:p>
    <w:p w:rsidR="00B32DA7" w:rsidRDefault="00B32DA7" w:rsidP="00B32DA7">
      <w:pPr>
        <w:pStyle w:val="numbrdlist"/>
      </w:pPr>
      <w:r>
        <w:t>The test device listens for an About announcement from the application on the DUT.</w:t>
      </w:r>
    </w:p>
    <w:p w:rsidR="00B32DA7" w:rsidRDefault="00B32DA7" w:rsidP="00B32DA7">
      <w:pPr>
        <w:pStyle w:val="numbrdlist"/>
      </w:pPr>
      <w:r>
        <w:t>After receiving an About Announcement from the application, the test device joins a session with the application at the port specified in the received About announcement.</w:t>
      </w:r>
    </w:p>
    <w:p w:rsidR="00B32DA7" w:rsidRDefault="00B32DA7" w:rsidP="00B32DA7">
      <w:pPr>
        <w:pStyle w:val="numbrdlist"/>
      </w:pPr>
      <w:r>
        <w:t xml:space="preserve">The test device registers an AuthListener </w:t>
      </w:r>
      <w:r w:rsidR="00691462">
        <w:t xml:space="preserve">on the AllJoyn framework </w:t>
      </w:r>
      <w:r>
        <w:t>that provides the default passcode ("000000") when authentication is requested.</w:t>
      </w:r>
    </w:p>
    <w:p w:rsidR="00B32DA7" w:rsidRDefault="00B32DA7" w:rsidP="00B32DA7">
      <w:pPr>
        <w:pStyle w:val="numbrdlist"/>
      </w:pPr>
      <w:r>
        <w:t>The test device uses the Introspect() method on the Introspectable interface to locate all bus objects implementing the org.alljoyn.ControlPanel.ControlPanel interface.</w:t>
      </w:r>
    </w:p>
    <w:p w:rsidR="00B32DA7" w:rsidRDefault="00B32DA7" w:rsidP="00B32DA7">
      <w:pPr>
        <w:pStyle w:val="numbrdlist"/>
      </w:pPr>
      <w:r>
        <w:t xml:space="preserve">For each matching bus object found, the test device performs the following steps: </w:t>
      </w:r>
    </w:p>
    <w:p w:rsidR="00B32DA7" w:rsidRDefault="00B32DA7" w:rsidP="00691462">
      <w:pPr>
        <w:pStyle w:val="numbrdlist0"/>
      </w:pPr>
      <w:r>
        <w:t>Retrieve the Version property.</w:t>
      </w:r>
    </w:p>
    <w:p w:rsidR="00B32DA7" w:rsidRDefault="00B32DA7" w:rsidP="00691462">
      <w:pPr>
        <w:pStyle w:val="numbrdlist0"/>
      </w:pPr>
      <w:r>
        <w:t>Use the Introspect() method on the Introspectable interface to locate child bus objects which implement the org.alljoyn.ControlPanel.Container or org.alljoyn.ControlPanel.SecuredContainer interface.</w:t>
      </w:r>
    </w:p>
    <w:p w:rsidR="00B32DA7" w:rsidRDefault="00B32DA7" w:rsidP="00B32DA7">
      <w:pPr>
        <w:pStyle w:val="numbrdlist"/>
      </w:pPr>
      <w:r>
        <w:t>The test device leaves the session.</w:t>
      </w:r>
    </w:p>
    <w:p w:rsidR="00B32DA7" w:rsidRDefault="00B32DA7" w:rsidP="00B32DA7">
      <w:pPr>
        <w:pStyle w:val="subhead"/>
      </w:pPr>
      <w:r>
        <w:t>Expected results</w:t>
      </w:r>
    </w:p>
    <w:p w:rsidR="00B32DA7" w:rsidRDefault="00B32DA7" w:rsidP="00B32DA7">
      <w:pPr>
        <w:pStyle w:val="bulletlv1"/>
        <w:numPr>
          <w:ilvl w:val="0"/>
          <w:numId w:val="2"/>
        </w:numPr>
      </w:pPr>
      <w:r>
        <w:t>If no bus objects implementing the ControlPanel interface are found, a note is added to this effect.</w:t>
      </w:r>
    </w:p>
    <w:p w:rsidR="00B32DA7" w:rsidRDefault="00691462" w:rsidP="00B32DA7">
      <w:pPr>
        <w:pStyle w:val="bulletlv1"/>
        <w:numPr>
          <w:ilvl w:val="0"/>
          <w:numId w:val="2"/>
        </w:numPr>
      </w:pPr>
      <w:r>
        <w:t>For e</w:t>
      </w:r>
      <w:r w:rsidR="00B32DA7">
        <w:t>ach bus object implementing the ControlPanel interface:</w:t>
      </w:r>
    </w:p>
    <w:p w:rsidR="00B32DA7" w:rsidRDefault="00691462" w:rsidP="00B32DA7">
      <w:pPr>
        <w:pStyle w:val="bulletlv2"/>
        <w:spacing w:line="180" w:lineRule="atLeast"/>
        <w:ind w:left="1310" w:hanging="230"/>
      </w:pPr>
      <w:r>
        <w:t xml:space="preserve">The object's path </w:t>
      </w:r>
      <w:r w:rsidR="00B32DA7">
        <w:t>match</w:t>
      </w:r>
      <w:r>
        <w:t>es</w:t>
      </w:r>
      <w:r w:rsidR="00B32DA7">
        <w:t xml:space="preserve"> the pattern "/ControlPanel/[^/]+/[^/]+</w:t>
      </w:r>
    </w:p>
    <w:p w:rsidR="00B32DA7" w:rsidRDefault="00691462" w:rsidP="00B32DA7">
      <w:pPr>
        <w:pStyle w:val="bulletlv2"/>
        <w:spacing w:line="180" w:lineRule="atLeast"/>
        <w:ind w:left="1310" w:hanging="230"/>
      </w:pPr>
      <w:r>
        <w:t xml:space="preserve">The </w:t>
      </w:r>
      <w:r w:rsidR="00B32DA7">
        <w:t xml:space="preserve">Version property </w:t>
      </w:r>
      <w:r>
        <w:t>is</w:t>
      </w:r>
      <w:r w:rsidR="00B32DA7">
        <w:t xml:space="preserve"> 1</w:t>
      </w:r>
    </w:p>
    <w:p w:rsidR="00B32DA7" w:rsidRDefault="00B32DA7" w:rsidP="00B32DA7">
      <w:pPr>
        <w:pStyle w:val="bulletlv2"/>
        <w:spacing w:line="180" w:lineRule="atLeast"/>
        <w:ind w:left="1310" w:hanging="230"/>
      </w:pPr>
      <w:r>
        <w:t>At least one child bus object implementing the org.alljoyn.ControlPanel.Container or org.alljoyn.ControlPanel.SecuredContainer interface</w:t>
      </w:r>
      <w:r w:rsidR="00691462">
        <w:t xml:space="preserve"> exists</w:t>
      </w:r>
      <w:r w:rsidR="00A437E9">
        <w:t>.</w:t>
      </w:r>
    </w:p>
    <w:p w:rsidR="00B32DA7" w:rsidRDefault="00B32DA7" w:rsidP="00B32DA7">
      <w:pPr>
        <w:pStyle w:val="Heading2"/>
        <w:numPr>
          <w:ilvl w:val="1"/>
          <w:numId w:val="1"/>
        </w:numPr>
        <w:ind w:left="630" w:hanging="630"/>
      </w:pPr>
      <w:bookmarkStart w:id="18" w:name="_Toc376952952"/>
      <w:bookmarkStart w:id="19" w:name="_Toc377984293"/>
      <w:r>
        <w:lastRenderedPageBreak/>
        <w:t>ControlPanel-v1-02: Verify all Container bus objects</w:t>
      </w:r>
      <w:bookmarkEnd w:id="18"/>
      <w:bookmarkEnd w:id="19"/>
    </w:p>
    <w:p w:rsidR="00B32DA7" w:rsidRDefault="00B32DA7" w:rsidP="00B32DA7">
      <w:pPr>
        <w:pStyle w:val="subhead"/>
      </w:pPr>
      <w:r>
        <w:t>Objective</w:t>
      </w:r>
    </w:p>
    <w:p w:rsidR="00B32DA7" w:rsidRDefault="00B32DA7" w:rsidP="00B32DA7">
      <w:pPr>
        <w:pStyle w:val="body"/>
      </w:pPr>
      <w:r w:rsidRPr="00784CDE">
        <w:t>Verify that all bus objects implementing the Container or SecuredContainer interface conform to the specifications</w:t>
      </w:r>
      <w:r>
        <w:t>.</w:t>
      </w:r>
    </w:p>
    <w:p w:rsidR="00B32DA7" w:rsidRDefault="00B32DA7" w:rsidP="00B32DA7">
      <w:pPr>
        <w:pStyle w:val="subhead"/>
      </w:pPr>
      <w:r>
        <w:t>Procedure</w:t>
      </w:r>
    </w:p>
    <w:p w:rsidR="00B32DA7" w:rsidRDefault="00B32DA7" w:rsidP="0011629A">
      <w:pPr>
        <w:pStyle w:val="numbrdlist"/>
        <w:numPr>
          <w:ilvl w:val="0"/>
          <w:numId w:val="26"/>
        </w:numPr>
      </w:pPr>
      <w:r>
        <w:t>The test device listens for an About announcement from the application on the DUT.</w:t>
      </w:r>
    </w:p>
    <w:p w:rsidR="00B32DA7" w:rsidRDefault="00B32DA7" w:rsidP="00B32DA7">
      <w:pPr>
        <w:pStyle w:val="numbrdlist"/>
      </w:pPr>
      <w:r>
        <w:t>After receiving an About Announcement from the application, the test device joins a session with the application at the port specified in the received About announcement.</w:t>
      </w:r>
    </w:p>
    <w:p w:rsidR="00B32DA7" w:rsidRDefault="00B32DA7" w:rsidP="00B32DA7">
      <w:pPr>
        <w:pStyle w:val="numbrdlist"/>
      </w:pPr>
      <w:r>
        <w:t xml:space="preserve">The test device registers an AuthListener </w:t>
      </w:r>
      <w:r w:rsidR="00691462">
        <w:t xml:space="preserve">in the AllJoyn framework </w:t>
      </w:r>
      <w:r>
        <w:t>that provides the default passcode ("000000") when authentication is requested.</w:t>
      </w:r>
    </w:p>
    <w:p w:rsidR="00B32DA7" w:rsidRDefault="00B32DA7" w:rsidP="00B32DA7">
      <w:pPr>
        <w:pStyle w:val="numbrdlist"/>
      </w:pPr>
      <w:r>
        <w:t>The test device uses the Introspect() method on the Introspectable interface to locate all bus objects implementing the org.alljoyn.ControlPanel.Container or org.alljoyn.ControlPanel.SecuredContainer interface.</w:t>
      </w:r>
    </w:p>
    <w:p w:rsidR="00B32DA7" w:rsidRDefault="00B32DA7" w:rsidP="00B32DA7">
      <w:pPr>
        <w:pStyle w:val="numbrdlist"/>
      </w:pPr>
      <w:r>
        <w:t xml:space="preserve">For each matching bus object found, the test device performs the following steps: </w:t>
      </w:r>
    </w:p>
    <w:p w:rsidR="00B32DA7" w:rsidRDefault="00B32DA7" w:rsidP="0011629A">
      <w:pPr>
        <w:pStyle w:val="numbrdlist0"/>
        <w:numPr>
          <w:ilvl w:val="0"/>
          <w:numId w:val="35"/>
        </w:numPr>
      </w:pPr>
      <w:r>
        <w:t>Retrieve the Version property.</w:t>
      </w:r>
    </w:p>
    <w:p w:rsidR="00B32DA7" w:rsidRDefault="00B32DA7" w:rsidP="00691462">
      <w:pPr>
        <w:pStyle w:val="numbrdlist0"/>
      </w:pPr>
      <w:r>
        <w:t>Retrieve the States property.</w:t>
      </w:r>
    </w:p>
    <w:p w:rsidR="00B32DA7" w:rsidRDefault="00B32DA7" w:rsidP="00691462">
      <w:pPr>
        <w:pStyle w:val="numbrdlist0"/>
      </w:pPr>
      <w:r>
        <w:t>Retrieve the OptParams property.</w:t>
      </w:r>
    </w:p>
    <w:p w:rsidR="00B32DA7" w:rsidRDefault="00B32DA7" w:rsidP="00B32DA7">
      <w:pPr>
        <w:pStyle w:val="numbrdlist"/>
        <w:numPr>
          <w:ilvl w:val="0"/>
          <w:numId w:val="25"/>
        </w:numPr>
      </w:pPr>
      <w:r>
        <w:t>The test device leaves the session.</w:t>
      </w:r>
    </w:p>
    <w:p w:rsidR="00B32DA7" w:rsidRDefault="00B32DA7" w:rsidP="00B32DA7">
      <w:pPr>
        <w:pStyle w:val="subhead"/>
      </w:pPr>
      <w:r>
        <w:t>Expected results</w:t>
      </w:r>
    </w:p>
    <w:p w:rsidR="00B32DA7" w:rsidRDefault="00B32DA7" w:rsidP="00B32DA7">
      <w:pPr>
        <w:pStyle w:val="bulletlv1"/>
        <w:numPr>
          <w:ilvl w:val="0"/>
          <w:numId w:val="2"/>
        </w:numPr>
      </w:pPr>
      <w:r>
        <w:t>If no bus objects implementing the Container or SecuredContainer interface are found, a note is added to this effect.</w:t>
      </w:r>
    </w:p>
    <w:p w:rsidR="00B32DA7" w:rsidRDefault="00691462" w:rsidP="00B32DA7">
      <w:pPr>
        <w:pStyle w:val="bulletlv1"/>
        <w:numPr>
          <w:ilvl w:val="0"/>
          <w:numId w:val="2"/>
        </w:numPr>
      </w:pPr>
      <w:r>
        <w:t>For e</w:t>
      </w:r>
      <w:r w:rsidR="00B32DA7">
        <w:t xml:space="preserve">ach bus object implementing the Container or SecuredContainer interface: </w:t>
      </w:r>
    </w:p>
    <w:p w:rsidR="00BD3CD1" w:rsidRDefault="00BD3CD1" w:rsidP="00BD3CD1">
      <w:pPr>
        <w:pStyle w:val="bulletlv2"/>
        <w:spacing w:line="180" w:lineRule="atLeast"/>
        <w:ind w:left="1310" w:hanging="230"/>
      </w:pPr>
      <w:r>
        <w:t>The bus object is a descendant of a bus object implementing one of the following interfaces:</w:t>
      </w:r>
    </w:p>
    <w:p w:rsidR="00BD3CD1" w:rsidRDefault="00BD3CD1" w:rsidP="00BD3CD1">
      <w:pPr>
        <w:pStyle w:val="bulletlv3"/>
      </w:pPr>
      <w:r w:rsidRPr="004E74EF">
        <w:t>org.alljoyn.</w:t>
      </w:r>
      <w:r>
        <w:t>ControlPanel</w:t>
      </w:r>
      <w:r w:rsidRPr="004E74EF">
        <w:t>.ControlPanel</w:t>
      </w:r>
    </w:p>
    <w:p w:rsidR="00BD3CD1" w:rsidRDefault="00BD3CD1" w:rsidP="00BD3CD1">
      <w:pPr>
        <w:pStyle w:val="bulletlv3"/>
      </w:pPr>
      <w:r>
        <w:t>org.alljoyn.ControlPanel.NotificationAction</w:t>
      </w:r>
    </w:p>
    <w:p w:rsidR="00BD3CD1" w:rsidRDefault="00BD3CD1" w:rsidP="00BD3CD1">
      <w:pPr>
        <w:pStyle w:val="bulletlv3"/>
      </w:pPr>
      <w:r>
        <w:t>org.alljoyn.ControlPanel.ListProperty</w:t>
      </w:r>
    </w:p>
    <w:p w:rsidR="00BD3CD1" w:rsidRDefault="00BD3CD1" w:rsidP="00BD3CD1">
      <w:pPr>
        <w:pStyle w:val="bulletlv3"/>
      </w:pPr>
      <w:r>
        <w:t>org.alljoyn.ControlPanel.SecuredListProperty</w:t>
      </w:r>
    </w:p>
    <w:p w:rsidR="00BD3CD1" w:rsidRDefault="00BD3CD1" w:rsidP="00BD3CD1">
      <w:pPr>
        <w:pStyle w:val="bulletlv3"/>
      </w:pPr>
      <w:r>
        <w:t>org.alljoyn.ControlPanel.Container</w:t>
      </w:r>
    </w:p>
    <w:p w:rsidR="00BD3CD1" w:rsidRDefault="00BD3CD1" w:rsidP="00BD3CD1">
      <w:pPr>
        <w:pStyle w:val="bulletlv3"/>
      </w:pPr>
      <w:r>
        <w:t>org.alljoyn.ControlPanel.SecuredContainer</w:t>
      </w:r>
    </w:p>
    <w:p w:rsidR="00B32DA7" w:rsidRDefault="00691462" w:rsidP="00B32DA7">
      <w:pPr>
        <w:pStyle w:val="bulletlv2"/>
        <w:spacing w:line="180" w:lineRule="atLeast"/>
        <w:ind w:left="1310" w:hanging="230"/>
      </w:pPr>
      <w:r>
        <w:t>The</w:t>
      </w:r>
      <w:r w:rsidR="00B32DA7">
        <w:t xml:space="preserve"> Version property </w:t>
      </w:r>
      <w:r>
        <w:t>is</w:t>
      </w:r>
      <w:r w:rsidR="00B32DA7">
        <w:t xml:space="preserve"> 1</w:t>
      </w:r>
    </w:p>
    <w:p w:rsidR="00B32DA7" w:rsidRDefault="00691462" w:rsidP="00B32DA7">
      <w:pPr>
        <w:pStyle w:val="bulletlv2"/>
        <w:spacing w:line="180" w:lineRule="atLeast"/>
        <w:ind w:left="1310" w:hanging="230"/>
      </w:pPr>
      <w:r>
        <w:t xml:space="preserve">The </w:t>
      </w:r>
      <w:r w:rsidR="00B32DA7">
        <w:t xml:space="preserve">States property </w:t>
      </w:r>
      <w:r>
        <w:t xml:space="preserve">is </w:t>
      </w:r>
      <w:r w:rsidR="00B32DA7">
        <w:t>0x00 or 0x01</w:t>
      </w:r>
    </w:p>
    <w:p w:rsidR="00B32DA7" w:rsidRDefault="00691462" w:rsidP="00B32DA7">
      <w:pPr>
        <w:pStyle w:val="bulletlv2"/>
        <w:spacing w:line="180" w:lineRule="atLeast"/>
        <w:ind w:left="1310" w:hanging="230"/>
      </w:pPr>
      <w:r>
        <w:t xml:space="preserve">The </w:t>
      </w:r>
      <w:r w:rsidR="00B32DA7">
        <w:t xml:space="preserve">OptParams property </w:t>
      </w:r>
      <w:r>
        <w:t xml:space="preserve">is set </w:t>
      </w:r>
      <w:r w:rsidR="00B32DA7">
        <w:t>as follows:</w:t>
      </w:r>
    </w:p>
    <w:p w:rsidR="00B32DA7" w:rsidRDefault="00B32DA7" w:rsidP="00B32DA7">
      <w:pPr>
        <w:pStyle w:val="bulletlv3"/>
      </w:pPr>
      <w:r>
        <w:t>If OptParams contains a key with '0', the value type is a string.</w:t>
      </w:r>
    </w:p>
    <w:p w:rsidR="00B32DA7" w:rsidRDefault="00B32DA7" w:rsidP="00B32DA7">
      <w:pPr>
        <w:pStyle w:val="bulletlv3"/>
      </w:pPr>
      <w:r>
        <w:lastRenderedPageBreak/>
        <w:t>If OptParams contains a key with '1', the value type is a uint32.</w:t>
      </w:r>
    </w:p>
    <w:p w:rsidR="00B32DA7" w:rsidRDefault="00A437E9" w:rsidP="00B32DA7">
      <w:pPr>
        <w:pStyle w:val="bulletlv3"/>
      </w:pPr>
      <w:r>
        <w:t xml:space="preserve">If </w:t>
      </w:r>
      <w:r w:rsidR="00B32DA7">
        <w:t>OptParams contains a key with '2', the value type is an array of uint16, the array has a size of one, and the value of the one element must be one of the following:</w:t>
      </w:r>
    </w:p>
    <w:p w:rsidR="00B32DA7" w:rsidRDefault="00B32DA7" w:rsidP="00B32DA7">
      <w:pPr>
        <w:pStyle w:val="bulletlv4"/>
      </w:pPr>
      <w:r>
        <w:t xml:space="preserve">1 </w:t>
      </w:r>
      <w:r w:rsidR="00A437E9">
        <w:t>(</w:t>
      </w:r>
      <w:r>
        <w:t>Vertical Linear</w:t>
      </w:r>
      <w:r w:rsidR="00A437E9">
        <w:t>)</w:t>
      </w:r>
    </w:p>
    <w:p w:rsidR="00B32DA7" w:rsidRDefault="00B32DA7" w:rsidP="00B32DA7">
      <w:pPr>
        <w:pStyle w:val="bulletlv4"/>
      </w:pPr>
      <w:r>
        <w:t xml:space="preserve">2 </w:t>
      </w:r>
      <w:r w:rsidR="00A437E9">
        <w:t>(</w:t>
      </w:r>
      <w:r>
        <w:t>Horizontal Linear</w:t>
      </w:r>
      <w:r w:rsidR="00A437E9">
        <w:t>)</w:t>
      </w:r>
    </w:p>
    <w:p w:rsidR="00B32DA7" w:rsidRDefault="00B32DA7" w:rsidP="00B32DA7">
      <w:pPr>
        <w:pStyle w:val="Heading2"/>
        <w:numPr>
          <w:ilvl w:val="1"/>
          <w:numId w:val="1"/>
        </w:numPr>
        <w:ind w:left="630" w:hanging="630"/>
      </w:pPr>
      <w:bookmarkStart w:id="20" w:name="_Toc376952953"/>
      <w:bookmarkStart w:id="21" w:name="_Toc377984294"/>
      <w:r>
        <w:t>ControlPanel-v1-03: Verify all Property bus objects</w:t>
      </w:r>
      <w:bookmarkEnd w:id="20"/>
      <w:bookmarkEnd w:id="21"/>
    </w:p>
    <w:p w:rsidR="00B32DA7" w:rsidRDefault="00B32DA7" w:rsidP="00B32DA7">
      <w:pPr>
        <w:pStyle w:val="subhead"/>
      </w:pPr>
      <w:r>
        <w:t>Objective</w:t>
      </w:r>
    </w:p>
    <w:p w:rsidR="00B32DA7" w:rsidRDefault="00B32DA7" w:rsidP="00B32DA7">
      <w:pPr>
        <w:pStyle w:val="body"/>
        <w:rPr>
          <w:b/>
        </w:rPr>
      </w:pPr>
      <w:r>
        <w:t>Verify that all bus objects implementing the Property or SecuredProperty interface conform to the specifications.</w:t>
      </w:r>
    </w:p>
    <w:p w:rsidR="00B32DA7" w:rsidRDefault="00B32DA7" w:rsidP="00B32DA7">
      <w:pPr>
        <w:pStyle w:val="subhead"/>
      </w:pPr>
      <w:r>
        <w:t>Procedure</w:t>
      </w:r>
    </w:p>
    <w:p w:rsidR="00B32DA7" w:rsidRDefault="00B32DA7" w:rsidP="0011629A">
      <w:pPr>
        <w:pStyle w:val="numbrdlist"/>
        <w:numPr>
          <w:ilvl w:val="0"/>
          <w:numId w:val="27"/>
        </w:numPr>
      </w:pPr>
      <w:r>
        <w:t>The test device listens for an About announcement from the application on the DUT.</w:t>
      </w:r>
    </w:p>
    <w:p w:rsidR="00B32DA7" w:rsidRDefault="00B32DA7" w:rsidP="00B32DA7">
      <w:pPr>
        <w:pStyle w:val="numbrdlist"/>
      </w:pPr>
      <w:r>
        <w:t>After receiving an About Announcement from the application, the test device joins a session with the application at the port specified in the received About announcement.</w:t>
      </w:r>
    </w:p>
    <w:p w:rsidR="00B32DA7" w:rsidRDefault="00B32DA7" w:rsidP="00B32DA7">
      <w:pPr>
        <w:pStyle w:val="numbrdlist"/>
      </w:pPr>
      <w:r>
        <w:t>The test device registers an AuthListener</w:t>
      </w:r>
      <w:r w:rsidR="00691462">
        <w:t xml:space="preserve"> in the AllJoyn framework</w:t>
      </w:r>
      <w:r>
        <w:t xml:space="preserve"> that provides the default passcode ("000000") when authentication is requested.</w:t>
      </w:r>
    </w:p>
    <w:p w:rsidR="00B32DA7" w:rsidRDefault="00B32DA7" w:rsidP="00B32DA7">
      <w:pPr>
        <w:pStyle w:val="numbrdlist"/>
      </w:pPr>
      <w:r>
        <w:t>The test device uses the Introspect() method on the Introspectable interface to locate all bus objects implementing the org.alljoyn.ControlPanel.Property or org.alljoyn.ControlPanel.SecuredProperty interface.</w:t>
      </w:r>
    </w:p>
    <w:p w:rsidR="00B32DA7" w:rsidRDefault="00B32DA7" w:rsidP="00B32DA7">
      <w:pPr>
        <w:pStyle w:val="numbrdlist"/>
      </w:pPr>
      <w:r>
        <w:t xml:space="preserve">For each matching bus object found, the test device performs the following steps: </w:t>
      </w:r>
    </w:p>
    <w:p w:rsidR="00B32DA7" w:rsidRDefault="00B32DA7" w:rsidP="0011629A">
      <w:pPr>
        <w:pStyle w:val="numbrdlist0"/>
        <w:numPr>
          <w:ilvl w:val="0"/>
          <w:numId w:val="36"/>
        </w:numPr>
      </w:pPr>
      <w:r>
        <w:t>Retrieve the Version property.</w:t>
      </w:r>
    </w:p>
    <w:p w:rsidR="00B32DA7" w:rsidRDefault="00B32DA7" w:rsidP="00691462">
      <w:pPr>
        <w:pStyle w:val="numbrdlist0"/>
      </w:pPr>
      <w:r>
        <w:t>Retrieve the States property.</w:t>
      </w:r>
    </w:p>
    <w:p w:rsidR="00B32DA7" w:rsidRDefault="00B32DA7" w:rsidP="00691462">
      <w:pPr>
        <w:pStyle w:val="numbrdlist0"/>
      </w:pPr>
      <w:r>
        <w:t>Retrieve the OptParams property.</w:t>
      </w:r>
    </w:p>
    <w:p w:rsidR="00B32DA7" w:rsidRDefault="00B32DA7" w:rsidP="00691462">
      <w:pPr>
        <w:pStyle w:val="numbrdlist0"/>
      </w:pPr>
      <w:r>
        <w:t>Retrieve the Value property.</w:t>
      </w:r>
    </w:p>
    <w:p w:rsidR="00B32DA7" w:rsidRDefault="00B32DA7" w:rsidP="00691462">
      <w:pPr>
        <w:pStyle w:val="numbrdlist0"/>
      </w:pPr>
      <w:r>
        <w:t>Use the Introspect() method on the Introspectable interface to determine its parent bus object.</w:t>
      </w:r>
    </w:p>
    <w:p w:rsidR="00B32DA7" w:rsidRDefault="00B32DA7" w:rsidP="00B32DA7">
      <w:pPr>
        <w:pStyle w:val="numbrdlist"/>
      </w:pPr>
      <w:r>
        <w:t>The test device leaves the session.</w:t>
      </w:r>
    </w:p>
    <w:p w:rsidR="00B32DA7" w:rsidRDefault="00B32DA7" w:rsidP="00B32DA7">
      <w:pPr>
        <w:pStyle w:val="subhead"/>
      </w:pPr>
      <w:r>
        <w:t>Expected results</w:t>
      </w:r>
    </w:p>
    <w:p w:rsidR="00B32DA7" w:rsidRDefault="00B32DA7" w:rsidP="00B32DA7">
      <w:pPr>
        <w:pStyle w:val="bulletlv1"/>
        <w:numPr>
          <w:ilvl w:val="0"/>
          <w:numId w:val="2"/>
        </w:numPr>
      </w:pPr>
      <w:r>
        <w:t>If no bus objects implementing the Property or SecuredProperty interface are found, a note is added to this effect.</w:t>
      </w:r>
    </w:p>
    <w:p w:rsidR="00B32DA7" w:rsidRDefault="00691462" w:rsidP="00B32DA7">
      <w:pPr>
        <w:pStyle w:val="bulletlv1"/>
        <w:numPr>
          <w:ilvl w:val="0"/>
          <w:numId w:val="2"/>
        </w:numPr>
      </w:pPr>
      <w:r>
        <w:t>For e</w:t>
      </w:r>
      <w:r w:rsidR="00B32DA7">
        <w:t xml:space="preserve">ach bus object implementing the Property </w:t>
      </w:r>
      <w:r>
        <w:t>or SecuredProperty interface</w:t>
      </w:r>
      <w:r w:rsidR="00B32DA7">
        <w:t xml:space="preserve">: </w:t>
      </w:r>
    </w:p>
    <w:p w:rsidR="00B32DA7" w:rsidRDefault="00691462" w:rsidP="00B32DA7">
      <w:pPr>
        <w:pStyle w:val="bulletlv2"/>
        <w:spacing w:line="180" w:lineRule="atLeast"/>
        <w:ind w:left="1310" w:hanging="230"/>
      </w:pPr>
      <w:r>
        <w:t xml:space="preserve">The </w:t>
      </w:r>
      <w:r w:rsidR="00B32DA7">
        <w:t xml:space="preserve">Version property </w:t>
      </w:r>
      <w:r>
        <w:t>is</w:t>
      </w:r>
      <w:r w:rsidR="00B32DA7">
        <w:t xml:space="preserve"> 1</w:t>
      </w:r>
    </w:p>
    <w:p w:rsidR="00B32DA7" w:rsidRDefault="00691462" w:rsidP="00B32DA7">
      <w:pPr>
        <w:pStyle w:val="bulletlv2"/>
        <w:spacing w:line="180" w:lineRule="atLeast"/>
        <w:ind w:left="1310" w:hanging="230"/>
      </w:pPr>
      <w:r>
        <w:t>The States property is</w:t>
      </w:r>
      <w:r w:rsidR="00B32DA7">
        <w:t xml:space="preserve"> 0x00, 0x01, or 0x02</w:t>
      </w:r>
    </w:p>
    <w:p w:rsidR="00B32DA7" w:rsidRDefault="00691462" w:rsidP="00B32DA7">
      <w:pPr>
        <w:pStyle w:val="bulletlv2"/>
        <w:spacing w:line="180" w:lineRule="atLeast"/>
        <w:ind w:left="1310" w:hanging="230"/>
      </w:pPr>
      <w:r>
        <w:t xml:space="preserve">The </w:t>
      </w:r>
      <w:r w:rsidR="00B32DA7">
        <w:t xml:space="preserve">OptParams property </w:t>
      </w:r>
      <w:r>
        <w:t xml:space="preserve">is set </w:t>
      </w:r>
      <w:r w:rsidR="00B32DA7">
        <w:t>as follows:</w:t>
      </w:r>
    </w:p>
    <w:p w:rsidR="00B32DA7" w:rsidRDefault="00B32DA7" w:rsidP="00B32DA7">
      <w:pPr>
        <w:pStyle w:val="bulletlv3"/>
      </w:pPr>
      <w:r>
        <w:lastRenderedPageBreak/>
        <w:t>If OptParams contains a key with '0', the value type is a string.</w:t>
      </w:r>
    </w:p>
    <w:p w:rsidR="00B32DA7" w:rsidRDefault="00B32DA7" w:rsidP="00B32DA7">
      <w:pPr>
        <w:pStyle w:val="bulletlv3"/>
      </w:pPr>
      <w:r>
        <w:t>If OptParams contains a key with '1', the value type is a uint32.</w:t>
      </w:r>
    </w:p>
    <w:p w:rsidR="00B32DA7" w:rsidRDefault="00B32DA7" w:rsidP="00B32DA7">
      <w:pPr>
        <w:pStyle w:val="bulletlv3"/>
      </w:pPr>
      <w:r>
        <w:t>If OptParams contains a key with '2' (the hints field), the value type is an array of uint16, the array has a size of one, and the value of the one element must be one of the following:</w:t>
      </w:r>
    </w:p>
    <w:p w:rsidR="00B32DA7" w:rsidRDefault="00B32DA7" w:rsidP="00B32DA7">
      <w:pPr>
        <w:pStyle w:val="bulletlv4"/>
      </w:pPr>
      <w:r>
        <w:t>1 (Switch)</w:t>
      </w:r>
    </w:p>
    <w:p w:rsidR="00B32DA7" w:rsidRDefault="00B32DA7" w:rsidP="00B32DA7">
      <w:pPr>
        <w:pStyle w:val="bulletlv4"/>
      </w:pPr>
      <w:r>
        <w:t>2 (CheckBox)</w:t>
      </w:r>
    </w:p>
    <w:p w:rsidR="00B32DA7" w:rsidRDefault="00B32DA7" w:rsidP="00B32DA7">
      <w:pPr>
        <w:pStyle w:val="bulletlv4"/>
      </w:pPr>
      <w:r>
        <w:t>3 (Spinner)</w:t>
      </w:r>
    </w:p>
    <w:p w:rsidR="00B32DA7" w:rsidRDefault="00B32DA7" w:rsidP="00B32DA7">
      <w:pPr>
        <w:pStyle w:val="bulletlv4"/>
      </w:pPr>
      <w:r>
        <w:t>4 (RadioButton)</w:t>
      </w:r>
    </w:p>
    <w:p w:rsidR="00B32DA7" w:rsidRDefault="00B32DA7" w:rsidP="00B32DA7">
      <w:pPr>
        <w:pStyle w:val="bulletlv4"/>
      </w:pPr>
      <w:r>
        <w:t>5 (Slider)</w:t>
      </w:r>
    </w:p>
    <w:p w:rsidR="00B32DA7" w:rsidRDefault="00B32DA7" w:rsidP="00B32DA7">
      <w:pPr>
        <w:pStyle w:val="bulletlv4"/>
      </w:pPr>
      <w:r>
        <w:t>6 (TimePicker)</w:t>
      </w:r>
    </w:p>
    <w:p w:rsidR="00B32DA7" w:rsidRDefault="00B32DA7" w:rsidP="00B32DA7">
      <w:pPr>
        <w:pStyle w:val="bulletlv4"/>
      </w:pPr>
      <w:r>
        <w:t>7 (DatePicker)</w:t>
      </w:r>
    </w:p>
    <w:p w:rsidR="00B32DA7" w:rsidRDefault="00B32DA7" w:rsidP="00B32DA7">
      <w:pPr>
        <w:pStyle w:val="bulletlv4"/>
      </w:pPr>
      <w:r>
        <w:t>8 (NumberPicker)</w:t>
      </w:r>
    </w:p>
    <w:p w:rsidR="00B32DA7" w:rsidRDefault="00B32DA7" w:rsidP="00B32DA7">
      <w:pPr>
        <w:pStyle w:val="bulletlv4"/>
      </w:pPr>
      <w:r>
        <w:t>9 (NumericKeypad)</w:t>
      </w:r>
    </w:p>
    <w:p w:rsidR="00B32DA7" w:rsidRDefault="00B32DA7" w:rsidP="00B32DA7">
      <w:pPr>
        <w:pStyle w:val="bulletlv4"/>
      </w:pPr>
      <w:r>
        <w:t>10 (RotaryKnob)</w:t>
      </w:r>
    </w:p>
    <w:p w:rsidR="00B32DA7" w:rsidRDefault="00B32DA7" w:rsidP="00B32DA7">
      <w:pPr>
        <w:pStyle w:val="bulletlv4"/>
      </w:pPr>
      <w:r>
        <w:t>11 (TextLabel)</w:t>
      </w:r>
    </w:p>
    <w:p w:rsidR="00B32DA7" w:rsidRDefault="00B32DA7" w:rsidP="00B32DA7">
      <w:pPr>
        <w:pStyle w:val="bulletlv4"/>
      </w:pPr>
      <w:r>
        <w:t>12 (NumericView)</w:t>
      </w:r>
    </w:p>
    <w:p w:rsidR="00B32DA7" w:rsidRDefault="00B32DA7" w:rsidP="00B32DA7">
      <w:pPr>
        <w:pStyle w:val="bulletlv4"/>
      </w:pPr>
      <w:r>
        <w:t>13 (EditText)</w:t>
      </w:r>
    </w:p>
    <w:p w:rsidR="00B32DA7" w:rsidRDefault="00B32DA7" w:rsidP="00B32DA7">
      <w:pPr>
        <w:pStyle w:val="bulletlv3"/>
      </w:pPr>
      <w:r>
        <w:t>If OptParams contains a key with '3', the value type is a string.</w:t>
      </w:r>
    </w:p>
    <w:p w:rsidR="00B32DA7" w:rsidRDefault="00B32DA7" w:rsidP="00B32DA7">
      <w:pPr>
        <w:pStyle w:val="bulletlv3"/>
      </w:pPr>
      <w:r>
        <w:t>If OptParams contains a key with '4', the value type is "a(vs)" where all variant instances match the type of the Value property.</w:t>
      </w:r>
    </w:p>
    <w:p w:rsidR="00B32DA7" w:rsidRDefault="00B32DA7" w:rsidP="00B32DA7">
      <w:pPr>
        <w:pStyle w:val="bulletlv3"/>
      </w:pPr>
      <w:r>
        <w:t xml:space="preserve">If OptParams contains a key with '5', the value type is "vvv" where the type of each variant matches the type of the Value property (representing the min, max, and increment for the Value) and min </w:t>
      </w:r>
      <w:r>
        <w:rPr>
          <w:rFonts w:cs="Arial"/>
        </w:rPr>
        <w:t>≤</w:t>
      </w:r>
      <w:r>
        <w:t xml:space="preserve"> max.</w:t>
      </w:r>
    </w:p>
    <w:p w:rsidR="00B32DA7" w:rsidRDefault="00B32DA7" w:rsidP="00B32DA7">
      <w:pPr>
        <w:pStyle w:val="bulletlv3"/>
      </w:pPr>
      <w:r>
        <w:t>If the hint is 1 (Switch), the type of the Value property is boolean.</w:t>
      </w:r>
    </w:p>
    <w:p w:rsidR="00B32DA7" w:rsidRDefault="00B32DA7" w:rsidP="00B32DA7">
      <w:pPr>
        <w:pStyle w:val="bulletlv3"/>
      </w:pPr>
      <w:r>
        <w:t>If the hint is 2 (CheckBox), 3 (Spinner), or 4 (RadioButton), OptParams must contain a key with '4' with a list of one or more values.</w:t>
      </w:r>
    </w:p>
    <w:p w:rsidR="00B32DA7" w:rsidRDefault="00B32DA7" w:rsidP="00B32DA7">
      <w:pPr>
        <w:pStyle w:val="bulletlv3"/>
      </w:pPr>
      <w:r>
        <w:t xml:space="preserve">If the hint is 5 (Slider) or 10 (RotaryKnob), the type of the Value property is numeric. </w:t>
      </w:r>
    </w:p>
    <w:p w:rsidR="00B32DA7" w:rsidRDefault="00B32DA7" w:rsidP="00B32DA7">
      <w:pPr>
        <w:pStyle w:val="bulletlv3"/>
      </w:pPr>
      <w:r>
        <w:t>If the hint is 6 (TimePicker), the type of the Value property is a composite type of q(qqq) where the first value (representing the composite type) is 1.</w:t>
      </w:r>
    </w:p>
    <w:p w:rsidR="00B32DA7" w:rsidRDefault="00B32DA7" w:rsidP="00B32DA7">
      <w:pPr>
        <w:pStyle w:val="bulletlv3"/>
      </w:pPr>
      <w:r>
        <w:t>If the hint is 7 (DatePicker), the type of the Value property is a composite type of q(qqq) where the first value (representing the composite type) is 0.</w:t>
      </w:r>
    </w:p>
    <w:p w:rsidR="00B32DA7" w:rsidRDefault="00B32DA7" w:rsidP="00B32DA7">
      <w:pPr>
        <w:pStyle w:val="bulletlv3"/>
      </w:pPr>
      <w:r>
        <w:t>If the hint is 8 (NumberPicker), the type of the Value property is numeric.</w:t>
      </w:r>
    </w:p>
    <w:p w:rsidR="00B32DA7" w:rsidRDefault="00B32DA7" w:rsidP="00B32DA7">
      <w:pPr>
        <w:pStyle w:val="bulletlv3"/>
      </w:pPr>
      <w:r>
        <w:t xml:space="preserve">If the hint is 9 (NumericKeypad), the type of the Value property is numeric. </w:t>
      </w:r>
    </w:p>
    <w:p w:rsidR="00B32DA7" w:rsidRDefault="00B32DA7" w:rsidP="00B32DA7">
      <w:pPr>
        <w:pStyle w:val="bulletlv3"/>
      </w:pPr>
      <w:r>
        <w:t>If the hint is 11 (TextLabel), the type of the Value property is a string.</w:t>
      </w:r>
    </w:p>
    <w:p w:rsidR="00B32DA7" w:rsidRDefault="00B32DA7" w:rsidP="00B32DA7">
      <w:pPr>
        <w:pStyle w:val="bulletlv3"/>
      </w:pPr>
      <w:r>
        <w:lastRenderedPageBreak/>
        <w:t>If the hint is 12 (NumericView), the type of the Value property is numeric.</w:t>
      </w:r>
    </w:p>
    <w:p w:rsidR="00B32DA7" w:rsidRDefault="00B32DA7" w:rsidP="00B32DA7">
      <w:pPr>
        <w:pStyle w:val="bulletlv3"/>
      </w:pPr>
      <w:r>
        <w:t>If the hint is 13 (EditText), the type of the Value property is a string.</w:t>
      </w:r>
    </w:p>
    <w:p w:rsidR="00BD3CD1" w:rsidRDefault="00BD3CD1" w:rsidP="00BD3CD1">
      <w:pPr>
        <w:pStyle w:val="bulletlv2"/>
        <w:spacing w:line="180" w:lineRule="atLeast"/>
        <w:ind w:left="1310" w:hanging="230"/>
      </w:pPr>
      <w:r>
        <w:t>The bus object is a descendant of a bus object implementing one of the following interfaces:</w:t>
      </w:r>
    </w:p>
    <w:p w:rsidR="00BD3CD1" w:rsidRDefault="00BD3CD1" w:rsidP="00BD3CD1">
      <w:pPr>
        <w:pStyle w:val="bulletlv3"/>
      </w:pPr>
      <w:r>
        <w:t>org.alljoyn.ControlPanel.Container</w:t>
      </w:r>
    </w:p>
    <w:p w:rsidR="00B32DA7" w:rsidRDefault="00BD3CD1" w:rsidP="00BD3CD1">
      <w:pPr>
        <w:pStyle w:val="bulletlv3"/>
      </w:pPr>
      <w:r>
        <w:t>org.alljoyn.ControlPanel.SecuredContainer</w:t>
      </w:r>
    </w:p>
    <w:p w:rsidR="00B32DA7" w:rsidRDefault="00B32DA7" w:rsidP="00B32DA7">
      <w:pPr>
        <w:pStyle w:val="Heading2"/>
        <w:numPr>
          <w:ilvl w:val="1"/>
          <w:numId w:val="1"/>
        </w:numPr>
        <w:ind w:left="630" w:hanging="630"/>
      </w:pPr>
      <w:bookmarkStart w:id="22" w:name="_Toc376952954"/>
      <w:bookmarkStart w:id="23" w:name="_Toc377984295"/>
      <w:r>
        <w:t>ControlPanel-v1-04: Verify all LabelProperty bus objects</w:t>
      </w:r>
      <w:bookmarkEnd w:id="22"/>
      <w:bookmarkEnd w:id="23"/>
    </w:p>
    <w:p w:rsidR="00B32DA7" w:rsidRDefault="00B32DA7" w:rsidP="00B32DA7">
      <w:pPr>
        <w:pStyle w:val="subhead"/>
      </w:pPr>
      <w:r>
        <w:t>Objective</w:t>
      </w:r>
    </w:p>
    <w:p w:rsidR="00B32DA7" w:rsidRDefault="00B32DA7" w:rsidP="00B32DA7">
      <w:pPr>
        <w:pStyle w:val="body"/>
        <w:rPr>
          <w:b/>
        </w:rPr>
      </w:pPr>
      <w:r>
        <w:t>Verify that all bus objects implementing the LabelProperty interface conform to the specifications.</w:t>
      </w:r>
    </w:p>
    <w:p w:rsidR="00B32DA7" w:rsidRDefault="00B32DA7" w:rsidP="00B32DA7">
      <w:pPr>
        <w:pStyle w:val="subhead"/>
      </w:pPr>
      <w:r>
        <w:t>Procedure</w:t>
      </w:r>
    </w:p>
    <w:p w:rsidR="00B32DA7" w:rsidRDefault="00B32DA7" w:rsidP="0011629A">
      <w:pPr>
        <w:pStyle w:val="numbrdlist"/>
        <w:numPr>
          <w:ilvl w:val="0"/>
          <w:numId w:val="28"/>
        </w:numPr>
      </w:pPr>
      <w:r>
        <w:t>The test device listens for an About announcement from the application on the DUT.</w:t>
      </w:r>
    </w:p>
    <w:p w:rsidR="00B32DA7" w:rsidRDefault="00B32DA7" w:rsidP="00B32DA7">
      <w:pPr>
        <w:pStyle w:val="numbrdlist"/>
      </w:pPr>
      <w:r>
        <w:t>After receiving an About Announcement from the application, the test device joins a session with the application at the port specified in the received About announcement.</w:t>
      </w:r>
    </w:p>
    <w:p w:rsidR="00B32DA7" w:rsidRDefault="00B32DA7" w:rsidP="00B32DA7">
      <w:pPr>
        <w:pStyle w:val="numbrdlist"/>
      </w:pPr>
      <w:r>
        <w:t>The test device registers an AuthListener</w:t>
      </w:r>
      <w:r w:rsidR="00691462">
        <w:t xml:space="preserve"> with the AllJoyn framework </w:t>
      </w:r>
      <w:r>
        <w:t>that provides the default passcode ("000000") when authentication is requested.</w:t>
      </w:r>
    </w:p>
    <w:p w:rsidR="00B32DA7" w:rsidRDefault="00B32DA7" w:rsidP="00B32DA7">
      <w:pPr>
        <w:pStyle w:val="numbrdlist"/>
      </w:pPr>
      <w:r>
        <w:t>The test device uses the Introspect() method on the Introspectable interface to locate all bus objects implementing the org.alljoyn.ControlPanel.LabelProperty interface.</w:t>
      </w:r>
    </w:p>
    <w:p w:rsidR="00B32DA7" w:rsidRDefault="00B32DA7" w:rsidP="00B32DA7">
      <w:pPr>
        <w:pStyle w:val="numbrdlist"/>
      </w:pPr>
      <w:r>
        <w:t xml:space="preserve">For each matching bus object found, the test device performs the following steps: </w:t>
      </w:r>
    </w:p>
    <w:p w:rsidR="00B32DA7" w:rsidRDefault="00B32DA7" w:rsidP="0011629A">
      <w:pPr>
        <w:pStyle w:val="numbrdlist0"/>
        <w:numPr>
          <w:ilvl w:val="0"/>
          <w:numId w:val="37"/>
        </w:numPr>
      </w:pPr>
      <w:r>
        <w:t>Retrieve the Version property.</w:t>
      </w:r>
    </w:p>
    <w:p w:rsidR="00B32DA7" w:rsidRDefault="00B32DA7" w:rsidP="00691462">
      <w:pPr>
        <w:pStyle w:val="numbrdlist0"/>
      </w:pPr>
      <w:r>
        <w:t>Retrieve the States property.</w:t>
      </w:r>
    </w:p>
    <w:p w:rsidR="00B32DA7" w:rsidRDefault="00B32DA7" w:rsidP="00691462">
      <w:pPr>
        <w:pStyle w:val="numbrdlist0"/>
      </w:pPr>
      <w:r>
        <w:t>Retrieve the Label property.</w:t>
      </w:r>
    </w:p>
    <w:p w:rsidR="00B32DA7" w:rsidRDefault="00B32DA7" w:rsidP="00691462">
      <w:pPr>
        <w:pStyle w:val="numbrdlist0"/>
      </w:pPr>
      <w:r>
        <w:t>Retrieve the OptParams property.</w:t>
      </w:r>
    </w:p>
    <w:p w:rsidR="00B32DA7" w:rsidRDefault="00B32DA7" w:rsidP="00B32DA7">
      <w:pPr>
        <w:pStyle w:val="numbrdlist"/>
      </w:pPr>
      <w:r>
        <w:t>The test device leaves the session.</w:t>
      </w:r>
    </w:p>
    <w:p w:rsidR="00B32DA7" w:rsidRDefault="00B32DA7" w:rsidP="00B32DA7">
      <w:pPr>
        <w:pStyle w:val="subhead"/>
      </w:pPr>
      <w:r>
        <w:t>Expected results</w:t>
      </w:r>
    </w:p>
    <w:p w:rsidR="00B32DA7" w:rsidRDefault="00B32DA7" w:rsidP="00B32DA7">
      <w:pPr>
        <w:pStyle w:val="bulletlv1"/>
        <w:numPr>
          <w:ilvl w:val="0"/>
          <w:numId w:val="2"/>
        </w:numPr>
      </w:pPr>
      <w:r>
        <w:t>If no bus objects implementing the LabelProperty interface are found, a note is added to this effect.</w:t>
      </w:r>
    </w:p>
    <w:p w:rsidR="00B32DA7" w:rsidRDefault="00691462" w:rsidP="00B32DA7">
      <w:pPr>
        <w:pStyle w:val="bulletlv1"/>
        <w:numPr>
          <w:ilvl w:val="0"/>
          <w:numId w:val="2"/>
        </w:numPr>
      </w:pPr>
      <w:r>
        <w:t>For e</w:t>
      </w:r>
      <w:r w:rsidR="00B32DA7">
        <w:t>ach bus object implementing</w:t>
      </w:r>
      <w:r>
        <w:t xml:space="preserve"> the LabelProperty interface</w:t>
      </w:r>
      <w:r w:rsidR="00B32DA7">
        <w:t xml:space="preserve">: </w:t>
      </w:r>
    </w:p>
    <w:p w:rsidR="00B32DA7" w:rsidRDefault="00691462" w:rsidP="00B32DA7">
      <w:pPr>
        <w:pStyle w:val="bulletlv2"/>
        <w:spacing w:line="180" w:lineRule="atLeast"/>
        <w:ind w:left="1310" w:hanging="230"/>
      </w:pPr>
      <w:r>
        <w:t xml:space="preserve">The </w:t>
      </w:r>
      <w:r w:rsidR="00B32DA7">
        <w:t xml:space="preserve">Version property </w:t>
      </w:r>
      <w:r>
        <w:t>is</w:t>
      </w:r>
      <w:r w:rsidR="00B32DA7">
        <w:t xml:space="preserve"> 1</w:t>
      </w:r>
    </w:p>
    <w:p w:rsidR="00B32DA7" w:rsidRDefault="00691462" w:rsidP="00B32DA7">
      <w:pPr>
        <w:pStyle w:val="bulletlv2"/>
        <w:spacing w:line="180" w:lineRule="atLeast"/>
        <w:ind w:left="1310" w:hanging="230"/>
      </w:pPr>
      <w:r>
        <w:t xml:space="preserve">The </w:t>
      </w:r>
      <w:r w:rsidR="00B32DA7">
        <w:t xml:space="preserve">States property </w:t>
      </w:r>
      <w:r>
        <w:t xml:space="preserve">is </w:t>
      </w:r>
      <w:r w:rsidR="00B32DA7">
        <w:t>0x00 or 0x01</w:t>
      </w:r>
    </w:p>
    <w:p w:rsidR="00B32DA7" w:rsidRDefault="00691462" w:rsidP="00B32DA7">
      <w:pPr>
        <w:pStyle w:val="bulletlv2"/>
        <w:spacing w:line="180" w:lineRule="atLeast"/>
        <w:ind w:left="1310" w:hanging="230"/>
      </w:pPr>
      <w:r>
        <w:t xml:space="preserve">The </w:t>
      </w:r>
      <w:r w:rsidR="00B32DA7">
        <w:t xml:space="preserve">OptParams property </w:t>
      </w:r>
      <w:r>
        <w:t xml:space="preserve">is set </w:t>
      </w:r>
      <w:r w:rsidR="00B32DA7">
        <w:t>as follows:</w:t>
      </w:r>
    </w:p>
    <w:p w:rsidR="00B32DA7" w:rsidRDefault="00B32DA7" w:rsidP="00B32DA7">
      <w:pPr>
        <w:pStyle w:val="bulletlv3"/>
      </w:pPr>
      <w:r>
        <w:t>If OptParams contains a key with '1', the value type is a uint32.</w:t>
      </w:r>
    </w:p>
    <w:p w:rsidR="00B32DA7" w:rsidRDefault="00B32DA7" w:rsidP="00B32DA7">
      <w:pPr>
        <w:pStyle w:val="bulletlv3"/>
      </w:pPr>
      <w:r>
        <w:lastRenderedPageBreak/>
        <w:t>If OptParams contains a key with '2' (the hints field), the value type is an array of uint16, the array has a size of one, and the value of the one element must be 1 (TextLabel).</w:t>
      </w:r>
    </w:p>
    <w:p w:rsidR="00BD3CD1" w:rsidRDefault="00BD3CD1" w:rsidP="00BD3CD1">
      <w:pPr>
        <w:pStyle w:val="bulletlv2"/>
        <w:spacing w:line="180" w:lineRule="atLeast"/>
        <w:ind w:left="1310" w:hanging="230"/>
      </w:pPr>
      <w:r>
        <w:t>The bus object is a descendant of a bus object implementing one of the following interfaces:</w:t>
      </w:r>
    </w:p>
    <w:p w:rsidR="00BD3CD1" w:rsidRDefault="00BD3CD1" w:rsidP="00BD3CD1">
      <w:pPr>
        <w:pStyle w:val="bulletlv3"/>
      </w:pPr>
      <w:r>
        <w:t>org.alljoyn.ControlPanel.Container</w:t>
      </w:r>
    </w:p>
    <w:p w:rsidR="00B32DA7" w:rsidRDefault="00BD3CD1" w:rsidP="00BD3CD1">
      <w:pPr>
        <w:pStyle w:val="bulletlv3"/>
      </w:pPr>
      <w:r>
        <w:t>org.alljoyn.ControlPanel.SecuredContainer</w:t>
      </w:r>
    </w:p>
    <w:p w:rsidR="00B32DA7" w:rsidRDefault="00B32DA7" w:rsidP="00B32DA7">
      <w:pPr>
        <w:pStyle w:val="Heading2"/>
        <w:numPr>
          <w:ilvl w:val="1"/>
          <w:numId w:val="1"/>
        </w:numPr>
        <w:ind w:left="630" w:hanging="630"/>
      </w:pPr>
      <w:bookmarkStart w:id="24" w:name="_Toc376952955"/>
      <w:bookmarkStart w:id="25" w:name="_Toc377984296"/>
      <w:r>
        <w:t>ControlPanel-v1-05: Verify all Action bus objects</w:t>
      </w:r>
      <w:bookmarkEnd w:id="24"/>
      <w:bookmarkEnd w:id="25"/>
    </w:p>
    <w:p w:rsidR="00B32DA7" w:rsidRDefault="00B32DA7" w:rsidP="00B32DA7">
      <w:pPr>
        <w:pStyle w:val="subhead"/>
      </w:pPr>
      <w:r>
        <w:t>Objective</w:t>
      </w:r>
    </w:p>
    <w:p w:rsidR="00B32DA7" w:rsidRDefault="00B32DA7" w:rsidP="00B32DA7">
      <w:pPr>
        <w:pStyle w:val="body"/>
        <w:rPr>
          <w:b/>
        </w:rPr>
      </w:pPr>
      <w:r>
        <w:t>Verify that all bus objects implementing the Action or SecuredAction interface conform to the specifications.</w:t>
      </w:r>
    </w:p>
    <w:p w:rsidR="00B32DA7" w:rsidRDefault="00B32DA7" w:rsidP="00B32DA7">
      <w:pPr>
        <w:pStyle w:val="subhead"/>
      </w:pPr>
      <w:r>
        <w:t>Procedure</w:t>
      </w:r>
    </w:p>
    <w:p w:rsidR="00B32DA7" w:rsidRDefault="00B32DA7" w:rsidP="0011629A">
      <w:pPr>
        <w:pStyle w:val="numbrdlist"/>
        <w:numPr>
          <w:ilvl w:val="0"/>
          <w:numId w:val="29"/>
        </w:numPr>
      </w:pPr>
      <w:r>
        <w:t>The test device listens for an About announcement from the application on the DUT.</w:t>
      </w:r>
    </w:p>
    <w:p w:rsidR="00B32DA7" w:rsidRDefault="00B32DA7" w:rsidP="00B32DA7">
      <w:pPr>
        <w:pStyle w:val="numbrdlist"/>
      </w:pPr>
      <w:r>
        <w:t>After receiving an About Announcement from the application, the test device joins a session with the application at the port specified in the received About announcement.</w:t>
      </w:r>
    </w:p>
    <w:p w:rsidR="00B32DA7" w:rsidRDefault="00B32DA7" w:rsidP="00B32DA7">
      <w:pPr>
        <w:pStyle w:val="numbrdlist"/>
      </w:pPr>
      <w:r>
        <w:t xml:space="preserve">The test device registers an AuthListener </w:t>
      </w:r>
      <w:r w:rsidR="00691462">
        <w:t xml:space="preserve">with the AllJoyn framework </w:t>
      </w:r>
      <w:r>
        <w:t>that provides the default passcode ("000000") when authentication is requested.</w:t>
      </w:r>
    </w:p>
    <w:p w:rsidR="00B32DA7" w:rsidRDefault="00B32DA7" w:rsidP="00B32DA7">
      <w:pPr>
        <w:pStyle w:val="numbrdlist"/>
      </w:pPr>
      <w:r>
        <w:t>The test device uses the Introspect() method on the Introspectable interface to locate all bus objects implementing the org.alljoyn.ControlPanel.Action or org.alljoyn.ControlPanel.SecuredAction interface.</w:t>
      </w:r>
    </w:p>
    <w:p w:rsidR="00B32DA7" w:rsidRDefault="00B32DA7" w:rsidP="00B32DA7">
      <w:pPr>
        <w:pStyle w:val="numbrdlist"/>
      </w:pPr>
      <w:r>
        <w:t xml:space="preserve">For each matching bus object found, the test device performs the following steps: </w:t>
      </w:r>
    </w:p>
    <w:p w:rsidR="00B32DA7" w:rsidRDefault="00B32DA7" w:rsidP="0011629A">
      <w:pPr>
        <w:pStyle w:val="numbrdlist0"/>
        <w:numPr>
          <w:ilvl w:val="0"/>
          <w:numId w:val="38"/>
        </w:numPr>
      </w:pPr>
      <w:r>
        <w:t>Retrieve the Version property.</w:t>
      </w:r>
    </w:p>
    <w:p w:rsidR="00B32DA7" w:rsidRDefault="00B32DA7" w:rsidP="00691462">
      <w:pPr>
        <w:pStyle w:val="numbrdlist0"/>
      </w:pPr>
      <w:r>
        <w:t>Retrieve the States property.</w:t>
      </w:r>
    </w:p>
    <w:p w:rsidR="00B32DA7" w:rsidRDefault="00B32DA7" w:rsidP="00691462">
      <w:pPr>
        <w:pStyle w:val="numbrdlist0"/>
      </w:pPr>
      <w:r>
        <w:t>Retrieve the OptParams property.</w:t>
      </w:r>
    </w:p>
    <w:p w:rsidR="00B32DA7" w:rsidRDefault="00B32DA7" w:rsidP="00B32DA7">
      <w:pPr>
        <w:pStyle w:val="numbrdlist"/>
      </w:pPr>
      <w:r>
        <w:t>The test device leaves the session.</w:t>
      </w:r>
    </w:p>
    <w:p w:rsidR="00B32DA7" w:rsidRDefault="00B32DA7" w:rsidP="00B32DA7">
      <w:pPr>
        <w:pStyle w:val="subhead"/>
      </w:pPr>
      <w:r>
        <w:t>Expected results</w:t>
      </w:r>
    </w:p>
    <w:p w:rsidR="00B32DA7" w:rsidRDefault="00B32DA7" w:rsidP="00B32DA7">
      <w:pPr>
        <w:pStyle w:val="bulletlv1"/>
        <w:numPr>
          <w:ilvl w:val="0"/>
          <w:numId w:val="2"/>
        </w:numPr>
      </w:pPr>
      <w:r>
        <w:t>If no bus objects implementing the Action or SecuredAction interface are found, a note is added to this effect.</w:t>
      </w:r>
    </w:p>
    <w:p w:rsidR="00B32DA7" w:rsidRDefault="00691462" w:rsidP="00B32DA7">
      <w:pPr>
        <w:pStyle w:val="bulletlv1"/>
        <w:numPr>
          <w:ilvl w:val="0"/>
          <w:numId w:val="2"/>
        </w:numPr>
      </w:pPr>
      <w:r>
        <w:t>For e</w:t>
      </w:r>
      <w:r w:rsidR="00B32DA7">
        <w:t xml:space="preserve">ach bus object implementing the Action </w:t>
      </w:r>
      <w:r>
        <w:t>or SecuredAction interface:</w:t>
      </w:r>
    </w:p>
    <w:p w:rsidR="00B32DA7" w:rsidRDefault="00691462" w:rsidP="00B32DA7">
      <w:pPr>
        <w:pStyle w:val="bulletlv2"/>
        <w:spacing w:line="180" w:lineRule="atLeast"/>
        <w:ind w:left="1310" w:hanging="230"/>
      </w:pPr>
      <w:r>
        <w:t xml:space="preserve">The </w:t>
      </w:r>
      <w:r w:rsidR="00B32DA7">
        <w:t xml:space="preserve">Version property </w:t>
      </w:r>
      <w:r>
        <w:t xml:space="preserve">is </w:t>
      </w:r>
      <w:r w:rsidR="00B32DA7">
        <w:t>1</w:t>
      </w:r>
    </w:p>
    <w:p w:rsidR="00B32DA7" w:rsidRDefault="00691462" w:rsidP="00B32DA7">
      <w:pPr>
        <w:pStyle w:val="bulletlv2"/>
        <w:spacing w:line="180" w:lineRule="atLeast"/>
        <w:ind w:left="1310" w:hanging="230"/>
      </w:pPr>
      <w:r>
        <w:t xml:space="preserve">The </w:t>
      </w:r>
      <w:r w:rsidR="00B32DA7">
        <w:t xml:space="preserve">States property </w:t>
      </w:r>
      <w:r>
        <w:t>is</w:t>
      </w:r>
      <w:r w:rsidR="00B32DA7">
        <w:t xml:space="preserve"> 0x00 or 0x01</w:t>
      </w:r>
    </w:p>
    <w:p w:rsidR="00B32DA7" w:rsidRDefault="00691462" w:rsidP="00B32DA7">
      <w:pPr>
        <w:pStyle w:val="bulletlv2"/>
        <w:spacing w:line="180" w:lineRule="atLeast"/>
        <w:ind w:left="1310" w:hanging="230"/>
      </w:pPr>
      <w:r>
        <w:t xml:space="preserve">The </w:t>
      </w:r>
      <w:r w:rsidR="00B32DA7">
        <w:t xml:space="preserve">OptParams property </w:t>
      </w:r>
      <w:r>
        <w:t xml:space="preserve">is set </w:t>
      </w:r>
      <w:r w:rsidR="00B32DA7">
        <w:t>as follows:</w:t>
      </w:r>
    </w:p>
    <w:p w:rsidR="00B32DA7" w:rsidRDefault="00B32DA7" w:rsidP="00B32DA7">
      <w:pPr>
        <w:pStyle w:val="bulletlv3"/>
      </w:pPr>
      <w:r>
        <w:t>If OptParams contains a key with '0', the value type is a string.</w:t>
      </w:r>
    </w:p>
    <w:p w:rsidR="00B32DA7" w:rsidRDefault="00B32DA7" w:rsidP="00B32DA7">
      <w:pPr>
        <w:pStyle w:val="bulletlv3"/>
      </w:pPr>
      <w:r>
        <w:t>If OptParams contains a key with '1', the value type is a uint32.</w:t>
      </w:r>
    </w:p>
    <w:p w:rsidR="00B32DA7" w:rsidRDefault="00B32DA7" w:rsidP="00B32DA7">
      <w:pPr>
        <w:pStyle w:val="bulletlv3"/>
      </w:pPr>
      <w:r>
        <w:lastRenderedPageBreak/>
        <w:t>If OptParams contains a key with '2' (the hints field), the value type is an array of uint16, the array has a size of one, and the value of the one element must be 1 (ActionButton).</w:t>
      </w:r>
    </w:p>
    <w:p w:rsidR="00BD3CD1" w:rsidRDefault="00BD3CD1" w:rsidP="00BD3CD1">
      <w:pPr>
        <w:pStyle w:val="bulletlv2"/>
        <w:spacing w:line="180" w:lineRule="atLeast"/>
        <w:ind w:left="1310" w:hanging="230"/>
      </w:pPr>
      <w:r>
        <w:t>The bus object is a descendant of a bus object implementing one of the following interfaces:</w:t>
      </w:r>
    </w:p>
    <w:p w:rsidR="00BD3CD1" w:rsidRDefault="00BD3CD1" w:rsidP="00BD3CD1">
      <w:pPr>
        <w:pStyle w:val="bulletlv3"/>
      </w:pPr>
      <w:r>
        <w:t>org.alljoyn.ControlPanel.Container</w:t>
      </w:r>
    </w:p>
    <w:p w:rsidR="00B32DA7" w:rsidRDefault="00BD3CD1" w:rsidP="00BD3CD1">
      <w:pPr>
        <w:pStyle w:val="bulletlv3"/>
      </w:pPr>
      <w:r>
        <w:t>org.alljoyn.ControlPanel.SecuredContainer</w:t>
      </w:r>
    </w:p>
    <w:p w:rsidR="00B32DA7" w:rsidRDefault="00B32DA7" w:rsidP="00B32DA7">
      <w:pPr>
        <w:pStyle w:val="Heading2"/>
        <w:numPr>
          <w:ilvl w:val="1"/>
          <w:numId w:val="1"/>
        </w:numPr>
        <w:ind w:left="630" w:hanging="630"/>
      </w:pPr>
      <w:bookmarkStart w:id="26" w:name="_Toc376952956"/>
      <w:bookmarkStart w:id="27" w:name="_Toc377984297"/>
      <w:r>
        <w:t>ControlPanel-v1-06: Verify all Dialog bus objects</w:t>
      </w:r>
      <w:bookmarkEnd w:id="26"/>
      <w:bookmarkEnd w:id="27"/>
    </w:p>
    <w:p w:rsidR="00B32DA7" w:rsidRDefault="00B32DA7" w:rsidP="00B32DA7">
      <w:pPr>
        <w:pStyle w:val="subhead"/>
      </w:pPr>
      <w:r>
        <w:t>Objective</w:t>
      </w:r>
    </w:p>
    <w:p w:rsidR="00B32DA7" w:rsidRDefault="00B32DA7" w:rsidP="00B32DA7">
      <w:pPr>
        <w:pStyle w:val="body"/>
        <w:rPr>
          <w:b/>
        </w:rPr>
      </w:pPr>
      <w:r>
        <w:t>Verify that all bus objects implementing the Dialog or SecuredDialog interface conform to the specifications.</w:t>
      </w:r>
    </w:p>
    <w:p w:rsidR="00B32DA7" w:rsidRDefault="00B32DA7" w:rsidP="00B32DA7">
      <w:pPr>
        <w:pStyle w:val="subhead"/>
      </w:pPr>
      <w:r>
        <w:t>Procedure</w:t>
      </w:r>
    </w:p>
    <w:p w:rsidR="00B32DA7" w:rsidRDefault="00B32DA7" w:rsidP="0011629A">
      <w:pPr>
        <w:pStyle w:val="numbrdlist"/>
        <w:numPr>
          <w:ilvl w:val="0"/>
          <w:numId w:val="30"/>
        </w:numPr>
      </w:pPr>
      <w:r>
        <w:t>The test device listens for an About announcement from the application on the DUT.</w:t>
      </w:r>
    </w:p>
    <w:p w:rsidR="00B32DA7" w:rsidRDefault="00B32DA7" w:rsidP="00B32DA7">
      <w:pPr>
        <w:pStyle w:val="numbrdlist"/>
      </w:pPr>
      <w:r>
        <w:t>After receiving an About Announcement from the application, the test device joins a session with the application at the port specified in the received About announcement.</w:t>
      </w:r>
    </w:p>
    <w:p w:rsidR="00B32DA7" w:rsidRDefault="00B32DA7" w:rsidP="00B32DA7">
      <w:pPr>
        <w:pStyle w:val="numbrdlist"/>
      </w:pPr>
      <w:r>
        <w:t>The test device registers an AuthListener</w:t>
      </w:r>
      <w:r w:rsidR="00691462">
        <w:t xml:space="preserve"> with the AllJoyn framework </w:t>
      </w:r>
      <w:r>
        <w:t>that provides the default passcode ("000000") when authentication is requested.</w:t>
      </w:r>
    </w:p>
    <w:p w:rsidR="00B32DA7" w:rsidRDefault="00B32DA7" w:rsidP="00B32DA7">
      <w:pPr>
        <w:pStyle w:val="numbrdlist"/>
      </w:pPr>
      <w:r>
        <w:t>The test device uses the Introspect() method on the Introspectable interface to locate all bus objects implementing the org.alljoyn.ControlPanel.Dialog or org.alljoyn.ControlPanel.SecuredDialog interface.</w:t>
      </w:r>
    </w:p>
    <w:p w:rsidR="00B32DA7" w:rsidRDefault="00B32DA7" w:rsidP="00B32DA7">
      <w:pPr>
        <w:pStyle w:val="numbrdlist"/>
      </w:pPr>
      <w:r>
        <w:t xml:space="preserve">For each matching bus object found, the test device performs the following steps: </w:t>
      </w:r>
    </w:p>
    <w:p w:rsidR="00B32DA7" w:rsidRDefault="00B32DA7" w:rsidP="0011629A">
      <w:pPr>
        <w:pStyle w:val="numbrdlist0"/>
        <w:numPr>
          <w:ilvl w:val="0"/>
          <w:numId w:val="39"/>
        </w:numPr>
      </w:pPr>
      <w:r>
        <w:t>Retrieve the Version property.</w:t>
      </w:r>
    </w:p>
    <w:p w:rsidR="00B32DA7" w:rsidRDefault="00B32DA7" w:rsidP="00691462">
      <w:pPr>
        <w:pStyle w:val="numbrdlist0"/>
      </w:pPr>
      <w:r>
        <w:t>Retrieve the States property.</w:t>
      </w:r>
    </w:p>
    <w:p w:rsidR="00B32DA7" w:rsidRDefault="00B32DA7" w:rsidP="00691462">
      <w:pPr>
        <w:pStyle w:val="numbrdlist0"/>
      </w:pPr>
      <w:r>
        <w:t>Retrieve the OptParams property.</w:t>
      </w:r>
    </w:p>
    <w:p w:rsidR="00B32DA7" w:rsidRDefault="00B32DA7" w:rsidP="00691462">
      <w:pPr>
        <w:pStyle w:val="numbrdlist0"/>
      </w:pPr>
      <w:r>
        <w:t>Retrieve the Message property.</w:t>
      </w:r>
    </w:p>
    <w:p w:rsidR="00B32DA7" w:rsidRDefault="00B32DA7" w:rsidP="00691462">
      <w:pPr>
        <w:pStyle w:val="numbrdlist0"/>
      </w:pPr>
      <w:r>
        <w:t>Retrieve the NumActions property.</w:t>
      </w:r>
    </w:p>
    <w:p w:rsidR="00B32DA7" w:rsidRDefault="00B32DA7" w:rsidP="00FE3058">
      <w:pPr>
        <w:pStyle w:val="bulletlv3"/>
      </w:pPr>
      <w:r>
        <w:t>If NumActions = 2, call the method Action3.</w:t>
      </w:r>
    </w:p>
    <w:p w:rsidR="00B32DA7" w:rsidRDefault="00B32DA7" w:rsidP="00FE3058">
      <w:pPr>
        <w:pStyle w:val="bulletlv3"/>
      </w:pPr>
      <w:r>
        <w:t>If NumActions = 1, call the methods Action2 and Action3.</w:t>
      </w:r>
    </w:p>
    <w:p w:rsidR="00B32DA7" w:rsidRDefault="00B32DA7" w:rsidP="00B32DA7">
      <w:pPr>
        <w:pStyle w:val="numbrdlist"/>
      </w:pPr>
      <w:r>
        <w:t>The test device leaves the session.</w:t>
      </w:r>
    </w:p>
    <w:p w:rsidR="00B32DA7" w:rsidRDefault="00B32DA7" w:rsidP="00B32DA7">
      <w:pPr>
        <w:pStyle w:val="subhead"/>
      </w:pPr>
      <w:r>
        <w:t>Expected results</w:t>
      </w:r>
    </w:p>
    <w:p w:rsidR="00B32DA7" w:rsidRDefault="00B32DA7" w:rsidP="00B32DA7">
      <w:pPr>
        <w:pStyle w:val="bulletlv1"/>
        <w:numPr>
          <w:ilvl w:val="0"/>
          <w:numId w:val="2"/>
        </w:numPr>
      </w:pPr>
      <w:r>
        <w:t>If no bus objects implementing the Dialog or SecuredDialog interface are found, a note is added to this effect.</w:t>
      </w:r>
    </w:p>
    <w:p w:rsidR="00B32DA7" w:rsidRDefault="00691462" w:rsidP="00B32DA7">
      <w:pPr>
        <w:pStyle w:val="bulletlv1"/>
        <w:numPr>
          <w:ilvl w:val="0"/>
          <w:numId w:val="2"/>
        </w:numPr>
      </w:pPr>
      <w:r>
        <w:t>For e</w:t>
      </w:r>
      <w:r w:rsidR="00B32DA7">
        <w:t>ach bus object implementing the Dialog</w:t>
      </w:r>
      <w:r>
        <w:t xml:space="preserve"> or SecuredDialog interface:</w:t>
      </w:r>
      <w:r w:rsidR="00B32DA7">
        <w:t xml:space="preserve"> </w:t>
      </w:r>
    </w:p>
    <w:p w:rsidR="00B32DA7" w:rsidRDefault="00691462" w:rsidP="00B32DA7">
      <w:pPr>
        <w:pStyle w:val="bulletlv2"/>
        <w:spacing w:line="180" w:lineRule="atLeast"/>
        <w:ind w:left="1310" w:hanging="230"/>
      </w:pPr>
      <w:r>
        <w:t xml:space="preserve">The </w:t>
      </w:r>
      <w:r w:rsidR="00B32DA7">
        <w:t xml:space="preserve">Version property </w:t>
      </w:r>
      <w:r>
        <w:t>is</w:t>
      </w:r>
      <w:r w:rsidR="00B32DA7">
        <w:t xml:space="preserve"> 1</w:t>
      </w:r>
    </w:p>
    <w:p w:rsidR="00B32DA7" w:rsidRDefault="00691462" w:rsidP="00B32DA7">
      <w:pPr>
        <w:pStyle w:val="bulletlv2"/>
        <w:spacing w:line="180" w:lineRule="atLeast"/>
        <w:ind w:left="1310" w:hanging="230"/>
      </w:pPr>
      <w:r>
        <w:lastRenderedPageBreak/>
        <w:t xml:space="preserve">The </w:t>
      </w:r>
      <w:r w:rsidR="00B32DA7">
        <w:t xml:space="preserve">States property </w:t>
      </w:r>
      <w:r>
        <w:t xml:space="preserve">is </w:t>
      </w:r>
      <w:r w:rsidR="00B32DA7">
        <w:t>0x00 or 0x01</w:t>
      </w:r>
    </w:p>
    <w:p w:rsidR="00B32DA7" w:rsidRDefault="00691462" w:rsidP="00B32DA7">
      <w:pPr>
        <w:pStyle w:val="bulletlv2"/>
        <w:spacing w:line="180" w:lineRule="atLeast"/>
        <w:ind w:left="1310" w:hanging="230"/>
      </w:pPr>
      <w:r>
        <w:t xml:space="preserve">The </w:t>
      </w:r>
      <w:r w:rsidR="00B32DA7">
        <w:t xml:space="preserve">OptParams property </w:t>
      </w:r>
      <w:r>
        <w:t xml:space="preserve">is set </w:t>
      </w:r>
      <w:r w:rsidR="00B32DA7">
        <w:t>as follows:</w:t>
      </w:r>
    </w:p>
    <w:p w:rsidR="00B32DA7" w:rsidRDefault="00B32DA7" w:rsidP="00B32DA7">
      <w:pPr>
        <w:pStyle w:val="bulletlv3"/>
      </w:pPr>
      <w:r>
        <w:t>If OptParams contains a key with '0', the value type is a string.</w:t>
      </w:r>
    </w:p>
    <w:p w:rsidR="00B32DA7" w:rsidRDefault="00B32DA7" w:rsidP="00B32DA7">
      <w:pPr>
        <w:pStyle w:val="bulletlv3"/>
      </w:pPr>
      <w:r>
        <w:t>If OptParams contains a key with '1', the value type is a uint32.</w:t>
      </w:r>
    </w:p>
    <w:p w:rsidR="00B32DA7" w:rsidRDefault="00B32DA7" w:rsidP="00B32DA7">
      <w:pPr>
        <w:pStyle w:val="bulletlv3"/>
      </w:pPr>
      <w:r>
        <w:t>If OptParams contains a key with '2' (the hints field), the value type is an array of uint16, the array has a size of one, and the value of the one element must be 1 (AlertDialog).</w:t>
      </w:r>
    </w:p>
    <w:p w:rsidR="00B32DA7" w:rsidRDefault="00B32DA7" w:rsidP="00B32DA7">
      <w:pPr>
        <w:pStyle w:val="bulletlv3"/>
      </w:pPr>
      <w:r>
        <w:t>If OptParams contains a key with '6', the value type is a string.</w:t>
      </w:r>
    </w:p>
    <w:p w:rsidR="00B32DA7" w:rsidRDefault="00B32DA7" w:rsidP="00B32DA7">
      <w:pPr>
        <w:pStyle w:val="bulletlv3"/>
      </w:pPr>
      <w:r>
        <w:t xml:space="preserve">If the NumActions Property is </w:t>
      </w:r>
      <w:r>
        <w:rPr>
          <w:rFonts w:cs="Arial"/>
        </w:rPr>
        <w:t>≥</w:t>
      </w:r>
      <w:r>
        <w:t xml:space="preserve"> 2, OptParams contains a key with '7' and the value type is a string.</w:t>
      </w:r>
    </w:p>
    <w:p w:rsidR="00B32DA7" w:rsidRDefault="00B32DA7" w:rsidP="00B32DA7">
      <w:pPr>
        <w:pStyle w:val="bulletlv3"/>
      </w:pPr>
      <w:r>
        <w:t>If the NumActions Property is equal to 3, OptParams contains a key with '8' and the value type is a string.</w:t>
      </w:r>
    </w:p>
    <w:p w:rsidR="00B32DA7" w:rsidRDefault="00B32DA7" w:rsidP="00B32DA7">
      <w:pPr>
        <w:pStyle w:val="bulletlv2"/>
        <w:spacing w:line="180" w:lineRule="atLeast"/>
        <w:ind w:left="1310" w:hanging="230"/>
      </w:pPr>
      <w:r>
        <w:t>All calls made to the methods, Action2 and Action3, return a MethodNotAllowed error.</w:t>
      </w:r>
    </w:p>
    <w:p w:rsidR="00CE1861" w:rsidRDefault="00CE1861" w:rsidP="00CE1861">
      <w:pPr>
        <w:pStyle w:val="bulletlv2"/>
        <w:spacing w:line="180" w:lineRule="atLeast"/>
        <w:ind w:left="1310" w:hanging="230"/>
      </w:pPr>
      <w:r>
        <w:t>The bus object is a descendant of a bus object implementing one of the following interfaces:</w:t>
      </w:r>
    </w:p>
    <w:p w:rsidR="00CE1861" w:rsidRDefault="00CE1861" w:rsidP="00CE1861">
      <w:pPr>
        <w:pStyle w:val="bulletlv3"/>
      </w:pPr>
      <w:r>
        <w:t>org.alljoyn.ControlPanel.NotificationAction</w:t>
      </w:r>
    </w:p>
    <w:p w:rsidR="00CE1861" w:rsidRDefault="00CE1861" w:rsidP="00CE1861">
      <w:pPr>
        <w:pStyle w:val="bulletlv3"/>
      </w:pPr>
      <w:r>
        <w:t>org.alljoyn.ControlPanel.Action</w:t>
      </w:r>
    </w:p>
    <w:p w:rsidR="00CE1861" w:rsidRDefault="00CE1861" w:rsidP="00CE1861">
      <w:pPr>
        <w:pStyle w:val="bulletlv3"/>
      </w:pPr>
      <w:r>
        <w:t>org.alljoyn.ControlPanel.SecuredAction</w:t>
      </w:r>
    </w:p>
    <w:p w:rsidR="00B32DA7" w:rsidRDefault="00B32DA7" w:rsidP="00B32DA7">
      <w:pPr>
        <w:pStyle w:val="Heading2"/>
        <w:numPr>
          <w:ilvl w:val="1"/>
          <w:numId w:val="1"/>
        </w:numPr>
        <w:ind w:left="630" w:hanging="630"/>
      </w:pPr>
      <w:bookmarkStart w:id="28" w:name="_Toc376952957"/>
      <w:bookmarkStart w:id="29" w:name="_Toc377984298"/>
      <w:r>
        <w:t>ControlPanel-v1-07: Verify all ListProperty bus objects</w:t>
      </w:r>
      <w:bookmarkEnd w:id="28"/>
      <w:bookmarkEnd w:id="29"/>
    </w:p>
    <w:p w:rsidR="00B32DA7" w:rsidRDefault="00B32DA7" w:rsidP="00B32DA7">
      <w:pPr>
        <w:pStyle w:val="subhead"/>
      </w:pPr>
      <w:r>
        <w:t>Objective</w:t>
      </w:r>
    </w:p>
    <w:p w:rsidR="00B32DA7" w:rsidRDefault="00B32DA7" w:rsidP="00B32DA7">
      <w:pPr>
        <w:pStyle w:val="body"/>
        <w:rPr>
          <w:b/>
        </w:rPr>
      </w:pPr>
      <w:r>
        <w:t>Verify that all bus objects implementing the ListProperty or SecuredListProperty interface conform to the specifications.</w:t>
      </w:r>
    </w:p>
    <w:p w:rsidR="00B32DA7" w:rsidRDefault="00B32DA7" w:rsidP="00B32DA7">
      <w:pPr>
        <w:pStyle w:val="subhead"/>
      </w:pPr>
      <w:r>
        <w:t>Procedure</w:t>
      </w:r>
    </w:p>
    <w:p w:rsidR="00B32DA7" w:rsidRDefault="00B32DA7" w:rsidP="0011629A">
      <w:pPr>
        <w:pStyle w:val="numbrdlist"/>
        <w:numPr>
          <w:ilvl w:val="0"/>
          <w:numId w:val="31"/>
        </w:numPr>
      </w:pPr>
      <w:r>
        <w:t>The test device listens for an About announcement from the application on the DUT.</w:t>
      </w:r>
    </w:p>
    <w:p w:rsidR="00B32DA7" w:rsidRDefault="00B32DA7" w:rsidP="00B32DA7">
      <w:pPr>
        <w:pStyle w:val="numbrdlist"/>
      </w:pPr>
      <w:r>
        <w:t>After receiving an About Announcement from the application, the test device joins a session with the application at the port specified in the received About announcement.</w:t>
      </w:r>
    </w:p>
    <w:p w:rsidR="00B32DA7" w:rsidRDefault="00B32DA7" w:rsidP="00B32DA7">
      <w:pPr>
        <w:pStyle w:val="numbrdlist"/>
      </w:pPr>
      <w:r>
        <w:t>The test device registers an AuthListener</w:t>
      </w:r>
      <w:r w:rsidR="0011629A">
        <w:t xml:space="preserve"> with the AllJoyn framework</w:t>
      </w:r>
      <w:r>
        <w:t xml:space="preserve"> that provides the default passcode ("000000") when authentication is requested.</w:t>
      </w:r>
    </w:p>
    <w:p w:rsidR="00B32DA7" w:rsidRDefault="00B32DA7" w:rsidP="00B32DA7">
      <w:pPr>
        <w:pStyle w:val="numbrdlist"/>
      </w:pPr>
      <w:r>
        <w:t>The test device uses the Introspect() method on the Introspectable interface to locate all bus objects implementing the org.alljoyn.ControlPanel.ListProperty or org.alljoyn.ControlPanel.SecuredListProperty interface.</w:t>
      </w:r>
    </w:p>
    <w:p w:rsidR="00B32DA7" w:rsidRDefault="00B32DA7" w:rsidP="00B32DA7">
      <w:pPr>
        <w:pStyle w:val="numbrdlist"/>
      </w:pPr>
      <w:r>
        <w:t xml:space="preserve">For each matching bus object found, the test device performs the following steps: </w:t>
      </w:r>
    </w:p>
    <w:p w:rsidR="00B32DA7" w:rsidRDefault="00B32DA7" w:rsidP="0011629A">
      <w:pPr>
        <w:pStyle w:val="numbrdlist0"/>
        <w:numPr>
          <w:ilvl w:val="0"/>
          <w:numId w:val="40"/>
        </w:numPr>
      </w:pPr>
      <w:r>
        <w:t>Retrieve the Version property.</w:t>
      </w:r>
    </w:p>
    <w:p w:rsidR="00B32DA7" w:rsidRDefault="00B32DA7" w:rsidP="0011629A">
      <w:pPr>
        <w:pStyle w:val="numbrdlist0"/>
      </w:pPr>
      <w:r>
        <w:t>Retrieve the States property.</w:t>
      </w:r>
    </w:p>
    <w:p w:rsidR="00B32DA7" w:rsidRDefault="00B32DA7" w:rsidP="0011629A">
      <w:pPr>
        <w:pStyle w:val="numbrdlist0"/>
      </w:pPr>
      <w:r>
        <w:lastRenderedPageBreak/>
        <w:t>Retrieve the OptParams property.</w:t>
      </w:r>
    </w:p>
    <w:p w:rsidR="00B32DA7" w:rsidRDefault="00B32DA7" w:rsidP="0011629A">
      <w:pPr>
        <w:pStyle w:val="numbrdlist0"/>
      </w:pPr>
      <w:r>
        <w:t>Retrieve the Value property.</w:t>
      </w:r>
    </w:p>
    <w:p w:rsidR="00B32DA7" w:rsidRDefault="00B32DA7" w:rsidP="00B32DA7">
      <w:pPr>
        <w:pStyle w:val="numbrdlist"/>
      </w:pPr>
      <w:r>
        <w:t>The test device leaves the session.</w:t>
      </w:r>
    </w:p>
    <w:p w:rsidR="00B32DA7" w:rsidRDefault="00B32DA7" w:rsidP="00B32DA7">
      <w:pPr>
        <w:pStyle w:val="subhead"/>
      </w:pPr>
      <w:r>
        <w:t>Expected results</w:t>
      </w:r>
    </w:p>
    <w:p w:rsidR="00B32DA7" w:rsidRDefault="00B32DA7" w:rsidP="00B32DA7">
      <w:pPr>
        <w:pStyle w:val="bulletlv1"/>
        <w:numPr>
          <w:ilvl w:val="0"/>
          <w:numId w:val="2"/>
        </w:numPr>
      </w:pPr>
      <w:r>
        <w:t>If no bus objects implementing the ListProperty or SecuredListProperty interface are found, a note is added to this effect.</w:t>
      </w:r>
    </w:p>
    <w:p w:rsidR="00B32DA7" w:rsidRDefault="0011629A" w:rsidP="00B32DA7">
      <w:pPr>
        <w:pStyle w:val="bulletlv1"/>
        <w:numPr>
          <w:ilvl w:val="0"/>
          <w:numId w:val="2"/>
        </w:numPr>
      </w:pPr>
      <w:r>
        <w:t>For e</w:t>
      </w:r>
      <w:r w:rsidR="00B32DA7">
        <w:t>ach bus object implementing the ListProperty or S</w:t>
      </w:r>
      <w:r>
        <w:t>ecuredListProperty interface</w:t>
      </w:r>
      <w:r w:rsidR="00B32DA7">
        <w:t xml:space="preserve">: </w:t>
      </w:r>
    </w:p>
    <w:p w:rsidR="00B32DA7" w:rsidRDefault="0011629A" w:rsidP="00B32DA7">
      <w:pPr>
        <w:pStyle w:val="bulletlv2"/>
        <w:spacing w:line="180" w:lineRule="atLeast"/>
        <w:ind w:left="1310" w:hanging="230"/>
      </w:pPr>
      <w:r>
        <w:t xml:space="preserve">The </w:t>
      </w:r>
      <w:r w:rsidR="00B32DA7">
        <w:t xml:space="preserve">Version property </w:t>
      </w:r>
      <w:r>
        <w:t>is</w:t>
      </w:r>
      <w:r w:rsidR="00B32DA7">
        <w:t xml:space="preserve"> 1</w:t>
      </w:r>
    </w:p>
    <w:p w:rsidR="00B32DA7" w:rsidRDefault="0011629A" w:rsidP="00B32DA7">
      <w:pPr>
        <w:pStyle w:val="bulletlv2"/>
        <w:spacing w:line="180" w:lineRule="atLeast"/>
        <w:ind w:left="1310" w:hanging="230"/>
      </w:pPr>
      <w:r>
        <w:t xml:space="preserve">The </w:t>
      </w:r>
      <w:r w:rsidR="00B32DA7">
        <w:t xml:space="preserve">States property </w:t>
      </w:r>
      <w:r>
        <w:t>is</w:t>
      </w:r>
      <w:r w:rsidR="00B32DA7">
        <w:t xml:space="preserve"> 0x00 or 0x01</w:t>
      </w:r>
    </w:p>
    <w:p w:rsidR="00B32DA7" w:rsidRDefault="0011629A" w:rsidP="002606C2">
      <w:pPr>
        <w:pStyle w:val="bulletlv2"/>
        <w:keepNext/>
        <w:spacing w:line="180" w:lineRule="atLeast"/>
        <w:ind w:left="1310" w:hanging="230"/>
      </w:pPr>
      <w:r>
        <w:t xml:space="preserve">The </w:t>
      </w:r>
      <w:r w:rsidR="00B32DA7">
        <w:t xml:space="preserve">OptParams property </w:t>
      </w:r>
      <w:r>
        <w:t xml:space="preserve">is set </w:t>
      </w:r>
      <w:r w:rsidR="00B32DA7">
        <w:t>as follows:</w:t>
      </w:r>
    </w:p>
    <w:p w:rsidR="00B32DA7" w:rsidRDefault="00B32DA7" w:rsidP="00B32DA7">
      <w:pPr>
        <w:pStyle w:val="bulletlv3"/>
      </w:pPr>
      <w:r>
        <w:t>If OptParams contains a key with '0', the value type is a string.</w:t>
      </w:r>
    </w:p>
    <w:p w:rsidR="00B32DA7" w:rsidRDefault="00B32DA7" w:rsidP="00B32DA7">
      <w:pPr>
        <w:pStyle w:val="bulletlv3"/>
      </w:pPr>
      <w:r>
        <w:t>If OptParams contains a key with '1', the value type is a uint32.</w:t>
      </w:r>
    </w:p>
    <w:p w:rsidR="00B32DA7" w:rsidRDefault="00B32DA7" w:rsidP="00B32DA7">
      <w:pPr>
        <w:pStyle w:val="bulletlv3"/>
      </w:pPr>
      <w:r>
        <w:t>If OptParams contains a key with '2' (the hints field), the value type is an array of uint16, the array has a size of one, and the value of the one element must be 1 (DynamicSpinner).</w:t>
      </w:r>
    </w:p>
    <w:p w:rsidR="00B32DA7" w:rsidRDefault="0011629A" w:rsidP="00B32DA7">
      <w:pPr>
        <w:pStyle w:val="bulletlv2"/>
        <w:spacing w:line="180" w:lineRule="atLeast"/>
        <w:ind w:left="1310" w:hanging="230"/>
      </w:pPr>
      <w:r>
        <w:t xml:space="preserve">The </w:t>
      </w:r>
      <w:r w:rsidR="00B32DA7">
        <w:t>Value property containing a list of records where the recordID is unique within the list.</w:t>
      </w:r>
    </w:p>
    <w:p w:rsidR="00CE1861" w:rsidRDefault="00CE1861" w:rsidP="00CE1861">
      <w:pPr>
        <w:pStyle w:val="bulletlv2"/>
        <w:spacing w:line="180" w:lineRule="atLeast"/>
        <w:ind w:left="1310" w:hanging="230"/>
      </w:pPr>
      <w:r>
        <w:t>The bus object is a descendant of a bus object implementing one of the following interfaces:</w:t>
      </w:r>
    </w:p>
    <w:p w:rsidR="00CE1861" w:rsidRDefault="00CE1861" w:rsidP="00CE1861">
      <w:pPr>
        <w:pStyle w:val="bulletlv3"/>
      </w:pPr>
      <w:r>
        <w:t>org.alljoyn.ControlPanel.Container</w:t>
      </w:r>
    </w:p>
    <w:p w:rsidR="00CE1861" w:rsidRDefault="00CE1861" w:rsidP="00CE1861">
      <w:pPr>
        <w:pStyle w:val="bulletlv3"/>
      </w:pPr>
      <w:r>
        <w:t>org.alljoyn.ControlPanel.SecuredContainer</w:t>
      </w:r>
    </w:p>
    <w:p w:rsidR="00B32DA7" w:rsidRDefault="00B32DA7" w:rsidP="00B32DA7">
      <w:pPr>
        <w:pStyle w:val="Heading2"/>
        <w:numPr>
          <w:ilvl w:val="1"/>
          <w:numId w:val="1"/>
        </w:numPr>
        <w:ind w:left="630" w:hanging="630"/>
      </w:pPr>
      <w:bookmarkStart w:id="30" w:name="_Toc376952958"/>
      <w:bookmarkStart w:id="31" w:name="_Toc377984299"/>
      <w:r>
        <w:t>ControlPanel-v1-08: Verify all NotificationAction bus objects</w:t>
      </w:r>
      <w:bookmarkEnd w:id="30"/>
      <w:bookmarkEnd w:id="31"/>
    </w:p>
    <w:p w:rsidR="00B32DA7" w:rsidRDefault="00B32DA7" w:rsidP="00B32DA7">
      <w:pPr>
        <w:pStyle w:val="subhead"/>
      </w:pPr>
      <w:r>
        <w:t>Objective</w:t>
      </w:r>
    </w:p>
    <w:p w:rsidR="00B32DA7" w:rsidRDefault="00B32DA7" w:rsidP="00B32DA7">
      <w:pPr>
        <w:pStyle w:val="body"/>
        <w:rPr>
          <w:b/>
        </w:rPr>
      </w:pPr>
      <w:r>
        <w:t>Verify that all bus objects implementing the NotificationAction interface conform to the specifications.</w:t>
      </w:r>
    </w:p>
    <w:p w:rsidR="00B32DA7" w:rsidRDefault="00B32DA7" w:rsidP="00B32DA7">
      <w:pPr>
        <w:pStyle w:val="subhead"/>
      </w:pPr>
      <w:r>
        <w:t>Procedure</w:t>
      </w:r>
    </w:p>
    <w:p w:rsidR="00B32DA7" w:rsidRDefault="00B32DA7" w:rsidP="0011629A">
      <w:pPr>
        <w:pStyle w:val="numbrdlist"/>
        <w:numPr>
          <w:ilvl w:val="0"/>
          <w:numId w:val="32"/>
        </w:numPr>
      </w:pPr>
      <w:r>
        <w:t>The test device listens for an About announcement from the application on the DUT.</w:t>
      </w:r>
    </w:p>
    <w:p w:rsidR="00B32DA7" w:rsidRDefault="00B32DA7" w:rsidP="00B32DA7">
      <w:pPr>
        <w:pStyle w:val="numbrdlist"/>
      </w:pPr>
      <w:r>
        <w:t>After receiving an About Announcement from the application, the test device joins a session with the application at the port specified in the received About announcement.</w:t>
      </w:r>
    </w:p>
    <w:p w:rsidR="00B32DA7" w:rsidRDefault="00B32DA7" w:rsidP="00B32DA7">
      <w:pPr>
        <w:pStyle w:val="numbrdlist"/>
      </w:pPr>
      <w:r>
        <w:t xml:space="preserve">The test device registers an AuthListener </w:t>
      </w:r>
      <w:r w:rsidR="0011629A">
        <w:t xml:space="preserve">with the AllJoyn framework from the AllJoyn framework </w:t>
      </w:r>
      <w:r>
        <w:t>that provides the default passcode ("000000") when authentication is requested.</w:t>
      </w:r>
    </w:p>
    <w:p w:rsidR="00B32DA7" w:rsidRDefault="00B32DA7" w:rsidP="00B32DA7">
      <w:pPr>
        <w:pStyle w:val="numbrdlist"/>
      </w:pPr>
      <w:r>
        <w:lastRenderedPageBreak/>
        <w:t>The test device uses the Introspect() method on the Introspectable interface to locate all bus objects implementing the org.alljoyn.ControlPanel.NotificationAction interface.</w:t>
      </w:r>
    </w:p>
    <w:p w:rsidR="00B32DA7" w:rsidRDefault="00B32DA7" w:rsidP="00B32DA7">
      <w:pPr>
        <w:pStyle w:val="numbrdlist"/>
      </w:pPr>
      <w:r>
        <w:t xml:space="preserve">For each matching bus object found, the test device performs the following steps: </w:t>
      </w:r>
    </w:p>
    <w:p w:rsidR="00B32DA7" w:rsidRDefault="00B32DA7" w:rsidP="0011629A">
      <w:pPr>
        <w:pStyle w:val="numbrdlist0"/>
        <w:numPr>
          <w:ilvl w:val="0"/>
          <w:numId w:val="41"/>
        </w:numPr>
      </w:pPr>
      <w:r>
        <w:t>Retrieve the Version property.</w:t>
      </w:r>
    </w:p>
    <w:p w:rsidR="00B32DA7" w:rsidRDefault="00B32DA7" w:rsidP="0011629A">
      <w:pPr>
        <w:pStyle w:val="numbrdlist0"/>
      </w:pPr>
      <w:r>
        <w:t>Use the Introspect() method on the Introspectable interface to locate child bus objects which implement the org.alljoyn.ControlPanel.Container or org.alljoyn.ControlPanel.SecuredContainer interface.</w:t>
      </w:r>
    </w:p>
    <w:p w:rsidR="00B32DA7" w:rsidRDefault="00B32DA7" w:rsidP="00B32DA7">
      <w:pPr>
        <w:pStyle w:val="numbrdlist"/>
      </w:pPr>
      <w:r>
        <w:t>The test device leaves the session.</w:t>
      </w:r>
    </w:p>
    <w:p w:rsidR="00B32DA7" w:rsidRDefault="00B32DA7" w:rsidP="00B32DA7">
      <w:pPr>
        <w:pStyle w:val="subhead"/>
      </w:pPr>
      <w:r>
        <w:t>Expected results</w:t>
      </w:r>
    </w:p>
    <w:p w:rsidR="00B32DA7" w:rsidRDefault="00B32DA7" w:rsidP="00B32DA7">
      <w:pPr>
        <w:pStyle w:val="bulletlv1"/>
        <w:numPr>
          <w:ilvl w:val="0"/>
          <w:numId w:val="2"/>
        </w:numPr>
      </w:pPr>
      <w:r>
        <w:t>If no bus objects implementing the NotificationAction interface are found, a note is added to this effect.</w:t>
      </w:r>
    </w:p>
    <w:p w:rsidR="00B32DA7" w:rsidRDefault="0011629A" w:rsidP="00B32DA7">
      <w:pPr>
        <w:pStyle w:val="bulletlv1"/>
        <w:numPr>
          <w:ilvl w:val="0"/>
          <w:numId w:val="2"/>
        </w:numPr>
      </w:pPr>
      <w:r>
        <w:t xml:space="preserve">For </w:t>
      </w:r>
      <w:r w:rsidR="00B32DA7">
        <w:t>ach bus object implementing the N</w:t>
      </w:r>
      <w:r>
        <w:t>otificationAction interface:</w:t>
      </w:r>
    </w:p>
    <w:p w:rsidR="00B32DA7" w:rsidRDefault="0011629A" w:rsidP="00B32DA7">
      <w:pPr>
        <w:pStyle w:val="bulletlv2"/>
        <w:spacing w:line="180" w:lineRule="atLeast"/>
        <w:ind w:left="1310" w:hanging="230"/>
      </w:pPr>
      <w:r>
        <w:t>The object's p</w:t>
      </w:r>
      <w:r w:rsidR="00B32DA7">
        <w:t>ath match</w:t>
      </w:r>
      <w:r>
        <w:t>es</w:t>
      </w:r>
      <w:r w:rsidR="00B32DA7">
        <w:t xml:space="preserve"> the pattern "/NotificationPanel/[^/]+/[^/]+ "</w:t>
      </w:r>
    </w:p>
    <w:p w:rsidR="00B32DA7" w:rsidRDefault="0011629A" w:rsidP="00B32DA7">
      <w:pPr>
        <w:pStyle w:val="bulletlv2"/>
        <w:spacing w:line="180" w:lineRule="atLeast"/>
        <w:ind w:left="1310" w:hanging="230"/>
      </w:pPr>
      <w:r>
        <w:t xml:space="preserve">The </w:t>
      </w:r>
      <w:r w:rsidR="00B32DA7">
        <w:t xml:space="preserve">Version property </w:t>
      </w:r>
      <w:r>
        <w:t>is</w:t>
      </w:r>
      <w:r w:rsidR="00B32DA7">
        <w:t xml:space="preserve"> 1</w:t>
      </w:r>
    </w:p>
    <w:p w:rsidR="00B32DA7" w:rsidRDefault="00B32DA7" w:rsidP="00B32DA7">
      <w:pPr>
        <w:pStyle w:val="bulletlv2"/>
        <w:spacing w:line="180" w:lineRule="atLeast"/>
        <w:ind w:left="1310" w:hanging="230"/>
      </w:pPr>
      <w:r>
        <w:t>At least one child bus object implement</w:t>
      </w:r>
      <w:r w:rsidR="0011629A">
        <w:t>s</w:t>
      </w:r>
      <w:r>
        <w:t xml:space="preserve"> the org.alljoyn.ControlPanel.Container or org.alljoyn.ControlPanel.SecuredContainer interface.</w:t>
      </w:r>
    </w:p>
    <w:p w:rsidR="00B32DA7" w:rsidRDefault="00B32DA7" w:rsidP="00B32DA7">
      <w:pPr>
        <w:pStyle w:val="Heading2"/>
        <w:numPr>
          <w:ilvl w:val="1"/>
          <w:numId w:val="1"/>
        </w:numPr>
        <w:ind w:left="630" w:hanging="630"/>
      </w:pPr>
      <w:bookmarkStart w:id="32" w:name="_Toc376952959"/>
      <w:bookmarkStart w:id="33" w:name="_Toc377984300"/>
      <w:r>
        <w:t>ControlPanel-v1-09: Verify all HTTPControl bus objects</w:t>
      </w:r>
      <w:bookmarkEnd w:id="32"/>
      <w:bookmarkEnd w:id="33"/>
    </w:p>
    <w:p w:rsidR="00B32DA7" w:rsidRDefault="00B32DA7" w:rsidP="00B32DA7">
      <w:pPr>
        <w:pStyle w:val="subhead"/>
      </w:pPr>
      <w:r>
        <w:t>Objective</w:t>
      </w:r>
    </w:p>
    <w:p w:rsidR="00B32DA7" w:rsidRDefault="00B32DA7" w:rsidP="00B32DA7">
      <w:pPr>
        <w:pStyle w:val="body"/>
        <w:rPr>
          <w:b/>
        </w:rPr>
      </w:pPr>
      <w:r>
        <w:t>Verify that all bus objects implementing the HTTPControl interface conform to the specifications.</w:t>
      </w:r>
    </w:p>
    <w:p w:rsidR="00B32DA7" w:rsidRDefault="00B32DA7" w:rsidP="00B32DA7">
      <w:pPr>
        <w:pStyle w:val="subhead"/>
      </w:pPr>
      <w:r>
        <w:t>Procedure</w:t>
      </w:r>
    </w:p>
    <w:p w:rsidR="00B32DA7" w:rsidRDefault="00B32DA7" w:rsidP="0011629A">
      <w:pPr>
        <w:pStyle w:val="numbrdlist"/>
        <w:numPr>
          <w:ilvl w:val="0"/>
          <w:numId w:val="33"/>
        </w:numPr>
      </w:pPr>
      <w:r>
        <w:t>The test device listens for an About announcement from the application on the DUT.</w:t>
      </w:r>
    </w:p>
    <w:p w:rsidR="00B32DA7" w:rsidRDefault="00B32DA7" w:rsidP="00B32DA7">
      <w:pPr>
        <w:pStyle w:val="numbrdlist"/>
      </w:pPr>
      <w:r>
        <w:t>After receiving an About Announcement from the application, the test device joins a session with the application at the port specified in the received About announcement.</w:t>
      </w:r>
    </w:p>
    <w:p w:rsidR="00B32DA7" w:rsidRDefault="00B32DA7" w:rsidP="00B32DA7">
      <w:pPr>
        <w:pStyle w:val="numbrdlist"/>
      </w:pPr>
      <w:r>
        <w:t>The test device uses the Introspect() method on the Introspectable interface to locate all bus objects implementing the org.alljoyn.ControlPanel.HTTPControl interface.</w:t>
      </w:r>
    </w:p>
    <w:p w:rsidR="00B32DA7" w:rsidRDefault="00B32DA7" w:rsidP="00B32DA7">
      <w:pPr>
        <w:pStyle w:val="numbrdlist"/>
      </w:pPr>
      <w:r>
        <w:t xml:space="preserve">For each matching bus object found, the test device performs the following steps: </w:t>
      </w:r>
    </w:p>
    <w:p w:rsidR="00B32DA7" w:rsidRDefault="00B32DA7" w:rsidP="0011629A">
      <w:pPr>
        <w:pStyle w:val="numbrdlist0"/>
        <w:numPr>
          <w:ilvl w:val="0"/>
          <w:numId w:val="42"/>
        </w:numPr>
      </w:pPr>
      <w:r>
        <w:t>Retrieve the Version property.</w:t>
      </w:r>
    </w:p>
    <w:p w:rsidR="00B32DA7" w:rsidRDefault="00B32DA7" w:rsidP="0011629A">
      <w:pPr>
        <w:pStyle w:val="numbrdlist0"/>
      </w:pPr>
      <w:r>
        <w:t>Call the GetRootURL</w:t>
      </w:r>
      <w:r w:rsidR="0011629A">
        <w:t>()</w:t>
      </w:r>
      <w:r>
        <w:t xml:space="preserve"> method.</w:t>
      </w:r>
    </w:p>
    <w:p w:rsidR="00B32DA7" w:rsidRDefault="00B32DA7" w:rsidP="0011629A">
      <w:pPr>
        <w:pStyle w:val="numbrdlist0"/>
      </w:pPr>
      <w:r>
        <w:t>Make an HTTP request for the</w:t>
      </w:r>
      <w:r w:rsidR="0011629A">
        <w:t xml:space="preserve"> root control page</w:t>
      </w:r>
      <w:r>
        <w:t xml:space="preserve"> URL returned from the GetRootURL method.</w:t>
      </w:r>
    </w:p>
    <w:p w:rsidR="00B32DA7" w:rsidRDefault="00B32DA7" w:rsidP="00B32DA7">
      <w:pPr>
        <w:pStyle w:val="numbrdlist"/>
      </w:pPr>
      <w:r>
        <w:t>The test device leaves the session.</w:t>
      </w:r>
    </w:p>
    <w:p w:rsidR="00B32DA7" w:rsidRDefault="00B32DA7" w:rsidP="00B32DA7">
      <w:pPr>
        <w:pStyle w:val="subhead"/>
      </w:pPr>
      <w:r>
        <w:lastRenderedPageBreak/>
        <w:t>Expected results</w:t>
      </w:r>
    </w:p>
    <w:p w:rsidR="00B32DA7" w:rsidRDefault="00B32DA7" w:rsidP="00B32DA7">
      <w:pPr>
        <w:pStyle w:val="bulletlv1"/>
        <w:numPr>
          <w:ilvl w:val="0"/>
          <w:numId w:val="2"/>
        </w:numPr>
      </w:pPr>
      <w:r>
        <w:t>If no bus objects implementing the HTTPControl interface are found, a note is added to this effect.</w:t>
      </w:r>
    </w:p>
    <w:p w:rsidR="00B32DA7" w:rsidRDefault="0011629A" w:rsidP="00B32DA7">
      <w:pPr>
        <w:pStyle w:val="bulletlv1"/>
        <w:numPr>
          <w:ilvl w:val="0"/>
          <w:numId w:val="2"/>
        </w:numPr>
      </w:pPr>
      <w:r>
        <w:t>For e</w:t>
      </w:r>
      <w:r w:rsidR="00B32DA7">
        <w:t>ach bus object implementi</w:t>
      </w:r>
      <w:r>
        <w:t>ng the HTTPControl interface</w:t>
      </w:r>
      <w:r w:rsidR="00B32DA7">
        <w:t>:</w:t>
      </w:r>
    </w:p>
    <w:p w:rsidR="00B32DA7" w:rsidRDefault="0011629A" w:rsidP="00B32DA7">
      <w:pPr>
        <w:pStyle w:val="bulletlv2"/>
        <w:spacing w:line="180" w:lineRule="atLeast"/>
        <w:ind w:left="1310" w:hanging="230"/>
      </w:pPr>
      <w:r>
        <w:t>The object's p</w:t>
      </w:r>
      <w:r w:rsidR="00B32DA7">
        <w:t>ath match</w:t>
      </w:r>
      <w:r>
        <w:t>es</w:t>
      </w:r>
      <w:r w:rsidR="00B32DA7">
        <w:t xml:space="preserve"> the pattern "/Control/[^/]+/HTTPControl"</w:t>
      </w:r>
    </w:p>
    <w:p w:rsidR="00B32DA7" w:rsidRDefault="0011629A" w:rsidP="00B32DA7">
      <w:pPr>
        <w:pStyle w:val="bulletlv2"/>
        <w:spacing w:line="180" w:lineRule="atLeast"/>
        <w:ind w:left="1310" w:hanging="230"/>
      </w:pPr>
      <w:r>
        <w:t xml:space="preserve">The </w:t>
      </w:r>
      <w:r w:rsidR="00B32DA7">
        <w:t xml:space="preserve">Version property </w:t>
      </w:r>
      <w:r>
        <w:t>is</w:t>
      </w:r>
      <w:r w:rsidR="00B32DA7">
        <w:t xml:space="preserve"> 1</w:t>
      </w:r>
    </w:p>
    <w:p w:rsidR="00B32DA7" w:rsidRDefault="00B32DA7" w:rsidP="00B32DA7">
      <w:pPr>
        <w:pStyle w:val="bulletlv2"/>
        <w:spacing w:line="180" w:lineRule="atLeast"/>
        <w:ind w:left="1310" w:hanging="230"/>
      </w:pPr>
      <w:r>
        <w:t>The GetRootURL method returns a valid URL.</w:t>
      </w:r>
    </w:p>
    <w:p w:rsidR="00B32DA7" w:rsidRDefault="00B32DA7" w:rsidP="00B32DA7">
      <w:pPr>
        <w:pStyle w:val="bulletlv2"/>
        <w:spacing w:line="180" w:lineRule="atLeast"/>
        <w:ind w:left="1310" w:hanging="230"/>
      </w:pPr>
      <w:r>
        <w:t xml:space="preserve">An HTTP request for the </w:t>
      </w:r>
      <w:r w:rsidR="0011629A">
        <w:t xml:space="preserve">root control page </w:t>
      </w:r>
      <w:r>
        <w:t>URL returns a valid HTTP status code.</w:t>
      </w:r>
    </w:p>
    <w:p w:rsidR="00B32DA7" w:rsidRDefault="00B32DA7" w:rsidP="00B32DA7">
      <w:pPr>
        <w:pStyle w:val="Heading2"/>
        <w:numPr>
          <w:ilvl w:val="1"/>
          <w:numId w:val="1"/>
        </w:numPr>
        <w:ind w:left="630" w:hanging="630"/>
      </w:pPr>
      <w:bookmarkStart w:id="34" w:name="_Toc376952960"/>
      <w:bookmarkStart w:id="35" w:name="_Toc377984301"/>
      <w:r>
        <w:t>ControlPanel-v1-10: Verify all secured ControlPanel bus objects</w:t>
      </w:r>
      <w:bookmarkEnd w:id="34"/>
      <w:bookmarkEnd w:id="35"/>
    </w:p>
    <w:p w:rsidR="00B32DA7" w:rsidRDefault="00B32DA7" w:rsidP="00B32DA7">
      <w:pPr>
        <w:pStyle w:val="subhead"/>
      </w:pPr>
      <w:r>
        <w:t>Objective</w:t>
      </w:r>
    </w:p>
    <w:p w:rsidR="00B32DA7" w:rsidRDefault="00B32DA7" w:rsidP="00B32DA7">
      <w:pPr>
        <w:pStyle w:val="body"/>
        <w:rPr>
          <w:b/>
        </w:rPr>
      </w:pPr>
      <w:r>
        <w:t>Verify that all bus objects implemen</w:t>
      </w:r>
      <w:r w:rsidR="00F9467F">
        <w:t>ting one of the Secured Control</w:t>
      </w:r>
      <w:r>
        <w:t>Panel interfaces require security</w:t>
      </w:r>
      <w:r w:rsidR="0011629A">
        <w:t xml:space="preserve"> as per the specficiation</w:t>
      </w:r>
      <w:r>
        <w:t>.</w:t>
      </w:r>
    </w:p>
    <w:p w:rsidR="00B32DA7" w:rsidRDefault="00B32DA7" w:rsidP="00B32DA7">
      <w:pPr>
        <w:pStyle w:val="subhead"/>
      </w:pPr>
      <w:r>
        <w:t>Procedure</w:t>
      </w:r>
    </w:p>
    <w:p w:rsidR="00B32DA7" w:rsidRDefault="00B32DA7" w:rsidP="0011629A">
      <w:pPr>
        <w:pStyle w:val="numbrdlist"/>
        <w:numPr>
          <w:ilvl w:val="0"/>
          <w:numId w:val="34"/>
        </w:numPr>
      </w:pPr>
      <w:r>
        <w:t>The test device listens for an About announcement from the application on the DUT.</w:t>
      </w:r>
    </w:p>
    <w:p w:rsidR="00B32DA7" w:rsidRDefault="00B32DA7" w:rsidP="00B32DA7">
      <w:pPr>
        <w:pStyle w:val="numbrdlist"/>
      </w:pPr>
      <w:r>
        <w:t>After receiving an About Announcement from the application, the test device joins a session with the application at the port specified in the received About announcement.</w:t>
      </w:r>
    </w:p>
    <w:p w:rsidR="00B32DA7" w:rsidRDefault="00B32DA7" w:rsidP="00B32DA7">
      <w:pPr>
        <w:pStyle w:val="numbrdlist"/>
      </w:pPr>
      <w:r>
        <w:t>The test device uses the Introspect() method on the Introspectable interface to locate all bus objects implementing one of the followi</w:t>
      </w:r>
      <w:r w:rsidR="00F9467F">
        <w:t>ng Secured Control</w:t>
      </w:r>
      <w:r>
        <w:t xml:space="preserve">Panel interfaces: </w:t>
      </w:r>
    </w:p>
    <w:p w:rsidR="00B32DA7" w:rsidRDefault="00B32DA7" w:rsidP="00B32DA7">
      <w:pPr>
        <w:pStyle w:val="bulletlv2"/>
        <w:spacing w:line="180" w:lineRule="atLeast"/>
        <w:ind w:left="1310" w:hanging="230"/>
      </w:pPr>
      <w:r>
        <w:t>SecuredContainer</w:t>
      </w:r>
    </w:p>
    <w:p w:rsidR="00B32DA7" w:rsidRDefault="00B32DA7" w:rsidP="00B32DA7">
      <w:pPr>
        <w:pStyle w:val="bulletlv2"/>
        <w:spacing w:line="180" w:lineRule="atLeast"/>
        <w:ind w:left="1310" w:hanging="230"/>
      </w:pPr>
      <w:r>
        <w:t>SecuredProperty</w:t>
      </w:r>
    </w:p>
    <w:p w:rsidR="00B32DA7" w:rsidRDefault="00B32DA7" w:rsidP="00B32DA7">
      <w:pPr>
        <w:pStyle w:val="bulletlv2"/>
        <w:spacing w:line="180" w:lineRule="atLeast"/>
        <w:ind w:left="1310" w:hanging="230"/>
      </w:pPr>
      <w:r>
        <w:t>SecuredAction</w:t>
      </w:r>
    </w:p>
    <w:p w:rsidR="00B32DA7" w:rsidRDefault="00B32DA7" w:rsidP="00B32DA7">
      <w:pPr>
        <w:pStyle w:val="bulletlv2"/>
        <w:spacing w:line="180" w:lineRule="atLeast"/>
        <w:ind w:left="1310" w:hanging="230"/>
      </w:pPr>
      <w:r>
        <w:t>SecuredDialog</w:t>
      </w:r>
    </w:p>
    <w:p w:rsidR="00B32DA7" w:rsidRDefault="00B32DA7" w:rsidP="00B32DA7">
      <w:pPr>
        <w:pStyle w:val="bulletlv2"/>
        <w:spacing w:line="180" w:lineRule="atLeast"/>
        <w:ind w:left="1310" w:hanging="230"/>
      </w:pPr>
      <w:r>
        <w:t>SecuredListProperty</w:t>
      </w:r>
    </w:p>
    <w:p w:rsidR="00B32DA7" w:rsidRDefault="00B32DA7" w:rsidP="00B32DA7">
      <w:pPr>
        <w:pStyle w:val="numbrdlist"/>
      </w:pPr>
      <w:r>
        <w:t xml:space="preserve">For each matching bus object found, the test device performs the following steps: </w:t>
      </w:r>
    </w:p>
    <w:p w:rsidR="00B32DA7" w:rsidRDefault="00B32DA7" w:rsidP="0011629A">
      <w:pPr>
        <w:pStyle w:val="numbrdlist0"/>
        <w:numPr>
          <w:ilvl w:val="0"/>
          <w:numId w:val="43"/>
        </w:numPr>
      </w:pPr>
      <w:r>
        <w:t>Clear all stored keys from the key store.</w:t>
      </w:r>
    </w:p>
    <w:p w:rsidR="00B32DA7" w:rsidRDefault="00B32DA7" w:rsidP="00B32DA7">
      <w:pPr>
        <w:pStyle w:val="numbrdlist0"/>
      </w:pPr>
      <w:r>
        <w:t>Leave any existing session.</w:t>
      </w:r>
    </w:p>
    <w:p w:rsidR="00B32DA7" w:rsidRDefault="0011629A" w:rsidP="00B32DA7">
      <w:pPr>
        <w:pStyle w:val="numbrdlist0"/>
      </w:pPr>
      <w:r>
        <w:t>Register an AuthListener with the AllJoyn framework that provides the passcode "123456" when authentication is requested.</w:t>
      </w:r>
    </w:p>
    <w:p w:rsidR="00B32DA7" w:rsidRDefault="00B32DA7" w:rsidP="00B32DA7">
      <w:pPr>
        <w:pStyle w:val="numbrdlist0"/>
      </w:pPr>
      <w:r>
        <w:t>Join a new session with the application at the port specified in the received About announcement.</w:t>
      </w:r>
    </w:p>
    <w:p w:rsidR="00B32DA7" w:rsidRDefault="00B32DA7" w:rsidP="00B32DA7">
      <w:pPr>
        <w:pStyle w:val="numbrdlist0"/>
      </w:pPr>
      <w:r>
        <w:t>Attempt to retrieve the Version property from the bus object</w:t>
      </w:r>
    </w:p>
    <w:p w:rsidR="00B32DA7" w:rsidRDefault="00B32DA7" w:rsidP="00B32DA7">
      <w:pPr>
        <w:pStyle w:val="numbrdlist"/>
      </w:pPr>
      <w:r>
        <w:t>The test device leaves the session.</w:t>
      </w:r>
    </w:p>
    <w:p w:rsidR="00B32DA7" w:rsidRDefault="00B32DA7" w:rsidP="00B32DA7">
      <w:pPr>
        <w:pStyle w:val="subhead"/>
      </w:pPr>
      <w:r>
        <w:lastRenderedPageBreak/>
        <w:t>Expected results</w:t>
      </w:r>
    </w:p>
    <w:p w:rsidR="00B32DA7" w:rsidRDefault="00B32DA7" w:rsidP="00B32DA7">
      <w:pPr>
        <w:pStyle w:val="bulletlv1"/>
        <w:numPr>
          <w:ilvl w:val="0"/>
          <w:numId w:val="2"/>
        </w:numPr>
      </w:pPr>
      <w:r>
        <w:t>If no bus objects implementing any of the Secured ControlPanel interfaces are found, a note is added to this effect.</w:t>
      </w:r>
    </w:p>
    <w:p w:rsidR="00B32DA7" w:rsidRDefault="00B32DA7" w:rsidP="00B32DA7">
      <w:pPr>
        <w:pStyle w:val="bulletlv1"/>
        <w:numPr>
          <w:ilvl w:val="0"/>
          <w:numId w:val="2"/>
        </w:numPr>
      </w:pPr>
      <w:r>
        <w:t xml:space="preserve">Each attempt to retrieve the Version </w:t>
      </w:r>
      <w:r w:rsidR="00F9467F">
        <w:t>property from a Secured Control</w:t>
      </w:r>
      <w:r>
        <w:t>Panel interface fails and the completed method is called on the registered AuthListener indicating that the authentication failed.</w:t>
      </w:r>
    </w:p>
    <w:p w:rsidR="00FF0B8F" w:rsidRDefault="00FF0B8F" w:rsidP="00B32DA7">
      <w:pPr>
        <w:pStyle w:val="body"/>
      </w:pPr>
    </w:p>
    <w:sectPr w:rsidR="00FF0B8F" w:rsidSect="0050321A">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1462" w:rsidRDefault="00691462">
      <w:r>
        <w:separator/>
      </w:r>
    </w:p>
    <w:p w:rsidR="00691462" w:rsidRDefault="00691462"/>
    <w:p w:rsidR="00691462" w:rsidRDefault="00691462"/>
  </w:endnote>
  <w:endnote w:type="continuationSeparator" w:id="0">
    <w:p w:rsidR="00691462" w:rsidRDefault="00691462">
      <w:r>
        <w:continuationSeparator/>
      </w:r>
    </w:p>
    <w:p w:rsidR="00691462" w:rsidRDefault="00691462"/>
    <w:p w:rsidR="00691462" w:rsidRDefault="006914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1462" w:rsidRDefault="00691462" w:rsidP="00C31F4D">
    <w:pPr>
      <w:pStyle w:val="Footer"/>
    </w:pPr>
  </w:p>
  <w:p w:rsidR="00691462" w:rsidRDefault="0069146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1462" w:rsidRDefault="00691462" w:rsidP="00C31F4D">
    <w:pPr>
      <w:pStyle w:val="Footer"/>
    </w:pPr>
    <w:r>
      <w:t>Qualcomm Innovation Center, Inc.</w:t>
    </w:r>
    <w:r>
      <w:tab/>
    </w:r>
    <w:r>
      <w:fldChar w:fldCharType="begin"/>
    </w:r>
    <w:r>
      <w:instrText xml:space="preserve"> PAGE </w:instrText>
    </w:r>
    <w:r>
      <w:fldChar w:fldCharType="separate"/>
    </w:r>
    <w:r>
      <w:rPr>
        <w:noProof/>
      </w:rPr>
      <w:t>2</w:t>
    </w:r>
    <w:r>
      <w:rPr>
        <w:noProof/>
      </w:rPr>
      <w:fldChar w:fldCharType="end"/>
    </w:r>
    <w:r>
      <w:tab/>
    </w:r>
    <w:r w:rsidRPr="00E91E88">
      <w:rPr>
        <w:rStyle w:val="6pt"/>
      </w:rPr>
      <w:t>May contain U.S. and international export controlled information</w:t>
    </w:r>
  </w:p>
  <w:p w:rsidR="00691462" w:rsidRPr="00CF535A" w:rsidRDefault="00691462" w:rsidP="00C31F4D">
    <w:pPr>
      <w:pStyle w:val="Footer"/>
    </w:pPr>
    <w:r w:rsidRPr="00D06CAE">
      <w:t xml:space="preserve">This document is licensed under a Creative Commons Attribution-ShareAlike 3.0 Unported License; provided, that (i) any source code incorporated in this document is licensed under the Apache License version 2.0 </w:t>
    </w:r>
    <w:r w:rsidRPr="002E18C9">
      <w:rPr>
        <w:rFonts w:ascii="Arial Bold" w:hAnsi="Arial Bold"/>
        <w:b/>
        <w:caps/>
      </w:rPr>
      <w:t>and</w:t>
    </w:r>
    <w:r w:rsidRPr="002E18C9">
      <w:rPr>
        <w:b/>
      </w:rPr>
      <w:t xml:space="preserve"> (ii) </w:t>
    </w:r>
    <w:r w:rsidRPr="002E18C9">
      <w:rPr>
        <w:rFonts w:ascii="Arial Bold" w:hAnsi="Arial Bold"/>
        <w:b/>
        <w:caps/>
      </w:rPr>
      <w:t>this document and all information contained herein are provided on an “as-is” basis without warranty of any kind.</w:t>
    </w:r>
    <w:r>
      <w:rPr>
        <w:rFonts w:ascii="Arial Bold" w:hAnsi="Arial Bold"/>
        <w:b/>
        <w:caps/>
      </w:rPr>
      <w:br/>
    </w:r>
    <w:hyperlink r:id="rId1" w:history="1">
      <w:r w:rsidRPr="002E18C9">
        <w:rPr>
          <w:rStyle w:val="Hyperlink"/>
          <w:szCs w:val="14"/>
        </w:rPr>
        <w:t>Creative Commons Attribution-ShareAlike 3.0 Unported License</w:t>
      </w:r>
    </w:hyperlink>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1462" w:rsidRPr="004C1EE2" w:rsidRDefault="00691462" w:rsidP="004C1EE2">
    <w:pPr>
      <w:pStyle w:val="titlepg-diststmt"/>
      <w:rPr>
        <w:rFonts w:ascii="Arial" w:hAnsi="Arial" w:cs="Arial"/>
        <w:sz w:val="18"/>
        <w:szCs w:val="18"/>
      </w:rPr>
    </w:pPr>
    <w:r w:rsidRPr="004C1EE2">
      <w:rPr>
        <w:rFonts w:ascii="Arial" w:hAnsi="Arial" w:cs="Arial"/>
        <w:sz w:val="18"/>
        <w:szCs w:val="18"/>
      </w:rPr>
      <w:t>This work is licensed under a Creative Commons Attribution 4.0 International License.</w:t>
    </w:r>
  </w:p>
  <w:p w:rsidR="00691462" w:rsidRPr="004C1EE2" w:rsidRDefault="00691462" w:rsidP="004C1EE2">
    <w:pPr>
      <w:pStyle w:val="titlepg-diststmt"/>
      <w:rPr>
        <w:rFonts w:ascii="Arial" w:hAnsi="Arial" w:cs="Arial"/>
        <w:sz w:val="18"/>
        <w:szCs w:val="18"/>
      </w:rPr>
    </w:pPr>
  </w:p>
  <w:p w:rsidR="00691462" w:rsidRPr="004C1EE2" w:rsidRDefault="00BA6A82" w:rsidP="004C1EE2">
    <w:pPr>
      <w:pStyle w:val="titlepg-diststmt"/>
      <w:rPr>
        <w:rFonts w:ascii="Arial" w:hAnsi="Arial" w:cs="Arial"/>
        <w:i/>
        <w:sz w:val="18"/>
        <w:szCs w:val="18"/>
      </w:rPr>
    </w:pPr>
    <w:hyperlink r:id="rId1" w:history="1">
      <w:r w:rsidR="00691462" w:rsidRPr="004C1EE2">
        <w:rPr>
          <w:rStyle w:val="Hyperlink"/>
          <w:rFonts w:ascii="Arial" w:hAnsi="Arial" w:cs="Arial"/>
          <w:i/>
          <w:sz w:val="18"/>
          <w:szCs w:val="18"/>
        </w:rPr>
        <w:t>http://creativecommons.org/licenses/by/4.0/</w:t>
      </w:r>
    </w:hyperlink>
  </w:p>
  <w:p w:rsidR="00691462" w:rsidRPr="004C1EE2" w:rsidRDefault="00691462" w:rsidP="004C1EE2">
    <w:pPr>
      <w:pStyle w:val="titlepg-diststmt"/>
      <w:rPr>
        <w:rFonts w:ascii="Arial" w:hAnsi="Arial" w:cs="Arial"/>
        <w:sz w:val="18"/>
        <w:szCs w:val="18"/>
      </w:rPr>
    </w:pPr>
  </w:p>
  <w:p w:rsidR="00691462" w:rsidRPr="004C1EE2" w:rsidRDefault="00691462" w:rsidP="00C91C2D">
    <w:pPr>
      <w:pStyle w:val="titlepg-diststmt"/>
      <w:rPr>
        <w:rFonts w:ascii="Arial" w:hAnsi="Arial" w:cs="Arial"/>
        <w:sz w:val="18"/>
        <w:szCs w:val="18"/>
      </w:rPr>
    </w:pPr>
    <w:r w:rsidRPr="004C1EE2">
      <w:rPr>
        <w:rFonts w:ascii="Arial" w:hAnsi="Arial" w:cs="Arial"/>
        <w:sz w:val="18"/>
        <w:szCs w:val="18"/>
      </w:rPr>
      <w:t xml:space="preserve">AllJoyn is a trademark of Qualcomm Innovation Center, Inc. AllJoyn is used here with permission to identify unmodified materials originating in the AllJoyn </w:t>
    </w:r>
    <w:r w:rsidR="00BA6A82">
      <w:rPr>
        <w:rFonts w:ascii="Arial" w:hAnsi="Arial" w:cs="Arial"/>
        <w:sz w:val="18"/>
        <w:szCs w:val="18"/>
      </w:rPr>
      <w:t xml:space="preserve">open source </w:t>
    </w:r>
    <w:r w:rsidRPr="004C1EE2">
      <w:rPr>
        <w:rFonts w:ascii="Arial" w:hAnsi="Arial" w:cs="Arial"/>
        <w:sz w:val="18"/>
        <w:szCs w:val="18"/>
      </w:rPr>
      <w:t>project.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1462" w:rsidRPr="007C2CBB" w:rsidRDefault="00BA6A82" w:rsidP="007C2CBB">
    <w:pPr>
      <w:pStyle w:val="Footer"/>
    </w:pPr>
    <w:sdt>
      <w:sdtPr>
        <w:alias w:val="Subject"/>
        <w:tag w:val=""/>
        <w:id w:val="1101062004"/>
        <w:showingPlcHdr/>
        <w:dataBinding w:prefixMappings="xmlns:ns0='http://purl.org/dc/elements/1.1/' xmlns:ns1='http://schemas.openxmlformats.org/package/2006/metadata/core-properties' " w:xpath="/ns1:coreProperties[1]/ns0:subject[1]" w:storeItemID="{6C3C8BC8-F283-45AE-878A-BAB7291924A1}"/>
        <w:text/>
      </w:sdtPr>
      <w:sdtEndPr/>
      <w:sdtContent>
        <w:r w:rsidR="00691462">
          <w:t xml:space="preserve">     </w:t>
        </w:r>
      </w:sdtContent>
    </w:sdt>
    <w:r w:rsidR="00691462">
      <w:tab/>
    </w:r>
    <w:r w:rsidR="00691462">
      <w:fldChar w:fldCharType="begin"/>
    </w:r>
    <w:r w:rsidR="00691462">
      <w:instrText xml:space="preserve"> PAGE </w:instrText>
    </w:r>
    <w:r w:rsidR="00691462">
      <w:fldChar w:fldCharType="separate"/>
    </w:r>
    <w:r>
      <w:rPr>
        <w:noProof/>
      </w:rPr>
      <w:t>16</w:t>
    </w:r>
    <w:r w:rsidR="00691462">
      <w:rPr>
        <w:noProof/>
      </w:rPr>
      <w:fldChar w:fldCharType="end"/>
    </w:r>
    <w:r w:rsidR="00691462">
      <w:tab/>
    </w:r>
    <w:r w:rsidR="00691462">
      <w:rPr>
        <w:rStyle w:val="6pt"/>
        <w:sz w:val="14"/>
        <w:szCs w:val="14"/>
      </w:rPr>
      <w:t>AllSeen Alliance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1462" w:rsidRPr="009A6A08" w:rsidRDefault="00691462" w:rsidP="00C31F4D">
    <w:pPr>
      <w:pStyle w:val="Footer"/>
      <w:rPr>
        <w:szCs w:val="14"/>
      </w:rPr>
    </w:pPr>
    <w:r w:rsidRPr="009A6A08">
      <w:rPr>
        <w:szCs w:val="14"/>
      </w:rPr>
      <w:tab/>
    </w:r>
    <w:r w:rsidRPr="009A6A08">
      <w:rPr>
        <w:szCs w:val="14"/>
      </w:rPr>
      <w:fldChar w:fldCharType="begin"/>
    </w:r>
    <w:r w:rsidRPr="009A6A08">
      <w:rPr>
        <w:szCs w:val="14"/>
      </w:rPr>
      <w:instrText xml:space="preserve"> PAGE </w:instrText>
    </w:r>
    <w:r w:rsidRPr="009A6A08">
      <w:rPr>
        <w:szCs w:val="14"/>
      </w:rPr>
      <w:fldChar w:fldCharType="separate"/>
    </w:r>
    <w:r w:rsidR="00BA6A82">
      <w:rPr>
        <w:noProof/>
        <w:szCs w:val="14"/>
      </w:rPr>
      <w:t>ii</w:t>
    </w:r>
    <w:r w:rsidRPr="009A6A08">
      <w:rPr>
        <w:szCs w:val="14"/>
      </w:rPr>
      <w:fldChar w:fldCharType="end"/>
    </w:r>
    <w:r w:rsidRPr="009A6A08">
      <w:rPr>
        <w:szCs w:val="14"/>
      </w:rPr>
      <w:tab/>
    </w:r>
    <w:r>
      <w:rPr>
        <w:rStyle w:val="6pt"/>
        <w:sz w:val="14"/>
        <w:szCs w:val="14"/>
      </w:rPr>
      <w:t>AllSeen Alliance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1462" w:rsidRDefault="00691462">
      <w:r>
        <w:separator/>
      </w:r>
    </w:p>
    <w:p w:rsidR="00691462" w:rsidRDefault="00691462"/>
    <w:p w:rsidR="00691462" w:rsidRDefault="00691462"/>
  </w:footnote>
  <w:footnote w:type="continuationSeparator" w:id="0">
    <w:p w:rsidR="00691462" w:rsidRDefault="00691462">
      <w:r>
        <w:continuationSeparator/>
      </w:r>
    </w:p>
    <w:p w:rsidR="00691462" w:rsidRDefault="00691462"/>
    <w:p w:rsidR="00691462" w:rsidRDefault="0069146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1462" w:rsidRDefault="00691462" w:rsidP="006F59BD"/>
  <w:p w:rsidR="00691462" w:rsidRDefault="0069146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1462" w:rsidRPr="00C2377F" w:rsidRDefault="003A0E0D" w:rsidP="00C76273">
    <w:pPr>
      <w:pStyle w:val="Header"/>
    </w:pPr>
    <w:fldSimple w:instr=" STYLEREF  DocTitle  \* MERGEFORMAT ">
      <w:r w:rsidR="00691462">
        <w:rPr>
          <w:noProof/>
        </w:rPr>
        <w:t>AllJoyn™ About Feature Usage Guide</w:t>
      </w:r>
    </w:fldSimple>
    <w:r w:rsidR="00691462">
      <w:tab/>
      <w:t>Contents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1462" w:rsidRPr="0041767B" w:rsidRDefault="00BA6A82" w:rsidP="00DB6F8B">
    <w:pPr>
      <w:pStyle w:val="Headercoverpage"/>
      <w:tabs>
        <w:tab w:val="right" w:pos="9360"/>
      </w:tabs>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22882" type="#_x0000_t75" style="position:absolute;margin-left:-1in;margin-top:-108pt;width:612pt;height:11in;z-index:-251658752;mso-wrap-edited:f;mso-position-horizontal-relative:margin;mso-position-vertical-relative:margin" wrapcoords="-26 0 -26 21559 21600 21559 21600 0 -26 0">
          <v:imagedata r:id="rId1" o:title="Allseen_word_111813"/>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1462" w:rsidRPr="00C2377F" w:rsidRDefault="00BA6A82" w:rsidP="00CA19C8">
    <w:pPr>
      <w:pStyle w:val="Header"/>
    </w:pPr>
    <w:sdt>
      <w:sdtPr>
        <w:alias w:val="Title"/>
        <w:tag w:val=""/>
        <w:id w:val="872728672"/>
        <w:placeholder>
          <w:docPart w:val="74B42B1F41EC4C43950E8FF4DC69040F"/>
        </w:placeholder>
        <w:dataBinding w:prefixMappings="xmlns:ns0='http://purl.org/dc/elements/1.1/' xmlns:ns1='http://schemas.openxmlformats.org/package/2006/metadata/core-properties' " w:xpath="/ns1:coreProperties[1]/ns0:title[1]" w:storeItemID="{6C3C8BC8-F283-45AE-878A-BAB7291924A1}"/>
        <w:text/>
      </w:sdtPr>
      <w:sdtEndPr/>
      <w:sdtContent>
        <w:r w:rsidR="003A0E0D">
          <w:t>AllJoyn™ Control Panel Service Framework 1.0 Test Case Specifications</w:t>
        </w:r>
      </w:sdtContent>
    </w:sdt>
    <w:r w:rsidR="00691462">
      <w:tab/>
      <w:t>Contents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1462" w:rsidRPr="00EF56CF" w:rsidRDefault="00691462" w:rsidP="00CA19C8">
    <w:pPr>
      <w:pStyle w:val="Header1stpag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1462" w:rsidRPr="00C2377F" w:rsidRDefault="00BA6A82" w:rsidP="00864294">
    <w:pPr>
      <w:pStyle w:val="Header"/>
    </w:pPr>
    <w:sdt>
      <w:sdtPr>
        <w:alias w:val="Title"/>
        <w:tag w:val=""/>
        <w:id w:val="-707105533"/>
        <w:dataBinding w:prefixMappings="xmlns:ns0='http://purl.org/dc/elements/1.1/' xmlns:ns1='http://schemas.openxmlformats.org/package/2006/metadata/core-properties' " w:xpath="/ns1:coreProperties[1]/ns0:title[1]" w:storeItemID="{6C3C8BC8-F283-45AE-878A-BAB7291924A1}"/>
        <w:text/>
      </w:sdtPr>
      <w:sdtEndPr/>
      <w:sdtContent>
        <w:r w:rsidR="003A0E0D">
          <w:t>AllJoyn™ Control Panel Service Framework 1.0 Test Case Specifications</w:t>
        </w:r>
      </w:sdtContent>
    </w:sdt>
    <w:r w:rsidR="00691462">
      <w:tab/>
    </w:r>
    <w:fldSimple w:instr=" STYLEREF &quot;Heading 1&quot; \* MERGEFORMAT ">
      <w:r>
        <w:rPr>
          <w:noProof/>
        </w:rPr>
        <w:t>Control Panel service framework test cases</w:t>
      </w:r>
    </w:fldSimple>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1462" w:rsidRPr="00C2377F" w:rsidRDefault="00691462" w:rsidP="00BE45BD">
    <w:pPr>
      <w:pStyle w:val="Header1stpag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99E3A0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3CA389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6F6A21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E1C0716"/>
    <w:lvl w:ilvl="0">
      <w:start w:val="1"/>
      <w:numFmt w:val="decimal"/>
      <w:pStyle w:val="ListNumber2"/>
      <w:lvlText w:val="%1."/>
      <w:lvlJc w:val="left"/>
      <w:pPr>
        <w:tabs>
          <w:tab w:val="num" w:pos="720"/>
        </w:tabs>
        <w:ind w:left="720" w:hanging="360"/>
      </w:pPr>
    </w:lvl>
  </w:abstractNum>
  <w:abstractNum w:abstractNumId="4">
    <w:nsid w:val="FFFFFF80"/>
    <w:multiLevelType w:val="singleLevel"/>
    <w:tmpl w:val="7A9AD91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A006AFE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334D29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00E90B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EFFACA80"/>
    <w:lvl w:ilvl="0">
      <w:start w:val="1"/>
      <w:numFmt w:val="decimal"/>
      <w:pStyle w:val="ListNumber"/>
      <w:lvlText w:val="%1."/>
      <w:lvlJc w:val="left"/>
      <w:pPr>
        <w:tabs>
          <w:tab w:val="num" w:pos="360"/>
        </w:tabs>
        <w:ind w:left="360" w:hanging="360"/>
      </w:pPr>
    </w:lvl>
  </w:abstractNum>
  <w:abstractNum w:abstractNumId="9">
    <w:nsid w:val="FFFFFF89"/>
    <w:multiLevelType w:val="singleLevel"/>
    <w:tmpl w:val="F126BFA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387CC0"/>
    <w:multiLevelType w:val="hybridMultilevel"/>
    <w:tmpl w:val="BF860796"/>
    <w:lvl w:ilvl="0" w:tplc="7562B328">
      <w:start w:val="1"/>
      <w:numFmt w:val="bullet"/>
      <w:pStyle w:val="bulletlv4"/>
      <w:lvlText w:val=""/>
      <w:lvlJc w:val="left"/>
      <w:pPr>
        <w:tabs>
          <w:tab w:val="num" w:pos="2160"/>
        </w:tabs>
        <w:ind w:left="2160" w:hanging="360"/>
      </w:pPr>
      <w:rPr>
        <w:rFonts w:ascii="Symbol" w:hAnsi="Symbol" w:hint="default"/>
        <w:sz w:val="16"/>
        <w:szCs w:val="16"/>
      </w:rPr>
    </w:lvl>
    <w:lvl w:ilvl="1" w:tplc="04090003" w:tentative="1">
      <w:start w:val="1"/>
      <w:numFmt w:val="bullet"/>
      <w:lvlText w:val="o"/>
      <w:lvlJc w:val="left"/>
      <w:pPr>
        <w:tabs>
          <w:tab w:val="num" w:pos="0"/>
        </w:tabs>
        <w:ind w:left="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11">
    <w:nsid w:val="13473516"/>
    <w:multiLevelType w:val="singleLevel"/>
    <w:tmpl w:val="DA08E1B8"/>
    <w:lvl w:ilvl="0">
      <w:start w:val="1"/>
      <w:numFmt w:val="decimal"/>
      <w:pStyle w:val="numbrdlist"/>
      <w:lvlText w:val="%1."/>
      <w:lvlJc w:val="right"/>
      <w:pPr>
        <w:tabs>
          <w:tab w:val="num" w:pos="1080"/>
        </w:tabs>
        <w:ind w:left="1080" w:hanging="173"/>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2">
    <w:nsid w:val="28C1412E"/>
    <w:multiLevelType w:val="singleLevel"/>
    <w:tmpl w:val="51DA6DB6"/>
    <w:lvl w:ilvl="0">
      <w:start w:val="1"/>
      <w:numFmt w:val="lowerLetter"/>
      <w:pStyle w:val="numbrdlist0"/>
      <w:lvlText w:val="%1."/>
      <w:lvlJc w:val="left"/>
      <w:pPr>
        <w:tabs>
          <w:tab w:val="num" w:pos="1800"/>
        </w:tabs>
        <w:ind w:left="1440" w:hanging="360"/>
      </w:pPr>
      <w:rPr>
        <w:rFonts w:hint="default"/>
      </w:rPr>
    </w:lvl>
  </w:abstractNum>
  <w:abstractNum w:abstractNumId="13">
    <w:nsid w:val="2A39066F"/>
    <w:multiLevelType w:val="hybridMultilevel"/>
    <w:tmpl w:val="8F5C3F24"/>
    <w:lvl w:ilvl="0" w:tplc="D656442C">
      <w:start w:val="1"/>
      <w:numFmt w:val="bullet"/>
      <w:pStyle w:val="bulletlv1"/>
      <w:lvlText w:val=""/>
      <w:lvlJc w:val="left"/>
      <w:pPr>
        <w:tabs>
          <w:tab w:val="num" w:pos="1080"/>
        </w:tabs>
        <w:ind w:left="1080" w:hanging="360"/>
      </w:pPr>
      <w:rPr>
        <w:rFonts w:ascii="Wingdings" w:hAnsi="Wingdings" w:hint="default"/>
        <w:color w:val="auto"/>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F4C354D"/>
    <w:multiLevelType w:val="singleLevel"/>
    <w:tmpl w:val="3C88888A"/>
    <w:lvl w:ilvl="0">
      <w:start w:val="1"/>
      <w:numFmt w:val="lowerRoman"/>
      <w:pStyle w:val="numbrdlist1"/>
      <w:lvlText w:val="%1."/>
      <w:lvlJc w:val="right"/>
      <w:pPr>
        <w:tabs>
          <w:tab w:val="num" w:pos="1800"/>
        </w:tabs>
        <w:ind w:left="1800" w:hanging="173"/>
      </w:pPr>
      <w:rPr>
        <w:rFonts w:hint="default"/>
        <w:b w:val="0"/>
        <w:i w:val="0"/>
        <w:sz w:val="22"/>
      </w:rPr>
    </w:lvl>
  </w:abstractNum>
  <w:abstractNum w:abstractNumId="15">
    <w:nsid w:val="329B1DFF"/>
    <w:multiLevelType w:val="hybridMultilevel"/>
    <w:tmpl w:val="B02AE078"/>
    <w:lvl w:ilvl="0" w:tplc="E514D9F2">
      <w:start w:val="1"/>
      <w:numFmt w:val="bullet"/>
      <w:pStyle w:val="tablebulletlvl2"/>
      <w:lvlText w:val=""/>
      <w:lvlJc w:val="left"/>
      <w:pPr>
        <w:tabs>
          <w:tab w:val="num" w:pos="576"/>
        </w:tabs>
        <w:ind w:left="576" w:hanging="360"/>
      </w:pPr>
      <w:rPr>
        <w:rFonts w:ascii="Wingdings" w:hAnsi="Wingdings" w:hint="default"/>
        <w:sz w:val="12"/>
        <w:szCs w:val="12"/>
      </w:rPr>
    </w:lvl>
    <w:lvl w:ilvl="1" w:tplc="04090003" w:tentative="1">
      <w:start w:val="1"/>
      <w:numFmt w:val="bullet"/>
      <w:lvlText w:val="o"/>
      <w:lvlJc w:val="left"/>
      <w:pPr>
        <w:tabs>
          <w:tab w:val="num" w:pos="43"/>
        </w:tabs>
        <w:ind w:left="43" w:hanging="360"/>
      </w:pPr>
      <w:rPr>
        <w:rFonts w:ascii="Courier New" w:hAnsi="Courier New" w:cs="Courier New" w:hint="default"/>
      </w:rPr>
    </w:lvl>
    <w:lvl w:ilvl="2" w:tplc="04090005" w:tentative="1">
      <w:start w:val="1"/>
      <w:numFmt w:val="bullet"/>
      <w:lvlText w:val=""/>
      <w:lvlJc w:val="left"/>
      <w:pPr>
        <w:tabs>
          <w:tab w:val="num" w:pos="763"/>
        </w:tabs>
        <w:ind w:left="763" w:hanging="360"/>
      </w:pPr>
      <w:rPr>
        <w:rFonts w:ascii="Wingdings" w:hAnsi="Wingdings" w:hint="default"/>
      </w:rPr>
    </w:lvl>
    <w:lvl w:ilvl="3" w:tplc="04090001" w:tentative="1">
      <w:start w:val="1"/>
      <w:numFmt w:val="bullet"/>
      <w:lvlText w:val=""/>
      <w:lvlJc w:val="left"/>
      <w:pPr>
        <w:tabs>
          <w:tab w:val="num" w:pos="1483"/>
        </w:tabs>
        <w:ind w:left="1483" w:hanging="360"/>
      </w:pPr>
      <w:rPr>
        <w:rFonts w:ascii="Symbol" w:hAnsi="Symbol" w:hint="default"/>
      </w:rPr>
    </w:lvl>
    <w:lvl w:ilvl="4" w:tplc="04090003" w:tentative="1">
      <w:start w:val="1"/>
      <w:numFmt w:val="bullet"/>
      <w:lvlText w:val="o"/>
      <w:lvlJc w:val="left"/>
      <w:pPr>
        <w:tabs>
          <w:tab w:val="num" w:pos="2203"/>
        </w:tabs>
        <w:ind w:left="2203" w:hanging="360"/>
      </w:pPr>
      <w:rPr>
        <w:rFonts w:ascii="Courier New" w:hAnsi="Courier New" w:cs="Courier New" w:hint="default"/>
      </w:rPr>
    </w:lvl>
    <w:lvl w:ilvl="5" w:tplc="04090005" w:tentative="1">
      <w:start w:val="1"/>
      <w:numFmt w:val="bullet"/>
      <w:lvlText w:val=""/>
      <w:lvlJc w:val="left"/>
      <w:pPr>
        <w:tabs>
          <w:tab w:val="num" w:pos="2923"/>
        </w:tabs>
        <w:ind w:left="2923" w:hanging="360"/>
      </w:pPr>
      <w:rPr>
        <w:rFonts w:ascii="Wingdings" w:hAnsi="Wingdings" w:hint="default"/>
      </w:rPr>
    </w:lvl>
    <w:lvl w:ilvl="6" w:tplc="04090001" w:tentative="1">
      <w:start w:val="1"/>
      <w:numFmt w:val="bullet"/>
      <w:lvlText w:val=""/>
      <w:lvlJc w:val="left"/>
      <w:pPr>
        <w:tabs>
          <w:tab w:val="num" w:pos="3643"/>
        </w:tabs>
        <w:ind w:left="3643" w:hanging="360"/>
      </w:pPr>
      <w:rPr>
        <w:rFonts w:ascii="Symbol" w:hAnsi="Symbol" w:hint="default"/>
      </w:rPr>
    </w:lvl>
    <w:lvl w:ilvl="7" w:tplc="04090003" w:tentative="1">
      <w:start w:val="1"/>
      <w:numFmt w:val="bullet"/>
      <w:lvlText w:val="o"/>
      <w:lvlJc w:val="left"/>
      <w:pPr>
        <w:tabs>
          <w:tab w:val="num" w:pos="4363"/>
        </w:tabs>
        <w:ind w:left="4363" w:hanging="360"/>
      </w:pPr>
      <w:rPr>
        <w:rFonts w:ascii="Courier New" w:hAnsi="Courier New" w:cs="Courier New" w:hint="default"/>
      </w:rPr>
    </w:lvl>
    <w:lvl w:ilvl="8" w:tplc="04090005" w:tentative="1">
      <w:start w:val="1"/>
      <w:numFmt w:val="bullet"/>
      <w:lvlText w:val=""/>
      <w:lvlJc w:val="left"/>
      <w:pPr>
        <w:tabs>
          <w:tab w:val="num" w:pos="5083"/>
        </w:tabs>
        <w:ind w:left="5083" w:hanging="360"/>
      </w:pPr>
      <w:rPr>
        <w:rFonts w:ascii="Wingdings" w:hAnsi="Wingdings" w:hint="default"/>
      </w:rPr>
    </w:lvl>
  </w:abstractNum>
  <w:abstractNum w:abstractNumId="16">
    <w:nsid w:val="48952CFD"/>
    <w:multiLevelType w:val="multilevel"/>
    <w:tmpl w:val="BF688BB6"/>
    <w:lvl w:ilvl="0">
      <w:start w:val="1"/>
      <w:numFmt w:val="bullet"/>
      <w:pStyle w:val="tablebulletlvl1"/>
      <w:lvlText w:val=""/>
      <w:lvlJc w:val="left"/>
      <w:pPr>
        <w:tabs>
          <w:tab w:val="num" w:pos="360"/>
        </w:tabs>
        <w:ind w:left="360" w:hanging="360"/>
      </w:pPr>
      <w:rPr>
        <w:rFonts w:ascii="Wingdings" w:hAnsi="Wingdings" w:hint="default"/>
        <w:sz w:val="14"/>
        <w:szCs w:val="14"/>
      </w:rPr>
    </w:lvl>
    <w:lvl w:ilvl="1">
      <w:start w:val="1"/>
      <w:numFmt w:val="bullet"/>
      <w:lvlText w:val=""/>
      <w:lvlJc w:val="left"/>
      <w:pPr>
        <w:tabs>
          <w:tab w:val="num" w:pos="720"/>
        </w:tabs>
        <w:ind w:left="720" w:hanging="504"/>
      </w:pPr>
      <w:rPr>
        <w:rFonts w:ascii="Symbol" w:hAnsi="Symbol" w:hint="default"/>
        <w:sz w:val="18"/>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7">
    <w:nsid w:val="54AD4A79"/>
    <w:multiLevelType w:val="hybridMultilevel"/>
    <w:tmpl w:val="5CAEE0F4"/>
    <w:lvl w:ilvl="0" w:tplc="849008A2">
      <w:start w:val="1"/>
      <w:numFmt w:val="decimal"/>
      <w:pStyle w:val="tablenumbrdlst"/>
      <w:lvlText w:val="%1."/>
      <w:lvlJc w:val="left"/>
      <w:pPr>
        <w:tabs>
          <w:tab w:val="num" w:pos="288"/>
        </w:tabs>
        <w:ind w:left="288" w:hanging="288"/>
      </w:pPr>
      <w:rPr>
        <w:rFonts w:hint="default"/>
        <w:sz w:val="19"/>
        <w:szCs w:val="19"/>
      </w:rPr>
    </w:lvl>
    <w:lvl w:ilvl="1" w:tplc="04090019">
      <w:start w:val="1"/>
      <w:numFmt w:val="lowerLetter"/>
      <w:lvlText w:val="%2."/>
      <w:lvlJc w:val="left"/>
      <w:pPr>
        <w:tabs>
          <w:tab w:val="num" w:pos="1267"/>
        </w:tabs>
        <w:ind w:left="1267" w:hanging="360"/>
      </w:pPr>
    </w:lvl>
    <w:lvl w:ilvl="2" w:tplc="0409001B" w:tentative="1">
      <w:start w:val="1"/>
      <w:numFmt w:val="lowerRoman"/>
      <w:lvlText w:val="%3."/>
      <w:lvlJc w:val="right"/>
      <w:pPr>
        <w:tabs>
          <w:tab w:val="num" w:pos="1987"/>
        </w:tabs>
        <w:ind w:left="1987" w:hanging="180"/>
      </w:pPr>
    </w:lvl>
    <w:lvl w:ilvl="3" w:tplc="0409000F" w:tentative="1">
      <w:start w:val="1"/>
      <w:numFmt w:val="decimal"/>
      <w:lvlText w:val="%4."/>
      <w:lvlJc w:val="left"/>
      <w:pPr>
        <w:tabs>
          <w:tab w:val="num" w:pos="2707"/>
        </w:tabs>
        <w:ind w:left="2707" w:hanging="360"/>
      </w:pPr>
    </w:lvl>
    <w:lvl w:ilvl="4" w:tplc="04090019" w:tentative="1">
      <w:start w:val="1"/>
      <w:numFmt w:val="lowerLetter"/>
      <w:lvlText w:val="%5."/>
      <w:lvlJc w:val="left"/>
      <w:pPr>
        <w:tabs>
          <w:tab w:val="num" w:pos="3427"/>
        </w:tabs>
        <w:ind w:left="3427" w:hanging="360"/>
      </w:pPr>
    </w:lvl>
    <w:lvl w:ilvl="5" w:tplc="0409001B" w:tentative="1">
      <w:start w:val="1"/>
      <w:numFmt w:val="lowerRoman"/>
      <w:lvlText w:val="%6."/>
      <w:lvlJc w:val="right"/>
      <w:pPr>
        <w:tabs>
          <w:tab w:val="num" w:pos="4147"/>
        </w:tabs>
        <w:ind w:left="4147" w:hanging="180"/>
      </w:pPr>
    </w:lvl>
    <w:lvl w:ilvl="6" w:tplc="0409000F" w:tentative="1">
      <w:start w:val="1"/>
      <w:numFmt w:val="decimal"/>
      <w:lvlText w:val="%7."/>
      <w:lvlJc w:val="left"/>
      <w:pPr>
        <w:tabs>
          <w:tab w:val="num" w:pos="4867"/>
        </w:tabs>
        <w:ind w:left="4867" w:hanging="360"/>
      </w:pPr>
    </w:lvl>
    <w:lvl w:ilvl="7" w:tplc="04090019" w:tentative="1">
      <w:start w:val="1"/>
      <w:numFmt w:val="lowerLetter"/>
      <w:lvlText w:val="%8."/>
      <w:lvlJc w:val="left"/>
      <w:pPr>
        <w:tabs>
          <w:tab w:val="num" w:pos="5587"/>
        </w:tabs>
        <w:ind w:left="5587" w:hanging="360"/>
      </w:pPr>
    </w:lvl>
    <w:lvl w:ilvl="8" w:tplc="0409001B" w:tentative="1">
      <w:start w:val="1"/>
      <w:numFmt w:val="lowerRoman"/>
      <w:lvlText w:val="%9."/>
      <w:lvlJc w:val="right"/>
      <w:pPr>
        <w:tabs>
          <w:tab w:val="num" w:pos="6307"/>
        </w:tabs>
        <w:ind w:left="6307" w:hanging="180"/>
      </w:pPr>
    </w:lvl>
  </w:abstractNum>
  <w:abstractNum w:abstractNumId="18">
    <w:nsid w:val="65A124E4"/>
    <w:multiLevelType w:val="multilevel"/>
    <w:tmpl w:val="D5B8A406"/>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upperLetter"/>
      <w:pStyle w:val="Heading7"/>
      <w:suff w:val="space"/>
      <w:lvlText w:val="Appendix %7"/>
      <w:lvlJc w:val="left"/>
      <w:pPr>
        <w:ind w:left="0" w:firstLine="0"/>
      </w:pPr>
      <w:rPr>
        <w:rFonts w:hint="default"/>
      </w:rPr>
    </w:lvl>
    <w:lvl w:ilvl="7">
      <w:start w:val="1"/>
      <w:numFmt w:val="decimal"/>
      <w:pStyle w:val="Heading8"/>
      <w:suff w:val="space"/>
      <w:lvlText w:val="%7.%8"/>
      <w:lvlJc w:val="left"/>
      <w:pPr>
        <w:ind w:left="0" w:firstLine="0"/>
      </w:pPr>
      <w:rPr>
        <w:rFonts w:hint="default"/>
      </w:rPr>
    </w:lvl>
    <w:lvl w:ilvl="8">
      <w:start w:val="1"/>
      <w:numFmt w:val="decimal"/>
      <w:pStyle w:val="Heading9"/>
      <w:suff w:val="space"/>
      <w:lvlText w:val="%7.%8.%9"/>
      <w:lvlJc w:val="left"/>
      <w:pPr>
        <w:ind w:left="0" w:firstLine="0"/>
      </w:pPr>
      <w:rPr>
        <w:rFonts w:hint="default"/>
      </w:rPr>
    </w:lvl>
  </w:abstractNum>
  <w:abstractNum w:abstractNumId="19">
    <w:nsid w:val="69093F56"/>
    <w:multiLevelType w:val="hybridMultilevel"/>
    <w:tmpl w:val="591C0FF2"/>
    <w:lvl w:ilvl="0" w:tplc="54047B9A">
      <w:start w:val="1"/>
      <w:numFmt w:val="lowerLetter"/>
      <w:pStyle w:val="LegendNumber"/>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0">
    <w:nsid w:val="71C71FBC"/>
    <w:multiLevelType w:val="hybridMultilevel"/>
    <w:tmpl w:val="399690A2"/>
    <w:lvl w:ilvl="0" w:tplc="4240FD5A">
      <w:start w:val="1"/>
      <w:numFmt w:val="bullet"/>
      <w:pStyle w:val="bulletlv3"/>
      <w:lvlText w:val="–"/>
      <w:lvlJc w:val="left"/>
      <w:pPr>
        <w:tabs>
          <w:tab w:val="num" w:pos="1800"/>
        </w:tabs>
        <w:ind w:left="1800" w:hanging="360"/>
      </w:pPr>
      <w:rPr>
        <w:rFonts w:ascii="Times New Roman" w:hAnsi="Times New Roman" w:cs="Times New Roman" w:hint="default"/>
        <w:sz w:val="16"/>
        <w:szCs w:val="16"/>
      </w:rPr>
    </w:lvl>
    <w:lvl w:ilvl="1" w:tplc="2B12A906">
      <w:start w:val="1"/>
      <w:numFmt w:val="bullet"/>
      <w:lvlText w:val="o"/>
      <w:lvlJc w:val="left"/>
      <w:pPr>
        <w:tabs>
          <w:tab w:val="num" w:pos="1440"/>
        </w:tabs>
        <w:ind w:left="1440" w:hanging="360"/>
      </w:pPr>
      <w:rPr>
        <w:rFonts w:ascii="Courier New" w:hAnsi="Courier New" w:hint="default"/>
      </w:rPr>
    </w:lvl>
    <w:lvl w:ilvl="2" w:tplc="D470679A">
      <w:start w:val="1"/>
      <w:numFmt w:val="bullet"/>
      <w:lvlText w:val=""/>
      <w:lvlJc w:val="left"/>
      <w:pPr>
        <w:tabs>
          <w:tab w:val="num" w:pos="2160"/>
        </w:tabs>
        <w:ind w:left="2160" w:hanging="360"/>
      </w:pPr>
      <w:rPr>
        <w:rFonts w:ascii="Wingdings" w:hAnsi="Wingdings" w:hint="default"/>
      </w:rPr>
    </w:lvl>
    <w:lvl w:ilvl="3" w:tplc="1316A2EA" w:tentative="1">
      <w:start w:val="1"/>
      <w:numFmt w:val="bullet"/>
      <w:lvlText w:val=""/>
      <w:lvlJc w:val="left"/>
      <w:pPr>
        <w:tabs>
          <w:tab w:val="num" w:pos="2880"/>
        </w:tabs>
        <w:ind w:left="2880" w:hanging="360"/>
      </w:pPr>
      <w:rPr>
        <w:rFonts w:ascii="Symbol" w:hAnsi="Symbol" w:hint="default"/>
      </w:rPr>
    </w:lvl>
    <w:lvl w:ilvl="4" w:tplc="9E441626" w:tentative="1">
      <w:start w:val="1"/>
      <w:numFmt w:val="bullet"/>
      <w:lvlText w:val="o"/>
      <w:lvlJc w:val="left"/>
      <w:pPr>
        <w:tabs>
          <w:tab w:val="num" w:pos="3600"/>
        </w:tabs>
        <w:ind w:left="3600" w:hanging="360"/>
      </w:pPr>
      <w:rPr>
        <w:rFonts w:ascii="Courier New" w:hAnsi="Courier New" w:hint="default"/>
      </w:rPr>
    </w:lvl>
    <w:lvl w:ilvl="5" w:tplc="040ED97A" w:tentative="1">
      <w:start w:val="1"/>
      <w:numFmt w:val="bullet"/>
      <w:lvlText w:val=""/>
      <w:lvlJc w:val="left"/>
      <w:pPr>
        <w:tabs>
          <w:tab w:val="num" w:pos="4320"/>
        </w:tabs>
        <w:ind w:left="4320" w:hanging="360"/>
      </w:pPr>
      <w:rPr>
        <w:rFonts w:ascii="Wingdings" w:hAnsi="Wingdings" w:hint="default"/>
      </w:rPr>
    </w:lvl>
    <w:lvl w:ilvl="6" w:tplc="A9605752" w:tentative="1">
      <w:start w:val="1"/>
      <w:numFmt w:val="bullet"/>
      <w:lvlText w:val=""/>
      <w:lvlJc w:val="left"/>
      <w:pPr>
        <w:tabs>
          <w:tab w:val="num" w:pos="5040"/>
        </w:tabs>
        <w:ind w:left="5040" w:hanging="360"/>
      </w:pPr>
      <w:rPr>
        <w:rFonts w:ascii="Symbol" w:hAnsi="Symbol" w:hint="default"/>
      </w:rPr>
    </w:lvl>
    <w:lvl w:ilvl="7" w:tplc="4E1C0950" w:tentative="1">
      <w:start w:val="1"/>
      <w:numFmt w:val="bullet"/>
      <w:lvlText w:val="o"/>
      <w:lvlJc w:val="left"/>
      <w:pPr>
        <w:tabs>
          <w:tab w:val="num" w:pos="5760"/>
        </w:tabs>
        <w:ind w:left="5760" w:hanging="360"/>
      </w:pPr>
      <w:rPr>
        <w:rFonts w:ascii="Courier New" w:hAnsi="Courier New" w:hint="default"/>
      </w:rPr>
    </w:lvl>
    <w:lvl w:ilvl="8" w:tplc="BF1411C6" w:tentative="1">
      <w:start w:val="1"/>
      <w:numFmt w:val="bullet"/>
      <w:lvlText w:val=""/>
      <w:lvlJc w:val="left"/>
      <w:pPr>
        <w:tabs>
          <w:tab w:val="num" w:pos="6480"/>
        </w:tabs>
        <w:ind w:left="6480" w:hanging="360"/>
      </w:pPr>
      <w:rPr>
        <w:rFonts w:ascii="Wingdings" w:hAnsi="Wingdings" w:hint="default"/>
      </w:rPr>
    </w:lvl>
  </w:abstractNum>
  <w:abstractNum w:abstractNumId="21">
    <w:nsid w:val="7E961907"/>
    <w:multiLevelType w:val="hybridMultilevel"/>
    <w:tmpl w:val="BCFEF21E"/>
    <w:lvl w:ilvl="0" w:tplc="7CA676B4">
      <w:start w:val="1"/>
      <w:numFmt w:val="bullet"/>
      <w:pStyle w:val="bulletlv2"/>
      <w:lvlText w:val=""/>
      <w:lvlJc w:val="left"/>
      <w:pPr>
        <w:tabs>
          <w:tab w:val="num" w:pos="720"/>
        </w:tabs>
        <w:ind w:left="720" w:hanging="360"/>
      </w:pPr>
      <w:rPr>
        <w:rFonts w:ascii="Wingdings" w:hAnsi="Wingdings" w:hint="default"/>
        <w:sz w:val="14"/>
        <w:szCs w:val="14"/>
      </w:rPr>
    </w:lvl>
    <w:lvl w:ilvl="1" w:tplc="7C44A33E" w:tentative="1">
      <w:start w:val="1"/>
      <w:numFmt w:val="bullet"/>
      <w:lvlText w:val="o"/>
      <w:lvlJc w:val="left"/>
      <w:pPr>
        <w:tabs>
          <w:tab w:val="num" w:pos="187"/>
        </w:tabs>
        <w:ind w:left="187" w:hanging="360"/>
      </w:pPr>
      <w:rPr>
        <w:rFonts w:ascii="Courier New" w:hAnsi="Courier New" w:cs="Courier New" w:hint="default"/>
      </w:rPr>
    </w:lvl>
    <w:lvl w:ilvl="2" w:tplc="1854D298" w:tentative="1">
      <w:start w:val="1"/>
      <w:numFmt w:val="bullet"/>
      <w:lvlText w:val=""/>
      <w:lvlJc w:val="left"/>
      <w:pPr>
        <w:tabs>
          <w:tab w:val="num" w:pos="907"/>
        </w:tabs>
        <w:ind w:left="907" w:hanging="360"/>
      </w:pPr>
      <w:rPr>
        <w:rFonts w:ascii="Wingdings" w:hAnsi="Wingdings" w:hint="default"/>
      </w:rPr>
    </w:lvl>
    <w:lvl w:ilvl="3" w:tplc="89924C64" w:tentative="1">
      <w:start w:val="1"/>
      <w:numFmt w:val="bullet"/>
      <w:lvlText w:val=""/>
      <w:lvlJc w:val="left"/>
      <w:pPr>
        <w:tabs>
          <w:tab w:val="num" w:pos="1627"/>
        </w:tabs>
        <w:ind w:left="1627" w:hanging="360"/>
      </w:pPr>
      <w:rPr>
        <w:rFonts w:ascii="Symbol" w:hAnsi="Symbol" w:hint="default"/>
      </w:rPr>
    </w:lvl>
    <w:lvl w:ilvl="4" w:tplc="09B0FBF4" w:tentative="1">
      <w:start w:val="1"/>
      <w:numFmt w:val="bullet"/>
      <w:lvlText w:val="o"/>
      <w:lvlJc w:val="left"/>
      <w:pPr>
        <w:tabs>
          <w:tab w:val="num" w:pos="2347"/>
        </w:tabs>
        <w:ind w:left="2347" w:hanging="360"/>
      </w:pPr>
      <w:rPr>
        <w:rFonts w:ascii="Courier New" w:hAnsi="Courier New" w:cs="Courier New" w:hint="default"/>
      </w:rPr>
    </w:lvl>
    <w:lvl w:ilvl="5" w:tplc="480C8226" w:tentative="1">
      <w:start w:val="1"/>
      <w:numFmt w:val="bullet"/>
      <w:lvlText w:val=""/>
      <w:lvlJc w:val="left"/>
      <w:pPr>
        <w:tabs>
          <w:tab w:val="num" w:pos="3067"/>
        </w:tabs>
        <w:ind w:left="3067" w:hanging="360"/>
      </w:pPr>
      <w:rPr>
        <w:rFonts w:ascii="Wingdings" w:hAnsi="Wingdings" w:hint="default"/>
      </w:rPr>
    </w:lvl>
    <w:lvl w:ilvl="6" w:tplc="67581C34" w:tentative="1">
      <w:start w:val="1"/>
      <w:numFmt w:val="bullet"/>
      <w:lvlText w:val=""/>
      <w:lvlJc w:val="left"/>
      <w:pPr>
        <w:tabs>
          <w:tab w:val="num" w:pos="3787"/>
        </w:tabs>
        <w:ind w:left="3787" w:hanging="360"/>
      </w:pPr>
      <w:rPr>
        <w:rFonts w:ascii="Symbol" w:hAnsi="Symbol" w:hint="default"/>
      </w:rPr>
    </w:lvl>
    <w:lvl w:ilvl="7" w:tplc="4BC682B8" w:tentative="1">
      <w:start w:val="1"/>
      <w:numFmt w:val="bullet"/>
      <w:lvlText w:val="o"/>
      <w:lvlJc w:val="left"/>
      <w:pPr>
        <w:tabs>
          <w:tab w:val="num" w:pos="4507"/>
        </w:tabs>
        <w:ind w:left="4507" w:hanging="360"/>
      </w:pPr>
      <w:rPr>
        <w:rFonts w:ascii="Courier New" w:hAnsi="Courier New" w:cs="Courier New" w:hint="default"/>
      </w:rPr>
    </w:lvl>
    <w:lvl w:ilvl="8" w:tplc="459622E4" w:tentative="1">
      <w:start w:val="1"/>
      <w:numFmt w:val="bullet"/>
      <w:lvlText w:val=""/>
      <w:lvlJc w:val="left"/>
      <w:pPr>
        <w:tabs>
          <w:tab w:val="num" w:pos="5227"/>
        </w:tabs>
        <w:ind w:left="5227" w:hanging="360"/>
      </w:pPr>
      <w:rPr>
        <w:rFonts w:ascii="Wingdings" w:hAnsi="Wingdings" w:hint="default"/>
      </w:rPr>
    </w:lvl>
  </w:abstractNum>
  <w:num w:numId="1">
    <w:abstractNumId w:val="18"/>
  </w:num>
  <w:num w:numId="2">
    <w:abstractNumId w:val="13"/>
  </w:num>
  <w:num w:numId="3">
    <w:abstractNumId w:val="13"/>
  </w:num>
  <w:num w:numId="4">
    <w:abstractNumId w:val="20"/>
  </w:num>
  <w:num w:numId="5">
    <w:abstractNumId w:val="10"/>
  </w:num>
  <w:num w:numId="6">
    <w:abstractNumId w:val="18"/>
  </w:num>
  <w:num w:numId="7">
    <w:abstractNumId w:val="19"/>
  </w:num>
  <w:num w:numId="8">
    <w:abstractNumId w:val="9"/>
  </w:num>
  <w:num w:numId="9">
    <w:abstractNumId w:val="6"/>
  </w:num>
  <w:num w:numId="10">
    <w:abstractNumId w:val="11"/>
    <w:lvlOverride w:ilvl="0">
      <w:startOverride w:val="1"/>
    </w:lvlOverride>
  </w:num>
  <w:num w:numId="11">
    <w:abstractNumId w:val="12"/>
  </w:num>
  <w:num w:numId="12">
    <w:abstractNumId w:val="14"/>
  </w:num>
  <w:num w:numId="13">
    <w:abstractNumId w:val="21"/>
  </w:num>
  <w:num w:numId="14">
    <w:abstractNumId w:val="16"/>
  </w:num>
  <w:num w:numId="15">
    <w:abstractNumId w:val="15"/>
  </w:num>
  <w:num w:numId="16">
    <w:abstractNumId w:val="17"/>
  </w:num>
  <w:num w:numId="17">
    <w:abstractNumId w:val="7"/>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1"/>
  </w:num>
  <w:num w:numId="26">
    <w:abstractNumId w:val="11"/>
    <w:lvlOverride w:ilvl="0">
      <w:startOverride w:val="1"/>
    </w:lvlOverride>
  </w:num>
  <w:num w:numId="27">
    <w:abstractNumId w:val="11"/>
    <w:lvlOverride w:ilvl="0">
      <w:startOverride w:val="1"/>
    </w:lvlOverride>
  </w:num>
  <w:num w:numId="28">
    <w:abstractNumId w:val="11"/>
    <w:lvlOverride w:ilvl="0">
      <w:startOverride w:val="1"/>
    </w:lvlOverride>
  </w:num>
  <w:num w:numId="29">
    <w:abstractNumId w:val="11"/>
    <w:lvlOverride w:ilvl="0">
      <w:startOverride w:val="1"/>
    </w:lvlOverride>
  </w:num>
  <w:num w:numId="30">
    <w:abstractNumId w:val="11"/>
    <w:lvlOverride w:ilvl="0">
      <w:startOverride w:val="1"/>
    </w:lvlOverride>
  </w:num>
  <w:num w:numId="31">
    <w:abstractNumId w:val="11"/>
    <w:lvlOverride w:ilvl="0">
      <w:startOverride w:val="1"/>
    </w:lvlOverride>
  </w:num>
  <w:num w:numId="32">
    <w:abstractNumId w:val="11"/>
    <w:lvlOverride w:ilvl="0">
      <w:startOverride w:val="1"/>
    </w:lvlOverride>
  </w:num>
  <w:num w:numId="33">
    <w:abstractNumId w:val="11"/>
    <w:lvlOverride w:ilvl="0">
      <w:startOverride w:val="1"/>
    </w:lvlOverride>
  </w:num>
  <w:num w:numId="34">
    <w:abstractNumId w:val="11"/>
    <w:lvlOverride w:ilvl="0">
      <w:startOverride w:val="1"/>
    </w:lvlOverride>
  </w:num>
  <w:num w:numId="35">
    <w:abstractNumId w:val="12"/>
    <w:lvlOverride w:ilvl="0">
      <w:startOverride w:val="1"/>
    </w:lvlOverride>
  </w:num>
  <w:num w:numId="36">
    <w:abstractNumId w:val="12"/>
    <w:lvlOverride w:ilvl="0">
      <w:startOverride w:val="1"/>
    </w:lvlOverride>
  </w:num>
  <w:num w:numId="37">
    <w:abstractNumId w:val="12"/>
    <w:lvlOverride w:ilvl="0">
      <w:startOverride w:val="1"/>
    </w:lvlOverride>
  </w:num>
  <w:num w:numId="38">
    <w:abstractNumId w:val="12"/>
    <w:lvlOverride w:ilvl="0">
      <w:startOverride w:val="1"/>
    </w:lvlOverride>
  </w:num>
  <w:num w:numId="39">
    <w:abstractNumId w:val="12"/>
    <w:lvlOverride w:ilvl="0">
      <w:startOverride w:val="1"/>
    </w:lvlOverride>
  </w:num>
  <w:num w:numId="40">
    <w:abstractNumId w:val="12"/>
    <w:lvlOverride w:ilvl="0">
      <w:startOverride w:val="1"/>
    </w:lvlOverride>
  </w:num>
  <w:num w:numId="41">
    <w:abstractNumId w:val="12"/>
    <w:lvlOverride w:ilvl="0">
      <w:startOverride w:val="1"/>
    </w:lvlOverride>
  </w:num>
  <w:num w:numId="42">
    <w:abstractNumId w:val="12"/>
    <w:lvlOverride w:ilvl="0">
      <w:startOverride w:val="1"/>
    </w:lvlOverride>
  </w:num>
  <w:num w:numId="43">
    <w:abstractNumId w:val="12"/>
    <w:lvlOverride w:ilvl="0">
      <w:startOverride w:val="1"/>
    </w:lvlOverride>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es-US" w:vendorID="64" w:dllVersion="131078" w:nlCheck="1" w:checkStyle="1"/>
  <w:attachedTemplate r:id="rId1"/>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10"/>
  <w:displayHorizontalDrawingGridEvery w:val="2"/>
  <w:noPunctuationKerning/>
  <w:characterSpacingControl w:val="doNotCompress"/>
  <w:hdrShapeDefaults>
    <o:shapedefaults v:ext="edit" spidmax="122883">
      <o:colormru v:ext="edit" colors="#418cbf,#6799c8"/>
    </o:shapedefaults>
    <o:shapelayout v:ext="edit">
      <o:idmap v:ext="edit" data="120"/>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468"/>
    <w:rsid w:val="00001BAC"/>
    <w:rsid w:val="00004C4D"/>
    <w:rsid w:val="00007DE2"/>
    <w:rsid w:val="000115FA"/>
    <w:rsid w:val="00012722"/>
    <w:rsid w:val="000127F9"/>
    <w:rsid w:val="000144F7"/>
    <w:rsid w:val="00014D67"/>
    <w:rsid w:val="0001506A"/>
    <w:rsid w:val="00016360"/>
    <w:rsid w:val="000168C9"/>
    <w:rsid w:val="000174DE"/>
    <w:rsid w:val="0001771A"/>
    <w:rsid w:val="00020CB0"/>
    <w:rsid w:val="00021055"/>
    <w:rsid w:val="00021DF2"/>
    <w:rsid w:val="00025935"/>
    <w:rsid w:val="00025E6E"/>
    <w:rsid w:val="00026051"/>
    <w:rsid w:val="00027914"/>
    <w:rsid w:val="00027915"/>
    <w:rsid w:val="00030B0B"/>
    <w:rsid w:val="00030BDD"/>
    <w:rsid w:val="00032572"/>
    <w:rsid w:val="00034F11"/>
    <w:rsid w:val="00037506"/>
    <w:rsid w:val="000402FD"/>
    <w:rsid w:val="00040EBD"/>
    <w:rsid w:val="00045F36"/>
    <w:rsid w:val="00051193"/>
    <w:rsid w:val="00053075"/>
    <w:rsid w:val="00054B04"/>
    <w:rsid w:val="00055669"/>
    <w:rsid w:val="00055F92"/>
    <w:rsid w:val="00060E21"/>
    <w:rsid w:val="0006142B"/>
    <w:rsid w:val="000623DB"/>
    <w:rsid w:val="000652E6"/>
    <w:rsid w:val="00065D62"/>
    <w:rsid w:val="0006608B"/>
    <w:rsid w:val="00066426"/>
    <w:rsid w:val="000676E3"/>
    <w:rsid w:val="00071179"/>
    <w:rsid w:val="00072469"/>
    <w:rsid w:val="00073098"/>
    <w:rsid w:val="00074570"/>
    <w:rsid w:val="000761AF"/>
    <w:rsid w:val="00077BCC"/>
    <w:rsid w:val="000814E6"/>
    <w:rsid w:val="0008225F"/>
    <w:rsid w:val="00082C9B"/>
    <w:rsid w:val="00084ED9"/>
    <w:rsid w:val="000872CF"/>
    <w:rsid w:val="0009004A"/>
    <w:rsid w:val="0009109A"/>
    <w:rsid w:val="000916E4"/>
    <w:rsid w:val="000933B0"/>
    <w:rsid w:val="000934D3"/>
    <w:rsid w:val="00095621"/>
    <w:rsid w:val="00095FEA"/>
    <w:rsid w:val="000973BF"/>
    <w:rsid w:val="000974E7"/>
    <w:rsid w:val="000A05CC"/>
    <w:rsid w:val="000B1A48"/>
    <w:rsid w:val="000B1CDC"/>
    <w:rsid w:val="000B352D"/>
    <w:rsid w:val="000B3B9D"/>
    <w:rsid w:val="000B7C86"/>
    <w:rsid w:val="000C0BA9"/>
    <w:rsid w:val="000C0DA4"/>
    <w:rsid w:val="000C3303"/>
    <w:rsid w:val="000C5414"/>
    <w:rsid w:val="000C57E6"/>
    <w:rsid w:val="000C6E9E"/>
    <w:rsid w:val="000C7955"/>
    <w:rsid w:val="000D008C"/>
    <w:rsid w:val="000D4F2C"/>
    <w:rsid w:val="000D5BA3"/>
    <w:rsid w:val="000D6F06"/>
    <w:rsid w:val="000D7BBA"/>
    <w:rsid w:val="000E0811"/>
    <w:rsid w:val="000E1624"/>
    <w:rsid w:val="000E1A1F"/>
    <w:rsid w:val="000E2831"/>
    <w:rsid w:val="000E4DC9"/>
    <w:rsid w:val="000E54F4"/>
    <w:rsid w:val="000F23F3"/>
    <w:rsid w:val="000F385D"/>
    <w:rsid w:val="000F4053"/>
    <w:rsid w:val="000F7292"/>
    <w:rsid w:val="000F769D"/>
    <w:rsid w:val="000F7FDD"/>
    <w:rsid w:val="001000F4"/>
    <w:rsid w:val="00104BE1"/>
    <w:rsid w:val="00104C13"/>
    <w:rsid w:val="001052C3"/>
    <w:rsid w:val="001072C4"/>
    <w:rsid w:val="001076C2"/>
    <w:rsid w:val="00107A80"/>
    <w:rsid w:val="00110D1E"/>
    <w:rsid w:val="00110E93"/>
    <w:rsid w:val="0011629A"/>
    <w:rsid w:val="00120257"/>
    <w:rsid w:val="001222CA"/>
    <w:rsid w:val="00122B8D"/>
    <w:rsid w:val="00122BA3"/>
    <w:rsid w:val="00123465"/>
    <w:rsid w:val="00124346"/>
    <w:rsid w:val="00124453"/>
    <w:rsid w:val="001260EA"/>
    <w:rsid w:val="001272CE"/>
    <w:rsid w:val="0013140E"/>
    <w:rsid w:val="00133FE7"/>
    <w:rsid w:val="00134590"/>
    <w:rsid w:val="001350FB"/>
    <w:rsid w:val="0013563B"/>
    <w:rsid w:val="00137D55"/>
    <w:rsid w:val="00140A71"/>
    <w:rsid w:val="00140CEE"/>
    <w:rsid w:val="00141DC0"/>
    <w:rsid w:val="00142FD1"/>
    <w:rsid w:val="00144B3A"/>
    <w:rsid w:val="001467C8"/>
    <w:rsid w:val="00150048"/>
    <w:rsid w:val="0015241B"/>
    <w:rsid w:val="00152768"/>
    <w:rsid w:val="00152D3E"/>
    <w:rsid w:val="00153A73"/>
    <w:rsid w:val="00153FE8"/>
    <w:rsid w:val="00155229"/>
    <w:rsid w:val="00157ABB"/>
    <w:rsid w:val="001624A1"/>
    <w:rsid w:val="0016254E"/>
    <w:rsid w:val="00172236"/>
    <w:rsid w:val="00172A79"/>
    <w:rsid w:val="00172EB5"/>
    <w:rsid w:val="00174688"/>
    <w:rsid w:val="0017510D"/>
    <w:rsid w:val="0017670F"/>
    <w:rsid w:val="00181296"/>
    <w:rsid w:val="00182B2A"/>
    <w:rsid w:val="00184918"/>
    <w:rsid w:val="001860D2"/>
    <w:rsid w:val="0018768D"/>
    <w:rsid w:val="00190D8C"/>
    <w:rsid w:val="00194535"/>
    <w:rsid w:val="001949B7"/>
    <w:rsid w:val="00194C27"/>
    <w:rsid w:val="00194F9E"/>
    <w:rsid w:val="00197E27"/>
    <w:rsid w:val="001A0E29"/>
    <w:rsid w:val="001A2CA5"/>
    <w:rsid w:val="001A3068"/>
    <w:rsid w:val="001A360F"/>
    <w:rsid w:val="001A6D43"/>
    <w:rsid w:val="001B0670"/>
    <w:rsid w:val="001B087B"/>
    <w:rsid w:val="001B2E46"/>
    <w:rsid w:val="001B2E61"/>
    <w:rsid w:val="001B3C91"/>
    <w:rsid w:val="001B4DBD"/>
    <w:rsid w:val="001B5B82"/>
    <w:rsid w:val="001B5C5A"/>
    <w:rsid w:val="001C0909"/>
    <w:rsid w:val="001C14FD"/>
    <w:rsid w:val="001C4F14"/>
    <w:rsid w:val="001C54D2"/>
    <w:rsid w:val="001C5CA0"/>
    <w:rsid w:val="001C7277"/>
    <w:rsid w:val="001C75ED"/>
    <w:rsid w:val="001D04C2"/>
    <w:rsid w:val="001D0E2E"/>
    <w:rsid w:val="001D2A7D"/>
    <w:rsid w:val="001D3947"/>
    <w:rsid w:val="001D4089"/>
    <w:rsid w:val="001D4955"/>
    <w:rsid w:val="001D716A"/>
    <w:rsid w:val="001E2EA8"/>
    <w:rsid w:val="001E6AFE"/>
    <w:rsid w:val="001F07DD"/>
    <w:rsid w:val="001F374E"/>
    <w:rsid w:val="00200622"/>
    <w:rsid w:val="00200909"/>
    <w:rsid w:val="002011AB"/>
    <w:rsid w:val="00202165"/>
    <w:rsid w:val="00203532"/>
    <w:rsid w:val="002035DA"/>
    <w:rsid w:val="00203CBD"/>
    <w:rsid w:val="002125FA"/>
    <w:rsid w:val="00212F97"/>
    <w:rsid w:val="0021443B"/>
    <w:rsid w:val="002152BA"/>
    <w:rsid w:val="002156A5"/>
    <w:rsid w:val="00217741"/>
    <w:rsid w:val="002178A5"/>
    <w:rsid w:val="002212CC"/>
    <w:rsid w:val="00222390"/>
    <w:rsid w:val="0022437E"/>
    <w:rsid w:val="00234C72"/>
    <w:rsid w:val="00235861"/>
    <w:rsid w:val="002406B6"/>
    <w:rsid w:val="00241FA9"/>
    <w:rsid w:val="00242308"/>
    <w:rsid w:val="002454B7"/>
    <w:rsid w:val="00245EC7"/>
    <w:rsid w:val="0024750E"/>
    <w:rsid w:val="00247909"/>
    <w:rsid w:val="002501EB"/>
    <w:rsid w:val="00251AAE"/>
    <w:rsid w:val="00257D24"/>
    <w:rsid w:val="002606C2"/>
    <w:rsid w:val="0026161E"/>
    <w:rsid w:val="002628DA"/>
    <w:rsid w:val="00264174"/>
    <w:rsid w:val="00264E23"/>
    <w:rsid w:val="00264E51"/>
    <w:rsid w:val="00264F9C"/>
    <w:rsid w:val="002663DC"/>
    <w:rsid w:val="0027209E"/>
    <w:rsid w:val="00272695"/>
    <w:rsid w:val="00272B2C"/>
    <w:rsid w:val="0027500E"/>
    <w:rsid w:val="00276F5F"/>
    <w:rsid w:val="00277495"/>
    <w:rsid w:val="00281025"/>
    <w:rsid w:val="00281818"/>
    <w:rsid w:val="00281E88"/>
    <w:rsid w:val="00282AD5"/>
    <w:rsid w:val="0028360A"/>
    <w:rsid w:val="002843A9"/>
    <w:rsid w:val="00284E29"/>
    <w:rsid w:val="00284E61"/>
    <w:rsid w:val="00286571"/>
    <w:rsid w:val="002905CF"/>
    <w:rsid w:val="00290899"/>
    <w:rsid w:val="00290C28"/>
    <w:rsid w:val="00290FF0"/>
    <w:rsid w:val="002925CB"/>
    <w:rsid w:val="0029271B"/>
    <w:rsid w:val="00294B4C"/>
    <w:rsid w:val="00294B71"/>
    <w:rsid w:val="002961FE"/>
    <w:rsid w:val="0029745A"/>
    <w:rsid w:val="002A1685"/>
    <w:rsid w:val="002A24AB"/>
    <w:rsid w:val="002A3F59"/>
    <w:rsid w:val="002A4CEC"/>
    <w:rsid w:val="002A64C8"/>
    <w:rsid w:val="002A6EED"/>
    <w:rsid w:val="002A6FCC"/>
    <w:rsid w:val="002B0508"/>
    <w:rsid w:val="002B0B9E"/>
    <w:rsid w:val="002B55AD"/>
    <w:rsid w:val="002B6F89"/>
    <w:rsid w:val="002C0A37"/>
    <w:rsid w:val="002C2AAB"/>
    <w:rsid w:val="002C2B05"/>
    <w:rsid w:val="002C35C6"/>
    <w:rsid w:val="002C44AA"/>
    <w:rsid w:val="002C47A6"/>
    <w:rsid w:val="002C66F2"/>
    <w:rsid w:val="002C70E2"/>
    <w:rsid w:val="002D2014"/>
    <w:rsid w:val="002D26C3"/>
    <w:rsid w:val="002D2A1A"/>
    <w:rsid w:val="002D5408"/>
    <w:rsid w:val="002E02AC"/>
    <w:rsid w:val="002E0BFA"/>
    <w:rsid w:val="002E1181"/>
    <w:rsid w:val="002E1C37"/>
    <w:rsid w:val="002E26AC"/>
    <w:rsid w:val="002E41A6"/>
    <w:rsid w:val="002E531D"/>
    <w:rsid w:val="002F0351"/>
    <w:rsid w:val="002F0463"/>
    <w:rsid w:val="002F0DAD"/>
    <w:rsid w:val="002F1A21"/>
    <w:rsid w:val="002F480F"/>
    <w:rsid w:val="002F4D3D"/>
    <w:rsid w:val="002F701B"/>
    <w:rsid w:val="002F76BA"/>
    <w:rsid w:val="002F776F"/>
    <w:rsid w:val="003001D4"/>
    <w:rsid w:val="0030176E"/>
    <w:rsid w:val="00306B5B"/>
    <w:rsid w:val="00307C5C"/>
    <w:rsid w:val="0031059D"/>
    <w:rsid w:val="00315AEE"/>
    <w:rsid w:val="00316707"/>
    <w:rsid w:val="00316D9D"/>
    <w:rsid w:val="00316FD9"/>
    <w:rsid w:val="00320028"/>
    <w:rsid w:val="00320F2A"/>
    <w:rsid w:val="003225C5"/>
    <w:rsid w:val="00323083"/>
    <w:rsid w:val="0032382F"/>
    <w:rsid w:val="00323F9E"/>
    <w:rsid w:val="00325184"/>
    <w:rsid w:val="00325C0B"/>
    <w:rsid w:val="003261DF"/>
    <w:rsid w:val="00327373"/>
    <w:rsid w:val="0032758F"/>
    <w:rsid w:val="003357A6"/>
    <w:rsid w:val="00335BBA"/>
    <w:rsid w:val="003370F0"/>
    <w:rsid w:val="0034023C"/>
    <w:rsid w:val="00340C8F"/>
    <w:rsid w:val="0034592D"/>
    <w:rsid w:val="00346AB4"/>
    <w:rsid w:val="00346C51"/>
    <w:rsid w:val="00346F34"/>
    <w:rsid w:val="00347C01"/>
    <w:rsid w:val="00350740"/>
    <w:rsid w:val="003513E1"/>
    <w:rsid w:val="00354F24"/>
    <w:rsid w:val="0035506A"/>
    <w:rsid w:val="00355889"/>
    <w:rsid w:val="00355F5D"/>
    <w:rsid w:val="003568B7"/>
    <w:rsid w:val="003577FB"/>
    <w:rsid w:val="00357EFD"/>
    <w:rsid w:val="00360FC9"/>
    <w:rsid w:val="00361B07"/>
    <w:rsid w:val="00363AFB"/>
    <w:rsid w:val="00364B6E"/>
    <w:rsid w:val="00366909"/>
    <w:rsid w:val="0037075D"/>
    <w:rsid w:val="00370833"/>
    <w:rsid w:val="00371341"/>
    <w:rsid w:val="003730FB"/>
    <w:rsid w:val="00374222"/>
    <w:rsid w:val="00376D99"/>
    <w:rsid w:val="00377BBC"/>
    <w:rsid w:val="00377E3A"/>
    <w:rsid w:val="0038289B"/>
    <w:rsid w:val="00382ED9"/>
    <w:rsid w:val="003832C8"/>
    <w:rsid w:val="003859AA"/>
    <w:rsid w:val="00387941"/>
    <w:rsid w:val="003901F3"/>
    <w:rsid w:val="00390D25"/>
    <w:rsid w:val="00392323"/>
    <w:rsid w:val="0039405F"/>
    <w:rsid w:val="00394153"/>
    <w:rsid w:val="00395234"/>
    <w:rsid w:val="00395F0F"/>
    <w:rsid w:val="00396F1F"/>
    <w:rsid w:val="00397735"/>
    <w:rsid w:val="003A0E0D"/>
    <w:rsid w:val="003A169B"/>
    <w:rsid w:val="003A35B5"/>
    <w:rsid w:val="003A4280"/>
    <w:rsid w:val="003A4D3C"/>
    <w:rsid w:val="003A5874"/>
    <w:rsid w:val="003A62EE"/>
    <w:rsid w:val="003A6FD4"/>
    <w:rsid w:val="003B0153"/>
    <w:rsid w:val="003B076E"/>
    <w:rsid w:val="003B1205"/>
    <w:rsid w:val="003B3EE3"/>
    <w:rsid w:val="003B55CD"/>
    <w:rsid w:val="003B621E"/>
    <w:rsid w:val="003B7DCC"/>
    <w:rsid w:val="003B7E22"/>
    <w:rsid w:val="003C1886"/>
    <w:rsid w:val="003C1EDC"/>
    <w:rsid w:val="003C274C"/>
    <w:rsid w:val="003C4914"/>
    <w:rsid w:val="003D115D"/>
    <w:rsid w:val="003D2E4C"/>
    <w:rsid w:val="003D2FD0"/>
    <w:rsid w:val="003D41D9"/>
    <w:rsid w:val="003D4C2E"/>
    <w:rsid w:val="003D58B2"/>
    <w:rsid w:val="003D5FAE"/>
    <w:rsid w:val="003D7305"/>
    <w:rsid w:val="003D7A03"/>
    <w:rsid w:val="003E30EB"/>
    <w:rsid w:val="003E37B4"/>
    <w:rsid w:val="003E42D0"/>
    <w:rsid w:val="003F07EB"/>
    <w:rsid w:val="003F0F33"/>
    <w:rsid w:val="003F2821"/>
    <w:rsid w:val="003F3D25"/>
    <w:rsid w:val="003F3E47"/>
    <w:rsid w:val="003F496F"/>
    <w:rsid w:val="003F5F60"/>
    <w:rsid w:val="00400028"/>
    <w:rsid w:val="00400347"/>
    <w:rsid w:val="00401239"/>
    <w:rsid w:val="004012E2"/>
    <w:rsid w:val="00401BD8"/>
    <w:rsid w:val="00403949"/>
    <w:rsid w:val="004048E9"/>
    <w:rsid w:val="00410CE0"/>
    <w:rsid w:val="00411AB3"/>
    <w:rsid w:val="00412A80"/>
    <w:rsid w:val="00412C55"/>
    <w:rsid w:val="004130F5"/>
    <w:rsid w:val="00415480"/>
    <w:rsid w:val="00416A1D"/>
    <w:rsid w:val="00422113"/>
    <w:rsid w:val="00423013"/>
    <w:rsid w:val="004255DC"/>
    <w:rsid w:val="00425AE4"/>
    <w:rsid w:val="004311E2"/>
    <w:rsid w:val="00431D4E"/>
    <w:rsid w:val="00431FA3"/>
    <w:rsid w:val="00432903"/>
    <w:rsid w:val="00433361"/>
    <w:rsid w:val="004333C0"/>
    <w:rsid w:val="004337F2"/>
    <w:rsid w:val="00435CF4"/>
    <w:rsid w:val="00436CBD"/>
    <w:rsid w:val="00441BCC"/>
    <w:rsid w:val="004420B3"/>
    <w:rsid w:val="00443E76"/>
    <w:rsid w:val="00443F4A"/>
    <w:rsid w:val="00444CD3"/>
    <w:rsid w:val="00447FFE"/>
    <w:rsid w:val="004501BE"/>
    <w:rsid w:val="0045290A"/>
    <w:rsid w:val="00452D87"/>
    <w:rsid w:val="00454DA2"/>
    <w:rsid w:val="004567EE"/>
    <w:rsid w:val="00457082"/>
    <w:rsid w:val="00457B86"/>
    <w:rsid w:val="00461DCC"/>
    <w:rsid w:val="00463AB5"/>
    <w:rsid w:val="00464127"/>
    <w:rsid w:val="00464A9F"/>
    <w:rsid w:val="0046735A"/>
    <w:rsid w:val="0047004A"/>
    <w:rsid w:val="004706A3"/>
    <w:rsid w:val="00471F72"/>
    <w:rsid w:val="00474AB0"/>
    <w:rsid w:val="004750CB"/>
    <w:rsid w:val="00475170"/>
    <w:rsid w:val="00475A19"/>
    <w:rsid w:val="00477BDC"/>
    <w:rsid w:val="00477C86"/>
    <w:rsid w:val="00484396"/>
    <w:rsid w:val="004847B8"/>
    <w:rsid w:val="00487BD5"/>
    <w:rsid w:val="00491C30"/>
    <w:rsid w:val="00493AB4"/>
    <w:rsid w:val="004945A0"/>
    <w:rsid w:val="00497721"/>
    <w:rsid w:val="0049798A"/>
    <w:rsid w:val="004A0C35"/>
    <w:rsid w:val="004A1466"/>
    <w:rsid w:val="004A302D"/>
    <w:rsid w:val="004A40E1"/>
    <w:rsid w:val="004A44C2"/>
    <w:rsid w:val="004A71B3"/>
    <w:rsid w:val="004A7C11"/>
    <w:rsid w:val="004B013A"/>
    <w:rsid w:val="004B130F"/>
    <w:rsid w:val="004B2A06"/>
    <w:rsid w:val="004B3C67"/>
    <w:rsid w:val="004C1EE2"/>
    <w:rsid w:val="004C5189"/>
    <w:rsid w:val="004C559B"/>
    <w:rsid w:val="004C57E1"/>
    <w:rsid w:val="004C5BE9"/>
    <w:rsid w:val="004D1D6D"/>
    <w:rsid w:val="004D5245"/>
    <w:rsid w:val="004D5601"/>
    <w:rsid w:val="004D6476"/>
    <w:rsid w:val="004D7F53"/>
    <w:rsid w:val="004E2527"/>
    <w:rsid w:val="004E3BE9"/>
    <w:rsid w:val="004E3D37"/>
    <w:rsid w:val="004E3DE2"/>
    <w:rsid w:val="004E571F"/>
    <w:rsid w:val="004F2324"/>
    <w:rsid w:val="004F289F"/>
    <w:rsid w:val="004F3221"/>
    <w:rsid w:val="004F38B4"/>
    <w:rsid w:val="004F39B8"/>
    <w:rsid w:val="004F5A75"/>
    <w:rsid w:val="004F5CBB"/>
    <w:rsid w:val="004F67C5"/>
    <w:rsid w:val="004F698D"/>
    <w:rsid w:val="004F6B43"/>
    <w:rsid w:val="0050052B"/>
    <w:rsid w:val="00501BD6"/>
    <w:rsid w:val="0050321A"/>
    <w:rsid w:val="00504865"/>
    <w:rsid w:val="00504B0F"/>
    <w:rsid w:val="0050667D"/>
    <w:rsid w:val="005068AB"/>
    <w:rsid w:val="0050760B"/>
    <w:rsid w:val="00510314"/>
    <w:rsid w:val="00510F68"/>
    <w:rsid w:val="00510FE6"/>
    <w:rsid w:val="005114B9"/>
    <w:rsid w:val="00511AB4"/>
    <w:rsid w:val="00512684"/>
    <w:rsid w:val="00512D29"/>
    <w:rsid w:val="00513BC0"/>
    <w:rsid w:val="005176F9"/>
    <w:rsid w:val="0052255F"/>
    <w:rsid w:val="00522567"/>
    <w:rsid w:val="005237A5"/>
    <w:rsid w:val="005247DB"/>
    <w:rsid w:val="00527215"/>
    <w:rsid w:val="00533979"/>
    <w:rsid w:val="00533E56"/>
    <w:rsid w:val="005347D0"/>
    <w:rsid w:val="0053508D"/>
    <w:rsid w:val="00537140"/>
    <w:rsid w:val="00537537"/>
    <w:rsid w:val="005403B6"/>
    <w:rsid w:val="00540582"/>
    <w:rsid w:val="0054135B"/>
    <w:rsid w:val="00541E1C"/>
    <w:rsid w:val="00542C0A"/>
    <w:rsid w:val="00545264"/>
    <w:rsid w:val="005468E8"/>
    <w:rsid w:val="00546D86"/>
    <w:rsid w:val="00547049"/>
    <w:rsid w:val="00547143"/>
    <w:rsid w:val="005473D9"/>
    <w:rsid w:val="00547658"/>
    <w:rsid w:val="00547905"/>
    <w:rsid w:val="00552D95"/>
    <w:rsid w:val="00553AC3"/>
    <w:rsid w:val="005548B5"/>
    <w:rsid w:val="005562E1"/>
    <w:rsid w:val="00556405"/>
    <w:rsid w:val="00560724"/>
    <w:rsid w:val="00564AB3"/>
    <w:rsid w:val="00564AC2"/>
    <w:rsid w:val="00566BD8"/>
    <w:rsid w:val="00571605"/>
    <w:rsid w:val="0057217D"/>
    <w:rsid w:val="005735E8"/>
    <w:rsid w:val="00574001"/>
    <w:rsid w:val="00574DF5"/>
    <w:rsid w:val="00576CEF"/>
    <w:rsid w:val="00580D54"/>
    <w:rsid w:val="00581BC2"/>
    <w:rsid w:val="00581FC2"/>
    <w:rsid w:val="00583B10"/>
    <w:rsid w:val="00585C2E"/>
    <w:rsid w:val="00587E87"/>
    <w:rsid w:val="005937EC"/>
    <w:rsid w:val="00596712"/>
    <w:rsid w:val="005969C4"/>
    <w:rsid w:val="005A23E8"/>
    <w:rsid w:val="005A2B33"/>
    <w:rsid w:val="005A3321"/>
    <w:rsid w:val="005A36E2"/>
    <w:rsid w:val="005A41BC"/>
    <w:rsid w:val="005A5791"/>
    <w:rsid w:val="005A62A4"/>
    <w:rsid w:val="005A6641"/>
    <w:rsid w:val="005A67B7"/>
    <w:rsid w:val="005A6F2E"/>
    <w:rsid w:val="005A7772"/>
    <w:rsid w:val="005B1C34"/>
    <w:rsid w:val="005B1E0B"/>
    <w:rsid w:val="005B35F9"/>
    <w:rsid w:val="005B51DE"/>
    <w:rsid w:val="005B66E7"/>
    <w:rsid w:val="005C10CE"/>
    <w:rsid w:val="005C24D6"/>
    <w:rsid w:val="005C5050"/>
    <w:rsid w:val="005C5F10"/>
    <w:rsid w:val="005C6B03"/>
    <w:rsid w:val="005C6B93"/>
    <w:rsid w:val="005D00C5"/>
    <w:rsid w:val="005D0BC3"/>
    <w:rsid w:val="005D13A1"/>
    <w:rsid w:val="005D194C"/>
    <w:rsid w:val="005D2A6C"/>
    <w:rsid w:val="005D2F8F"/>
    <w:rsid w:val="005D391F"/>
    <w:rsid w:val="005D3A67"/>
    <w:rsid w:val="005E0C93"/>
    <w:rsid w:val="005E0F0A"/>
    <w:rsid w:val="005E0F89"/>
    <w:rsid w:val="005E3EA3"/>
    <w:rsid w:val="005E42CB"/>
    <w:rsid w:val="005E5021"/>
    <w:rsid w:val="005E5BDE"/>
    <w:rsid w:val="005E5C2E"/>
    <w:rsid w:val="005E6F0F"/>
    <w:rsid w:val="005E7A52"/>
    <w:rsid w:val="005F47C5"/>
    <w:rsid w:val="005F54A9"/>
    <w:rsid w:val="00600636"/>
    <w:rsid w:val="00600F76"/>
    <w:rsid w:val="00601710"/>
    <w:rsid w:val="00603066"/>
    <w:rsid w:val="006033F7"/>
    <w:rsid w:val="006039A3"/>
    <w:rsid w:val="00603F15"/>
    <w:rsid w:val="006049AB"/>
    <w:rsid w:val="00605312"/>
    <w:rsid w:val="00605749"/>
    <w:rsid w:val="00605D89"/>
    <w:rsid w:val="006103EC"/>
    <w:rsid w:val="006105E1"/>
    <w:rsid w:val="0061193E"/>
    <w:rsid w:val="00615228"/>
    <w:rsid w:val="00616042"/>
    <w:rsid w:val="00616224"/>
    <w:rsid w:val="00621D1B"/>
    <w:rsid w:val="00622029"/>
    <w:rsid w:val="00626CB4"/>
    <w:rsid w:val="0063079D"/>
    <w:rsid w:val="006323B0"/>
    <w:rsid w:val="00632A2C"/>
    <w:rsid w:val="006332AF"/>
    <w:rsid w:val="006407BB"/>
    <w:rsid w:val="0064201A"/>
    <w:rsid w:val="00644333"/>
    <w:rsid w:val="00646214"/>
    <w:rsid w:val="00647E4B"/>
    <w:rsid w:val="00647F12"/>
    <w:rsid w:val="00650E89"/>
    <w:rsid w:val="00651531"/>
    <w:rsid w:val="00652792"/>
    <w:rsid w:val="00652ABD"/>
    <w:rsid w:val="00654568"/>
    <w:rsid w:val="006547CD"/>
    <w:rsid w:val="006570FA"/>
    <w:rsid w:val="00657799"/>
    <w:rsid w:val="00657C25"/>
    <w:rsid w:val="0066333E"/>
    <w:rsid w:val="00664091"/>
    <w:rsid w:val="00664889"/>
    <w:rsid w:val="0066512D"/>
    <w:rsid w:val="00665991"/>
    <w:rsid w:val="00666F89"/>
    <w:rsid w:val="00667AF2"/>
    <w:rsid w:val="00667DB5"/>
    <w:rsid w:val="006705BC"/>
    <w:rsid w:val="0067173C"/>
    <w:rsid w:val="00671DCC"/>
    <w:rsid w:val="00672729"/>
    <w:rsid w:val="006739E8"/>
    <w:rsid w:val="00674C76"/>
    <w:rsid w:val="006769CB"/>
    <w:rsid w:val="00681685"/>
    <w:rsid w:val="00682B59"/>
    <w:rsid w:val="00684820"/>
    <w:rsid w:val="00685256"/>
    <w:rsid w:val="00685C3E"/>
    <w:rsid w:val="006868BD"/>
    <w:rsid w:val="00687833"/>
    <w:rsid w:val="00690F40"/>
    <w:rsid w:val="00691240"/>
    <w:rsid w:val="00691462"/>
    <w:rsid w:val="0069199E"/>
    <w:rsid w:val="00694A44"/>
    <w:rsid w:val="00694E76"/>
    <w:rsid w:val="006A24B1"/>
    <w:rsid w:val="006A39D8"/>
    <w:rsid w:val="006A4B57"/>
    <w:rsid w:val="006A799D"/>
    <w:rsid w:val="006B05D5"/>
    <w:rsid w:val="006B0C7E"/>
    <w:rsid w:val="006B2907"/>
    <w:rsid w:val="006B2D53"/>
    <w:rsid w:val="006B43F0"/>
    <w:rsid w:val="006C2D8E"/>
    <w:rsid w:val="006C3C46"/>
    <w:rsid w:val="006C40AE"/>
    <w:rsid w:val="006D00A6"/>
    <w:rsid w:val="006D2915"/>
    <w:rsid w:val="006D460A"/>
    <w:rsid w:val="006D5351"/>
    <w:rsid w:val="006D6E63"/>
    <w:rsid w:val="006D7378"/>
    <w:rsid w:val="006E08D9"/>
    <w:rsid w:val="006E43EF"/>
    <w:rsid w:val="006E53F3"/>
    <w:rsid w:val="006E5B31"/>
    <w:rsid w:val="006E64AF"/>
    <w:rsid w:val="006E7E58"/>
    <w:rsid w:val="006F59BD"/>
    <w:rsid w:val="006F5BCB"/>
    <w:rsid w:val="006F6B46"/>
    <w:rsid w:val="007016F3"/>
    <w:rsid w:val="00701C21"/>
    <w:rsid w:val="00702E1E"/>
    <w:rsid w:val="00703A57"/>
    <w:rsid w:val="00706D90"/>
    <w:rsid w:val="00706E35"/>
    <w:rsid w:val="00707C05"/>
    <w:rsid w:val="00711488"/>
    <w:rsid w:val="0071185B"/>
    <w:rsid w:val="00712BDA"/>
    <w:rsid w:val="00712FCD"/>
    <w:rsid w:val="00714402"/>
    <w:rsid w:val="00714BED"/>
    <w:rsid w:val="00717A83"/>
    <w:rsid w:val="007229F2"/>
    <w:rsid w:val="00724BA4"/>
    <w:rsid w:val="00724DE9"/>
    <w:rsid w:val="0072508F"/>
    <w:rsid w:val="00725120"/>
    <w:rsid w:val="007252B1"/>
    <w:rsid w:val="00725831"/>
    <w:rsid w:val="007263A2"/>
    <w:rsid w:val="00734C23"/>
    <w:rsid w:val="00734EA4"/>
    <w:rsid w:val="0073506B"/>
    <w:rsid w:val="0073626C"/>
    <w:rsid w:val="00740113"/>
    <w:rsid w:val="00741C52"/>
    <w:rsid w:val="00745963"/>
    <w:rsid w:val="00745BBB"/>
    <w:rsid w:val="0074655F"/>
    <w:rsid w:val="00746C76"/>
    <w:rsid w:val="00750194"/>
    <w:rsid w:val="00750EB2"/>
    <w:rsid w:val="0075122D"/>
    <w:rsid w:val="0075349E"/>
    <w:rsid w:val="00754096"/>
    <w:rsid w:val="00754A81"/>
    <w:rsid w:val="0075613D"/>
    <w:rsid w:val="00764B8F"/>
    <w:rsid w:val="00765390"/>
    <w:rsid w:val="0076559D"/>
    <w:rsid w:val="0076567C"/>
    <w:rsid w:val="00766A97"/>
    <w:rsid w:val="007708B3"/>
    <w:rsid w:val="00771DB9"/>
    <w:rsid w:val="00773B7D"/>
    <w:rsid w:val="00774B19"/>
    <w:rsid w:val="007759B7"/>
    <w:rsid w:val="00775D11"/>
    <w:rsid w:val="0077619E"/>
    <w:rsid w:val="0077788E"/>
    <w:rsid w:val="007778B8"/>
    <w:rsid w:val="00781643"/>
    <w:rsid w:val="00783299"/>
    <w:rsid w:val="00783883"/>
    <w:rsid w:val="00783FB2"/>
    <w:rsid w:val="007857BA"/>
    <w:rsid w:val="00785FD2"/>
    <w:rsid w:val="007868CB"/>
    <w:rsid w:val="00786F2E"/>
    <w:rsid w:val="0079175B"/>
    <w:rsid w:val="00791AA1"/>
    <w:rsid w:val="00791FC9"/>
    <w:rsid w:val="007941DE"/>
    <w:rsid w:val="007A0274"/>
    <w:rsid w:val="007A16AF"/>
    <w:rsid w:val="007A18CF"/>
    <w:rsid w:val="007A3C69"/>
    <w:rsid w:val="007A4C5D"/>
    <w:rsid w:val="007A73BF"/>
    <w:rsid w:val="007A7475"/>
    <w:rsid w:val="007B235B"/>
    <w:rsid w:val="007B478F"/>
    <w:rsid w:val="007B4908"/>
    <w:rsid w:val="007C01F6"/>
    <w:rsid w:val="007C08F9"/>
    <w:rsid w:val="007C0BCE"/>
    <w:rsid w:val="007C10CC"/>
    <w:rsid w:val="007C151A"/>
    <w:rsid w:val="007C1A79"/>
    <w:rsid w:val="007C2CBB"/>
    <w:rsid w:val="007C42AB"/>
    <w:rsid w:val="007C4402"/>
    <w:rsid w:val="007C4D2A"/>
    <w:rsid w:val="007C77C0"/>
    <w:rsid w:val="007C7DD6"/>
    <w:rsid w:val="007D2FD9"/>
    <w:rsid w:val="007E042E"/>
    <w:rsid w:val="007E26C9"/>
    <w:rsid w:val="007E2C06"/>
    <w:rsid w:val="007E3754"/>
    <w:rsid w:val="007E3ED7"/>
    <w:rsid w:val="007E4330"/>
    <w:rsid w:val="007E4B3D"/>
    <w:rsid w:val="007E512F"/>
    <w:rsid w:val="007E7755"/>
    <w:rsid w:val="007F16B4"/>
    <w:rsid w:val="007F40D3"/>
    <w:rsid w:val="007F48D9"/>
    <w:rsid w:val="007F4A92"/>
    <w:rsid w:val="007F4E8C"/>
    <w:rsid w:val="007F6B74"/>
    <w:rsid w:val="007F7F70"/>
    <w:rsid w:val="00801721"/>
    <w:rsid w:val="00801AFE"/>
    <w:rsid w:val="00801F32"/>
    <w:rsid w:val="00803D7B"/>
    <w:rsid w:val="00806F1A"/>
    <w:rsid w:val="0081061F"/>
    <w:rsid w:val="00815E8C"/>
    <w:rsid w:val="008211F5"/>
    <w:rsid w:val="0082221C"/>
    <w:rsid w:val="00823193"/>
    <w:rsid w:val="008232D4"/>
    <w:rsid w:val="00823C36"/>
    <w:rsid w:val="00824AE9"/>
    <w:rsid w:val="00825E0B"/>
    <w:rsid w:val="00830E88"/>
    <w:rsid w:val="008311AB"/>
    <w:rsid w:val="00832CD0"/>
    <w:rsid w:val="0083435D"/>
    <w:rsid w:val="0083469C"/>
    <w:rsid w:val="00834A2A"/>
    <w:rsid w:val="008364C5"/>
    <w:rsid w:val="00837A74"/>
    <w:rsid w:val="0084059D"/>
    <w:rsid w:val="00840691"/>
    <w:rsid w:val="008411D3"/>
    <w:rsid w:val="00841AD1"/>
    <w:rsid w:val="00842ED2"/>
    <w:rsid w:val="00844E0F"/>
    <w:rsid w:val="008452B5"/>
    <w:rsid w:val="00846376"/>
    <w:rsid w:val="008501A5"/>
    <w:rsid w:val="00850BA7"/>
    <w:rsid w:val="00851C86"/>
    <w:rsid w:val="00853506"/>
    <w:rsid w:val="00853AE5"/>
    <w:rsid w:val="00855F4E"/>
    <w:rsid w:val="00856A2F"/>
    <w:rsid w:val="0085711D"/>
    <w:rsid w:val="00860328"/>
    <w:rsid w:val="0086398F"/>
    <w:rsid w:val="00864294"/>
    <w:rsid w:val="00864403"/>
    <w:rsid w:val="008653C9"/>
    <w:rsid w:val="00865867"/>
    <w:rsid w:val="00867214"/>
    <w:rsid w:val="00871029"/>
    <w:rsid w:val="00872AB9"/>
    <w:rsid w:val="00873A21"/>
    <w:rsid w:val="00873F2F"/>
    <w:rsid w:val="0087657D"/>
    <w:rsid w:val="00876CDE"/>
    <w:rsid w:val="0087762B"/>
    <w:rsid w:val="0088001B"/>
    <w:rsid w:val="00880111"/>
    <w:rsid w:val="0088043F"/>
    <w:rsid w:val="00881624"/>
    <w:rsid w:val="00883EF8"/>
    <w:rsid w:val="00884762"/>
    <w:rsid w:val="008849D0"/>
    <w:rsid w:val="008919E9"/>
    <w:rsid w:val="008922C4"/>
    <w:rsid w:val="00892B27"/>
    <w:rsid w:val="0089376D"/>
    <w:rsid w:val="00893FB8"/>
    <w:rsid w:val="00896D7E"/>
    <w:rsid w:val="0089715E"/>
    <w:rsid w:val="0089734E"/>
    <w:rsid w:val="00897D54"/>
    <w:rsid w:val="008A0914"/>
    <w:rsid w:val="008A0F83"/>
    <w:rsid w:val="008A266D"/>
    <w:rsid w:val="008A29CD"/>
    <w:rsid w:val="008A61BC"/>
    <w:rsid w:val="008A6D3B"/>
    <w:rsid w:val="008B1062"/>
    <w:rsid w:val="008B188A"/>
    <w:rsid w:val="008B5B65"/>
    <w:rsid w:val="008B6090"/>
    <w:rsid w:val="008B63C2"/>
    <w:rsid w:val="008B64C5"/>
    <w:rsid w:val="008B6DB3"/>
    <w:rsid w:val="008B6E7B"/>
    <w:rsid w:val="008C0AE9"/>
    <w:rsid w:val="008C3DF7"/>
    <w:rsid w:val="008C47F2"/>
    <w:rsid w:val="008D057E"/>
    <w:rsid w:val="008D0D8F"/>
    <w:rsid w:val="008D73B2"/>
    <w:rsid w:val="008E0271"/>
    <w:rsid w:val="008E10E2"/>
    <w:rsid w:val="008E1FDE"/>
    <w:rsid w:val="008E2F4C"/>
    <w:rsid w:val="008E38FD"/>
    <w:rsid w:val="008E3BE6"/>
    <w:rsid w:val="008E5433"/>
    <w:rsid w:val="008E5BE3"/>
    <w:rsid w:val="008E6D24"/>
    <w:rsid w:val="008E788F"/>
    <w:rsid w:val="008F2D64"/>
    <w:rsid w:val="008F338C"/>
    <w:rsid w:val="008F4CBE"/>
    <w:rsid w:val="008F527D"/>
    <w:rsid w:val="008F56F6"/>
    <w:rsid w:val="00900189"/>
    <w:rsid w:val="00900E58"/>
    <w:rsid w:val="00902E9C"/>
    <w:rsid w:val="00904AB6"/>
    <w:rsid w:val="00904FEE"/>
    <w:rsid w:val="00905BF7"/>
    <w:rsid w:val="00907036"/>
    <w:rsid w:val="00910867"/>
    <w:rsid w:val="00910AE5"/>
    <w:rsid w:val="009114F3"/>
    <w:rsid w:val="00911776"/>
    <w:rsid w:val="00911D3A"/>
    <w:rsid w:val="00913A4B"/>
    <w:rsid w:val="00914267"/>
    <w:rsid w:val="00914A68"/>
    <w:rsid w:val="00914B05"/>
    <w:rsid w:val="009158F0"/>
    <w:rsid w:val="00915924"/>
    <w:rsid w:val="00915ACE"/>
    <w:rsid w:val="00920614"/>
    <w:rsid w:val="00925723"/>
    <w:rsid w:val="00925A41"/>
    <w:rsid w:val="0092743D"/>
    <w:rsid w:val="00932468"/>
    <w:rsid w:val="00932A5C"/>
    <w:rsid w:val="00933693"/>
    <w:rsid w:val="0093700F"/>
    <w:rsid w:val="00937FCB"/>
    <w:rsid w:val="00940BD5"/>
    <w:rsid w:val="00941319"/>
    <w:rsid w:val="00942516"/>
    <w:rsid w:val="00942FEC"/>
    <w:rsid w:val="00943488"/>
    <w:rsid w:val="00943E11"/>
    <w:rsid w:val="00944146"/>
    <w:rsid w:val="00945BB8"/>
    <w:rsid w:val="00946A44"/>
    <w:rsid w:val="00951915"/>
    <w:rsid w:val="00951D18"/>
    <w:rsid w:val="00952964"/>
    <w:rsid w:val="009529CA"/>
    <w:rsid w:val="00955B93"/>
    <w:rsid w:val="00955F25"/>
    <w:rsid w:val="00960ED3"/>
    <w:rsid w:val="00963665"/>
    <w:rsid w:val="00965CF6"/>
    <w:rsid w:val="00965D5F"/>
    <w:rsid w:val="00966C62"/>
    <w:rsid w:val="00967122"/>
    <w:rsid w:val="00967457"/>
    <w:rsid w:val="009676F1"/>
    <w:rsid w:val="009700B9"/>
    <w:rsid w:val="00971528"/>
    <w:rsid w:val="009717B7"/>
    <w:rsid w:val="00972810"/>
    <w:rsid w:val="0097345B"/>
    <w:rsid w:val="00973D37"/>
    <w:rsid w:val="00975232"/>
    <w:rsid w:val="009752DE"/>
    <w:rsid w:val="009803A4"/>
    <w:rsid w:val="00980D33"/>
    <w:rsid w:val="00980E43"/>
    <w:rsid w:val="00984D8C"/>
    <w:rsid w:val="00985030"/>
    <w:rsid w:val="00986BF4"/>
    <w:rsid w:val="00986CA9"/>
    <w:rsid w:val="00987E20"/>
    <w:rsid w:val="009901FE"/>
    <w:rsid w:val="00991052"/>
    <w:rsid w:val="00991C32"/>
    <w:rsid w:val="0099341C"/>
    <w:rsid w:val="00995912"/>
    <w:rsid w:val="009A05CF"/>
    <w:rsid w:val="009A12F5"/>
    <w:rsid w:val="009A1304"/>
    <w:rsid w:val="009A1513"/>
    <w:rsid w:val="009A2479"/>
    <w:rsid w:val="009A25FF"/>
    <w:rsid w:val="009A3933"/>
    <w:rsid w:val="009A5066"/>
    <w:rsid w:val="009A5569"/>
    <w:rsid w:val="009A6A08"/>
    <w:rsid w:val="009A7D5B"/>
    <w:rsid w:val="009B01E8"/>
    <w:rsid w:val="009B1A36"/>
    <w:rsid w:val="009B374F"/>
    <w:rsid w:val="009B66CC"/>
    <w:rsid w:val="009B6F25"/>
    <w:rsid w:val="009C014D"/>
    <w:rsid w:val="009C1746"/>
    <w:rsid w:val="009C1B66"/>
    <w:rsid w:val="009C3AEA"/>
    <w:rsid w:val="009C5C7B"/>
    <w:rsid w:val="009D2896"/>
    <w:rsid w:val="009D2AC1"/>
    <w:rsid w:val="009D2C0A"/>
    <w:rsid w:val="009D31C7"/>
    <w:rsid w:val="009D3BA3"/>
    <w:rsid w:val="009D6CB5"/>
    <w:rsid w:val="009D7264"/>
    <w:rsid w:val="009D7FC5"/>
    <w:rsid w:val="009E1989"/>
    <w:rsid w:val="009E2645"/>
    <w:rsid w:val="009E33F1"/>
    <w:rsid w:val="009E4DEE"/>
    <w:rsid w:val="009E59C8"/>
    <w:rsid w:val="009E5FD5"/>
    <w:rsid w:val="009E6F72"/>
    <w:rsid w:val="009E7B5A"/>
    <w:rsid w:val="009E7F62"/>
    <w:rsid w:val="009F2EE8"/>
    <w:rsid w:val="009F3840"/>
    <w:rsid w:val="009F4456"/>
    <w:rsid w:val="009F6206"/>
    <w:rsid w:val="009F6857"/>
    <w:rsid w:val="009F6B48"/>
    <w:rsid w:val="00A021E2"/>
    <w:rsid w:val="00A02362"/>
    <w:rsid w:val="00A02F93"/>
    <w:rsid w:val="00A03363"/>
    <w:rsid w:val="00A076C4"/>
    <w:rsid w:val="00A10789"/>
    <w:rsid w:val="00A1087F"/>
    <w:rsid w:val="00A10C99"/>
    <w:rsid w:val="00A117D8"/>
    <w:rsid w:val="00A12E6F"/>
    <w:rsid w:val="00A166B1"/>
    <w:rsid w:val="00A1703D"/>
    <w:rsid w:val="00A1767B"/>
    <w:rsid w:val="00A20C97"/>
    <w:rsid w:val="00A20D15"/>
    <w:rsid w:val="00A20F09"/>
    <w:rsid w:val="00A20F67"/>
    <w:rsid w:val="00A21982"/>
    <w:rsid w:val="00A22AA8"/>
    <w:rsid w:val="00A26A2C"/>
    <w:rsid w:val="00A309D1"/>
    <w:rsid w:val="00A3164B"/>
    <w:rsid w:val="00A32B30"/>
    <w:rsid w:val="00A37AF2"/>
    <w:rsid w:val="00A40E0C"/>
    <w:rsid w:val="00A424B3"/>
    <w:rsid w:val="00A42EC3"/>
    <w:rsid w:val="00A431A6"/>
    <w:rsid w:val="00A437E9"/>
    <w:rsid w:val="00A438A9"/>
    <w:rsid w:val="00A43EF1"/>
    <w:rsid w:val="00A476DC"/>
    <w:rsid w:val="00A47E89"/>
    <w:rsid w:val="00A5489D"/>
    <w:rsid w:val="00A607C5"/>
    <w:rsid w:val="00A626DF"/>
    <w:rsid w:val="00A62811"/>
    <w:rsid w:val="00A62A57"/>
    <w:rsid w:val="00A63799"/>
    <w:rsid w:val="00A65D98"/>
    <w:rsid w:val="00A66236"/>
    <w:rsid w:val="00A67607"/>
    <w:rsid w:val="00A70782"/>
    <w:rsid w:val="00A70AF9"/>
    <w:rsid w:val="00A70EB1"/>
    <w:rsid w:val="00A733AE"/>
    <w:rsid w:val="00A733B5"/>
    <w:rsid w:val="00A75178"/>
    <w:rsid w:val="00A7525F"/>
    <w:rsid w:val="00A81A65"/>
    <w:rsid w:val="00A825DB"/>
    <w:rsid w:val="00A84CAD"/>
    <w:rsid w:val="00A8659D"/>
    <w:rsid w:val="00A918CF"/>
    <w:rsid w:val="00A9274B"/>
    <w:rsid w:val="00A93056"/>
    <w:rsid w:val="00A9381B"/>
    <w:rsid w:val="00A93824"/>
    <w:rsid w:val="00A96946"/>
    <w:rsid w:val="00AA0402"/>
    <w:rsid w:val="00AA055F"/>
    <w:rsid w:val="00AA1E26"/>
    <w:rsid w:val="00AA25B2"/>
    <w:rsid w:val="00AA2E90"/>
    <w:rsid w:val="00AA3DFE"/>
    <w:rsid w:val="00AA5CDF"/>
    <w:rsid w:val="00AA5DEA"/>
    <w:rsid w:val="00AA63BE"/>
    <w:rsid w:val="00AB0DEE"/>
    <w:rsid w:val="00AB1557"/>
    <w:rsid w:val="00AB4C1B"/>
    <w:rsid w:val="00AB55AD"/>
    <w:rsid w:val="00AB5ED6"/>
    <w:rsid w:val="00AB6FB7"/>
    <w:rsid w:val="00AB75E8"/>
    <w:rsid w:val="00AC0E2B"/>
    <w:rsid w:val="00AC1047"/>
    <w:rsid w:val="00AC6511"/>
    <w:rsid w:val="00AC7FBC"/>
    <w:rsid w:val="00AD08AD"/>
    <w:rsid w:val="00AD2AF5"/>
    <w:rsid w:val="00AD4B1A"/>
    <w:rsid w:val="00AD4B45"/>
    <w:rsid w:val="00AD77AE"/>
    <w:rsid w:val="00AE0DD1"/>
    <w:rsid w:val="00AE312F"/>
    <w:rsid w:val="00AE3F8D"/>
    <w:rsid w:val="00AF0976"/>
    <w:rsid w:val="00AF18A1"/>
    <w:rsid w:val="00AF1E63"/>
    <w:rsid w:val="00AF2862"/>
    <w:rsid w:val="00AF31B9"/>
    <w:rsid w:val="00AF4249"/>
    <w:rsid w:val="00B0149A"/>
    <w:rsid w:val="00B02671"/>
    <w:rsid w:val="00B02A0D"/>
    <w:rsid w:val="00B0524C"/>
    <w:rsid w:val="00B10D63"/>
    <w:rsid w:val="00B10E7C"/>
    <w:rsid w:val="00B126E7"/>
    <w:rsid w:val="00B12EFA"/>
    <w:rsid w:val="00B15152"/>
    <w:rsid w:val="00B15731"/>
    <w:rsid w:val="00B16C46"/>
    <w:rsid w:val="00B16EC3"/>
    <w:rsid w:val="00B200F0"/>
    <w:rsid w:val="00B3083B"/>
    <w:rsid w:val="00B314E8"/>
    <w:rsid w:val="00B32167"/>
    <w:rsid w:val="00B32DA7"/>
    <w:rsid w:val="00B33B97"/>
    <w:rsid w:val="00B33C6D"/>
    <w:rsid w:val="00B37100"/>
    <w:rsid w:val="00B37C8A"/>
    <w:rsid w:val="00B40532"/>
    <w:rsid w:val="00B41572"/>
    <w:rsid w:val="00B415DB"/>
    <w:rsid w:val="00B41DA0"/>
    <w:rsid w:val="00B4298D"/>
    <w:rsid w:val="00B433A4"/>
    <w:rsid w:val="00B44E4D"/>
    <w:rsid w:val="00B46CBE"/>
    <w:rsid w:val="00B47620"/>
    <w:rsid w:val="00B47A70"/>
    <w:rsid w:val="00B50707"/>
    <w:rsid w:val="00B51255"/>
    <w:rsid w:val="00B5130C"/>
    <w:rsid w:val="00B52759"/>
    <w:rsid w:val="00B5471F"/>
    <w:rsid w:val="00B56229"/>
    <w:rsid w:val="00B5722A"/>
    <w:rsid w:val="00B57B88"/>
    <w:rsid w:val="00B60A03"/>
    <w:rsid w:val="00B61EC8"/>
    <w:rsid w:val="00B630B6"/>
    <w:rsid w:val="00B63C28"/>
    <w:rsid w:val="00B65CAD"/>
    <w:rsid w:val="00B66D7B"/>
    <w:rsid w:val="00B7014A"/>
    <w:rsid w:val="00B7153F"/>
    <w:rsid w:val="00B723D6"/>
    <w:rsid w:val="00B726FC"/>
    <w:rsid w:val="00B72972"/>
    <w:rsid w:val="00B72F68"/>
    <w:rsid w:val="00B73BCF"/>
    <w:rsid w:val="00B75B66"/>
    <w:rsid w:val="00B81C48"/>
    <w:rsid w:val="00B81C77"/>
    <w:rsid w:val="00B83430"/>
    <w:rsid w:val="00B83C12"/>
    <w:rsid w:val="00B845C4"/>
    <w:rsid w:val="00B8605D"/>
    <w:rsid w:val="00B870F0"/>
    <w:rsid w:val="00B904FD"/>
    <w:rsid w:val="00B9057C"/>
    <w:rsid w:val="00B925C4"/>
    <w:rsid w:val="00B92C0B"/>
    <w:rsid w:val="00B93A61"/>
    <w:rsid w:val="00B974BA"/>
    <w:rsid w:val="00BA17C2"/>
    <w:rsid w:val="00BA6A82"/>
    <w:rsid w:val="00BA7B3A"/>
    <w:rsid w:val="00BA7C80"/>
    <w:rsid w:val="00BB3702"/>
    <w:rsid w:val="00BB3D9D"/>
    <w:rsid w:val="00BB6777"/>
    <w:rsid w:val="00BB6CD4"/>
    <w:rsid w:val="00BC0392"/>
    <w:rsid w:val="00BC067D"/>
    <w:rsid w:val="00BC4D5F"/>
    <w:rsid w:val="00BC6413"/>
    <w:rsid w:val="00BD07A1"/>
    <w:rsid w:val="00BD09A4"/>
    <w:rsid w:val="00BD2C23"/>
    <w:rsid w:val="00BD3CD1"/>
    <w:rsid w:val="00BD436A"/>
    <w:rsid w:val="00BD5CF2"/>
    <w:rsid w:val="00BE101D"/>
    <w:rsid w:val="00BE360D"/>
    <w:rsid w:val="00BE45BD"/>
    <w:rsid w:val="00BE5BC7"/>
    <w:rsid w:val="00BF259E"/>
    <w:rsid w:val="00BF2C5C"/>
    <w:rsid w:val="00BF3B0B"/>
    <w:rsid w:val="00BF597A"/>
    <w:rsid w:val="00BF5A5F"/>
    <w:rsid w:val="00BF637A"/>
    <w:rsid w:val="00BF7B2B"/>
    <w:rsid w:val="00C05ACD"/>
    <w:rsid w:val="00C0724A"/>
    <w:rsid w:val="00C12EA2"/>
    <w:rsid w:val="00C14EC9"/>
    <w:rsid w:val="00C15824"/>
    <w:rsid w:val="00C17215"/>
    <w:rsid w:val="00C1722D"/>
    <w:rsid w:val="00C211D1"/>
    <w:rsid w:val="00C2309E"/>
    <w:rsid w:val="00C234D0"/>
    <w:rsid w:val="00C23747"/>
    <w:rsid w:val="00C2377F"/>
    <w:rsid w:val="00C243F7"/>
    <w:rsid w:val="00C261E1"/>
    <w:rsid w:val="00C30032"/>
    <w:rsid w:val="00C308FB"/>
    <w:rsid w:val="00C312A9"/>
    <w:rsid w:val="00C31819"/>
    <w:rsid w:val="00C31CC5"/>
    <w:rsid w:val="00C31F4D"/>
    <w:rsid w:val="00C32146"/>
    <w:rsid w:val="00C32A6A"/>
    <w:rsid w:val="00C3306B"/>
    <w:rsid w:val="00C335C4"/>
    <w:rsid w:val="00C34E63"/>
    <w:rsid w:val="00C413D9"/>
    <w:rsid w:val="00C41DC5"/>
    <w:rsid w:val="00C4378F"/>
    <w:rsid w:val="00C43C85"/>
    <w:rsid w:val="00C44BC9"/>
    <w:rsid w:val="00C44C28"/>
    <w:rsid w:val="00C51E94"/>
    <w:rsid w:val="00C52B61"/>
    <w:rsid w:val="00C52BA6"/>
    <w:rsid w:val="00C544C6"/>
    <w:rsid w:val="00C5458C"/>
    <w:rsid w:val="00C54B79"/>
    <w:rsid w:val="00C54CF6"/>
    <w:rsid w:val="00C562A6"/>
    <w:rsid w:val="00C56AFE"/>
    <w:rsid w:val="00C57D15"/>
    <w:rsid w:val="00C6193C"/>
    <w:rsid w:val="00C62E27"/>
    <w:rsid w:val="00C6512E"/>
    <w:rsid w:val="00C66CB3"/>
    <w:rsid w:val="00C672E6"/>
    <w:rsid w:val="00C7006B"/>
    <w:rsid w:val="00C71698"/>
    <w:rsid w:val="00C753C0"/>
    <w:rsid w:val="00C75692"/>
    <w:rsid w:val="00C75C7E"/>
    <w:rsid w:val="00C76273"/>
    <w:rsid w:val="00C7675E"/>
    <w:rsid w:val="00C77807"/>
    <w:rsid w:val="00C824E0"/>
    <w:rsid w:val="00C855AE"/>
    <w:rsid w:val="00C858E6"/>
    <w:rsid w:val="00C91C2D"/>
    <w:rsid w:val="00C92F3B"/>
    <w:rsid w:val="00C933F9"/>
    <w:rsid w:val="00C957BD"/>
    <w:rsid w:val="00C96FA3"/>
    <w:rsid w:val="00C97F76"/>
    <w:rsid w:val="00CA0EB5"/>
    <w:rsid w:val="00CA19C8"/>
    <w:rsid w:val="00CA1F1D"/>
    <w:rsid w:val="00CA4CBA"/>
    <w:rsid w:val="00CA4D2A"/>
    <w:rsid w:val="00CA4F92"/>
    <w:rsid w:val="00CA5CC4"/>
    <w:rsid w:val="00CA6113"/>
    <w:rsid w:val="00CA6B6D"/>
    <w:rsid w:val="00CB04EF"/>
    <w:rsid w:val="00CB0592"/>
    <w:rsid w:val="00CB2224"/>
    <w:rsid w:val="00CB4597"/>
    <w:rsid w:val="00CB4AF8"/>
    <w:rsid w:val="00CC0161"/>
    <w:rsid w:val="00CC097F"/>
    <w:rsid w:val="00CC4AB4"/>
    <w:rsid w:val="00CC4BD7"/>
    <w:rsid w:val="00CC4C3F"/>
    <w:rsid w:val="00CC7A18"/>
    <w:rsid w:val="00CD0759"/>
    <w:rsid w:val="00CD0F8E"/>
    <w:rsid w:val="00CD4AF9"/>
    <w:rsid w:val="00CD591B"/>
    <w:rsid w:val="00CD76BB"/>
    <w:rsid w:val="00CE04ED"/>
    <w:rsid w:val="00CE0626"/>
    <w:rsid w:val="00CE0738"/>
    <w:rsid w:val="00CE1861"/>
    <w:rsid w:val="00CE33F6"/>
    <w:rsid w:val="00CE3A78"/>
    <w:rsid w:val="00CE521A"/>
    <w:rsid w:val="00CE5C01"/>
    <w:rsid w:val="00CF1ACD"/>
    <w:rsid w:val="00CF255A"/>
    <w:rsid w:val="00CF2B77"/>
    <w:rsid w:val="00CF4E74"/>
    <w:rsid w:val="00CF535A"/>
    <w:rsid w:val="00CF6D1A"/>
    <w:rsid w:val="00CF6EB5"/>
    <w:rsid w:val="00D01C24"/>
    <w:rsid w:val="00D03D16"/>
    <w:rsid w:val="00D074EE"/>
    <w:rsid w:val="00D1018C"/>
    <w:rsid w:val="00D12E17"/>
    <w:rsid w:val="00D142B6"/>
    <w:rsid w:val="00D1709D"/>
    <w:rsid w:val="00D211AB"/>
    <w:rsid w:val="00D2141C"/>
    <w:rsid w:val="00D23528"/>
    <w:rsid w:val="00D237D6"/>
    <w:rsid w:val="00D25954"/>
    <w:rsid w:val="00D25ED5"/>
    <w:rsid w:val="00D30BD3"/>
    <w:rsid w:val="00D316CB"/>
    <w:rsid w:val="00D31FBB"/>
    <w:rsid w:val="00D321E9"/>
    <w:rsid w:val="00D330E5"/>
    <w:rsid w:val="00D339D3"/>
    <w:rsid w:val="00D372D1"/>
    <w:rsid w:val="00D4069C"/>
    <w:rsid w:val="00D41BC6"/>
    <w:rsid w:val="00D421FA"/>
    <w:rsid w:val="00D42D89"/>
    <w:rsid w:val="00D46275"/>
    <w:rsid w:val="00D469B3"/>
    <w:rsid w:val="00D5011F"/>
    <w:rsid w:val="00D53647"/>
    <w:rsid w:val="00D53B60"/>
    <w:rsid w:val="00D53E14"/>
    <w:rsid w:val="00D5428C"/>
    <w:rsid w:val="00D548A4"/>
    <w:rsid w:val="00D54C90"/>
    <w:rsid w:val="00D56334"/>
    <w:rsid w:val="00D56BFC"/>
    <w:rsid w:val="00D5714D"/>
    <w:rsid w:val="00D57ED1"/>
    <w:rsid w:val="00D60E32"/>
    <w:rsid w:val="00D6174D"/>
    <w:rsid w:val="00D61D56"/>
    <w:rsid w:val="00D62241"/>
    <w:rsid w:val="00D6298F"/>
    <w:rsid w:val="00D65CA9"/>
    <w:rsid w:val="00D65FCF"/>
    <w:rsid w:val="00D66082"/>
    <w:rsid w:val="00D707D2"/>
    <w:rsid w:val="00D7254B"/>
    <w:rsid w:val="00D742BE"/>
    <w:rsid w:val="00D75DF1"/>
    <w:rsid w:val="00D80CDE"/>
    <w:rsid w:val="00D8164F"/>
    <w:rsid w:val="00D81AC3"/>
    <w:rsid w:val="00D84242"/>
    <w:rsid w:val="00D84324"/>
    <w:rsid w:val="00D869B3"/>
    <w:rsid w:val="00D90BF1"/>
    <w:rsid w:val="00D91A35"/>
    <w:rsid w:val="00D96DC6"/>
    <w:rsid w:val="00DA2E81"/>
    <w:rsid w:val="00DA33CC"/>
    <w:rsid w:val="00DA3438"/>
    <w:rsid w:val="00DA3687"/>
    <w:rsid w:val="00DA3AA8"/>
    <w:rsid w:val="00DA3BD2"/>
    <w:rsid w:val="00DA45C2"/>
    <w:rsid w:val="00DA4D66"/>
    <w:rsid w:val="00DA5CA5"/>
    <w:rsid w:val="00DB3B88"/>
    <w:rsid w:val="00DB4D6A"/>
    <w:rsid w:val="00DB500A"/>
    <w:rsid w:val="00DB6F8B"/>
    <w:rsid w:val="00DB7F2E"/>
    <w:rsid w:val="00DC156E"/>
    <w:rsid w:val="00DC1BCF"/>
    <w:rsid w:val="00DC2B6F"/>
    <w:rsid w:val="00DC3487"/>
    <w:rsid w:val="00DC4D73"/>
    <w:rsid w:val="00DC7006"/>
    <w:rsid w:val="00DD167A"/>
    <w:rsid w:val="00DD4D64"/>
    <w:rsid w:val="00DD5993"/>
    <w:rsid w:val="00DD770C"/>
    <w:rsid w:val="00DE0A8F"/>
    <w:rsid w:val="00DE0AC8"/>
    <w:rsid w:val="00DE22A2"/>
    <w:rsid w:val="00DE53A5"/>
    <w:rsid w:val="00DE5E71"/>
    <w:rsid w:val="00DE673D"/>
    <w:rsid w:val="00DE6BD9"/>
    <w:rsid w:val="00DE7391"/>
    <w:rsid w:val="00DF0D3A"/>
    <w:rsid w:val="00DF0FD7"/>
    <w:rsid w:val="00DF3AB2"/>
    <w:rsid w:val="00DF4B64"/>
    <w:rsid w:val="00DF61E1"/>
    <w:rsid w:val="00E01630"/>
    <w:rsid w:val="00E02277"/>
    <w:rsid w:val="00E04D81"/>
    <w:rsid w:val="00E057AB"/>
    <w:rsid w:val="00E070ED"/>
    <w:rsid w:val="00E07E95"/>
    <w:rsid w:val="00E10A96"/>
    <w:rsid w:val="00E11225"/>
    <w:rsid w:val="00E13707"/>
    <w:rsid w:val="00E13C81"/>
    <w:rsid w:val="00E14060"/>
    <w:rsid w:val="00E17E94"/>
    <w:rsid w:val="00E203E3"/>
    <w:rsid w:val="00E2144A"/>
    <w:rsid w:val="00E21DA1"/>
    <w:rsid w:val="00E228C9"/>
    <w:rsid w:val="00E22E33"/>
    <w:rsid w:val="00E24218"/>
    <w:rsid w:val="00E25101"/>
    <w:rsid w:val="00E26010"/>
    <w:rsid w:val="00E262D0"/>
    <w:rsid w:val="00E26327"/>
    <w:rsid w:val="00E26B3F"/>
    <w:rsid w:val="00E30862"/>
    <w:rsid w:val="00E30FCB"/>
    <w:rsid w:val="00E32153"/>
    <w:rsid w:val="00E3236F"/>
    <w:rsid w:val="00E334F7"/>
    <w:rsid w:val="00E34132"/>
    <w:rsid w:val="00E34B0F"/>
    <w:rsid w:val="00E3513C"/>
    <w:rsid w:val="00E3617C"/>
    <w:rsid w:val="00E40589"/>
    <w:rsid w:val="00E41DBF"/>
    <w:rsid w:val="00E422D3"/>
    <w:rsid w:val="00E47591"/>
    <w:rsid w:val="00E515EB"/>
    <w:rsid w:val="00E52CF7"/>
    <w:rsid w:val="00E52ED5"/>
    <w:rsid w:val="00E533F4"/>
    <w:rsid w:val="00E54614"/>
    <w:rsid w:val="00E5670B"/>
    <w:rsid w:val="00E57AF7"/>
    <w:rsid w:val="00E619A9"/>
    <w:rsid w:val="00E655FB"/>
    <w:rsid w:val="00E666D0"/>
    <w:rsid w:val="00E7070D"/>
    <w:rsid w:val="00E71BAF"/>
    <w:rsid w:val="00E720DC"/>
    <w:rsid w:val="00E72368"/>
    <w:rsid w:val="00E73F43"/>
    <w:rsid w:val="00E74A36"/>
    <w:rsid w:val="00E74E19"/>
    <w:rsid w:val="00E75010"/>
    <w:rsid w:val="00E758DA"/>
    <w:rsid w:val="00E759C5"/>
    <w:rsid w:val="00E75A00"/>
    <w:rsid w:val="00E7663D"/>
    <w:rsid w:val="00E77078"/>
    <w:rsid w:val="00E8183D"/>
    <w:rsid w:val="00E8277E"/>
    <w:rsid w:val="00E82E51"/>
    <w:rsid w:val="00E84297"/>
    <w:rsid w:val="00E84461"/>
    <w:rsid w:val="00E8724D"/>
    <w:rsid w:val="00E902BE"/>
    <w:rsid w:val="00E915DF"/>
    <w:rsid w:val="00E91BC7"/>
    <w:rsid w:val="00E91E88"/>
    <w:rsid w:val="00E92B07"/>
    <w:rsid w:val="00E951C8"/>
    <w:rsid w:val="00E95C00"/>
    <w:rsid w:val="00E961AB"/>
    <w:rsid w:val="00E96B1A"/>
    <w:rsid w:val="00EA19CC"/>
    <w:rsid w:val="00EA524D"/>
    <w:rsid w:val="00EB05D5"/>
    <w:rsid w:val="00EB0A73"/>
    <w:rsid w:val="00EB0CA2"/>
    <w:rsid w:val="00EB12EB"/>
    <w:rsid w:val="00EB3B32"/>
    <w:rsid w:val="00EB55CA"/>
    <w:rsid w:val="00EB567C"/>
    <w:rsid w:val="00EB5681"/>
    <w:rsid w:val="00EB5A3D"/>
    <w:rsid w:val="00EB77E9"/>
    <w:rsid w:val="00EC0F01"/>
    <w:rsid w:val="00EC103F"/>
    <w:rsid w:val="00EC1391"/>
    <w:rsid w:val="00EC193E"/>
    <w:rsid w:val="00EC2966"/>
    <w:rsid w:val="00EC303A"/>
    <w:rsid w:val="00EC3073"/>
    <w:rsid w:val="00EC59A5"/>
    <w:rsid w:val="00EC6CE7"/>
    <w:rsid w:val="00ED317E"/>
    <w:rsid w:val="00ED39AD"/>
    <w:rsid w:val="00ED412E"/>
    <w:rsid w:val="00ED4554"/>
    <w:rsid w:val="00ED4EBD"/>
    <w:rsid w:val="00ED64D2"/>
    <w:rsid w:val="00ED6C57"/>
    <w:rsid w:val="00ED6E01"/>
    <w:rsid w:val="00ED727D"/>
    <w:rsid w:val="00EE04FE"/>
    <w:rsid w:val="00EE20E5"/>
    <w:rsid w:val="00EE2C6A"/>
    <w:rsid w:val="00EE46E2"/>
    <w:rsid w:val="00EE46F6"/>
    <w:rsid w:val="00EE641B"/>
    <w:rsid w:val="00EE6B95"/>
    <w:rsid w:val="00EF0535"/>
    <w:rsid w:val="00EF111F"/>
    <w:rsid w:val="00EF2C2C"/>
    <w:rsid w:val="00EF3D42"/>
    <w:rsid w:val="00EF464C"/>
    <w:rsid w:val="00EF512A"/>
    <w:rsid w:val="00EF60D6"/>
    <w:rsid w:val="00F02408"/>
    <w:rsid w:val="00F027F8"/>
    <w:rsid w:val="00F02E8E"/>
    <w:rsid w:val="00F0358B"/>
    <w:rsid w:val="00F04938"/>
    <w:rsid w:val="00F05CEA"/>
    <w:rsid w:val="00F0717A"/>
    <w:rsid w:val="00F07476"/>
    <w:rsid w:val="00F077F7"/>
    <w:rsid w:val="00F10B41"/>
    <w:rsid w:val="00F11A46"/>
    <w:rsid w:val="00F1245F"/>
    <w:rsid w:val="00F14D5F"/>
    <w:rsid w:val="00F150E4"/>
    <w:rsid w:val="00F175E5"/>
    <w:rsid w:val="00F202D6"/>
    <w:rsid w:val="00F214EF"/>
    <w:rsid w:val="00F21E2C"/>
    <w:rsid w:val="00F231ED"/>
    <w:rsid w:val="00F23B19"/>
    <w:rsid w:val="00F322B7"/>
    <w:rsid w:val="00F32AA2"/>
    <w:rsid w:val="00F334FE"/>
    <w:rsid w:val="00F34594"/>
    <w:rsid w:val="00F34906"/>
    <w:rsid w:val="00F37257"/>
    <w:rsid w:val="00F37619"/>
    <w:rsid w:val="00F37B76"/>
    <w:rsid w:val="00F40984"/>
    <w:rsid w:val="00F40FFA"/>
    <w:rsid w:val="00F430C7"/>
    <w:rsid w:val="00F43912"/>
    <w:rsid w:val="00F44A0E"/>
    <w:rsid w:val="00F46987"/>
    <w:rsid w:val="00F47D60"/>
    <w:rsid w:val="00F53422"/>
    <w:rsid w:val="00F53537"/>
    <w:rsid w:val="00F53E9D"/>
    <w:rsid w:val="00F543CD"/>
    <w:rsid w:val="00F54429"/>
    <w:rsid w:val="00F54791"/>
    <w:rsid w:val="00F557B3"/>
    <w:rsid w:val="00F55A39"/>
    <w:rsid w:val="00F6095C"/>
    <w:rsid w:val="00F61DEC"/>
    <w:rsid w:val="00F62729"/>
    <w:rsid w:val="00F63EEB"/>
    <w:rsid w:val="00F6479C"/>
    <w:rsid w:val="00F65CE8"/>
    <w:rsid w:val="00F661DA"/>
    <w:rsid w:val="00F67144"/>
    <w:rsid w:val="00F674FB"/>
    <w:rsid w:val="00F7041D"/>
    <w:rsid w:val="00F71ED6"/>
    <w:rsid w:val="00F75617"/>
    <w:rsid w:val="00F761F2"/>
    <w:rsid w:val="00F77179"/>
    <w:rsid w:val="00F7773B"/>
    <w:rsid w:val="00F77FFA"/>
    <w:rsid w:val="00F81E2D"/>
    <w:rsid w:val="00F82A74"/>
    <w:rsid w:val="00F838D9"/>
    <w:rsid w:val="00F84044"/>
    <w:rsid w:val="00F84582"/>
    <w:rsid w:val="00F87502"/>
    <w:rsid w:val="00F91D42"/>
    <w:rsid w:val="00F928F8"/>
    <w:rsid w:val="00F9340D"/>
    <w:rsid w:val="00F93A9D"/>
    <w:rsid w:val="00F94139"/>
    <w:rsid w:val="00F9467F"/>
    <w:rsid w:val="00F95C7E"/>
    <w:rsid w:val="00F96B72"/>
    <w:rsid w:val="00F96CFD"/>
    <w:rsid w:val="00FA0B5C"/>
    <w:rsid w:val="00FA50C8"/>
    <w:rsid w:val="00FA559D"/>
    <w:rsid w:val="00FA7109"/>
    <w:rsid w:val="00FA714D"/>
    <w:rsid w:val="00FB13A4"/>
    <w:rsid w:val="00FB2CE6"/>
    <w:rsid w:val="00FB521B"/>
    <w:rsid w:val="00FB586B"/>
    <w:rsid w:val="00FB70DA"/>
    <w:rsid w:val="00FB786B"/>
    <w:rsid w:val="00FB7DCF"/>
    <w:rsid w:val="00FC323A"/>
    <w:rsid w:val="00FC650B"/>
    <w:rsid w:val="00FC79C6"/>
    <w:rsid w:val="00FD1B62"/>
    <w:rsid w:val="00FD5401"/>
    <w:rsid w:val="00FD55CA"/>
    <w:rsid w:val="00FD5E71"/>
    <w:rsid w:val="00FD62B3"/>
    <w:rsid w:val="00FE0DF4"/>
    <w:rsid w:val="00FE1776"/>
    <w:rsid w:val="00FE2BA0"/>
    <w:rsid w:val="00FE3058"/>
    <w:rsid w:val="00FE5A20"/>
    <w:rsid w:val="00FE5E82"/>
    <w:rsid w:val="00FE7FA7"/>
    <w:rsid w:val="00FF09B6"/>
    <w:rsid w:val="00FF0B8F"/>
    <w:rsid w:val="00FF275F"/>
    <w:rsid w:val="00FF7D6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883">
      <o:colormru v:ext="edit" colors="#418cbf,#6799c8"/>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Normal Indent" w:semiHidden="1"/>
    <w:lsdException w:name="footnote text" w:uiPriority="99"/>
    <w:lsdException w:name="caption" w:qFormat="1"/>
    <w:lsdException w:name="table of figures" w:uiPriority="99"/>
    <w:lsdException w:name="envelope address" w:semiHidden="1"/>
    <w:lsdException w:name="envelope return" w:semiHidden="1"/>
    <w:lsdException w:name="page number" w:semiHidden="1"/>
    <w:lsdException w:name="endnote reference"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qFormat="1"/>
    <w:lsdException w:name="Closing" w:semiHidden="1"/>
    <w:lsdException w:name="Signature" w:semiHidden="1"/>
    <w:lsdException w:name="Default Paragraph Font" w:uiPriority="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Subtitle" w:semiHidden="1" w:qFormat="1"/>
    <w:lsdException w:name="Salutation" w:semiHidden="1"/>
    <w:lsdException w:name="Date" w:semiHidden="1"/>
    <w:lsdException w:name="Body Text First Indent" w:semiHidden="1"/>
    <w:lsdException w:name="Body Text First Indent 2" w:semiHidden="1"/>
    <w:lsdException w:name="Body Text 2" w:semiHidden="1"/>
    <w:lsdException w:name="Body Text 3" w:semiHidden="1"/>
    <w:lsdException w:name="Body Text Indent 2" w:semiHidden="1"/>
    <w:lsdException w:name="Body Text Indent 3" w:semiHidden="1"/>
    <w:lsdException w:name="Hyperlink" w:uiPriority="99"/>
    <w:lsdException w:name="Strong" w:semiHidden="1" w:qFormat="1"/>
    <w:lsdException w:name="Emphasis" w:semiHidden="1" w:qFormat="1"/>
    <w:lsdException w:name="Plain Text" w:semiHidden="1"/>
    <w:lsdException w:name="E-mail Signature" w:semiHidden="1"/>
    <w:lsdException w:name="Normal (Web)" w:semiHidden="1" w:uiPriority="99"/>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iPriority="99"/>
    <w:lsdException w:name="HTML Sample" w:semiHidden="1"/>
    <w:lsdException w:name="HTML Typewriter" w:semiHidden="1"/>
    <w:lsdException w:name="HTML Variable" w:semiHidden="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B6E7B"/>
    <w:pPr>
      <w:spacing w:before="120" w:after="40" w:line="260" w:lineRule="atLeast"/>
      <w:ind w:left="720"/>
    </w:pPr>
    <w:rPr>
      <w:rFonts w:ascii="Arial" w:hAnsi="Arial"/>
      <w:sz w:val="22"/>
      <w:szCs w:val="24"/>
    </w:rPr>
  </w:style>
  <w:style w:type="paragraph" w:styleId="Heading1">
    <w:name w:val="heading 1"/>
    <w:basedOn w:val="Normal"/>
    <w:next w:val="body"/>
    <w:link w:val="Heading1Char"/>
    <w:qFormat/>
    <w:rsid w:val="00EF3D42"/>
    <w:pPr>
      <w:keepNext/>
      <w:numPr>
        <w:numId w:val="6"/>
      </w:numPr>
      <w:pBdr>
        <w:bottom w:val="single" w:sz="12" w:space="1" w:color="auto"/>
      </w:pBdr>
      <w:spacing w:after="480"/>
      <w:outlineLvl w:val="0"/>
    </w:pPr>
    <w:rPr>
      <w:sz w:val="44"/>
      <w:szCs w:val="40"/>
    </w:rPr>
  </w:style>
  <w:style w:type="paragraph" w:styleId="Heading2">
    <w:name w:val="heading 2"/>
    <w:basedOn w:val="Normal"/>
    <w:next w:val="body"/>
    <w:link w:val="Heading2Char"/>
    <w:qFormat/>
    <w:rsid w:val="00395F0F"/>
    <w:pPr>
      <w:keepNext/>
      <w:numPr>
        <w:ilvl w:val="1"/>
        <w:numId w:val="6"/>
      </w:numPr>
      <w:spacing w:before="400" w:after="120"/>
      <w:ind w:left="720" w:hanging="720"/>
      <w:outlineLvl w:val="1"/>
    </w:pPr>
    <w:rPr>
      <w:rFonts w:cs="Arial"/>
      <w:sz w:val="36"/>
      <w:szCs w:val="36"/>
    </w:rPr>
  </w:style>
  <w:style w:type="paragraph" w:styleId="Heading3">
    <w:name w:val="heading 3"/>
    <w:basedOn w:val="Normal"/>
    <w:next w:val="body"/>
    <w:link w:val="Heading3Char"/>
    <w:qFormat/>
    <w:rsid w:val="00C76273"/>
    <w:pPr>
      <w:keepNext/>
      <w:numPr>
        <w:ilvl w:val="2"/>
        <w:numId w:val="6"/>
      </w:numPr>
      <w:spacing w:before="360" w:after="120"/>
      <w:outlineLvl w:val="2"/>
    </w:pPr>
    <w:rPr>
      <w:sz w:val="30"/>
      <w:szCs w:val="30"/>
    </w:rPr>
  </w:style>
  <w:style w:type="paragraph" w:styleId="Heading4">
    <w:name w:val="heading 4"/>
    <w:basedOn w:val="Normal"/>
    <w:next w:val="body"/>
    <w:link w:val="Heading4Char"/>
    <w:qFormat/>
    <w:rsid w:val="00C76273"/>
    <w:pPr>
      <w:keepNext/>
      <w:numPr>
        <w:ilvl w:val="3"/>
        <w:numId w:val="6"/>
      </w:numPr>
      <w:spacing w:before="360" w:after="120"/>
      <w:outlineLvl w:val="3"/>
    </w:pPr>
    <w:rPr>
      <w:sz w:val="26"/>
      <w:szCs w:val="26"/>
    </w:rPr>
  </w:style>
  <w:style w:type="paragraph" w:styleId="Heading5">
    <w:name w:val="heading 5"/>
    <w:basedOn w:val="Normal"/>
    <w:next w:val="body"/>
    <w:link w:val="Heading5Char"/>
    <w:qFormat/>
    <w:rsid w:val="00C76273"/>
    <w:pPr>
      <w:keepNext/>
      <w:numPr>
        <w:ilvl w:val="4"/>
        <w:numId w:val="6"/>
      </w:numPr>
      <w:spacing w:before="360" w:after="120"/>
      <w:outlineLvl w:val="4"/>
    </w:pPr>
    <w:rPr>
      <w:szCs w:val="22"/>
    </w:rPr>
  </w:style>
  <w:style w:type="paragraph" w:styleId="Heading6">
    <w:name w:val="heading 6"/>
    <w:basedOn w:val="Normal"/>
    <w:next w:val="body"/>
    <w:link w:val="Heading6Char"/>
    <w:qFormat/>
    <w:rsid w:val="00C76273"/>
    <w:pPr>
      <w:keepNext/>
      <w:numPr>
        <w:ilvl w:val="5"/>
        <w:numId w:val="6"/>
      </w:numPr>
      <w:spacing w:before="360" w:after="120"/>
      <w:outlineLvl w:val="5"/>
    </w:pPr>
    <w:rPr>
      <w:szCs w:val="22"/>
    </w:rPr>
  </w:style>
  <w:style w:type="paragraph" w:styleId="Heading7">
    <w:name w:val="heading 7"/>
    <w:basedOn w:val="Normal"/>
    <w:next w:val="body"/>
    <w:link w:val="Heading7Char"/>
    <w:qFormat/>
    <w:rsid w:val="00EF3D42"/>
    <w:pPr>
      <w:keepNext/>
      <w:numPr>
        <w:ilvl w:val="6"/>
        <w:numId w:val="6"/>
      </w:numPr>
      <w:pBdr>
        <w:bottom w:val="single" w:sz="12" w:space="1" w:color="auto"/>
      </w:pBdr>
      <w:spacing w:after="480"/>
      <w:outlineLvl w:val="6"/>
    </w:pPr>
    <w:rPr>
      <w:sz w:val="44"/>
      <w:szCs w:val="44"/>
    </w:rPr>
  </w:style>
  <w:style w:type="paragraph" w:styleId="Heading8">
    <w:name w:val="heading 8"/>
    <w:basedOn w:val="Heading2"/>
    <w:next w:val="body"/>
    <w:link w:val="Heading8Char"/>
    <w:qFormat/>
    <w:rsid w:val="00C76273"/>
    <w:pPr>
      <w:numPr>
        <w:ilvl w:val="7"/>
      </w:numPr>
      <w:outlineLvl w:val="7"/>
    </w:pPr>
  </w:style>
  <w:style w:type="paragraph" w:styleId="Heading9">
    <w:name w:val="heading 9"/>
    <w:basedOn w:val="Heading3"/>
    <w:next w:val="body"/>
    <w:link w:val="Heading9Char"/>
    <w:qFormat/>
    <w:rsid w:val="00C76273"/>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95F0F"/>
    <w:rPr>
      <w:rFonts w:ascii="Arial" w:hAnsi="Arial" w:cs="Arial"/>
      <w:sz w:val="36"/>
      <w:szCs w:val="36"/>
    </w:rPr>
  </w:style>
  <w:style w:type="paragraph" w:styleId="Footer">
    <w:name w:val="footer"/>
    <w:basedOn w:val="Normal"/>
    <w:link w:val="FooterChar"/>
    <w:rsid w:val="00C31F4D"/>
    <w:pPr>
      <w:pBdr>
        <w:top w:val="single" w:sz="6" w:space="1" w:color="auto"/>
      </w:pBdr>
      <w:tabs>
        <w:tab w:val="center" w:pos="4320"/>
        <w:tab w:val="right" w:pos="9360"/>
      </w:tabs>
      <w:spacing w:line="240" w:lineRule="auto"/>
      <w:ind w:left="0"/>
    </w:pPr>
    <w:rPr>
      <w:rFonts w:cs="Arial"/>
      <w:bCs/>
      <w:sz w:val="14"/>
      <w:szCs w:val="16"/>
    </w:rPr>
  </w:style>
  <w:style w:type="paragraph" w:customStyle="1" w:styleId="tableentryc">
    <w:name w:val="table entry c"/>
    <w:basedOn w:val="Normal"/>
    <w:link w:val="tableentrycChar"/>
    <w:rsid w:val="00C76273"/>
    <w:pPr>
      <w:spacing w:before="40" w:line="240" w:lineRule="auto"/>
      <w:jc w:val="center"/>
    </w:pPr>
    <w:rPr>
      <w:sz w:val="18"/>
    </w:rPr>
  </w:style>
  <w:style w:type="paragraph" w:customStyle="1" w:styleId="tablespace">
    <w:name w:val="table space"/>
    <w:basedOn w:val="Normal"/>
    <w:link w:val="tablespaceChar"/>
    <w:rsid w:val="00C76273"/>
    <w:pPr>
      <w:spacing w:before="0" w:after="0" w:line="240" w:lineRule="auto"/>
    </w:pPr>
    <w:rPr>
      <w:sz w:val="12"/>
    </w:rPr>
  </w:style>
  <w:style w:type="paragraph" w:styleId="TOC1">
    <w:name w:val="toc 1"/>
    <w:basedOn w:val="body"/>
    <w:next w:val="Normal"/>
    <w:autoRedefine/>
    <w:uiPriority w:val="39"/>
    <w:rsid w:val="00C76273"/>
    <w:pPr>
      <w:keepNext/>
      <w:tabs>
        <w:tab w:val="right" w:leader="dot" w:pos="9360"/>
      </w:tabs>
      <w:spacing w:before="240" w:after="120"/>
      <w:ind w:left="1080" w:right="720" w:hanging="360"/>
    </w:pPr>
    <w:rPr>
      <w:b/>
      <w:bCs/>
      <w:noProof/>
      <w:sz w:val="24"/>
      <w:szCs w:val="22"/>
    </w:rPr>
  </w:style>
  <w:style w:type="paragraph" w:styleId="TOC2">
    <w:name w:val="toc 2"/>
    <w:basedOn w:val="TOC1"/>
    <w:next w:val="Normal"/>
    <w:autoRedefine/>
    <w:uiPriority w:val="39"/>
    <w:rsid w:val="00C76273"/>
    <w:pPr>
      <w:keepNext w:val="0"/>
      <w:spacing w:before="40" w:after="40"/>
      <w:ind w:left="1296" w:hanging="216"/>
    </w:pPr>
    <w:rPr>
      <w:b w:val="0"/>
      <w:bCs w:val="0"/>
      <w:sz w:val="20"/>
    </w:rPr>
  </w:style>
  <w:style w:type="paragraph" w:styleId="TOC3">
    <w:name w:val="toc 3"/>
    <w:basedOn w:val="TOC2"/>
    <w:next w:val="Normal"/>
    <w:autoRedefine/>
    <w:uiPriority w:val="39"/>
    <w:rsid w:val="00C76273"/>
    <w:pPr>
      <w:ind w:left="1669" w:hanging="229"/>
    </w:pPr>
    <w:rPr>
      <w:bCs/>
      <w:szCs w:val="24"/>
    </w:rPr>
  </w:style>
  <w:style w:type="paragraph" w:styleId="TOC4">
    <w:name w:val="toc 4"/>
    <w:basedOn w:val="TOC2"/>
    <w:next w:val="Normal"/>
    <w:autoRedefine/>
    <w:uiPriority w:val="39"/>
    <w:semiHidden/>
    <w:rsid w:val="00C76273"/>
    <w:pPr>
      <w:ind w:left="2029" w:hanging="360"/>
    </w:pPr>
  </w:style>
  <w:style w:type="character" w:styleId="Hyperlink">
    <w:name w:val="Hyperlink"/>
    <w:basedOn w:val="DefaultParagraphFont"/>
    <w:uiPriority w:val="99"/>
    <w:rsid w:val="00C76273"/>
    <w:rPr>
      <w:color w:val="0000FF"/>
      <w:u w:val="single"/>
    </w:rPr>
  </w:style>
  <w:style w:type="paragraph" w:customStyle="1" w:styleId="License">
    <w:name w:val="License"/>
    <w:basedOn w:val="Normal"/>
    <w:rsid w:val="005B1C34"/>
    <w:pPr>
      <w:spacing w:line="240" w:lineRule="atLeast"/>
      <w:ind w:left="0"/>
    </w:pPr>
    <w:rPr>
      <w:rFonts w:cs="Arial"/>
      <w:sz w:val="18"/>
    </w:rPr>
  </w:style>
  <w:style w:type="paragraph" w:customStyle="1" w:styleId="tablefootnote">
    <w:name w:val="table footnote"/>
    <w:basedOn w:val="Normal"/>
    <w:link w:val="tablefootnoteChar"/>
    <w:rsid w:val="00C76273"/>
    <w:pPr>
      <w:spacing w:before="40" w:line="240" w:lineRule="auto"/>
    </w:pPr>
    <w:rPr>
      <w:sz w:val="16"/>
    </w:rPr>
  </w:style>
  <w:style w:type="paragraph" w:styleId="Caption">
    <w:name w:val="caption"/>
    <w:basedOn w:val="Normal"/>
    <w:next w:val="body"/>
    <w:link w:val="CaptionChar"/>
    <w:qFormat/>
    <w:rsid w:val="00C76273"/>
    <w:pPr>
      <w:spacing w:before="240" w:after="160" w:line="240" w:lineRule="auto"/>
    </w:pPr>
    <w:rPr>
      <w:b/>
      <w:bCs/>
    </w:rPr>
  </w:style>
  <w:style w:type="paragraph" w:customStyle="1" w:styleId="anchor">
    <w:name w:val="anchor"/>
    <w:basedOn w:val="Normal"/>
    <w:next w:val="body"/>
    <w:rsid w:val="00C76273"/>
    <w:pPr>
      <w:spacing w:before="240" w:after="240"/>
    </w:pPr>
    <w:rPr>
      <w:noProof/>
    </w:rPr>
  </w:style>
  <w:style w:type="character" w:styleId="CommentReference">
    <w:name w:val="annotation reference"/>
    <w:basedOn w:val="DefaultParagraphFont"/>
    <w:semiHidden/>
    <w:rsid w:val="00C76273"/>
    <w:rPr>
      <w:sz w:val="16"/>
      <w:szCs w:val="16"/>
    </w:rPr>
  </w:style>
  <w:style w:type="paragraph" w:styleId="CommentText">
    <w:name w:val="annotation text"/>
    <w:basedOn w:val="Normal"/>
    <w:link w:val="CommentTextChar"/>
    <w:semiHidden/>
    <w:rsid w:val="00C76273"/>
    <w:rPr>
      <w:rFonts w:ascii="Times" w:eastAsia="Times" w:hAnsi="Times"/>
      <w:sz w:val="20"/>
      <w:szCs w:val="20"/>
    </w:rPr>
  </w:style>
  <w:style w:type="paragraph" w:styleId="BalloonText">
    <w:name w:val="Balloon Text"/>
    <w:basedOn w:val="Normal"/>
    <w:semiHidden/>
    <w:rsid w:val="00C76273"/>
    <w:rPr>
      <w:rFonts w:ascii="Tahoma" w:hAnsi="Tahoma" w:cs="Tahoma"/>
      <w:sz w:val="16"/>
      <w:szCs w:val="16"/>
    </w:rPr>
  </w:style>
  <w:style w:type="paragraph" w:customStyle="1" w:styleId="tablecode">
    <w:name w:val="table code"/>
    <w:basedOn w:val="Normal"/>
    <w:link w:val="tablecodeChar"/>
    <w:rsid w:val="00C76273"/>
    <w:pPr>
      <w:tabs>
        <w:tab w:val="left" w:pos="720"/>
        <w:tab w:val="left" w:pos="1440"/>
        <w:tab w:val="left" w:pos="2160"/>
        <w:tab w:val="left" w:pos="2880"/>
        <w:tab w:val="left" w:pos="3600"/>
        <w:tab w:val="left" w:pos="4320"/>
        <w:tab w:val="left" w:pos="5040"/>
        <w:tab w:val="left" w:pos="5760"/>
        <w:tab w:val="left" w:pos="6480"/>
        <w:tab w:val="left" w:pos="7200"/>
      </w:tabs>
      <w:spacing w:before="0" w:after="0" w:line="240" w:lineRule="auto"/>
    </w:pPr>
    <w:rPr>
      <w:rFonts w:ascii="Courier New" w:hAnsi="Courier New"/>
      <w:noProof/>
      <w:sz w:val="16"/>
      <w:szCs w:val="16"/>
    </w:rPr>
  </w:style>
  <w:style w:type="paragraph" w:customStyle="1" w:styleId="subhead">
    <w:name w:val="subhead"/>
    <w:basedOn w:val="Normal"/>
    <w:next w:val="body"/>
    <w:link w:val="subheadChar"/>
    <w:rsid w:val="00C76273"/>
    <w:pPr>
      <w:keepNext/>
      <w:spacing w:before="240" w:after="120"/>
    </w:pPr>
    <w:rPr>
      <w:b/>
      <w:szCs w:val="22"/>
    </w:rPr>
  </w:style>
  <w:style w:type="paragraph" w:customStyle="1" w:styleId="bulletlv3">
    <w:name w:val="bullet lv3"/>
    <w:basedOn w:val="Normal"/>
    <w:link w:val="bulletlv3Char"/>
    <w:rsid w:val="00C76273"/>
    <w:pPr>
      <w:numPr>
        <w:numId w:val="4"/>
      </w:numPr>
    </w:pPr>
  </w:style>
  <w:style w:type="paragraph" w:customStyle="1" w:styleId="code">
    <w:name w:val="code"/>
    <w:basedOn w:val="Normal"/>
    <w:link w:val="codeChar"/>
    <w:rsid w:val="00C76273"/>
    <w:pPr>
      <w:tabs>
        <w:tab w:val="left" w:pos="720"/>
        <w:tab w:val="left" w:pos="1440"/>
        <w:tab w:val="left" w:pos="2160"/>
        <w:tab w:val="left" w:pos="2880"/>
        <w:tab w:val="left" w:pos="3600"/>
        <w:tab w:val="left" w:pos="4320"/>
        <w:tab w:val="left" w:pos="5040"/>
        <w:tab w:val="left" w:pos="5760"/>
        <w:tab w:val="left" w:pos="6480"/>
        <w:tab w:val="left" w:pos="7200"/>
      </w:tabs>
      <w:spacing w:before="0" w:after="0" w:line="240" w:lineRule="atLeast"/>
    </w:pPr>
    <w:rPr>
      <w:rFonts w:ascii="Courier New" w:hAnsi="Courier New"/>
      <w:noProof/>
      <w:sz w:val="18"/>
    </w:rPr>
  </w:style>
  <w:style w:type="paragraph" w:customStyle="1" w:styleId="calloutreg8pt">
    <w:name w:val="callout_reg 8 pt"/>
    <w:basedOn w:val="Normal"/>
    <w:rsid w:val="00C76273"/>
    <w:pPr>
      <w:spacing w:before="0" w:after="0" w:line="240" w:lineRule="auto"/>
    </w:pPr>
    <w:rPr>
      <w:rFonts w:cs="Arial"/>
      <w:bCs/>
      <w:sz w:val="16"/>
      <w:szCs w:val="18"/>
    </w:rPr>
  </w:style>
  <w:style w:type="paragraph" w:customStyle="1" w:styleId="Draft">
    <w:name w:val="Draft"/>
    <w:basedOn w:val="Normal"/>
    <w:semiHidden/>
    <w:rsid w:val="00C76273"/>
    <w:rPr>
      <w:rFonts w:ascii="Arial Bold" w:eastAsia="Times" w:hAnsi="Arial Bold"/>
      <w:b/>
      <w:color w:val="C0C0C0"/>
      <w:sz w:val="96"/>
      <w:szCs w:val="20"/>
    </w:rPr>
  </w:style>
  <w:style w:type="character" w:styleId="FootnoteReference">
    <w:name w:val="footnote reference"/>
    <w:basedOn w:val="DefaultParagraphFont"/>
    <w:rsid w:val="00C76273"/>
    <w:rPr>
      <w:iCs/>
      <w:sz w:val="20"/>
      <w:szCs w:val="20"/>
      <w:vertAlign w:val="superscript"/>
    </w:rPr>
  </w:style>
  <w:style w:type="paragraph" w:styleId="FootnoteText">
    <w:name w:val="footnote text"/>
    <w:basedOn w:val="Normal"/>
    <w:uiPriority w:val="99"/>
    <w:rsid w:val="00C76273"/>
    <w:pPr>
      <w:keepLines/>
      <w:spacing w:before="60" w:after="60" w:line="240" w:lineRule="atLeast"/>
    </w:pPr>
    <w:rPr>
      <w:sz w:val="16"/>
    </w:rPr>
  </w:style>
  <w:style w:type="paragraph" w:customStyle="1" w:styleId="numbrdlist">
    <w:name w:val="numbrd list"/>
    <w:basedOn w:val="Normal"/>
    <w:rsid w:val="00C76273"/>
    <w:pPr>
      <w:numPr>
        <w:numId w:val="10"/>
      </w:numPr>
      <w:tabs>
        <w:tab w:val="decimal" w:pos="1440"/>
      </w:tabs>
    </w:pPr>
  </w:style>
  <w:style w:type="paragraph" w:customStyle="1" w:styleId="numbrdlist0">
    <w:name w:val="numbrd list +"/>
    <w:basedOn w:val="Normal"/>
    <w:rsid w:val="00C76273"/>
    <w:pPr>
      <w:numPr>
        <w:numId w:val="11"/>
      </w:numPr>
      <w:tabs>
        <w:tab w:val="left" w:pos="1440"/>
      </w:tabs>
    </w:pPr>
  </w:style>
  <w:style w:type="paragraph" w:customStyle="1" w:styleId="numbrdlist1">
    <w:name w:val="numbrd list ++"/>
    <w:basedOn w:val="Normal"/>
    <w:rsid w:val="00C76273"/>
    <w:pPr>
      <w:numPr>
        <w:numId w:val="12"/>
      </w:numPr>
    </w:pPr>
  </w:style>
  <w:style w:type="character" w:styleId="LineNumber">
    <w:name w:val="line number"/>
    <w:basedOn w:val="DefaultParagraphFont"/>
    <w:semiHidden/>
    <w:rsid w:val="00C76273"/>
    <w:rPr>
      <w:rFonts w:ascii="Arial" w:hAnsi="Arial"/>
      <w:sz w:val="12"/>
    </w:rPr>
  </w:style>
  <w:style w:type="paragraph" w:customStyle="1" w:styleId="calloutbold8pt">
    <w:name w:val="callout_bold 8 pt"/>
    <w:basedOn w:val="Normal"/>
    <w:rsid w:val="00C76273"/>
    <w:pPr>
      <w:spacing w:before="0" w:after="0" w:line="240" w:lineRule="auto"/>
    </w:pPr>
    <w:rPr>
      <w:rFonts w:cs="Arial"/>
      <w:b/>
      <w:bCs/>
      <w:sz w:val="16"/>
      <w:szCs w:val="18"/>
    </w:rPr>
  </w:style>
  <w:style w:type="paragraph" w:customStyle="1" w:styleId="tablebulletlvl2">
    <w:name w:val="table bullet lvl 2"/>
    <w:basedOn w:val="Normal"/>
    <w:rsid w:val="00C76273"/>
    <w:pPr>
      <w:numPr>
        <w:numId w:val="15"/>
      </w:numPr>
      <w:tabs>
        <w:tab w:val="left" w:pos="432"/>
      </w:tabs>
      <w:spacing w:before="20" w:after="0" w:line="240" w:lineRule="auto"/>
    </w:pPr>
    <w:rPr>
      <w:sz w:val="18"/>
    </w:rPr>
  </w:style>
  <w:style w:type="paragraph" w:customStyle="1" w:styleId="proctextindent">
    <w:name w:val="proc text indent"/>
    <w:basedOn w:val="Normal"/>
    <w:rsid w:val="00C76273"/>
    <w:pPr>
      <w:ind w:left="1080"/>
    </w:pPr>
  </w:style>
  <w:style w:type="paragraph" w:customStyle="1" w:styleId="tableheadingc">
    <w:name w:val="table heading c"/>
    <w:basedOn w:val="Normal"/>
    <w:link w:val="tableheadingcChar"/>
    <w:rsid w:val="00C76273"/>
    <w:pPr>
      <w:keepNext/>
      <w:spacing w:before="60" w:after="60" w:line="240" w:lineRule="auto"/>
      <w:jc w:val="center"/>
    </w:pPr>
    <w:rPr>
      <w:b/>
      <w:bCs/>
      <w:sz w:val="18"/>
      <w:szCs w:val="18"/>
    </w:rPr>
  </w:style>
  <w:style w:type="paragraph" w:styleId="TOC7">
    <w:name w:val="toc 7"/>
    <w:basedOn w:val="Normal"/>
    <w:next w:val="Normal"/>
    <w:autoRedefine/>
    <w:semiHidden/>
    <w:rsid w:val="00C76273"/>
    <w:pPr>
      <w:tabs>
        <w:tab w:val="right" w:leader="dot" w:pos="9000"/>
      </w:tabs>
      <w:ind w:left="1320"/>
    </w:pPr>
    <w:rPr>
      <w:szCs w:val="22"/>
    </w:rPr>
  </w:style>
  <w:style w:type="paragraph" w:customStyle="1" w:styleId="bodytable">
    <w:name w:val="body_table"/>
    <w:basedOn w:val="Normal"/>
    <w:rsid w:val="00C76273"/>
    <w:pPr>
      <w:spacing w:before="60" w:after="60"/>
    </w:pPr>
  </w:style>
  <w:style w:type="paragraph" w:customStyle="1" w:styleId="bulletlv4">
    <w:name w:val="bullet lv4"/>
    <w:basedOn w:val="Normal"/>
    <w:link w:val="bulletlv4Char"/>
    <w:rsid w:val="00C76273"/>
    <w:pPr>
      <w:numPr>
        <w:numId w:val="5"/>
      </w:numPr>
    </w:pPr>
  </w:style>
  <w:style w:type="paragraph" w:customStyle="1" w:styleId="bulletlv1">
    <w:name w:val="bullet lv1"/>
    <w:basedOn w:val="Normal"/>
    <w:link w:val="bulletlv1Char"/>
    <w:rsid w:val="00C76273"/>
    <w:pPr>
      <w:numPr>
        <w:numId w:val="3"/>
      </w:numPr>
    </w:pPr>
    <w:rPr>
      <w:szCs w:val="20"/>
    </w:rPr>
  </w:style>
  <w:style w:type="paragraph" w:customStyle="1" w:styleId="figureanchor">
    <w:name w:val="figure anchor"/>
    <w:basedOn w:val="Normal"/>
    <w:next w:val="Caption"/>
    <w:rsid w:val="00C76273"/>
    <w:pPr>
      <w:keepNext/>
      <w:spacing w:before="360" w:after="120"/>
    </w:pPr>
    <w:rPr>
      <w:noProof/>
    </w:rPr>
  </w:style>
  <w:style w:type="paragraph" w:customStyle="1" w:styleId="body1">
    <w:name w:val="body1"/>
    <w:basedOn w:val="Normal"/>
    <w:rsid w:val="00C76273"/>
  </w:style>
  <w:style w:type="paragraph" w:customStyle="1" w:styleId="subheadindented">
    <w:name w:val="subhead_indented"/>
    <w:basedOn w:val="subhead"/>
    <w:next w:val="body1"/>
    <w:link w:val="subheadindentedChar"/>
    <w:rsid w:val="00C76273"/>
  </w:style>
  <w:style w:type="paragraph" w:customStyle="1" w:styleId="codeindented">
    <w:name w:val="code indented"/>
    <w:basedOn w:val="code"/>
    <w:link w:val="codeindentedChar"/>
    <w:rsid w:val="00C76273"/>
    <w:pPr>
      <w:tabs>
        <w:tab w:val="clear" w:pos="720"/>
      </w:tabs>
      <w:ind w:left="1440"/>
    </w:pPr>
  </w:style>
  <w:style w:type="character" w:customStyle="1" w:styleId="Bold">
    <w:name w:val="Bold"/>
    <w:rsid w:val="00C76273"/>
    <w:rPr>
      <w:b/>
      <w:bCs/>
      <w:color w:val="auto"/>
      <w:szCs w:val="20"/>
    </w:rPr>
  </w:style>
  <w:style w:type="character" w:customStyle="1" w:styleId="bluexrefs">
    <w:name w:val="blue_xrefs"/>
    <w:basedOn w:val="DefaultParagraphFont"/>
    <w:semiHidden/>
    <w:rsid w:val="00C76273"/>
    <w:rPr>
      <w:color w:val="0000FF"/>
    </w:rPr>
  </w:style>
  <w:style w:type="paragraph" w:customStyle="1" w:styleId="tableentry">
    <w:name w:val="table entry"/>
    <w:basedOn w:val="Normal"/>
    <w:link w:val="tableentryChar"/>
    <w:rsid w:val="00C76273"/>
    <w:pPr>
      <w:spacing w:before="40" w:line="240" w:lineRule="auto"/>
      <w:ind w:left="0"/>
    </w:pPr>
    <w:rPr>
      <w:rFonts w:cs="Arial"/>
      <w:sz w:val="18"/>
      <w:szCs w:val="20"/>
    </w:rPr>
  </w:style>
  <w:style w:type="character" w:customStyle="1" w:styleId="tableentryChar">
    <w:name w:val="table entry Char"/>
    <w:basedOn w:val="tableheadingChar"/>
    <w:link w:val="tableentry"/>
    <w:rsid w:val="0029271B"/>
    <w:rPr>
      <w:rFonts w:ascii="Arial" w:hAnsi="Arial" w:cs="Arial"/>
      <w:b/>
      <w:sz w:val="18"/>
    </w:rPr>
  </w:style>
  <w:style w:type="character" w:customStyle="1" w:styleId="tableheadingChar">
    <w:name w:val="table heading Char"/>
    <w:basedOn w:val="DefaultParagraphFont"/>
    <w:link w:val="tableheading"/>
    <w:rsid w:val="0029271B"/>
    <w:rPr>
      <w:rFonts w:ascii="Arial" w:hAnsi="Arial" w:cs="Arial"/>
      <w:b/>
      <w:sz w:val="18"/>
    </w:rPr>
  </w:style>
  <w:style w:type="paragraph" w:customStyle="1" w:styleId="tableheading">
    <w:name w:val="table heading"/>
    <w:basedOn w:val="Normal"/>
    <w:link w:val="tableheadingChar"/>
    <w:rsid w:val="00C76273"/>
    <w:pPr>
      <w:keepNext/>
      <w:spacing w:before="60" w:after="60" w:line="240" w:lineRule="auto"/>
      <w:ind w:left="0"/>
    </w:pPr>
    <w:rPr>
      <w:rFonts w:cs="Arial"/>
      <w:b/>
      <w:sz w:val="18"/>
      <w:szCs w:val="20"/>
    </w:rPr>
  </w:style>
  <w:style w:type="paragraph" w:customStyle="1" w:styleId="tablenumbrdlst">
    <w:name w:val="table_numbrdlst"/>
    <w:basedOn w:val="tableentry"/>
    <w:rsid w:val="00C76273"/>
    <w:pPr>
      <w:numPr>
        <w:numId w:val="16"/>
      </w:numPr>
      <w:spacing w:after="0"/>
    </w:pPr>
    <w:rPr>
      <w:rFonts w:cs="Times New Roman"/>
      <w:bCs/>
      <w:szCs w:val="18"/>
    </w:rPr>
  </w:style>
  <w:style w:type="paragraph" w:customStyle="1" w:styleId="body">
    <w:name w:val="body"/>
    <w:basedOn w:val="Normal"/>
    <w:link w:val="bodyChar"/>
    <w:rsid w:val="00C76273"/>
    <w:rPr>
      <w:rFonts w:cs="Arial"/>
      <w:szCs w:val="20"/>
    </w:rPr>
  </w:style>
  <w:style w:type="paragraph" w:customStyle="1" w:styleId="bulletlv2">
    <w:name w:val="bullet lv2"/>
    <w:basedOn w:val="Normal"/>
    <w:link w:val="bulletlv2CharChar"/>
    <w:rsid w:val="00C76273"/>
    <w:pPr>
      <w:numPr>
        <w:numId w:val="13"/>
      </w:numPr>
      <w:tabs>
        <w:tab w:val="left" w:pos="1440"/>
      </w:tabs>
    </w:pPr>
  </w:style>
  <w:style w:type="character" w:customStyle="1" w:styleId="bulletlv2CharChar">
    <w:name w:val="bullet lv2 Char Char"/>
    <w:basedOn w:val="DefaultParagraphFont"/>
    <w:link w:val="bulletlv2"/>
    <w:rsid w:val="000F769D"/>
    <w:rPr>
      <w:rFonts w:ascii="Arial" w:hAnsi="Arial"/>
      <w:sz w:val="22"/>
      <w:szCs w:val="24"/>
    </w:rPr>
  </w:style>
  <w:style w:type="paragraph" w:customStyle="1" w:styleId="DocTitle">
    <w:name w:val="DocTitle"/>
    <w:basedOn w:val="Normal"/>
    <w:next w:val="DocSubtitle"/>
    <w:link w:val="DocTitleChar"/>
    <w:rsid w:val="00C76273"/>
    <w:pPr>
      <w:spacing w:before="1440" w:after="0"/>
      <w:ind w:left="0"/>
      <w:jc w:val="right"/>
    </w:pPr>
    <w:rPr>
      <w:rFonts w:cs="Arial"/>
      <w:b/>
      <w:i/>
      <w:sz w:val="48"/>
      <w:szCs w:val="48"/>
    </w:rPr>
  </w:style>
  <w:style w:type="character" w:customStyle="1" w:styleId="DocTitleChar">
    <w:name w:val="DocTitle Char"/>
    <w:basedOn w:val="DefaultParagraphFont"/>
    <w:link w:val="DocTitle"/>
    <w:rsid w:val="00CA4D2A"/>
    <w:rPr>
      <w:rFonts w:ascii="Arial" w:hAnsi="Arial" w:cs="Arial"/>
      <w:b/>
      <w:i/>
      <w:sz w:val="48"/>
      <w:szCs w:val="48"/>
    </w:rPr>
  </w:style>
  <w:style w:type="paragraph" w:styleId="Header">
    <w:name w:val="header"/>
    <w:basedOn w:val="Normal"/>
    <w:link w:val="HeaderChar"/>
    <w:rsid w:val="00C76273"/>
    <w:pPr>
      <w:pBdr>
        <w:bottom w:val="single" w:sz="8" w:space="1" w:color="auto"/>
      </w:pBdr>
      <w:tabs>
        <w:tab w:val="right" w:pos="9360"/>
      </w:tabs>
      <w:spacing w:before="240" w:after="360"/>
      <w:ind w:left="0"/>
    </w:pPr>
    <w:rPr>
      <w:rFonts w:cs="Arial"/>
      <w:sz w:val="18"/>
      <w:szCs w:val="20"/>
    </w:rPr>
  </w:style>
  <w:style w:type="paragraph" w:styleId="CommentSubject">
    <w:name w:val="annotation subject"/>
    <w:basedOn w:val="CommentText"/>
    <w:next w:val="CommentText"/>
    <w:semiHidden/>
    <w:rsid w:val="00C76273"/>
    <w:rPr>
      <w:rFonts w:ascii="Times New Roman" w:eastAsia="Times New Roman" w:hAnsi="Times New Roman"/>
      <w:b/>
      <w:bCs/>
    </w:rPr>
  </w:style>
  <w:style w:type="paragraph" w:styleId="DocumentMap">
    <w:name w:val="Document Map"/>
    <w:basedOn w:val="Normal"/>
    <w:semiHidden/>
    <w:rsid w:val="00C76273"/>
    <w:pPr>
      <w:shd w:val="clear" w:color="auto" w:fill="000080"/>
    </w:pPr>
    <w:rPr>
      <w:rFonts w:ascii="Tahoma" w:hAnsi="Tahoma" w:cs="Tahoma"/>
      <w:sz w:val="20"/>
      <w:szCs w:val="20"/>
    </w:rPr>
  </w:style>
  <w:style w:type="paragraph" w:styleId="EndnoteText">
    <w:name w:val="endnote text"/>
    <w:basedOn w:val="Normal"/>
    <w:semiHidden/>
    <w:rsid w:val="00C76273"/>
    <w:rPr>
      <w:sz w:val="20"/>
      <w:szCs w:val="20"/>
    </w:rPr>
  </w:style>
  <w:style w:type="paragraph" w:customStyle="1" w:styleId="Headercoverpage">
    <w:name w:val="Header cover page"/>
    <w:basedOn w:val="Normal"/>
    <w:next w:val="body"/>
    <w:rsid w:val="00C76273"/>
    <w:pPr>
      <w:spacing w:before="720" w:after="0" w:line="240" w:lineRule="auto"/>
      <w:ind w:left="0"/>
    </w:pPr>
    <w:rPr>
      <w:noProof/>
      <w:sz w:val="40"/>
      <w:szCs w:val="48"/>
    </w:rPr>
  </w:style>
  <w:style w:type="character" w:customStyle="1" w:styleId="tablecodeChar">
    <w:name w:val="table code Char"/>
    <w:basedOn w:val="DefaultParagraphFont"/>
    <w:link w:val="tablecode"/>
    <w:rsid w:val="006547CD"/>
    <w:rPr>
      <w:rFonts w:ascii="Courier New" w:hAnsi="Courier New"/>
      <w:noProof/>
      <w:sz w:val="16"/>
      <w:szCs w:val="16"/>
    </w:rPr>
  </w:style>
  <w:style w:type="paragraph" w:styleId="Index1">
    <w:name w:val="index 1"/>
    <w:basedOn w:val="Normal"/>
    <w:next w:val="Normal"/>
    <w:autoRedefine/>
    <w:semiHidden/>
    <w:rsid w:val="00C76273"/>
    <w:pPr>
      <w:spacing w:before="0" w:after="0" w:line="240" w:lineRule="atLeast"/>
      <w:ind w:left="216" w:hanging="216"/>
    </w:pPr>
    <w:rPr>
      <w:sz w:val="20"/>
    </w:rPr>
  </w:style>
  <w:style w:type="paragraph" w:styleId="Index2">
    <w:name w:val="index 2"/>
    <w:basedOn w:val="Normal"/>
    <w:next w:val="Normal"/>
    <w:autoRedefine/>
    <w:semiHidden/>
    <w:rsid w:val="00C76273"/>
    <w:pPr>
      <w:ind w:left="440" w:hanging="220"/>
    </w:pPr>
    <w:rPr>
      <w:sz w:val="20"/>
    </w:rPr>
  </w:style>
  <w:style w:type="paragraph" w:styleId="Index3">
    <w:name w:val="index 3"/>
    <w:basedOn w:val="Normal"/>
    <w:next w:val="Normal"/>
    <w:autoRedefine/>
    <w:semiHidden/>
    <w:rsid w:val="00C76273"/>
    <w:pPr>
      <w:ind w:left="660" w:hanging="220"/>
    </w:pPr>
    <w:rPr>
      <w:sz w:val="20"/>
    </w:rPr>
  </w:style>
  <w:style w:type="paragraph" w:styleId="Index4">
    <w:name w:val="index 4"/>
    <w:basedOn w:val="Normal"/>
    <w:next w:val="Normal"/>
    <w:autoRedefine/>
    <w:semiHidden/>
    <w:rsid w:val="00C76273"/>
    <w:pPr>
      <w:ind w:left="880" w:hanging="220"/>
    </w:pPr>
    <w:rPr>
      <w:sz w:val="20"/>
    </w:rPr>
  </w:style>
  <w:style w:type="paragraph" w:styleId="Index5">
    <w:name w:val="index 5"/>
    <w:basedOn w:val="Normal"/>
    <w:next w:val="Normal"/>
    <w:autoRedefine/>
    <w:semiHidden/>
    <w:rsid w:val="00C76273"/>
    <w:pPr>
      <w:ind w:left="1100" w:hanging="220"/>
    </w:pPr>
  </w:style>
  <w:style w:type="paragraph" w:styleId="Index6">
    <w:name w:val="index 6"/>
    <w:basedOn w:val="Normal"/>
    <w:next w:val="Normal"/>
    <w:autoRedefine/>
    <w:semiHidden/>
    <w:rsid w:val="00C76273"/>
    <w:pPr>
      <w:ind w:left="1320" w:hanging="220"/>
    </w:pPr>
  </w:style>
  <w:style w:type="paragraph" w:styleId="Index7">
    <w:name w:val="index 7"/>
    <w:basedOn w:val="Normal"/>
    <w:next w:val="Normal"/>
    <w:autoRedefine/>
    <w:semiHidden/>
    <w:rsid w:val="00C76273"/>
    <w:pPr>
      <w:ind w:left="1540" w:hanging="220"/>
    </w:pPr>
  </w:style>
  <w:style w:type="paragraph" w:styleId="Index8">
    <w:name w:val="index 8"/>
    <w:basedOn w:val="Normal"/>
    <w:next w:val="Normal"/>
    <w:autoRedefine/>
    <w:semiHidden/>
    <w:rsid w:val="00C76273"/>
    <w:pPr>
      <w:ind w:left="1760" w:hanging="220"/>
    </w:pPr>
  </w:style>
  <w:style w:type="paragraph" w:styleId="Index9">
    <w:name w:val="index 9"/>
    <w:basedOn w:val="Normal"/>
    <w:next w:val="Normal"/>
    <w:autoRedefine/>
    <w:semiHidden/>
    <w:rsid w:val="00C76273"/>
    <w:pPr>
      <w:ind w:left="1980" w:hanging="220"/>
    </w:pPr>
  </w:style>
  <w:style w:type="paragraph" w:styleId="IndexHeading">
    <w:name w:val="index heading"/>
    <w:basedOn w:val="Normal"/>
    <w:next w:val="Index1"/>
    <w:semiHidden/>
    <w:rsid w:val="00C76273"/>
    <w:pPr>
      <w:keepNext/>
      <w:spacing w:before="720" w:after="480"/>
    </w:pPr>
    <w:rPr>
      <w:rFonts w:cs="Arial"/>
      <w:b/>
      <w:bCs/>
      <w:sz w:val="44"/>
    </w:rPr>
  </w:style>
  <w:style w:type="paragraph" w:styleId="MacroText">
    <w:name w:val="macro"/>
    <w:semiHidden/>
    <w:rsid w:val="00C7627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rsid w:val="00C76273"/>
    <w:pPr>
      <w:ind w:left="220" w:hanging="220"/>
    </w:pPr>
  </w:style>
  <w:style w:type="paragraph" w:styleId="TableofFigures">
    <w:name w:val="table of figures"/>
    <w:basedOn w:val="Normal"/>
    <w:next w:val="body"/>
    <w:uiPriority w:val="99"/>
    <w:rsid w:val="00C76273"/>
    <w:pPr>
      <w:tabs>
        <w:tab w:val="right" w:leader="dot" w:pos="9360"/>
      </w:tabs>
      <w:spacing w:line="240" w:lineRule="auto"/>
      <w:ind w:left="1080" w:right="720" w:hanging="360"/>
    </w:pPr>
    <w:rPr>
      <w:noProof/>
      <w:sz w:val="20"/>
    </w:rPr>
  </w:style>
  <w:style w:type="table" w:styleId="TableClassic1">
    <w:name w:val="Table Classic 1"/>
    <w:basedOn w:val="TableNormal"/>
    <w:rsid w:val="00C76273"/>
    <w:pPr>
      <w:spacing w:before="120" w:after="40" w:line="28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HeadingTOC">
    <w:name w:val="Heading TOC"/>
    <w:basedOn w:val="Normal"/>
    <w:next w:val="body"/>
    <w:rsid w:val="00EF3D42"/>
    <w:pPr>
      <w:pBdr>
        <w:bottom w:val="single" w:sz="12" w:space="1" w:color="auto"/>
      </w:pBdr>
      <w:spacing w:after="480"/>
      <w:ind w:left="0"/>
    </w:pPr>
    <w:rPr>
      <w:bCs/>
      <w:sz w:val="44"/>
      <w:szCs w:val="48"/>
    </w:rPr>
  </w:style>
  <w:style w:type="paragraph" w:styleId="TOC5">
    <w:name w:val="toc 5"/>
    <w:basedOn w:val="TOC2"/>
    <w:next w:val="Normal"/>
    <w:autoRedefine/>
    <w:semiHidden/>
    <w:rsid w:val="00C76273"/>
    <w:pPr>
      <w:tabs>
        <w:tab w:val="left" w:pos="2304"/>
      </w:tabs>
      <w:ind w:left="1800"/>
    </w:pPr>
  </w:style>
  <w:style w:type="paragraph" w:styleId="TOC6">
    <w:name w:val="toc 6"/>
    <w:basedOn w:val="Normal"/>
    <w:next w:val="Normal"/>
    <w:autoRedefine/>
    <w:semiHidden/>
    <w:rsid w:val="00C76273"/>
    <w:pPr>
      <w:tabs>
        <w:tab w:val="right" w:pos="9000"/>
      </w:tabs>
      <w:ind w:left="1094"/>
    </w:pPr>
    <w:rPr>
      <w:szCs w:val="22"/>
    </w:rPr>
  </w:style>
  <w:style w:type="paragraph" w:styleId="TOC8">
    <w:name w:val="toc 8"/>
    <w:basedOn w:val="Normal"/>
    <w:next w:val="Normal"/>
    <w:autoRedefine/>
    <w:semiHidden/>
    <w:rsid w:val="00C76273"/>
    <w:pPr>
      <w:tabs>
        <w:tab w:val="right" w:leader="dot" w:pos="9000"/>
      </w:tabs>
      <w:ind w:left="1540"/>
    </w:pPr>
    <w:rPr>
      <w:szCs w:val="22"/>
    </w:rPr>
  </w:style>
  <w:style w:type="paragraph" w:styleId="TOC9">
    <w:name w:val="toc 9"/>
    <w:basedOn w:val="Normal"/>
    <w:next w:val="Normal"/>
    <w:autoRedefine/>
    <w:semiHidden/>
    <w:rsid w:val="00C76273"/>
    <w:pPr>
      <w:tabs>
        <w:tab w:val="right" w:leader="dot" w:pos="9000"/>
      </w:tabs>
      <w:ind w:left="1760"/>
    </w:pPr>
    <w:rPr>
      <w:szCs w:val="22"/>
    </w:rPr>
  </w:style>
  <w:style w:type="paragraph" w:customStyle="1" w:styleId="body2">
    <w:name w:val="body2"/>
    <w:basedOn w:val="Normal"/>
    <w:rsid w:val="00C76273"/>
    <w:pPr>
      <w:ind w:left="1080"/>
    </w:pPr>
  </w:style>
  <w:style w:type="paragraph" w:customStyle="1" w:styleId="address">
    <w:name w:val="address"/>
    <w:basedOn w:val="Normal"/>
    <w:semiHidden/>
    <w:rsid w:val="00C76273"/>
    <w:pPr>
      <w:spacing w:before="0" w:after="0"/>
      <w:jc w:val="center"/>
    </w:pPr>
    <w:rPr>
      <w:sz w:val="20"/>
    </w:rPr>
  </w:style>
  <w:style w:type="paragraph" w:customStyle="1" w:styleId="DocSubtitle">
    <w:name w:val="DocSubtitle"/>
    <w:basedOn w:val="Normal"/>
    <w:next w:val="DCN"/>
    <w:rsid w:val="00C76273"/>
    <w:pPr>
      <w:ind w:left="0"/>
      <w:jc w:val="right"/>
    </w:pPr>
    <w:rPr>
      <w:i/>
      <w:sz w:val="36"/>
    </w:rPr>
  </w:style>
  <w:style w:type="paragraph" w:customStyle="1" w:styleId="notetext">
    <w:name w:val="note text"/>
    <w:basedOn w:val="Normal"/>
    <w:next w:val="notetextbody"/>
    <w:rsid w:val="00717A83"/>
    <w:pPr>
      <w:spacing w:before="100" w:after="0"/>
    </w:pPr>
    <w:rPr>
      <w:b/>
      <w:sz w:val="18"/>
      <w:szCs w:val="20"/>
    </w:rPr>
  </w:style>
  <w:style w:type="paragraph" w:customStyle="1" w:styleId="tablebulletlvl1">
    <w:name w:val="table bullet lvl 1"/>
    <w:basedOn w:val="tableentry"/>
    <w:rsid w:val="00C76273"/>
    <w:pPr>
      <w:numPr>
        <w:numId w:val="14"/>
      </w:numPr>
      <w:tabs>
        <w:tab w:val="left" w:pos="216"/>
      </w:tabs>
      <w:spacing w:before="20" w:after="0"/>
    </w:pPr>
    <w:rPr>
      <w:rFonts w:cs="Times New Roman"/>
    </w:rPr>
  </w:style>
  <w:style w:type="paragraph" w:customStyle="1" w:styleId="DCN">
    <w:name w:val="DCN"/>
    <w:basedOn w:val="Normal"/>
    <w:next w:val="body"/>
    <w:rsid w:val="00C76273"/>
    <w:pPr>
      <w:ind w:left="0"/>
      <w:jc w:val="right"/>
    </w:pPr>
    <w:rPr>
      <w:b/>
      <w:i/>
      <w:sz w:val="28"/>
      <w:szCs w:val="28"/>
    </w:rPr>
  </w:style>
  <w:style w:type="paragraph" w:customStyle="1" w:styleId="Footercover">
    <w:name w:val="Footer cover"/>
    <w:basedOn w:val="Footer"/>
    <w:rsid w:val="00A43EF1"/>
    <w:pPr>
      <w:pBdr>
        <w:top w:val="none" w:sz="0" w:space="0" w:color="auto"/>
      </w:pBdr>
      <w:spacing w:before="0" w:after="0" w:line="240" w:lineRule="atLeast"/>
      <w:jc w:val="center"/>
    </w:pPr>
    <w:rPr>
      <w:b/>
      <w:bCs w:val="0"/>
      <w:sz w:val="18"/>
    </w:rPr>
  </w:style>
  <w:style w:type="paragraph" w:customStyle="1" w:styleId="HeadingRevisionHistory">
    <w:name w:val="Heading Revision History"/>
    <w:basedOn w:val="Heading1"/>
    <w:next w:val="body"/>
    <w:semiHidden/>
    <w:rsid w:val="00C76273"/>
    <w:pPr>
      <w:numPr>
        <w:numId w:val="0"/>
      </w:numPr>
    </w:pPr>
    <w:rPr>
      <w:rFonts w:cs="Arial"/>
    </w:rPr>
  </w:style>
  <w:style w:type="paragraph" w:customStyle="1" w:styleId="procfigure">
    <w:name w:val="proc_figure"/>
    <w:basedOn w:val="Normal"/>
    <w:next w:val="proctext"/>
    <w:rsid w:val="00C76273"/>
    <w:pPr>
      <w:spacing w:before="240" w:after="240"/>
      <w:ind w:left="1080"/>
    </w:pPr>
    <w:rPr>
      <w:rFonts w:cs="Arial"/>
    </w:rPr>
  </w:style>
  <w:style w:type="paragraph" w:customStyle="1" w:styleId="proctitle">
    <w:name w:val="proc title"/>
    <w:basedOn w:val="Normal"/>
    <w:next w:val="proctext"/>
    <w:rsid w:val="00C76273"/>
    <w:pPr>
      <w:keepNext/>
      <w:keepLines/>
      <w:spacing w:before="240" w:after="120"/>
    </w:pPr>
    <w:rPr>
      <w:rFonts w:ascii="Arial Narrow" w:hAnsi="Arial Narrow"/>
      <w:b/>
      <w:bCs/>
      <w:sz w:val="26"/>
      <w:szCs w:val="22"/>
    </w:rPr>
  </w:style>
  <w:style w:type="paragraph" w:customStyle="1" w:styleId="Header1stpage">
    <w:name w:val="Header 1st page"/>
    <w:basedOn w:val="Normal"/>
    <w:rsid w:val="00C76273"/>
    <w:pPr>
      <w:spacing w:before="400" w:after="240"/>
      <w:ind w:left="0"/>
      <w:contextualSpacing/>
    </w:pPr>
  </w:style>
  <w:style w:type="paragraph" w:customStyle="1" w:styleId="proctext">
    <w:name w:val="proc text"/>
    <w:basedOn w:val="Normal"/>
    <w:rsid w:val="00D372D1"/>
    <w:pPr>
      <w:ind w:left="1080"/>
    </w:pPr>
  </w:style>
  <w:style w:type="paragraph" w:customStyle="1" w:styleId="procresultindented">
    <w:name w:val="proc result indented"/>
    <w:basedOn w:val="body3"/>
    <w:next w:val="numbrdlist"/>
    <w:rsid w:val="00C76273"/>
    <w:pPr>
      <w:ind w:left="1800"/>
    </w:pPr>
  </w:style>
  <w:style w:type="paragraph" w:customStyle="1" w:styleId="procresult">
    <w:name w:val="proc result"/>
    <w:basedOn w:val="body2"/>
    <w:next w:val="numbrdlist"/>
    <w:rsid w:val="00C76273"/>
    <w:pPr>
      <w:ind w:left="1440"/>
    </w:pPr>
  </w:style>
  <w:style w:type="paragraph" w:customStyle="1" w:styleId="proccode">
    <w:name w:val="proc code"/>
    <w:basedOn w:val="Normal"/>
    <w:rsid w:val="00C76273"/>
    <w:pPr>
      <w:spacing w:before="20" w:after="20" w:line="240" w:lineRule="atLeast"/>
      <w:ind w:left="1440"/>
    </w:pPr>
    <w:rPr>
      <w:rFonts w:ascii="Courier New" w:hAnsi="Courier New"/>
      <w:noProof/>
      <w:sz w:val="18"/>
    </w:rPr>
  </w:style>
  <w:style w:type="paragraph" w:customStyle="1" w:styleId="body3">
    <w:name w:val="body3"/>
    <w:basedOn w:val="Normal"/>
    <w:rsid w:val="00C76273"/>
    <w:pPr>
      <w:ind w:left="1440"/>
    </w:pPr>
  </w:style>
  <w:style w:type="table" w:styleId="TableGrid">
    <w:name w:val="Table Grid"/>
    <w:basedOn w:val="TableNormal"/>
    <w:semiHidden/>
    <w:rsid w:val="00C76273"/>
    <w:pPr>
      <w:spacing w:before="240" w:after="160" w:line="300" w:lineRule="atLeast"/>
    </w:pPr>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15" w:type="dxa"/>
        <w:bottom w:w="0" w:type="dxa"/>
        <w:right w:w="115" w:type="dxa"/>
      </w:tblCellMar>
    </w:tblPr>
    <w:trPr>
      <w:cantSplit/>
    </w:trPr>
    <w:tblStylePr w:type="firstRow">
      <w:tblPr>
        <w:tblCellMar>
          <w:top w:w="0" w:type="dxa"/>
          <w:left w:w="115" w:type="dxa"/>
          <w:bottom w:w="0" w:type="dxa"/>
          <w:right w:w="115" w:type="dxa"/>
        </w:tblCellMar>
      </w:tblPr>
      <w:tcPr>
        <w:tcBorders>
          <w:top w:val="single" w:sz="6" w:space="0" w:color="auto"/>
          <w:left w:val="single" w:sz="6" w:space="0" w:color="auto"/>
          <w:bottom w:val="single" w:sz="12" w:space="0" w:color="auto"/>
          <w:right w:val="single" w:sz="6" w:space="0" w:color="auto"/>
          <w:insideH w:val="nil"/>
          <w:insideV w:val="single" w:sz="6" w:space="0" w:color="auto"/>
          <w:tl2br w:val="nil"/>
          <w:tr2bl w:val="nil"/>
        </w:tcBorders>
      </w:tcPr>
    </w:tblStylePr>
  </w:style>
  <w:style w:type="character" w:customStyle="1" w:styleId="bodyChar">
    <w:name w:val="body Char"/>
    <w:basedOn w:val="DefaultParagraphFont"/>
    <w:link w:val="body"/>
    <w:rsid w:val="00370833"/>
    <w:rPr>
      <w:rFonts w:cs="Arial"/>
      <w:sz w:val="22"/>
    </w:rPr>
  </w:style>
  <w:style w:type="character" w:customStyle="1" w:styleId="codeChar">
    <w:name w:val="code Char"/>
    <w:basedOn w:val="DefaultParagraphFont"/>
    <w:link w:val="code"/>
    <w:rsid w:val="00C23747"/>
    <w:rPr>
      <w:rFonts w:ascii="Courier New" w:hAnsi="Courier New"/>
      <w:noProof/>
      <w:sz w:val="18"/>
      <w:szCs w:val="24"/>
    </w:rPr>
  </w:style>
  <w:style w:type="paragraph" w:customStyle="1" w:styleId="LOF-LOT">
    <w:name w:val="LOF-LOT"/>
    <w:basedOn w:val="Normal"/>
    <w:next w:val="body"/>
    <w:rsid w:val="00C76273"/>
    <w:pPr>
      <w:keepNext/>
      <w:spacing w:before="480" w:after="360"/>
      <w:ind w:left="0"/>
    </w:pPr>
    <w:rPr>
      <w:sz w:val="36"/>
      <w:szCs w:val="36"/>
    </w:rPr>
  </w:style>
  <w:style w:type="paragraph" w:customStyle="1" w:styleId="Headerlandscape">
    <w:name w:val="Header landscape"/>
    <w:basedOn w:val="Header"/>
    <w:rsid w:val="00C76273"/>
    <w:pPr>
      <w:tabs>
        <w:tab w:val="clear" w:pos="9360"/>
        <w:tab w:val="right" w:pos="12960"/>
      </w:tabs>
    </w:pPr>
  </w:style>
  <w:style w:type="paragraph" w:customStyle="1" w:styleId="Footerlandscape">
    <w:name w:val="Footer landscape"/>
    <w:basedOn w:val="Footer"/>
    <w:rsid w:val="00C76273"/>
    <w:pPr>
      <w:tabs>
        <w:tab w:val="clear" w:pos="9360"/>
        <w:tab w:val="center" w:pos="6480"/>
        <w:tab w:val="right" w:pos="12960"/>
      </w:tabs>
    </w:pPr>
  </w:style>
  <w:style w:type="character" w:customStyle="1" w:styleId="6pt">
    <w:name w:val="6 pt."/>
    <w:basedOn w:val="DefaultParagraphFont"/>
    <w:rsid w:val="00C76273"/>
    <w:rPr>
      <w:sz w:val="12"/>
    </w:rPr>
  </w:style>
  <w:style w:type="paragraph" w:customStyle="1" w:styleId="Licensec">
    <w:name w:val="License c"/>
    <w:basedOn w:val="License"/>
    <w:rsid w:val="00C76273"/>
    <w:pPr>
      <w:spacing w:before="0" w:after="0"/>
      <w:jc w:val="center"/>
    </w:pPr>
  </w:style>
  <w:style w:type="character" w:customStyle="1" w:styleId="Heading1Char">
    <w:name w:val="Heading 1 Char"/>
    <w:basedOn w:val="DefaultParagraphFont"/>
    <w:link w:val="Heading1"/>
    <w:rsid w:val="00EF3D42"/>
    <w:rPr>
      <w:rFonts w:ascii="Arial" w:hAnsi="Arial"/>
      <w:sz w:val="44"/>
      <w:szCs w:val="40"/>
    </w:rPr>
  </w:style>
  <w:style w:type="character" w:customStyle="1" w:styleId="bulletlv1Char">
    <w:name w:val="bullet lv1 Char"/>
    <w:basedOn w:val="DefaultParagraphFont"/>
    <w:link w:val="bulletlv1"/>
    <w:rsid w:val="000F769D"/>
    <w:rPr>
      <w:rFonts w:ascii="Arial" w:hAnsi="Arial"/>
      <w:sz w:val="22"/>
    </w:rPr>
  </w:style>
  <w:style w:type="paragraph" w:customStyle="1" w:styleId="equation">
    <w:name w:val="equation"/>
    <w:basedOn w:val="body"/>
    <w:next w:val="Normal"/>
    <w:rsid w:val="00C76273"/>
    <w:pPr>
      <w:spacing w:before="240" w:after="0"/>
      <w:jc w:val="center"/>
    </w:pPr>
    <w:rPr>
      <w:szCs w:val="24"/>
    </w:rPr>
  </w:style>
  <w:style w:type="paragraph" w:customStyle="1" w:styleId="equationcaption">
    <w:name w:val="equation caption"/>
    <w:basedOn w:val="equation"/>
    <w:next w:val="body"/>
    <w:rsid w:val="00C76273"/>
    <w:pPr>
      <w:spacing w:before="0" w:after="40"/>
      <w:jc w:val="right"/>
    </w:pPr>
  </w:style>
  <w:style w:type="paragraph" w:customStyle="1" w:styleId="LegendNumber">
    <w:name w:val="Legend_Number"/>
    <w:basedOn w:val="Normal"/>
    <w:qFormat/>
    <w:rsid w:val="00C76273"/>
    <w:pPr>
      <w:numPr>
        <w:numId w:val="7"/>
      </w:numPr>
    </w:pPr>
  </w:style>
  <w:style w:type="character" w:customStyle="1" w:styleId="Heading3Char">
    <w:name w:val="Heading 3 Char"/>
    <w:basedOn w:val="DefaultParagraphFont"/>
    <w:link w:val="Heading3"/>
    <w:rsid w:val="0029271B"/>
    <w:rPr>
      <w:rFonts w:ascii="Arial" w:hAnsi="Arial"/>
      <w:sz w:val="30"/>
      <w:szCs w:val="30"/>
    </w:rPr>
  </w:style>
  <w:style w:type="character" w:customStyle="1" w:styleId="Heading4Char">
    <w:name w:val="Heading 4 Char"/>
    <w:basedOn w:val="DefaultParagraphFont"/>
    <w:link w:val="Heading4"/>
    <w:rsid w:val="0029271B"/>
    <w:rPr>
      <w:rFonts w:ascii="Arial" w:hAnsi="Arial"/>
      <w:sz w:val="26"/>
      <w:szCs w:val="26"/>
    </w:rPr>
  </w:style>
  <w:style w:type="character" w:customStyle="1" w:styleId="Heading5Char">
    <w:name w:val="Heading 5 Char"/>
    <w:basedOn w:val="DefaultParagraphFont"/>
    <w:link w:val="Heading5"/>
    <w:rsid w:val="0029271B"/>
    <w:rPr>
      <w:rFonts w:ascii="Arial" w:hAnsi="Arial"/>
      <w:sz w:val="22"/>
      <w:szCs w:val="22"/>
    </w:rPr>
  </w:style>
  <w:style w:type="character" w:customStyle="1" w:styleId="Heading6Char">
    <w:name w:val="Heading 6 Char"/>
    <w:basedOn w:val="DefaultParagraphFont"/>
    <w:link w:val="Heading6"/>
    <w:rsid w:val="0029271B"/>
    <w:rPr>
      <w:rFonts w:ascii="Arial" w:hAnsi="Arial"/>
      <w:sz w:val="22"/>
      <w:szCs w:val="22"/>
    </w:rPr>
  </w:style>
  <w:style w:type="character" w:customStyle="1" w:styleId="Heading7Char">
    <w:name w:val="Heading 7 Char"/>
    <w:basedOn w:val="DefaultParagraphFont"/>
    <w:link w:val="Heading7"/>
    <w:rsid w:val="00EF3D42"/>
    <w:rPr>
      <w:rFonts w:ascii="Arial" w:hAnsi="Arial"/>
      <w:sz w:val="44"/>
      <w:szCs w:val="44"/>
    </w:rPr>
  </w:style>
  <w:style w:type="character" w:customStyle="1" w:styleId="Heading8Char">
    <w:name w:val="Heading 8 Char"/>
    <w:basedOn w:val="Heading2Char"/>
    <w:link w:val="Heading8"/>
    <w:rsid w:val="00E54614"/>
    <w:rPr>
      <w:rFonts w:ascii="Arial" w:hAnsi="Arial" w:cs="Arial"/>
      <w:sz w:val="36"/>
      <w:szCs w:val="36"/>
    </w:rPr>
  </w:style>
  <w:style w:type="character" w:customStyle="1" w:styleId="Heading9Char">
    <w:name w:val="Heading 9 Char"/>
    <w:basedOn w:val="Heading3Char"/>
    <w:link w:val="Heading9"/>
    <w:rsid w:val="00E54614"/>
    <w:rPr>
      <w:rFonts w:ascii="Arial" w:hAnsi="Arial"/>
      <w:sz w:val="30"/>
      <w:szCs w:val="30"/>
    </w:rPr>
  </w:style>
  <w:style w:type="character" w:customStyle="1" w:styleId="subheadChar">
    <w:name w:val="subhead Char"/>
    <w:basedOn w:val="DefaultParagraphFont"/>
    <w:link w:val="subhead"/>
    <w:rsid w:val="0029271B"/>
    <w:rPr>
      <w:rFonts w:ascii="Arial" w:hAnsi="Arial"/>
      <w:b/>
      <w:sz w:val="22"/>
      <w:szCs w:val="22"/>
    </w:rPr>
  </w:style>
  <w:style w:type="character" w:customStyle="1" w:styleId="subheadindentedChar">
    <w:name w:val="subhead_indented Char"/>
    <w:basedOn w:val="subheadChar"/>
    <w:link w:val="subheadindented"/>
    <w:rsid w:val="00E54614"/>
    <w:rPr>
      <w:rFonts w:ascii="Arial" w:hAnsi="Arial"/>
      <w:b/>
      <w:sz w:val="22"/>
      <w:szCs w:val="22"/>
    </w:rPr>
  </w:style>
  <w:style w:type="character" w:customStyle="1" w:styleId="tableentrycChar">
    <w:name w:val="table entry c Char"/>
    <w:basedOn w:val="DefaultParagraphFont"/>
    <w:link w:val="tableentryc"/>
    <w:rsid w:val="0029271B"/>
    <w:rPr>
      <w:rFonts w:ascii="Arial" w:hAnsi="Arial"/>
      <w:sz w:val="18"/>
      <w:szCs w:val="24"/>
    </w:rPr>
  </w:style>
  <w:style w:type="character" w:customStyle="1" w:styleId="tableheadingcChar">
    <w:name w:val="table heading c Char"/>
    <w:basedOn w:val="DefaultParagraphFont"/>
    <w:link w:val="tableheadingc"/>
    <w:rsid w:val="0029271B"/>
    <w:rPr>
      <w:rFonts w:ascii="Arial" w:hAnsi="Arial"/>
      <w:b/>
      <w:bCs/>
      <w:sz w:val="18"/>
      <w:szCs w:val="18"/>
    </w:rPr>
  </w:style>
  <w:style w:type="character" w:customStyle="1" w:styleId="tablespaceChar">
    <w:name w:val="table space Char"/>
    <w:basedOn w:val="DefaultParagraphFont"/>
    <w:link w:val="tablespace"/>
    <w:rsid w:val="0029271B"/>
    <w:rPr>
      <w:rFonts w:ascii="Arial" w:hAnsi="Arial"/>
      <w:sz w:val="12"/>
      <w:szCs w:val="24"/>
    </w:rPr>
  </w:style>
  <w:style w:type="character" w:customStyle="1" w:styleId="tablefootnoteChar">
    <w:name w:val="table footnote Char"/>
    <w:basedOn w:val="DefaultParagraphFont"/>
    <w:link w:val="tablefootnote"/>
    <w:rsid w:val="0029271B"/>
    <w:rPr>
      <w:rFonts w:ascii="Arial" w:hAnsi="Arial"/>
      <w:sz w:val="16"/>
      <w:szCs w:val="24"/>
    </w:rPr>
  </w:style>
  <w:style w:type="character" w:customStyle="1" w:styleId="codeindentedChar">
    <w:name w:val="code indented Char"/>
    <w:basedOn w:val="codeChar"/>
    <w:link w:val="codeindented"/>
    <w:rsid w:val="00C23747"/>
    <w:rPr>
      <w:rFonts w:ascii="Courier New" w:hAnsi="Courier New"/>
      <w:noProof/>
      <w:sz w:val="18"/>
      <w:szCs w:val="24"/>
    </w:rPr>
  </w:style>
  <w:style w:type="table" w:customStyle="1" w:styleId="Tablegeneric">
    <w:name w:val="Table_generic"/>
    <w:basedOn w:val="TableNormal"/>
    <w:uiPriority w:val="99"/>
    <w:qFormat/>
    <w:rsid w:val="00C76273"/>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15" w:type="dxa"/>
        <w:bottom w:w="0" w:type="dxa"/>
        <w:right w:w="115" w:type="dxa"/>
      </w:tblCellMar>
    </w:tblPr>
    <w:trPr>
      <w:cantSplit/>
    </w:trPr>
    <w:tblStylePr w:type="firstRow">
      <w:tblPr/>
      <w:trPr>
        <w:cantSplit w:val="0"/>
        <w:tblHeader/>
      </w:trPr>
      <w:tcPr>
        <w:tcBorders>
          <w:top w:val="single" w:sz="6" w:space="0" w:color="auto"/>
          <w:left w:val="single" w:sz="6" w:space="0" w:color="auto"/>
          <w:bottom w:val="single" w:sz="12" w:space="0" w:color="auto"/>
          <w:right w:val="single" w:sz="6" w:space="0" w:color="auto"/>
          <w:insideH w:val="single" w:sz="12" w:space="0" w:color="auto"/>
          <w:insideV w:val="single" w:sz="6" w:space="0" w:color="auto"/>
          <w:tl2br w:val="nil"/>
          <w:tr2bl w:val="nil"/>
        </w:tcBorders>
      </w:tcPr>
    </w:tblStylePr>
  </w:style>
  <w:style w:type="table" w:styleId="MediumList2-Accent1">
    <w:name w:val="Medium List 2 Accent 1"/>
    <w:basedOn w:val="TableNormal"/>
    <w:uiPriority w:val="66"/>
    <w:rsid w:val="00C76273"/>
    <w:rPr>
      <w:rFonts w:asciiTheme="majorHAnsi" w:eastAsiaTheme="majorEastAsia" w:hAnsiTheme="majorHAnsi" w:cstheme="majorBidi"/>
      <w:color w:val="000000" w:themeColor="text1"/>
      <w:sz w:val="22"/>
      <w:szCs w:val="22"/>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3Deffects3">
    <w:name w:val="Table 3D effects 3"/>
    <w:basedOn w:val="TableNormal"/>
    <w:rsid w:val="00C76273"/>
    <w:pPr>
      <w:spacing w:before="120" w:after="40" w:line="28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C76273"/>
    <w:pPr>
      <w:spacing w:before="120" w:after="40" w:line="280" w:lineRule="atLeas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orful2">
    <w:name w:val="Table Colorful 2"/>
    <w:basedOn w:val="TableNormal"/>
    <w:rsid w:val="00C76273"/>
    <w:pPr>
      <w:spacing w:before="120" w:after="40" w:line="280" w:lineRule="atLeas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3Deffects2">
    <w:name w:val="Table 3D effects 2"/>
    <w:basedOn w:val="TableNormal"/>
    <w:rsid w:val="00C76273"/>
    <w:pPr>
      <w:spacing w:before="120" w:after="40" w:line="28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rsid w:val="00C76273"/>
    <w:pPr>
      <w:spacing w:before="120" w:after="40" w:line="28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Classic2">
    <w:name w:val="Table Classic 2"/>
    <w:basedOn w:val="TableNormal"/>
    <w:rsid w:val="00C76273"/>
    <w:pPr>
      <w:spacing w:before="120" w:after="40" w:line="28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76273"/>
    <w:pPr>
      <w:spacing w:before="120" w:after="40" w:line="280" w:lineRule="atLeas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olorful1">
    <w:name w:val="Table Colorful 1"/>
    <w:basedOn w:val="TableNormal"/>
    <w:rsid w:val="00C76273"/>
    <w:pPr>
      <w:spacing w:before="120" w:after="40" w:line="280" w:lineRule="atLeas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Calendar2">
    <w:name w:val="Calendar 2"/>
    <w:basedOn w:val="TableNormal"/>
    <w:uiPriority w:val="99"/>
    <w:qFormat/>
    <w:rsid w:val="00C76273"/>
    <w:pPr>
      <w:jc w:val="center"/>
    </w:pPr>
    <w:rPr>
      <w:rFonts w:asciiTheme="minorHAnsi" w:eastAsiaTheme="minorEastAsia" w:hAnsiTheme="minorHAnsi" w:cstheme="minorBidi"/>
      <w:sz w:val="28"/>
      <w:szCs w:val="28"/>
      <w:lang w:bidi="en-US"/>
    </w:rPr>
    <w:tblPr>
      <w:tblInd w:w="0" w:type="dxa"/>
      <w:tblBorders>
        <w:insideV w:val="single" w:sz="4" w:space="0" w:color="95B3D7" w:themeColor="accent1" w:themeTint="99"/>
      </w:tblBorders>
      <w:tblCellMar>
        <w:top w:w="0" w:type="dxa"/>
        <w:left w:w="108" w:type="dxa"/>
        <w:bottom w:w="0" w:type="dxa"/>
        <w:right w:w="108" w:type="dxa"/>
      </w:tblCellMar>
    </w:tblPr>
    <w:tblStylePr w:type="firstRow">
      <w:rPr>
        <w:rFonts w:asciiTheme="majorHAnsi" w:eastAsiaTheme="majorEastAsia" w:hAnsiTheme="majorHAnsi" w:cstheme="majorBidi"/>
        <w:caps/>
        <w:color w:val="4F81BD" w:themeColor="accent1"/>
        <w:spacing w:val="20"/>
        <w:sz w:val="32"/>
        <w:szCs w:val="32"/>
      </w:rPr>
      <w:tblPr/>
      <w:tcPr>
        <w:tcBorders>
          <w:top w:val="nil"/>
          <w:left w:val="nil"/>
          <w:bottom w:val="nil"/>
          <w:right w:val="nil"/>
          <w:insideH w:val="nil"/>
          <w:insideV w:val="nil"/>
          <w:tl2br w:val="nil"/>
          <w:tr2bl w:val="nil"/>
        </w:tcBorders>
      </w:tcPr>
    </w:tblStylePr>
  </w:style>
  <w:style w:type="table" w:customStyle="1" w:styleId="Calendar1">
    <w:name w:val="Calendar 1"/>
    <w:basedOn w:val="TableNormal"/>
    <w:uiPriority w:val="99"/>
    <w:qFormat/>
    <w:rsid w:val="00C76273"/>
    <w:rPr>
      <w:rFonts w:asciiTheme="minorHAnsi" w:eastAsiaTheme="minorEastAsia" w:hAnsiTheme="minorHAnsi" w:cstheme="minorBidi"/>
      <w:sz w:val="22"/>
      <w:szCs w:val="22"/>
      <w:lang w:bidi="en-US"/>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NoSpacing">
    <w:name w:val="No Spacing"/>
    <w:uiPriority w:val="1"/>
    <w:semiHidden/>
    <w:qFormat/>
    <w:rsid w:val="00C76273"/>
    <w:rPr>
      <w:rFonts w:ascii="Arial" w:hAnsi="Arial"/>
      <w:sz w:val="22"/>
      <w:szCs w:val="24"/>
    </w:rPr>
  </w:style>
  <w:style w:type="character" w:customStyle="1" w:styleId="bulletlv3Char">
    <w:name w:val="bullet lv3 Char"/>
    <w:basedOn w:val="DefaultParagraphFont"/>
    <w:link w:val="bulletlv3"/>
    <w:rsid w:val="00BA17C2"/>
    <w:rPr>
      <w:rFonts w:ascii="Arial" w:hAnsi="Arial"/>
      <w:sz w:val="22"/>
      <w:szCs w:val="24"/>
    </w:rPr>
  </w:style>
  <w:style w:type="character" w:customStyle="1" w:styleId="bulletlv4Char">
    <w:name w:val="bullet lv4 Char"/>
    <w:basedOn w:val="DefaultParagraphFont"/>
    <w:link w:val="bulletlv4"/>
    <w:rsid w:val="00BA17C2"/>
    <w:rPr>
      <w:rFonts w:ascii="Arial" w:hAnsi="Arial"/>
      <w:sz w:val="22"/>
      <w:szCs w:val="24"/>
    </w:rPr>
  </w:style>
  <w:style w:type="paragraph" w:customStyle="1" w:styleId="procbullet">
    <w:name w:val="proc bullet"/>
    <w:basedOn w:val="bulletlv2"/>
    <w:qFormat/>
    <w:rsid w:val="00C76273"/>
    <w:pPr>
      <w:numPr>
        <w:numId w:val="0"/>
      </w:numPr>
    </w:pPr>
  </w:style>
  <w:style w:type="character" w:styleId="PlaceholderText">
    <w:name w:val="Placeholder Text"/>
    <w:basedOn w:val="DefaultParagraphFont"/>
    <w:uiPriority w:val="99"/>
    <w:semiHidden/>
    <w:rsid w:val="00C76273"/>
    <w:rPr>
      <w:color w:val="808080"/>
    </w:rPr>
  </w:style>
  <w:style w:type="character" w:customStyle="1" w:styleId="Italic">
    <w:name w:val="Italic"/>
    <w:basedOn w:val="DefaultParagraphFont"/>
    <w:rsid w:val="00C76273"/>
    <w:rPr>
      <w:i/>
    </w:rPr>
  </w:style>
  <w:style w:type="character" w:styleId="FollowedHyperlink">
    <w:name w:val="FollowedHyperlink"/>
    <w:basedOn w:val="DefaultParagraphFont"/>
    <w:rsid w:val="00C76273"/>
    <w:rPr>
      <w:color w:val="800080" w:themeColor="followedHyperlink"/>
      <w:u w:val="single"/>
    </w:rPr>
  </w:style>
  <w:style w:type="paragraph" w:customStyle="1" w:styleId="logo">
    <w:name w:val="logo"/>
    <w:basedOn w:val="Normal"/>
    <w:qFormat/>
    <w:rsid w:val="00C76273"/>
    <w:pPr>
      <w:spacing w:before="360"/>
      <w:jc w:val="right"/>
    </w:pPr>
  </w:style>
  <w:style w:type="paragraph" w:customStyle="1" w:styleId="groupname">
    <w:name w:val="group name"/>
    <w:basedOn w:val="Normal"/>
    <w:next w:val="DocTitle"/>
    <w:qFormat/>
    <w:rsid w:val="001052C3"/>
    <w:pPr>
      <w:spacing w:before="360"/>
      <w:jc w:val="right"/>
    </w:pPr>
    <w:rPr>
      <w:sz w:val="28"/>
    </w:rPr>
  </w:style>
  <w:style w:type="character" w:customStyle="1" w:styleId="BoldItalic">
    <w:name w:val="Bold Italic"/>
    <w:basedOn w:val="DefaultParagraphFont"/>
    <w:qFormat/>
    <w:rsid w:val="00C76273"/>
    <w:rPr>
      <w:b/>
      <w:i/>
    </w:rPr>
  </w:style>
  <w:style w:type="table" w:customStyle="1" w:styleId="2column">
    <w:name w:val="2_column"/>
    <w:basedOn w:val="TableNormal"/>
    <w:uiPriority w:val="99"/>
    <w:qFormat/>
    <w:rsid w:val="00C76273"/>
    <w:rPr>
      <w:rFonts w:ascii="Arial" w:hAnsi="Arial"/>
    </w:rPr>
    <w:tblPr>
      <w:tblInd w:w="0" w:type="dxa"/>
      <w:tblCellMar>
        <w:top w:w="0" w:type="dxa"/>
        <w:left w:w="108" w:type="dxa"/>
        <w:bottom w:w="0" w:type="dxa"/>
        <w:right w:w="108" w:type="dxa"/>
      </w:tblCellMar>
    </w:tblPr>
    <w:tblStylePr w:type="firstRow">
      <w:rPr>
        <w:b/>
      </w:rPr>
      <w:tblPr/>
      <w:tcPr>
        <w:tcBorders>
          <w:bottom w:val="single" w:sz="4" w:space="0" w:color="auto"/>
        </w:tcBorders>
      </w:tcPr>
    </w:tblStylePr>
  </w:style>
  <w:style w:type="table" w:customStyle="1" w:styleId="3column">
    <w:name w:val="3_column"/>
    <w:basedOn w:val="TableNormal"/>
    <w:uiPriority w:val="99"/>
    <w:qFormat/>
    <w:rsid w:val="00C76273"/>
    <w:rPr>
      <w:rFonts w:ascii="Arial" w:hAnsi="Arial"/>
    </w:rPr>
    <w:tblPr>
      <w:tblInd w:w="0" w:type="dxa"/>
      <w:tblCellMar>
        <w:top w:w="0" w:type="dxa"/>
        <w:left w:w="108" w:type="dxa"/>
        <w:bottom w:w="0" w:type="dxa"/>
        <w:right w:w="108" w:type="dxa"/>
      </w:tblCellMar>
    </w:tblPr>
    <w:tblStylePr w:type="firstRow">
      <w:rPr>
        <w:b/>
      </w:rPr>
      <w:tblPr/>
      <w:tcPr>
        <w:tcBorders>
          <w:bottom w:val="single" w:sz="4" w:space="0" w:color="auto"/>
        </w:tcBorders>
      </w:tcPr>
    </w:tblStylePr>
  </w:style>
  <w:style w:type="paragraph" w:customStyle="1" w:styleId="bullet">
    <w:name w:val="bullet"/>
    <w:basedOn w:val="body"/>
    <w:rsid w:val="00C76273"/>
    <w:pPr>
      <w:keepLines/>
      <w:tabs>
        <w:tab w:val="num" w:pos="1080"/>
      </w:tabs>
      <w:spacing w:after="120" w:line="240" w:lineRule="auto"/>
      <w:ind w:left="1800" w:hanging="360"/>
    </w:pPr>
    <w:rPr>
      <w:rFonts w:cs="Times New Roman"/>
    </w:rPr>
  </w:style>
  <w:style w:type="paragraph" w:customStyle="1" w:styleId="coverpageline">
    <w:name w:val="cover_page_line"/>
    <w:basedOn w:val="Normal"/>
    <w:next w:val="body"/>
    <w:qFormat/>
    <w:rsid w:val="00C76273"/>
    <w:pPr>
      <w:pBdr>
        <w:bottom w:val="single" w:sz="8" w:space="1" w:color="auto"/>
      </w:pBdr>
      <w:spacing w:after="960"/>
      <w:ind w:left="0"/>
      <w:jc w:val="right"/>
    </w:pPr>
    <w:rPr>
      <w:rFonts w:cs="Arial"/>
      <w:b/>
      <w:i/>
      <w:noProof/>
      <w:sz w:val="28"/>
      <w:szCs w:val="28"/>
    </w:rPr>
  </w:style>
  <w:style w:type="paragraph" w:styleId="ListBullet">
    <w:name w:val="List Bullet"/>
    <w:basedOn w:val="Normal"/>
    <w:autoRedefine/>
    <w:semiHidden/>
    <w:rsid w:val="00C76273"/>
    <w:pPr>
      <w:numPr>
        <w:numId w:val="8"/>
      </w:numPr>
      <w:spacing w:before="0" w:after="0" w:line="240" w:lineRule="auto"/>
    </w:pPr>
    <w:rPr>
      <w:szCs w:val="20"/>
    </w:rPr>
  </w:style>
  <w:style w:type="paragraph" w:styleId="ListBullet3">
    <w:name w:val="List Bullet 3"/>
    <w:basedOn w:val="Normal"/>
    <w:autoRedefine/>
    <w:semiHidden/>
    <w:rsid w:val="00C76273"/>
    <w:pPr>
      <w:numPr>
        <w:numId w:val="9"/>
      </w:numPr>
      <w:spacing w:before="0" w:after="0" w:line="240" w:lineRule="auto"/>
    </w:pPr>
    <w:rPr>
      <w:szCs w:val="20"/>
    </w:rPr>
  </w:style>
  <w:style w:type="table" w:styleId="MediumShading2-Accent5">
    <w:name w:val="Medium Shading 2 Accent 5"/>
    <w:basedOn w:val="TableNormal"/>
    <w:uiPriority w:val="64"/>
    <w:rsid w:val="00C76273"/>
    <w:rPr>
      <w:rFonts w:asciiTheme="minorHAnsi" w:eastAsiaTheme="minorEastAsia" w:hAnsiTheme="minorHAnsi" w:cstheme="minorBidi"/>
      <w:sz w:val="22"/>
      <w:szCs w:val="22"/>
      <w:lang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submit">
    <w:name w:val="submit"/>
    <w:basedOn w:val="body"/>
    <w:qFormat/>
    <w:rsid w:val="00C76273"/>
    <w:pPr>
      <w:spacing w:after="0"/>
      <w:jc w:val="center"/>
    </w:pPr>
    <w:rPr>
      <w:b/>
      <w:sz w:val="24"/>
      <w:szCs w:val="24"/>
    </w:rPr>
  </w:style>
  <w:style w:type="character" w:customStyle="1" w:styleId="FooterChar">
    <w:name w:val="Footer Char"/>
    <w:basedOn w:val="DefaultParagraphFont"/>
    <w:link w:val="Footer"/>
    <w:rsid w:val="00C31F4D"/>
    <w:rPr>
      <w:rFonts w:ascii="Arial" w:hAnsi="Arial" w:cs="Arial"/>
      <w:bCs/>
      <w:sz w:val="14"/>
      <w:szCs w:val="16"/>
    </w:rPr>
  </w:style>
  <w:style w:type="character" w:customStyle="1" w:styleId="codeinline">
    <w:name w:val="code inline"/>
    <w:basedOn w:val="DefaultParagraphFont"/>
    <w:qFormat/>
    <w:rsid w:val="00CF535A"/>
    <w:rPr>
      <w:rFonts w:ascii="Courier New" w:hAnsi="Courier New"/>
      <w:sz w:val="18"/>
    </w:rPr>
  </w:style>
  <w:style w:type="paragraph" w:customStyle="1" w:styleId="notetextbody">
    <w:name w:val="note text body"/>
    <w:basedOn w:val="body"/>
    <w:next w:val="body"/>
    <w:qFormat/>
    <w:rsid w:val="00717A83"/>
  </w:style>
  <w:style w:type="character" w:customStyle="1" w:styleId="apple-converted-space">
    <w:name w:val="apple-converted-space"/>
    <w:basedOn w:val="DefaultParagraphFont"/>
    <w:rsid w:val="00E21DA1"/>
  </w:style>
  <w:style w:type="character" w:styleId="Emphasis">
    <w:name w:val="Emphasis"/>
    <w:basedOn w:val="DefaultParagraphFont"/>
    <w:qFormat/>
    <w:rsid w:val="00CE04ED"/>
    <w:rPr>
      <w:i/>
      <w:iCs/>
    </w:rPr>
  </w:style>
  <w:style w:type="paragraph" w:customStyle="1" w:styleId="titlepg-diststmt">
    <w:name w:val="titlepg-diststmt"/>
    <w:qFormat/>
    <w:rsid w:val="00C91C2D"/>
    <w:pPr>
      <w:tabs>
        <w:tab w:val="left" w:pos="2160"/>
      </w:tabs>
    </w:pPr>
    <w:rPr>
      <w:rFonts w:eastAsia="MS Mincho"/>
      <w:bCs/>
      <w:lang w:eastAsia="ja-JP"/>
    </w:rPr>
  </w:style>
  <w:style w:type="paragraph" w:customStyle="1" w:styleId="titlepg-centered">
    <w:name w:val="titlepg-centered"/>
    <w:qFormat/>
    <w:rsid w:val="00C91C2D"/>
    <w:pPr>
      <w:tabs>
        <w:tab w:val="left" w:pos="2160"/>
      </w:tabs>
      <w:ind w:left="29"/>
      <w:jc w:val="center"/>
    </w:pPr>
    <w:rPr>
      <w:rFonts w:eastAsia="MS Mincho"/>
      <w:b/>
      <w:lang w:eastAsia="ja-JP"/>
    </w:rPr>
  </w:style>
  <w:style w:type="paragraph" w:styleId="Bibliography">
    <w:name w:val="Bibliography"/>
    <w:basedOn w:val="Normal"/>
    <w:next w:val="Normal"/>
    <w:uiPriority w:val="37"/>
    <w:semiHidden/>
    <w:unhideWhenUsed/>
    <w:rsid w:val="00CC7A18"/>
  </w:style>
  <w:style w:type="paragraph" w:styleId="BlockText">
    <w:name w:val="Block Text"/>
    <w:basedOn w:val="Normal"/>
    <w:rsid w:val="00CC7A18"/>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paragraph" w:styleId="BodyText">
    <w:name w:val="Body Text"/>
    <w:basedOn w:val="Normal"/>
    <w:link w:val="BodyTextChar"/>
    <w:semiHidden/>
    <w:rsid w:val="00CC7A18"/>
    <w:pPr>
      <w:spacing w:after="120"/>
    </w:pPr>
  </w:style>
  <w:style w:type="character" w:customStyle="1" w:styleId="BodyTextChar">
    <w:name w:val="Body Text Char"/>
    <w:basedOn w:val="DefaultParagraphFont"/>
    <w:link w:val="BodyText"/>
    <w:semiHidden/>
    <w:rsid w:val="00CC7A18"/>
    <w:rPr>
      <w:rFonts w:ascii="Arial" w:hAnsi="Arial"/>
      <w:sz w:val="22"/>
      <w:szCs w:val="24"/>
    </w:rPr>
  </w:style>
  <w:style w:type="paragraph" w:styleId="BodyText2">
    <w:name w:val="Body Text 2"/>
    <w:basedOn w:val="Normal"/>
    <w:link w:val="BodyText2Char"/>
    <w:semiHidden/>
    <w:rsid w:val="00CC7A18"/>
    <w:pPr>
      <w:spacing w:after="120" w:line="480" w:lineRule="auto"/>
    </w:pPr>
  </w:style>
  <w:style w:type="character" w:customStyle="1" w:styleId="BodyText2Char">
    <w:name w:val="Body Text 2 Char"/>
    <w:basedOn w:val="DefaultParagraphFont"/>
    <w:link w:val="BodyText2"/>
    <w:semiHidden/>
    <w:rsid w:val="00CC7A18"/>
    <w:rPr>
      <w:rFonts w:ascii="Arial" w:hAnsi="Arial"/>
      <w:sz w:val="22"/>
      <w:szCs w:val="24"/>
    </w:rPr>
  </w:style>
  <w:style w:type="paragraph" w:styleId="BodyText3">
    <w:name w:val="Body Text 3"/>
    <w:basedOn w:val="Normal"/>
    <w:link w:val="BodyText3Char"/>
    <w:semiHidden/>
    <w:rsid w:val="00CC7A18"/>
    <w:pPr>
      <w:spacing w:after="120"/>
    </w:pPr>
    <w:rPr>
      <w:sz w:val="16"/>
      <w:szCs w:val="16"/>
    </w:rPr>
  </w:style>
  <w:style w:type="character" w:customStyle="1" w:styleId="BodyText3Char">
    <w:name w:val="Body Text 3 Char"/>
    <w:basedOn w:val="DefaultParagraphFont"/>
    <w:link w:val="BodyText3"/>
    <w:semiHidden/>
    <w:rsid w:val="00CC7A18"/>
    <w:rPr>
      <w:rFonts w:ascii="Arial" w:hAnsi="Arial"/>
      <w:sz w:val="16"/>
      <w:szCs w:val="16"/>
    </w:rPr>
  </w:style>
  <w:style w:type="paragraph" w:styleId="BodyTextFirstIndent">
    <w:name w:val="Body Text First Indent"/>
    <w:basedOn w:val="BodyText"/>
    <w:link w:val="BodyTextFirstIndentChar"/>
    <w:semiHidden/>
    <w:rsid w:val="00CC7A18"/>
    <w:pPr>
      <w:spacing w:after="40"/>
      <w:ind w:firstLine="360"/>
    </w:pPr>
  </w:style>
  <w:style w:type="character" w:customStyle="1" w:styleId="BodyTextFirstIndentChar">
    <w:name w:val="Body Text First Indent Char"/>
    <w:basedOn w:val="BodyTextChar"/>
    <w:link w:val="BodyTextFirstIndent"/>
    <w:semiHidden/>
    <w:rsid w:val="00CC7A18"/>
    <w:rPr>
      <w:rFonts w:ascii="Arial" w:hAnsi="Arial"/>
      <w:sz w:val="22"/>
      <w:szCs w:val="24"/>
    </w:rPr>
  </w:style>
  <w:style w:type="paragraph" w:styleId="BodyTextIndent">
    <w:name w:val="Body Text Indent"/>
    <w:basedOn w:val="Normal"/>
    <w:link w:val="BodyTextIndentChar"/>
    <w:semiHidden/>
    <w:rsid w:val="00CC7A18"/>
    <w:pPr>
      <w:spacing w:after="120"/>
      <w:ind w:left="360"/>
    </w:pPr>
  </w:style>
  <w:style w:type="character" w:customStyle="1" w:styleId="BodyTextIndentChar">
    <w:name w:val="Body Text Indent Char"/>
    <w:basedOn w:val="DefaultParagraphFont"/>
    <w:link w:val="BodyTextIndent"/>
    <w:semiHidden/>
    <w:rsid w:val="00CC7A18"/>
    <w:rPr>
      <w:rFonts w:ascii="Arial" w:hAnsi="Arial"/>
      <w:sz w:val="22"/>
      <w:szCs w:val="24"/>
    </w:rPr>
  </w:style>
  <w:style w:type="paragraph" w:styleId="BodyTextFirstIndent2">
    <w:name w:val="Body Text First Indent 2"/>
    <w:basedOn w:val="BodyTextIndent"/>
    <w:link w:val="BodyTextFirstIndent2Char"/>
    <w:semiHidden/>
    <w:rsid w:val="00CC7A18"/>
    <w:pPr>
      <w:spacing w:after="40"/>
      <w:ind w:firstLine="360"/>
    </w:pPr>
  </w:style>
  <w:style w:type="character" w:customStyle="1" w:styleId="BodyTextFirstIndent2Char">
    <w:name w:val="Body Text First Indent 2 Char"/>
    <w:basedOn w:val="BodyTextIndentChar"/>
    <w:link w:val="BodyTextFirstIndent2"/>
    <w:semiHidden/>
    <w:rsid w:val="00CC7A18"/>
    <w:rPr>
      <w:rFonts w:ascii="Arial" w:hAnsi="Arial"/>
      <w:sz w:val="22"/>
      <w:szCs w:val="24"/>
    </w:rPr>
  </w:style>
  <w:style w:type="paragraph" w:styleId="BodyTextIndent2">
    <w:name w:val="Body Text Indent 2"/>
    <w:basedOn w:val="Normal"/>
    <w:link w:val="BodyTextIndent2Char"/>
    <w:semiHidden/>
    <w:rsid w:val="00CC7A18"/>
    <w:pPr>
      <w:spacing w:after="120" w:line="480" w:lineRule="auto"/>
      <w:ind w:left="360"/>
    </w:pPr>
  </w:style>
  <w:style w:type="character" w:customStyle="1" w:styleId="BodyTextIndent2Char">
    <w:name w:val="Body Text Indent 2 Char"/>
    <w:basedOn w:val="DefaultParagraphFont"/>
    <w:link w:val="BodyTextIndent2"/>
    <w:semiHidden/>
    <w:rsid w:val="00CC7A18"/>
    <w:rPr>
      <w:rFonts w:ascii="Arial" w:hAnsi="Arial"/>
      <w:sz w:val="22"/>
      <w:szCs w:val="24"/>
    </w:rPr>
  </w:style>
  <w:style w:type="paragraph" w:styleId="BodyTextIndent3">
    <w:name w:val="Body Text Indent 3"/>
    <w:basedOn w:val="Normal"/>
    <w:link w:val="BodyTextIndent3Char"/>
    <w:semiHidden/>
    <w:rsid w:val="00CC7A18"/>
    <w:pPr>
      <w:spacing w:after="120"/>
      <w:ind w:left="360"/>
    </w:pPr>
    <w:rPr>
      <w:sz w:val="16"/>
      <w:szCs w:val="16"/>
    </w:rPr>
  </w:style>
  <w:style w:type="character" w:customStyle="1" w:styleId="BodyTextIndent3Char">
    <w:name w:val="Body Text Indent 3 Char"/>
    <w:basedOn w:val="DefaultParagraphFont"/>
    <w:link w:val="BodyTextIndent3"/>
    <w:semiHidden/>
    <w:rsid w:val="00CC7A18"/>
    <w:rPr>
      <w:rFonts w:ascii="Arial" w:hAnsi="Arial"/>
      <w:sz w:val="16"/>
      <w:szCs w:val="16"/>
    </w:rPr>
  </w:style>
  <w:style w:type="paragraph" w:styleId="Closing">
    <w:name w:val="Closing"/>
    <w:basedOn w:val="Normal"/>
    <w:link w:val="ClosingChar"/>
    <w:semiHidden/>
    <w:rsid w:val="00CC7A18"/>
    <w:pPr>
      <w:spacing w:before="0" w:after="0" w:line="240" w:lineRule="auto"/>
      <w:ind w:left="4320"/>
    </w:pPr>
  </w:style>
  <w:style w:type="character" w:customStyle="1" w:styleId="ClosingChar">
    <w:name w:val="Closing Char"/>
    <w:basedOn w:val="DefaultParagraphFont"/>
    <w:link w:val="Closing"/>
    <w:semiHidden/>
    <w:rsid w:val="00CC7A18"/>
    <w:rPr>
      <w:rFonts w:ascii="Arial" w:hAnsi="Arial"/>
      <w:sz w:val="22"/>
      <w:szCs w:val="24"/>
    </w:rPr>
  </w:style>
  <w:style w:type="paragraph" w:styleId="Date">
    <w:name w:val="Date"/>
    <w:basedOn w:val="Normal"/>
    <w:next w:val="Normal"/>
    <w:link w:val="DateChar"/>
    <w:semiHidden/>
    <w:rsid w:val="00CC7A18"/>
  </w:style>
  <w:style w:type="character" w:customStyle="1" w:styleId="DateChar">
    <w:name w:val="Date Char"/>
    <w:basedOn w:val="DefaultParagraphFont"/>
    <w:link w:val="Date"/>
    <w:semiHidden/>
    <w:rsid w:val="00CC7A18"/>
    <w:rPr>
      <w:rFonts w:ascii="Arial" w:hAnsi="Arial"/>
      <w:sz w:val="22"/>
      <w:szCs w:val="24"/>
    </w:rPr>
  </w:style>
  <w:style w:type="paragraph" w:styleId="E-mailSignature">
    <w:name w:val="E-mail Signature"/>
    <w:basedOn w:val="Normal"/>
    <w:link w:val="E-mailSignatureChar"/>
    <w:semiHidden/>
    <w:rsid w:val="00CC7A18"/>
    <w:pPr>
      <w:spacing w:before="0" w:after="0" w:line="240" w:lineRule="auto"/>
    </w:pPr>
  </w:style>
  <w:style w:type="character" w:customStyle="1" w:styleId="E-mailSignatureChar">
    <w:name w:val="E-mail Signature Char"/>
    <w:basedOn w:val="DefaultParagraphFont"/>
    <w:link w:val="E-mailSignature"/>
    <w:semiHidden/>
    <w:rsid w:val="00CC7A18"/>
    <w:rPr>
      <w:rFonts w:ascii="Arial" w:hAnsi="Arial"/>
      <w:sz w:val="22"/>
      <w:szCs w:val="24"/>
    </w:rPr>
  </w:style>
  <w:style w:type="paragraph" w:styleId="EnvelopeAddress">
    <w:name w:val="envelope address"/>
    <w:basedOn w:val="Normal"/>
    <w:semiHidden/>
    <w:rsid w:val="00CC7A18"/>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rPr>
  </w:style>
  <w:style w:type="paragraph" w:styleId="EnvelopeReturn">
    <w:name w:val="envelope return"/>
    <w:basedOn w:val="Normal"/>
    <w:semiHidden/>
    <w:rsid w:val="00CC7A18"/>
    <w:pPr>
      <w:spacing w:before="0"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semiHidden/>
    <w:rsid w:val="00CC7A18"/>
    <w:pPr>
      <w:spacing w:before="0" w:after="0" w:line="240" w:lineRule="auto"/>
    </w:pPr>
    <w:rPr>
      <w:i/>
      <w:iCs/>
    </w:rPr>
  </w:style>
  <w:style w:type="character" w:customStyle="1" w:styleId="HTMLAddressChar">
    <w:name w:val="HTML Address Char"/>
    <w:basedOn w:val="DefaultParagraphFont"/>
    <w:link w:val="HTMLAddress"/>
    <w:semiHidden/>
    <w:rsid w:val="00CC7A18"/>
    <w:rPr>
      <w:rFonts w:ascii="Arial" w:hAnsi="Arial"/>
      <w:i/>
      <w:iCs/>
      <w:sz w:val="22"/>
      <w:szCs w:val="24"/>
    </w:rPr>
  </w:style>
  <w:style w:type="paragraph" w:styleId="HTMLPreformatted">
    <w:name w:val="HTML Preformatted"/>
    <w:basedOn w:val="Normal"/>
    <w:link w:val="HTMLPreformattedChar"/>
    <w:uiPriority w:val="99"/>
    <w:semiHidden/>
    <w:rsid w:val="00CC7A18"/>
    <w:pPr>
      <w:spacing w:before="0"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C7A18"/>
    <w:rPr>
      <w:rFonts w:ascii="Consolas" w:hAnsi="Consolas"/>
    </w:rPr>
  </w:style>
  <w:style w:type="paragraph" w:styleId="IntenseQuote">
    <w:name w:val="Intense Quote"/>
    <w:basedOn w:val="Normal"/>
    <w:next w:val="Normal"/>
    <w:link w:val="IntenseQuoteChar"/>
    <w:uiPriority w:val="30"/>
    <w:semiHidden/>
    <w:qFormat/>
    <w:rsid w:val="00CC7A1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CC7A18"/>
    <w:rPr>
      <w:rFonts w:ascii="Arial" w:hAnsi="Arial"/>
      <w:b/>
      <w:bCs/>
      <w:i/>
      <w:iCs/>
      <w:color w:val="4F81BD" w:themeColor="accent1"/>
      <w:sz w:val="22"/>
      <w:szCs w:val="24"/>
    </w:rPr>
  </w:style>
  <w:style w:type="paragraph" w:styleId="List">
    <w:name w:val="List"/>
    <w:basedOn w:val="Normal"/>
    <w:semiHidden/>
    <w:rsid w:val="00CC7A18"/>
    <w:pPr>
      <w:ind w:left="360" w:hanging="360"/>
      <w:contextualSpacing/>
    </w:pPr>
  </w:style>
  <w:style w:type="paragraph" w:styleId="List2">
    <w:name w:val="List 2"/>
    <w:basedOn w:val="Normal"/>
    <w:semiHidden/>
    <w:rsid w:val="00CC7A18"/>
    <w:pPr>
      <w:ind w:hanging="360"/>
      <w:contextualSpacing/>
    </w:pPr>
  </w:style>
  <w:style w:type="paragraph" w:styleId="List3">
    <w:name w:val="List 3"/>
    <w:basedOn w:val="Normal"/>
    <w:semiHidden/>
    <w:rsid w:val="00CC7A18"/>
    <w:pPr>
      <w:ind w:left="1080" w:hanging="360"/>
      <w:contextualSpacing/>
    </w:pPr>
  </w:style>
  <w:style w:type="paragraph" w:styleId="List4">
    <w:name w:val="List 4"/>
    <w:basedOn w:val="Normal"/>
    <w:semiHidden/>
    <w:rsid w:val="00CC7A18"/>
    <w:pPr>
      <w:ind w:left="1440" w:hanging="360"/>
      <w:contextualSpacing/>
    </w:pPr>
  </w:style>
  <w:style w:type="paragraph" w:styleId="List5">
    <w:name w:val="List 5"/>
    <w:basedOn w:val="Normal"/>
    <w:semiHidden/>
    <w:rsid w:val="00CC7A18"/>
    <w:pPr>
      <w:ind w:left="1800" w:hanging="360"/>
      <w:contextualSpacing/>
    </w:pPr>
  </w:style>
  <w:style w:type="paragraph" w:styleId="ListBullet2">
    <w:name w:val="List Bullet 2"/>
    <w:basedOn w:val="Normal"/>
    <w:semiHidden/>
    <w:rsid w:val="00CC7A18"/>
    <w:pPr>
      <w:numPr>
        <w:numId w:val="17"/>
      </w:numPr>
      <w:contextualSpacing/>
    </w:pPr>
  </w:style>
  <w:style w:type="paragraph" w:styleId="ListBullet4">
    <w:name w:val="List Bullet 4"/>
    <w:basedOn w:val="Normal"/>
    <w:semiHidden/>
    <w:rsid w:val="00CC7A18"/>
    <w:pPr>
      <w:numPr>
        <w:numId w:val="18"/>
      </w:numPr>
      <w:contextualSpacing/>
    </w:pPr>
  </w:style>
  <w:style w:type="paragraph" w:styleId="ListBullet5">
    <w:name w:val="List Bullet 5"/>
    <w:basedOn w:val="Normal"/>
    <w:semiHidden/>
    <w:rsid w:val="00CC7A18"/>
    <w:pPr>
      <w:numPr>
        <w:numId w:val="19"/>
      </w:numPr>
      <w:contextualSpacing/>
    </w:pPr>
  </w:style>
  <w:style w:type="paragraph" w:styleId="ListContinue">
    <w:name w:val="List Continue"/>
    <w:basedOn w:val="Normal"/>
    <w:semiHidden/>
    <w:rsid w:val="00CC7A18"/>
    <w:pPr>
      <w:spacing w:after="120"/>
      <w:ind w:left="360"/>
      <w:contextualSpacing/>
    </w:pPr>
  </w:style>
  <w:style w:type="paragraph" w:styleId="ListContinue2">
    <w:name w:val="List Continue 2"/>
    <w:basedOn w:val="Normal"/>
    <w:semiHidden/>
    <w:rsid w:val="00CC7A18"/>
    <w:pPr>
      <w:spacing w:after="120"/>
      <w:contextualSpacing/>
    </w:pPr>
  </w:style>
  <w:style w:type="paragraph" w:styleId="ListContinue3">
    <w:name w:val="List Continue 3"/>
    <w:basedOn w:val="Normal"/>
    <w:semiHidden/>
    <w:rsid w:val="00CC7A18"/>
    <w:pPr>
      <w:spacing w:after="120"/>
      <w:ind w:left="1080"/>
      <w:contextualSpacing/>
    </w:pPr>
  </w:style>
  <w:style w:type="paragraph" w:styleId="ListContinue4">
    <w:name w:val="List Continue 4"/>
    <w:basedOn w:val="Normal"/>
    <w:semiHidden/>
    <w:rsid w:val="00CC7A18"/>
    <w:pPr>
      <w:spacing w:after="120"/>
      <w:ind w:left="1440"/>
      <w:contextualSpacing/>
    </w:pPr>
  </w:style>
  <w:style w:type="paragraph" w:styleId="ListContinue5">
    <w:name w:val="List Continue 5"/>
    <w:basedOn w:val="Normal"/>
    <w:semiHidden/>
    <w:rsid w:val="00CC7A18"/>
    <w:pPr>
      <w:spacing w:after="120"/>
      <w:ind w:left="1800"/>
      <w:contextualSpacing/>
    </w:pPr>
  </w:style>
  <w:style w:type="paragraph" w:styleId="ListNumber">
    <w:name w:val="List Number"/>
    <w:basedOn w:val="Normal"/>
    <w:semiHidden/>
    <w:rsid w:val="00CC7A18"/>
    <w:pPr>
      <w:numPr>
        <w:numId w:val="20"/>
      </w:numPr>
      <w:contextualSpacing/>
    </w:pPr>
  </w:style>
  <w:style w:type="paragraph" w:styleId="ListNumber2">
    <w:name w:val="List Number 2"/>
    <w:basedOn w:val="Normal"/>
    <w:semiHidden/>
    <w:rsid w:val="00CC7A18"/>
    <w:pPr>
      <w:numPr>
        <w:numId w:val="21"/>
      </w:numPr>
      <w:contextualSpacing/>
    </w:pPr>
  </w:style>
  <w:style w:type="paragraph" w:styleId="ListNumber3">
    <w:name w:val="List Number 3"/>
    <w:basedOn w:val="Normal"/>
    <w:semiHidden/>
    <w:rsid w:val="00CC7A18"/>
    <w:pPr>
      <w:numPr>
        <w:numId w:val="22"/>
      </w:numPr>
      <w:contextualSpacing/>
    </w:pPr>
  </w:style>
  <w:style w:type="paragraph" w:styleId="ListNumber4">
    <w:name w:val="List Number 4"/>
    <w:basedOn w:val="Normal"/>
    <w:semiHidden/>
    <w:rsid w:val="00CC7A18"/>
    <w:pPr>
      <w:numPr>
        <w:numId w:val="23"/>
      </w:numPr>
      <w:contextualSpacing/>
    </w:pPr>
  </w:style>
  <w:style w:type="paragraph" w:styleId="ListNumber5">
    <w:name w:val="List Number 5"/>
    <w:basedOn w:val="Normal"/>
    <w:semiHidden/>
    <w:rsid w:val="00CC7A18"/>
    <w:pPr>
      <w:numPr>
        <w:numId w:val="24"/>
      </w:numPr>
      <w:contextualSpacing/>
    </w:pPr>
  </w:style>
  <w:style w:type="paragraph" w:styleId="ListParagraph">
    <w:name w:val="List Paragraph"/>
    <w:basedOn w:val="Normal"/>
    <w:uiPriority w:val="34"/>
    <w:semiHidden/>
    <w:qFormat/>
    <w:rsid w:val="00CC7A18"/>
    <w:pPr>
      <w:contextualSpacing/>
    </w:pPr>
  </w:style>
  <w:style w:type="paragraph" w:styleId="MessageHeader">
    <w:name w:val="Message Header"/>
    <w:basedOn w:val="Normal"/>
    <w:link w:val="MessageHeaderChar"/>
    <w:rsid w:val="00CC7A18"/>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CC7A18"/>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CC7A18"/>
    <w:rPr>
      <w:rFonts w:ascii="Times New Roman" w:hAnsi="Times New Roman"/>
      <w:sz w:val="24"/>
    </w:rPr>
  </w:style>
  <w:style w:type="paragraph" w:styleId="NormalIndent">
    <w:name w:val="Normal Indent"/>
    <w:basedOn w:val="Normal"/>
    <w:semiHidden/>
    <w:rsid w:val="00CC7A18"/>
  </w:style>
  <w:style w:type="paragraph" w:styleId="NoteHeading">
    <w:name w:val="Note Heading"/>
    <w:basedOn w:val="Normal"/>
    <w:next w:val="Normal"/>
    <w:link w:val="NoteHeadingChar"/>
    <w:rsid w:val="00CC7A18"/>
    <w:pPr>
      <w:spacing w:before="0" w:after="0" w:line="240" w:lineRule="auto"/>
    </w:pPr>
  </w:style>
  <w:style w:type="character" w:customStyle="1" w:styleId="NoteHeadingChar">
    <w:name w:val="Note Heading Char"/>
    <w:basedOn w:val="DefaultParagraphFont"/>
    <w:link w:val="NoteHeading"/>
    <w:rsid w:val="00CC7A18"/>
    <w:rPr>
      <w:rFonts w:ascii="Arial" w:hAnsi="Arial"/>
      <w:sz w:val="22"/>
      <w:szCs w:val="24"/>
    </w:rPr>
  </w:style>
  <w:style w:type="paragraph" w:styleId="PlainText">
    <w:name w:val="Plain Text"/>
    <w:basedOn w:val="Normal"/>
    <w:link w:val="PlainTextChar"/>
    <w:semiHidden/>
    <w:rsid w:val="00CC7A18"/>
    <w:pPr>
      <w:spacing w:before="0" w:after="0" w:line="240" w:lineRule="auto"/>
    </w:pPr>
    <w:rPr>
      <w:rFonts w:ascii="Consolas" w:hAnsi="Consolas"/>
      <w:sz w:val="21"/>
      <w:szCs w:val="21"/>
    </w:rPr>
  </w:style>
  <w:style w:type="character" w:customStyle="1" w:styleId="PlainTextChar">
    <w:name w:val="Plain Text Char"/>
    <w:basedOn w:val="DefaultParagraphFont"/>
    <w:link w:val="PlainText"/>
    <w:semiHidden/>
    <w:rsid w:val="00CC7A18"/>
    <w:rPr>
      <w:rFonts w:ascii="Consolas" w:hAnsi="Consolas"/>
      <w:sz w:val="21"/>
      <w:szCs w:val="21"/>
    </w:rPr>
  </w:style>
  <w:style w:type="paragraph" w:styleId="Quote">
    <w:name w:val="Quote"/>
    <w:basedOn w:val="Normal"/>
    <w:next w:val="Normal"/>
    <w:link w:val="QuoteChar"/>
    <w:uiPriority w:val="29"/>
    <w:semiHidden/>
    <w:qFormat/>
    <w:rsid w:val="00CC7A18"/>
    <w:rPr>
      <w:i/>
      <w:iCs/>
      <w:color w:val="000000" w:themeColor="text1"/>
    </w:rPr>
  </w:style>
  <w:style w:type="character" w:customStyle="1" w:styleId="QuoteChar">
    <w:name w:val="Quote Char"/>
    <w:basedOn w:val="DefaultParagraphFont"/>
    <w:link w:val="Quote"/>
    <w:uiPriority w:val="29"/>
    <w:semiHidden/>
    <w:rsid w:val="00CC7A18"/>
    <w:rPr>
      <w:rFonts w:ascii="Arial" w:hAnsi="Arial"/>
      <w:i/>
      <w:iCs/>
      <w:color w:val="000000" w:themeColor="text1"/>
      <w:sz w:val="22"/>
      <w:szCs w:val="24"/>
    </w:rPr>
  </w:style>
  <w:style w:type="paragraph" w:styleId="Salutation">
    <w:name w:val="Salutation"/>
    <w:basedOn w:val="Normal"/>
    <w:next w:val="Normal"/>
    <w:link w:val="SalutationChar"/>
    <w:semiHidden/>
    <w:rsid w:val="00CC7A18"/>
  </w:style>
  <w:style w:type="character" w:customStyle="1" w:styleId="SalutationChar">
    <w:name w:val="Salutation Char"/>
    <w:basedOn w:val="DefaultParagraphFont"/>
    <w:link w:val="Salutation"/>
    <w:semiHidden/>
    <w:rsid w:val="00CC7A18"/>
    <w:rPr>
      <w:rFonts w:ascii="Arial" w:hAnsi="Arial"/>
      <w:sz w:val="22"/>
      <w:szCs w:val="24"/>
    </w:rPr>
  </w:style>
  <w:style w:type="paragraph" w:styleId="Signature">
    <w:name w:val="Signature"/>
    <w:basedOn w:val="Normal"/>
    <w:link w:val="SignatureChar"/>
    <w:semiHidden/>
    <w:rsid w:val="00CC7A18"/>
    <w:pPr>
      <w:spacing w:before="0" w:after="0" w:line="240" w:lineRule="auto"/>
      <w:ind w:left="4320"/>
    </w:pPr>
  </w:style>
  <w:style w:type="character" w:customStyle="1" w:styleId="SignatureChar">
    <w:name w:val="Signature Char"/>
    <w:basedOn w:val="DefaultParagraphFont"/>
    <w:link w:val="Signature"/>
    <w:semiHidden/>
    <w:rsid w:val="00CC7A18"/>
    <w:rPr>
      <w:rFonts w:ascii="Arial" w:hAnsi="Arial"/>
      <w:sz w:val="22"/>
      <w:szCs w:val="24"/>
    </w:rPr>
  </w:style>
  <w:style w:type="paragraph" w:styleId="Subtitle">
    <w:name w:val="Subtitle"/>
    <w:basedOn w:val="Normal"/>
    <w:next w:val="Normal"/>
    <w:link w:val="SubtitleChar"/>
    <w:semiHidden/>
    <w:qFormat/>
    <w:rsid w:val="00CC7A18"/>
    <w:pPr>
      <w:numPr>
        <w:ilvl w:val="1"/>
      </w:numPr>
      <w:ind w:left="720"/>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semiHidden/>
    <w:rsid w:val="00CC7A18"/>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qFormat/>
    <w:rsid w:val="00CC7A18"/>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CC7A18"/>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semiHidden/>
    <w:rsid w:val="00CC7A18"/>
    <w:rPr>
      <w:rFonts w:asciiTheme="majorHAnsi" w:eastAsiaTheme="majorEastAsia" w:hAnsiTheme="majorHAnsi" w:cstheme="majorBidi"/>
      <w:b/>
      <w:bCs/>
      <w:sz w:val="24"/>
    </w:rPr>
  </w:style>
  <w:style w:type="paragraph" w:styleId="TOCHeading">
    <w:name w:val="TOC Heading"/>
    <w:basedOn w:val="Heading1"/>
    <w:next w:val="Normal"/>
    <w:uiPriority w:val="39"/>
    <w:semiHidden/>
    <w:unhideWhenUsed/>
    <w:qFormat/>
    <w:rsid w:val="00CC7A18"/>
    <w:pPr>
      <w:keepLines/>
      <w:numPr>
        <w:numId w:val="0"/>
      </w:numPr>
      <w:pBdr>
        <w:bottom w:val="none" w:sz="0" w:space="0" w:color="auto"/>
      </w:pBdr>
      <w:spacing w:before="480" w:after="0"/>
      <w:ind w:left="720"/>
      <w:outlineLvl w:val="9"/>
    </w:pPr>
    <w:rPr>
      <w:rFonts w:asciiTheme="majorHAnsi" w:eastAsiaTheme="majorEastAsia" w:hAnsiTheme="majorHAnsi" w:cstheme="majorBidi"/>
      <w:b/>
      <w:bCs/>
      <w:color w:val="365F91" w:themeColor="accent1" w:themeShade="BF"/>
      <w:sz w:val="28"/>
      <w:szCs w:val="28"/>
    </w:rPr>
  </w:style>
  <w:style w:type="character" w:customStyle="1" w:styleId="code-comment">
    <w:name w:val="code-comment"/>
    <w:basedOn w:val="DefaultParagraphFont"/>
    <w:rsid w:val="008B6E7B"/>
  </w:style>
  <w:style w:type="character" w:customStyle="1" w:styleId="code-keyword">
    <w:name w:val="code-keyword"/>
    <w:basedOn w:val="DefaultParagraphFont"/>
    <w:rsid w:val="008B6E7B"/>
  </w:style>
  <w:style w:type="character" w:customStyle="1" w:styleId="code-quote">
    <w:name w:val="code-quote"/>
    <w:basedOn w:val="DefaultParagraphFont"/>
    <w:rsid w:val="008B6E7B"/>
  </w:style>
  <w:style w:type="character" w:customStyle="1" w:styleId="code-object">
    <w:name w:val="code-object"/>
    <w:basedOn w:val="DefaultParagraphFont"/>
    <w:rsid w:val="008B6E7B"/>
  </w:style>
  <w:style w:type="character" w:customStyle="1" w:styleId="CommentTextChar">
    <w:name w:val="Comment Text Char"/>
    <w:basedOn w:val="DefaultParagraphFont"/>
    <w:link w:val="CommentText"/>
    <w:semiHidden/>
    <w:rsid w:val="00EB12EB"/>
    <w:rPr>
      <w:rFonts w:ascii="Times" w:eastAsia="Times" w:hAnsi="Times"/>
    </w:rPr>
  </w:style>
  <w:style w:type="paragraph" w:styleId="Revision">
    <w:name w:val="Revision"/>
    <w:hidden/>
    <w:uiPriority w:val="99"/>
    <w:semiHidden/>
    <w:rsid w:val="00BA7C80"/>
    <w:rPr>
      <w:rFonts w:ascii="Arial" w:hAnsi="Arial"/>
      <w:sz w:val="22"/>
      <w:szCs w:val="24"/>
    </w:rPr>
  </w:style>
  <w:style w:type="character" w:customStyle="1" w:styleId="CaptionChar">
    <w:name w:val="Caption Char"/>
    <w:basedOn w:val="DefaultParagraphFont"/>
    <w:link w:val="Caption"/>
    <w:rsid w:val="00FF0B8F"/>
    <w:rPr>
      <w:rFonts w:ascii="Arial" w:hAnsi="Arial"/>
      <w:b/>
      <w:bCs/>
      <w:sz w:val="22"/>
      <w:szCs w:val="24"/>
    </w:rPr>
  </w:style>
  <w:style w:type="character" w:customStyle="1" w:styleId="HeaderChar">
    <w:name w:val="Header Char"/>
    <w:basedOn w:val="DefaultParagraphFont"/>
    <w:link w:val="Header"/>
    <w:rsid w:val="00054B04"/>
    <w:rPr>
      <w:rFonts w:ascii="Arial" w:hAnsi="Arial" w:cs="Arial"/>
      <w:sz w:val="18"/>
    </w:rPr>
  </w:style>
  <w:style w:type="table" w:customStyle="1" w:styleId="TableQIS">
    <w:name w:val="Table QIS"/>
    <w:basedOn w:val="TableNormal"/>
    <w:rsid w:val="00054B04"/>
    <w:rPr>
      <w:rFonts w:ascii="Arial" w:hAnsi="Arial"/>
    </w:rPr>
    <w:tblPr>
      <w:tblInd w:w="8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15" w:type="dxa"/>
        <w:bottom w:w="0" w:type="dxa"/>
        <w:right w:w="115" w:type="dxa"/>
      </w:tblCellMar>
    </w:tblPr>
    <w:trPr>
      <w:cantSplit/>
    </w:trPr>
    <w:tblStylePr w:type="firstRow">
      <w:tblPr/>
      <w:trPr>
        <w:tblHeader/>
      </w:trPr>
      <w:tcPr>
        <w:tcBorders>
          <w:top w:val="single" w:sz="6" w:space="0" w:color="auto"/>
          <w:left w:val="single" w:sz="6" w:space="0" w:color="auto"/>
          <w:bottom w:val="single" w:sz="12" w:space="0" w:color="auto"/>
          <w:right w:val="single" w:sz="6" w:space="0" w:color="auto"/>
          <w:insideH w:val="nil"/>
          <w:insideV w:val="single" w:sz="6" w:space="0" w:color="auto"/>
          <w:tl2br w:val="nil"/>
          <w:tr2bl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Normal Indent" w:semiHidden="1"/>
    <w:lsdException w:name="footnote text" w:uiPriority="99"/>
    <w:lsdException w:name="caption" w:qFormat="1"/>
    <w:lsdException w:name="table of figures" w:uiPriority="99"/>
    <w:lsdException w:name="envelope address" w:semiHidden="1"/>
    <w:lsdException w:name="envelope return" w:semiHidden="1"/>
    <w:lsdException w:name="page number" w:semiHidden="1"/>
    <w:lsdException w:name="endnote reference"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qFormat="1"/>
    <w:lsdException w:name="Closing" w:semiHidden="1"/>
    <w:lsdException w:name="Signature" w:semiHidden="1"/>
    <w:lsdException w:name="Default Paragraph Font" w:uiPriority="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Subtitle" w:semiHidden="1" w:qFormat="1"/>
    <w:lsdException w:name="Salutation" w:semiHidden="1"/>
    <w:lsdException w:name="Date" w:semiHidden="1"/>
    <w:lsdException w:name="Body Text First Indent" w:semiHidden="1"/>
    <w:lsdException w:name="Body Text First Indent 2" w:semiHidden="1"/>
    <w:lsdException w:name="Body Text 2" w:semiHidden="1"/>
    <w:lsdException w:name="Body Text 3" w:semiHidden="1"/>
    <w:lsdException w:name="Body Text Indent 2" w:semiHidden="1"/>
    <w:lsdException w:name="Body Text Indent 3" w:semiHidden="1"/>
    <w:lsdException w:name="Hyperlink" w:uiPriority="99"/>
    <w:lsdException w:name="Strong" w:semiHidden="1" w:qFormat="1"/>
    <w:lsdException w:name="Emphasis" w:semiHidden="1" w:qFormat="1"/>
    <w:lsdException w:name="Plain Text" w:semiHidden="1"/>
    <w:lsdException w:name="E-mail Signature" w:semiHidden="1"/>
    <w:lsdException w:name="Normal (Web)" w:semiHidden="1" w:uiPriority="99"/>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iPriority="99"/>
    <w:lsdException w:name="HTML Sample" w:semiHidden="1"/>
    <w:lsdException w:name="HTML Typewriter" w:semiHidden="1"/>
    <w:lsdException w:name="HTML Variable" w:semiHidden="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B6E7B"/>
    <w:pPr>
      <w:spacing w:before="120" w:after="40" w:line="260" w:lineRule="atLeast"/>
      <w:ind w:left="720"/>
    </w:pPr>
    <w:rPr>
      <w:rFonts w:ascii="Arial" w:hAnsi="Arial"/>
      <w:sz w:val="22"/>
      <w:szCs w:val="24"/>
    </w:rPr>
  </w:style>
  <w:style w:type="paragraph" w:styleId="Heading1">
    <w:name w:val="heading 1"/>
    <w:basedOn w:val="Normal"/>
    <w:next w:val="body"/>
    <w:link w:val="Heading1Char"/>
    <w:qFormat/>
    <w:rsid w:val="00EF3D42"/>
    <w:pPr>
      <w:keepNext/>
      <w:numPr>
        <w:numId w:val="6"/>
      </w:numPr>
      <w:pBdr>
        <w:bottom w:val="single" w:sz="12" w:space="1" w:color="auto"/>
      </w:pBdr>
      <w:spacing w:after="480"/>
      <w:outlineLvl w:val="0"/>
    </w:pPr>
    <w:rPr>
      <w:sz w:val="44"/>
      <w:szCs w:val="40"/>
    </w:rPr>
  </w:style>
  <w:style w:type="paragraph" w:styleId="Heading2">
    <w:name w:val="heading 2"/>
    <w:basedOn w:val="Normal"/>
    <w:next w:val="body"/>
    <w:link w:val="Heading2Char"/>
    <w:qFormat/>
    <w:rsid w:val="00395F0F"/>
    <w:pPr>
      <w:keepNext/>
      <w:numPr>
        <w:ilvl w:val="1"/>
        <w:numId w:val="6"/>
      </w:numPr>
      <w:spacing w:before="400" w:after="120"/>
      <w:ind w:left="720" w:hanging="720"/>
      <w:outlineLvl w:val="1"/>
    </w:pPr>
    <w:rPr>
      <w:rFonts w:cs="Arial"/>
      <w:sz w:val="36"/>
      <w:szCs w:val="36"/>
    </w:rPr>
  </w:style>
  <w:style w:type="paragraph" w:styleId="Heading3">
    <w:name w:val="heading 3"/>
    <w:basedOn w:val="Normal"/>
    <w:next w:val="body"/>
    <w:link w:val="Heading3Char"/>
    <w:qFormat/>
    <w:rsid w:val="00C76273"/>
    <w:pPr>
      <w:keepNext/>
      <w:numPr>
        <w:ilvl w:val="2"/>
        <w:numId w:val="6"/>
      </w:numPr>
      <w:spacing w:before="360" w:after="120"/>
      <w:outlineLvl w:val="2"/>
    </w:pPr>
    <w:rPr>
      <w:sz w:val="30"/>
      <w:szCs w:val="30"/>
    </w:rPr>
  </w:style>
  <w:style w:type="paragraph" w:styleId="Heading4">
    <w:name w:val="heading 4"/>
    <w:basedOn w:val="Normal"/>
    <w:next w:val="body"/>
    <w:link w:val="Heading4Char"/>
    <w:qFormat/>
    <w:rsid w:val="00C76273"/>
    <w:pPr>
      <w:keepNext/>
      <w:numPr>
        <w:ilvl w:val="3"/>
        <w:numId w:val="6"/>
      </w:numPr>
      <w:spacing w:before="360" w:after="120"/>
      <w:outlineLvl w:val="3"/>
    </w:pPr>
    <w:rPr>
      <w:sz w:val="26"/>
      <w:szCs w:val="26"/>
    </w:rPr>
  </w:style>
  <w:style w:type="paragraph" w:styleId="Heading5">
    <w:name w:val="heading 5"/>
    <w:basedOn w:val="Normal"/>
    <w:next w:val="body"/>
    <w:link w:val="Heading5Char"/>
    <w:qFormat/>
    <w:rsid w:val="00C76273"/>
    <w:pPr>
      <w:keepNext/>
      <w:numPr>
        <w:ilvl w:val="4"/>
        <w:numId w:val="6"/>
      </w:numPr>
      <w:spacing w:before="360" w:after="120"/>
      <w:outlineLvl w:val="4"/>
    </w:pPr>
    <w:rPr>
      <w:szCs w:val="22"/>
    </w:rPr>
  </w:style>
  <w:style w:type="paragraph" w:styleId="Heading6">
    <w:name w:val="heading 6"/>
    <w:basedOn w:val="Normal"/>
    <w:next w:val="body"/>
    <w:link w:val="Heading6Char"/>
    <w:qFormat/>
    <w:rsid w:val="00C76273"/>
    <w:pPr>
      <w:keepNext/>
      <w:numPr>
        <w:ilvl w:val="5"/>
        <w:numId w:val="6"/>
      </w:numPr>
      <w:spacing w:before="360" w:after="120"/>
      <w:outlineLvl w:val="5"/>
    </w:pPr>
    <w:rPr>
      <w:szCs w:val="22"/>
    </w:rPr>
  </w:style>
  <w:style w:type="paragraph" w:styleId="Heading7">
    <w:name w:val="heading 7"/>
    <w:basedOn w:val="Normal"/>
    <w:next w:val="body"/>
    <w:link w:val="Heading7Char"/>
    <w:qFormat/>
    <w:rsid w:val="00EF3D42"/>
    <w:pPr>
      <w:keepNext/>
      <w:numPr>
        <w:ilvl w:val="6"/>
        <w:numId w:val="6"/>
      </w:numPr>
      <w:pBdr>
        <w:bottom w:val="single" w:sz="12" w:space="1" w:color="auto"/>
      </w:pBdr>
      <w:spacing w:after="480"/>
      <w:outlineLvl w:val="6"/>
    </w:pPr>
    <w:rPr>
      <w:sz w:val="44"/>
      <w:szCs w:val="44"/>
    </w:rPr>
  </w:style>
  <w:style w:type="paragraph" w:styleId="Heading8">
    <w:name w:val="heading 8"/>
    <w:basedOn w:val="Heading2"/>
    <w:next w:val="body"/>
    <w:link w:val="Heading8Char"/>
    <w:qFormat/>
    <w:rsid w:val="00C76273"/>
    <w:pPr>
      <w:numPr>
        <w:ilvl w:val="7"/>
      </w:numPr>
      <w:outlineLvl w:val="7"/>
    </w:pPr>
  </w:style>
  <w:style w:type="paragraph" w:styleId="Heading9">
    <w:name w:val="heading 9"/>
    <w:basedOn w:val="Heading3"/>
    <w:next w:val="body"/>
    <w:link w:val="Heading9Char"/>
    <w:qFormat/>
    <w:rsid w:val="00C76273"/>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95F0F"/>
    <w:rPr>
      <w:rFonts w:ascii="Arial" w:hAnsi="Arial" w:cs="Arial"/>
      <w:sz w:val="36"/>
      <w:szCs w:val="36"/>
    </w:rPr>
  </w:style>
  <w:style w:type="paragraph" w:styleId="Footer">
    <w:name w:val="footer"/>
    <w:basedOn w:val="Normal"/>
    <w:link w:val="FooterChar"/>
    <w:rsid w:val="00C31F4D"/>
    <w:pPr>
      <w:pBdr>
        <w:top w:val="single" w:sz="6" w:space="1" w:color="auto"/>
      </w:pBdr>
      <w:tabs>
        <w:tab w:val="center" w:pos="4320"/>
        <w:tab w:val="right" w:pos="9360"/>
      </w:tabs>
      <w:spacing w:line="240" w:lineRule="auto"/>
      <w:ind w:left="0"/>
    </w:pPr>
    <w:rPr>
      <w:rFonts w:cs="Arial"/>
      <w:bCs/>
      <w:sz w:val="14"/>
      <w:szCs w:val="16"/>
    </w:rPr>
  </w:style>
  <w:style w:type="paragraph" w:customStyle="1" w:styleId="tableentryc">
    <w:name w:val="table entry c"/>
    <w:basedOn w:val="Normal"/>
    <w:link w:val="tableentrycChar"/>
    <w:rsid w:val="00C76273"/>
    <w:pPr>
      <w:spacing w:before="40" w:line="240" w:lineRule="auto"/>
      <w:jc w:val="center"/>
    </w:pPr>
    <w:rPr>
      <w:sz w:val="18"/>
    </w:rPr>
  </w:style>
  <w:style w:type="paragraph" w:customStyle="1" w:styleId="tablespace">
    <w:name w:val="table space"/>
    <w:basedOn w:val="Normal"/>
    <w:link w:val="tablespaceChar"/>
    <w:rsid w:val="00C76273"/>
    <w:pPr>
      <w:spacing w:before="0" w:after="0" w:line="240" w:lineRule="auto"/>
    </w:pPr>
    <w:rPr>
      <w:sz w:val="12"/>
    </w:rPr>
  </w:style>
  <w:style w:type="paragraph" w:styleId="TOC1">
    <w:name w:val="toc 1"/>
    <w:basedOn w:val="body"/>
    <w:next w:val="Normal"/>
    <w:autoRedefine/>
    <w:uiPriority w:val="39"/>
    <w:rsid w:val="00C76273"/>
    <w:pPr>
      <w:keepNext/>
      <w:tabs>
        <w:tab w:val="right" w:leader="dot" w:pos="9360"/>
      </w:tabs>
      <w:spacing w:before="240" w:after="120"/>
      <w:ind w:left="1080" w:right="720" w:hanging="360"/>
    </w:pPr>
    <w:rPr>
      <w:b/>
      <w:bCs/>
      <w:noProof/>
      <w:sz w:val="24"/>
      <w:szCs w:val="22"/>
    </w:rPr>
  </w:style>
  <w:style w:type="paragraph" w:styleId="TOC2">
    <w:name w:val="toc 2"/>
    <w:basedOn w:val="TOC1"/>
    <w:next w:val="Normal"/>
    <w:autoRedefine/>
    <w:uiPriority w:val="39"/>
    <w:rsid w:val="00C76273"/>
    <w:pPr>
      <w:keepNext w:val="0"/>
      <w:spacing w:before="40" w:after="40"/>
      <w:ind w:left="1296" w:hanging="216"/>
    </w:pPr>
    <w:rPr>
      <w:b w:val="0"/>
      <w:bCs w:val="0"/>
      <w:sz w:val="20"/>
    </w:rPr>
  </w:style>
  <w:style w:type="paragraph" w:styleId="TOC3">
    <w:name w:val="toc 3"/>
    <w:basedOn w:val="TOC2"/>
    <w:next w:val="Normal"/>
    <w:autoRedefine/>
    <w:uiPriority w:val="39"/>
    <w:rsid w:val="00C76273"/>
    <w:pPr>
      <w:ind w:left="1669" w:hanging="229"/>
    </w:pPr>
    <w:rPr>
      <w:bCs/>
      <w:szCs w:val="24"/>
    </w:rPr>
  </w:style>
  <w:style w:type="paragraph" w:styleId="TOC4">
    <w:name w:val="toc 4"/>
    <w:basedOn w:val="TOC2"/>
    <w:next w:val="Normal"/>
    <w:autoRedefine/>
    <w:uiPriority w:val="39"/>
    <w:semiHidden/>
    <w:rsid w:val="00C76273"/>
    <w:pPr>
      <w:ind w:left="2029" w:hanging="360"/>
    </w:pPr>
  </w:style>
  <w:style w:type="character" w:styleId="Hyperlink">
    <w:name w:val="Hyperlink"/>
    <w:basedOn w:val="DefaultParagraphFont"/>
    <w:uiPriority w:val="99"/>
    <w:rsid w:val="00C76273"/>
    <w:rPr>
      <w:color w:val="0000FF"/>
      <w:u w:val="single"/>
    </w:rPr>
  </w:style>
  <w:style w:type="paragraph" w:customStyle="1" w:styleId="License">
    <w:name w:val="License"/>
    <w:basedOn w:val="Normal"/>
    <w:rsid w:val="005B1C34"/>
    <w:pPr>
      <w:spacing w:line="240" w:lineRule="atLeast"/>
      <w:ind w:left="0"/>
    </w:pPr>
    <w:rPr>
      <w:rFonts w:cs="Arial"/>
      <w:sz w:val="18"/>
    </w:rPr>
  </w:style>
  <w:style w:type="paragraph" w:customStyle="1" w:styleId="tablefootnote">
    <w:name w:val="table footnote"/>
    <w:basedOn w:val="Normal"/>
    <w:link w:val="tablefootnoteChar"/>
    <w:rsid w:val="00C76273"/>
    <w:pPr>
      <w:spacing w:before="40" w:line="240" w:lineRule="auto"/>
    </w:pPr>
    <w:rPr>
      <w:sz w:val="16"/>
    </w:rPr>
  </w:style>
  <w:style w:type="paragraph" w:styleId="Caption">
    <w:name w:val="caption"/>
    <w:basedOn w:val="Normal"/>
    <w:next w:val="body"/>
    <w:link w:val="CaptionChar"/>
    <w:qFormat/>
    <w:rsid w:val="00C76273"/>
    <w:pPr>
      <w:spacing w:before="240" w:after="160" w:line="240" w:lineRule="auto"/>
    </w:pPr>
    <w:rPr>
      <w:b/>
      <w:bCs/>
    </w:rPr>
  </w:style>
  <w:style w:type="paragraph" w:customStyle="1" w:styleId="anchor">
    <w:name w:val="anchor"/>
    <w:basedOn w:val="Normal"/>
    <w:next w:val="body"/>
    <w:rsid w:val="00C76273"/>
    <w:pPr>
      <w:spacing w:before="240" w:after="240"/>
    </w:pPr>
    <w:rPr>
      <w:noProof/>
    </w:rPr>
  </w:style>
  <w:style w:type="character" w:styleId="CommentReference">
    <w:name w:val="annotation reference"/>
    <w:basedOn w:val="DefaultParagraphFont"/>
    <w:semiHidden/>
    <w:rsid w:val="00C76273"/>
    <w:rPr>
      <w:sz w:val="16"/>
      <w:szCs w:val="16"/>
    </w:rPr>
  </w:style>
  <w:style w:type="paragraph" w:styleId="CommentText">
    <w:name w:val="annotation text"/>
    <w:basedOn w:val="Normal"/>
    <w:link w:val="CommentTextChar"/>
    <w:semiHidden/>
    <w:rsid w:val="00C76273"/>
    <w:rPr>
      <w:rFonts w:ascii="Times" w:eastAsia="Times" w:hAnsi="Times"/>
      <w:sz w:val="20"/>
      <w:szCs w:val="20"/>
    </w:rPr>
  </w:style>
  <w:style w:type="paragraph" w:styleId="BalloonText">
    <w:name w:val="Balloon Text"/>
    <w:basedOn w:val="Normal"/>
    <w:semiHidden/>
    <w:rsid w:val="00C76273"/>
    <w:rPr>
      <w:rFonts w:ascii="Tahoma" w:hAnsi="Tahoma" w:cs="Tahoma"/>
      <w:sz w:val="16"/>
      <w:szCs w:val="16"/>
    </w:rPr>
  </w:style>
  <w:style w:type="paragraph" w:customStyle="1" w:styleId="tablecode">
    <w:name w:val="table code"/>
    <w:basedOn w:val="Normal"/>
    <w:link w:val="tablecodeChar"/>
    <w:rsid w:val="00C76273"/>
    <w:pPr>
      <w:tabs>
        <w:tab w:val="left" w:pos="720"/>
        <w:tab w:val="left" w:pos="1440"/>
        <w:tab w:val="left" w:pos="2160"/>
        <w:tab w:val="left" w:pos="2880"/>
        <w:tab w:val="left" w:pos="3600"/>
        <w:tab w:val="left" w:pos="4320"/>
        <w:tab w:val="left" w:pos="5040"/>
        <w:tab w:val="left" w:pos="5760"/>
        <w:tab w:val="left" w:pos="6480"/>
        <w:tab w:val="left" w:pos="7200"/>
      </w:tabs>
      <w:spacing w:before="0" w:after="0" w:line="240" w:lineRule="auto"/>
    </w:pPr>
    <w:rPr>
      <w:rFonts w:ascii="Courier New" w:hAnsi="Courier New"/>
      <w:noProof/>
      <w:sz w:val="16"/>
      <w:szCs w:val="16"/>
    </w:rPr>
  </w:style>
  <w:style w:type="paragraph" w:customStyle="1" w:styleId="subhead">
    <w:name w:val="subhead"/>
    <w:basedOn w:val="Normal"/>
    <w:next w:val="body"/>
    <w:link w:val="subheadChar"/>
    <w:rsid w:val="00C76273"/>
    <w:pPr>
      <w:keepNext/>
      <w:spacing w:before="240" w:after="120"/>
    </w:pPr>
    <w:rPr>
      <w:b/>
      <w:szCs w:val="22"/>
    </w:rPr>
  </w:style>
  <w:style w:type="paragraph" w:customStyle="1" w:styleId="bulletlv3">
    <w:name w:val="bullet lv3"/>
    <w:basedOn w:val="Normal"/>
    <w:link w:val="bulletlv3Char"/>
    <w:rsid w:val="00C76273"/>
    <w:pPr>
      <w:numPr>
        <w:numId w:val="4"/>
      </w:numPr>
    </w:pPr>
  </w:style>
  <w:style w:type="paragraph" w:customStyle="1" w:styleId="code">
    <w:name w:val="code"/>
    <w:basedOn w:val="Normal"/>
    <w:link w:val="codeChar"/>
    <w:rsid w:val="00C76273"/>
    <w:pPr>
      <w:tabs>
        <w:tab w:val="left" w:pos="720"/>
        <w:tab w:val="left" w:pos="1440"/>
        <w:tab w:val="left" w:pos="2160"/>
        <w:tab w:val="left" w:pos="2880"/>
        <w:tab w:val="left" w:pos="3600"/>
        <w:tab w:val="left" w:pos="4320"/>
        <w:tab w:val="left" w:pos="5040"/>
        <w:tab w:val="left" w:pos="5760"/>
        <w:tab w:val="left" w:pos="6480"/>
        <w:tab w:val="left" w:pos="7200"/>
      </w:tabs>
      <w:spacing w:before="0" w:after="0" w:line="240" w:lineRule="atLeast"/>
    </w:pPr>
    <w:rPr>
      <w:rFonts w:ascii="Courier New" w:hAnsi="Courier New"/>
      <w:noProof/>
      <w:sz w:val="18"/>
    </w:rPr>
  </w:style>
  <w:style w:type="paragraph" w:customStyle="1" w:styleId="calloutreg8pt">
    <w:name w:val="callout_reg 8 pt"/>
    <w:basedOn w:val="Normal"/>
    <w:rsid w:val="00C76273"/>
    <w:pPr>
      <w:spacing w:before="0" w:after="0" w:line="240" w:lineRule="auto"/>
    </w:pPr>
    <w:rPr>
      <w:rFonts w:cs="Arial"/>
      <w:bCs/>
      <w:sz w:val="16"/>
      <w:szCs w:val="18"/>
    </w:rPr>
  </w:style>
  <w:style w:type="paragraph" w:customStyle="1" w:styleId="Draft">
    <w:name w:val="Draft"/>
    <w:basedOn w:val="Normal"/>
    <w:semiHidden/>
    <w:rsid w:val="00C76273"/>
    <w:rPr>
      <w:rFonts w:ascii="Arial Bold" w:eastAsia="Times" w:hAnsi="Arial Bold"/>
      <w:b/>
      <w:color w:val="C0C0C0"/>
      <w:sz w:val="96"/>
      <w:szCs w:val="20"/>
    </w:rPr>
  </w:style>
  <w:style w:type="character" w:styleId="FootnoteReference">
    <w:name w:val="footnote reference"/>
    <w:basedOn w:val="DefaultParagraphFont"/>
    <w:rsid w:val="00C76273"/>
    <w:rPr>
      <w:iCs/>
      <w:sz w:val="20"/>
      <w:szCs w:val="20"/>
      <w:vertAlign w:val="superscript"/>
    </w:rPr>
  </w:style>
  <w:style w:type="paragraph" w:styleId="FootnoteText">
    <w:name w:val="footnote text"/>
    <w:basedOn w:val="Normal"/>
    <w:uiPriority w:val="99"/>
    <w:rsid w:val="00C76273"/>
    <w:pPr>
      <w:keepLines/>
      <w:spacing w:before="60" w:after="60" w:line="240" w:lineRule="atLeast"/>
    </w:pPr>
    <w:rPr>
      <w:sz w:val="16"/>
    </w:rPr>
  </w:style>
  <w:style w:type="paragraph" w:customStyle="1" w:styleId="numbrdlist">
    <w:name w:val="numbrd list"/>
    <w:basedOn w:val="Normal"/>
    <w:rsid w:val="00C76273"/>
    <w:pPr>
      <w:numPr>
        <w:numId w:val="10"/>
      </w:numPr>
      <w:tabs>
        <w:tab w:val="decimal" w:pos="1440"/>
      </w:tabs>
    </w:pPr>
  </w:style>
  <w:style w:type="paragraph" w:customStyle="1" w:styleId="numbrdlist0">
    <w:name w:val="numbrd list +"/>
    <w:basedOn w:val="Normal"/>
    <w:rsid w:val="00C76273"/>
    <w:pPr>
      <w:numPr>
        <w:numId w:val="11"/>
      </w:numPr>
      <w:tabs>
        <w:tab w:val="left" w:pos="1440"/>
      </w:tabs>
    </w:pPr>
  </w:style>
  <w:style w:type="paragraph" w:customStyle="1" w:styleId="numbrdlist1">
    <w:name w:val="numbrd list ++"/>
    <w:basedOn w:val="Normal"/>
    <w:rsid w:val="00C76273"/>
    <w:pPr>
      <w:numPr>
        <w:numId w:val="12"/>
      </w:numPr>
    </w:pPr>
  </w:style>
  <w:style w:type="character" w:styleId="LineNumber">
    <w:name w:val="line number"/>
    <w:basedOn w:val="DefaultParagraphFont"/>
    <w:semiHidden/>
    <w:rsid w:val="00C76273"/>
    <w:rPr>
      <w:rFonts w:ascii="Arial" w:hAnsi="Arial"/>
      <w:sz w:val="12"/>
    </w:rPr>
  </w:style>
  <w:style w:type="paragraph" w:customStyle="1" w:styleId="calloutbold8pt">
    <w:name w:val="callout_bold 8 pt"/>
    <w:basedOn w:val="Normal"/>
    <w:rsid w:val="00C76273"/>
    <w:pPr>
      <w:spacing w:before="0" w:after="0" w:line="240" w:lineRule="auto"/>
    </w:pPr>
    <w:rPr>
      <w:rFonts w:cs="Arial"/>
      <w:b/>
      <w:bCs/>
      <w:sz w:val="16"/>
      <w:szCs w:val="18"/>
    </w:rPr>
  </w:style>
  <w:style w:type="paragraph" w:customStyle="1" w:styleId="tablebulletlvl2">
    <w:name w:val="table bullet lvl 2"/>
    <w:basedOn w:val="Normal"/>
    <w:rsid w:val="00C76273"/>
    <w:pPr>
      <w:numPr>
        <w:numId w:val="15"/>
      </w:numPr>
      <w:tabs>
        <w:tab w:val="left" w:pos="432"/>
      </w:tabs>
      <w:spacing w:before="20" w:after="0" w:line="240" w:lineRule="auto"/>
    </w:pPr>
    <w:rPr>
      <w:sz w:val="18"/>
    </w:rPr>
  </w:style>
  <w:style w:type="paragraph" w:customStyle="1" w:styleId="proctextindent">
    <w:name w:val="proc text indent"/>
    <w:basedOn w:val="Normal"/>
    <w:rsid w:val="00C76273"/>
    <w:pPr>
      <w:ind w:left="1080"/>
    </w:pPr>
  </w:style>
  <w:style w:type="paragraph" w:customStyle="1" w:styleId="tableheadingc">
    <w:name w:val="table heading c"/>
    <w:basedOn w:val="Normal"/>
    <w:link w:val="tableheadingcChar"/>
    <w:rsid w:val="00C76273"/>
    <w:pPr>
      <w:keepNext/>
      <w:spacing w:before="60" w:after="60" w:line="240" w:lineRule="auto"/>
      <w:jc w:val="center"/>
    </w:pPr>
    <w:rPr>
      <w:b/>
      <w:bCs/>
      <w:sz w:val="18"/>
      <w:szCs w:val="18"/>
    </w:rPr>
  </w:style>
  <w:style w:type="paragraph" w:styleId="TOC7">
    <w:name w:val="toc 7"/>
    <w:basedOn w:val="Normal"/>
    <w:next w:val="Normal"/>
    <w:autoRedefine/>
    <w:semiHidden/>
    <w:rsid w:val="00C76273"/>
    <w:pPr>
      <w:tabs>
        <w:tab w:val="right" w:leader="dot" w:pos="9000"/>
      </w:tabs>
      <w:ind w:left="1320"/>
    </w:pPr>
    <w:rPr>
      <w:szCs w:val="22"/>
    </w:rPr>
  </w:style>
  <w:style w:type="paragraph" w:customStyle="1" w:styleId="bodytable">
    <w:name w:val="body_table"/>
    <w:basedOn w:val="Normal"/>
    <w:rsid w:val="00C76273"/>
    <w:pPr>
      <w:spacing w:before="60" w:after="60"/>
    </w:pPr>
  </w:style>
  <w:style w:type="paragraph" w:customStyle="1" w:styleId="bulletlv4">
    <w:name w:val="bullet lv4"/>
    <w:basedOn w:val="Normal"/>
    <w:link w:val="bulletlv4Char"/>
    <w:rsid w:val="00C76273"/>
    <w:pPr>
      <w:numPr>
        <w:numId w:val="5"/>
      </w:numPr>
    </w:pPr>
  </w:style>
  <w:style w:type="paragraph" w:customStyle="1" w:styleId="bulletlv1">
    <w:name w:val="bullet lv1"/>
    <w:basedOn w:val="Normal"/>
    <w:link w:val="bulletlv1Char"/>
    <w:rsid w:val="00C76273"/>
    <w:pPr>
      <w:numPr>
        <w:numId w:val="3"/>
      </w:numPr>
    </w:pPr>
    <w:rPr>
      <w:szCs w:val="20"/>
    </w:rPr>
  </w:style>
  <w:style w:type="paragraph" w:customStyle="1" w:styleId="figureanchor">
    <w:name w:val="figure anchor"/>
    <w:basedOn w:val="Normal"/>
    <w:next w:val="Caption"/>
    <w:rsid w:val="00C76273"/>
    <w:pPr>
      <w:keepNext/>
      <w:spacing w:before="360" w:after="120"/>
    </w:pPr>
    <w:rPr>
      <w:noProof/>
    </w:rPr>
  </w:style>
  <w:style w:type="paragraph" w:customStyle="1" w:styleId="body1">
    <w:name w:val="body1"/>
    <w:basedOn w:val="Normal"/>
    <w:rsid w:val="00C76273"/>
  </w:style>
  <w:style w:type="paragraph" w:customStyle="1" w:styleId="subheadindented">
    <w:name w:val="subhead_indented"/>
    <w:basedOn w:val="subhead"/>
    <w:next w:val="body1"/>
    <w:link w:val="subheadindentedChar"/>
    <w:rsid w:val="00C76273"/>
  </w:style>
  <w:style w:type="paragraph" w:customStyle="1" w:styleId="codeindented">
    <w:name w:val="code indented"/>
    <w:basedOn w:val="code"/>
    <w:link w:val="codeindentedChar"/>
    <w:rsid w:val="00C76273"/>
    <w:pPr>
      <w:tabs>
        <w:tab w:val="clear" w:pos="720"/>
      </w:tabs>
      <w:ind w:left="1440"/>
    </w:pPr>
  </w:style>
  <w:style w:type="character" w:customStyle="1" w:styleId="Bold">
    <w:name w:val="Bold"/>
    <w:rsid w:val="00C76273"/>
    <w:rPr>
      <w:b/>
      <w:bCs/>
      <w:color w:val="auto"/>
      <w:szCs w:val="20"/>
    </w:rPr>
  </w:style>
  <w:style w:type="character" w:customStyle="1" w:styleId="bluexrefs">
    <w:name w:val="blue_xrefs"/>
    <w:basedOn w:val="DefaultParagraphFont"/>
    <w:semiHidden/>
    <w:rsid w:val="00C76273"/>
    <w:rPr>
      <w:color w:val="0000FF"/>
    </w:rPr>
  </w:style>
  <w:style w:type="paragraph" w:customStyle="1" w:styleId="tableentry">
    <w:name w:val="table entry"/>
    <w:basedOn w:val="Normal"/>
    <w:link w:val="tableentryChar"/>
    <w:rsid w:val="00C76273"/>
    <w:pPr>
      <w:spacing w:before="40" w:line="240" w:lineRule="auto"/>
      <w:ind w:left="0"/>
    </w:pPr>
    <w:rPr>
      <w:rFonts w:cs="Arial"/>
      <w:sz w:val="18"/>
      <w:szCs w:val="20"/>
    </w:rPr>
  </w:style>
  <w:style w:type="character" w:customStyle="1" w:styleId="tableentryChar">
    <w:name w:val="table entry Char"/>
    <w:basedOn w:val="tableheadingChar"/>
    <w:link w:val="tableentry"/>
    <w:rsid w:val="0029271B"/>
    <w:rPr>
      <w:rFonts w:ascii="Arial" w:hAnsi="Arial" w:cs="Arial"/>
      <w:b/>
      <w:sz w:val="18"/>
    </w:rPr>
  </w:style>
  <w:style w:type="character" w:customStyle="1" w:styleId="tableheadingChar">
    <w:name w:val="table heading Char"/>
    <w:basedOn w:val="DefaultParagraphFont"/>
    <w:link w:val="tableheading"/>
    <w:rsid w:val="0029271B"/>
    <w:rPr>
      <w:rFonts w:ascii="Arial" w:hAnsi="Arial" w:cs="Arial"/>
      <w:b/>
      <w:sz w:val="18"/>
    </w:rPr>
  </w:style>
  <w:style w:type="paragraph" w:customStyle="1" w:styleId="tableheading">
    <w:name w:val="table heading"/>
    <w:basedOn w:val="Normal"/>
    <w:link w:val="tableheadingChar"/>
    <w:rsid w:val="00C76273"/>
    <w:pPr>
      <w:keepNext/>
      <w:spacing w:before="60" w:after="60" w:line="240" w:lineRule="auto"/>
      <w:ind w:left="0"/>
    </w:pPr>
    <w:rPr>
      <w:rFonts w:cs="Arial"/>
      <w:b/>
      <w:sz w:val="18"/>
      <w:szCs w:val="20"/>
    </w:rPr>
  </w:style>
  <w:style w:type="paragraph" w:customStyle="1" w:styleId="tablenumbrdlst">
    <w:name w:val="table_numbrdlst"/>
    <w:basedOn w:val="tableentry"/>
    <w:rsid w:val="00C76273"/>
    <w:pPr>
      <w:numPr>
        <w:numId w:val="16"/>
      </w:numPr>
      <w:spacing w:after="0"/>
    </w:pPr>
    <w:rPr>
      <w:rFonts w:cs="Times New Roman"/>
      <w:bCs/>
      <w:szCs w:val="18"/>
    </w:rPr>
  </w:style>
  <w:style w:type="paragraph" w:customStyle="1" w:styleId="body">
    <w:name w:val="body"/>
    <w:basedOn w:val="Normal"/>
    <w:link w:val="bodyChar"/>
    <w:rsid w:val="00C76273"/>
    <w:rPr>
      <w:rFonts w:cs="Arial"/>
      <w:szCs w:val="20"/>
    </w:rPr>
  </w:style>
  <w:style w:type="paragraph" w:customStyle="1" w:styleId="bulletlv2">
    <w:name w:val="bullet lv2"/>
    <w:basedOn w:val="Normal"/>
    <w:link w:val="bulletlv2CharChar"/>
    <w:rsid w:val="00C76273"/>
    <w:pPr>
      <w:numPr>
        <w:numId w:val="13"/>
      </w:numPr>
      <w:tabs>
        <w:tab w:val="left" w:pos="1440"/>
      </w:tabs>
    </w:pPr>
  </w:style>
  <w:style w:type="character" w:customStyle="1" w:styleId="bulletlv2CharChar">
    <w:name w:val="bullet lv2 Char Char"/>
    <w:basedOn w:val="DefaultParagraphFont"/>
    <w:link w:val="bulletlv2"/>
    <w:rsid w:val="000F769D"/>
    <w:rPr>
      <w:rFonts w:ascii="Arial" w:hAnsi="Arial"/>
      <w:sz w:val="22"/>
      <w:szCs w:val="24"/>
    </w:rPr>
  </w:style>
  <w:style w:type="paragraph" w:customStyle="1" w:styleId="DocTitle">
    <w:name w:val="DocTitle"/>
    <w:basedOn w:val="Normal"/>
    <w:next w:val="DocSubtitle"/>
    <w:link w:val="DocTitleChar"/>
    <w:rsid w:val="00C76273"/>
    <w:pPr>
      <w:spacing w:before="1440" w:after="0"/>
      <w:ind w:left="0"/>
      <w:jc w:val="right"/>
    </w:pPr>
    <w:rPr>
      <w:rFonts w:cs="Arial"/>
      <w:b/>
      <w:i/>
      <w:sz w:val="48"/>
      <w:szCs w:val="48"/>
    </w:rPr>
  </w:style>
  <w:style w:type="character" w:customStyle="1" w:styleId="DocTitleChar">
    <w:name w:val="DocTitle Char"/>
    <w:basedOn w:val="DefaultParagraphFont"/>
    <w:link w:val="DocTitle"/>
    <w:rsid w:val="00CA4D2A"/>
    <w:rPr>
      <w:rFonts w:ascii="Arial" w:hAnsi="Arial" w:cs="Arial"/>
      <w:b/>
      <w:i/>
      <w:sz w:val="48"/>
      <w:szCs w:val="48"/>
    </w:rPr>
  </w:style>
  <w:style w:type="paragraph" w:styleId="Header">
    <w:name w:val="header"/>
    <w:basedOn w:val="Normal"/>
    <w:link w:val="HeaderChar"/>
    <w:rsid w:val="00C76273"/>
    <w:pPr>
      <w:pBdr>
        <w:bottom w:val="single" w:sz="8" w:space="1" w:color="auto"/>
      </w:pBdr>
      <w:tabs>
        <w:tab w:val="right" w:pos="9360"/>
      </w:tabs>
      <w:spacing w:before="240" w:after="360"/>
      <w:ind w:left="0"/>
    </w:pPr>
    <w:rPr>
      <w:rFonts w:cs="Arial"/>
      <w:sz w:val="18"/>
      <w:szCs w:val="20"/>
    </w:rPr>
  </w:style>
  <w:style w:type="paragraph" w:styleId="CommentSubject">
    <w:name w:val="annotation subject"/>
    <w:basedOn w:val="CommentText"/>
    <w:next w:val="CommentText"/>
    <w:semiHidden/>
    <w:rsid w:val="00C76273"/>
    <w:rPr>
      <w:rFonts w:ascii="Times New Roman" w:eastAsia="Times New Roman" w:hAnsi="Times New Roman"/>
      <w:b/>
      <w:bCs/>
    </w:rPr>
  </w:style>
  <w:style w:type="paragraph" w:styleId="DocumentMap">
    <w:name w:val="Document Map"/>
    <w:basedOn w:val="Normal"/>
    <w:semiHidden/>
    <w:rsid w:val="00C76273"/>
    <w:pPr>
      <w:shd w:val="clear" w:color="auto" w:fill="000080"/>
    </w:pPr>
    <w:rPr>
      <w:rFonts w:ascii="Tahoma" w:hAnsi="Tahoma" w:cs="Tahoma"/>
      <w:sz w:val="20"/>
      <w:szCs w:val="20"/>
    </w:rPr>
  </w:style>
  <w:style w:type="paragraph" w:styleId="EndnoteText">
    <w:name w:val="endnote text"/>
    <w:basedOn w:val="Normal"/>
    <w:semiHidden/>
    <w:rsid w:val="00C76273"/>
    <w:rPr>
      <w:sz w:val="20"/>
      <w:szCs w:val="20"/>
    </w:rPr>
  </w:style>
  <w:style w:type="paragraph" w:customStyle="1" w:styleId="Headercoverpage">
    <w:name w:val="Header cover page"/>
    <w:basedOn w:val="Normal"/>
    <w:next w:val="body"/>
    <w:rsid w:val="00C76273"/>
    <w:pPr>
      <w:spacing w:before="720" w:after="0" w:line="240" w:lineRule="auto"/>
      <w:ind w:left="0"/>
    </w:pPr>
    <w:rPr>
      <w:noProof/>
      <w:sz w:val="40"/>
      <w:szCs w:val="48"/>
    </w:rPr>
  </w:style>
  <w:style w:type="character" w:customStyle="1" w:styleId="tablecodeChar">
    <w:name w:val="table code Char"/>
    <w:basedOn w:val="DefaultParagraphFont"/>
    <w:link w:val="tablecode"/>
    <w:rsid w:val="006547CD"/>
    <w:rPr>
      <w:rFonts w:ascii="Courier New" w:hAnsi="Courier New"/>
      <w:noProof/>
      <w:sz w:val="16"/>
      <w:szCs w:val="16"/>
    </w:rPr>
  </w:style>
  <w:style w:type="paragraph" w:styleId="Index1">
    <w:name w:val="index 1"/>
    <w:basedOn w:val="Normal"/>
    <w:next w:val="Normal"/>
    <w:autoRedefine/>
    <w:semiHidden/>
    <w:rsid w:val="00C76273"/>
    <w:pPr>
      <w:spacing w:before="0" w:after="0" w:line="240" w:lineRule="atLeast"/>
      <w:ind w:left="216" w:hanging="216"/>
    </w:pPr>
    <w:rPr>
      <w:sz w:val="20"/>
    </w:rPr>
  </w:style>
  <w:style w:type="paragraph" w:styleId="Index2">
    <w:name w:val="index 2"/>
    <w:basedOn w:val="Normal"/>
    <w:next w:val="Normal"/>
    <w:autoRedefine/>
    <w:semiHidden/>
    <w:rsid w:val="00C76273"/>
    <w:pPr>
      <w:ind w:left="440" w:hanging="220"/>
    </w:pPr>
    <w:rPr>
      <w:sz w:val="20"/>
    </w:rPr>
  </w:style>
  <w:style w:type="paragraph" w:styleId="Index3">
    <w:name w:val="index 3"/>
    <w:basedOn w:val="Normal"/>
    <w:next w:val="Normal"/>
    <w:autoRedefine/>
    <w:semiHidden/>
    <w:rsid w:val="00C76273"/>
    <w:pPr>
      <w:ind w:left="660" w:hanging="220"/>
    </w:pPr>
    <w:rPr>
      <w:sz w:val="20"/>
    </w:rPr>
  </w:style>
  <w:style w:type="paragraph" w:styleId="Index4">
    <w:name w:val="index 4"/>
    <w:basedOn w:val="Normal"/>
    <w:next w:val="Normal"/>
    <w:autoRedefine/>
    <w:semiHidden/>
    <w:rsid w:val="00C76273"/>
    <w:pPr>
      <w:ind w:left="880" w:hanging="220"/>
    </w:pPr>
    <w:rPr>
      <w:sz w:val="20"/>
    </w:rPr>
  </w:style>
  <w:style w:type="paragraph" w:styleId="Index5">
    <w:name w:val="index 5"/>
    <w:basedOn w:val="Normal"/>
    <w:next w:val="Normal"/>
    <w:autoRedefine/>
    <w:semiHidden/>
    <w:rsid w:val="00C76273"/>
    <w:pPr>
      <w:ind w:left="1100" w:hanging="220"/>
    </w:pPr>
  </w:style>
  <w:style w:type="paragraph" w:styleId="Index6">
    <w:name w:val="index 6"/>
    <w:basedOn w:val="Normal"/>
    <w:next w:val="Normal"/>
    <w:autoRedefine/>
    <w:semiHidden/>
    <w:rsid w:val="00C76273"/>
    <w:pPr>
      <w:ind w:left="1320" w:hanging="220"/>
    </w:pPr>
  </w:style>
  <w:style w:type="paragraph" w:styleId="Index7">
    <w:name w:val="index 7"/>
    <w:basedOn w:val="Normal"/>
    <w:next w:val="Normal"/>
    <w:autoRedefine/>
    <w:semiHidden/>
    <w:rsid w:val="00C76273"/>
    <w:pPr>
      <w:ind w:left="1540" w:hanging="220"/>
    </w:pPr>
  </w:style>
  <w:style w:type="paragraph" w:styleId="Index8">
    <w:name w:val="index 8"/>
    <w:basedOn w:val="Normal"/>
    <w:next w:val="Normal"/>
    <w:autoRedefine/>
    <w:semiHidden/>
    <w:rsid w:val="00C76273"/>
    <w:pPr>
      <w:ind w:left="1760" w:hanging="220"/>
    </w:pPr>
  </w:style>
  <w:style w:type="paragraph" w:styleId="Index9">
    <w:name w:val="index 9"/>
    <w:basedOn w:val="Normal"/>
    <w:next w:val="Normal"/>
    <w:autoRedefine/>
    <w:semiHidden/>
    <w:rsid w:val="00C76273"/>
    <w:pPr>
      <w:ind w:left="1980" w:hanging="220"/>
    </w:pPr>
  </w:style>
  <w:style w:type="paragraph" w:styleId="IndexHeading">
    <w:name w:val="index heading"/>
    <w:basedOn w:val="Normal"/>
    <w:next w:val="Index1"/>
    <w:semiHidden/>
    <w:rsid w:val="00C76273"/>
    <w:pPr>
      <w:keepNext/>
      <w:spacing w:before="720" w:after="480"/>
    </w:pPr>
    <w:rPr>
      <w:rFonts w:cs="Arial"/>
      <w:b/>
      <w:bCs/>
      <w:sz w:val="44"/>
    </w:rPr>
  </w:style>
  <w:style w:type="paragraph" w:styleId="MacroText">
    <w:name w:val="macro"/>
    <w:semiHidden/>
    <w:rsid w:val="00C7627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rsid w:val="00C76273"/>
    <w:pPr>
      <w:ind w:left="220" w:hanging="220"/>
    </w:pPr>
  </w:style>
  <w:style w:type="paragraph" w:styleId="TableofFigures">
    <w:name w:val="table of figures"/>
    <w:basedOn w:val="Normal"/>
    <w:next w:val="body"/>
    <w:uiPriority w:val="99"/>
    <w:rsid w:val="00C76273"/>
    <w:pPr>
      <w:tabs>
        <w:tab w:val="right" w:leader="dot" w:pos="9360"/>
      </w:tabs>
      <w:spacing w:line="240" w:lineRule="auto"/>
      <w:ind w:left="1080" w:right="720" w:hanging="360"/>
    </w:pPr>
    <w:rPr>
      <w:noProof/>
      <w:sz w:val="20"/>
    </w:rPr>
  </w:style>
  <w:style w:type="table" w:styleId="TableClassic1">
    <w:name w:val="Table Classic 1"/>
    <w:basedOn w:val="TableNormal"/>
    <w:rsid w:val="00C76273"/>
    <w:pPr>
      <w:spacing w:before="120" w:after="40" w:line="28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HeadingTOC">
    <w:name w:val="Heading TOC"/>
    <w:basedOn w:val="Normal"/>
    <w:next w:val="body"/>
    <w:rsid w:val="00EF3D42"/>
    <w:pPr>
      <w:pBdr>
        <w:bottom w:val="single" w:sz="12" w:space="1" w:color="auto"/>
      </w:pBdr>
      <w:spacing w:after="480"/>
      <w:ind w:left="0"/>
    </w:pPr>
    <w:rPr>
      <w:bCs/>
      <w:sz w:val="44"/>
      <w:szCs w:val="48"/>
    </w:rPr>
  </w:style>
  <w:style w:type="paragraph" w:styleId="TOC5">
    <w:name w:val="toc 5"/>
    <w:basedOn w:val="TOC2"/>
    <w:next w:val="Normal"/>
    <w:autoRedefine/>
    <w:semiHidden/>
    <w:rsid w:val="00C76273"/>
    <w:pPr>
      <w:tabs>
        <w:tab w:val="left" w:pos="2304"/>
      </w:tabs>
      <w:ind w:left="1800"/>
    </w:pPr>
  </w:style>
  <w:style w:type="paragraph" w:styleId="TOC6">
    <w:name w:val="toc 6"/>
    <w:basedOn w:val="Normal"/>
    <w:next w:val="Normal"/>
    <w:autoRedefine/>
    <w:semiHidden/>
    <w:rsid w:val="00C76273"/>
    <w:pPr>
      <w:tabs>
        <w:tab w:val="right" w:pos="9000"/>
      </w:tabs>
      <w:ind w:left="1094"/>
    </w:pPr>
    <w:rPr>
      <w:szCs w:val="22"/>
    </w:rPr>
  </w:style>
  <w:style w:type="paragraph" w:styleId="TOC8">
    <w:name w:val="toc 8"/>
    <w:basedOn w:val="Normal"/>
    <w:next w:val="Normal"/>
    <w:autoRedefine/>
    <w:semiHidden/>
    <w:rsid w:val="00C76273"/>
    <w:pPr>
      <w:tabs>
        <w:tab w:val="right" w:leader="dot" w:pos="9000"/>
      </w:tabs>
      <w:ind w:left="1540"/>
    </w:pPr>
    <w:rPr>
      <w:szCs w:val="22"/>
    </w:rPr>
  </w:style>
  <w:style w:type="paragraph" w:styleId="TOC9">
    <w:name w:val="toc 9"/>
    <w:basedOn w:val="Normal"/>
    <w:next w:val="Normal"/>
    <w:autoRedefine/>
    <w:semiHidden/>
    <w:rsid w:val="00C76273"/>
    <w:pPr>
      <w:tabs>
        <w:tab w:val="right" w:leader="dot" w:pos="9000"/>
      </w:tabs>
      <w:ind w:left="1760"/>
    </w:pPr>
    <w:rPr>
      <w:szCs w:val="22"/>
    </w:rPr>
  </w:style>
  <w:style w:type="paragraph" w:customStyle="1" w:styleId="body2">
    <w:name w:val="body2"/>
    <w:basedOn w:val="Normal"/>
    <w:rsid w:val="00C76273"/>
    <w:pPr>
      <w:ind w:left="1080"/>
    </w:pPr>
  </w:style>
  <w:style w:type="paragraph" w:customStyle="1" w:styleId="address">
    <w:name w:val="address"/>
    <w:basedOn w:val="Normal"/>
    <w:semiHidden/>
    <w:rsid w:val="00C76273"/>
    <w:pPr>
      <w:spacing w:before="0" w:after="0"/>
      <w:jc w:val="center"/>
    </w:pPr>
    <w:rPr>
      <w:sz w:val="20"/>
    </w:rPr>
  </w:style>
  <w:style w:type="paragraph" w:customStyle="1" w:styleId="DocSubtitle">
    <w:name w:val="DocSubtitle"/>
    <w:basedOn w:val="Normal"/>
    <w:next w:val="DCN"/>
    <w:rsid w:val="00C76273"/>
    <w:pPr>
      <w:ind w:left="0"/>
      <w:jc w:val="right"/>
    </w:pPr>
    <w:rPr>
      <w:i/>
      <w:sz w:val="36"/>
    </w:rPr>
  </w:style>
  <w:style w:type="paragraph" w:customStyle="1" w:styleId="notetext">
    <w:name w:val="note text"/>
    <w:basedOn w:val="Normal"/>
    <w:next w:val="notetextbody"/>
    <w:rsid w:val="00717A83"/>
    <w:pPr>
      <w:spacing w:before="100" w:after="0"/>
    </w:pPr>
    <w:rPr>
      <w:b/>
      <w:sz w:val="18"/>
      <w:szCs w:val="20"/>
    </w:rPr>
  </w:style>
  <w:style w:type="paragraph" w:customStyle="1" w:styleId="tablebulletlvl1">
    <w:name w:val="table bullet lvl 1"/>
    <w:basedOn w:val="tableentry"/>
    <w:rsid w:val="00C76273"/>
    <w:pPr>
      <w:numPr>
        <w:numId w:val="14"/>
      </w:numPr>
      <w:tabs>
        <w:tab w:val="left" w:pos="216"/>
      </w:tabs>
      <w:spacing w:before="20" w:after="0"/>
    </w:pPr>
    <w:rPr>
      <w:rFonts w:cs="Times New Roman"/>
    </w:rPr>
  </w:style>
  <w:style w:type="paragraph" w:customStyle="1" w:styleId="DCN">
    <w:name w:val="DCN"/>
    <w:basedOn w:val="Normal"/>
    <w:next w:val="body"/>
    <w:rsid w:val="00C76273"/>
    <w:pPr>
      <w:ind w:left="0"/>
      <w:jc w:val="right"/>
    </w:pPr>
    <w:rPr>
      <w:b/>
      <w:i/>
      <w:sz w:val="28"/>
      <w:szCs w:val="28"/>
    </w:rPr>
  </w:style>
  <w:style w:type="paragraph" w:customStyle="1" w:styleId="Footercover">
    <w:name w:val="Footer cover"/>
    <w:basedOn w:val="Footer"/>
    <w:rsid w:val="00A43EF1"/>
    <w:pPr>
      <w:pBdr>
        <w:top w:val="none" w:sz="0" w:space="0" w:color="auto"/>
      </w:pBdr>
      <w:spacing w:before="0" w:after="0" w:line="240" w:lineRule="atLeast"/>
      <w:jc w:val="center"/>
    </w:pPr>
    <w:rPr>
      <w:b/>
      <w:bCs w:val="0"/>
      <w:sz w:val="18"/>
    </w:rPr>
  </w:style>
  <w:style w:type="paragraph" w:customStyle="1" w:styleId="HeadingRevisionHistory">
    <w:name w:val="Heading Revision History"/>
    <w:basedOn w:val="Heading1"/>
    <w:next w:val="body"/>
    <w:semiHidden/>
    <w:rsid w:val="00C76273"/>
    <w:pPr>
      <w:numPr>
        <w:numId w:val="0"/>
      </w:numPr>
    </w:pPr>
    <w:rPr>
      <w:rFonts w:cs="Arial"/>
    </w:rPr>
  </w:style>
  <w:style w:type="paragraph" w:customStyle="1" w:styleId="procfigure">
    <w:name w:val="proc_figure"/>
    <w:basedOn w:val="Normal"/>
    <w:next w:val="proctext"/>
    <w:rsid w:val="00C76273"/>
    <w:pPr>
      <w:spacing w:before="240" w:after="240"/>
      <w:ind w:left="1080"/>
    </w:pPr>
    <w:rPr>
      <w:rFonts w:cs="Arial"/>
    </w:rPr>
  </w:style>
  <w:style w:type="paragraph" w:customStyle="1" w:styleId="proctitle">
    <w:name w:val="proc title"/>
    <w:basedOn w:val="Normal"/>
    <w:next w:val="proctext"/>
    <w:rsid w:val="00C76273"/>
    <w:pPr>
      <w:keepNext/>
      <w:keepLines/>
      <w:spacing w:before="240" w:after="120"/>
    </w:pPr>
    <w:rPr>
      <w:rFonts w:ascii="Arial Narrow" w:hAnsi="Arial Narrow"/>
      <w:b/>
      <w:bCs/>
      <w:sz w:val="26"/>
      <w:szCs w:val="22"/>
    </w:rPr>
  </w:style>
  <w:style w:type="paragraph" w:customStyle="1" w:styleId="Header1stpage">
    <w:name w:val="Header 1st page"/>
    <w:basedOn w:val="Normal"/>
    <w:rsid w:val="00C76273"/>
    <w:pPr>
      <w:spacing w:before="400" w:after="240"/>
      <w:ind w:left="0"/>
      <w:contextualSpacing/>
    </w:pPr>
  </w:style>
  <w:style w:type="paragraph" w:customStyle="1" w:styleId="proctext">
    <w:name w:val="proc text"/>
    <w:basedOn w:val="Normal"/>
    <w:rsid w:val="00D372D1"/>
    <w:pPr>
      <w:ind w:left="1080"/>
    </w:pPr>
  </w:style>
  <w:style w:type="paragraph" w:customStyle="1" w:styleId="procresultindented">
    <w:name w:val="proc result indented"/>
    <w:basedOn w:val="body3"/>
    <w:next w:val="numbrdlist"/>
    <w:rsid w:val="00C76273"/>
    <w:pPr>
      <w:ind w:left="1800"/>
    </w:pPr>
  </w:style>
  <w:style w:type="paragraph" w:customStyle="1" w:styleId="procresult">
    <w:name w:val="proc result"/>
    <w:basedOn w:val="body2"/>
    <w:next w:val="numbrdlist"/>
    <w:rsid w:val="00C76273"/>
    <w:pPr>
      <w:ind w:left="1440"/>
    </w:pPr>
  </w:style>
  <w:style w:type="paragraph" w:customStyle="1" w:styleId="proccode">
    <w:name w:val="proc code"/>
    <w:basedOn w:val="Normal"/>
    <w:rsid w:val="00C76273"/>
    <w:pPr>
      <w:spacing w:before="20" w:after="20" w:line="240" w:lineRule="atLeast"/>
      <w:ind w:left="1440"/>
    </w:pPr>
    <w:rPr>
      <w:rFonts w:ascii="Courier New" w:hAnsi="Courier New"/>
      <w:noProof/>
      <w:sz w:val="18"/>
    </w:rPr>
  </w:style>
  <w:style w:type="paragraph" w:customStyle="1" w:styleId="body3">
    <w:name w:val="body3"/>
    <w:basedOn w:val="Normal"/>
    <w:rsid w:val="00C76273"/>
    <w:pPr>
      <w:ind w:left="1440"/>
    </w:pPr>
  </w:style>
  <w:style w:type="table" w:styleId="TableGrid">
    <w:name w:val="Table Grid"/>
    <w:basedOn w:val="TableNormal"/>
    <w:semiHidden/>
    <w:rsid w:val="00C76273"/>
    <w:pPr>
      <w:spacing w:before="240" w:after="160" w:line="300" w:lineRule="atLeast"/>
    </w:pPr>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15" w:type="dxa"/>
        <w:bottom w:w="0" w:type="dxa"/>
        <w:right w:w="115" w:type="dxa"/>
      </w:tblCellMar>
    </w:tblPr>
    <w:trPr>
      <w:cantSplit/>
    </w:trPr>
    <w:tblStylePr w:type="firstRow">
      <w:tblPr>
        <w:tblCellMar>
          <w:top w:w="0" w:type="dxa"/>
          <w:left w:w="115" w:type="dxa"/>
          <w:bottom w:w="0" w:type="dxa"/>
          <w:right w:w="115" w:type="dxa"/>
        </w:tblCellMar>
      </w:tblPr>
      <w:tcPr>
        <w:tcBorders>
          <w:top w:val="single" w:sz="6" w:space="0" w:color="auto"/>
          <w:left w:val="single" w:sz="6" w:space="0" w:color="auto"/>
          <w:bottom w:val="single" w:sz="12" w:space="0" w:color="auto"/>
          <w:right w:val="single" w:sz="6" w:space="0" w:color="auto"/>
          <w:insideH w:val="nil"/>
          <w:insideV w:val="single" w:sz="6" w:space="0" w:color="auto"/>
          <w:tl2br w:val="nil"/>
          <w:tr2bl w:val="nil"/>
        </w:tcBorders>
      </w:tcPr>
    </w:tblStylePr>
  </w:style>
  <w:style w:type="character" w:customStyle="1" w:styleId="bodyChar">
    <w:name w:val="body Char"/>
    <w:basedOn w:val="DefaultParagraphFont"/>
    <w:link w:val="body"/>
    <w:rsid w:val="00370833"/>
    <w:rPr>
      <w:rFonts w:cs="Arial"/>
      <w:sz w:val="22"/>
    </w:rPr>
  </w:style>
  <w:style w:type="character" w:customStyle="1" w:styleId="codeChar">
    <w:name w:val="code Char"/>
    <w:basedOn w:val="DefaultParagraphFont"/>
    <w:link w:val="code"/>
    <w:rsid w:val="00C23747"/>
    <w:rPr>
      <w:rFonts w:ascii="Courier New" w:hAnsi="Courier New"/>
      <w:noProof/>
      <w:sz w:val="18"/>
      <w:szCs w:val="24"/>
    </w:rPr>
  </w:style>
  <w:style w:type="paragraph" w:customStyle="1" w:styleId="LOF-LOT">
    <w:name w:val="LOF-LOT"/>
    <w:basedOn w:val="Normal"/>
    <w:next w:val="body"/>
    <w:rsid w:val="00C76273"/>
    <w:pPr>
      <w:keepNext/>
      <w:spacing w:before="480" w:after="360"/>
      <w:ind w:left="0"/>
    </w:pPr>
    <w:rPr>
      <w:sz w:val="36"/>
      <w:szCs w:val="36"/>
    </w:rPr>
  </w:style>
  <w:style w:type="paragraph" w:customStyle="1" w:styleId="Headerlandscape">
    <w:name w:val="Header landscape"/>
    <w:basedOn w:val="Header"/>
    <w:rsid w:val="00C76273"/>
    <w:pPr>
      <w:tabs>
        <w:tab w:val="clear" w:pos="9360"/>
        <w:tab w:val="right" w:pos="12960"/>
      </w:tabs>
    </w:pPr>
  </w:style>
  <w:style w:type="paragraph" w:customStyle="1" w:styleId="Footerlandscape">
    <w:name w:val="Footer landscape"/>
    <w:basedOn w:val="Footer"/>
    <w:rsid w:val="00C76273"/>
    <w:pPr>
      <w:tabs>
        <w:tab w:val="clear" w:pos="9360"/>
        <w:tab w:val="center" w:pos="6480"/>
        <w:tab w:val="right" w:pos="12960"/>
      </w:tabs>
    </w:pPr>
  </w:style>
  <w:style w:type="character" w:customStyle="1" w:styleId="6pt">
    <w:name w:val="6 pt."/>
    <w:basedOn w:val="DefaultParagraphFont"/>
    <w:rsid w:val="00C76273"/>
    <w:rPr>
      <w:sz w:val="12"/>
    </w:rPr>
  </w:style>
  <w:style w:type="paragraph" w:customStyle="1" w:styleId="Licensec">
    <w:name w:val="License c"/>
    <w:basedOn w:val="License"/>
    <w:rsid w:val="00C76273"/>
    <w:pPr>
      <w:spacing w:before="0" w:after="0"/>
      <w:jc w:val="center"/>
    </w:pPr>
  </w:style>
  <w:style w:type="character" w:customStyle="1" w:styleId="Heading1Char">
    <w:name w:val="Heading 1 Char"/>
    <w:basedOn w:val="DefaultParagraphFont"/>
    <w:link w:val="Heading1"/>
    <w:rsid w:val="00EF3D42"/>
    <w:rPr>
      <w:rFonts w:ascii="Arial" w:hAnsi="Arial"/>
      <w:sz w:val="44"/>
      <w:szCs w:val="40"/>
    </w:rPr>
  </w:style>
  <w:style w:type="character" w:customStyle="1" w:styleId="bulletlv1Char">
    <w:name w:val="bullet lv1 Char"/>
    <w:basedOn w:val="DefaultParagraphFont"/>
    <w:link w:val="bulletlv1"/>
    <w:rsid w:val="000F769D"/>
    <w:rPr>
      <w:rFonts w:ascii="Arial" w:hAnsi="Arial"/>
      <w:sz w:val="22"/>
    </w:rPr>
  </w:style>
  <w:style w:type="paragraph" w:customStyle="1" w:styleId="equation">
    <w:name w:val="equation"/>
    <w:basedOn w:val="body"/>
    <w:next w:val="Normal"/>
    <w:rsid w:val="00C76273"/>
    <w:pPr>
      <w:spacing w:before="240" w:after="0"/>
      <w:jc w:val="center"/>
    </w:pPr>
    <w:rPr>
      <w:szCs w:val="24"/>
    </w:rPr>
  </w:style>
  <w:style w:type="paragraph" w:customStyle="1" w:styleId="equationcaption">
    <w:name w:val="equation caption"/>
    <w:basedOn w:val="equation"/>
    <w:next w:val="body"/>
    <w:rsid w:val="00C76273"/>
    <w:pPr>
      <w:spacing w:before="0" w:after="40"/>
      <w:jc w:val="right"/>
    </w:pPr>
  </w:style>
  <w:style w:type="paragraph" w:customStyle="1" w:styleId="LegendNumber">
    <w:name w:val="Legend_Number"/>
    <w:basedOn w:val="Normal"/>
    <w:qFormat/>
    <w:rsid w:val="00C76273"/>
    <w:pPr>
      <w:numPr>
        <w:numId w:val="7"/>
      </w:numPr>
    </w:pPr>
  </w:style>
  <w:style w:type="character" w:customStyle="1" w:styleId="Heading3Char">
    <w:name w:val="Heading 3 Char"/>
    <w:basedOn w:val="DefaultParagraphFont"/>
    <w:link w:val="Heading3"/>
    <w:rsid w:val="0029271B"/>
    <w:rPr>
      <w:rFonts w:ascii="Arial" w:hAnsi="Arial"/>
      <w:sz w:val="30"/>
      <w:szCs w:val="30"/>
    </w:rPr>
  </w:style>
  <w:style w:type="character" w:customStyle="1" w:styleId="Heading4Char">
    <w:name w:val="Heading 4 Char"/>
    <w:basedOn w:val="DefaultParagraphFont"/>
    <w:link w:val="Heading4"/>
    <w:rsid w:val="0029271B"/>
    <w:rPr>
      <w:rFonts w:ascii="Arial" w:hAnsi="Arial"/>
      <w:sz w:val="26"/>
      <w:szCs w:val="26"/>
    </w:rPr>
  </w:style>
  <w:style w:type="character" w:customStyle="1" w:styleId="Heading5Char">
    <w:name w:val="Heading 5 Char"/>
    <w:basedOn w:val="DefaultParagraphFont"/>
    <w:link w:val="Heading5"/>
    <w:rsid w:val="0029271B"/>
    <w:rPr>
      <w:rFonts w:ascii="Arial" w:hAnsi="Arial"/>
      <w:sz w:val="22"/>
      <w:szCs w:val="22"/>
    </w:rPr>
  </w:style>
  <w:style w:type="character" w:customStyle="1" w:styleId="Heading6Char">
    <w:name w:val="Heading 6 Char"/>
    <w:basedOn w:val="DefaultParagraphFont"/>
    <w:link w:val="Heading6"/>
    <w:rsid w:val="0029271B"/>
    <w:rPr>
      <w:rFonts w:ascii="Arial" w:hAnsi="Arial"/>
      <w:sz w:val="22"/>
      <w:szCs w:val="22"/>
    </w:rPr>
  </w:style>
  <w:style w:type="character" w:customStyle="1" w:styleId="Heading7Char">
    <w:name w:val="Heading 7 Char"/>
    <w:basedOn w:val="DefaultParagraphFont"/>
    <w:link w:val="Heading7"/>
    <w:rsid w:val="00EF3D42"/>
    <w:rPr>
      <w:rFonts w:ascii="Arial" w:hAnsi="Arial"/>
      <w:sz w:val="44"/>
      <w:szCs w:val="44"/>
    </w:rPr>
  </w:style>
  <w:style w:type="character" w:customStyle="1" w:styleId="Heading8Char">
    <w:name w:val="Heading 8 Char"/>
    <w:basedOn w:val="Heading2Char"/>
    <w:link w:val="Heading8"/>
    <w:rsid w:val="00E54614"/>
    <w:rPr>
      <w:rFonts w:ascii="Arial" w:hAnsi="Arial" w:cs="Arial"/>
      <w:sz w:val="36"/>
      <w:szCs w:val="36"/>
    </w:rPr>
  </w:style>
  <w:style w:type="character" w:customStyle="1" w:styleId="Heading9Char">
    <w:name w:val="Heading 9 Char"/>
    <w:basedOn w:val="Heading3Char"/>
    <w:link w:val="Heading9"/>
    <w:rsid w:val="00E54614"/>
    <w:rPr>
      <w:rFonts w:ascii="Arial" w:hAnsi="Arial"/>
      <w:sz w:val="30"/>
      <w:szCs w:val="30"/>
    </w:rPr>
  </w:style>
  <w:style w:type="character" w:customStyle="1" w:styleId="subheadChar">
    <w:name w:val="subhead Char"/>
    <w:basedOn w:val="DefaultParagraphFont"/>
    <w:link w:val="subhead"/>
    <w:rsid w:val="0029271B"/>
    <w:rPr>
      <w:rFonts w:ascii="Arial" w:hAnsi="Arial"/>
      <w:b/>
      <w:sz w:val="22"/>
      <w:szCs w:val="22"/>
    </w:rPr>
  </w:style>
  <w:style w:type="character" w:customStyle="1" w:styleId="subheadindentedChar">
    <w:name w:val="subhead_indented Char"/>
    <w:basedOn w:val="subheadChar"/>
    <w:link w:val="subheadindented"/>
    <w:rsid w:val="00E54614"/>
    <w:rPr>
      <w:rFonts w:ascii="Arial" w:hAnsi="Arial"/>
      <w:b/>
      <w:sz w:val="22"/>
      <w:szCs w:val="22"/>
    </w:rPr>
  </w:style>
  <w:style w:type="character" w:customStyle="1" w:styleId="tableentrycChar">
    <w:name w:val="table entry c Char"/>
    <w:basedOn w:val="DefaultParagraphFont"/>
    <w:link w:val="tableentryc"/>
    <w:rsid w:val="0029271B"/>
    <w:rPr>
      <w:rFonts w:ascii="Arial" w:hAnsi="Arial"/>
      <w:sz w:val="18"/>
      <w:szCs w:val="24"/>
    </w:rPr>
  </w:style>
  <w:style w:type="character" w:customStyle="1" w:styleId="tableheadingcChar">
    <w:name w:val="table heading c Char"/>
    <w:basedOn w:val="DefaultParagraphFont"/>
    <w:link w:val="tableheadingc"/>
    <w:rsid w:val="0029271B"/>
    <w:rPr>
      <w:rFonts w:ascii="Arial" w:hAnsi="Arial"/>
      <w:b/>
      <w:bCs/>
      <w:sz w:val="18"/>
      <w:szCs w:val="18"/>
    </w:rPr>
  </w:style>
  <w:style w:type="character" w:customStyle="1" w:styleId="tablespaceChar">
    <w:name w:val="table space Char"/>
    <w:basedOn w:val="DefaultParagraphFont"/>
    <w:link w:val="tablespace"/>
    <w:rsid w:val="0029271B"/>
    <w:rPr>
      <w:rFonts w:ascii="Arial" w:hAnsi="Arial"/>
      <w:sz w:val="12"/>
      <w:szCs w:val="24"/>
    </w:rPr>
  </w:style>
  <w:style w:type="character" w:customStyle="1" w:styleId="tablefootnoteChar">
    <w:name w:val="table footnote Char"/>
    <w:basedOn w:val="DefaultParagraphFont"/>
    <w:link w:val="tablefootnote"/>
    <w:rsid w:val="0029271B"/>
    <w:rPr>
      <w:rFonts w:ascii="Arial" w:hAnsi="Arial"/>
      <w:sz w:val="16"/>
      <w:szCs w:val="24"/>
    </w:rPr>
  </w:style>
  <w:style w:type="character" w:customStyle="1" w:styleId="codeindentedChar">
    <w:name w:val="code indented Char"/>
    <w:basedOn w:val="codeChar"/>
    <w:link w:val="codeindented"/>
    <w:rsid w:val="00C23747"/>
    <w:rPr>
      <w:rFonts w:ascii="Courier New" w:hAnsi="Courier New"/>
      <w:noProof/>
      <w:sz w:val="18"/>
      <w:szCs w:val="24"/>
    </w:rPr>
  </w:style>
  <w:style w:type="table" w:customStyle="1" w:styleId="Tablegeneric">
    <w:name w:val="Table_generic"/>
    <w:basedOn w:val="TableNormal"/>
    <w:uiPriority w:val="99"/>
    <w:qFormat/>
    <w:rsid w:val="00C76273"/>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15" w:type="dxa"/>
        <w:bottom w:w="0" w:type="dxa"/>
        <w:right w:w="115" w:type="dxa"/>
      </w:tblCellMar>
    </w:tblPr>
    <w:trPr>
      <w:cantSplit/>
    </w:trPr>
    <w:tblStylePr w:type="firstRow">
      <w:tblPr/>
      <w:trPr>
        <w:cantSplit w:val="0"/>
        <w:tblHeader/>
      </w:trPr>
      <w:tcPr>
        <w:tcBorders>
          <w:top w:val="single" w:sz="6" w:space="0" w:color="auto"/>
          <w:left w:val="single" w:sz="6" w:space="0" w:color="auto"/>
          <w:bottom w:val="single" w:sz="12" w:space="0" w:color="auto"/>
          <w:right w:val="single" w:sz="6" w:space="0" w:color="auto"/>
          <w:insideH w:val="single" w:sz="12" w:space="0" w:color="auto"/>
          <w:insideV w:val="single" w:sz="6" w:space="0" w:color="auto"/>
          <w:tl2br w:val="nil"/>
          <w:tr2bl w:val="nil"/>
        </w:tcBorders>
      </w:tcPr>
    </w:tblStylePr>
  </w:style>
  <w:style w:type="table" w:styleId="MediumList2-Accent1">
    <w:name w:val="Medium List 2 Accent 1"/>
    <w:basedOn w:val="TableNormal"/>
    <w:uiPriority w:val="66"/>
    <w:rsid w:val="00C76273"/>
    <w:rPr>
      <w:rFonts w:asciiTheme="majorHAnsi" w:eastAsiaTheme="majorEastAsia" w:hAnsiTheme="majorHAnsi" w:cstheme="majorBidi"/>
      <w:color w:val="000000" w:themeColor="text1"/>
      <w:sz w:val="22"/>
      <w:szCs w:val="22"/>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3Deffects3">
    <w:name w:val="Table 3D effects 3"/>
    <w:basedOn w:val="TableNormal"/>
    <w:rsid w:val="00C76273"/>
    <w:pPr>
      <w:spacing w:before="120" w:after="40" w:line="28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C76273"/>
    <w:pPr>
      <w:spacing w:before="120" w:after="40" w:line="280" w:lineRule="atLeas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orful2">
    <w:name w:val="Table Colorful 2"/>
    <w:basedOn w:val="TableNormal"/>
    <w:rsid w:val="00C76273"/>
    <w:pPr>
      <w:spacing w:before="120" w:after="40" w:line="280" w:lineRule="atLeas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3Deffects2">
    <w:name w:val="Table 3D effects 2"/>
    <w:basedOn w:val="TableNormal"/>
    <w:rsid w:val="00C76273"/>
    <w:pPr>
      <w:spacing w:before="120" w:after="40" w:line="28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rsid w:val="00C76273"/>
    <w:pPr>
      <w:spacing w:before="120" w:after="40" w:line="28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Classic2">
    <w:name w:val="Table Classic 2"/>
    <w:basedOn w:val="TableNormal"/>
    <w:rsid w:val="00C76273"/>
    <w:pPr>
      <w:spacing w:before="120" w:after="40" w:line="28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76273"/>
    <w:pPr>
      <w:spacing w:before="120" w:after="40" w:line="280" w:lineRule="atLeas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olorful1">
    <w:name w:val="Table Colorful 1"/>
    <w:basedOn w:val="TableNormal"/>
    <w:rsid w:val="00C76273"/>
    <w:pPr>
      <w:spacing w:before="120" w:after="40" w:line="280" w:lineRule="atLeas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Calendar2">
    <w:name w:val="Calendar 2"/>
    <w:basedOn w:val="TableNormal"/>
    <w:uiPriority w:val="99"/>
    <w:qFormat/>
    <w:rsid w:val="00C76273"/>
    <w:pPr>
      <w:jc w:val="center"/>
    </w:pPr>
    <w:rPr>
      <w:rFonts w:asciiTheme="minorHAnsi" w:eastAsiaTheme="minorEastAsia" w:hAnsiTheme="minorHAnsi" w:cstheme="minorBidi"/>
      <w:sz w:val="28"/>
      <w:szCs w:val="28"/>
      <w:lang w:bidi="en-US"/>
    </w:rPr>
    <w:tblPr>
      <w:tblInd w:w="0" w:type="dxa"/>
      <w:tblBorders>
        <w:insideV w:val="single" w:sz="4" w:space="0" w:color="95B3D7" w:themeColor="accent1" w:themeTint="99"/>
      </w:tblBorders>
      <w:tblCellMar>
        <w:top w:w="0" w:type="dxa"/>
        <w:left w:w="108" w:type="dxa"/>
        <w:bottom w:w="0" w:type="dxa"/>
        <w:right w:w="108" w:type="dxa"/>
      </w:tblCellMar>
    </w:tblPr>
    <w:tblStylePr w:type="firstRow">
      <w:rPr>
        <w:rFonts w:asciiTheme="majorHAnsi" w:eastAsiaTheme="majorEastAsia" w:hAnsiTheme="majorHAnsi" w:cstheme="majorBidi"/>
        <w:caps/>
        <w:color w:val="4F81BD" w:themeColor="accent1"/>
        <w:spacing w:val="20"/>
        <w:sz w:val="32"/>
        <w:szCs w:val="32"/>
      </w:rPr>
      <w:tblPr/>
      <w:tcPr>
        <w:tcBorders>
          <w:top w:val="nil"/>
          <w:left w:val="nil"/>
          <w:bottom w:val="nil"/>
          <w:right w:val="nil"/>
          <w:insideH w:val="nil"/>
          <w:insideV w:val="nil"/>
          <w:tl2br w:val="nil"/>
          <w:tr2bl w:val="nil"/>
        </w:tcBorders>
      </w:tcPr>
    </w:tblStylePr>
  </w:style>
  <w:style w:type="table" w:customStyle="1" w:styleId="Calendar1">
    <w:name w:val="Calendar 1"/>
    <w:basedOn w:val="TableNormal"/>
    <w:uiPriority w:val="99"/>
    <w:qFormat/>
    <w:rsid w:val="00C76273"/>
    <w:rPr>
      <w:rFonts w:asciiTheme="minorHAnsi" w:eastAsiaTheme="minorEastAsia" w:hAnsiTheme="minorHAnsi" w:cstheme="minorBidi"/>
      <w:sz w:val="22"/>
      <w:szCs w:val="22"/>
      <w:lang w:bidi="en-US"/>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NoSpacing">
    <w:name w:val="No Spacing"/>
    <w:uiPriority w:val="1"/>
    <w:semiHidden/>
    <w:qFormat/>
    <w:rsid w:val="00C76273"/>
    <w:rPr>
      <w:rFonts w:ascii="Arial" w:hAnsi="Arial"/>
      <w:sz w:val="22"/>
      <w:szCs w:val="24"/>
    </w:rPr>
  </w:style>
  <w:style w:type="character" w:customStyle="1" w:styleId="bulletlv3Char">
    <w:name w:val="bullet lv3 Char"/>
    <w:basedOn w:val="DefaultParagraphFont"/>
    <w:link w:val="bulletlv3"/>
    <w:rsid w:val="00BA17C2"/>
    <w:rPr>
      <w:rFonts w:ascii="Arial" w:hAnsi="Arial"/>
      <w:sz w:val="22"/>
      <w:szCs w:val="24"/>
    </w:rPr>
  </w:style>
  <w:style w:type="character" w:customStyle="1" w:styleId="bulletlv4Char">
    <w:name w:val="bullet lv4 Char"/>
    <w:basedOn w:val="DefaultParagraphFont"/>
    <w:link w:val="bulletlv4"/>
    <w:rsid w:val="00BA17C2"/>
    <w:rPr>
      <w:rFonts w:ascii="Arial" w:hAnsi="Arial"/>
      <w:sz w:val="22"/>
      <w:szCs w:val="24"/>
    </w:rPr>
  </w:style>
  <w:style w:type="paragraph" w:customStyle="1" w:styleId="procbullet">
    <w:name w:val="proc bullet"/>
    <w:basedOn w:val="bulletlv2"/>
    <w:qFormat/>
    <w:rsid w:val="00C76273"/>
    <w:pPr>
      <w:numPr>
        <w:numId w:val="0"/>
      </w:numPr>
    </w:pPr>
  </w:style>
  <w:style w:type="character" w:styleId="PlaceholderText">
    <w:name w:val="Placeholder Text"/>
    <w:basedOn w:val="DefaultParagraphFont"/>
    <w:uiPriority w:val="99"/>
    <w:semiHidden/>
    <w:rsid w:val="00C76273"/>
    <w:rPr>
      <w:color w:val="808080"/>
    </w:rPr>
  </w:style>
  <w:style w:type="character" w:customStyle="1" w:styleId="Italic">
    <w:name w:val="Italic"/>
    <w:basedOn w:val="DefaultParagraphFont"/>
    <w:rsid w:val="00C76273"/>
    <w:rPr>
      <w:i/>
    </w:rPr>
  </w:style>
  <w:style w:type="character" w:styleId="FollowedHyperlink">
    <w:name w:val="FollowedHyperlink"/>
    <w:basedOn w:val="DefaultParagraphFont"/>
    <w:rsid w:val="00C76273"/>
    <w:rPr>
      <w:color w:val="800080" w:themeColor="followedHyperlink"/>
      <w:u w:val="single"/>
    </w:rPr>
  </w:style>
  <w:style w:type="paragraph" w:customStyle="1" w:styleId="logo">
    <w:name w:val="logo"/>
    <w:basedOn w:val="Normal"/>
    <w:qFormat/>
    <w:rsid w:val="00C76273"/>
    <w:pPr>
      <w:spacing w:before="360"/>
      <w:jc w:val="right"/>
    </w:pPr>
  </w:style>
  <w:style w:type="paragraph" w:customStyle="1" w:styleId="groupname">
    <w:name w:val="group name"/>
    <w:basedOn w:val="Normal"/>
    <w:next w:val="DocTitle"/>
    <w:qFormat/>
    <w:rsid w:val="001052C3"/>
    <w:pPr>
      <w:spacing w:before="360"/>
      <w:jc w:val="right"/>
    </w:pPr>
    <w:rPr>
      <w:sz w:val="28"/>
    </w:rPr>
  </w:style>
  <w:style w:type="character" w:customStyle="1" w:styleId="BoldItalic">
    <w:name w:val="Bold Italic"/>
    <w:basedOn w:val="DefaultParagraphFont"/>
    <w:qFormat/>
    <w:rsid w:val="00C76273"/>
    <w:rPr>
      <w:b/>
      <w:i/>
    </w:rPr>
  </w:style>
  <w:style w:type="table" w:customStyle="1" w:styleId="2column">
    <w:name w:val="2_column"/>
    <w:basedOn w:val="TableNormal"/>
    <w:uiPriority w:val="99"/>
    <w:qFormat/>
    <w:rsid w:val="00C76273"/>
    <w:rPr>
      <w:rFonts w:ascii="Arial" w:hAnsi="Arial"/>
    </w:rPr>
    <w:tblPr>
      <w:tblInd w:w="0" w:type="dxa"/>
      <w:tblCellMar>
        <w:top w:w="0" w:type="dxa"/>
        <w:left w:w="108" w:type="dxa"/>
        <w:bottom w:w="0" w:type="dxa"/>
        <w:right w:w="108" w:type="dxa"/>
      </w:tblCellMar>
    </w:tblPr>
    <w:tblStylePr w:type="firstRow">
      <w:rPr>
        <w:b/>
      </w:rPr>
      <w:tblPr/>
      <w:tcPr>
        <w:tcBorders>
          <w:bottom w:val="single" w:sz="4" w:space="0" w:color="auto"/>
        </w:tcBorders>
      </w:tcPr>
    </w:tblStylePr>
  </w:style>
  <w:style w:type="table" w:customStyle="1" w:styleId="3column">
    <w:name w:val="3_column"/>
    <w:basedOn w:val="TableNormal"/>
    <w:uiPriority w:val="99"/>
    <w:qFormat/>
    <w:rsid w:val="00C76273"/>
    <w:rPr>
      <w:rFonts w:ascii="Arial" w:hAnsi="Arial"/>
    </w:rPr>
    <w:tblPr>
      <w:tblInd w:w="0" w:type="dxa"/>
      <w:tblCellMar>
        <w:top w:w="0" w:type="dxa"/>
        <w:left w:w="108" w:type="dxa"/>
        <w:bottom w:w="0" w:type="dxa"/>
        <w:right w:w="108" w:type="dxa"/>
      </w:tblCellMar>
    </w:tblPr>
    <w:tblStylePr w:type="firstRow">
      <w:rPr>
        <w:b/>
      </w:rPr>
      <w:tblPr/>
      <w:tcPr>
        <w:tcBorders>
          <w:bottom w:val="single" w:sz="4" w:space="0" w:color="auto"/>
        </w:tcBorders>
      </w:tcPr>
    </w:tblStylePr>
  </w:style>
  <w:style w:type="paragraph" w:customStyle="1" w:styleId="bullet">
    <w:name w:val="bullet"/>
    <w:basedOn w:val="body"/>
    <w:rsid w:val="00C76273"/>
    <w:pPr>
      <w:keepLines/>
      <w:tabs>
        <w:tab w:val="num" w:pos="1080"/>
      </w:tabs>
      <w:spacing w:after="120" w:line="240" w:lineRule="auto"/>
      <w:ind w:left="1800" w:hanging="360"/>
    </w:pPr>
    <w:rPr>
      <w:rFonts w:cs="Times New Roman"/>
    </w:rPr>
  </w:style>
  <w:style w:type="paragraph" w:customStyle="1" w:styleId="coverpageline">
    <w:name w:val="cover_page_line"/>
    <w:basedOn w:val="Normal"/>
    <w:next w:val="body"/>
    <w:qFormat/>
    <w:rsid w:val="00C76273"/>
    <w:pPr>
      <w:pBdr>
        <w:bottom w:val="single" w:sz="8" w:space="1" w:color="auto"/>
      </w:pBdr>
      <w:spacing w:after="960"/>
      <w:ind w:left="0"/>
      <w:jc w:val="right"/>
    </w:pPr>
    <w:rPr>
      <w:rFonts w:cs="Arial"/>
      <w:b/>
      <w:i/>
      <w:noProof/>
      <w:sz w:val="28"/>
      <w:szCs w:val="28"/>
    </w:rPr>
  </w:style>
  <w:style w:type="paragraph" w:styleId="ListBullet">
    <w:name w:val="List Bullet"/>
    <w:basedOn w:val="Normal"/>
    <w:autoRedefine/>
    <w:semiHidden/>
    <w:rsid w:val="00C76273"/>
    <w:pPr>
      <w:numPr>
        <w:numId w:val="8"/>
      </w:numPr>
      <w:spacing w:before="0" w:after="0" w:line="240" w:lineRule="auto"/>
    </w:pPr>
    <w:rPr>
      <w:szCs w:val="20"/>
    </w:rPr>
  </w:style>
  <w:style w:type="paragraph" w:styleId="ListBullet3">
    <w:name w:val="List Bullet 3"/>
    <w:basedOn w:val="Normal"/>
    <w:autoRedefine/>
    <w:semiHidden/>
    <w:rsid w:val="00C76273"/>
    <w:pPr>
      <w:numPr>
        <w:numId w:val="9"/>
      </w:numPr>
      <w:spacing w:before="0" w:after="0" w:line="240" w:lineRule="auto"/>
    </w:pPr>
    <w:rPr>
      <w:szCs w:val="20"/>
    </w:rPr>
  </w:style>
  <w:style w:type="table" w:styleId="MediumShading2-Accent5">
    <w:name w:val="Medium Shading 2 Accent 5"/>
    <w:basedOn w:val="TableNormal"/>
    <w:uiPriority w:val="64"/>
    <w:rsid w:val="00C76273"/>
    <w:rPr>
      <w:rFonts w:asciiTheme="minorHAnsi" w:eastAsiaTheme="minorEastAsia" w:hAnsiTheme="minorHAnsi" w:cstheme="minorBidi"/>
      <w:sz w:val="22"/>
      <w:szCs w:val="22"/>
      <w:lang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submit">
    <w:name w:val="submit"/>
    <w:basedOn w:val="body"/>
    <w:qFormat/>
    <w:rsid w:val="00C76273"/>
    <w:pPr>
      <w:spacing w:after="0"/>
      <w:jc w:val="center"/>
    </w:pPr>
    <w:rPr>
      <w:b/>
      <w:sz w:val="24"/>
      <w:szCs w:val="24"/>
    </w:rPr>
  </w:style>
  <w:style w:type="character" w:customStyle="1" w:styleId="FooterChar">
    <w:name w:val="Footer Char"/>
    <w:basedOn w:val="DefaultParagraphFont"/>
    <w:link w:val="Footer"/>
    <w:rsid w:val="00C31F4D"/>
    <w:rPr>
      <w:rFonts w:ascii="Arial" w:hAnsi="Arial" w:cs="Arial"/>
      <w:bCs/>
      <w:sz w:val="14"/>
      <w:szCs w:val="16"/>
    </w:rPr>
  </w:style>
  <w:style w:type="character" w:customStyle="1" w:styleId="codeinline">
    <w:name w:val="code inline"/>
    <w:basedOn w:val="DefaultParagraphFont"/>
    <w:qFormat/>
    <w:rsid w:val="00CF535A"/>
    <w:rPr>
      <w:rFonts w:ascii="Courier New" w:hAnsi="Courier New"/>
      <w:sz w:val="18"/>
    </w:rPr>
  </w:style>
  <w:style w:type="paragraph" w:customStyle="1" w:styleId="notetextbody">
    <w:name w:val="note text body"/>
    <w:basedOn w:val="body"/>
    <w:next w:val="body"/>
    <w:qFormat/>
    <w:rsid w:val="00717A83"/>
  </w:style>
  <w:style w:type="character" w:customStyle="1" w:styleId="apple-converted-space">
    <w:name w:val="apple-converted-space"/>
    <w:basedOn w:val="DefaultParagraphFont"/>
    <w:rsid w:val="00E21DA1"/>
  </w:style>
  <w:style w:type="character" w:styleId="Emphasis">
    <w:name w:val="Emphasis"/>
    <w:basedOn w:val="DefaultParagraphFont"/>
    <w:qFormat/>
    <w:rsid w:val="00CE04ED"/>
    <w:rPr>
      <w:i/>
      <w:iCs/>
    </w:rPr>
  </w:style>
  <w:style w:type="paragraph" w:customStyle="1" w:styleId="titlepg-diststmt">
    <w:name w:val="titlepg-diststmt"/>
    <w:qFormat/>
    <w:rsid w:val="00C91C2D"/>
    <w:pPr>
      <w:tabs>
        <w:tab w:val="left" w:pos="2160"/>
      </w:tabs>
    </w:pPr>
    <w:rPr>
      <w:rFonts w:eastAsia="MS Mincho"/>
      <w:bCs/>
      <w:lang w:eastAsia="ja-JP"/>
    </w:rPr>
  </w:style>
  <w:style w:type="paragraph" w:customStyle="1" w:styleId="titlepg-centered">
    <w:name w:val="titlepg-centered"/>
    <w:qFormat/>
    <w:rsid w:val="00C91C2D"/>
    <w:pPr>
      <w:tabs>
        <w:tab w:val="left" w:pos="2160"/>
      </w:tabs>
      <w:ind w:left="29"/>
      <w:jc w:val="center"/>
    </w:pPr>
    <w:rPr>
      <w:rFonts w:eastAsia="MS Mincho"/>
      <w:b/>
      <w:lang w:eastAsia="ja-JP"/>
    </w:rPr>
  </w:style>
  <w:style w:type="paragraph" w:styleId="Bibliography">
    <w:name w:val="Bibliography"/>
    <w:basedOn w:val="Normal"/>
    <w:next w:val="Normal"/>
    <w:uiPriority w:val="37"/>
    <w:semiHidden/>
    <w:unhideWhenUsed/>
    <w:rsid w:val="00CC7A18"/>
  </w:style>
  <w:style w:type="paragraph" w:styleId="BlockText">
    <w:name w:val="Block Text"/>
    <w:basedOn w:val="Normal"/>
    <w:rsid w:val="00CC7A18"/>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paragraph" w:styleId="BodyText">
    <w:name w:val="Body Text"/>
    <w:basedOn w:val="Normal"/>
    <w:link w:val="BodyTextChar"/>
    <w:semiHidden/>
    <w:rsid w:val="00CC7A18"/>
    <w:pPr>
      <w:spacing w:after="120"/>
    </w:pPr>
  </w:style>
  <w:style w:type="character" w:customStyle="1" w:styleId="BodyTextChar">
    <w:name w:val="Body Text Char"/>
    <w:basedOn w:val="DefaultParagraphFont"/>
    <w:link w:val="BodyText"/>
    <w:semiHidden/>
    <w:rsid w:val="00CC7A18"/>
    <w:rPr>
      <w:rFonts w:ascii="Arial" w:hAnsi="Arial"/>
      <w:sz w:val="22"/>
      <w:szCs w:val="24"/>
    </w:rPr>
  </w:style>
  <w:style w:type="paragraph" w:styleId="BodyText2">
    <w:name w:val="Body Text 2"/>
    <w:basedOn w:val="Normal"/>
    <w:link w:val="BodyText2Char"/>
    <w:semiHidden/>
    <w:rsid w:val="00CC7A18"/>
    <w:pPr>
      <w:spacing w:after="120" w:line="480" w:lineRule="auto"/>
    </w:pPr>
  </w:style>
  <w:style w:type="character" w:customStyle="1" w:styleId="BodyText2Char">
    <w:name w:val="Body Text 2 Char"/>
    <w:basedOn w:val="DefaultParagraphFont"/>
    <w:link w:val="BodyText2"/>
    <w:semiHidden/>
    <w:rsid w:val="00CC7A18"/>
    <w:rPr>
      <w:rFonts w:ascii="Arial" w:hAnsi="Arial"/>
      <w:sz w:val="22"/>
      <w:szCs w:val="24"/>
    </w:rPr>
  </w:style>
  <w:style w:type="paragraph" w:styleId="BodyText3">
    <w:name w:val="Body Text 3"/>
    <w:basedOn w:val="Normal"/>
    <w:link w:val="BodyText3Char"/>
    <w:semiHidden/>
    <w:rsid w:val="00CC7A18"/>
    <w:pPr>
      <w:spacing w:after="120"/>
    </w:pPr>
    <w:rPr>
      <w:sz w:val="16"/>
      <w:szCs w:val="16"/>
    </w:rPr>
  </w:style>
  <w:style w:type="character" w:customStyle="1" w:styleId="BodyText3Char">
    <w:name w:val="Body Text 3 Char"/>
    <w:basedOn w:val="DefaultParagraphFont"/>
    <w:link w:val="BodyText3"/>
    <w:semiHidden/>
    <w:rsid w:val="00CC7A18"/>
    <w:rPr>
      <w:rFonts w:ascii="Arial" w:hAnsi="Arial"/>
      <w:sz w:val="16"/>
      <w:szCs w:val="16"/>
    </w:rPr>
  </w:style>
  <w:style w:type="paragraph" w:styleId="BodyTextFirstIndent">
    <w:name w:val="Body Text First Indent"/>
    <w:basedOn w:val="BodyText"/>
    <w:link w:val="BodyTextFirstIndentChar"/>
    <w:semiHidden/>
    <w:rsid w:val="00CC7A18"/>
    <w:pPr>
      <w:spacing w:after="40"/>
      <w:ind w:firstLine="360"/>
    </w:pPr>
  </w:style>
  <w:style w:type="character" w:customStyle="1" w:styleId="BodyTextFirstIndentChar">
    <w:name w:val="Body Text First Indent Char"/>
    <w:basedOn w:val="BodyTextChar"/>
    <w:link w:val="BodyTextFirstIndent"/>
    <w:semiHidden/>
    <w:rsid w:val="00CC7A18"/>
    <w:rPr>
      <w:rFonts w:ascii="Arial" w:hAnsi="Arial"/>
      <w:sz w:val="22"/>
      <w:szCs w:val="24"/>
    </w:rPr>
  </w:style>
  <w:style w:type="paragraph" w:styleId="BodyTextIndent">
    <w:name w:val="Body Text Indent"/>
    <w:basedOn w:val="Normal"/>
    <w:link w:val="BodyTextIndentChar"/>
    <w:semiHidden/>
    <w:rsid w:val="00CC7A18"/>
    <w:pPr>
      <w:spacing w:after="120"/>
      <w:ind w:left="360"/>
    </w:pPr>
  </w:style>
  <w:style w:type="character" w:customStyle="1" w:styleId="BodyTextIndentChar">
    <w:name w:val="Body Text Indent Char"/>
    <w:basedOn w:val="DefaultParagraphFont"/>
    <w:link w:val="BodyTextIndent"/>
    <w:semiHidden/>
    <w:rsid w:val="00CC7A18"/>
    <w:rPr>
      <w:rFonts w:ascii="Arial" w:hAnsi="Arial"/>
      <w:sz w:val="22"/>
      <w:szCs w:val="24"/>
    </w:rPr>
  </w:style>
  <w:style w:type="paragraph" w:styleId="BodyTextFirstIndent2">
    <w:name w:val="Body Text First Indent 2"/>
    <w:basedOn w:val="BodyTextIndent"/>
    <w:link w:val="BodyTextFirstIndent2Char"/>
    <w:semiHidden/>
    <w:rsid w:val="00CC7A18"/>
    <w:pPr>
      <w:spacing w:after="40"/>
      <w:ind w:firstLine="360"/>
    </w:pPr>
  </w:style>
  <w:style w:type="character" w:customStyle="1" w:styleId="BodyTextFirstIndent2Char">
    <w:name w:val="Body Text First Indent 2 Char"/>
    <w:basedOn w:val="BodyTextIndentChar"/>
    <w:link w:val="BodyTextFirstIndent2"/>
    <w:semiHidden/>
    <w:rsid w:val="00CC7A18"/>
    <w:rPr>
      <w:rFonts w:ascii="Arial" w:hAnsi="Arial"/>
      <w:sz w:val="22"/>
      <w:szCs w:val="24"/>
    </w:rPr>
  </w:style>
  <w:style w:type="paragraph" w:styleId="BodyTextIndent2">
    <w:name w:val="Body Text Indent 2"/>
    <w:basedOn w:val="Normal"/>
    <w:link w:val="BodyTextIndent2Char"/>
    <w:semiHidden/>
    <w:rsid w:val="00CC7A18"/>
    <w:pPr>
      <w:spacing w:after="120" w:line="480" w:lineRule="auto"/>
      <w:ind w:left="360"/>
    </w:pPr>
  </w:style>
  <w:style w:type="character" w:customStyle="1" w:styleId="BodyTextIndent2Char">
    <w:name w:val="Body Text Indent 2 Char"/>
    <w:basedOn w:val="DefaultParagraphFont"/>
    <w:link w:val="BodyTextIndent2"/>
    <w:semiHidden/>
    <w:rsid w:val="00CC7A18"/>
    <w:rPr>
      <w:rFonts w:ascii="Arial" w:hAnsi="Arial"/>
      <w:sz w:val="22"/>
      <w:szCs w:val="24"/>
    </w:rPr>
  </w:style>
  <w:style w:type="paragraph" w:styleId="BodyTextIndent3">
    <w:name w:val="Body Text Indent 3"/>
    <w:basedOn w:val="Normal"/>
    <w:link w:val="BodyTextIndent3Char"/>
    <w:semiHidden/>
    <w:rsid w:val="00CC7A18"/>
    <w:pPr>
      <w:spacing w:after="120"/>
      <w:ind w:left="360"/>
    </w:pPr>
    <w:rPr>
      <w:sz w:val="16"/>
      <w:szCs w:val="16"/>
    </w:rPr>
  </w:style>
  <w:style w:type="character" w:customStyle="1" w:styleId="BodyTextIndent3Char">
    <w:name w:val="Body Text Indent 3 Char"/>
    <w:basedOn w:val="DefaultParagraphFont"/>
    <w:link w:val="BodyTextIndent3"/>
    <w:semiHidden/>
    <w:rsid w:val="00CC7A18"/>
    <w:rPr>
      <w:rFonts w:ascii="Arial" w:hAnsi="Arial"/>
      <w:sz w:val="16"/>
      <w:szCs w:val="16"/>
    </w:rPr>
  </w:style>
  <w:style w:type="paragraph" w:styleId="Closing">
    <w:name w:val="Closing"/>
    <w:basedOn w:val="Normal"/>
    <w:link w:val="ClosingChar"/>
    <w:semiHidden/>
    <w:rsid w:val="00CC7A18"/>
    <w:pPr>
      <w:spacing w:before="0" w:after="0" w:line="240" w:lineRule="auto"/>
      <w:ind w:left="4320"/>
    </w:pPr>
  </w:style>
  <w:style w:type="character" w:customStyle="1" w:styleId="ClosingChar">
    <w:name w:val="Closing Char"/>
    <w:basedOn w:val="DefaultParagraphFont"/>
    <w:link w:val="Closing"/>
    <w:semiHidden/>
    <w:rsid w:val="00CC7A18"/>
    <w:rPr>
      <w:rFonts w:ascii="Arial" w:hAnsi="Arial"/>
      <w:sz w:val="22"/>
      <w:szCs w:val="24"/>
    </w:rPr>
  </w:style>
  <w:style w:type="paragraph" w:styleId="Date">
    <w:name w:val="Date"/>
    <w:basedOn w:val="Normal"/>
    <w:next w:val="Normal"/>
    <w:link w:val="DateChar"/>
    <w:semiHidden/>
    <w:rsid w:val="00CC7A18"/>
  </w:style>
  <w:style w:type="character" w:customStyle="1" w:styleId="DateChar">
    <w:name w:val="Date Char"/>
    <w:basedOn w:val="DefaultParagraphFont"/>
    <w:link w:val="Date"/>
    <w:semiHidden/>
    <w:rsid w:val="00CC7A18"/>
    <w:rPr>
      <w:rFonts w:ascii="Arial" w:hAnsi="Arial"/>
      <w:sz w:val="22"/>
      <w:szCs w:val="24"/>
    </w:rPr>
  </w:style>
  <w:style w:type="paragraph" w:styleId="E-mailSignature">
    <w:name w:val="E-mail Signature"/>
    <w:basedOn w:val="Normal"/>
    <w:link w:val="E-mailSignatureChar"/>
    <w:semiHidden/>
    <w:rsid w:val="00CC7A18"/>
    <w:pPr>
      <w:spacing w:before="0" w:after="0" w:line="240" w:lineRule="auto"/>
    </w:pPr>
  </w:style>
  <w:style w:type="character" w:customStyle="1" w:styleId="E-mailSignatureChar">
    <w:name w:val="E-mail Signature Char"/>
    <w:basedOn w:val="DefaultParagraphFont"/>
    <w:link w:val="E-mailSignature"/>
    <w:semiHidden/>
    <w:rsid w:val="00CC7A18"/>
    <w:rPr>
      <w:rFonts w:ascii="Arial" w:hAnsi="Arial"/>
      <w:sz w:val="22"/>
      <w:szCs w:val="24"/>
    </w:rPr>
  </w:style>
  <w:style w:type="paragraph" w:styleId="EnvelopeAddress">
    <w:name w:val="envelope address"/>
    <w:basedOn w:val="Normal"/>
    <w:semiHidden/>
    <w:rsid w:val="00CC7A18"/>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rPr>
  </w:style>
  <w:style w:type="paragraph" w:styleId="EnvelopeReturn">
    <w:name w:val="envelope return"/>
    <w:basedOn w:val="Normal"/>
    <w:semiHidden/>
    <w:rsid w:val="00CC7A18"/>
    <w:pPr>
      <w:spacing w:before="0"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semiHidden/>
    <w:rsid w:val="00CC7A18"/>
    <w:pPr>
      <w:spacing w:before="0" w:after="0" w:line="240" w:lineRule="auto"/>
    </w:pPr>
    <w:rPr>
      <w:i/>
      <w:iCs/>
    </w:rPr>
  </w:style>
  <w:style w:type="character" w:customStyle="1" w:styleId="HTMLAddressChar">
    <w:name w:val="HTML Address Char"/>
    <w:basedOn w:val="DefaultParagraphFont"/>
    <w:link w:val="HTMLAddress"/>
    <w:semiHidden/>
    <w:rsid w:val="00CC7A18"/>
    <w:rPr>
      <w:rFonts w:ascii="Arial" w:hAnsi="Arial"/>
      <w:i/>
      <w:iCs/>
      <w:sz w:val="22"/>
      <w:szCs w:val="24"/>
    </w:rPr>
  </w:style>
  <w:style w:type="paragraph" w:styleId="HTMLPreformatted">
    <w:name w:val="HTML Preformatted"/>
    <w:basedOn w:val="Normal"/>
    <w:link w:val="HTMLPreformattedChar"/>
    <w:uiPriority w:val="99"/>
    <w:semiHidden/>
    <w:rsid w:val="00CC7A18"/>
    <w:pPr>
      <w:spacing w:before="0"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C7A18"/>
    <w:rPr>
      <w:rFonts w:ascii="Consolas" w:hAnsi="Consolas"/>
    </w:rPr>
  </w:style>
  <w:style w:type="paragraph" w:styleId="IntenseQuote">
    <w:name w:val="Intense Quote"/>
    <w:basedOn w:val="Normal"/>
    <w:next w:val="Normal"/>
    <w:link w:val="IntenseQuoteChar"/>
    <w:uiPriority w:val="30"/>
    <w:semiHidden/>
    <w:qFormat/>
    <w:rsid w:val="00CC7A1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CC7A18"/>
    <w:rPr>
      <w:rFonts w:ascii="Arial" w:hAnsi="Arial"/>
      <w:b/>
      <w:bCs/>
      <w:i/>
      <w:iCs/>
      <w:color w:val="4F81BD" w:themeColor="accent1"/>
      <w:sz w:val="22"/>
      <w:szCs w:val="24"/>
    </w:rPr>
  </w:style>
  <w:style w:type="paragraph" w:styleId="List">
    <w:name w:val="List"/>
    <w:basedOn w:val="Normal"/>
    <w:semiHidden/>
    <w:rsid w:val="00CC7A18"/>
    <w:pPr>
      <w:ind w:left="360" w:hanging="360"/>
      <w:contextualSpacing/>
    </w:pPr>
  </w:style>
  <w:style w:type="paragraph" w:styleId="List2">
    <w:name w:val="List 2"/>
    <w:basedOn w:val="Normal"/>
    <w:semiHidden/>
    <w:rsid w:val="00CC7A18"/>
    <w:pPr>
      <w:ind w:hanging="360"/>
      <w:contextualSpacing/>
    </w:pPr>
  </w:style>
  <w:style w:type="paragraph" w:styleId="List3">
    <w:name w:val="List 3"/>
    <w:basedOn w:val="Normal"/>
    <w:semiHidden/>
    <w:rsid w:val="00CC7A18"/>
    <w:pPr>
      <w:ind w:left="1080" w:hanging="360"/>
      <w:contextualSpacing/>
    </w:pPr>
  </w:style>
  <w:style w:type="paragraph" w:styleId="List4">
    <w:name w:val="List 4"/>
    <w:basedOn w:val="Normal"/>
    <w:semiHidden/>
    <w:rsid w:val="00CC7A18"/>
    <w:pPr>
      <w:ind w:left="1440" w:hanging="360"/>
      <w:contextualSpacing/>
    </w:pPr>
  </w:style>
  <w:style w:type="paragraph" w:styleId="List5">
    <w:name w:val="List 5"/>
    <w:basedOn w:val="Normal"/>
    <w:semiHidden/>
    <w:rsid w:val="00CC7A18"/>
    <w:pPr>
      <w:ind w:left="1800" w:hanging="360"/>
      <w:contextualSpacing/>
    </w:pPr>
  </w:style>
  <w:style w:type="paragraph" w:styleId="ListBullet2">
    <w:name w:val="List Bullet 2"/>
    <w:basedOn w:val="Normal"/>
    <w:semiHidden/>
    <w:rsid w:val="00CC7A18"/>
    <w:pPr>
      <w:numPr>
        <w:numId w:val="17"/>
      </w:numPr>
      <w:contextualSpacing/>
    </w:pPr>
  </w:style>
  <w:style w:type="paragraph" w:styleId="ListBullet4">
    <w:name w:val="List Bullet 4"/>
    <w:basedOn w:val="Normal"/>
    <w:semiHidden/>
    <w:rsid w:val="00CC7A18"/>
    <w:pPr>
      <w:numPr>
        <w:numId w:val="18"/>
      </w:numPr>
      <w:contextualSpacing/>
    </w:pPr>
  </w:style>
  <w:style w:type="paragraph" w:styleId="ListBullet5">
    <w:name w:val="List Bullet 5"/>
    <w:basedOn w:val="Normal"/>
    <w:semiHidden/>
    <w:rsid w:val="00CC7A18"/>
    <w:pPr>
      <w:numPr>
        <w:numId w:val="19"/>
      </w:numPr>
      <w:contextualSpacing/>
    </w:pPr>
  </w:style>
  <w:style w:type="paragraph" w:styleId="ListContinue">
    <w:name w:val="List Continue"/>
    <w:basedOn w:val="Normal"/>
    <w:semiHidden/>
    <w:rsid w:val="00CC7A18"/>
    <w:pPr>
      <w:spacing w:after="120"/>
      <w:ind w:left="360"/>
      <w:contextualSpacing/>
    </w:pPr>
  </w:style>
  <w:style w:type="paragraph" w:styleId="ListContinue2">
    <w:name w:val="List Continue 2"/>
    <w:basedOn w:val="Normal"/>
    <w:semiHidden/>
    <w:rsid w:val="00CC7A18"/>
    <w:pPr>
      <w:spacing w:after="120"/>
      <w:contextualSpacing/>
    </w:pPr>
  </w:style>
  <w:style w:type="paragraph" w:styleId="ListContinue3">
    <w:name w:val="List Continue 3"/>
    <w:basedOn w:val="Normal"/>
    <w:semiHidden/>
    <w:rsid w:val="00CC7A18"/>
    <w:pPr>
      <w:spacing w:after="120"/>
      <w:ind w:left="1080"/>
      <w:contextualSpacing/>
    </w:pPr>
  </w:style>
  <w:style w:type="paragraph" w:styleId="ListContinue4">
    <w:name w:val="List Continue 4"/>
    <w:basedOn w:val="Normal"/>
    <w:semiHidden/>
    <w:rsid w:val="00CC7A18"/>
    <w:pPr>
      <w:spacing w:after="120"/>
      <w:ind w:left="1440"/>
      <w:contextualSpacing/>
    </w:pPr>
  </w:style>
  <w:style w:type="paragraph" w:styleId="ListContinue5">
    <w:name w:val="List Continue 5"/>
    <w:basedOn w:val="Normal"/>
    <w:semiHidden/>
    <w:rsid w:val="00CC7A18"/>
    <w:pPr>
      <w:spacing w:after="120"/>
      <w:ind w:left="1800"/>
      <w:contextualSpacing/>
    </w:pPr>
  </w:style>
  <w:style w:type="paragraph" w:styleId="ListNumber">
    <w:name w:val="List Number"/>
    <w:basedOn w:val="Normal"/>
    <w:semiHidden/>
    <w:rsid w:val="00CC7A18"/>
    <w:pPr>
      <w:numPr>
        <w:numId w:val="20"/>
      </w:numPr>
      <w:contextualSpacing/>
    </w:pPr>
  </w:style>
  <w:style w:type="paragraph" w:styleId="ListNumber2">
    <w:name w:val="List Number 2"/>
    <w:basedOn w:val="Normal"/>
    <w:semiHidden/>
    <w:rsid w:val="00CC7A18"/>
    <w:pPr>
      <w:numPr>
        <w:numId w:val="21"/>
      </w:numPr>
      <w:contextualSpacing/>
    </w:pPr>
  </w:style>
  <w:style w:type="paragraph" w:styleId="ListNumber3">
    <w:name w:val="List Number 3"/>
    <w:basedOn w:val="Normal"/>
    <w:semiHidden/>
    <w:rsid w:val="00CC7A18"/>
    <w:pPr>
      <w:numPr>
        <w:numId w:val="22"/>
      </w:numPr>
      <w:contextualSpacing/>
    </w:pPr>
  </w:style>
  <w:style w:type="paragraph" w:styleId="ListNumber4">
    <w:name w:val="List Number 4"/>
    <w:basedOn w:val="Normal"/>
    <w:semiHidden/>
    <w:rsid w:val="00CC7A18"/>
    <w:pPr>
      <w:numPr>
        <w:numId w:val="23"/>
      </w:numPr>
      <w:contextualSpacing/>
    </w:pPr>
  </w:style>
  <w:style w:type="paragraph" w:styleId="ListNumber5">
    <w:name w:val="List Number 5"/>
    <w:basedOn w:val="Normal"/>
    <w:semiHidden/>
    <w:rsid w:val="00CC7A18"/>
    <w:pPr>
      <w:numPr>
        <w:numId w:val="24"/>
      </w:numPr>
      <w:contextualSpacing/>
    </w:pPr>
  </w:style>
  <w:style w:type="paragraph" w:styleId="ListParagraph">
    <w:name w:val="List Paragraph"/>
    <w:basedOn w:val="Normal"/>
    <w:uiPriority w:val="34"/>
    <w:semiHidden/>
    <w:qFormat/>
    <w:rsid w:val="00CC7A18"/>
    <w:pPr>
      <w:contextualSpacing/>
    </w:pPr>
  </w:style>
  <w:style w:type="paragraph" w:styleId="MessageHeader">
    <w:name w:val="Message Header"/>
    <w:basedOn w:val="Normal"/>
    <w:link w:val="MessageHeaderChar"/>
    <w:rsid w:val="00CC7A18"/>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CC7A18"/>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CC7A18"/>
    <w:rPr>
      <w:rFonts w:ascii="Times New Roman" w:hAnsi="Times New Roman"/>
      <w:sz w:val="24"/>
    </w:rPr>
  </w:style>
  <w:style w:type="paragraph" w:styleId="NormalIndent">
    <w:name w:val="Normal Indent"/>
    <w:basedOn w:val="Normal"/>
    <w:semiHidden/>
    <w:rsid w:val="00CC7A18"/>
  </w:style>
  <w:style w:type="paragraph" w:styleId="NoteHeading">
    <w:name w:val="Note Heading"/>
    <w:basedOn w:val="Normal"/>
    <w:next w:val="Normal"/>
    <w:link w:val="NoteHeadingChar"/>
    <w:rsid w:val="00CC7A18"/>
    <w:pPr>
      <w:spacing w:before="0" w:after="0" w:line="240" w:lineRule="auto"/>
    </w:pPr>
  </w:style>
  <w:style w:type="character" w:customStyle="1" w:styleId="NoteHeadingChar">
    <w:name w:val="Note Heading Char"/>
    <w:basedOn w:val="DefaultParagraphFont"/>
    <w:link w:val="NoteHeading"/>
    <w:rsid w:val="00CC7A18"/>
    <w:rPr>
      <w:rFonts w:ascii="Arial" w:hAnsi="Arial"/>
      <w:sz w:val="22"/>
      <w:szCs w:val="24"/>
    </w:rPr>
  </w:style>
  <w:style w:type="paragraph" w:styleId="PlainText">
    <w:name w:val="Plain Text"/>
    <w:basedOn w:val="Normal"/>
    <w:link w:val="PlainTextChar"/>
    <w:semiHidden/>
    <w:rsid w:val="00CC7A18"/>
    <w:pPr>
      <w:spacing w:before="0" w:after="0" w:line="240" w:lineRule="auto"/>
    </w:pPr>
    <w:rPr>
      <w:rFonts w:ascii="Consolas" w:hAnsi="Consolas"/>
      <w:sz w:val="21"/>
      <w:szCs w:val="21"/>
    </w:rPr>
  </w:style>
  <w:style w:type="character" w:customStyle="1" w:styleId="PlainTextChar">
    <w:name w:val="Plain Text Char"/>
    <w:basedOn w:val="DefaultParagraphFont"/>
    <w:link w:val="PlainText"/>
    <w:semiHidden/>
    <w:rsid w:val="00CC7A18"/>
    <w:rPr>
      <w:rFonts w:ascii="Consolas" w:hAnsi="Consolas"/>
      <w:sz w:val="21"/>
      <w:szCs w:val="21"/>
    </w:rPr>
  </w:style>
  <w:style w:type="paragraph" w:styleId="Quote">
    <w:name w:val="Quote"/>
    <w:basedOn w:val="Normal"/>
    <w:next w:val="Normal"/>
    <w:link w:val="QuoteChar"/>
    <w:uiPriority w:val="29"/>
    <w:semiHidden/>
    <w:qFormat/>
    <w:rsid w:val="00CC7A18"/>
    <w:rPr>
      <w:i/>
      <w:iCs/>
      <w:color w:val="000000" w:themeColor="text1"/>
    </w:rPr>
  </w:style>
  <w:style w:type="character" w:customStyle="1" w:styleId="QuoteChar">
    <w:name w:val="Quote Char"/>
    <w:basedOn w:val="DefaultParagraphFont"/>
    <w:link w:val="Quote"/>
    <w:uiPriority w:val="29"/>
    <w:semiHidden/>
    <w:rsid w:val="00CC7A18"/>
    <w:rPr>
      <w:rFonts w:ascii="Arial" w:hAnsi="Arial"/>
      <w:i/>
      <w:iCs/>
      <w:color w:val="000000" w:themeColor="text1"/>
      <w:sz w:val="22"/>
      <w:szCs w:val="24"/>
    </w:rPr>
  </w:style>
  <w:style w:type="paragraph" w:styleId="Salutation">
    <w:name w:val="Salutation"/>
    <w:basedOn w:val="Normal"/>
    <w:next w:val="Normal"/>
    <w:link w:val="SalutationChar"/>
    <w:semiHidden/>
    <w:rsid w:val="00CC7A18"/>
  </w:style>
  <w:style w:type="character" w:customStyle="1" w:styleId="SalutationChar">
    <w:name w:val="Salutation Char"/>
    <w:basedOn w:val="DefaultParagraphFont"/>
    <w:link w:val="Salutation"/>
    <w:semiHidden/>
    <w:rsid w:val="00CC7A18"/>
    <w:rPr>
      <w:rFonts w:ascii="Arial" w:hAnsi="Arial"/>
      <w:sz w:val="22"/>
      <w:szCs w:val="24"/>
    </w:rPr>
  </w:style>
  <w:style w:type="paragraph" w:styleId="Signature">
    <w:name w:val="Signature"/>
    <w:basedOn w:val="Normal"/>
    <w:link w:val="SignatureChar"/>
    <w:semiHidden/>
    <w:rsid w:val="00CC7A18"/>
    <w:pPr>
      <w:spacing w:before="0" w:after="0" w:line="240" w:lineRule="auto"/>
      <w:ind w:left="4320"/>
    </w:pPr>
  </w:style>
  <w:style w:type="character" w:customStyle="1" w:styleId="SignatureChar">
    <w:name w:val="Signature Char"/>
    <w:basedOn w:val="DefaultParagraphFont"/>
    <w:link w:val="Signature"/>
    <w:semiHidden/>
    <w:rsid w:val="00CC7A18"/>
    <w:rPr>
      <w:rFonts w:ascii="Arial" w:hAnsi="Arial"/>
      <w:sz w:val="22"/>
      <w:szCs w:val="24"/>
    </w:rPr>
  </w:style>
  <w:style w:type="paragraph" w:styleId="Subtitle">
    <w:name w:val="Subtitle"/>
    <w:basedOn w:val="Normal"/>
    <w:next w:val="Normal"/>
    <w:link w:val="SubtitleChar"/>
    <w:semiHidden/>
    <w:qFormat/>
    <w:rsid w:val="00CC7A18"/>
    <w:pPr>
      <w:numPr>
        <w:ilvl w:val="1"/>
      </w:numPr>
      <w:ind w:left="720"/>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semiHidden/>
    <w:rsid w:val="00CC7A18"/>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qFormat/>
    <w:rsid w:val="00CC7A18"/>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CC7A18"/>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semiHidden/>
    <w:rsid w:val="00CC7A18"/>
    <w:rPr>
      <w:rFonts w:asciiTheme="majorHAnsi" w:eastAsiaTheme="majorEastAsia" w:hAnsiTheme="majorHAnsi" w:cstheme="majorBidi"/>
      <w:b/>
      <w:bCs/>
      <w:sz w:val="24"/>
    </w:rPr>
  </w:style>
  <w:style w:type="paragraph" w:styleId="TOCHeading">
    <w:name w:val="TOC Heading"/>
    <w:basedOn w:val="Heading1"/>
    <w:next w:val="Normal"/>
    <w:uiPriority w:val="39"/>
    <w:semiHidden/>
    <w:unhideWhenUsed/>
    <w:qFormat/>
    <w:rsid w:val="00CC7A18"/>
    <w:pPr>
      <w:keepLines/>
      <w:numPr>
        <w:numId w:val="0"/>
      </w:numPr>
      <w:pBdr>
        <w:bottom w:val="none" w:sz="0" w:space="0" w:color="auto"/>
      </w:pBdr>
      <w:spacing w:before="480" w:after="0"/>
      <w:ind w:left="720"/>
      <w:outlineLvl w:val="9"/>
    </w:pPr>
    <w:rPr>
      <w:rFonts w:asciiTheme="majorHAnsi" w:eastAsiaTheme="majorEastAsia" w:hAnsiTheme="majorHAnsi" w:cstheme="majorBidi"/>
      <w:b/>
      <w:bCs/>
      <w:color w:val="365F91" w:themeColor="accent1" w:themeShade="BF"/>
      <w:sz w:val="28"/>
      <w:szCs w:val="28"/>
    </w:rPr>
  </w:style>
  <w:style w:type="character" w:customStyle="1" w:styleId="code-comment">
    <w:name w:val="code-comment"/>
    <w:basedOn w:val="DefaultParagraphFont"/>
    <w:rsid w:val="008B6E7B"/>
  </w:style>
  <w:style w:type="character" w:customStyle="1" w:styleId="code-keyword">
    <w:name w:val="code-keyword"/>
    <w:basedOn w:val="DefaultParagraphFont"/>
    <w:rsid w:val="008B6E7B"/>
  </w:style>
  <w:style w:type="character" w:customStyle="1" w:styleId="code-quote">
    <w:name w:val="code-quote"/>
    <w:basedOn w:val="DefaultParagraphFont"/>
    <w:rsid w:val="008B6E7B"/>
  </w:style>
  <w:style w:type="character" w:customStyle="1" w:styleId="code-object">
    <w:name w:val="code-object"/>
    <w:basedOn w:val="DefaultParagraphFont"/>
    <w:rsid w:val="008B6E7B"/>
  </w:style>
  <w:style w:type="character" w:customStyle="1" w:styleId="CommentTextChar">
    <w:name w:val="Comment Text Char"/>
    <w:basedOn w:val="DefaultParagraphFont"/>
    <w:link w:val="CommentText"/>
    <w:semiHidden/>
    <w:rsid w:val="00EB12EB"/>
    <w:rPr>
      <w:rFonts w:ascii="Times" w:eastAsia="Times" w:hAnsi="Times"/>
    </w:rPr>
  </w:style>
  <w:style w:type="paragraph" w:styleId="Revision">
    <w:name w:val="Revision"/>
    <w:hidden/>
    <w:uiPriority w:val="99"/>
    <w:semiHidden/>
    <w:rsid w:val="00BA7C80"/>
    <w:rPr>
      <w:rFonts w:ascii="Arial" w:hAnsi="Arial"/>
      <w:sz w:val="22"/>
      <w:szCs w:val="24"/>
    </w:rPr>
  </w:style>
  <w:style w:type="character" w:customStyle="1" w:styleId="CaptionChar">
    <w:name w:val="Caption Char"/>
    <w:basedOn w:val="DefaultParagraphFont"/>
    <w:link w:val="Caption"/>
    <w:rsid w:val="00FF0B8F"/>
    <w:rPr>
      <w:rFonts w:ascii="Arial" w:hAnsi="Arial"/>
      <w:b/>
      <w:bCs/>
      <w:sz w:val="22"/>
      <w:szCs w:val="24"/>
    </w:rPr>
  </w:style>
  <w:style w:type="character" w:customStyle="1" w:styleId="HeaderChar">
    <w:name w:val="Header Char"/>
    <w:basedOn w:val="DefaultParagraphFont"/>
    <w:link w:val="Header"/>
    <w:rsid w:val="00054B04"/>
    <w:rPr>
      <w:rFonts w:ascii="Arial" w:hAnsi="Arial" w:cs="Arial"/>
      <w:sz w:val="18"/>
    </w:rPr>
  </w:style>
  <w:style w:type="table" w:customStyle="1" w:styleId="TableQIS">
    <w:name w:val="Table QIS"/>
    <w:basedOn w:val="TableNormal"/>
    <w:rsid w:val="00054B04"/>
    <w:rPr>
      <w:rFonts w:ascii="Arial" w:hAnsi="Arial"/>
    </w:rPr>
    <w:tblPr>
      <w:tblInd w:w="8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15" w:type="dxa"/>
        <w:bottom w:w="0" w:type="dxa"/>
        <w:right w:w="115" w:type="dxa"/>
      </w:tblCellMar>
    </w:tblPr>
    <w:trPr>
      <w:cantSplit/>
    </w:trPr>
    <w:tblStylePr w:type="firstRow">
      <w:tblPr/>
      <w:trPr>
        <w:tblHeader/>
      </w:trPr>
      <w:tcPr>
        <w:tcBorders>
          <w:top w:val="single" w:sz="6" w:space="0" w:color="auto"/>
          <w:left w:val="single" w:sz="6" w:space="0" w:color="auto"/>
          <w:bottom w:val="single" w:sz="12" w:space="0" w:color="auto"/>
          <w:right w:val="single" w:sz="6" w:space="0" w:color="auto"/>
          <w:insideH w:val="nil"/>
          <w:insideV w:val="single" w:sz="6" w:space="0" w:color="auto"/>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677128">
      <w:bodyDiv w:val="1"/>
      <w:marLeft w:val="0"/>
      <w:marRight w:val="0"/>
      <w:marTop w:val="0"/>
      <w:marBottom w:val="0"/>
      <w:divBdr>
        <w:top w:val="none" w:sz="0" w:space="0" w:color="auto"/>
        <w:left w:val="none" w:sz="0" w:space="0" w:color="auto"/>
        <w:bottom w:val="none" w:sz="0" w:space="0" w:color="auto"/>
        <w:right w:val="none" w:sz="0" w:space="0" w:color="auto"/>
      </w:divBdr>
    </w:div>
    <w:div w:id="486435714">
      <w:bodyDiv w:val="1"/>
      <w:marLeft w:val="0"/>
      <w:marRight w:val="0"/>
      <w:marTop w:val="0"/>
      <w:marBottom w:val="0"/>
      <w:divBdr>
        <w:top w:val="none" w:sz="0" w:space="0" w:color="auto"/>
        <w:left w:val="none" w:sz="0" w:space="0" w:color="auto"/>
        <w:bottom w:val="none" w:sz="0" w:space="0" w:color="auto"/>
        <w:right w:val="none" w:sz="0" w:space="0" w:color="auto"/>
      </w:divBdr>
    </w:div>
    <w:div w:id="762798828">
      <w:bodyDiv w:val="1"/>
      <w:marLeft w:val="0"/>
      <w:marRight w:val="0"/>
      <w:marTop w:val="0"/>
      <w:marBottom w:val="0"/>
      <w:divBdr>
        <w:top w:val="none" w:sz="0" w:space="0" w:color="auto"/>
        <w:left w:val="none" w:sz="0" w:space="0" w:color="auto"/>
        <w:bottom w:val="none" w:sz="0" w:space="0" w:color="auto"/>
        <w:right w:val="none" w:sz="0" w:space="0" w:color="auto"/>
      </w:divBdr>
    </w:div>
    <w:div w:id="1320117832">
      <w:bodyDiv w:val="1"/>
      <w:marLeft w:val="0"/>
      <w:marRight w:val="0"/>
      <w:marTop w:val="0"/>
      <w:marBottom w:val="0"/>
      <w:divBdr>
        <w:top w:val="none" w:sz="0" w:space="0" w:color="auto"/>
        <w:left w:val="none" w:sz="0" w:space="0" w:color="auto"/>
        <w:bottom w:val="none" w:sz="0" w:space="0" w:color="auto"/>
        <w:right w:val="none" w:sz="0" w:space="0" w:color="auto"/>
      </w:divBdr>
    </w:div>
    <w:div w:id="1372925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1" Type="http://schemas.openxmlformats.org/officeDocument/2006/relationships/hyperlink" Target="http://creativecommons.org/licenses/by-sa/3.0/"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j\AppData\Roaming\Microsoft\Templates\AllJoyn_document.do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0995667635D4BC390EC5DC36BF614F5"/>
        <w:category>
          <w:name w:val="General"/>
          <w:gallery w:val="placeholder"/>
        </w:category>
        <w:types>
          <w:type w:val="bbPlcHdr"/>
        </w:types>
        <w:behaviors>
          <w:behavior w:val="content"/>
        </w:behaviors>
        <w:guid w:val="{A7409C46-2569-47E4-B3AD-42F1616F3F6F}"/>
      </w:docPartPr>
      <w:docPartBody>
        <w:p w:rsidR="00D335ED" w:rsidRDefault="00D335ED">
          <w:pPr>
            <w:pStyle w:val="80995667635D4BC390EC5DC36BF614F5"/>
          </w:pPr>
          <w:r w:rsidRPr="00DB5B56">
            <w:rPr>
              <w:rStyle w:val="PlaceholderText"/>
            </w:rPr>
            <w:t>[Title]</w:t>
          </w:r>
        </w:p>
      </w:docPartBody>
    </w:docPart>
    <w:docPart>
      <w:docPartPr>
        <w:name w:val="74B42B1F41EC4C43950E8FF4DC69040F"/>
        <w:category>
          <w:name w:val="General"/>
          <w:gallery w:val="placeholder"/>
        </w:category>
        <w:types>
          <w:type w:val="bbPlcHdr"/>
        </w:types>
        <w:behaviors>
          <w:behavior w:val="content"/>
        </w:behaviors>
        <w:guid w:val="{4CB60ECD-9BAA-46D8-A717-7B3B8AB940CC}"/>
      </w:docPartPr>
      <w:docPartBody>
        <w:p w:rsidR="00D335ED" w:rsidRDefault="00D335ED">
          <w:pPr>
            <w:pStyle w:val="74B42B1F41EC4C43950E8FF4DC69040F"/>
          </w:pPr>
          <w:r w:rsidRPr="00DB5B5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5ED"/>
    <w:rsid w:val="000B4C82"/>
    <w:rsid w:val="001C4420"/>
    <w:rsid w:val="001C7772"/>
    <w:rsid w:val="002125F0"/>
    <w:rsid w:val="0036099E"/>
    <w:rsid w:val="003B5CD9"/>
    <w:rsid w:val="003F008D"/>
    <w:rsid w:val="00443F32"/>
    <w:rsid w:val="004B5CED"/>
    <w:rsid w:val="005B1E60"/>
    <w:rsid w:val="00697A4E"/>
    <w:rsid w:val="006A22D2"/>
    <w:rsid w:val="00803FF9"/>
    <w:rsid w:val="00831FBC"/>
    <w:rsid w:val="0095477A"/>
    <w:rsid w:val="009B7FD3"/>
    <w:rsid w:val="009F5F48"/>
    <w:rsid w:val="00AF2972"/>
    <w:rsid w:val="00B4353A"/>
    <w:rsid w:val="00C10B3E"/>
    <w:rsid w:val="00C27B1F"/>
    <w:rsid w:val="00D335ED"/>
    <w:rsid w:val="00E24E82"/>
    <w:rsid w:val="00FA6217"/>
    <w:rsid w:val="00FD43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0995667635D4BC390EC5DC36BF614F5">
    <w:name w:val="80995667635D4BC390EC5DC36BF614F5"/>
  </w:style>
  <w:style w:type="paragraph" w:customStyle="1" w:styleId="85B4F5AD0875419CB74D316DDEE94C4B">
    <w:name w:val="85B4F5AD0875419CB74D316DDEE94C4B"/>
  </w:style>
  <w:style w:type="paragraph" w:customStyle="1" w:styleId="74B42B1F41EC4C43950E8FF4DC69040F">
    <w:name w:val="74B42B1F41EC4C43950E8FF4DC69040F"/>
  </w:style>
  <w:style w:type="paragraph" w:customStyle="1" w:styleId="45336F06C1614F528E017F24F87B46C7">
    <w:name w:val="45336F06C1614F528E017F24F87B46C7"/>
    <w:rsid w:val="000B4C82"/>
    <w:rPr>
      <w:lang w:bidi="he-IL"/>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0995667635D4BC390EC5DC36BF614F5">
    <w:name w:val="80995667635D4BC390EC5DC36BF614F5"/>
  </w:style>
  <w:style w:type="paragraph" w:customStyle="1" w:styleId="85B4F5AD0875419CB74D316DDEE94C4B">
    <w:name w:val="85B4F5AD0875419CB74D316DDEE94C4B"/>
  </w:style>
  <w:style w:type="paragraph" w:customStyle="1" w:styleId="74B42B1F41EC4C43950E8FF4DC69040F">
    <w:name w:val="74B42B1F41EC4C43950E8FF4DC69040F"/>
  </w:style>
  <w:style w:type="paragraph" w:customStyle="1" w:styleId="45336F06C1614F528E017F24F87B46C7">
    <w:name w:val="45336F06C1614F528E017F24F87B46C7"/>
    <w:rsid w:val="000B4C82"/>
    <w:rPr>
      <w:lang w:bidi="he-I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45E67D-9D65-44F1-979A-5D201AE91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AllJoyn_document.dotm</Template>
  <TotalTime>203</TotalTime>
  <Pages>16</Pages>
  <Words>3370</Words>
  <Characters>19704</Characters>
  <Application>Microsoft Office Word</Application>
  <DocSecurity>0</DocSecurity>
  <Lines>410</Lines>
  <Paragraphs>268</Paragraphs>
  <ScaleCrop>false</ScaleCrop>
  <HeadingPairs>
    <vt:vector size="2" baseType="variant">
      <vt:variant>
        <vt:lpstr>Title</vt:lpstr>
      </vt:variant>
      <vt:variant>
        <vt:i4>1</vt:i4>
      </vt:variant>
    </vt:vector>
  </HeadingPairs>
  <TitlesOfParts>
    <vt:vector size="1" baseType="lpstr">
      <vt:lpstr>AllJoyn™ Control Panel Service Framework 1.0 Test Cases</vt:lpstr>
    </vt:vector>
  </TitlesOfParts>
  <Company>QCE</Company>
  <LinksUpToDate>false</LinksUpToDate>
  <CharactersWithSpaces>22806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AllJoyn™ Control Panel Service Framework 1.0 Test Case Specifications</dc:title>
  <dc:subject/>
  <dc:creator/>
  <cp:keywords>AllSeen Alliance</cp:keywords>
  <dc:description/>
  <cp:lastModifiedBy>Qualcomm User</cp:lastModifiedBy>
  <cp:revision>25</cp:revision>
  <cp:lastPrinted>2013-07-30T17:50:00Z</cp:lastPrinted>
  <dcterms:created xsi:type="dcterms:W3CDTF">2013-12-04T17:52:00Z</dcterms:created>
  <dcterms:modified xsi:type="dcterms:W3CDTF">2014-04-01T17:29:00Z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-1871364665</vt:i4>
  </property>
  <property fmtid="{D5CDD505-2E9C-101B-9397-08002B2CF9AE}" pid="3" name="_NewReviewCycle">
    <vt:lpwstr/>
  </property>
  <property fmtid="{D5CDD505-2E9C-101B-9397-08002B2CF9AE}" pid="4" name="_EmailSubject">
    <vt:lpwstr>AllJoyn™ About Service Usage Guide - first draft HT80-BAXXX-1 Rev. A</vt:lpwstr>
  </property>
  <property fmtid="{D5CDD505-2E9C-101B-9397-08002B2CF9AE}" pid="5" name="_AuthorEmail">
    <vt:lpwstr>eyali@iskoot.com</vt:lpwstr>
  </property>
  <property fmtid="{D5CDD505-2E9C-101B-9397-08002B2CF9AE}" pid="6" name="_AuthorEmailDisplayName">
    <vt:lpwstr>Ilsar, Eyal</vt:lpwstr>
  </property>
  <property fmtid="{D5CDD505-2E9C-101B-9397-08002B2CF9AE}" pid="7" name="_PreviousAdHocReviewCycleID">
    <vt:i4>1960283374</vt:i4>
  </property>
  <property fmtid="{D5CDD505-2E9C-101B-9397-08002B2CF9AE}" pid="8" name="_ReviewingToolsShownOnce">
    <vt:lpwstr/>
  </property>
</Properties>
</file>