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395788063"/>
        <w:placeholder>
          <w:docPart w:val="80995667635D4BC390EC5DC36BF614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8A8ABE2" w14:textId="5975B2D2" w:rsidR="00C76273" w:rsidRPr="00BA4B2E" w:rsidRDefault="00A3198F" w:rsidP="00A3198F">
          <w:pPr>
            <w:pStyle w:val="DocTitle"/>
          </w:pPr>
          <w:r>
            <w:t>Gateway Controller Framework</w:t>
          </w:r>
          <w:r w:rsidR="00051907">
            <w:t xml:space="preserve"> API Guide</w:t>
          </w:r>
        </w:p>
      </w:sdtContent>
    </w:sdt>
    <w:p w14:paraId="09D6D7FE" w14:textId="6AC0780B" w:rsidR="00952A8E" w:rsidRDefault="00952A8E" w:rsidP="00537CBC">
      <w:pPr>
        <w:pStyle w:val="DocSubtitle"/>
      </w:pPr>
      <w:r>
        <w:t>(</w:t>
      </w:r>
      <w:r w:rsidR="00537CBC">
        <w:t>Java</w:t>
      </w:r>
      <w:r>
        <w:t>)</w:t>
      </w:r>
    </w:p>
    <w:p w14:paraId="1228EB6A" w14:textId="5CE17552" w:rsidR="00C76273" w:rsidRPr="00BA4B2E" w:rsidRDefault="00DC52B3" w:rsidP="00CC19CC">
      <w:pPr>
        <w:pStyle w:val="coverpageline"/>
      </w:pPr>
      <w:r>
        <w:t>January 4, 2015</w:t>
      </w:r>
    </w:p>
    <w:p w14:paraId="46DC0791" w14:textId="77777777" w:rsidR="00C34E63" w:rsidRPr="00C76273" w:rsidRDefault="00C34E63" w:rsidP="00C76273">
      <w:pPr>
        <w:pStyle w:val="body"/>
        <w:rPr>
          <w:sz w:val="28"/>
          <w:szCs w:val="28"/>
        </w:rPr>
        <w:sectPr w:rsidR="00C34E63" w:rsidRPr="00C76273" w:rsidSect="00AA63B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021B1926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56FE8C55" w14:textId="77777777" w:rsidR="00A87D99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lang w:bidi="he-IL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406068007" w:history="1">
        <w:r w:rsidR="00A87D99" w:rsidRPr="00E93558">
          <w:rPr>
            <w:rStyle w:val="Hyperlink"/>
          </w:rPr>
          <w:t>1 Introduction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_Toc406068007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 w:rsidR="00B006CB">
          <w:rPr>
            <w:webHidden/>
          </w:rPr>
          <w:t>3</w:t>
        </w:r>
        <w:r w:rsidR="00A87D99">
          <w:rPr>
            <w:webHidden/>
          </w:rPr>
          <w:fldChar w:fldCharType="end"/>
        </w:r>
      </w:hyperlink>
    </w:p>
    <w:p w14:paraId="7E5A7C01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08" w:history="1">
        <w:r w:rsidR="00A87D99" w:rsidRPr="00E93558">
          <w:rPr>
            <w:rStyle w:val="Hyperlink"/>
          </w:rPr>
          <w:t>1.1 Purpose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_Toc406068008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3</w:t>
        </w:r>
        <w:r w:rsidR="00A87D99">
          <w:rPr>
            <w:webHidden/>
          </w:rPr>
          <w:fldChar w:fldCharType="end"/>
        </w:r>
      </w:hyperlink>
    </w:p>
    <w:p w14:paraId="70543E7A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09" w:history="1">
        <w:r w:rsidR="00A87D99" w:rsidRPr="00E93558">
          <w:rPr>
            <w:rStyle w:val="Hyperlink"/>
          </w:rPr>
          <w:t>1.2 Scope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_Toc406068009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3</w:t>
        </w:r>
        <w:r w:rsidR="00A87D99">
          <w:rPr>
            <w:webHidden/>
          </w:rPr>
          <w:fldChar w:fldCharType="end"/>
        </w:r>
      </w:hyperlink>
    </w:p>
    <w:p w14:paraId="6AEDC1EF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0" w:history="1">
        <w:r w:rsidR="00A87D99" w:rsidRPr="00E93558">
          <w:rPr>
            <w:rStyle w:val="Hyperlink"/>
          </w:rPr>
          <w:t>1.3 References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_Toc406068010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3</w:t>
        </w:r>
        <w:r w:rsidR="00A87D99">
          <w:rPr>
            <w:webHidden/>
          </w:rPr>
          <w:fldChar w:fldCharType="end"/>
        </w:r>
      </w:hyperlink>
    </w:p>
    <w:p w14:paraId="3E35D227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1" w:history="1">
        <w:r w:rsidR="00A87D99" w:rsidRPr="00E93558">
          <w:rPr>
            <w:rStyle w:val="Hyperlink"/>
          </w:rPr>
          <w:t>1.4 Acronyms and terms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_Toc406068011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4</w:t>
        </w:r>
        <w:r w:rsidR="00A87D99">
          <w:rPr>
            <w:webHidden/>
          </w:rPr>
          <w:fldChar w:fldCharType="end"/>
        </w:r>
      </w:hyperlink>
    </w:p>
    <w:p w14:paraId="31CC0466" w14:textId="77777777" w:rsidR="00A87D99" w:rsidRDefault="00B006C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lang w:bidi="he-IL"/>
        </w:rPr>
      </w:pPr>
      <w:hyperlink w:anchor="_Toc406068012" w:history="1">
        <w:r w:rsidR="00A87D99" w:rsidRPr="00E93558">
          <w:rPr>
            <w:rStyle w:val="Hyperlink"/>
          </w:rPr>
          <w:t>2 Overview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_Toc406068012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5</w:t>
        </w:r>
        <w:r w:rsidR="00A87D99">
          <w:rPr>
            <w:webHidden/>
          </w:rPr>
          <w:fldChar w:fldCharType="end"/>
        </w:r>
      </w:hyperlink>
    </w:p>
    <w:p w14:paraId="7AD19BE9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3" w:history="1">
        <w:r w:rsidR="00A87D99" w:rsidRPr="00E93558">
          <w:rPr>
            <w:rStyle w:val="Hyperlink"/>
          </w:rPr>
          <w:t>2.1 Reference code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_Toc406068013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5</w:t>
        </w:r>
        <w:r w:rsidR="00A87D99">
          <w:rPr>
            <w:webHidden/>
          </w:rPr>
          <w:fldChar w:fldCharType="end"/>
        </w:r>
      </w:hyperlink>
    </w:p>
    <w:p w14:paraId="56573833" w14:textId="77777777" w:rsidR="00A87D99" w:rsidRDefault="00B006C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bidi="he-IL"/>
        </w:rPr>
      </w:pPr>
      <w:hyperlink w:anchor="_Toc406068014" w:history="1">
        <w:r w:rsidR="00A87D99" w:rsidRPr="00E93558">
          <w:rPr>
            <w:rStyle w:val="Hyperlink"/>
          </w:rPr>
          <w:t>2.1.1 Source code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_Toc406068014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5</w:t>
        </w:r>
        <w:r w:rsidR="00A87D99">
          <w:rPr>
            <w:webHidden/>
          </w:rPr>
          <w:fldChar w:fldCharType="end"/>
        </w:r>
      </w:hyperlink>
    </w:p>
    <w:p w14:paraId="6B13CE6C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5" w:history="1">
        <w:r w:rsidR="00A87D99" w:rsidRPr="00E93558">
          <w:rPr>
            <w:rStyle w:val="Hyperlink"/>
          </w:rPr>
          <w:t>2.2 Obtain the Gateway Controller Framework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_Toc406068015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5</w:t>
        </w:r>
        <w:r w:rsidR="00A87D99">
          <w:rPr>
            <w:webHidden/>
          </w:rPr>
          <w:fldChar w:fldCharType="end"/>
        </w:r>
      </w:hyperlink>
    </w:p>
    <w:p w14:paraId="71E2F387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6" w:history="1">
        <w:r w:rsidR="00A87D99" w:rsidRPr="00E93558">
          <w:rPr>
            <w:rStyle w:val="Hyperlink"/>
          </w:rPr>
          <w:t>2.3 Build a Gateway Controller Application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_Toc406068016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5</w:t>
        </w:r>
        <w:r w:rsidR="00A87D99">
          <w:rPr>
            <w:webHidden/>
          </w:rPr>
          <w:fldChar w:fldCharType="end"/>
        </w:r>
      </w:hyperlink>
    </w:p>
    <w:p w14:paraId="2AA56A45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7" w:history="1">
        <w:r w:rsidR="00A87D99" w:rsidRPr="00E93558">
          <w:rPr>
            <w:rStyle w:val="Hyperlink"/>
          </w:rPr>
          <w:t>2.4 Setting up the AllJoyn framework and About feature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_Toc406068017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5</w:t>
        </w:r>
        <w:r w:rsidR="00A87D99">
          <w:rPr>
            <w:webHidden/>
          </w:rPr>
          <w:fldChar w:fldCharType="end"/>
        </w:r>
      </w:hyperlink>
    </w:p>
    <w:p w14:paraId="26EAA605" w14:textId="77777777" w:rsidR="00A87D99" w:rsidRDefault="00B006CB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lang w:bidi="he-IL"/>
        </w:rPr>
      </w:pPr>
      <w:hyperlink w:anchor="_Toc406068018" w:history="1">
        <w:r w:rsidR="00A87D99" w:rsidRPr="00E93558">
          <w:rPr>
            <w:rStyle w:val="Hyperlink"/>
          </w:rPr>
          <w:t>3 Steps to create Gateway Controller App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_Toc406068018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12EFD633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19" w:history="1">
        <w:r w:rsidR="00A87D99" w:rsidRPr="00E93558">
          <w:rPr>
            <w:rStyle w:val="Hyperlink"/>
          </w:rPr>
          <w:t>3.1 Initialize the AllJoyn framework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_Toc406068019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15F927D7" w14:textId="77777777" w:rsidR="00A87D99" w:rsidRDefault="00B006C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bidi="he-IL"/>
        </w:rPr>
      </w:pPr>
      <w:hyperlink w:anchor="_Toc406068020" w:history="1">
        <w:r w:rsidR="00A87D99" w:rsidRPr="00E93558">
          <w:rPr>
            <w:rStyle w:val="Hyperlink"/>
          </w:rPr>
          <w:t>3.1.1 Create bus attachment and add authentication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_Toc406068020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127A1742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1" w:history="1">
        <w:r w:rsidR="00A87D99" w:rsidRPr="00E93558">
          <w:rPr>
            <w:rStyle w:val="Hyperlink"/>
          </w:rPr>
          <w:t>3.2 Start Listening to Announcements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_Toc406068021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70DB02A2" w14:textId="77777777" w:rsidR="00A87D99" w:rsidRDefault="00B006C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bidi="he-IL"/>
        </w:rPr>
      </w:pPr>
      <w:hyperlink w:anchor="_Toc406068022" w:history="1">
        <w:r w:rsidR="00A87D99" w:rsidRPr="00E93558">
          <w:rPr>
            <w:rStyle w:val="Hyperlink"/>
          </w:rPr>
          <w:t>3.2.1 Register an Announcement Listener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_Toc406068022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1D0101E1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3" w:history="1">
        <w:r w:rsidR="00A87D99" w:rsidRPr="00E93558">
          <w:rPr>
            <w:rStyle w:val="Hyperlink"/>
          </w:rPr>
          <w:t>3.3 Initialize the Gateway Controller Framework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_Toc406068023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4AB1E67C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4" w:history="1">
        <w:r w:rsidR="00A87D99" w:rsidRPr="00E93558">
          <w:rPr>
            <w:rStyle w:val="Hyperlink"/>
          </w:rPr>
          <w:t>3.4 Receive GM App’s Announcement signals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_Toc406068024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7</w:t>
        </w:r>
        <w:r w:rsidR="00A87D99">
          <w:rPr>
            <w:webHidden/>
          </w:rPr>
          <w:fldChar w:fldCharType="end"/>
        </w:r>
      </w:hyperlink>
    </w:p>
    <w:p w14:paraId="25E40368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5" w:history="1">
        <w:r w:rsidR="00A87D99" w:rsidRPr="00E93558">
          <w:rPr>
            <w:rStyle w:val="Hyperlink"/>
          </w:rPr>
          <w:t>3.5 Join session with a GM App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_Toc406068025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8</w:t>
        </w:r>
        <w:r w:rsidR="00A87D99">
          <w:rPr>
            <w:webHidden/>
          </w:rPr>
          <w:fldChar w:fldCharType="end"/>
        </w:r>
      </w:hyperlink>
    </w:p>
    <w:p w14:paraId="376376E3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6" w:history="1">
        <w:r w:rsidR="00A87D99" w:rsidRPr="00E93558">
          <w:rPr>
            <w:rStyle w:val="Hyperlink"/>
          </w:rPr>
          <w:t>3.6 Retrieve Connector App to be controlled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_Toc406068026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8</w:t>
        </w:r>
        <w:r w:rsidR="00A87D99">
          <w:rPr>
            <w:webHidden/>
          </w:rPr>
          <w:fldChar w:fldCharType="end"/>
        </w:r>
      </w:hyperlink>
    </w:p>
    <w:p w14:paraId="7DD4AE97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7" w:history="1">
        <w:r w:rsidR="00A87D99" w:rsidRPr="00E93558">
          <w:rPr>
            <w:rStyle w:val="Hyperlink"/>
          </w:rPr>
          <w:t>3.7 Retrieve Connector App status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_Toc406068027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9</w:t>
        </w:r>
        <w:r w:rsidR="00A87D99">
          <w:rPr>
            <w:webHidden/>
          </w:rPr>
          <w:fldChar w:fldCharType="end"/>
        </w:r>
      </w:hyperlink>
    </w:p>
    <w:p w14:paraId="633AC5AC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8" w:history="1">
        <w:r w:rsidR="00A87D99" w:rsidRPr="00E93558">
          <w:rPr>
            <w:rStyle w:val="Hyperlink"/>
          </w:rPr>
          <w:t>3.8 Receive Connector App status changed events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_Toc406068028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9</w:t>
        </w:r>
        <w:r w:rsidR="00A87D99">
          <w:rPr>
            <w:webHidden/>
          </w:rPr>
          <w:fldChar w:fldCharType="end"/>
        </w:r>
      </w:hyperlink>
    </w:p>
    <w:p w14:paraId="60BE4A33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29" w:history="1">
        <w:r w:rsidR="00A87D99" w:rsidRPr="00E93558">
          <w:rPr>
            <w:rStyle w:val="Hyperlink"/>
          </w:rPr>
          <w:t>3.9 Restart Connector App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_Toc406068029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9</w:t>
        </w:r>
        <w:r w:rsidR="00A87D99">
          <w:rPr>
            <w:webHidden/>
          </w:rPr>
          <w:fldChar w:fldCharType="end"/>
        </w:r>
      </w:hyperlink>
    </w:p>
    <w:p w14:paraId="7F3163E2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0" w:history="1">
        <w:r w:rsidR="00A87D99" w:rsidRPr="00E93558">
          <w:rPr>
            <w:rStyle w:val="Hyperlink"/>
          </w:rPr>
          <w:t>3.10 Retrieve applicable Connector App capabilities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_Toc406068030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10</w:t>
        </w:r>
        <w:r w:rsidR="00A87D99">
          <w:rPr>
            <w:webHidden/>
          </w:rPr>
          <w:fldChar w:fldCharType="end"/>
        </w:r>
      </w:hyperlink>
    </w:p>
    <w:p w14:paraId="24D1E1BE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1" w:history="1">
        <w:r w:rsidR="00A87D99" w:rsidRPr="00E93558">
          <w:rPr>
            <w:rStyle w:val="Hyperlink"/>
          </w:rPr>
          <w:t>3.11 Create ACL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_Toc406068031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10</w:t>
        </w:r>
        <w:r w:rsidR="00A87D99">
          <w:rPr>
            <w:webHidden/>
          </w:rPr>
          <w:fldChar w:fldCharType="end"/>
        </w:r>
      </w:hyperlink>
    </w:p>
    <w:p w14:paraId="22CE0D9E" w14:textId="77777777" w:rsidR="00A87D99" w:rsidRDefault="00B006C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bidi="he-IL"/>
        </w:rPr>
      </w:pPr>
      <w:hyperlink w:anchor="_Toc406068032" w:history="1">
        <w:r w:rsidR="00A87D99" w:rsidRPr="00E93558">
          <w:rPr>
            <w:rStyle w:val="Hyperlink"/>
          </w:rPr>
          <w:t>3.11.1 ACL Metadata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_Toc406068032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11</w:t>
        </w:r>
        <w:r w:rsidR="00A87D99">
          <w:rPr>
            <w:webHidden/>
          </w:rPr>
          <w:fldChar w:fldCharType="end"/>
        </w:r>
      </w:hyperlink>
    </w:p>
    <w:p w14:paraId="55ED26D6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3" w:history="1">
        <w:r w:rsidR="00A87D99" w:rsidRPr="00E93558">
          <w:rPr>
            <w:rStyle w:val="Hyperlink"/>
          </w:rPr>
          <w:t>3.12 Retrieve ACL list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_Toc406068033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11</w:t>
        </w:r>
        <w:r w:rsidR="00A87D99">
          <w:rPr>
            <w:webHidden/>
          </w:rPr>
          <w:fldChar w:fldCharType="end"/>
        </w:r>
      </w:hyperlink>
    </w:p>
    <w:p w14:paraId="05F7C1AD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4" w:history="1">
        <w:r w:rsidR="00A87D99" w:rsidRPr="00E93558">
          <w:rPr>
            <w:rStyle w:val="Hyperlink"/>
          </w:rPr>
          <w:t>3.13 Delete ACL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_Toc406068034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11</w:t>
        </w:r>
        <w:r w:rsidR="00A87D99">
          <w:rPr>
            <w:webHidden/>
          </w:rPr>
          <w:fldChar w:fldCharType="end"/>
        </w:r>
      </w:hyperlink>
    </w:p>
    <w:p w14:paraId="0CCDCCD6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5" w:history="1">
        <w:r w:rsidR="00A87D99" w:rsidRPr="00E93558">
          <w:rPr>
            <w:rStyle w:val="Hyperlink"/>
          </w:rPr>
          <w:t>3.14 Activate/Deactivate ACL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_Toc406068035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12</w:t>
        </w:r>
        <w:r w:rsidR="00A87D99">
          <w:rPr>
            <w:webHidden/>
          </w:rPr>
          <w:fldChar w:fldCharType="end"/>
        </w:r>
      </w:hyperlink>
    </w:p>
    <w:p w14:paraId="4E37F00E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6" w:history="1">
        <w:r w:rsidR="00A87D99" w:rsidRPr="00E93558">
          <w:rPr>
            <w:rStyle w:val="Hyperlink"/>
          </w:rPr>
          <w:t>3.15 Retrieve ACL status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_Toc406068036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12</w:t>
        </w:r>
        <w:r w:rsidR="00A87D99">
          <w:rPr>
            <w:webHidden/>
          </w:rPr>
          <w:fldChar w:fldCharType="end"/>
        </w:r>
      </w:hyperlink>
    </w:p>
    <w:p w14:paraId="53011969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7" w:history="1">
        <w:r w:rsidR="00A87D99" w:rsidRPr="00E93558">
          <w:rPr>
            <w:rStyle w:val="Hyperlink"/>
          </w:rPr>
          <w:t>3.16 Update ACL name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_Toc406068037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12</w:t>
        </w:r>
        <w:r w:rsidR="00A87D99">
          <w:rPr>
            <w:webHidden/>
          </w:rPr>
          <w:fldChar w:fldCharType="end"/>
        </w:r>
      </w:hyperlink>
    </w:p>
    <w:p w14:paraId="6C38A031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8" w:history="1">
        <w:r w:rsidR="00A87D99" w:rsidRPr="00E93558">
          <w:rPr>
            <w:rStyle w:val="Hyperlink"/>
          </w:rPr>
          <w:t>3.17 Retrieve ACL Rules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_Toc406068038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13</w:t>
        </w:r>
        <w:r w:rsidR="00A87D99">
          <w:rPr>
            <w:webHidden/>
          </w:rPr>
          <w:fldChar w:fldCharType="end"/>
        </w:r>
      </w:hyperlink>
    </w:p>
    <w:p w14:paraId="536669D7" w14:textId="77777777" w:rsidR="00A87D99" w:rsidRDefault="00B006CB">
      <w:pPr>
        <w:pStyle w:val="TOC2"/>
        <w:rPr>
          <w:rFonts w:asciiTheme="minorHAnsi" w:eastAsiaTheme="minorEastAsia" w:hAnsiTheme="minorHAnsi" w:cstheme="minorBidi"/>
          <w:sz w:val="22"/>
          <w:lang w:bidi="he-IL"/>
        </w:rPr>
      </w:pPr>
      <w:hyperlink w:anchor="_Toc406068039" w:history="1">
        <w:r w:rsidR="00A87D99" w:rsidRPr="00E93558">
          <w:rPr>
            <w:rStyle w:val="Hyperlink"/>
          </w:rPr>
          <w:t>3.18 Update ACL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_Toc406068039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13</w:t>
        </w:r>
        <w:r w:rsidR="00A87D99">
          <w:rPr>
            <w:webHidden/>
          </w:rPr>
          <w:fldChar w:fldCharType="end"/>
        </w:r>
      </w:hyperlink>
    </w:p>
    <w:p w14:paraId="1AF748A1" w14:textId="77777777" w:rsidR="00A87D99" w:rsidRDefault="00B006CB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bidi="he-IL"/>
        </w:rPr>
      </w:pPr>
      <w:hyperlink w:anchor="_Toc406068040" w:history="1">
        <w:r w:rsidR="00A87D99" w:rsidRPr="00E93558">
          <w:rPr>
            <w:rStyle w:val="Hyperlink"/>
          </w:rPr>
          <w:t>3.18.1 Update ACL Metadata</w:t>
        </w:r>
        <w:r w:rsidR="00A87D99">
          <w:rPr>
            <w:webHidden/>
          </w:rPr>
          <w:tab/>
        </w:r>
        <w:r w:rsidR="00A87D99">
          <w:rPr>
            <w:webHidden/>
          </w:rPr>
          <w:fldChar w:fldCharType="begin"/>
        </w:r>
        <w:r w:rsidR="00A87D99">
          <w:rPr>
            <w:webHidden/>
          </w:rPr>
          <w:instrText xml:space="preserve"> PAGEREF _Toc406068040 \h </w:instrText>
        </w:r>
        <w:r w:rsidR="00A87D99">
          <w:rPr>
            <w:webHidden/>
          </w:rPr>
        </w:r>
        <w:r w:rsidR="00A87D99">
          <w:rPr>
            <w:webHidden/>
          </w:rPr>
          <w:fldChar w:fldCharType="separate"/>
        </w:r>
        <w:r>
          <w:rPr>
            <w:webHidden/>
          </w:rPr>
          <w:t>14</w:t>
        </w:r>
        <w:r w:rsidR="00A87D99">
          <w:rPr>
            <w:webHidden/>
          </w:rPr>
          <w:fldChar w:fldCharType="end"/>
        </w:r>
      </w:hyperlink>
    </w:p>
    <w:p w14:paraId="1A505D01" w14:textId="77777777" w:rsidR="00C76273" w:rsidRDefault="00A918CF" w:rsidP="00B67482">
      <w:pPr>
        <w:pStyle w:val="TOC3"/>
      </w:pPr>
      <w:r>
        <w:rPr>
          <w:sz w:val="24"/>
          <w:szCs w:val="22"/>
        </w:rPr>
        <w:fldChar w:fldCharType="end"/>
      </w:r>
    </w:p>
    <w:p w14:paraId="180C9C8C" w14:textId="77777777" w:rsidR="00C76273" w:rsidRDefault="00C76273" w:rsidP="00C76273">
      <w:pPr>
        <w:pStyle w:val="body"/>
        <w:sectPr w:rsidR="00C76273" w:rsidSect="00AA63BE">
          <w:headerReference w:type="default" r:id="rId19"/>
          <w:footerReference w:type="default" r:id="rId20"/>
          <w:headerReference w:type="first" r:id="rId21"/>
          <w:footerReference w:type="first" r:id="rId22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36DE6EA4" w14:textId="77777777" w:rsidR="00D12E17" w:rsidRDefault="00932468" w:rsidP="00EF3D42">
      <w:pPr>
        <w:pStyle w:val="Heading1"/>
      </w:pPr>
      <w:bookmarkStart w:id="0" w:name="_Toc406068007"/>
      <w:r>
        <w:lastRenderedPageBreak/>
        <w:t>Introduction</w:t>
      </w:r>
      <w:bookmarkEnd w:id="0"/>
    </w:p>
    <w:p w14:paraId="0E4763DF" w14:textId="77777777" w:rsidR="00165E23" w:rsidRPr="001C241A" w:rsidRDefault="00165E23" w:rsidP="00165E23">
      <w:pPr>
        <w:pStyle w:val="Heading2"/>
      </w:pPr>
      <w:bookmarkStart w:id="1" w:name="_Toc228961367"/>
      <w:bookmarkStart w:id="2" w:name="_Toc372100402"/>
      <w:bookmarkStart w:id="3" w:name="_Toc406068008"/>
      <w:r w:rsidRPr="001C241A">
        <w:t>Purpose</w:t>
      </w:r>
      <w:bookmarkEnd w:id="1"/>
      <w:bookmarkEnd w:id="2"/>
      <w:bookmarkEnd w:id="3"/>
    </w:p>
    <w:p w14:paraId="63CF10C4" w14:textId="2D764E8C" w:rsidR="00165E23" w:rsidRDefault="00165E23" w:rsidP="00121CD3">
      <w:pPr>
        <w:pStyle w:val="body"/>
      </w:pPr>
      <w:r>
        <w:t xml:space="preserve">This document </w:t>
      </w:r>
      <w:r w:rsidR="00121CD3">
        <w:t>describes</w:t>
      </w:r>
      <w:r>
        <w:t xml:space="preserve"> the AllJoyn™ </w:t>
      </w:r>
      <w:r w:rsidR="00A3198F">
        <w:t>Gateway Controller</w:t>
      </w:r>
      <w:r>
        <w:t xml:space="preserve"> framework </w:t>
      </w:r>
      <w:r w:rsidR="00121CD3">
        <w:t xml:space="preserve">and API and shows how </w:t>
      </w:r>
      <w:r>
        <w:t xml:space="preserve">to </w:t>
      </w:r>
      <w:r w:rsidR="00A3198F">
        <w:t xml:space="preserve">create an application to control and configure </w:t>
      </w:r>
      <w:r w:rsidR="00121CD3">
        <w:t xml:space="preserve">The </w:t>
      </w:r>
      <w:r w:rsidR="00A3198F">
        <w:t xml:space="preserve">Gateway </w:t>
      </w:r>
      <w:r w:rsidR="00121CD3">
        <w:t>Agent</w:t>
      </w:r>
      <w:r w:rsidR="00A3198F">
        <w:t>.</w:t>
      </w:r>
      <w:r w:rsidR="00DC52B3">
        <w:t xml:space="preserve"> This API is for developing a Control </w:t>
      </w:r>
      <w:proofErr w:type="gramStart"/>
      <w:r w:rsidR="00DC52B3">
        <w:t>Application which</w:t>
      </w:r>
      <w:proofErr w:type="gramEnd"/>
      <w:r w:rsidR="00DC52B3">
        <w:t xml:space="preserve"> is able to configure Service Profiles and manage the status of Connector Plug-ins to the Gateway Agent embedded Linux application.</w:t>
      </w:r>
    </w:p>
    <w:p w14:paraId="19C3163B" w14:textId="77777777" w:rsidR="00165E23" w:rsidRPr="001C241A" w:rsidRDefault="00165E23" w:rsidP="00165E23">
      <w:pPr>
        <w:pStyle w:val="Heading2"/>
      </w:pPr>
      <w:bookmarkStart w:id="4" w:name="_Toc228961368"/>
      <w:bookmarkStart w:id="5" w:name="_Toc372100403"/>
      <w:bookmarkStart w:id="6" w:name="_Toc406068009"/>
      <w:r w:rsidRPr="001C241A">
        <w:t>Scope</w:t>
      </w:r>
      <w:bookmarkEnd w:id="4"/>
      <w:bookmarkEnd w:id="5"/>
      <w:bookmarkEnd w:id="6"/>
    </w:p>
    <w:p w14:paraId="6C38A5E7" w14:textId="77777777" w:rsidR="00C76273" w:rsidRPr="001C241A" w:rsidRDefault="00165E23" w:rsidP="00165E23">
      <w:pPr>
        <w:pStyle w:val="body"/>
      </w:pPr>
      <w:r>
        <w:t>This document is intended for software engineers and assumes familiarity with the AllJoyn SDK.</w:t>
      </w:r>
    </w:p>
    <w:p w14:paraId="54419244" w14:textId="77777777" w:rsidR="00C76273" w:rsidRDefault="00C76273" w:rsidP="00E14060">
      <w:pPr>
        <w:pStyle w:val="Heading2"/>
      </w:pPr>
      <w:bookmarkStart w:id="7" w:name="_Toc228961371"/>
      <w:bookmarkStart w:id="8" w:name="_Toc406068010"/>
      <w:r w:rsidRPr="001C241A">
        <w:t>References</w:t>
      </w:r>
      <w:bookmarkEnd w:id="7"/>
      <w:bookmarkEnd w:id="8"/>
    </w:p>
    <w:p w14:paraId="72952493" w14:textId="00091685" w:rsidR="00165E23" w:rsidRDefault="00165E23" w:rsidP="00165E23">
      <w:pPr>
        <w:pStyle w:val="body"/>
      </w:pPr>
      <w:r>
        <w:t>The following are reference documents.</w:t>
      </w:r>
    </w:p>
    <w:p w14:paraId="5EA90E7E" w14:textId="77777777" w:rsidR="00165E23" w:rsidRDefault="00165E23" w:rsidP="00165E23">
      <w:pPr>
        <w:pStyle w:val="bulletlv1"/>
      </w:pPr>
      <w:r w:rsidRPr="00EF599C">
        <w:rPr>
          <w:rStyle w:val="Emphasis"/>
        </w:rPr>
        <w:t xml:space="preserve">AllJoyn™ Framework Tutorial </w:t>
      </w:r>
    </w:p>
    <w:p w14:paraId="169DD19E" w14:textId="0FD796B6" w:rsidR="00165E23" w:rsidRDefault="00165E23" w:rsidP="00165E23">
      <w:pPr>
        <w:pStyle w:val="bulletlv1"/>
      </w:pPr>
      <w:r w:rsidRPr="00EF599C">
        <w:rPr>
          <w:rStyle w:val="Emphasis"/>
        </w:rPr>
        <w:t xml:space="preserve">Introduction to AllJoyn™ </w:t>
      </w:r>
      <w:r w:rsidR="009143D2">
        <w:rPr>
          <w:rStyle w:val="Emphasis"/>
        </w:rPr>
        <w:t>Framework</w:t>
      </w:r>
    </w:p>
    <w:p w14:paraId="100AA9A4" w14:textId="77777777" w:rsidR="00121CD3" w:rsidRDefault="00121CD3" w:rsidP="00165E23">
      <w:pPr>
        <w:pStyle w:val="bulletlv1"/>
        <w:rPr>
          <w:rStyle w:val="Emphasis"/>
        </w:rPr>
      </w:pPr>
      <w:proofErr w:type="spellStart"/>
      <w:r>
        <w:rPr>
          <w:rStyle w:val="Emphasis"/>
        </w:rPr>
        <w:t>GateWay</w:t>
      </w:r>
      <w:proofErr w:type="spellEnd"/>
      <w:r>
        <w:rPr>
          <w:rStyle w:val="Emphasis"/>
        </w:rPr>
        <w:t xml:space="preserve"> Agent HLD</w:t>
      </w:r>
    </w:p>
    <w:p w14:paraId="3F7F45B5" w14:textId="041AB2E0" w:rsidR="00165E23" w:rsidRDefault="00DE12ED" w:rsidP="00165E23">
      <w:pPr>
        <w:pStyle w:val="bulletlv1"/>
        <w:rPr>
          <w:rStyle w:val="Emphasis"/>
        </w:rPr>
      </w:pPr>
      <w:r>
        <w:rPr>
          <w:rStyle w:val="Emphasis"/>
        </w:rPr>
        <w:t>Gateway</w:t>
      </w:r>
      <w:r w:rsidR="00165E23">
        <w:rPr>
          <w:rStyle w:val="Emphasis"/>
        </w:rPr>
        <w:t xml:space="preserve"> Service</w:t>
      </w:r>
      <w:r w:rsidR="00165E23" w:rsidRPr="00CE04ED">
        <w:rPr>
          <w:rStyle w:val="Emphasis"/>
        </w:rPr>
        <w:t xml:space="preserve"> </w:t>
      </w:r>
      <w:r w:rsidR="00165E23">
        <w:rPr>
          <w:rStyle w:val="Emphasis"/>
        </w:rPr>
        <w:t xml:space="preserve">Framework </w:t>
      </w:r>
      <w:r w:rsidR="00070499">
        <w:rPr>
          <w:rStyle w:val="Emphasis"/>
        </w:rPr>
        <w:t>Interface Definition</w:t>
      </w:r>
    </w:p>
    <w:p w14:paraId="10A20A26" w14:textId="67CA1C54" w:rsidR="003F161A" w:rsidRDefault="00165E23" w:rsidP="00947533">
      <w:pPr>
        <w:pStyle w:val="bulletlv1"/>
        <w:rPr>
          <w:rStyle w:val="Emphasis"/>
        </w:rPr>
      </w:pPr>
      <w:r w:rsidRPr="003F161A">
        <w:rPr>
          <w:rStyle w:val="Emphasis"/>
        </w:rPr>
        <w:t xml:space="preserve">Getting Started with the AllJoyn™ </w:t>
      </w:r>
      <w:r>
        <w:rPr>
          <w:rStyle w:val="Emphasis"/>
        </w:rPr>
        <w:t xml:space="preserve">Service Framework for </w:t>
      </w:r>
      <w:r w:rsidR="00947533">
        <w:rPr>
          <w:rStyle w:val="Emphasis"/>
        </w:rPr>
        <w:t>Java</w:t>
      </w:r>
    </w:p>
    <w:p w14:paraId="5806CAF5" w14:textId="53BE506F" w:rsidR="00070499" w:rsidRDefault="00070499" w:rsidP="00947533">
      <w:pPr>
        <w:pStyle w:val="bulletlv1"/>
        <w:rPr>
          <w:rStyle w:val="Emphasis"/>
        </w:rPr>
      </w:pPr>
      <w:r>
        <w:rPr>
          <w:rStyle w:val="Emphasis"/>
        </w:rPr>
        <w:t>About Feature API Guide (</w:t>
      </w:r>
      <w:r w:rsidR="00947533">
        <w:rPr>
          <w:rStyle w:val="Emphasis"/>
        </w:rPr>
        <w:t>Java</w:t>
      </w:r>
      <w:r>
        <w:rPr>
          <w:rStyle w:val="Emphasis"/>
        </w:rPr>
        <w:t>)</w:t>
      </w:r>
    </w:p>
    <w:p w14:paraId="336BFBAB" w14:textId="77777777" w:rsidR="00C76273" w:rsidRDefault="00932468" w:rsidP="00E44994">
      <w:pPr>
        <w:pStyle w:val="Heading2"/>
      </w:pPr>
      <w:bookmarkStart w:id="9" w:name="_Toc228961372"/>
      <w:bookmarkStart w:id="10" w:name="_Toc406068011"/>
      <w:r>
        <w:lastRenderedPageBreak/>
        <w:t>A</w:t>
      </w:r>
      <w:r w:rsidR="00C76273" w:rsidRPr="001C241A">
        <w:t>cronyms</w:t>
      </w:r>
      <w:bookmarkEnd w:id="9"/>
      <w:r w:rsidR="004C559B">
        <w:t xml:space="preserve"> and terms</w:t>
      </w:r>
      <w:bookmarkEnd w:id="10"/>
    </w:p>
    <w:tbl>
      <w:tblPr>
        <w:tblW w:w="9468" w:type="dxa"/>
        <w:tblLook w:val="04A0" w:firstRow="1" w:lastRow="0" w:firstColumn="1" w:lastColumn="0" w:noHBand="0" w:noVBand="1"/>
      </w:tblPr>
      <w:tblGrid>
        <w:gridCol w:w="2808"/>
        <w:gridCol w:w="6660"/>
      </w:tblGrid>
      <w:tr w:rsidR="00165E23" w:rsidRPr="005D3AB9" w14:paraId="1E1D1094" w14:textId="77777777" w:rsidTr="0068315D">
        <w:trPr>
          <w:tblHeader/>
        </w:trPr>
        <w:tc>
          <w:tcPr>
            <w:tcW w:w="2808" w:type="dxa"/>
          </w:tcPr>
          <w:p w14:paraId="50A29ADF" w14:textId="77777777" w:rsidR="00165E23" w:rsidRPr="005D3AB9" w:rsidRDefault="00165E23" w:rsidP="0068315D">
            <w:pPr>
              <w:pStyle w:val="bodytable"/>
              <w:keepNext/>
              <w:rPr>
                <w:rStyle w:val="Bold"/>
              </w:rPr>
            </w:pPr>
            <w:r w:rsidRPr="005D3AB9">
              <w:rPr>
                <w:rStyle w:val="Bold"/>
              </w:rPr>
              <w:t>Term</w:t>
            </w:r>
          </w:p>
        </w:tc>
        <w:tc>
          <w:tcPr>
            <w:tcW w:w="6660" w:type="dxa"/>
          </w:tcPr>
          <w:p w14:paraId="091C4F5B" w14:textId="77777777" w:rsidR="00165E23" w:rsidRPr="005D3AB9" w:rsidRDefault="00165E23" w:rsidP="0068315D">
            <w:pPr>
              <w:pStyle w:val="bodytable"/>
              <w:keepNext/>
              <w:rPr>
                <w:rStyle w:val="Bold"/>
              </w:rPr>
            </w:pPr>
            <w:r w:rsidRPr="005D3AB9">
              <w:rPr>
                <w:rStyle w:val="Bold"/>
              </w:rPr>
              <w:t>Definition</w:t>
            </w:r>
          </w:p>
        </w:tc>
      </w:tr>
      <w:tr w:rsidR="009143D2" w14:paraId="1A21E657" w14:textId="77777777" w:rsidTr="0068315D">
        <w:tc>
          <w:tcPr>
            <w:tcW w:w="2808" w:type="dxa"/>
          </w:tcPr>
          <w:p w14:paraId="5C11D249" w14:textId="6807C01B" w:rsidR="009143D2" w:rsidRDefault="00DE12ED" w:rsidP="0068315D">
            <w:pPr>
              <w:pStyle w:val="bodytable"/>
              <w:keepNext/>
            </w:pPr>
            <w:r w:rsidRPr="005A52D1">
              <w:t>AllJoyn framework</w:t>
            </w:r>
          </w:p>
        </w:tc>
        <w:tc>
          <w:tcPr>
            <w:tcW w:w="6660" w:type="dxa"/>
          </w:tcPr>
          <w:p w14:paraId="32BD102A" w14:textId="48C8E09E" w:rsidR="009143D2" w:rsidRDefault="00DE12ED" w:rsidP="00862873">
            <w:pPr>
              <w:pStyle w:val="bodytable"/>
              <w:keepNext/>
            </w:pPr>
            <w:r w:rsidRPr="005A52D1">
              <w:t>Open source peer-to-peer framework that allows for abstraction of low-level network concepts and APIs</w:t>
            </w:r>
          </w:p>
        </w:tc>
      </w:tr>
      <w:tr w:rsidR="009143D2" w14:paraId="0633D526" w14:textId="77777777" w:rsidTr="0068315D">
        <w:tc>
          <w:tcPr>
            <w:tcW w:w="2808" w:type="dxa"/>
          </w:tcPr>
          <w:p w14:paraId="218E4B3C" w14:textId="63E64438" w:rsidR="009143D2" w:rsidRPr="005027E8" w:rsidRDefault="009143D2" w:rsidP="007F47C5">
            <w:pPr>
              <w:pStyle w:val="bodytable"/>
              <w:keepNext/>
            </w:pPr>
            <w:r>
              <w:t xml:space="preserve">AllJoyn </w:t>
            </w:r>
            <w:r w:rsidR="007F47C5">
              <w:t>Device</w:t>
            </w:r>
          </w:p>
        </w:tc>
        <w:tc>
          <w:tcPr>
            <w:tcW w:w="6660" w:type="dxa"/>
          </w:tcPr>
          <w:p w14:paraId="6AE8F60A" w14:textId="0C9F4876" w:rsidR="009143D2" w:rsidRPr="005027E8" w:rsidRDefault="007F47C5" w:rsidP="0068315D">
            <w:pPr>
              <w:pStyle w:val="bodytable"/>
              <w:keepNext/>
            </w:pPr>
            <w:r>
              <w:t xml:space="preserve">A device existing on the network and using </w:t>
            </w:r>
            <w:proofErr w:type="spellStart"/>
            <w:r>
              <w:t>Alljoyn</w:t>
            </w:r>
            <w:proofErr w:type="spellEnd"/>
            <w:r>
              <w:t xml:space="preserve"> framework to communicate with another AllJoyn devices</w:t>
            </w:r>
          </w:p>
        </w:tc>
      </w:tr>
      <w:tr w:rsidR="00E579CB" w14:paraId="77CE6ACC" w14:textId="77777777" w:rsidTr="0068315D">
        <w:tc>
          <w:tcPr>
            <w:tcW w:w="2808" w:type="dxa"/>
          </w:tcPr>
          <w:p w14:paraId="7842BF81" w14:textId="6B282C9D" w:rsidR="00E579CB" w:rsidRPr="008633B1" w:rsidRDefault="00011F22" w:rsidP="0068315D">
            <w:pPr>
              <w:pStyle w:val="bodytable"/>
              <w:keepNext/>
            </w:pPr>
            <w:r>
              <w:t>ACL</w:t>
            </w:r>
          </w:p>
        </w:tc>
        <w:tc>
          <w:tcPr>
            <w:tcW w:w="6660" w:type="dxa"/>
          </w:tcPr>
          <w:p w14:paraId="33B9BE83" w14:textId="1E496BA3" w:rsidR="00E579CB" w:rsidRPr="008633B1" w:rsidRDefault="00E579CB" w:rsidP="00E579CB">
            <w:pPr>
              <w:pStyle w:val="bodytable"/>
              <w:keepNext/>
            </w:pPr>
            <w:r>
              <w:t>Access Control List. L</w:t>
            </w:r>
            <w:r w:rsidRPr="001F03FC">
              <w:t>ists the set of devices/apps/</w:t>
            </w:r>
            <w:r>
              <w:t>objects/</w:t>
            </w:r>
            <w:r w:rsidRPr="001F03FC">
              <w:t xml:space="preserve">interfaces for which </w:t>
            </w:r>
            <w:r>
              <w:t xml:space="preserve">the </w:t>
            </w:r>
            <w:r w:rsidRPr="001F03FC">
              <w:t>user would like to enable the remote access.</w:t>
            </w:r>
          </w:p>
        </w:tc>
      </w:tr>
      <w:tr w:rsidR="009143D2" w14:paraId="4993D326" w14:textId="77777777" w:rsidTr="0068315D">
        <w:tc>
          <w:tcPr>
            <w:tcW w:w="2808" w:type="dxa"/>
          </w:tcPr>
          <w:p w14:paraId="0D84BB7F" w14:textId="0B0BF18C" w:rsidR="009143D2" w:rsidRDefault="007F47C5" w:rsidP="0068315D">
            <w:pPr>
              <w:pStyle w:val="bodytable"/>
              <w:keepNext/>
            </w:pPr>
            <w:r w:rsidRPr="008633B1">
              <w:t>GM App</w:t>
            </w:r>
          </w:p>
        </w:tc>
        <w:tc>
          <w:tcPr>
            <w:tcW w:w="6660" w:type="dxa"/>
          </w:tcPr>
          <w:p w14:paraId="38199C74" w14:textId="0D1675DA" w:rsidR="009143D2" w:rsidRDefault="007F47C5" w:rsidP="00011F22">
            <w:pPr>
              <w:pStyle w:val="bodytable"/>
              <w:keepNext/>
            </w:pPr>
            <w:r w:rsidRPr="008633B1">
              <w:t>Gateway Management App</w:t>
            </w:r>
            <w:r>
              <w:t xml:space="preserve">lication. </w:t>
            </w:r>
            <w:r w:rsidR="00011F22">
              <w:t>E</w:t>
            </w:r>
            <w:r w:rsidR="00011F22" w:rsidRPr="001F03FC">
              <w:t xml:space="preserve">nables </w:t>
            </w:r>
            <w:r w:rsidR="00011F22">
              <w:t xml:space="preserve">end </w:t>
            </w:r>
            <w:r w:rsidR="00011F22" w:rsidRPr="001F03FC">
              <w:t xml:space="preserve">user to define and manage </w:t>
            </w:r>
            <w:r w:rsidR="00011F22">
              <w:t>ACL(s) via the Controller a</w:t>
            </w:r>
            <w:r w:rsidR="00011F22" w:rsidRPr="001F03FC">
              <w:t>pp</w:t>
            </w:r>
            <w:r w:rsidR="00011F22">
              <w:t>.</w:t>
            </w:r>
          </w:p>
        </w:tc>
      </w:tr>
      <w:tr w:rsidR="0026295E" w14:paraId="4446D335" w14:textId="77777777" w:rsidTr="0068315D">
        <w:tc>
          <w:tcPr>
            <w:tcW w:w="2808" w:type="dxa"/>
          </w:tcPr>
          <w:p w14:paraId="796D10E4" w14:textId="491BE90D" w:rsidR="0026295E" w:rsidRDefault="00094720" w:rsidP="0068315D">
            <w:pPr>
              <w:pStyle w:val="bodytable"/>
              <w:keepNext/>
            </w:pPr>
            <w:r>
              <w:t>Controller App</w:t>
            </w:r>
          </w:p>
        </w:tc>
        <w:tc>
          <w:tcPr>
            <w:tcW w:w="6660" w:type="dxa"/>
          </w:tcPr>
          <w:p w14:paraId="682DE8BF" w14:textId="1734DE44" w:rsidR="0026295E" w:rsidRDefault="005B7BA2" w:rsidP="00FD09A4">
            <w:pPr>
              <w:autoSpaceDE w:val="0"/>
              <w:autoSpaceDN w:val="0"/>
              <w:spacing w:after="0" w:line="240" w:lineRule="auto"/>
            </w:pPr>
            <w:r w:rsidRPr="005B7BA2">
              <w:t>An application which exists on the same network as the GM App and communicates with it using the Controller Framework to control Connector Apps and configure its ACL(s)</w:t>
            </w:r>
            <w:r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094720" w14:paraId="60263771" w14:textId="77777777" w:rsidTr="0068315D">
        <w:tc>
          <w:tcPr>
            <w:tcW w:w="2808" w:type="dxa"/>
          </w:tcPr>
          <w:p w14:paraId="0AD7ACB2" w14:textId="3529CAA2" w:rsidR="00094720" w:rsidRDefault="00094720" w:rsidP="0068315D">
            <w:pPr>
              <w:pStyle w:val="bodytable"/>
              <w:keepNext/>
            </w:pPr>
            <w:r>
              <w:t>Connector App</w:t>
            </w:r>
          </w:p>
        </w:tc>
        <w:tc>
          <w:tcPr>
            <w:tcW w:w="6660" w:type="dxa"/>
          </w:tcPr>
          <w:p w14:paraId="0F08D028" w14:textId="3B8F5C35" w:rsidR="00094720" w:rsidRDefault="00D25271" w:rsidP="00C602CA">
            <w:pPr>
              <w:autoSpaceDE w:val="0"/>
              <w:autoSpaceDN w:val="0"/>
              <w:spacing w:after="0" w:line="240" w:lineRule="auto"/>
            </w:pPr>
            <w:r>
              <w:t>Connector Applic</w:t>
            </w:r>
            <w:r w:rsidR="00B26D19">
              <w:t xml:space="preserve">ation. </w:t>
            </w:r>
            <w:r w:rsidR="00B26D19">
              <w:rPr>
                <w:rFonts w:cs="Arial"/>
              </w:rPr>
              <w:t>An application that is controlled by the Controller App. via the GM App. and provides capabilities of remote access to the AllJoyn devices (</w:t>
            </w:r>
            <w:proofErr w:type="spellStart"/>
            <w:r w:rsidR="00B26D19">
              <w:rPr>
                <w:rFonts w:cs="Arial"/>
              </w:rPr>
              <w:t>Remoted</w:t>
            </w:r>
            <w:proofErr w:type="spellEnd"/>
            <w:r w:rsidR="00B26D19">
              <w:rPr>
                <w:rFonts w:cs="Arial"/>
              </w:rPr>
              <w:t xml:space="preserve"> Apps) and </w:t>
            </w:r>
            <w:r w:rsidR="00B26D19" w:rsidRPr="00B26D19">
              <w:rPr>
                <w:rFonts w:cs="Arial"/>
              </w:rPr>
              <w:t xml:space="preserve">Exposed </w:t>
            </w:r>
            <w:r w:rsidR="00C602CA">
              <w:rPr>
                <w:rFonts w:cs="Arial"/>
              </w:rPr>
              <w:t>S</w:t>
            </w:r>
            <w:r w:rsidR="00B26D19" w:rsidRPr="00B26D19">
              <w:rPr>
                <w:rFonts w:cs="Arial"/>
              </w:rPr>
              <w:t>ervices</w:t>
            </w:r>
          </w:p>
        </w:tc>
      </w:tr>
      <w:tr w:rsidR="00D64A90" w14:paraId="68FBC2D6" w14:textId="77777777" w:rsidTr="0068315D">
        <w:tc>
          <w:tcPr>
            <w:tcW w:w="2808" w:type="dxa"/>
          </w:tcPr>
          <w:p w14:paraId="65DE57F6" w14:textId="1D6E7CF6" w:rsidR="00D64A90" w:rsidRDefault="00D64A90" w:rsidP="0068315D">
            <w:pPr>
              <w:pStyle w:val="bodytable"/>
              <w:keepNext/>
            </w:pPr>
            <w:r>
              <w:t>Exposed services</w:t>
            </w:r>
          </w:p>
        </w:tc>
        <w:tc>
          <w:tcPr>
            <w:tcW w:w="6660" w:type="dxa"/>
          </w:tcPr>
          <w:p w14:paraId="1DE1580E" w14:textId="10FD2291" w:rsidR="00D64A90" w:rsidRDefault="00D64A90" w:rsidP="00607B6E">
            <w:pPr>
              <w:autoSpaceDE w:val="0"/>
              <w:autoSpaceDN w:val="0"/>
              <w:spacing w:after="0" w:line="240" w:lineRule="auto"/>
            </w:pPr>
            <w:r>
              <w:t>Part of an ACL. List</w:t>
            </w:r>
            <w:r w:rsidR="00EC5F12">
              <w:t>s</w:t>
            </w:r>
            <w:r>
              <w:t xml:space="preserve"> </w:t>
            </w:r>
            <w:r w:rsidR="00EC5F12">
              <w:t xml:space="preserve">the </w:t>
            </w:r>
            <w:r>
              <w:t>AllJoyn services provided by the Connector App</w:t>
            </w:r>
            <w:r w:rsidR="00EC5F12">
              <w:t>,</w:t>
            </w:r>
            <w:r>
              <w:t xml:space="preserve"> that are being exposed </w:t>
            </w:r>
            <w:r w:rsidR="00607B6E">
              <w:rPr>
                <w:rFonts w:cs="Arial"/>
              </w:rPr>
              <w:t>for the AllJoyn Devices</w:t>
            </w:r>
            <w:r w:rsidR="00BC28A6">
              <w:rPr>
                <w:rFonts w:cs="Arial"/>
              </w:rPr>
              <w:t>.</w:t>
            </w:r>
          </w:p>
        </w:tc>
      </w:tr>
      <w:tr w:rsidR="00951C26" w14:paraId="297245B9" w14:textId="77777777" w:rsidTr="0068315D">
        <w:tc>
          <w:tcPr>
            <w:tcW w:w="2808" w:type="dxa"/>
          </w:tcPr>
          <w:p w14:paraId="40B7FAB9" w14:textId="1FE98793" w:rsidR="00951C26" w:rsidRDefault="00951C26" w:rsidP="0068315D">
            <w:pPr>
              <w:pStyle w:val="bodytable"/>
              <w:keepNext/>
            </w:pPr>
            <w:proofErr w:type="spellStart"/>
            <w:r>
              <w:t>Remoted</w:t>
            </w:r>
            <w:proofErr w:type="spellEnd"/>
            <w:r>
              <w:t xml:space="preserve"> Apps</w:t>
            </w:r>
          </w:p>
        </w:tc>
        <w:tc>
          <w:tcPr>
            <w:tcW w:w="6660" w:type="dxa"/>
          </w:tcPr>
          <w:p w14:paraId="6D1A6A70" w14:textId="696C7E55" w:rsidR="00951C26" w:rsidRDefault="00951C26" w:rsidP="00951C26">
            <w:pPr>
              <w:pStyle w:val="bodytable"/>
              <w:keepNext/>
            </w:pPr>
            <w:r>
              <w:t>Part of an ACL. List of AllJoyn applications with remote access permission.</w:t>
            </w:r>
          </w:p>
        </w:tc>
      </w:tr>
      <w:tr w:rsidR="00C25B49" w14:paraId="35C83855" w14:textId="77777777" w:rsidTr="0068315D">
        <w:tc>
          <w:tcPr>
            <w:tcW w:w="2808" w:type="dxa"/>
          </w:tcPr>
          <w:p w14:paraId="67643AC4" w14:textId="5D25F6CF" w:rsidR="00C25B49" w:rsidRDefault="00C25B49" w:rsidP="0068315D">
            <w:pPr>
              <w:pStyle w:val="bodytable"/>
              <w:keepNext/>
            </w:pPr>
            <w:r>
              <w:t>Manifest</w:t>
            </w:r>
          </w:p>
        </w:tc>
        <w:tc>
          <w:tcPr>
            <w:tcW w:w="6660" w:type="dxa"/>
          </w:tcPr>
          <w:p w14:paraId="0B2F6F29" w14:textId="0A5B13B1" w:rsidR="00C25B49" w:rsidRDefault="00C25B49" w:rsidP="009E110F">
            <w:pPr>
              <w:pStyle w:val="bodytable"/>
              <w:keepNext/>
            </w:pPr>
            <w:r>
              <w:t>M</w:t>
            </w:r>
            <w:r w:rsidRPr="00B757E8">
              <w:t>anifest file prov</w:t>
            </w:r>
            <w:r>
              <w:t>ides</w:t>
            </w:r>
            <w:r w:rsidRPr="00B757E8">
              <w:t xml:space="preserve"> metadata about the </w:t>
            </w:r>
            <w:r>
              <w:t>Connector Apps as well as</w:t>
            </w:r>
            <w:r w:rsidR="00533CF3">
              <w:t xml:space="preserve"> the Exposed Services </w:t>
            </w:r>
            <w:r w:rsidR="009E110F">
              <w:t>that the Connector App exposes and the object path/interfaces the Connector App is ready to remote.</w:t>
            </w:r>
          </w:p>
        </w:tc>
      </w:tr>
    </w:tbl>
    <w:p w14:paraId="1041A879" w14:textId="77777777" w:rsidR="00AF3E05" w:rsidRDefault="00AF3E05" w:rsidP="00CC19CC">
      <w:pPr>
        <w:pStyle w:val="body"/>
        <w:ind w:left="0"/>
        <w:sectPr w:rsidR="00AF3E05" w:rsidSect="0050321A">
          <w:headerReference w:type="default" r:id="rId23"/>
          <w:headerReference w:type="first" r:id="rId2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1E8F6AF" w14:textId="77777777" w:rsidR="00165E23" w:rsidRDefault="00165E23" w:rsidP="00165E23">
      <w:pPr>
        <w:pStyle w:val="Heading1"/>
      </w:pPr>
      <w:bookmarkStart w:id="11" w:name="_Toc372100407"/>
      <w:bookmarkStart w:id="12" w:name="_Toc406068012"/>
      <w:r>
        <w:lastRenderedPageBreak/>
        <w:t>Overview</w:t>
      </w:r>
      <w:bookmarkEnd w:id="11"/>
      <w:bookmarkEnd w:id="12"/>
    </w:p>
    <w:p w14:paraId="214C716A" w14:textId="77777777" w:rsidR="00165E23" w:rsidRDefault="00165E23" w:rsidP="00165E23">
      <w:pPr>
        <w:pStyle w:val="Heading2"/>
      </w:pPr>
      <w:bookmarkStart w:id="13" w:name="_Toc372100408"/>
      <w:bookmarkStart w:id="14" w:name="_Toc406068013"/>
      <w:r>
        <w:t>Reference code</w:t>
      </w:r>
      <w:bookmarkEnd w:id="13"/>
      <w:bookmarkEnd w:id="14"/>
    </w:p>
    <w:p w14:paraId="0CA7C12F" w14:textId="74D353E6" w:rsidR="00165E23" w:rsidRPr="00D67630" w:rsidRDefault="00165E23" w:rsidP="00D329EC">
      <w:pPr>
        <w:pStyle w:val="body"/>
      </w:pPr>
      <w:r>
        <w:t xml:space="preserve">The reference code </w:t>
      </w:r>
      <w:r w:rsidRPr="00CA1297">
        <w:t>consists of a</w:t>
      </w:r>
      <w:r w:rsidR="00D432ED">
        <w:t xml:space="preserve"> </w:t>
      </w:r>
      <w:r w:rsidR="00C8520D">
        <w:t>Gateway Controller sample application</w:t>
      </w:r>
      <w:r w:rsidR="007537D6">
        <w:t xml:space="preserve"> provided as part of the Gateway Controller Framework</w:t>
      </w:r>
      <w:r>
        <w:t>.</w:t>
      </w:r>
    </w:p>
    <w:p w14:paraId="1AAADB1A" w14:textId="78CAA0BA" w:rsidR="00165E23" w:rsidRDefault="00165E23" w:rsidP="00165E23">
      <w:pPr>
        <w:pStyle w:val="Heading3"/>
      </w:pPr>
      <w:bookmarkStart w:id="15" w:name="_Toc372100409"/>
      <w:bookmarkStart w:id="16" w:name="_Toc406068014"/>
      <w:r>
        <w:t>Source code</w:t>
      </w:r>
      <w:bookmarkEnd w:id="15"/>
      <w:bookmarkEnd w:id="16"/>
    </w:p>
    <w:p w14:paraId="27A442AC" w14:textId="479A44E0" w:rsidR="00165E23" w:rsidRPr="00010E69" w:rsidRDefault="00CE20AB" w:rsidP="00361C19">
      <w:pPr>
        <w:pStyle w:val="body"/>
      </w:pPr>
      <w:r>
        <w:fldChar w:fldCharType="begin"/>
      </w:r>
      <w:r>
        <w:instrText xml:space="preserve"> HYPERLINK "https://git.allseenalliance.org/cgit/gateway/gwagent.git/tree/java/GatewayController" </w:instrText>
      </w:r>
      <w:r>
        <w:fldChar w:fldCharType="separate"/>
      </w:r>
      <w:r w:rsidRPr="00CE20AB">
        <w:rPr>
          <w:rStyle w:val="Hyperlink"/>
        </w:rPr>
        <w:t>https://git.allseenalliance.org/cgit/gateway/gwagent.git/tree/java/GatewayController</w:t>
      </w:r>
      <w:r>
        <w:fldChar w:fldCharType="end"/>
      </w:r>
      <w:bookmarkStart w:id="17" w:name="_GoBack"/>
      <w:bookmarkEnd w:id="17"/>
      <w:r>
        <w:t xml:space="preserve"> </w:t>
      </w:r>
      <w:r w:rsidR="00165E23" w:rsidRPr="00010E69">
        <w:t xml:space="preserve">lists the </w:t>
      </w:r>
      <w:r w:rsidR="00165E23">
        <w:t>repositories</w:t>
      </w:r>
      <w:r w:rsidR="00361C19">
        <w:t xml:space="preserve"> used to build the Gateway Controller Framework and the Gateway Controller sample application</w:t>
      </w:r>
      <w:r w:rsidR="00165E23" w:rsidRPr="00010E69">
        <w:t>.</w:t>
      </w:r>
      <w:r w:rsidR="00165E23">
        <w:t xml:space="preserve"> </w:t>
      </w:r>
    </w:p>
    <w:p w14:paraId="639E8C3C" w14:textId="4ACD099E" w:rsidR="00165E23" w:rsidRPr="00010E69" w:rsidRDefault="00165E23" w:rsidP="00BF7A3F">
      <w:pPr>
        <w:pStyle w:val="Caption"/>
      </w:pPr>
      <w:bookmarkStart w:id="18" w:name="_Toc372100437"/>
      <w:r w:rsidRPr="00010E69">
        <w:t xml:space="preserve">Table </w:t>
      </w:r>
      <w:fldSimple w:instr=" SEQ Table \* ARABIC ">
        <w:r w:rsidR="00B006CB">
          <w:rPr>
            <w:noProof/>
          </w:rPr>
          <w:t>1</w:t>
        </w:r>
      </w:fldSimple>
      <w:r w:rsidRPr="00010E69">
        <w:t xml:space="preserve">. </w:t>
      </w:r>
      <w:r w:rsidR="00BF7A3F">
        <w:t>Gateway Controller</w:t>
      </w:r>
      <w:r w:rsidRPr="00010E69">
        <w:t xml:space="preserve"> </w:t>
      </w:r>
      <w:r w:rsidR="00BF7A3F">
        <w:t>F</w:t>
      </w:r>
      <w:r>
        <w:t>ramework components</w:t>
      </w:r>
      <w:bookmarkEnd w:id="18"/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1800"/>
        <w:gridCol w:w="6840"/>
      </w:tblGrid>
      <w:tr w:rsidR="00165E23" w:rsidRPr="00010E69" w14:paraId="5B35311A" w14:textId="77777777" w:rsidTr="00683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5476CC23" w14:textId="77777777" w:rsidR="00165E23" w:rsidRPr="00010E69" w:rsidRDefault="00165E23" w:rsidP="0068315D">
            <w:pPr>
              <w:pStyle w:val="tableheading"/>
            </w:pPr>
            <w:r>
              <w:t>Package</w:t>
            </w:r>
          </w:p>
        </w:tc>
        <w:tc>
          <w:tcPr>
            <w:tcW w:w="6840" w:type="dxa"/>
          </w:tcPr>
          <w:p w14:paraId="6C823B98" w14:textId="77777777" w:rsidR="00165E23" w:rsidRPr="00010E69" w:rsidRDefault="00165E23" w:rsidP="0068315D">
            <w:pPr>
              <w:pStyle w:val="tableheading"/>
            </w:pPr>
            <w:r w:rsidRPr="00010E69">
              <w:t>Description</w:t>
            </w:r>
          </w:p>
        </w:tc>
      </w:tr>
      <w:tr w:rsidR="00165E23" w:rsidRPr="00010E69" w14:paraId="31956D50" w14:textId="77777777" w:rsidTr="0068315D">
        <w:tc>
          <w:tcPr>
            <w:tcW w:w="1800" w:type="dxa"/>
          </w:tcPr>
          <w:p w14:paraId="22A98817" w14:textId="77777777" w:rsidR="00165E23" w:rsidRPr="00940BE5" w:rsidRDefault="00165E23" w:rsidP="0068315D">
            <w:pPr>
              <w:pStyle w:val="tableentry"/>
            </w:pPr>
            <w:proofErr w:type="spellStart"/>
            <w:r>
              <w:t>Alljoyn</w:t>
            </w:r>
            <w:proofErr w:type="spellEnd"/>
          </w:p>
        </w:tc>
        <w:tc>
          <w:tcPr>
            <w:tcW w:w="6840" w:type="dxa"/>
          </w:tcPr>
          <w:p w14:paraId="5CD6A56F" w14:textId="12F194D5" w:rsidR="00165E23" w:rsidRPr="00940BE5" w:rsidRDefault="00165E23" w:rsidP="0068315D">
            <w:pPr>
              <w:pStyle w:val="tableentry"/>
            </w:pPr>
            <w:r>
              <w:t xml:space="preserve">The Standard Client </w:t>
            </w:r>
            <w:proofErr w:type="spellStart"/>
            <w:r>
              <w:t>Alljoyn</w:t>
            </w:r>
            <w:proofErr w:type="spellEnd"/>
            <w:r>
              <w:t xml:space="preserve"> code</w:t>
            </w:r>
            <w:r w:rsidR="00070499">
              <w:t>.</w:t>
            </w:r>
          </w:p>
        </w:tc>
      </w:tr>
      <w:tr w:rsidR="00165E23" w:rsidRPr="00010E69" w14:paraId="0397CDD4" w14:textId="77777777" w:rsidTr="0068315D">
        <w:tc>
          <w:tcPr>
            <w:tcW w:w="1800" w:type="dxa"/>
          </w:tcPr>
          <w:p w14:paraId="4C8F75AC" w14:textId="77777777" w:rsidR="00165E23" w:rsidRPr="00940BE5" w:rsidRDefault="00165E23" w:rsidP="0068315D">
            <w:pPr>
              <w:pStyle w:val="tableentry"/>
            </w:pPr>
            <w:proofErr w:type="spellStart"/>
            <w:r>
              <w:t>AboutService</w:t>
            </w:r>
            <w:proofErr w:type="spellEnd"/>
          </w:p>
        </w:tc>
        <w:tc>
          <w:tcPr>
            <w:tcW w:w="6840" w:type="dxa"/>
          </w:tcPr>
          <w:p w14:paraId="36A218A2" w14:textId="319A9923" w:rsidR="00165E23" w:rsidRPr="00940BE5" w:rsidRDefault="00165E23" w:rsidP="0068315D">
            <w:pPr>
              <w:pStyle w:val="tableentry"/>
            </w:pPr>
            <w:r>
              <w:t>About feature code</w:t>
            </w:r>
            <w:r w:rsidR="00070499">
              <w:t>.</w:t>
            </w:r>
          </w:p>
        </w:tc>
      </w:tr>
      <w:tr w:rsidR="00165E23" w:rsidRPr="00010E69" w14:paraId="111851A9" w14:textId="77777777" w:rsidTr="0068315D">
        <w:tc>
          <w:tcPr>
            <w:tcW w:w="1800" w:type="dxa"/>
          </w:tcPr>
          <w:p w14:paraId="71C002B9" w14:textId="4934E0EC" w:rsidR="00165E23" w:rsidRPr="00940BE5" w:rsidRDefault="007537D6" w:rsidP="0068315D">
            <w:pPr>
              <w:pStyle w:val="tableentry"/>
            </w:pPr>
            <w:proofErr w:type="spellStart"/>
            <w:r>
              <w:t>GatewayController</w:t>
            </w:r>
            <w:proofErr w:type="spellEnd"/>
          </w:p>
        </w:tc>
        <w:tc>
          <w:tcPr>
            <w:tcW w:w="6840" w:type="dxa"/>
          </w:tcPr>
          <w:p w14:paraId="6E3562B3" w14:textId="1B1F58BD" w:rsidR="00165E23" w:rsidRPr="00940BE5" w:rsidRDefault="00A32203" w:rsidP="0068315D">
            <w:pPr>
              <w:pStyle w:val="tableentry"/>
            </w:pPr>
            <w:r>
              <w:t>Gateway Controller F</w:t>
            </w:r>
            <w:r w:rsidR="007537D6">
              <w:t>ramework</w:t>
            </w:r>
          </w:p>
        </w:tc>
      </w:tr>
    </w:tbl>
    <w:p w14:paraId="1A615B7C" w14:textId="60CFBF6A" w:rsidR="00165E23" w:rsidRDefault="00165E23" w:rsidP="00C50421">
      <w:pPr>
        <w:pStyle w:val="Heading2"/>
      </w:pPr>
      <w:bookmarkStart w:id="19" w:name="_Toc372100411"/>
      <w:bookmarkStart w:id="20" w:name="_Toc406068015"/>
      <w:r>
        <w:t xml:space="preserve">Obtain the </w:t>
      </w:r>
      <w:r w:rsidR="00C50421">
        <w:t>Gateway Controller F</w:t>
      </w:r>
      <w:r>
        <w:t>ramework</w:t>
      </w:r>
      <w:bookmarkEnd w:id="19"/>
      <w:bookmarkEnd w:id="20"/>
    </w:p>
    <w:p w14:paraId="23FF617D" w14:textId="71F2B4C6" w:rsidR="00165E23" w:rsidRDefault="00941BAE" w:rsidP="00C50421">
      <w:pPr>
        <w:pStyle w:val="body"/>
      </w:pPr>
      <w:r>
        <w:t xml:space="preserve">See </w:t>
      </w:r>
      <w:r w:rsidR="00165E23">
        <w:t xml:space="preserve">the </w:t>
      </w:r>
      <w:r w:rsidR="00165E23" w:rsidRPr="00940BE5">
        <w:rPr>
          <w:rStyle w:val="Emphasis"/>
        </w:rPr>
        <w:t>Getting Started with the AllJ</w:t>
      </w:r>
      <w:r w:rsidR="00165E23">
        <w:rPr>
          <w:rStyle w:val="Emphasis"/>
        </w:rPr>
        <w:t xml:space="preserve">oyn™ </w:t>
      </w:r>
      <w:r w:rsidR="00C50421">
        <w:rPr>
          <w:rStyle w:val="Emphasis"/>
        </w:rPr>
        <w:t xml:space="preserve">Gateway Controller </w:t>
      </w:r>
      <w:r w:rsidR="00165E23">
        <w:rPr>
          <w:rStyle w:val="Emphasis"/>
        </w:rPr>
        <w:t>Framework</w:t>
      </w:r>
      <w:r>
        <w:rPr>
          <w:rStyle w:val="Emphasis"/>
        </w:rPr>
        <w:t xml:space="preserve"> (</w:t>
      </w:r>
      <w:r w:rsidR="00032A73">
        <w:rPr>
          <w:rStyle w:val="Emphasis"/>
        </w:rPr>
        <w:t>Android</w:t>
      </w:r>
      <w:r>
        <w:rPr>
          <w:rStyle w:val="Emphasis"/>
        </w:rPr>
        <w:t>)</w:t>
      </w:r>
      <w:r w:rsidR="00165E23">
        <w:rPr>
          <w:rStyle w:val="Emphasis"/>
        </w:rPr>
        <w:t xml:space="preserve"> </w:t>
      </w:r>
      <w:r>
        <w:t>section</w:t>
      </w:r>
      <w:r w:rsidR="00165E23">
        <w:t xml:space="preserve"> for instructions on compiling the </w:t>
      </w:r>
      <w:r w:rsidR="00C50421" w:rsidRPr="00C50421">
        <w:rPr>
          <w:i/>
          <w:iCs/>
        </w:rPr>
        <w:t>Gateway Controller</w:t>
      </w:r>
      <w:r w:rsidR="00165E23" w:rsidRPr="00C50421">
        <w:rPr>
          <w:i/>
          <w:iCs/>
        </w:rPr>
        <w:t xml:space="preserve"> </w:t>
      </w:r>
      <w:r w:rsidR="00C50421" w:rsidRPr="00C50421">
        <w:rPr>
          <w:i/>
          <w:iCs/>
        </w:rPr>
        <w:t>F</w:t>
      </w:r>
      <w:r w:rsidR="00165E23" w:rsidRPr="00C50421">
        <w:rPr>
          <w:i/>
          <w:iCs/>
        </w:rPr>
        <w:t>ramework</w:t>
      </w:r>
      <w:r w:rsidR="00165E23">
        <w:t>.</w:t>
      </w:r>
    </w:p>
    <w:p w14:paraId="174BD027" w14:textId="36C72814" w:rsidR="00165E23" w:rsidRDefault="00165E23" w:rsidP="00313653">
      <w:pPr>
        <w:pStyle w:val="Heading2"/>
      </w:pPr>
      <w:bookmarkStart w:id="21" w:name="_Toc372100412"/>
      <w:bookmarkStart w:id="22" w:name="_Toc406068016"/>
      <w:r>
        <w:t xml:space="preserve">Build a </w:t>
      </w:r>
      <w:bookmarkEnd w:id="21"/>
      <w:r w:rsidR="00313653">
        <w:t>Gateway Controller Application</w:t>
      </w:r>
      <w:bookmarkEnd w:id="22"/>
    </w:p>
    <w:p w14:paraId="527D368B" w14:textId="77444D6F" w:rsidR="00165E23" w:rsidRDefault="00941BAE" w:rsidP="007C3D7F">
      <w:pPr>
        <w:pStyle w:val="body"/>
      </w:pPr>
      <w:r>
        <w:t>The following steps provide the high-level process to build a</w:t>
      </w:r>
      <w:r w:rsidR="00165E23">
        <w:t xml:space="preserve"> </w:t>
      </w:r>
      <w:r w:rsidR="007C3D7F">
        <w:t>Gateway Controller application</w:t>
      </w:r>
      <w:r w:rsidR="00165E23">
        <w:t>.</w:t>
      </w:r>
    </w:p>
    <w:p w14:paraId="28A24C30" w14:textId="77777777" w:rsidR="00165E23" w:rsidRDefault="00165E23" w:rsidP="00165E23">
      <w:pPr>
        <w:pStyle w:val="numbrdlist"/>
      </w:pPr>
      <w:r>
        <w:t>Create the base for the AllJoyn application.</w:t>
      </w:r>
    </w:p>
    <w:p w14:paraId="1142C187" w14:textId="490718B5" w:rsidR="00CF7642" w:rsidRDefault="00CF7642" w:rsidP="00165E23">
      <w:pPr>
        <w:pStyle w:val="numbrdlist"/>
      </w:pPr>
      <w:r>
        <w:t>Implement the security authentication mechanism.</w:t>
      </w:r>
    </w:p>
    <w:p w14:paraId="2D469AC7" w14:textId="604F9AA0" w:rsidR="00926530" w:rsidRDefault="00926530" w:rsidP="00A9254D">
      <w:pPr>
        <w:pStyle w:val="numbrdlist"/>
      </w:pPr>
      <w:r>
        <w:t>Retrieve list of discovered GM Apps</w:t>
      </w:r>
    </w:p>
    <w:p w14:paraId="4B40BC45" w14:textId="025DFBC9" w:rsidR="005F4DE3" w:rsidRDefault="005F4DE3" w:rsidP="00707C32">
      <w:pPr>
        <w:pStyle w:val="numbrdlist"/>
      </w:pPr>
      <w:r>
        <w:t>Join session</w:t>
      </w:r>
      <w:r w:rsidR="00895634">
        <w:t xml:space="preserve"> with </w:t>
      </w:r>
      <w:r w:rsidR="00707C32">
        <w:t xml:space="preserve">a </w:t>
      </w:r>
      <w:r w:rsidR="00895634">
        <w:t>GM App</w:t>
      </w:r>
    </w:p>
    <w:p w14:paraId="4C8E9F45" w14:textId="459E744B" w:rsidR="005F4DE3" w:rsidRDefault="00A9254D" w:rsidP="00A9254D">
      <w:pPr>
        <w:pStyle w:val="numbrdlist"/>
      </w:pPr>
      <w:r>
        <w:t>From the GM App retrieve the list of its Connector Apps</w:t>
      </w:r>
    </w:p>
    <w:p w14:paraId="443FD1DF" w14:textId="152CC133" w:rsidR="00165E23" w:rsidRDefault="00895634" w:rsidP="00AB2164">
      <w:pPr>
        <w:pStyle w:val="numbrdlist"/>
      </w:pPr>
      <w:r>
        <w:t xml:space="preserve">Perform the desired action on </w:t>
      </w:r>
      <w:r w:rsidR="00AB2164">
        <w:t>a</w:t>
      </w:r>
      <w:r>
        <w:t xml:space="preserve"> Connector App such as: restart, create ACL, update ACL, retrieve list </w:t>
      </w:r>
      <w:r w:rsidR="00C93C56">
        <w:t>of existing ACL(s) etc…</w:t>
      </w:r>
      <w:bookmarkStart w:id="23" w:name="_Ref355255413"/>
      <w:bookmarkStart w:id="24" w:name="_Ref355260946"/>
      <w:bookmarkStart w:id="25" w:name="_Toc361909913"/>
    </w:p>
    <w:p w14:paraId="5F633718" w14:textId="77777777" w:rsidR="00165E23" w:rsidRDefault="00165E23" w:rsidP="00165E23">
      <w:pPr>
        <w:pStyle w:val="Heading2"/>
      </w:pPr>
      <w:bookmarkStart w:id="26" w:name="_Toc372100414"/>
      <w:bookmarkStart w:id="27" w:name="_Toc406068017"/>
      <w:r>
        <w:t>Setting up the AllJoyn</w:t>
      </w:r>
      <w:bookmarkEnd w:id="23"/>
      <w:r>
        <w:t xml:space="preserve"> framework</w:t>
      </w:r>
      <w:bookmarkEnd w:id="24"/>
      <w:bookmarkEnd w:id="25"/>
      <w:r>
        <w:t xml:space="preserve"> and </w:t>
      </w:r>
      <w:proofErr w:type="gramStart"/>
      <w:r>
        <w:t>About</w:t>
      </w:r>
      <w:proofErr w:type="gramEnd"/>
      <w:r>
        <w:t xml:space="preserve"> feature</w:t>
      </w:r>
      <w:bookmarkEnd w:id="26"/>
      <w:bookmarkEnd w:id="27"/>
    </w:p>
    <w:p w14:paraId="7C4580D0" w14:textId="340B28F4" w:rsidR="00165E23" w:rsidRDefault="00165E23" w:rsidP="00D93A5E">
      <w:pPr>
        <w:pStyle w:val="body"/>
      </w:pPr>
      <w:r>
        <w:t xml:space="preserve">The steps required for this service framework are universal to all applications that use the AllJoyn framework and for any application using one or more AllJoyn service </w:t>
      </w:r>
      <w:r>
        <w:lastRenderedPageBreak/>
        <w:t xml:space="preserve">frameworks.  Prior to use of the </w:t>
      </w:r>
      <w:r w:rsidR="00D93A5E">
        <w:t>Gateway Controller Framework</w:t>
      </w:r>
      <w:r>
        <w:t xml:space="preserve">, the </w:t>
      </w:r>
      <w:proofErr w:type="gramStart"/>
      <w:r>
        <w:t>About</w:t>
      </w:r>
      <w:proofErr w:type="gramEnd"/>
      <w:r>
        <w:t xml:space="preserve"> feature must be implemented</w:t>
      </w:r>
      <w:r w:rsidR="00D93A5E">
        <w:t>.</w:t>
      </w:r>
      <w:r>
        <w:t xml:space="preserve">  </w:t>
      </w:r>
    </w:p>
    <w:p w14:paraId="116B9763" w14:textId="14F5E3C8" w:rsidR="00165E23" w:rsidRDefault="00165E23" w:rsidP="00165E23">
      <w:pPr>
        <w:pStyle w:val="body"/>
      </w:pPr>
      <w:r>
        <w:t xml:space="preserve">Complete the procedures in the following </w:t>
      </w:r>
      <w:r w:rsidR="00941BAE">
        <w:t>sections</w:t>
      </w:r>
      <w:r>
        <w:t xml:space="preserve"> to guide you in this process:</w:t>
      </w:r>
    </w:p>
    <w:p w14:paraId="679B7320" w14:textId="37AC030B" w:rsidR="00165E23" w:rsidRPr="00F419AE" w:rsidRDefault="00165E23" w:rsidP="00436C67">
      <w:pPr>
        <w:pStyle w:val="bulletlv1"/>
        <w:numPr>
          <w:ilvl w:val="0"/>
          <w:numId w:val="2"/>
        </w:numPr>
        <w:rPr>
          <w:rStyle w:val="Emphasis"/>
        </w:rPr>
      </w:pPr>
      <w:r w:rsidRPr="00F419AE">
        <w:rPr>
          <w:rStyle w:val="Emphasis"/>
        </w:rPr>
        <w:t xml:space="preserve">Getting Started with the AllJoyn™ </w:t>
      </w:r>
      <w:r w:rsidR="00941BAE">
        <w:rPr>
          <w:rStyle w:val="Emphasis"/>
        </w:rPr>
        <w:t>Service Framework (</w:t>
      </w:r>
      <w:r w:rsidR="00436C67">
        <w:rPr>
          <w:rStyle w:val="Emphasis"/>
        </w:rPr>
        <w:t>Java</w:t>
      </w:r>
      <w:r w:rsidR="00941BAE">
        <w:rPr>
          <w:rStyle w:val="Emphasis"/>
        </w:rPr>
        <w:t>)</w:t>
      </w:r>
    </w:p>
    <w:p w14:paraId="519C7B60" w14:textId="0573F9BB" w:rsidR="00F02F62" w:rsidRPr="00F02F62" w:rsidRDefault="00165E23" w:rsidP="00436C67">
      <w:pPr>
        <w:pStyle w:val="bulletlv1"/>
      </w:pPr>
      <w:r w:rsidRPr="00F419AE">
        <w:rPr>
          <w:rStyle w:val="Emphasis"/>
        </w:rPr>
        <w:t xml:space="preserve">AllJoyn™ About Feature </w:t>
      </w:r>
      <w:r w:rsidR="00941BAE">
        <w:rPr>
          <w:rStyle w:val="Emphasis"/>
        </w:rPr>
        <w:t>API</w:t>
      </w:r>
      <w:r w:rsidRPr="00F419AE">
        <w:rPr>
          <w:rStyle w:val="Emphasis"/>
        </w:rPr>
        <w:t xml:space="preserve"> Guide</w:t>
      </w:r>
      <w:r w:rsidR="00941BAE">
        <w:rPr>
          <w:rStyle w:val="Emphasis"/>
        </w:rPr>
        <w:t xml:space="preserve"> (</w:t>
      </w:r>
      <w:r w:rsidR="00436C67">
        <w:rPr>
          <w:rStyle w:val="Emphasis"/>
        </w:rPr>
        <w:t>Java</w:t>
      </w:r>
      <w:r w:rsidR="00941BAE">
        <w:rPr>
          <w:rStyle w:val="Emphasis"/>
        </w:rPr>
        <w:t>)</w:t>
      </w:r>
    </w:p>
    <w:p w14:paraId="7B35E92A" w14:textId="77777777" w:rsidR="003F161A" w:rsidRDefault="003F161A" w:rsidP="00D748B7">
      <w:pPr>
        <w:pStyle w:val="body"/>
      </w:pPr>
    </w:p>
    <w:p w14:paraId="5E3EE18C" w14:textId="77777777" w:rsidR="00A704BD" w:rsidRDefault="00A704BD" w:rsidP="00D748B7">
      <w:pPr>
        <w:pStyle w:val="body"/>
      </w:pPr>
    </w:p>
    <w:p w14:paraId="2D5FAA47" w14:textId="77777777" w:rsidR="00A704BD" w:rsidRDefault="00A704BD" w:rsidP="00D748B7">
      <w:pPr>
        <w:pStyle w:val="body"/>
        <w:sectPr w:rsidR="00A704BD" w:rsidSect="0050321A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C68527" w14:textId="5C0CEC42" w:rsidR="00165E23" w:rsidRDefault="00D93A5E" w:rsidP="00D93A5E">
      <w:pPr>
        <w:pStyle w:val="Heading1"/>
      </w:pPr>
      <w:bookmarkStart w:id="28" w:name="_Toc406068018"/>
      <w:bookmarkStart w:id="29" w:name="_Toc354382152"/>
      <w:r>
        <w:lastRenderedPageBreak/>
        <w:t>Steps to create Gateway Controller App</w:t>
      </w:r>
      <w:bookmarkEnd w:id="28"/>
    </w:p>
    <w:p w14:paraId="45EF14C4" w14:textId="77777777" w:rsidR="00165E23" w:rsidRDefault="00165E23" w:rsidP="00165E23">
      <w:pPr>
        <w:pStyle w:val="Heading2"/>
      </w:pPr>
      <w:bookmarkStart w:id="30" w:name="_Toc372100429"/>
      <w:bookmarkStart w:id="31" w:name="_Toc406068019"/>
      <w:r>
        <w:t>Initialize the AllJoyn framework</w:t>
      </w:r>
      <w:bookmarkEnd w:id="30"/>
      <w:bookmarkEnd w:id="31"/>
    </w:p>
    <w:p w14:paraId="7FFC76BF" w14:textId="1A414A4A" w:rsidR="00165E23" w:rsidRDefault="00837B2F" w:rsidP="00C1391C">
      <w:pPr>
        <w:pStyle w:val="body"/>
      </w:pPr>
      <w:r>
        <w:t>See t</w:t>
      </w:r>
      <w:r w:rsidR="00165E23">
        <w:t xml:space="preserve">he </w:t>
      </w:r>
      <w:r w:rsidR="00165E23" w:rsidRPr="003F161A">
        <w:rPr>
          <w:rStyle w:val="Emphasis"/>
        </w:rPr>
        <w:t xml:space="preserve">Getting Started with the AllJoyn™ </w:t>
      </w:r>
      <w:r w:rsidR="00165E23">
        <w:rPr>
          <w:rStyle w:val="Emphasis"/>
        </w:rPr>
        <w:t xml:space="preserve">Service Framework </w:t>
      </w:r>
      <w:r>
        <w:rPr>
          <w:rStyle w:val="Emphasis"/>
        </w:rPr>
        <w:t>(</w:t>
      </w:r>
      <w:r w:rsidR="00C1391C">
        <w:rPr>
          <w:rStyle w:val="Emphasis"/>
        </w:rPr>
        <w:t>Java</w:t>
      </w:r>
      <w:r w:rsidR="00165E23">
        <w:rPr>
          <w:rStyle w:val="Emphasis"/>
        </w:rPr>
        <w:t xml:space="preserve">) </w:t>
      </w:r>
      <w:r>
        <w:t>section</w:t>
      </w:r>
      <w:r w:rsidR="00165E23">
        <w:t xml:space="preserve"> f</w:t>
      </w:r>
      <w:r w:rsidR="00165E23" w:rsidRPr="00422A47">
        <w:t>or instructions to set up the AllJoyn framework.</w:t>
      </w:r>
    </w:p>
    <w:p w14:paraId="44FFD4D8" w14:textId="77777777" w:rsidR="008F23FA" w:rsidRDefault="008F23FA" w:rsidP="008F23FA">
      <w:pPr>
        <w:pStyle w:val="Heading3"/>
      </w:pPr>
      <w:bookmarkStart w:id="32" w:name="_Toc406068020"/>
      <w:bookmarkStart w:id="33" w:name="_Toc372100431"/>
      <w:r>
        <w:t>Create bus attachment and add authentication</w:t>
      </w:r>
      <w:bookmarkEnd w:id="32"/>
    </w:p>
    <w:p w14:paraId="10B97994" w14:textId="77777777" w:rsidR="00EA05EA" w:rsidRDefault="007F5A74" w:rsidP="00EA05EA">
      <w:pPr>
        <w:pStyle w:val="code"/>
      </w:pPr>
      <w:bookmarkStart w:id="34" w:name="_Toc372100432"/>
      <w:bookmarkEnd w:id="33"/>
      <w:r>
        <w:t xml:space="preserve">BusAttachment </w:t>
      </w:r>
      <w:r w:rsidRPr="007F5A74">
        <w:t xml:space="preserve">bus = new BusAttachment("GatewayController", </w:t>
      </w:r>
    </w:p>
    <w:p w14:paraId="11F1BBC4" w14:textId="73E952E7" w:rsidR="007F5A74" w:rsidRDefault="00EA05EA" w:rsidP="00EA05EA">
      <w:pPr>
        <w:pStyle w:val="code"/>
      </w:pPr>
      <w:r>
        <w:tab/>
      </w:r>
      <w:r w:rsidR="008B67E1">
        <w:tab/>
      </w:r>
      <w:r w:rsidR="008B67E1">
        <w:tab/>
      </w:r>
      <w:r w:rsidR="008B67E1">
        <w:tab/>
      </w:r>
      <w:r w:rsidR="007F5A74" w:rsidRPr="007F5A74">
        <w:t>BusAttachment.RemoteMessage.Receive);</w:t>
      </w:r>
    </w:p>
    <w:p w14:paraId="15207FB1" w14:textId="77777777" w:rsidR="002B04C5" w:rsidRDefault="002B04C5" w:rsidP="002B04C5">
      <w:pPr>
        <w:pStyle w:val="code"/>
      </w:pPr>
      <w:r>
        <w:t>b</w:t>
      </w:r>
      <w:r w:rsidRPr="002E3584">
        <w:t>us</w:t>
      </w:r>
      <w:r>
        <w:t>.connect()</w:t>
      </w:r>
      <w:r w:rsidRPr="002E3584">
        <w:t>;</w:t>
      </w:r>
    </w:p>
    <w:p w14:paraId="1ACF74AE" w14:textId="77777777" w:rsidR="002B04C5" w:rsidRDefault="002B04C5" w:rsidP="002B04C5">
      <w:pPr>
        <w:pStyle w:val="code"/>
      </w:pPr>
      <w:r>
        <w:t>bus.registerAuthListener</w:t>
      </w:r>
      <w:r w:rsidRPr="008F23FA">
        <w:t>("ALLJOYN_PIN_KEYX ALLJOYN_SRP_KEYX ALLJOYN_ECDHE_PSK", authListener);</w:t>
      </w:r>
    </w:p>
    <w:p w14:paraId="363DD016" w14:textId="41D24ABB" w:rsidR="00165E23" w:rsidRDefault="00165E23" w:rsidP="00165E23">
      <w:pPr>
        <w:pStyle w:val="Heading2"/>
      </w:pPr>
      <w:bookmarkStart w:id="35" w:name="_Toc406068021"/>
      <w:r>
        <w:t xml:space="preserve">Start </w:t>
      </w:r>
      <w:bookmarkEnd w:id="34"/>
      <w:r w:rsidR="008F23FA">
        <w:t>Listening to Announcements</w:t>
      </w:r>
      <w:bookmarkEnd w:id="35"/>
    </w:p>
    <w:p w14:paraId="5D18111A" w14:textId="15F2C801" w:rsidR="00165E23" w:rsidRDefault="008F23FA" w:rsidP="00165E23">
      <w:pPr>
        <w:pStyle w:val="Heading3"/>
      </w:pPr>
      <w:bookmarkStart w:id="36" w:name="_Toc406068022"/>
      <w:r>
        <w:t>Register an Announcement Listener</w:t>
      </w:r>
      <w:bookmarkEnd w:id="36"/>
    </w:p>
    <w:bookmarkEnd w:id="29"/>
    <w:p w14:paraId="27D384D8" w14:textId="562E4F1D" w:rsidR="00331E07" w:rsidRPr="004E0505" w:rsidRDefault="006574BF" w:rsidP="00B2034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t</w:t>
      </w:r>
      <w:r w:rsidR="00331E07" w:rsidRPr="004E0505">
        <w:rPr>
          <w:rFonts w:ascii="Courier New" w:hAnsi="Courier New" w:cs="Times New Roman"/>
          <w:noProof/>
          <w:sz w:val="18"/>
          <w:szCs w:val="24"/>
        </w:rPr>
        <w:t>ry {</w:t>
      </w:r>
    </w:p>
    <w:p w14:paraId="3E56763C" w14:textId="21827A0C" w:rsidR="00331E07" w:rsidRPr="00331E07" w:rsidRDefault="00331E07" w:rsidP="007457FD">
      <w:pPr>
        <w:pStyle w:val="body"/>
        <w:ind w:left="1440"/>
        <w:rPr>
          <w:rFonts w:ascii="Courier New" w:hAnsi="Courier New" w:cs="Times New Roman"/>
          <w:noProof/>
          <w:sz w:val="18"/>
          <w:szCs w:val="24"/>
        </w:rPr>
      </w:pPr>
      <w:r w:rsidRPr="00331E07">
        <w:rPr>
          <w:rFonts w:ascii="Courier New" w:hAnsi="Courier New" w:cs="Times New Roman"/>
          <w:noProof/>
          <w:sz w:val="18"/>
          <w:szCs w:val="24"/>
        </w:rPr>
        <w:t>AboutService about = AboutServiceImpl.getInstance();</w:t>
      </w:r>
      <w:r>
        <w:rPr>
          <w:rFonts w:ascii="Courier New" w:hAnsi="Courier New" w:cs="Times New Roman"/>
          <w:noProof/>
          <w:sz w:val="18"/>
          <w:szCs w:val="24"/>
        </w:rPr>
        <w:br/>
      </w:r>
      <w:r w:rsidRPr="00331E07">
        <w:rPr>
          <w:rFonts w:ascii="Courier New" w:hAnsi="Courier New" w:cs="Times New Roman"/>
          <w:noProof/>
          <w:sz w:val="18"/>
          <w:szCs w:val="24"/>
        </w:rPr>
        <w:t>about.startAboutClient(</w:t>
      </w:r>
      <w:r w:rsidR="007457FD">
        <w:rPr>
          <w:rFonts w:ascii="Courier New" w:hAnsi="Courier New" w:cs="Times New Roman"/>
          <w:noProof/>
          <w:sz w:val="18"/>
          <w:szCs w:val="24"/>
        </w:rPr>
        <w:t>bus</w:t>
      </w:r>
      <w:r w:rsidRPr="00331E07">
        <w:rPr>
          <w:rFonts w:ascii="Courier New" w:hAnsi="Courier New" w:cs="Times New Roman"/>
          <w:noProof/>
          <w:sz w:val="18"/>
          <w:szCs w:val="24"/>
        </w:rPr>
        <w:t>);</w:t>
      </w:r>
    </w:p>
    <w:p w14:paraId="6472D48F" w14:textId="583CCB65" w:rsidR="00331E07" w:rsidRPr="004E0505" w:rsidRDefault="00331E07" w:rsidP="00B2034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4E0505">
        <w:rPr>
          <w:rFonts w:ascii="Courier New" w:hAnsi="Courier New" w:cs="Times New Roman"/>
          <w:noProof/>
          <w:sz w:val="18"/>
          <w:szCs w:val="24"/>
        </w:rPr>
        <w:t>}</w:t>
      </w:r>
    </w:p>
    <w:p w14:paraId="2C33BF40" w14:textId="76079BFF" w:rsidR="00331E07" w:rsidRPr="004E0505" w:rsidRDefault="00331E07" w:rsidP="00B2034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4E0505">
        <w:rPr>
          <w:rFonts w:ascii="Courier New" w:hAnsi="Courier New" w:cs="Times New Roman"/>
          <w:noProof/>
          <w:sz w:val="18"/>
          <w:szCs w:val="24"/>
        </w:rPr>
        <w:t>catch(Exception e){…}</w:t>
      </w:r>
    </w:p>
    <w:p w14:paraId="512D656B" w14:textId="5E3011E5" w:rsidR="00C15E13" w:rsidRDefault="007457FD" w:rsidP="00C15E13">
      <w:pPr>
        <w:pStyle w:val="Heading2"/>
        <w:rPr>
          <w:lang w:bidi="he-IL"/>
        </w:rPr>
      </w:pPr>
      <w:bookmarkStart w:id="37" w:name="_Toc406068023"/>
      <w:r>
        <w:rPr>
          <w:lang w:bidi="he-IL"/>
        </w:rPr>
        <w:t>Initialize the Gateway Controller Framework</w:t>
      </w:r>
      <w:bookmarkEnd w:id="37"/>
    </w:p>
    <w:p w14:paraId="1E608530" w14:textId="2F6A2C5F" w:rsidR="00E44994" w:rsidRPr="00E44994" w:rsidRDefault="00E44994" w:rsidP="00E4499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E44994">
        <w:rPr>
          <w:rFonts w:ascii="Courier New" w:hAnsi="Courier New" w:cs="Times New Roman"/>
          <w:noProof/>
          <w:sz w:val="18"/>
          <w:szCs w:val="24"/>
        </w:rPr>
        <w:t>GatewayController gwCtrl = GatewayController.getInstance();</w:t>
      </w:r>
    </w:p>
    <w:p w14:paraId="6CCE65E1" w14:textId="173508C3" w:rsidR="00E44994" w:rsidRPr="00E44994" w:rsidRDefault="00E44994" w:rsidP="00E4499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E44994">
        <w:rPr>
          <w:rFonts w:ascii="Courier New" w:hAnsi="Courier New" w:cs="Times New Roman"/>
          <w:noProof/>
          <w:sz w:val="18"/>
          <w:szCs w:val="24"/>
        </w:rPr>
        <w:t>gwCtrl.init(bus);</w:t>
      </w:r>
    </w:p>
    <w:p w14:paraId="0E1A66CD" w14:textId="1A0EF1D8" w:rsidR="00B563D1" w:rsidRDefault="00F21AF7" w:rsidP="00F21AF7">
      <w:pPr>
        <w:pStyle w:val="Heading2"/>
        <w:rPr>
          <w:lang w:bidi="he-IL"/>
        </w:rPr>
      </w:pPr>
      <w:bookmarkStart w:id="38" w:name="_Receive_GM_App’s"/>
      <w:bookmarkStart w:id="39" w:name="_Toc406068024"/>
      <w:bookmarkEnd w:id="38"/>
      <w:r>
        <w:rPr>
          <w:lang w:bidi="he-IL"/>
        </w:rPr>
        <w:t>Receive GM App’s Announcement signals</w:t>
      </w:r>
      <w:bookmarkEnd w:id="39"/>
    </w:p>
    <w:p w14:paraId="6A1068D8" w14:textId="1EA6A651" w:rsidR="00E44994" w:rsidRDefault="006C667B" w:rsidP="00392A8C">
      <w:pPr>
        <w:pStyle w:val="body"/>
        <w:rPr>
          <w:lang w:bidi="he-IL"/>
        </w:rPr>
      </w:pPr>
      <w:r>
        <w:rPr>
          <w:lang w:bidi="he-IL"/>
        </w:rPr>
        <w:t>The framework</w:t>
      </w:r>
      <w:r w:rsidR="007479C0">
        <w:rPr>
          <w:lang w:bidi="he-IL"/>
        </w:rPr>
        <w:t xml:space="preserve"> listens for </w:t>
      </w:r>
      <w:r w:rsidR="008A7962">
        <w:rPr>
          <w:lang w:bidi="he-IL"/>
        </w:rPr>
        <w:t xml:space="preserve">the </w:t>
      </w:r>
      <w:r w:rsidR="007479C0">
        <w:rPr>
          <w:lang w:bidi="he-IL"/>
        </w:rPr>
        <w:t xml:space="preserve">Announcement signals sent from </w:t>
      </w:r>
      <w:r w:rsidR="008A7962">
        <w:rPr>
          <w:lang w:bidi="he-IL"/>
        </w:rPr>
        <w:t xml:space="preserve">a </w:t>
      </w:r>
      <w:r w:rsidR="007479C0">
        <w:rPr>
          <w:lang w:bidi="he-IL"/>
        </w:rPr>
        <w:t>GM App</w:t>
      </w:r>
      <w:r w:rsidR="00C81F2F">
        <w:rPr>
          <w:lang w:bidi="he-IL"/>
        </w:rPr>
        <w:t>.</w:t>
      </w:r>
      <w:r w:rsidR="000E60D4">
        <w:rPr>
          <w:lang w:bidi="he-IL"/>
        </w:rPr>
        <w:t xml:space="preserve"> In order to </w:t>
      </w:r>
      <w:r w:rsidR="002A7BDD">
        <w:rPr>
          <w:lang w:bidi="he-IL"/>
        </w:rPr>
        <w:t>be notified about</w:t>
      </w:r>
      <w:r w:rsidR="00AD464D">
        <w:rPr>
          <w:lang w:bidi="he-IL"/>
        </w:rPr>
        <w:t xml:space="preserve"> announcements sent from a GM App</w:t>
      </w:r>
      <w:r w:rsidR="000E60D4">
        <w:rPr>
          <w:lang w:bidi="he-IL"/>
        </w:rPr>
        <w:t xml:space="preserve">, implement the </w:t>
      </w:r>
      <w:r w:rsidR="000E60D4" w:rsidRPr="000E60D4">
        <w:rPr>
          <w:rFonts w:ascii="Courier New" w:hAnsi="Courier New" w:cs="Times New Roman"/>
          <w:noProof/>
          <w:sz w:val="18"/>
          <w:szCs w:val="24"/>
        </w:rPr>
        <w:t>GatewayMgmtAppListener</w:t>
      </w:r>
      <w:r w:rsidR="000E60D4">
        <w:rPr>
          <w:lang w:bidi="he-IL"/>
        </w:rPr>
        <w:t xml:space="preserve"> interface and provide it to the framework. The framework will notify the application every time it receives </w:t>
      </w:r>
      <w:r w:rsidR="000F6E83">
        <w:rPr>
          <w:lang w:bidi="he-IL"/>
        </w:rPr>
        <w:t xml:space="preserve">an </w:t>
      </w:r>
      <w:r w:rsidR="000E60D4">
        <w:rPr>
          <w:lang w:bidi="he-IL"/>
        </w:rPr>
        <w:t xml:space="preserve">announcement form </w:t>
      </w:r>
      <w:r w:rsidR="00AD464D">
        <w:rPr>
          <w:lang w:bidi="he-IL"/>
        </w:rPr>
        <w:t xml:space="preserve">a </w:t>
      </w:r>
      <w:r w:rsidR="000E60D4">
        <w:rPr>
          <w:lang w:bidi="he-IL"/>
        </w:rPr>
        <w:t>GM App</w:t>
      </w:r>
      <w:r w:rsidR="00947D72">
        <w:rPr>
          <w:lang w:bidi="he-IL"/>
        </w:rPr>
        <w:t xml:space="preserve"> so </w:t>
      </w:r>
      <w:r w:rsidR="000F6E83">
        <w:rPr>
          <w:lang w:bidi="he-IL"/>
        </w:rPr>
        <w:t xml:space="preserve">that </w:t>
      </w:r>
      <w:r w:rsidR="00947D72">
        <w:rPr>
          <w:lang w:bidi="he-IL"/>
        </w:rPr>
        <w:t xml:space="preserve">the application may </w:t>
      </w:r>
      <w:r w:rsidR="00DB0E92">
        <w:rPr>
          <w:lang w:bidi="he-IL"/>
        </w:rPr>
        <w:t>retrieve the list of the discovered GM Apps.</w:t>
      </w:r>
    </w:p>
    <w:p w14:paraId="782492D4" w14:textId="77777777" w:rsidR="00960C53" w:rsidRDefault="00960C53" w:rsidP="00AD464D">
      <w:pPr>
        <w:pStyle w:val="body"/>
        <w:rPr>
          <w:lang w:bidi="he-IL"/>
        </w:rPr>
      </w:pPr>
    </w:p>
    <w:p w14:paraId="291304BB" w14:textId="77777777" w:rsidR="00960C53" w:rsidRDefault="00960C53" w:rsidP="00AD464D">
      <w:pPr>
        <w:pStyle w:val="body"/>
        <w:rPr>
          <w:lang w:bidi="he-IL"/>
        </w:rPr>
      </w:pPr>
    </w:p>
    <w:p w14:paraId="59A94FA6" w14:textId="77777777" w:rsidR="00960C53" w:rsidRDefault="00960C53" w:rsidP="00AD464D">
      <w:pPr>
        <w:pStyle w:val="body"/>
        <w:rPr>
          <w:lang w:bidi="he-IL"/>
        </w:rPr>
      </w:pPr>
    </w:p>
    <w:p w14:paraId="2E21B512" w14:textId="2A17690C" w:rsidR="00960C53" w:rsidRPr="00960C53" w:rsidRDefault="00960C53" w:rsidP="00AD464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960C53">
        <w:rPr>
          <w:rFonts w:ascii="Courier New" w:hAnsi="Courier New" w:cs="Times New Roman"/>
          <w:noProof/>
          <w:sz w:val="18"/>
          <w:szCs w:val="24"/>
        </w:rPr>
        <w:lastRenderedPageBreak/>
        <w:t>gwCtrl.setAnnounceListener( new GatewayMgmtAppListener () {</w:t>
      </w:r>
    </w:p>
    <w:p w14:paraId="482AB29D" w14:textId="515F2406" w:rsidR="00960C53" w:rsidRPr="00960C53" w:rsidRDefault="00960C53" w:rsidP="00AD464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960C53"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>@Override</w:t>
      </w:r>
    </w:p>
    <w:p w14:paraId="21A648B0" w14:textId="058CF203" w:rsidR="00960C53" w:rsidRPr="00960C53" w:rsidRDefault="00960C53" w:rsidP="00960C5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960C53">
        <w:rPr>
          <w:rFonts w:ascii="Courier New" w:hAnsi="Courier New" w:cs="Times New Roman"/>
          <w:noProof/>
          <w:sz w:val="18"/>
          <w:szCs w:val="24"/>
        </w:rPr>
        <w:t>public void gatewayMgmtAppAnnounced() {</w:t>
      </w:r>
    </w:p>
    <w:p w14:paraId="6C39C159" w14:textId="2E098E4E" w:rsidR="00960C53" w:rsidRPr="00960C53" w:rsidRDefault="00960C53" w:rsidP="00AD464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960C53">
        <w:rPr>
          <w:rFonts w:ascii="Courier New" w:hAnsi="Courier New" w:cs="Times New Roman"/>
          <w:noProof/>
          <w:sz w:val="18"/>
          <w:szCs w:val="24"/>
        </w:rPr>
        <w:tab/>
      </w:r>
      <w:r w:rsidRPr="00960C53">
        <w:rPr>
          <w:rFonts w:ascii="Courier New" w:hAnsi="Courier New" w:cs="Times New Roman"/>
          <w:noProof/>
          <w:sz w:val="18"/>
          <w:szCs w:val="24"/>
        </w:rPr>
        <w:tab/>
        <w:t>List&lt;GatewayMgmtApp&gt; gmApps = gwCtrl.getGatewayMgmtApps();</w:t>
      </w:r>
    </w:p>
    <w:p w14:paraId="0B2D07A7" w14:textId="4FE562BB" w:rsidR="00960C53" w:rsidRPr="00960C53" w:rsidRDefault="00960C53" w:rsidP="00AD464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960C53">
        <w:rPr>
          <w:rFonts w:ascii="Courier New" w:hAnsi="Courier New" w:cs="Times New Roman"/>
          <w:noProof/>
          <w:sz w:val="18"/>
          <w:szCs w:val="24"/>
        </w:rPr>
        <w:tab/>
        <w:t>}</w:t>
      </w:r>
    </w:p>
    <w:p w14:paraId="47733725" w14:textId="5F25CCB2" w:rsidR="00960C53" w:rsidRPr="00960C53" w:rsidRDefault="00960C53" w:rsidP="00AD464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960C53">
        <w:rPr>
          <w:rFonts w:ascii="Courier New" w:hAnsi="Courier New" w:cs="Times New Roman"/>
          <w:noProof/>
          <w:sz w:val="18"/>
          <w:szCs w:val="24"/>
        </w:rPr>
        <w:t>});</w:t>
      </w:r>
    </w:p>
    <w:p w14:paraId="4EB5FF1A" w14:textId="3E925C0D" w:rsidR="00041432" w:rsidRDefault="00392A8C" w:rsidP="00041432">
      <w:pPr>
        <w:pStyle w:val="Heading2"/>
        <w:rPr>
          <w:lang w:bidi="he-IL"/>
        </w:rPr>
      </w:pPr>
      <w:bookmarkStart w:id="40" w:name="_Toc406068025"/>
      <w:r>
        <w:rPr>
          <w:lang w:bidi="he-IL"/>
        </w:rPr>
        <w:t>Join session with a GM App</w:t>
      </w:r>
      <w:bookmarkEnd w:id="40"/>
    </w:p>
    <w:p w14:paraId="67979999" w14:textId="261A20A8" w:rsidR="00392A8C" w:rsidRDefault="00392A8C" w:rsidP="00392A8C">
      <w:pPr>
        <w:pStyle w:val="body"/>
        <w:rPr>
          <w:lang w:bidi="he-IL"/>
        </w:rPr>
      </w:pPr>
      <w:r>
        <w:rPr>
          <w:lang w:bidi="he-IL"/>
        </w:rPr>
        <w:t xml:space="preserve">The framework provides helper functions to establish session with a GM App. The session may be established synchronously or asynchronously. </w:t>
      </w:r>
    </w:p>
    <w:p w14:paraId="026AF937" w14:textId="3005B632" w:rsidR="00392A8C" w:rsidRPr="00B811B3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>gwCtrl.joinSession(gwBusName, new GatewayControllerSessionListener() {</w:t>
      </w:r>
    </w:p>
    <w:p w14:paraId="178648E8" w14:textId="5EE73643" w:rsidR="00392A8C" w:rsidRPr="00B811B3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ab/>
        <w:t>@Override</w:t>
      </w:r>
    </w:p>
    <w:p w14:paraId="7FA8908A" w14:textId="760E3061" w:rsidR="00392A8C" w:rsidRPr="00B811B3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ab/>
        <w:t>public void sessionJoined(SessionResult result) {</w:t>
      </w:r>
    </w:p>
    <w:p w14:paraId="60BB1E56" w14:textId="518C5587" w:rsidR="00B811B3" w:rsidRDefault="00392A8C" w:rsidP="00226ECF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ab/>
      </w:r>
      <w:r w:rsidRPr="00B811B3">
        <w:rPr>
          <w:rFonts w:ascii="Courier New" w:hAnsi="Courier New" w:cs="Times New Roman"/>
          <w:noProof/>
          <w:sz w:val="18"/>
          <w:szCs w:val="24"/>
        </w:rPr>
        <w:tab/>
        <w:t>int sessionId  = result.getSid();</w:t>
      </w:r>
    </w:p>
    <w:p w14:paraId="17A0C252" w14:textId="3B206845" w:rsidR="00392A8C" w:rsidRPr="00B811B3" w:rsidRDefault="00B811B3" w:rsidP="00F9068C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 w:rsidRPr="00B811B3">
        <w:rPr>
          <w:rFonts w:ascii="Courier New" w:hAnsi="Courier New" w:cs="Times New Roman"/>
          <w:noProof/>
          <w:sz w:val="18"/>
          <w:szCs w:val="24"/>
        </w:rPr>
        <w:t>//Verify that status</w:t>
      </w:r>
      <w:r>
        <w:rPr>
          <w:rFonts w:ascii="Courier New" w:hAnsi="Courier New" w:cs="Times New Roman"/>
          <w:noProof/>
          <w:sz w:val="18"/>
          <w:szCs w:val="24"/>
        </w:rPr>
        <w:t xml:space="preserve"> is OK </w:t>
      </w:r>
      <w:r w:rsidR="00F9068C">
        <w:rPr>
          <w:rFonts w:ascii="Courier New" w:hAnsi="Courier New" w:cs="Times New Roman"/>
          <w:noProof/>
          <w:sz w:val="18"/>
          <w:szCs w:val="24"/>
        </w:rPr>
        <w:t>so the</w:t>
      </w:r>
      <w:r>
        <w:rPr>
          <w:rFonts w:ascii="Courier New" w:hAnsi="Courier New" w:cs="Times New Roman"/>
          <w:noProof/>
          <w:sz w:val="18"/>
          <w:szCs w:val="24"/>
        </w:rPr>
        <w:t xml:space="preserve"> session is joined</w:t>
      </w:r>
    </w:p>
    <w:p w14:paraId="5B47A49C" w14:textId="1F3D10D3" w:rsidR="00392A8C" w:rsidRPr="00B811B3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ab/>
      </w:r>
      <w:r w:rsidRPr="00B811B3">
        <w:rPr>
          <w:rFonts w:ascii="Courier New" w:hAnsi="Courier New" w:cs="Times New Roman"/>
          <w:noProof/>
          <w:sz w:val="18"/>
          <w:szCs w:val="24"/>
        </w:rPr>
        <w:tab/>
        <w:t>Status status  = result.getStatus();</w:t>
      </w:r>
    </w:p>
    <w:p w14:paraId="2C69E8A1" w14:textId="03CA9421" w:rsidR="00392A8C" w:rsidRPr="00B811B3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ab/>
        <w:t>}</w:t>
      </w:r>
    </w:p>
    <w:p w14:paraId="671990DD" w14:textId="1232CB90" w:rsidR="00392A8C" w:rsidRPr="00B811B3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ab/>
        <w:t>@Override</w:t>
      </w:r>
    </w:p>
    <w:p w14:paraId="0DA16E7D" w14:textId="460A63BA" w:rsidR="00392A8C" w:rsidRPr="00B811B3" w:rsidRDefault="00392A8C" w:rsidP="005100AA">
      <w:pPr>
        <w:pStyle w:val="body"/>
        <w:ind w:left="1440"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 xml:space="preserve">public void sessionLost(int sessionId, int reason) {…} </w:t>
      </w:r>
    </w:p>
    <w:p w14:paraId="5363A033" w14:textId="63C7B646" w:rsidR="00392A8C" w:rsidRDefault="00392A8C" w:rsidP="00B811B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B811B3">
        <w:rPr>
          <w:rFonts w:ascii="Courier New" w:hAnsi="Courier New" w:cs="Times New Roman"/>
          <w:noProof/>
          <w:sz w:val="18"/>
          <w:szCs w:val="24"/>
        </w:rPr>
        <w:t>});</w:t>
      </w:r>
    </w:p>
    <w:p w14:paraId="42C52067" w14:textId="7C659CF9" w:rsidR="00E224FD" w:rsidRDefault="00E224FD" w:rsidP="00E224FD">
      <w:pPr>
        <w:pStyle w:val="Heading2"/>
        <w:rPr>
          <w:lang w:bidi="he-IL"/>
        </w:rPr>
      </w:pPr>
      <w:r>
        <w:rPr>
          <w:lang w:bidi="he-IL"/>
        </w:rPr>
        <w:t>Leave the session with the GM App</w:t>
      </w:r>
    </w:p>
    <w:p w14:paraId="4CBE7CC3" w14:textId="53FE8B3D" w:rsidR="00E224FD" w:rsidRDefault="00E224FD" w:rsidP="00E224F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Status status = </w:t>
      </w:r>
      <w:r w:rsidRPr="00B811B3">
        <w:rPr>
          <w:rFonts w:ascii="Courier New" w:hAnsi="Courier New" w:cs="Times New Roman"/>
          <w:noProof/>
          <w:sz w:val="18"/>
          <w:szCs w:val="24"/>
        </w:rPr>
        <w:t>gwCtrl.</w:t>
      </w:r>
      <w:r>
        <w:rPr>
          <w:rFonts w:ascii="Courier New" w:hAnsi="Courier New" w:cs="Times New Roman"/>
          <w:noProof/>
          <w:sz w:val="18"/>
          <w:szCs w:val="24"/>
        </w:rPr>
        <w:t>leaveSession(sessionId);</w:t>
      </w:r>
    </w:p>
    <w:p w14:paraId="31603C85" w14:textId="00FEB067" w:rsidR="00E224FD" w:rsidRDefault="00E224FD" w:rsidP="00E224F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if (status != Status.OK) {</w:t>
      </w:r>
    </w:p>
    <w:p w14:paraId="511DD845" w14:textId="4FBD7937" w:rsidR="00E224FD" w:rsidRDefault="00E224FD" w:rsidP="00B62DEE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//Failed to leave the session</w:t>
      </w:r>
    </w:p>
    <w:p w14:paraId="45C21105" w14:textId="302327E0" w:rsidR="00E224FD" w:rsidRPr="00B811B3" w:rsidRDefault="00E224FD" w:rsidP="00E224F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}</w:t>
      </w:r>
    </w:p>
    <w:p w14:paraId="6E8579BB" w14:textId="46E3CD74" w:rsidR="00041432" w:rsidRDefault="005B4B63" w:rsidP="00041432">
      <w:pPr>
        <w:pStyle w:val="Heading2"/>
        <w:rPr>
          <w:lang w:bidi="he-IL"/>
        </w:rPr>
      </w:pPr>
      <w:bookmarkStart w:id="41" w:name="_Toc406068026"/>
      <w:r>
        <w:rPr>
          <w:lang w:bidi="he-IL"/>
        </w:rPr>
        <w:t>Retrieve Connector App to be controlled</w:t>
      </w:r>
      <w:bookmarkEnd w:id="41"/>
    </w:p>
    <w:p w14:paraId="072DC09E" w14:textId="45FF63C2" w:rsidR="00F9068C" w:rsidRDefault="005B4B63" w:rsidP="000F6E83">
      <w:pPr>
        <w:pStyle w:val="body"/>
        <w:rPr>
          <w:lang w:bidi="he-IL"/>
        </w:rPr>
      </w:pPr>
      <w:r>
        <w:rPr>
          <w:lang w:bidi="he-IL"/>
        </w:rPr>
        <w:t>After GM App is discovered (</w:t>
      </w:r>
      <w:hyperlink w:anchor="_Receive_GM_App’s" w:history="1">
        <w:r w:rsidR="00D407B2">
          <w:rPr>
            <w:rStyle w:val="Hyperlink"/>
            <w:lang w:bidi="he-IL"/>
          </w:rPr>
          <w:t>Section</w:t>
        </w:r>
        <w:r w:rsidRPr="005B4B63">
          <w:rPr>
            <w:rStyle w:val="Hyperlink"/>
            <w:lang w:bidi="he-IL"/>
          </w:rPr>
          <w:t>. 3.4</w:t>
        </w:r>
      </w:hyperlink>
      <w:r>
        <w:rPr>
          <w:lang w:bidi="he-IL"/>
        </w:rPr>
        <w:t>)</w:t>
      </w:r>
      <w:r w:rsidR="00241348">
        <w:rPr>
          <w:lang w:bidi="he-IL"/>
        </w:rPr>
        <w:t xml:space="preserve"> </w:t>
      </w:r>
      <w:r w:rsidR="00F9068C">
        <w:rPr>
          <w:lang w:bidi="he-IL"/>
        </w:rPr>
        <w:t>retrieve the list of Connector Apps installed.</w:t>
      </w:r>
    </w:p>
    <w:p w14:paraId="5D2AF220" w14:textId="5A009CFC" w:rsidR="002376B7" w:rsidRDefault="002376B7" w:rsidP="002376B7">
      <w:pPr>
        <w:pStyle w:val="body"/>
        <w:rPr>
          <w:lang w:bidi="he-IL"/>
        </w:rPr>
      </w:pPr>
      <w:r w:rsidRPr="002376B7">
        <w:rPr>
          <w:rFonts w:ascii="Courier New" w:hAnsi="Courier New" w:cs="Times New Roman"/>
          <w:noProof/>
          <w:sz w:val="18"/>
          <w:szCs w:val="24"/>
        </w:rPr>
        <w:t>//For example take the first discovered GM App to work with</w:t>
      </w:r>
      <w:r>
        <w:rPr>
          <w:lang w:bidi="he-IL"/>
        </w:rPr>
        <w:t xml:space="preserve"> </w:t>
      </w:r>
    </w:p>
    <w:p w14:paraId="59C7F478" w14:textId="6A7A4D3C" w:rsidR="002376B7" w:rsidRPr="002376B7" w:rsidRDefault="002376B7" w:rsidP="002376B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2376B7">
        <w:rPr>
          <w:rFonts w:ascii="Courier New" w:hAnsi="Courier New" w:cs="Times New Roman"/>
          <w:noProof/>
          <w:sz w:val="18"/>
          <w:szCs w:val="24"/>
        </w:rPr>
        <w:t xml:space="preserve">GatewayMgmrApp gwMgmtApp </w:t>
      </w:r>
      <w:r>
        <w:rPr>
          <w:rFonts w:ascii="Courier New" w:hAnsi="Courier New" w:cs="Times New Roman"/>
          <w:noProof/>
          <w:sz w:val="18"/>
          <w:szCs w:val="24"/>
        </w:rPr>
        <w:t xml:space="preserve">        </w:t>
      </w:r>
      <w:r w:rsidRPr="002376B7">
        <w:rPr>
          <w:rFonts w:ascii="Courier New" w:hAnsi="Courier New" w:cs="Times New Roman"/>
          <w:noProof/>
          <w:sz w:val="18"/>
          <w:szCs w:val="24"/>
        </w:rPr>
        <w:t xml:space="preserve">= </w:t>
      </w:r>
      <w:r w:rsidRPr="00960C53">
        <w:rPr>
          <w:rFonts w:ascii="Courier New" w:hAnsi="Courier New" w:cs="Times New Roman"/>
          <w:noProof/>
          <w:sz w:val="18"/>
          <w:szCs w:val="24"/>
        </w:rPr>
        <w:t>gwCtrl.getGatewayMgmtApps()</w:t>
      </w:r>
      <w:r>
        <w:rPr>
          <w:rFonts w:ascii="Courier New" w:hAnsi="Courier New" w:cs="Times New Roman"/>
          <w:noProof/>
          <w:sz w:val="18"/>
          <w:szCs w:val="24"/>
        </w:rPr>
        <w:t>.get(0)</w:t>
      </w:r>
      <w:r w:rsidRPr="00960C53">
        <w:rPr>
          <w:rFonts w:ascii="Courier New" w:hAnsi="Courier New" w:cs="Times New Roman"/>
          <w:noProof/>
          <w:sz w:val="18"/>
          <w:szCs w:val="24"/>
        </w:rPr>
        <w:t>;</w:t>
      </w:r>
    </w:p>
    <w:p w14:paraId="4C71DACD" w14:textId="25593606" w:rsidR="005B4B63" w:rsidRPr="002376B7" w:rsidRDefault="003F5BBC" w:rsidP="002376B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2376B7">
        <w:rPr>
          <w:rFonts w:ascii="Courier New" w:hAnsi="Courier New" w:cs="Times New Roman"/>
          <w:noProof/>
          <w:sz w:val="18"/>
          <w:szCs w:val="24"/>
        </w:rPr>
        <w:t xml:space="preserve">List&lt;ConnectorApp&gt; connectorApps = </w:t>
      </w:r>
      <w:r w:rsidR="002376B7" w:rsidRPr="002376B7">
        <w:rPr>
          <w:rFonts w:ascii="Courier New" w:hAnsi="Courier New" w:cs="Times New Roman"/>
          <w:noProof/>
          <w:sz w:val="18"/>
          <w:szCs w:val="24"/>
        </w:rPr>
        <w:t>gwMgmtApp</w:t>
      </w:r>
      <w:r w:rsidRPr="002376B7">
        <w:rPr>
          <w:rFonts w:ascii="Courier New" w:hAnsi="Courier New" w:cs="Times New Roman"/>
          <w:noProof/>
          <w:sz w:val="18"/>
          <w:szCs w:val="24"/>
        </w:rPr>
        <w:t>.</w:t>
      </w:r>
      <w:r w:rsidR="002376B7" w:rsidRPr="002376B7">
        <w:rPr>
          <w:rFonts w:ascii="Courier New" w:hAnsi="Courier New" w:cs="Times New Roman"/>
          <w:noProof/>
          <w:sz w:val="18"/>
          <w:szCs w:val="24"/>
        </w:rPr>
        <w:t>retrieveConnectorApps(sessionId);</w:t>
      </w:r>
    </w:p>
    <w:p w14:paraId="20D2F1A0" w14:textId="70A0CF35" w:rsidR="00A219F4" w:rsidRDefault="004F518A" w:rsidP="00A219F4">
      <w:pPr>
        <w:pStyle w:val="Heading2"/>
        <w:rPr>
          <w:lang w:bidi="he-IL"/>
        </w:rPr>
      </w:pPr>
      <w:bookmarkStart w:id="42" w:name="_Toc406068027"/>
      <w:r>
        <w:rPr>
          <w:lang w:bidi="he-IL"/>
        </w:rPr>
        <w:lastRenderedPageBreak/>
        <w:t>Retrieve Connector App status</w:t>
      </w:r>
      <w:bookmarkEnd w:id="42"/>
    </w:p>
    <w:p w14:paraId="5B684C14" w14:textId="1EA89F99" w:rsidR="004F518A" w:rsidRDefault="004F518A" w:rsidP="000F6E83">
      <w:pPr>
        <w:pStyle w:val="body"/>
        <w:rPr>
          <w:lang w:bidi="he-IL"/>
        </w:rPr>
      </w:pPr>
      <w:r>
        <w:rPr>
          <w:lang w:bidi="he-IL"/>
        </w:rPr>
        <w:t xml:space="preserve">The status of a Connector App consists of </w:t>
      </w:r>
      <w:r w:rsidR="000F6E83">
        <w:rPr>
          <w:lang w:bidi="he-IL"/>
        </w:rPr>
        <w:t>three different status</w:t>
      </w:r>
      <w:r>
        <w:rPr>
          <w:lang w:bidi="he-IL"/>
        </w:rPr>
        <w:t xml:space="preserve">: Connection, Operation and Restart. Each status has its own values, for instance Operation status </w:t>
      </w:r>
      <w:r w:rsidR="00EF66E4">
        <w:rPr>
          <w:lang w:bidi="he-IL"/>
        </w:rPr>
        <w:t xml:space="preserve">has the </w:t>
      </w:r>
      <w:r>
        <w:rPr>
          <w:lang w:bidi="he-IL"/>
        </w:rPr>
        <w:t>values of: Running and Stopped.</w:t>
      </w:r>
    </w:p>
    <w:p w14:paraId="42882DA2" w14:textId="71ADEAF8" w:rsidR="004F518A" w:rsidRDefault="004F518A" w:rsidP="004F518A">
      <w:pPr>
        <w:pStyle w:val="body"/>
        <w:rPr>
          <w:lang w:bidi="he-IL"/>
        </w:rPr>
      </w:pPr>
      <w:r>
        <w:rPr>
          <w:lang w:bidi="he-IL"/>
        </w:rPr>
        <w:t>In order to retrieve a Connector App status, use the following code snippet:</w:t>
      </w:r>
    </w:p>
    <w:p w14:paraId="66A5834E" w14:textId="47E6DA5D" w:rsidR="004F518A" w:rsidRDefault="004F518A" w:rsidP="004F518A">
      <w:pPr>
        <w:pStyle w:val="body"/>
        <w:rPr>
          <w:lang w:bidi="he-IL"/>
        </w:rPr>
      </w:pPr>
      <w:r w:rsidRPr="002376B7">
        <w:rPr>
          <w:rFonts w:ascii="Courier New" w:hAnsi="Courier New" w:cs="Times New Roman"/>
          <w:noProof/>
          <w:sz w:val="18"/>
          <w:szCs w:val="24"/>
        </w:rPr>
        <w:t xml:space="preserve">//For example take the first </w:t>
      </w:r>
      <w:r>
        <w:rPr>
          <w:rFonts w:ascii="Courier New" w:hAnsi="Courier New" w:cs="Times New Roman"/>
          <w:noProof/>
          <w:sz w:val="18"/>
          <w:szCs w:val="24"/>
        </w:rPr>
        <w:t>Connector</w:t>
      </w:r>
      <w:r w:rsidRPr="002376B7">
        <w:rPr>
          <w:rFonts w:ascii="Courier New" w:hAnsi="Courier New" w:cs="Times New Roman"/>
          <w:noProof/>
          <w:sz w:val="18"/>
          <w:szCs w:val="24"/>
        </w:rPr>
        <w:t xml:space="preserve"> App to work with</w:t>
      </w:r>
      <w:r>
        <w:rPr>
          <w:lang w:bidi="he-IL"/>
        </w:rPr>
        <w:t xml:space="preserve"> </w:t>
      </w:r>
    </w:p>
    <w:p w14:paraId="76AB3328" w14:textId="5F26A903" w:rsidR="004F518A" w:rsidRPr="002376B7" w:rsidRDefault="004F518A" w:rsidP="004F518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ConnectorApp connApp </w:t>
      </w:r>
      <w:r w:rsidRPr="002376B7">
        <w:rPr>
          <w:rFonts w:ascii="Courier New" w:hAnsi="Courier New" w:cs="Times New Roman"/>
          <w:noProof/>
          <w:sz w:val="18"/>
          <w:szCs w:val="24"/>
        </w:rPr>
        <w:t>=</w:t>
      </w:r>
      <w:r w:rsidRPr="004F518A">
        <w:rPr>
          <w:rFonts w:ascii="Courier New" w:hAnsi="Courier New" w:cs="Times New Roman"/>
          <w:noProof/>
          <w:sz w:val="18"/>
          <w:szCs w:val="24"/>
        </w:rPr>
        <w:t xml:space="preserve"> </w:t>
      </w:r>
      <w:r w:rsidRPr="002376B7">
        <w:rPr>
          <w:rFonts w:ascii="Courier New" w:hAnsi="Courier New" w:cs="Times New Roman"/>
          <w:noProof/>
          <w:sz w:val="18"/>
          <w:szCs w:val="24"/>
        </w:rPr>
        <w:t>gwMgmtApp.retrieveConnectorApps(sessionId)</w:t>
      </w:r>
      <w:r>
        <w:rPr>
          <w:rFonts w:ascii="Courier New" w:hAnsi="Courier New" w:cs="Times New Roman"/>
          <w:noProof/>
          <w:sz w:val="18"/>
          <w:szCs w:val="24"/>
        </w:rPr>
        <w:t>.get(0)</w:t>
      </w:r>
      <w:r w:rsidRPr="00960C53">
        <w:rPr>
          <w:rFonts w:ascii="Courier New" w:hAnsi="Courier New" w:cs="Times New Roman"/>
          <w:noProof/>
          <w:sz w:val="18"/>
          <w:szCs w:val="24"/>
        </w:rPr>
        <w:t>;</w:t>
      </w:r>
    </w:p>
    <w:p w14:paraId="7082AFE2" w14:textId="2DA72BC6" w:rsidR="004F518A" w:rsidRPr="00FA1149" w:rsidRDefault="004F518A" w:rsidP="004F518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3D99C9C3" w14:textId="247633C5" w:rsidR="004F518A" w:rsidRPr="00FA1149" w:rsidRDefault="004F518A" w:rsidP="004F518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ab/>
        <w:t>ConnectorAppStatus connAppStatus = connApp.retrieveStatus(sessionId);</w:t>
      </w:r>
    </w:p>
    <w:p w14:paraId="03563D23" w14:textId="1CBA2086" w:rsidR="004F518A" w:rsidRPr="00FA1149" w:rsidRDefault="004F518A" w:rsidP="004F518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014705E7" w14:textId="7F9977E7" w:rsidR="004F518A" w:rsidRDefault="004F518A" w:rsidP="004F518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36914260" w14:textId="7B2CC47D" w:rsidR="00CF004F" w:rsidRDefault="00CF004F" w:rsidP="00E10668">
      <w:pPr>
        <w:pStyle w:val="Heading2"/>
        <w:rPr>
          <w:lang w:bidi="he-IL"/>
        </w:rPr>
      </w:pPr>
      <w:bookmarkStart w:id="43" w:name="_Receive_Connector_App"/>
      <w:bookmarkStart w:id="44" w:name="_Toc406068028"/>
      <w:bookmarkEnd w:id="43"/>
      <w:r>
        <w:rPr>
          <w:lang w:bidi="he-IL"/>
        </w:rPr>
        <w:t>Receive Connector App status change</w:t>
      </w:r>
      <w:r w:rsidR="00E10668">
        <w:rPr>
          <w:lang w:bidi="he-IL"/>
        </w:rPr>
        <w:t>d</w:t>
      </w:r>
      <w:r>
        <w:rPr>
          <w:lang w:bidi="he-IL"/>
        </w:rPr>
        <w:t xml:space="preserve"> events</w:t>
      </w:r>
      <w:bookmarkEnd w:id="44"/>
    </w:p>
    <w:p w14:paraId="1F361A95" w14:textId="3A59028A" w:rsidR="00CF004F" w:rsidRDefault="00CF004F" w:rsidP="00CF004F">
      <w:pPr>
        <w:pStyle w:val="body"/>
        <w:rPr>
          <w:lang w:bidi="he-IL"/>
        </w:rPr>
      </w:pPr>
      <w:r>
        <w:rPr>
          <w:lang w:bidi="he-IL"/>
        </w:rPr>
        <w:t xml:space="preserve">In order to be notified </w:t>
      </w:r>
      <w:r w:rsidR="00E10668">
        <w:rPr>
          <w:lang w:bidi="he-IL"/>
        </w:rPr>
        <w:t xml:space="preserve">about changes of the Connector App status, implement the </w:t>
      </w:r>
      <w:r w:rsidR="00E10668" w:rsidRPr="00E10668">
        <w:rPr>
          <w:rFonts w:ascii="Courier New" w:hAnsi="Courier New" w:cs="Times New Roman"/>
          <w:noProof/>
          <w:sz w:val="18"/>
          <w:szCs w:val="24"/>
        </w:rPr>
        <w:t>ConnectorAppStatusSignalHandler</w:t>
      </w:r>
      <w:r w:rsidR="00E10668">
        <w:rPr>
          <w:lang w:bidi="he-IL"/>
        </w:rPr>
        <w:t xml:space="preserve"> interface and provide it to the framework.</w:t>
      </w:r>
    </w:p>
    <w:p w14:paraId="183077B8" w14:textId="166D952E" w:rsidR="00E10668" w:rsidRDefault="00E10668" w:rsidP="00CF004F">
      <w:pPr>
        <w:pStyle w:val="body"/>
        <w:rPr>
          <w:lang w:bidi="he-IL"/>
        </w:rPr>
      </w:pPr>
      <w:r w:rsidRPr="00975E14">
        <w:rPr>
          <w:lang w:bidi="he-IL"/>
        </w:rPr>
        <w:t>Note:</w:t>
      </w:r>
      <w:r>
        <w:rPr>
          <w:lang w:bidi="he-IL"/>
        </w:rPr>
        <w:t xml:space="preserve"> </w:t>
      </w:r>
      <w:r w:rsidRPr="00975E14">
        <w:rPr>
          <w:rFonts w:ascii="Courier New" w:hAnsi="Courier New" w:cs="Times New Roman"/>
          <w:noProof/>
          <w:sz w:val="18"/>
          <w:szCs w:val="24"/>
        </w:rPr>
        <w:t>OnStatusChanged</w:t>
      </w:r>
      <w:r>
        <w:rPr>
          <w:lang w:bidi="he-IL"/>
        </w:rPr>
        <w:t xml:space="preserve"> signal is sent only if there is a session established between the Controller App and the GM App.</w:t>
      </w:r>
    </w:p>
    <w:p w14:paraId="457342BE" w14:textId="77777777" w:rsidR="00E10668" w:rsidRPr="00FA1149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71D4582D" w14:textId="28739A92" w:rsidR="00E10668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>connApp.setStatusSignalHandler( new ConnectorAppStatusSignalHandler() {</w:t>
      </w:r>
    </w:p>
    <w:p w14:paraId="43852205" w14:textId="1CC7A80A" w:rsidR="00E10668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  <w:t>@Override</w:t>
      </w:r>
    </w:p>
    <w:p w14:paraId="75F03FAC" w14:textId="3BD0930E" w:rsidR="00E10668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  <w:t>public void onStatusChanged(connectorAppId, status) {</w:t>
      </w:r>
    </w:p>
    <w:p w14:paraId="7068CB25" w14:textId="4749AEC8" w:rsidR="00E10668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  <w:t>…</w:t>
      </w:r>
    </w:p>
    <w:p w14:paraId="4BA65BF3" w14:textId="5A119AB4" w:rsidR="00E10668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  <w:t>}</w:t>
      </w:r>
    </w:p>
    <w:p w14:paraId="12DC4C9B" w14:textId="1CD8C834" w:rsidR="00E10668" w:rsidRPr="00FA1149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  <w:t>});</w:t>
      </w:r>
    </w:p>
    <w:p w14:paraId="7A47986D" w14:textId="77777777" w:rsidR="00E10668" w:rsidRPr="00FA1149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27AF84F6" w14:textId="77777777" w:rsidR="00E10668" w:rsidRDefault="00E10668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3959BD13" w14:textId="77777777" w:rsidR="0015254A" w:rsidRDefault="0015254A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42B76269" w14:textId="77777777" w:rsidR="0015254A" w:rsidRDefault="0015254A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10472E30" w14:textId="77777777" w:rsidR="0015254A" w:rsidRDefault="0015254A" w:rsidP="00E10668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0501839F" w14:textId="4533B2E5" w:rsidR="00E10668" w:rsidRDefault="00E10668" w:rsidP="00E10668">
      <w:pPr>
        <w:pStyle w:val="Heading2"/>
        <w:rPr>
          <w:lang w:bidi="he-IL"/>
        </w:rPr>
      </w:pPr>
      <w:bookmarkStart w:id="45" w:name="_Toc406068029"/>
      <w:r>
        <w:rPr>
          <w:lang w:bidi="he-IL"/>
        </w:rPr>
        <w:t>Restart Connector App</w:t>
      </w:r>
      <w:bookmarkEnd w:id="45"/>
    </w:p>
    <w:p w14:paraId="089E8A7E" w14:textId="06744F32" w:rsidR="00E10668" w:rsidRPr="00E10668" w:rsidRDefault="00E10668" w:rsidP="008D57B1">
      <w:pPr>
        <w:pStyle w:val="body"/>
        <w:rPr>
          <w:lang w:bidi="he-IL"/>
        </w:rPr>
      </w:pPr>
      <w:r>
        <w:rPr>
          <w:lang w:bidi="he-IL"/>
        </w:rPr>
        <w:t>When a Connector App is restarted its Operation Status changes from Running to Stopped and back. Th</w:t>
      </w:r>
      <w:r w:rsidR="00BA7581">
        <w:rPr>
          <w:lang w:bidi="he-IL"/>
        </w:rPr>
        <w:t>is</w:t>
      </w:r>
      <w:r>
        <w:rPr>
          <w:lang w:bidi="he-IL"/>
        </w:rPr>
        <w:t xml:space="preserve"> status </w:t>
      </w:r>
      <w:r w:rsidR="00975E14">
        <w:rPr>
          <w:lang w:bidi="he-IL"/>
        </w:rPr>
        <w:t xml:space="preserve">change is followed by the </w:t>
      </w:r>
      <w:r w:rsidR="00975E14" w:rsidRPr="00975E14">
        <w:rPr>
          <w:rFonts w:ascii="Courier New" w:hAnsi="Courier New" w:cs="Times New Roman"/>
          <w:noProof/>
          <w:sz w:val="18"/>
          <w:szCs w:val="24"/>
        </w:rPr>
        <w:t>OnStatusChanged</w:t>
      </w:r>
      <w:r w:rsidR="00975E14">
        <w:rPr>
          <w:lang w:bidi="he-IL"/>
        </w:rPr>
        <w:t xml:space="preserve"> signal as explained in the </w:t>
      </w:r>
      <w:hyperlink w:anchor="_Receive_Connector_App" w:history="1">
        <w:r w:rsidR="007A31E7">
          <w:rPr>
            <w:rStyle w:val="Hyperlink"/>
            <w:lang w:bidi="he-IL"/>
          </w:rPr>
          <w:t>Section</w:t>
        </w:r>
        <w:r w:rsidR="00975E14" w:rsidRPr="00975E14">
          <w:rPr>
            <w:rStyle w:val="Hyperlink"/>
            <w:lang w:bidi="he-IL"/>
          </w:rPr>
          <w:t>. 3.</w:t>
        </w:r>
        <w:r w:rsidR="008D57B1">
          <w:rPr>
            <w:rStyle w:val="Hyperlink"/>
            <w:lang w:bidi="he-IL"/>
          </w:rPr>
          <w:t>9</w:t>
        </w:r>
      </w:hyperlink>
    </w:p>
    <w:p w14:paraId="28FA2113" w14:textId="77777777" w:rsidR="00BA7581" w:rsidRPr="00FA1149" w:rsidRDefault="00BA7581" w:rsidP="00BA7581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1ED3ABFF" w14:textId="58F4E9F2" w:rsidR="00BA7581" w:rsidRPr="00FA1149" w:rsidRDefault="00BA7581" w:rsidP="00BA7581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lastRenderedPageBreak/>
        <w:t>connApp.</w:t>
      </w:r>
      <w:r>
        <w:rPr>
          <w:rFonts w:ascii="Courier New" w:hAnsi="Courier New" w:cs="Times New Roman"/>
          <w:noProof/>
          <w:sz w:val="18"/>
          <w:szCs w:val="24"/>
        </w:rPr>
        <w:t>restart</w:t>
      </w:r>
      <w:r w:rsidRPr="00FA1149">
        <w:rPr>
          <w:rFonts w:ascii="Courier New" w:hAnsi="Courier New" w:cs="Times New Roman"/>
          <w:noProof/>
          <w:sz w:val="18"/>
          <w:szCs w:val="24"/>
        </w:rPr>
        <w:t>(sessionId);</w:t>
      </w:r>
    </w:p>
    <w:p w14:paraId="397A242A" w14:textId="77777777" w:rsidR="00BA7581" w:rsidRPr="00FA1149" w:rsidRDefault="00BA7581" w:rsidP="00BA7581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1DCA2086" w14:textId="77777777" w:rsidR="00BA7581" w:rsidRDefault="00BA7581" w:rsidP="00BA7581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67603F53" w14:textId="7C87CE33" w:rsidR="00361088" w:rsidRDefault="009129B8" w:rsidP="008241CD">
      <w:pPr>
        <w:pStyle w:val="Heading2"/>
        <w:rPr>
          <w:lang w:bidi="he-IL"/>
        </w:rPr>
      </w:pPr>
      <w:bookmarkStart w:id="46" w:name="_Retrieve_applicable_Connector"/>
      <w:bookmarkStart w:id="47" w:name="_Toc406068030"/>
      <w:bookmarkEnd w:id="46"/>
      <w:r>
        <w:rPr>
          <w:lang w:bidi="he-IL"/>
        </w:rPr>
        <w:t xml:space="preserve">Retrieve </w:t>
      </w:r>
      <w:r w:rsidR="002C73F9">
        <w:rPr>
          <w:lang w:bidi="he-IL"/>
        </w:rPr>
        <w:t xml:space="preserve">applicable </w:t>
      </w:r>
      <w:r>
        <w:rPr>
          <w:lang w:bidi="he-IL"/>
        </w:rPr>
        <w:t>Connector App capabilities</w:t>
      </w:r>
      <w:bookmarkEnd w:id="47"/>
    </w:p>
    <w:p w14:paraId="40BECDD8" w14:textId="77777777" w:rsidR="00C411E6" w:rsidRPr="00220F91" w:rsidRDefault="00C411E6" w:rsidP="00220F91">
      <w:r w:rsidRPr="00220F91">
        <w:t>Connector App capabilities are the rules which may be used for ACL (Access Control List) creation. These rules include “Exposed Services” and “</w:t>
      </w:r>
      <w:proofErr w:type="spellStart"/>
      <w:r w:rsidRPr="00220F91">
        <w:t>Remoted</w:t>
      </w:r>
      <w:proofErr w:type="spellEnd"/>
      <w:r w:rsidRPr="00220F91">
        <w:t xml:space="preserve"> Apps”. Exposed Services are taken from the Connector App’s Manifest. Remote Apps are created by intersection of the object paths/interfaces from the Connector App’s Manifest with the announced object paths/interfaces of the AllJoyn Devices. If the result of the intersection is empty, such AllJoyn Device will not be included in the resulted </w:t>
      </w:r>
      <w:proofErr w:type="spellStart"/>
      <w:r w:rsidRPr="00220F91">
        <w:t>Remoted</w:t>
      </w:r>
      <w:proofErr w:type="spellEnd"/>
      <w:r w:rsidRPr="00220F91">
        <w:t xml:space="preserve"> Apps.</w:t>
      </w:r>
    </w:p>
    <w:p w14:paraId="72EB9FFF" w14:textId="77777777" w:rsidR="00C411E6" w:rsidRPr="00FA1149" w:rsidRDefault="00C411E6" w:rsidP="00C411E6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5465F33F" w14:textId="77777777" w:rsidR="00C411E6" w:rsidRDefault="00C411E6" w:rsidP="00C411E6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AclRules applCap;</w:t>
      </w:r>
    </w:p>
    <w:p w14:paraId="66318A3B" w14:textId="77777777" w:rsidR="00C411E6" w:rsidRPr="00FA1149" w:rsidRDefault="00C411E6" w:rsidP="00C411E6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applCap = </w:t>
      </w:r>
      <w:r w:rsidRPr="00FA1149">
        <w:rPr>
          <w:rFonts w:ascii="Courier New" w:hAnsi="Courier New" w:cs="Times New Roman"/>
          <w:noProof/>
          <w:sz w:val="18"/>
          <w:szCs w:val="24"/>
        </w:rPr>
        <w:t>connApp.</w:t>
      </w:r>
      <w:r>
        <w:rPr>
          <w:rFonts w:ascii="Courier New" w:hAnsi="Courier New" w:cs="Times New Roman"/>
          <w:noProof/>
          <w:sz w:val="18"/>
          <w:szCs w:val="24"/>
        </w:rPr>
        <w:t>retrieveApplicableConnectorCapabilities</w:t>
      </w:r>
      <w:r w:rsidRPr="00FA1149">
        <w:rPr>
          <w:rFonts w:ascii="Courier New" w:hAnsi="Courier New" w:cs="Times New Roman"/>
          <w:noProof/>
          <w:sz w:val="18"/>
          <w:szCs w:val="24"/>
        </w:rPr>
        <w:t>(sessionId);</w:t>
      </w:r>
    </w:p>
    <w:p w14:paraId="1590EB2D" w14:textId="77777777" w:rsidR="00C411E6" w:rsidRPr="00FA1149" w:rsidRDefault="00C411E6" w:rsidP="00C411E6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739AECD8" w14:textId="77777777" w:rsidR="00C411E6" w:rsidRDefault="00C411E6" w:rsidP="00C411E6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099BA22A" w14:textId="645A21DA" w:rsidR="00B96C72" w:rsidRDefault="00B96C72" w:rsidP="00220F91">
      <w:pPr>
        <w:pStyle w:val="Style1"/>
      </w:pPr>
      <w:bookmarkStart w:id="48" w:name="_Toc406068031"/>
      <w:r>
        <w:t>Create ACL</w:t>
      </w:r>
      <w:bookmarkEnd w:id="48"/>
    </w:p>
    <w:p w14:paraId="08E9BA45" w14:textId="42AC122F" w:rsidR="00B96C72" w:rsidRDefault="00B96C72" w:rsidP="00E7733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lang w:bidi="he-IL"/>
        </w:rPr>
        <w:t xml:space="preserve">In order to create </w:t>
      </w:r>
      <w:r w:rsidR="00BA6D54">
        <w:rPr>
          <w:lang w:bidi="he-IL"/>
        </w:rPr>
        <w:t xml:space="preserve">a </w:t>
      </w:r>
      <w:r>
        <w:rPr>
          <w:lang w:bidi="he-IL"/>
        </w:rPr>
        <w:t xml:space="preserve">new ACL, provide the framework with the ACL name and the ACL Rules. As explained </w:t>
      </w:r>
      <w:r w:rsidR="00BA6D54">
        <w:rPr>
          <w:lang w:bidi="he-IL"/>
        </w:rPr>
        <w:t xml:space="preserve">above </w:t>
      </w:r>
      <w:r>
        <w:rPr>
          <w:lang w:bidi="he-IL"/>
        </w:rPr>
        <w:t xml:space="preserve">in </w:t>
      </w:r>
      <w:r w:rsidR="00BA6D54">
        <w:rPr>
          <w:lang w:bidi="he-IL"/>
        </w:rPr>
        <w:t xml:space="preserve">section </w:t>
      </w:r>
      <w:hyperlink w:anchor="_Retrieve_applicable_Connector" w:history="1">
        <w:r w:rsidRPr="00260898">
          <w:rPr>
            <w:rStyle w:val="Hyperlink"/>
            <w:lang w:bidi="he-IL"/>
          </w:rPr>
          <w:t>3.1</w:t>
        </w:r>
        <w:r w:rsidR="00E77334">
          <w:rPr>
            <w:rStyle w:val="Hyperlink"/>
            <w:lang w:bidi="he-IL"/>
          </w:rPr>
          <w:t>1</w:t>
        </w:r>
      </w:hyperlink>
      <w:r w:rsidR="00BA6D54">
        <w:rPr>
          <w:lang w:bidi="he-IL"/>
        </w:rPr>
        <w:t>,</w:t>
      </w:r>
      <w:r w:rsidR="00260898">
        <w:rPr>
          <w:lang w:bidi="he-IL"/>
        </w:rPr>
        <w:t xml:space="preserve"> </w:t>
      </w:r>
      <w:proofErr w:type="spellStart"/>
      <w:r w:rsidR="00260898" w:rsidRPr="00260898">
        <w:rPr>
          <w:lang w:bidi="he-IL"/>
        </w:rPr>
        <w:t>AclRules</w:t>
      </w:r>
      <w:proofErr w:type="spellEnd"/>
      <w:r w:rsidR="00260898">
        <w:rPr>
          <w:lang w:bidi="he-IL"/>
        </w:rPr>
        <w:t xml:space="preserve"> may be constructed </w:t>
      </w:r>
      <w:r w:rsidR="00BA6D54">
        <w:rPr>
          <w:lang w:bidi="he-IL"/>
        </w:rPr>
        <w:t>from the rules</w:t>
      </w:r>
      <w:r w:rsidR="00260898">
        <w:rPr>
          <w:lang w:bidi="he-IL"/>
        </w:rPr>
        <w:t xml:space="preserve"> returned by the call to </w:t>
      </w:r>
      <w:r w:rsidR="00260898">
        <w:rPr>
          <w:rFonts w:ascii="Courier New" w:hAnsi="Courier New" w:cs="Times New Roman"/>
          <w:noProof/>
          <w:sz w:val="18"/>
          <w:szCs w:val="24"/>
        </w:rPr>
        <w:t>retrieveApplicableConnectorCapabilities.</w:t>
      </w:r>
    </w:p>
    <w:p w14:paraId="5E55FB41" w14:textId="18DDC664" w:rsidR="00260898" w:rsidRDefault="00BA6D54" w:rsidP="00972117">
      <w:pPr>
        <w:pStyle w:val="body"/>
        <w:rPr>
          <w:lang w:bidi="he-IL"/>
        </w:rPr>
      </w:pPr>
      <w:r>
        <w:rPr>
          <w:lang w:bidi="he-IL"/>
        </w:rPr>
        <w:t>T</w:t>
      </w:r>
      <w:r w:rsidR="00260898">
        <w:rPr>
          <w:lang w:bidi="he-IL"/>
        </w:rPr>
        <w:t xml:space="preserve">o create ACL Rules from the first </w:t>
      </w:r>
      <w:r w:rsidR="00972117">
        <w:rPr>
          <w:lang w:bidi="he-IL"/>
        </w:rPr>
        <w:t>rule of the Exposed Services and the first</w:t>
      </w:r>
      <w:r>
        <w:rPr>
          <w:lang w:bidi="he-IL"/>
        </w:rPr>
        <w:t xml:space="preserve"> rule of the first </w:t>
      </w:r>
      <w:proofErr w:type="spellStart"/>
      <w:r>
        <w:rPr>
          <w:lang w:bidi="he-IL"/>
        </w:rPr>
        <w:t>Remoted</w:t>
      </w:r>
      <w:proofErr w:type="spellEnd"/>
      <w:r>
        <w:rPr>
          <w:lang w:bidi="he-IL"/>
        </w:rPr>
        <w:t xml:space="preserve"> App:</w:t>
      </w:r>
    </w:p>
    <w:p w14:paraId="666A879D" w14:textId="6D0FA460" w:rsidR="005D7FB4" w:rsidRPr="005D7FB4" w:rsidRDefault="005D7FB4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5D7FB4">
        <w:rPr>
          <w:rFonts w:ascii="Courier New" w:hAnsi="Courier New" w:cs="Times New Roman"/>
          <w:noProof/>
          <w:sz w:val="18"/>
          <w:szCs w:val="24"/>
        </w:rPr>
        <w:t>//Retrieve</w:t>
      </w:r>
      <w:r>
        <w:rPr>
          <w:rFonts w:ascii="Courier New" w:hAnsi="Courier New" w:cs="Times New Roman"/>
          <w:noProof/>
          <w:sz w:val="18"/>
          <w:szCs w:val="24"/>
        </w:rPr>
        <w:t xml:space="preserve"> the first rule from the Exposed Services list</w:t>
      </w:r>
    </w:p>
    <w:p w14:paraId="4941B3BC" w14:textId="0EA7B044" w:rsidR="00972117" w:rsidRDefault="00972117" w:rsidP="00972117">
      <w:pPr>
        <w:pStyle w:val="body"/>
        <w:ind w:left="0"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RuleObjectDescription expSrvcRule = applCap.getExposedServices().get(0);</w:t>
      </w:r>
    </w:p>
    <w:p w14:paraId="5221D800" w14:textId="78633369" w:rsidR="00972117" w:rsidRDefault="00972117" w:rsidP="00972117">
      <w:pPr>
        <w:pStyle w:val="body"/>
        <w:ind w:left="0"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expSrvcRule.setConfigured(true);</w:t>
      </w:r>
    </w:p>
    <w:p w14:paraId="0C21D789" w14:textId="0956628A" w:rsidR="005D7FB4" w:rsidRDefault="005D7FB4" w:rsidP="00972117">
      <w:pPr>
        <w:pStyle w:val="body"/>
        <w:ind w:left="0"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//Retrieve the first Remoted App</w:t>
      </w:r>
    </w:p>
    <w:p w14:paraId="739C8A75" w14:textId="508D570B" w:rsidR="00972117" w:rsidRDefault="00972117" w:rsidP="00972117">
      <w:pPr>
        <w:pStyle w:val="body"/>
        <w:ind w:left="0"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RemotedApp remotedApp = applCap.getRemotedApps().get(0);</w:t>
      </w:r>
    </w:p>
    <w:p w14:paraId="520EEB59" w14:textId="093D23DF" w:rsidR="005D7FB4" w:rsidRDefault="005D7FB4" w:rsidP="00683642">
      <w:pPr>
        <w:pStyle w:val="body"/>
        <w:ind w:left="0"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//Retrieve the first rule of th</w:t>
      </w:r>
      <w:r w:rsidR="00683642">
        <w:rPr>
          <w:rFonts w:ascii="Courier New" w:hAnsi="Courier New" w:cs="Times New Roman"/>
          <w:noProof/>
          <w:sz w:val="18"/>
          <w:szCs w:val="24"/>
        </w:rPr>
        <w:t>at</w:t>
      </w:r>
      <w:r>
        <w:rPr>
          <w:rFonts w:ascii="Courier New" w:hAnsi="Courier New" w:cs="Times New Roman"/>
          <w:noProof/>
          <w:sz w:val="18"/>
          <w:szCs w:val="24"/>
        </w:rPr>
        <w:t xml:space="preserve"> remoted app</w:t>
      </w:r>
    </w:p>
    <w:p w14:paraId="4A483E5D" w14:textId="136E25C7" w:rsidR="00972117" w:rsidRDefault="00972117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RuleObjectDescription remAppRule = </w:t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</w:r>
      <w:r>
        <w:rPr>
          <w:rFonts w:ascii="Courier New" w:hAnsi="Courier New" w:cs="Times New Roman"/>
          <w:noProof/>
          <w:sz w:val="18"/>
          <w:szCs w:val="24"/>
        </w:rPr>
        <w:tab/>
        <w:t>remotedApp.getRuleObjectDescription().get(0);</w:t>
      </w:r>
    </w:p>
    <w:p w14:paraId="793FA538" w14:textId="76FA8F1F" w:rsidR="009A38C4" w:rsidRDefault="009A38C4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remAppRule.setConfigured(true);</w:t>
      </w:r>
    </w:p>
    <w:p w14:paraId="1F0E8416" w14:textId="77777777" w:rsidR="005D7FB4" w:rsidRDefault="005D7FB4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68F4EDFC" w14:textId="6BB71F7C" w:rsidR="005D7FB4" w:rsidRDefault="005D7FB4" w:rsidP="005D7FB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//Create new Exposed Services list</w:t>
      </w:r>
    </w:p>
    <w:p w14:paraId="2B536703" w14:textId="35C4E86F" w:rsidR="005D7FB4" w:rsidRDefault="005D7FB4" w:rsidP="00DF5AC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List&lt;RuleObjectDescription&gt; </w:t>
      </w:r>
      <w:r w:rsidR="00DF5AC9">
        <w:rPr>
          <w:rFonts w:ascii="Courier New" w:hAnsi="Courier New" w:cs="Times New Roman"/>
          <w:noProof/>
          <w:sz w:val="18"/>
          <w:szCs w:val="24"/>
        </w:rPr>
        <w:t>newE</w:t>
      </w:r>
      <w:r>
        <w:rPr>
          <w:rFonts w:ascii="Courier New" w:hAnsi="Courier New" w:cs="Times New Roman"/>
          <w:noProof/>
          <w:sz w:val="18"/>
          <w:szCs w:val="24"/>
        </w:rPr>
        <w:t>xposedServices = new ArrayList&lt;&gt;();</w:t>
      </w:r>
    </w:p>
    <w:p w14:paraId="560B1734" w14:textId="05AF0CDB" w:rsidR="005D7FB4" w:rsidRDefault="00DF5AC9" w:rsidP="00DF5AC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newE</w:t>
      </w:r>
      <w:r w:rsidR="005D7FB4">
        <w:rPr>
          <w:rFonts w:ascii="Courier New" w:hAnsi="Courier New" w:cs="Times New Roman"/>
          <w:noProof/>
          <w:sz w:val="18"/>
          <w:szCs w:val="24"/>
        </w:rPr>
        <w:t>xposedServices.add(expSrvcRule);</w:t>
      </w:r>
    </w:p>
    <w:p w14:paraId="6B3FD70D" w14:textId="0B29F175" w:rsidR="005D7FB4" w:rsidRDefault="005D7FB4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lastRenderedPageBreak/>
        <w:t>//Create new Remoted Apps list</w:t>
      </w:r>
    </w:p>
    <w:p w14:paraId="483E496E" w14:textId="0BAE21E7" w:rsidR="005D7FB4" w:rsidRDefault="005D7FB4" w:rsidP="00DF5AC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List&lt;RemotedApp&gt; </w:t>
      </w:r>
      <w:r w:rsidR="00DF5AC9">
        <w:rPr>
          <w:rFonts w:ascii="Courier New" w:hAnsi="Courier New" w:cs="Times New Roman"/>
          <w:noProof/>
          <w:sz w:val="18"/>
          <w:szCs w:val="24"/>
        </w:rPr>
        <w:t>newR</w:t>
      </w:r>
      <w:r>
        <w:rPr>
          <w:rFonts w:ascii="Courier New" w:hAnsi="Courier New" w:cs="Times New Roman"/>
          <w:noProof/>
          <w:sz w:val="18"/>
          <w:szCs w:val="24"/>
        </w:rPr>
        <w:t>emotedApps = new ArrayList&lt;&gt;();</w:t>
      </w:r>
    </w:p>
    <w:p w14:paraId="601C8F97" w14:textId="571205E6" w:rsidR="005D7FB4" w:rsidRDefault="00DF5AC9" w:rsidP="00DF5AC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newR</w:t>
      </w:r>
      <w:r w:rsidR="005D7FB4">
        <w:rPr>
          <w:rFonts w:ascii="Courier New" w:hAnsi="Courier New" w:cs="Times New Roman"/>
          <w:noProof/>
          <w:sz w:val="18"/>
          <w:szCs w:val="24"/>
        </w:rPr>
        <w:t>emotedApps.add(new RemotedApp(remotedApp, remAppRule);</w:t>
      </w:r>
    </w:p>
    <w:p w14:paraId="75E807E5" w14:textId="77777777" w:rsidR="005D7FB4" w:rsidRDefault="005D7FB4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125DE09A" w14:textId="1FB66E75" w:rsidR="00DF5AC9" w:rsidRDefault="00DF5AC9" w:rsidP="00972117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AclRules aclRules = new AclRules(</w:t>
      </w:r>
      <w:r w:rsidR="00DD7FD3">
        <w:rPr>
          <w:rFonts w:ascii="Courier New" w:hAnsi="Courier New" w:cs="Times New Roman"/>
          <w:noProof/>
          <w:sz w:val="18"/>
          <w:szCs w:val="24"/>
        </w:rPr>
        <w:t>newExposedServices, newRemotedAps);</w:t>
      </w:r>
    </w:p>
    <w:p w14:paraId="56613F8B" w14:textId="77777777" w:rsidR="009A38C4" w:rsidRPr="00FA1149" w:rsidRDefault="009A38C4" w:rsidP="009A38C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174C07CB" w14:textId="34B84277" w:rsidR="009A38C4" w:rsidRPr="00FA1149" w:rsidRDefault="009A38C4" w:rsidP="00DD7FD3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AclWriteResponse response = </w:t>
      </w:r>
      <w:r w:rsidRPr="00FA1149">
        <w:rPr>
          <w:rFonts w:ascii="Courier New" w:hAnsi="Courier New" w:cs="Times New Roman"/>
          <w:noProof/>
          <w:sz w:val="18"/>
          <w:szCs w:val="24"/>
        </w:rPr>
        <w:t>connApp.</w:t>
      </w:r>
      <w:r>
        <w:rPr>
          <w:rFonts w:ascii="Courier New" w:hAnsi="Courier New" w:cs="Times New Roman"/>
          <w:noProof/>
          <w:sz w:val="18"/>
          <w:szCs w:val="24"/>
        </w:rPr>
        <w:t>createAcl</w:t>
      </w:r>
      <w:r w:rsidR="005D7FB4">
        <w:rPr>
          <w:rFonts w:ascii="Courier New" w:hAnsi="Courier New" w:cs="Times New Roman"/>
          <w:noProof/>
          <w:sz w:val="18"/>
          <w:szCs w:val="24"/>
        </w:rPr>
        <w:t xml:space="preserve">(sessionId, “ACL Name”, </w:t>
      </w:r>
      <w:r w:rsidR="00DD7FD3">
        <w:rPr>
          <w:rFonts w:ascii="Courier New" w:hAnsi="Courier New" w:cs="Times New Roman"/>
          <w:noProof/>
          <w:sz w:val="18"/>
          <w:szCs w:val="24"/>
        </w:rPr>
        <w:t>aclRules);</w:t>
      </w:r>
    </w:p>
    <w:p w14:paraId="5AD3B54F" w14:textId="77777777" w:rsidR="009A38C4" w:rsidRPr="00FA1149" w:rsidRDefault="009A38C4" w:rsidP="009A38C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06DF8B3E" w14:textId="77777777" w:rsidR="009A38C4" w:rsidRDefault="009A38C4" w:rsidP="009A38C4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4DCE1B4F" w14:textId="2A973884" w:rsidR="009A38C4" w:rsidRDefault="00BA6D54" w:rsidP="00C82150">
      <w:pPr>
        <w:pStyle w:val="body"/>
        <w:rPr>
          <w:lang w:bidi="he-IL"/>
        </w:rPr>
      </w:pPr>
      <w:r>
        <w:rPr>
          <w:lang w:bidi="he-IL"/>
        </w:rPr>
        <w:t>Once the</w:t>
      </w:r>
      <w:r w:rsidR="00683642" w:rsidRPr="00683642">
        <w:rPr>
          <w:lang w:bidi="he-IL"/>
        </w:rPr>
        <w:t xml:space="preserve"> ACL </w:t>
      </w:r>
      <w:r w:rsidR="00683642">
        <w:rPr>
          <w:lang w:bidi="he-IL"/>
        </w:rPr>
        <w:t>is created</w:t>
      </w:r>
      <w:r>
        <w:rPr>
          <w:lang w:bidi="he-IL"/>
        </w:rPr>
        <w:t>,</w:t>
      </w:r>
      <w:r w:rsidR="00683642">
        <w:rPr>
          <w:lang w:bidi="he-IL"/>
        </w:rPr>
        <w:t xml:space="preserve"> its rules are validated against the Connector App’s Manifest. All the invalid rules are returned in the </w:t>
      </w:r>
      <w:proofErr w:type="spellStart"/>
      <w:r w:rsidR="00683642">
        <w:rPr>
          <w:lang w:bidi="he-IL"/>
        </w:rPr>
        <w:t>AclWriteResponse</w:t>
      </w:r>
      <w:proofErr w:type="spellEnd"/>
      <w:r w:rsidR="00683642">
        <w:rPr>
          <w:lang w:bidi="he-IL"/>
        </w:rPr>
        <w:t xml:space="preserve"> object</w:t>
      </w:r>
      <w:r w:rsidR="00C82150">
        <w:rPr>
          <w:lang w:bidi="he-IL"/>
        </w:rPr>
        <w:t>,</w:t>
      </w:r>
      <w:r>
        <w:rPr>
          <w:lang w:bidi="he-IL"/>
        </w:rPr>
        <w:t xml:space="preserve"> </w:t>
      </w:r>
      <w:r w:rsidR="00C82150">
        <w:rPr>
          <w:lang w:bidi="he-IL"/>
        </w:rPr>
        <w:t>t</w:t>
      </w:r>
      <w:r>
        <w:rPr>
          <w:lang w:bidi="he-IL"/>
        </w:rPr>
        <w:t xml:space="preserve">herefore </w:t>
      </w:r>
      <w:r w:rsidR="00C82150">
        <w:rPr>
          <w:lang w:bidi="he-IL"/>
        </w:rPr>
        <w:t>it is important to ch</w:t>
      </w:r>
      <w:r w:rsidR="00635A50">
        <w:rPr>
          <w:lang w:bidi="he-IL"/>
        </w:rPr>
        <w:t xml:space="preserve">eck the response </w:t>
      </w:r>
      <w:r w:rsidR="00C82150">
        <w:rPr>
          <w:lang w:bidi="he-IL"/>
        </w:rPr>
        <w:t xml:space="preserve">content also when the </w:t>
      </w:r>
      <w:r w:rsidR="00635A50">
        <w:rPr>
          <w:lang w:bidi="he-IL"/>
        </w:rPr>
        <w:t xml:space="preserve">status </w:t>
      </w:r>
      <w:r w:rsidR="00103F54">
        <w:rPr>
          <w:lang w:bidi="he-IL"/>
        </w:rPr>
        <w:t>was successful.</w:t>
      </w:r>
    </w:p>
    <w:p w14:paraId="4CAB01F5" w14:textId="6BE70DF6" w:rsidR="004854FB" w:rsidRDefault="004854FB" w:rsidP="004854FB">
      <w:pPr>
        <w:pStyle w:val="Heading3"/>
      </w:pPr>
      <w:bookmarkStart w:id="49" w:name="_ACL_Metadata"/>
      <w:bookmarkStart w:id="50" w:name="_Toc406068032"/>
      <w:bookmarkEnd w:id="49"/>
      <w:r>
        <w:t>ACL Metadata</w:t>
      </w:r>
      <w:bookmarkEnd w:id="50"/>
    </w:p>
    <w:p w14:paraId="5107C46F" w14:textId="5849F27F" w:rsidR="004854FB" w:rsidRDefault="004854FB" w:rsidP="006564A8">
      <w:pPr>
        <w:pStyle w:val="body"/>
      </w:pPr>
      <w:r>
        <w:t xml:space="preserve">Controller App </w:t>
      </w:r>
      <w:r w:rsidR="0004116B">
        <w:t xml:space="preserve">may use GM App as a </w:t>
      </w:r>
      <w:r w:rsidR="00225A1C">
        <w:t xml:space="preserve">data </w:t>
      </w:r>
      <w:r w:rsidR="0004116B">
        <w:t>s</w:t>
      </w:r>
      <w:r w:rsidR="00225A1C">
        <w:t>torage of the Key-Value pairs</w:t>
      </w:r>
      <w:r w:rsidR="0004116B">
        <w:t xml:space="preserve">. Each ACL </w:t>
      </w:r>
      <w:r w:rsidR="000570B4">
        <w:t xml:space="preserve">may be created with the Metadata that </w:t>
      </w:r>
      <w:r w:rsidR="006564A8">
        <w:t>can</w:t>
      </w:r>
      <w:r w:rsidR="000570B4">
        <w:t xml:space="preserve"> later </w:t>
      </w:r>
      <w:r w:rsidR="006564A8">
        <w:t xml:space="preserve">be </w:t>
      </w:r>
      <w:r w:rsidR="000570B4">
        <w:t>read and updated.</w:t>
      </w:r>
    </w:p>
    <w:p w14:paraId="041B6733" w14:textId="29D20E2D" w:rsidR="000570B4" w:rsidRPr="007136C8" w:rsidRDefault="007136C8" w:rsidP="0004116B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7136C8">
        <w:rPr>
          <w:rFonts w:ascii="Courier New" w:hAnsi="Courier New" w:cs="Times New Roman"/>
          <w:noProof/>
          <w:sz w:val="18"/>
          <w:szCs w:val="24"/>
        </w:rPr>
        <w:t>Map&lt;String, String&gt; aclMetadata = new HashMap&lt;&gt;();</w:t>
      </w:r>
    </w:p>
    <w:p w14:paraId="1925802D" w14:textId="77777777" w:rsidR="007136C8" w:rsidRPr="007136C8" w:rsidRDefault="007136C8" w:rsidP="0004116B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7136C8">
        <w:rPr>
          <w:rFonts w:ascii="Courier New" w:hAnsi="Courier New" w:cs="Times New Roman"/>
          <w:noProof/>
          <w:sz w:val="18"/>
          <w:szCs w:val="24"/>
        </w:rPr>
        <w:t>aclMetadata.put(“MyKey”, “MyValue”);</w:t>
      </w:r>
    </w:p>
    <w:p w14:paraId="048E4C16" w14:textId="37D3887B" w:rsidR="007136C8" w:rsidRPr="00FA1149" w:rsidRDefault="007136C8" w:rsidP="00225A1C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7136C8">
        <w:rPr>
          <w:rFonts w:ascii="Courier New" w:hAnsi="Courier New" w:cs="Times New Roman"/>
          <w:noProof/>
          <w:sz w:val="18"/>
          <w:szCs w:val="24"/>
        </w:rPr>
        <w:t>aclRules.setMetadata(aclMetadata);</w:t>
      </w:r>
      <w:r w:rsidRPr="007136C8">
        <w:rPr>
          <w:rFonts w:ascii="Courier New" w:hAnsi="Courier New" w:cs="Times New Roman"/>
          <w:noProof/>
          <w:sz w:val="18"/>
          <w:szCs w:val="24"/>
        </w:rPr>
        <w:br/>
      </w: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62098B48" w14:textId="77777777" w:rsidR="007136C8" w:rsidRPr="00FA1149" w:rsidRDefault="007136C8" w:rsidP="007136C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AclWriteResponse response = </w:t>
      </w:r>
      <w:r w:rsidRPr="00FA1149">
        <w:rPr>
          <w:rFonts w:ascii="Courier New" w:hAnsi="Courier New" w:cs="Times New Roman"/>
          <w:noProof/>
          <w:sz w:val="18"/>
          <w:szCs w:val="24"/>
        </w:rPr>
        <w:t>connApp.</w:t>
      </w:r>
      <w:r>
        <w:rPr>
          <w:rFonts w:ascii="Courier New" w:hAnsi="Courier New" w:cs="Times New Roman"/>
          <w:noProof/>
          <w:sz w:val="18"/>
          <w:szCs w:val="24"/>
        </w:rPr>
        <w:t>createAcl(sessionId, “ACL Name”, aclRules);</w:t>
      </w:r>
    </w:p>
    <w:p w14:paraId="23313834" w14:textId="77777777" w:rsidR="007136C8" w:rsidRPr="00FA1149" w:rsidRDefault="007136C8" w:rsidP="007136C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3245DDB6" w14:textId="77777777" w:rsidR="007136C8" w:rsidRDefault="007136C8" w:rsidP="007136C8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10DAA891" w14:textId="15C3BAA7" w:rsidR="00CE7E82" w:rsidRDefault="00CE7E82" w:rsidP="00CE7E82">
      <w:pPr>
        <w:pStyle w:val="Heading2"/>
        <w:rPr>
          <w:lang w:bidi="he-IL"/>
        </w:rPr>
      </w:pPr>
      <w:bookmarkStart w:id="51" w:name="_Toc406068033"/>
      <w:r>
        <w:rPr>
          <w:lang w:bidi="he-IL"/>
        </w:rPr>
        <w:t>Retrieve ACL list</w:t>
      </w:r>
      <w:bookmarkEnd w:id="51"/>
    </w:p>
    <w:p w14:paraId="1908A0E7" w14:textId="77777777" w:rsidR="009107BD" w:rsidRPr="00FA1149" w:rsidRDefault="009107BD" w:rsidP="009107B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7B117FA0" w14:textId="5F2DE55D" w:rsidR="009107BD" w:rsidRPr="00FA1149" w:rsidRDefault="007B0103" w:rsidP="007B0103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List&lt;Acl&gt; acls</w:t>
      </w:r>
      <w:r w:rsidR="009107BD">
        <w:rPr>
          <w:rFonts w:ascii="Courier New" w:hAnsi="Courier New" w:cs="Times New Roman"/>
          <w:noProof/>
          <w:sz w:val="18"/>
          <w:szCs w:val="24"/>
        </w:rPr>
        <w:t xml:space="preserve"> = </w:t>
      </w:r>
      <w:r w:rsidR="009107BD" w:rsidRPr="00FA1149">
        <w:rPr>
          <w:rFonts w:ascii="Courier New" w:hAnsi="Courier New" w:cs="Times New Roman"/>
          <w:noProof/>
          <w:sz w:val="18"/>
          <w:szCs w:val="24"/>
        </w:rPr>
        <w:t>connApp.</w:t>
      </w:r>
      <w:r>
        <w:rPr>
          <w:rFonts w:ascii="Courier New" w:hAnsi="Courier New" w:cs="Times New Roman"/>
          <w:noProof/>
          <w:sz w:val="18"/>
          <w:szCs w:val="24"/>
        </w:rPr>
        <w:t>retrieveAcls</w:t>
      </w:r>
      <w:r w:rsidR="009107BD">
        <w:rPr>
          <w:rFonts w:ascii="Courier New" w:hAnsi="Courier New" w:cs="Times New Roman"/>
          <w:noProof/>
          <w:sz w:val="18"/>
          <w:szCs w:val="24"/>
        </w:rPr>
        <w:t>(sessionId);</w:t>
      </w:r>
    </w:p>
    <w:p w14:paraId="695A28CA" w14:textId="77777777" w:rsidR="009107BD" w:rsidRPr="00FA1149" w:rsidRDefault="009107BD" w:rsidP="009107B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42DBBD67" w14:textId="77777777" w:rsidR="009107BD" w:rsidRDefault="009107BD" w:rsidP="009107B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1898A9AF" w14:textId="1C165DC7" w:rsidR="00A219F4" w:rsidRDefault="007B0103" w:rsidP="00A51ADA">
      <w:pPr>
        <w:pStyle w:val="Heading2"/>
        <w:rPr>
          <w:lang w:bidi="he-IL"/>
        </w:rPr>
      </w:pPr>
      <w:bookmarkStart w:id="52" w:name="_Toc406068034"/>
      <w:r>
        <w:rPr>
          <w:lang w:bidi="he-IL"/>
        </w:rPr>
        <w:t>Delete ACL</w:t>
      </w:r>
      <w:bookmarkEnd w:id="52"/>
    </w:p>
    <w:p w14:paraId="50D14770" w14:textId="25796826" w:rsidR="007B0103" w:rsidRDefault="007B0103" w:rsidP="007B0103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lang w:bidi="he-IL"/>
        </w:rPr>
        <w:t xml:space="preserve">The code snippet below shows how to delete the first ACL in the ACLs list returned by the </w:t>
      </w:r>
      <w:r w:rsidRPr="007B0103">
        <w:rPr>
          <w:rFonts w:ascii="Courier New" w:hAnsi="Courier New" w:cs="Times New Roman"/>
          <w:noProof/>
          <w:sz w:val="18"/>
          <w:szCs w:val="24"/>
        </w:rPr>
        <w:t>retrieveAcl</w:t>
      </w:r>
      <w:r w:rsidR="008B106A">
        <w:rPr>
          <w:rFonts w:ascii="Courier New" w:hAnsi="Courier New" w:cs="Times New Roman"/>
          <w:noProof/>
          <w:sz w:val="18"/>
          <w:szCs w:val="24"/>
        </w:rPr>
        <w:t>s</w:t>
      </w:r>
      <w:r w:rsidR="00554ED2">
        <w:rPr>
          <w:rFonts w:ascii="Courier New" w:hAnsi="Courier New" w:cs="Times New Roman"/>
          <w:noProof/>
          <w:sz w:val="18"/>
          <w:szCs w:val="24"/>
        </w:rPr>
        <w:t xml:space="preserve"> </w:t>
      </w:r>
      <w:r w:rsidR="00554ED2" w:rsidRPr="005B0EFD">
        <w:rPr>
          <w:lang w:bidi="he-IL"/>
        </w:rPr>
        <w:t>method</w:t>
      </w:r>
      <w:r>
        <w:rPr>
          <w:rFonts w:ascii="Courier New" w:hAnsi="Courier New" w:cs="Times New Roman"/>
          <w:noProof/>
          <w:sz w:val="18"/>
          <w:szCs w:val="24"/>
        </w:rPr>
        <w:t>.</w:t>
      </w:r>
    </w:p>
    <w:p w14:paraId="377934F4" w14:textId="77777777" w:rsidR="008B106A" w:rsidRPr="00FA1149" w:rsidRDefault="008B106A" w:rsidP="008B106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3FF14111" w14:textId="73E16E95" w:rsidR="008B106A" w:rsidRDefault="008B106A" w:rsidP="008B106A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Acl acl = </w:t>
      </w:r>
      <w:r w:rsidRPr="00FA1149">
        <w:rPr>
          <w:rFonts w:ascii="Courier New" w:hAnsi="Courier New" w:cs="Times New Roman"/>
          <w:noProof/>
          <w:sz w:val="18"/>
          <w:szCs w:val="24"/>
        </w:rPr>
        <w:t>connApp.</w:t>
      </w:r>
      <w:r>
        <w:rPr>
          <w:rFonts w:ascii="Courier New" w:hAnsi="Courier New" w:cs="Times New Roman"/>
          <w:noProof/>
          <w:sz w:val="18"/>
          <w:szCs w:val="24"/>
        </w:rPr>
        <w:t>retrieveAcls(sessionId).get(0);</w:t>
      </w:r>
    </w:p>
    <w:p w14:paraId="2A5C2E76" w14:textId="6391124D" w:rsidR="008B106A" w:rsidRPr="00FA1149" w:rsidRDefault="008B106A" w:rsidP="008B106A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lastRenderedPageBreak/>
        <w:t>connApp.deleteAcl</w:t>
      </w:r>
      <w:r w:rsidR="00091519">
        <w:rPr>
          <w:rFonts w:ascii="Courier New" w:hAnsi="Courier New" w:cs="Times New Roman"/>
          <w:noProof/>
          <w:sz w:val="18"/>
          <w:szCs w:val="24"/>
        </w:rPr>
        <w:t>(sessionId, acl.getId());</w:t>
      </w:r>
    </w:p>
    <w:p w14:paraId="255A0D82" w14:textId="77777777" w:rsidR="008B106A" w:rsidRPr="00FA1149" w:rsidRDefault="008B106A" w:rsidP="008B106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0AC4F006" w14:textId="77777777" w:rsidR="008B106A" w:rsidRDefault="008B106A" w:rsidP="008B106A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762DAB50" w14:textId="77777777" w:rsidR="004854FB" w:rsidRDefault="004854FB" w:rsidP="008B106A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6F837D9E" w14:textId="0ED7A274" w:rsidR="00A219F4" w:rsidRDefault="00225A1C" w:rsidP="00A219F4">
      <w:pPr>
        <w:pStyle w:val="Heading2"/>
        <w:rPr>
          <w:lang w:bidi="he-IL"/>
        </w:rPr>
      </w:pPr>
      <w:bookmarkStart w:id="53" w:name="_Toc406068035"/>
      <w:r>
        <w:rPr>
          <w:lang w:bidi="he-IL"/>
        </w:rPr>
        <w:t>Activate/Deactivate ACL</w:t>
      </w:r>
      <w:bookmarkEnd w:id="53"/>
    </w:p>
    <w:p w14:paraId="66FCDADC" w14:textId="292305E2" w:rsidR="004E1726" w:rsidRDefault="00225A1C" w:rsidP="00EB4C9F">
      <w:pPr>
        <w:pStyle w:val="code"/>
        <w:rPr>
          <w:rFonts w:ascii="Arial" w:hAnsi="Arial" w:cs="Arial"/>
          <w:noProof w:val="0"/>
          <w:sz w:val="22"/>
          <w:szCs w:val="20"/>
        </w:rPr>
      </w:pPr>
      <w:r>
        <w:rPr>
          <w:rFonts w:ascii="Arial" w:hAnsi="Arial" w:cs="Arial"/>
          <w:noProof w:val="0"/>
          <w:sz w:val="22"/>
          <w:szCs w:val="20"/>
        </w:rPr>
        <w:t xml:space="preserve">Each Connector App may have several ACLs. </w:t>
      </w:r>
      <w:r w:rsidR="00EB4C9F">
        <w:rPr>
          <w:rFonts w:ascii="Arial" w:hAnsi="Arial" w:cs="Arial"/>
          <w:noProof w:val="0"/>
          <w:sz w:val="22"/>
          <w:szCs w:val="20"/>
        </w:rPr>
        <w:t>When all the ACL are deactivated, which means are not used by the Connector App, the Connector App is stopped. To activate the ACL use the following code snippet:</w:t>
      </w:r>
    </w:p>
    <w:p w14:paraId="2DC1EF5E" w14:textId="77777777" w:rsidR="00EB4C9F" w:rsidRDefault="00EB4C9F" w:rsidP="00EB4C9F">
      <w:pPr>
        <w:pStyle w:val="code"/>
        <w:rPr>
          <w:rFonts w:ascii="Arial" w:hAnsi="Arial" w:cs="Arial"/>
          <w:noProof w:val="0"/>
          <w:sz w:val="22"/>
          <w:szCs w:val="20"/>
        </w:rPr>
      </w:pPr>
    </w:p>
    <w:p w14:paraId="64F9F0CB" w14:textId="77777777" w:rsidR="00EB4C9F" w:rsidRPr="00FA1149" w:rsidRDefault="00EB4C9F" w:rsidP="00EB4C9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45476480" w14:textId="5367A11B" w:rsidR="00EB4C9F" w:rsidRPr="00FA1149" w:rsidRDefault="00EB4C9F" w:rsidP="006021C4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acl.activate(sessionId);</w:t>
      </w:r>
    </w:p>
    <w:p w14:paraId="5EE75452" w14:textId="77777777" w:rsidR="00EB4C9F" w:rsidRPr="00FA1149" w:rsidRDefault="00EB4C9F" w:rsidP="00EB4C9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6B9AB51D" w14:textId="77777777" w:rsidR="00EB4C9F" w:rsidRDefault="00EB4C9F" w:rsidP="00EB4C9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62013FD0" w14:textId="77777777" w:rsidR="00EB4C9F" w:rsidRDefault="00EB4C9F" w:rsidP="00EB4C9F">
      <w:pPr>
        <w:pStyle w:val="code"/>
        <w:rPr>
          <w:rFonts w:ascii="Arial" w:hAnsi="Arial" w:cs="Arial"/>
          <w:noProof w:val="0"/>
          <w:sz w:val="22"/>
          <w:szCs w:val="20"/>
        </w:rPr>
      </w:pPr>
    </w:p>
    <w:p w14:paraId="4EF9BE15" w14:textId="768ECDF8" w:rsidR="00992EBD" w:rsidRDefault="00992EBD" w:rsidP="00EB4C9F">
      <w:pPr>
        <w:pStyle w:val="code"/>
        <w:rPr>
          <w:rFonts w:ascii="Arial" w:hAnsi="Arial" w:cs="Arial"/>
          <w:noProof w:val="0"/>
          <w:sz w:val="22"/>
          <w:szCs w:val="20"/>
        </w:rPr>
      </w:pPr>
      <w:r>
        <w:rPr>
          <w:rFonts w:ascii="Arial" w:hAnsi="Arial" w:cs="Arial"/>
          <w:noProof w:val="0"/>
          <w:sz w:val="22"/>
          <w:szCs w:val="20"/>
        </w:rPr>
        <w:t>To deactivate the ACL:</w:t>
      </w:r>
    </w:p>
    <w:p w14:paraId="02873C38" w14:textId="77777777" w:rsidR="00992EBD" w:rsidRPr="00FA1149" w:rsidRDefault="00992EBD" w:rsidP="00992EB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191DF488" w14:textId="2EC11438" w:rsidR="00992EBD" w:rsidRPr="00FA1149" w:rsidRDefault="00992EBD" w:rsidP="00992EBD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acl.deactivate(sessionId);</w:t>
      </w:r>
    </w:p>
    <w:p w14:paraId="2D3AC420" w14:textId="77777777" w:rsidR="00992EBD" w:rsidRPr="00FA1149" w:rsidRDefault="00992EBD" w:rsidP="00992EB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4282CB61" w14:textId="77777777" w:rsidR="00992EBD" w:rsidRDefault="00992EBD" w:rsidP="00992EB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2D5E15DD" w14:textId="099E78B6" w:rsidR="002819D8" w:rsidRDefault="002819D8" w:rsidP="002819D8">
      <w:pPr>
        <w:pStyle w:val="Heading2"/>
        <w:rPr>
          <w:lang w:bidi="he-IL"/>
        </w:rPr>
      </w:pPr>
      <w:bookmarkStart w:id="54" w:name="_Toc406068036"/>
      <w:r>
        <w:rPr>
          <w:lang w:bidi="he-IL"/>
        </w:rPr>
        <w:t>Retrieve ACL status</w:t>
      </w:r>
      <w:bookmarkEnd w:id="54"/>
    </w:p>
    <w:p w14:paraId="0908B03F" w14:textId="6F053DC6" w:rsidR="002819D8" w:rsidRDefault="000357D9" w:rsidP="009549EF">
      <w:pPr>
        <w:pStyle w:val="body"/>
      </w:pPr>
      <w:r w:rsidRPr="000357D9">
        <w:t>Retrieve the ACL status to know whether it</w:t>
      </w:r>
      <w:r w:rsidR="00AD79FC">
        <w:t xml:space="preserve"> is</w:t>
      </w:r>
      <w:r w:rsidR="009549EF">
        <w:t xml:space="preserve"> a</w:t>
      </w:r>
      <w:r w:rsidRPr="000357D9">
        <w:t xml:space="preserve">ctivated or </w:t>
      </w:r>
      <w:r w:rsidR="009549EF">
        <w:t>n</w:t>
      </w:r>
      <w:r w:rsidRPr="000357D9">
        <w:t>ot</w:t>
      </w:r>
      <w:r>
        <w:t>:</w:t>
      </w:r>
    </w:p>
    <w:p w14:paraId="55A787D5" w14:textId="77777777" w:rsidR="000357D9" w:rsidRPr="00FA1149" w:rsidRDefault="000357D9" w:rsidP="000357D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1712E80C" w14:textId="37C6F519" w:rsidR="000357D9" w:rsidRPr="00FA1149" w:rsidRDefault="000357D9" w:rsidP="000357D9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AclStatus status = acl.retrieveStatus(sessionId);</w:t>
      </w:r>
    </w:p>
    <w:p w14:paraId="4B5CDCE4" w14:textId="77777777" w:rsidR="000357D9" w:rsidRPr="00FA1149" w:rsidRDefault="000357D9" w:rsidP="000357D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4492EA13" w14:textId="77777777" w:rsidR="000357D9" w:rsidRDefault="000357D9" w:rsidP="000357D9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37093427" w14:textId="77777777" w:rsidR="00BF6A49" w:rsidRDefault="00BF6A49" w:rsidP="000357D9">
      <w:pPr>
        <w:pStyle w:val="body"/>
        <w:rPr>
          <w:rFonts w:ascii="Courier New" w:hAnsi="Courier New" w:cs="Times New Roman"/>
          <w:noProof/>
          <w:sz w:val="18"/>
          <w:szCs w:val="24"/>
        </w:rPr>
      </w:pPr>
    </w:p>
    <w:p w14:paraId="3036E5A1" w14:textId="0C5805E8" w:rsidR="002F1782" w:rsidRDefault="00180BC7" w:rsidP="002F1782">
      <w:pPr>
        <w:pStyle w:val="Heading2"/>
        <w:rPr>
          <w:lang w:bidi="he-IL"/>
        </w:rPr>
      </w:pPr>
      <w:bookmarkStart w:id="55" w:name="_Toc406068037"/>
      <w:r>
        <w:rPr>
          <w:lang w:bidi="he-IL"/>
        </w:rPr>
        <w:t>Update ACL name</w:t>
      </w:r>
      <w:bookmarkEnd w:id="55"/>
    </w:p>
    <w:p w14:paraId="2BA9E806" w14:textId="3BDD344B" w:rsidR="002F1782" w:rsidRDefault="00180BC7" w:rsidP="00180BC7">
      <w:pPr>
        <w:pStyle w:val="body"/>
      </w:pPr>
      <w:r>
        <w:t>To update the ACL name</w:t>
      </w:r>
      <w:r w:rsidR="002F1782" w:rsidRPr="002F1782">
        <w:t>:</w:t>
      </w:r>
    </w:p>
    <w:p w14:paraId="139F98E8" w14:textId="77777777" w:rsidR="002F1782" w:rsidRPr="00FA1149" w:rsidRDefault="002F1782" w:rsidP="002F1782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6CB9BE11" w14:textId="35925199" w:rsidR="002F1782" w:rsidRPr="00FA1149" w:rsidRDefault="002F1782" w:rsidP="0028692B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acl.</w:t>
      </w:r>
      <w:r w:rsidR="0028692B">
        <w:rPr>
          <w:rFonts w:ascii="Courier New" w:hAnsi="Courier New" w:cs="Times New Roman"/>
          <w:noProof/>
          <w:sz w:val="18"/>
          <w:szCs w:val="24"/>
        </w:rPr>
        <w:t>setName</w:t>
      </w:r>
      <w:r>
        <w:rPr>
          <w:rFonts w:ascii="Courier New" w:hAnsi="Courier New" w:cs="Times New Roman"/>
          <w:noProof/>
          <w:sz w:val="18"/>
          <w:szCs w:val="24"/>
        </w:rPr>
        <w:t>(</w:t>
      </w:r>
      <w:r w:rsidR="0028692B">
        <w:rPr>
          <w:rFonts w:ascii="Courier New" w:hAnsi="Courier New" w:cs="Times New Roman"/>
          <w:noProof/>
          <w:sz w:val="18"/>
          <w:szCs w:val="24"/>
        </w:rPr>
        <w:t>“New ACL Name”</w:t>
      </w:r>
      <w:r>
        <w:rPr>
          <w:rFonts w:ascii="Courier New" w:hAnsi="Courier New" w:cs="Times New Roman"/>
          <w:noProof/>
          <w:sz w:val="18"/>
          <w:szCs w:val="24"/>
        </w:rPr>
        <w:t>);</w:t>
      </w:r>
    </w:p>
    <w:p w14:paraId="2CBD7E73" w14:textId="77777777" w:rsidR="002F1782" w:rsidRPr="00FA1149" w:rsidRDefault="002F1782" w:rsidP="002F1782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7FDD1316" w14:textId="05DD4E29" w:rsidR="001016E5" w:rsidRPr="00926F42" w:rsidRDefault="002F1782" w:rsidP="00926F42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406F5CD1" w14:textId="096FDB95" w:rsidR="009B637F" w:rsidRDefault="009B637F" w:rsidP="009B637F">
      <w:pPr>
        <w:pStyle w:val="Heading2"/>
        <w:rPr>
          <w:lang w:bidi="he-IL"/>
        </w:rPr>
      </w:pPr>
      <w:bookmarkStart w:id="56" w:name="_Toc406068038"/>
      <w:r>
        <w:rPr>
          <w:lang w:bidi="he-IL"/>
        </w:rPr>
        <w:lastRenderedPageBreak/>
        <w:t>Retrieve ACL</w:t>
      </w:r>
      <w:r w:rsidR="00E368BD">
        <w:rPr>
          <w:lang w:bidi="he-IL"/>
        </w:rPr>
        <w:t xml:space="preserve"> Rules</w:t>
      </w:r>
      <w:bookmarkEnd w:id="56"/>
    </w:p>
    <w:p w14:paraId="1BEF932D" w14:textId="77777777" w:rsidR="006564A8" w:rsidRDefault="00E368BD" w:rsidP="006564A8">
      <w:pPr>
        <w:pStyle w:val="body"/>
        <w:rPr>
          <w:lang w:bidi="he-IL"/>
        </w:rPr>
      </w:pPr>
      <w:r>
        <w:rPr>
          <w:lang w:bidi="he-IL"/>
        </w:rPr>
        <w:t>As explained above</w:t>
      </w:r>
      <w:r w:rsidR="009549EF">
        <w:rPr>
          <w:lang w:bidi="he-IL"/>
        </w:rPr>
        <w:t>,</w:t>
      </w:r>
      <w:r>
        <w:rPr>
          <w:lang w:bidi="he-IL"/>
        </w:rPr>
        <w:t xml:space="preserve"> ACL rules </w:t>
      </w:r>
      <w:r w:rsidR="009549EF">
        <w:rPr>
          <w:lang w:bidi="he-IL"/>
        </w:rPr>
        <w:t xml:space="preserve">are </w:t>
      </w:r>
      <w:r w:rsidR="006564A8">
        <w:rPr>
          <w:lang w:bidi="he-IL"/>
        </w:rPr>
        <w:t>constructed</w:t>
      </w:r>
      <w:r>
        <w:rPr>
          <w:lang w:bidi="he-IL"/>
        </w:rPr>
        <w:t xml:space="preserve"> from the “Exposed Services” and the “</w:t>
      </w:r>
      <w:proofErr w:type="spellStart"/>
      <w:r>
        <w:rPr>
          <w:lang w:bidi="he-IL"/>
        </w:rPr>
        <w:t>Remoted</w:t>
      </w:r>
      <w:proofErr w:type="spellEnd"/>
      <w:r>
        <w:rPr>
          <w:lang w:bidi="he-IL"/>
        </w:rPr>
        <w:t xml:space="preserve"> Apps”. Retrieved ACL rules are created by the framework from the rules that are part or the curre</w:t>
      </w:r>
      <w:r w:rsidR="006A1202">
        <w:rPr>
          <w:lang w:bidi="he-IL"/>
        </w:rPr>
        <w:t xml:space="preserve">nt ACL and the rules that haven’t </w:t>
      </w:r>
      <w:r w:rsidR="006564A8">
        <w:rPr>
          <w:lang w:bidi="he-IL"/>
        </w:rPr>
        <w:t xml:space="preserve">been </w:t>
      </w:r>
      <w:r w:rsidR="006A1202">
        <w:rPr>
          <w:lang w:bidi="he-IL"/>
        </w:rPr>
        <w:t xml:space="preserve">added to the ACL yet. </w:t>
      </w:r>
    </w:p>
    <w:p w14:paraId="13BF0044" w14:textId="77777777" w:rsidR="006564A8" w:rsidRDefault="006A1202" w:rsidP="006564A8">
      <w:pPr>
        <w:pStyle w:val="body"/>
        <w:rPr>
          <w:lang w:bidi="he-IL"/>
        </w:rPr>
      </w:pPr>
      <w:r>
        <w:rPr>
          <w:lang w:bidi="he-IL"/>
        </w:rPr>
        <w:t xml:space="preserve">To distinguish </w:t>
      </w:r>
      <w:r w:rsidR="006564A8">
        <w:rPr>
          <w:lang w:bidi="he-IL"/>
        </w:rPr>
        <w:t xml:space="preserve">between </w:t>
      </w:r>
      <w:r>
        <w:rPr>
          <w:lang w:bidi="he-IL"/>
        </w:rPr>
        <w:t>the rules that are already part of the ACL from the rules that are not</w:t>
      </w:r>
      <w:r w:rsidR="006564A8">
        <w:rPr>
          <w:lang w:bidi="he-IL"/>
        </w:rPr>
        <w:t xml:space="preserve"> yet</w:t>
      </w:r>
      <w:r>
        <w:rPr>
          <w:lang w:bidi="he-IL"/>
        </w:rPr>
        <w:t xml:space="preserve">, </w:t>
      </w:r>
      <w:r w:rsidR="002B42F6">
        <w:rPr>
          <w:lang w:bidi="he-IL"/>
        </w:rPr>
        <w:t xml:space="preserve">check the </w:t>
      </w:r>
      <w:r w:rsidR="002B42F6" w:rsidRPr="005A5AAA">
        <w:rPr>
          <w:rFonts w:ascii="Courier New" w:hAnsi="Courier New" w:cs="Times New Roman"/>
          <w:noProof/>
          <w:sz w:val="18"/>
          <w:szCs w:val="24"/>
        </w:rPr>
        <w:t>RuleObjectDescription.isConfigured()</w:t>
      </w:r>
      <w:r w:rsidR="002B42F6">
        <w:rPr>
          <w:lang w:bidi="he-IL"/>
        </w:rPr>
        <w:t xml:space="preserve"> method</w:t>
      </w:r>
      <w:r w:rsidR="00B351EB">
        <w:rPr>
          <w:lang w:bidi="he-IL"/>
        </w:rPr>
        <w:t xml:space="preserve">. </w:t>
      </w:r>
    </w:p>
    <w:p w14:paraId="19E6CAAD" w14:textId="77777777" w:rsidR="006564A8" w:rsidRDefault="00B351EB" w:rsidP="006564A8">
      <w:pPr>
        <w:pStyle w:val="body"/>
        <w:rPr>
          <w:lang w:bidi="he-IL"/>
        </w:rPr>
      </w:pPr>
      <w:r>
        <w:rPr>
          <w:lang w:bidi="he-IL"/>
        </w:rPr>
        <w:t xml:space="preserve">For example </w:t>
      </w:r>
      <w:r w:rsidR="008241CD">
        <w:rPr>
          <w:lang w:bidi="he-IL"/>
        </w:rPr>
        <w:t>an</w:t>
      </w:r>
      <w:r>
        <w:rPr>
          <w:lang w:bidi="he-IL"/>
        </w:rPr>
        <w:t xml:space="preserve"> ACL </w:t>
      </w:r>
      <w:r w:rsidR="006564A8">
        <w:rPr>
          <w:lang w:bidi="he-IL"/>
        </w:rPr>
        <w:t xml:space="preserve">that </w:t>
      </w:r>
      <w:r>
        <w:rPr>
          <w:lang w:bidi="he-IL"/>
        </w:rPr>
        <w:t>has a “</w:t>
      </w:r>
      <w:proofErr w:type="spellStart"/>
      <w:r>
        <w:rPr>
          <w:lang w:bidi="he-IL"/>
        </w:rPr>
        <w:t>Remoted</w:t>
      </w:r>
      <w:proofErr w:type="spellEnd"/>
      <w:r>
        <w:rPr>
          <w:lang w:bidi="he-IL"/>
        </w:rPr>
        <w:t xml:space="preserve"> App” with a rule that has </w:t>
      </w:r>
      <w:r w:rsidR="008241CD">
        <w:rPr>
          <w:lang w:bidi="he-IL"/>
        </w:rPr>
        <w:t xml:space="preserve">an </w:t>
      </w:r>
      <w:r>
        <w:rPr>
          <w:lang w:bidi="he-IL"/>
        </w:rPr>
        <w:t>object path “/</w:t>
      </w:r>
      <w:proofErr w:type="spellStart"/>
      <w:r>
        <w:rPr>
          <w:lang w:bidi="he-IL"/>
        </w:rPr>
        <w:t>MyObj</w:t>
      </w:r>
      <w:proofErr w:type="spellEnd"/>
      <w:r>
        <w:rPr>
          <w:lang w:bidi="he-IL"/>
        </w:rPr>
        <w:t>” and an</w:t>
      </w:r>
      <w:r w:rsidR="00D857E4">
        <w:rPr>
          <w:lang w:bidi="he-IL"/>
        </w:rPr>
        <w:t xml:space="preserve"> interface</w:t>
      </w:r>
      <w:r>
        <w:rPr>
          <w:lang w:bidi="he-IL"/>
        </w:rPr>
        <w:t xml:space="preserve"> implemented by this object “</w:t>
      </w:r>
      <w:proofErr w:type="spellStart"/>
      <w:r>
        <w:rPr>
          <w:lang w:bidi="he-IL"/>
        </w:rPr>
        <w:t>org.allseen.I</w:t>
      </w:r>
      <w:r w:rsidR="00D857E4">
        <w:rPr>
          <w:lang w:bidi="he-IL"/>
        </w:rPr>
        <w:t>face</w:t>
      </w:r>
      <w:r>
        <w:rPr>
          <w:lang w:bidi="he-IL"/>
        </w:rPr>
        <w:t>A</w:t>
      </w:r>
      <w:proofErr w:type="spellEnd"/>
      <w:r>
        <w:rPr>
          <w:lang w:bidi="he-IL"/>
        </w:rPr>
        <w:t>”</w:t>
      </w:r>
      <w:r w:rsidR="006564A8">
        <w:rPr>
          <w:lang w:bidi="he-IL"/>
        </w:rPr>
        <w:t>,</w:t>
      </w:r>
      <w:r w:rsidR="00D857E4">
        <w:rPr>
          <w:lang w:bidi="he-IL"/>
        </w:rPr>
        <w:t xml:space="preserve"> will have</w:t>
      </w:r>
      <w:r w:rsidR="006564A8">
        <w:rPr>
          <w:lang w:bidi="he-IL"/>
        </w:rPr>
        <w:t xml:space="preserve"> a</w:t>
      </w:r>
      <w:r w:rsidR="00D857E4">
        <w:rPr>
          <w:lang w:bidi="he-IL"/>
        </w:rPr>
        <w:t xml:space="preserve"> </w:t>
      </w:r>
      <w:r w:rsidR="00D857E4" w:rsidRPr="005A5AAA">
        <w:rPr>
          <w:rFonts w:ascii="Courier New" w:hAnsi="Courier New" w:cs="Times New Roman"/>
          <w:noProof/>
          <w:sz w:val="18"/>
          <w:szCs w:val="24"/>
        </w:rPr>
        <w:t>RuleObjectDescription.isConfigured(</w:t>
      </w:r>
      <w:r w:rsidR="00D857E4">
        <w:rPr>
          <w:rFonts w:ascii="Courier New" w:hAnsi="Courier New" w:cs="Times New Roman"/>
          <w:noProof/>
          <w:sz w:val="18"/>
          <w:szCs w:val="24"/>
        </w:rPr>
        <w:t xml:space="preserve">) </w:t>
      </w:r>
      <w:r w:rsidR="00D857E4" w:rsidRPr="00D857E4">
        <w:rPr>
          <w:lang w:bidi="he-IL"/>
        </w:rPr>
        <w:t xml:space="preserve">with value </w:t>
      </w:r>
      <w:r w:rsidR="007C2511">
        <w:rPr>
          <w:lang w:bidi="he-IL"/>
        </w:rPr>
        <w:t xml:space="preserve">of </w:t>
      </w:r>
      <w:r w:rsidR="00D857E4">
        <w:rPr>
          <w:lang w:bidi="he-IL"/>
        </w:rPr>
        <w:t>“</w:t>
      </w:r>
      <w:r w:rsidR="00D857E4" w:rsidRPr="00D857E4">
        <w:rPr>
          <w:lang w:bidi="he-IL"/>
        </w:rPr>
        <w:t>true</w:t>
      </w:r>
      <w:r w:rsidR="00D857E4">
        <w:rPr>
          <w:lang w:bidi="he-IL"/>
        </w:rPr>
        <w:t xml:space="preserve">”. </w:t>
      </w:r>
    </w:p>
    <w:p w14:paraId="317D1E19" w14:textId="42BD1BF2" w:rsidR="009B637F" w:rsidRDefault="00D857E4" w:rsidP="006564A8">
      <w:pPr>
        <w:pStyle w:val="body"/>
        <w:rPr>
          <w:lang w:bidi="he-IL"/>
        </w:rPr>
      </w:pPr>
      <w:r>
        <w:rPr>
          <w:lang w:bidi="he-IL"/>
        </w:rPr>
        <w:t xml:space="preserve">Let’s assume that there is AllJoyn Device that is </w:t>
      </w:r>
      <w:proofErr w:type="spellStart"/>
      <w:r>
        <w:rPr>
          <w:lang w:bidi="he-IL"/>
        </w:rPr>
        <w:t>remoted</w:t>
      </w:r>
      <w:proofErr w:type="spellEnd"/>
      <w:r>
        <w:rPr>
          <w:lang w:bidi="he-IL"/>
        </w:rPr>
        <w:t xml:space="preserve"> by this rule and advertises object “/</w:t>
      </w:r>
      <w:proofErr w:type="spellStart"/>
      <w:r>
        <w:rPr>
          <w:lang w:bidi="he-IL"/>
        </w:rPr>
        <w:t>MyObj</w:t>
      </w:r>
      <w:proofErr w:type="spellEnd"/>
      <w:r>
        <w:rPr>
          <w:lang w:bidi="he-IL"/>
        </w:rPr>
        <w:t>” that implements three interfaces “</w:t>
      </w:r>
      <w:proofErr w:type="spellStart"/>
      <w:r>
        <w:rPr>
          <w:lang w:bidi="he-IL"/>
        </w:rPr>
        <w:t>org.allseen.IfaceA</w:t>
      </w:r>
      <w:proofErr w:type="spellEnd"/>
      <w:r>
        <w:rPr>
          <w:lang w:bidi="he-IL"/>
        </w:rPr>
        <w:t>”, “</w:t>
      </w:r>
      <w:proofErr w:type="spellStart"/>
      <w:r>
        <w:rPr>
          <w:lang w:bidi="he-IL"/>
        </w:rPr>
        <w:t>org.allseen.IfaceB</w:t>
      </w:r>
      <w:proofErr w:type="spellEnd"/>
      <w:r>
        <w:rPr>
          <w:lang w:bidi="he-IL"/>
        </w:rPr>
        <w:t>”, “</w:t>
      </w:r>
      <w:proofErr w:type="spellStart"/>
      <w:r>
        <w:rPr>
          <w:lang w:bidi="he-IL"/>
        </w:rPr>
        <w:t>org.allseen.IfaceC</w:t>
      </w:r>
      <w:proofErr w:type="spellEnd"/>
      <w:r>
        <w:rPr>
          <w:lang w:bidi="he-IL"/>
        </w:rPr>
        <w:t xml:space="preserve">”. </w:t>
      </w:r>
      <w:r w:rsidR="007D7D01">
        <w:rPr>
          <w:lang w:bidi="he-IL"/>
        </w:rPr>
        <w:t xml:space="preserve">So the framework will add this </w:t>
      </w:r>
      <w:proofErr w:type="spellStart"/>
      <w:r w:rsidR="007D7D01">
        <w:rPr>
          <w:lang w:bidi="he-IL"/>
        </w:rPr>
        <w:t>Remoted</w:t>
      </w:r>
      <w:proofErr w:type="spellEnd"/>
      <w:r w:rsidR="007D7D01">
        <w:rPr>
          <w:lang w:bidi="he-IL"/>
        </w:rPr>
        <w:t xml:space="preserve"> App twice. First with the already configured rule: “/</w:t>
      </w:r>
      <w:proofErr w:type="spellStart"/>
      <w:r w:rsidR="007D7D01">
        <w:rPr>
          <w:lang w:bidi="he-IL"/>
        </w:rPr>
        <w:t>MyObj</w:t>
      </w:r>
      <w:proofErr w:type="spellEnd"/>
      <w:r w:rsidR="007D7D01">
        <w:rPr>
          <w:lang w:bidi="he-IL"/>
        </w:rPr>
        <w:t>” and the interface “</w:t>
      </w:r>
      <w:proofErr w:type="spellStart"/>
      <w:r w:rsidR="007D7D01">
        <w:rPr>
          <w:lang w:bidi="he-IL"/>
        </w:rPr>
        <w:t>org.allseen.IfaceA</w:t>
      </w:r>
      <w:proofErr w:type="spellEnd"/>
      <w:r w:rsidR="007D7D01">
        <w:rPr>
          <w:lang w:bidi="he-IL"/>
        </w:rPr>
        <w:t>” and second with “/</w:t>
      </w:r>
      <w:proofErr w:type="spellStart"/>
      <w:r w:rsidR="007D7D01">
        <w:rPr>
          <w:lang w:bidi="he-IL"/>
        </w:rPr>
        <w:t>MyObj</w:t>
      </w:r>
      <w:proofErr w:type="spellEnd"/>
      <w:r w:rsidR="007D7D01">
        <w:rPr>
          <w:lang w:bidi="he-IL"/>
        </w:rPr>
        <w:t>” and the interfaces “</w:t>
      </w:r>
      <w:proofErr w:type="spellStart"/>
      <w:r w:rsidR="007D7D01">
        <w:rPr>
          <w:lang w:bidi="he-IL"/>
        </w:rPr>
        <w:t>org.allseen.IfaceB</w:t>
      </w:r>
      <w:proofErr w:type="spellEnd"/>
      <w:r w:rsidR="007D7D01">
        <w:rPr>
          <w:lang w:bidi="he-IL"/>
        </w:rPr>
        <w:t>”, “</w:t>
      </w:r>
      <w:proofErr w:type="spellStart"/>
      <w:r w:rsidR="007D7D01">
        <w:rPr>
          <w:lang w:bidi="he-IL"/>
        </w:rPr>
        <w:t>org.allseen.IfaceC</w:t>
      </w:r>
      <w:proofErr w:type="spellEnd"/>
      <w:r w:rsidR="007D7D01">
        <w:rPr>
          <w:lang w:bidi="he-IL"/>
        </w:rPr>
        <w:t xml:space="preserve">”. For </w:t>
      </w:r>
      <w:r w:rsidR="002548D1">
        <w:rPr>
          <w:lang w:bidi="he-IL"/>
        </w:rPr>
        <w:t>the second</w:t>
      </w:r>
      <w:r w:rsidR="007D7D01">
        <w:rPr>
          <w:lang w:bidi="he-IL"/>
        </w:rPr>
        <w:t xml:space="preserve"> object </w:t>
      </w:r>
      <w:r w:rsidR="0030219B">
        <w:rPr>
          <w:lang w:bidi="he-IL"/>
        </w:rPr>
        <w:t xml:space="preserve">the </w:t>
      </w:r>
      <w:r w:rsidR="007D7D01" w:rsidRPr="005A5AAA">
        <w:rPr>
          <w:rFonts w:ascii="Courier New" w:hAnsi="Courier New" w:cs="Times New Roman"/>
          <w:noProof/>
          <w:sz w:val="18"/>
          <w:szCs w:val="24"/>
        </w:rPr>
        <w:t>RuleObjectDescription.isConfigured()</w:t>
      </w:r>
      <w:r w:rsidR="007D7D01">
        <w:rPr>
          <w:lang w:bidi="he-IL"/>
        </w:rPr>
        <w:t xml:space="preserve"> method will </w:t>
      </w:r>
      <w:r w:rsidR="006564A8">
        <w:rPr>
          <w:lang w:bidi="he-IL"/>
        </w:rPr>
        <w:t>have a “false”</w:t>
      </w:r>
      <w:r w:rsidR="002548D1">
        <w:rPr>
          <w:lang w:bidi="he-IL"/>
        </w:rPr>
        <w:t xml:space="preserve"> </w:t>
      </w:r>
      <w:r w:rsidR="007D7D01">
        <w:rPr>
          <w:lang w:bidi="he-IL"/>
        </w:rPr>
        <w:t>value.</w:t>
      </w:r>
    </w:p>
    <w:p w14:paraId="65691490" w14:textId="0EFE6076" w:rsidR="0020656F" w:rsidRDefault="0020656F" w:rsidP="006564A8">
      <w:pPr>
        <w:pStyle w:val="body"/>
        <w:rPr>
          <w:lang w:bidi="he-IL"/>
        </w:rPr>
      </w:pPr>
      <w:r>
        <w:rPr>
          <w:lang w:bidi="he-IL"/>
        </w:rPr>
        <w:t>To retrieve</w:t>
      </w:r>
      <w:r w:rsidR="004F45BF">
        <w:rPr>
          <w:lang w:bidi="he-IL"/>
        </w:rPr>
        <w:t xml:space="preserve"> the</w:t>
      </w:r>
      <w:r>
        <w:rPr>
          <w:lang w:bidi="he-IL"/>
        </w:rPr>
        <w:t xml:space="preserve"> ACL </w:t>
      </w:r>
      <w:r w:rsidR="004F45BF">
        <w:rPr>
          <w:lang w:bidi="he-IL"/>
        </w:rPr>
        <w:t xml:space="preserve">rules, </w:t>
      </w:r>
      <w:r w:rsidRPr="0020656F">
        <w:rPr>
          <w:rFonts w:ascii="Courier New" w:hAnsi="Courier New" w:cs="Times New Roman"/>
          <w:noProof/>
          <w:sz w:val="18"/>
          <w:szCs w:val="24"/>
        </w:rPr>
        <w:t>ConnectorCapabilities</w:t>
      </w:r>
      <w:r>
        <w:rPr>
          <w:rFonts w:ascii="Courier New" w:hAnsi="Courier New" w:cs="Times New Roman"/>
          <w:noProof/>
          <w:sz w:val="18"/>
          <w:szCs w:val="24"/>
        </w:rPr>
        <w:t xml:space="preserve"> </w:t>
      </w:r>
      <w:r w:rsidRPr="0020656F">
        <w:rPr>
          <w:lang w:bidi="he-IL"/>
        </w:rPr>
        <w:t>should</w:t>
      </w:r>
      <w:r>
        <w:rPr>
          <w:lang w:bidi="he-IL"/>
        </w:rPr>
        <w:t xml:space="preserve"> be provided in order to validate the ACL rules </w:t>
      </w:r>
      <w:r w:rsidR="003A67EB">
        <w:rPr>
          <w:lang w:bidi="he-IL"/>
        </w:rPr>
        <w:t xml:space="preserve">against </w:t>
      </w:r>
      <w:r>
        <w:rPr>
          <w:lang w:bidi="he-IL"/>
        </w:rPr>
        <w:t xml:space="preserve">the Connector App’s Manifest. This is done to eliminate the chance </w:t>
      </w:r>
      <w:r w:rsidR="006564A8">
        <w:rPr>
          <w:lang w:bidi="he-IL"/>
        </w:rPr>
        <w:t xml:space="preserve">that the </w:t>
      </w:r>
      <w:r>
        <w:rPr>
          <w:lang w:bidi="he-IL"/>
        </w:rPr>
        <w:t xml:space="preserve">Connector App’s Manifest was changed since the ACL was created. </w:t>
      </w:r>
    </w:p>
    <w:p w14:paraId="733F731B" w14:textId="3C5A31E4" w:rsidR="0020656F" w:rsidRDefault="0020656F" w:rsidP="0020656F">
      <w:pPr>
        <w:pStyle w:val="body"/>
        <w:rPr>
          <w:lang w:bidi="he-IL"/>
        </w:rPr>
      </w:pPr>
      <w:r>
        <w:rPr>
          <w:lang w:bidi="he-IL"/>
        </w:rPr>
        <w:t xml:space="preserve">NOTE: We recommend not to cache the </w:t>
      </w:r>
      <w:r w:rsidRPr="003A67EB">
        <w:rPr>
          <w:rFonts w:ascii="Courier New" w:hAnsi="Courier New" w:cs="Times New Roman"/>
          <w:noProof/>
          <w:sz w:val="18"/>
          <w:szCs w:val="24"/>
        </w:rPr>
        <w:t>Connector</w:t>
      </w:r>
      <w:r w:rsidR="004F45BF" w:rsidRPr="003A67EB">
        <w:rPr>
          <w:rFonts w:ascii="Courier New" w:hAnsi="Courier New" w:cs="Times New Roman"/>
          <w:noProof/>
          <w:sz w:val="18"/>
          <w:szCs w:val="24"/>
        </w:rPr>
        <w:t>Capabilities</w:t>
      </w:r>
      <w:r w:rsidR="004F45BF">
        <w:rPr>
          <w:lang w:bidi="he-IL"/>
        </w:rPr>
        <w:t xml:space="preserve"> on the application layer and to retrieve it every time it’s needed:</w:t>
      </w:r>
    </w:p>
    <w:p w14:paraId="24B4AFBD" w14:textId="77777777" w:rsidR="0020656F" w:rsidRPr="00FA1149" w:rsidRDefault="0020656F" w:rsidP="0020656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3BBB5605" w14:textId="783DB2B5" w:rsidR="004F45BF" w:rsidRDefault="004F45BF" w:rsidP="004F45BF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ConnectorCapabilities connCap;</w:t>
      </w:r>
    </w:p>
    <w:p w14:paraId="42C6A62C" w14:textId="71FDCA7A" w:rsidR="0020656F" w:rsidRPr="00FA1149" w:rsidRDefault="004F45BF" w:rsidP="004F45BF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connCap = </w:t>
      </w:r>
      <w:r w:rsidRPr="00FA1149">
        <w:rPr>
          <w:rFonts w:ascii="Courier New" w:hAnsi="Courier New" w:cs="Times New Roman"/>
          <w:noProof/>
          <w:sz w:val="18"/>
          <w:szCs w:val="24"/>
        </w:rPr>
        <w:t>connApp</w:t>
      </w:r>
      <w:r w:rsidR="0020656F">
        <w:rPr>
          <w:rFonts w:ascii="Courier New" w:hAnsi="Courier New" w:cs="Times New Roman"/>
          <w:noProof/>
          <w:sz w:val="18"/>
          <w:szCs w:val="24"/>
        </w:rPr>
        <w:t>.</w:t>
      </w:r>
      <w:r>
        <w:rPr>
          <w:rFonts w:ascii="Courier New" w:hAnsi="Courier New" w:cs="Times New Roman"/>
          <w:noProof/>
          <w:sz w:val="18"/>
          <w:szCs w:val="24"/>
        </w:rPr>
        <w:t xml:space="preserve">retrieveConnectorCapabilities </w:t>
      </w:r>
      <w:r w:rsidR="0020656F">
        <w:rPr>
          <w:rFonts w:ascii="Courier New" w:hAnsi="Courier New" w:cs="Times New Roman"/>
          <w:noProof/>
          <w:sz w:val="18"/>
          <w:szCs w:val="24"/>
        </w:rPr>
        <w:t>(sessionId);</w:t>
      </w:r>
    </w:p>
    <w:p w14:paraId="59E1CEE2" w14:textId="77777777" w:rsidR="0020656F" w:rsidRDefault="0020656F" w:rsidP="0020656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46CA9954" w14:textId="77777777" w:rsidR="0020656F" w:rsidRDefault="0020656F" w:rsidP="0020656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226965B4" w14:textId="77777777" w:rsidR="009B637F" w:rsidRDefault="009B637F" w:rsidP="00EB4C9F">
      <w:pPr>
        <w:pStyle w:val="code"/>
        <w:rPr>
          <w:rFonts w:ascii="Arial" w:hAnsi="Arial" w:cs="Arial"/>
          <w:noProof w:val="0"/>
          <w:sz w:val="22"/>
          <w:szCs w:val="20"/>
        </w:rPr>
      </w:pPr>
    </w:p>
    <w:p w14:paraId="7F9C5A89" w14:textId="36CCD523" w:rsidR="003A67EB" w:rsidRDefault="003A67EB" w:rsidP="00EB4C9F">
      <w:pPr>
        <w:pStyle w:val="code"/>
        <w:rPr>
          <w:rFonts w:ascii="Arial" w:hAnsi="Arial" w:cs="Arial"/>
          <w:noProof w:val="0"/>
          <w:sz w:val="22"/>
          <w:szCs w:val="20"/>
        </w:rPr>
      </w:pPr>
      <w:r>
        <w:rPr>
          <w:rFonts w:ascii="Arial" w:hAnsi="Arial" w:cs="Arial"/>
          <w:noProof w:val="0"/>
          <w:sz w:val="22"/>
          <w:szCs w:val="20"/>
        </w:rPr>
        <w:t>Retrieving the ACL rule:</w:t>
      </w:r>
    </w:p>
    <w:p w14:paraId="68BB6BA4" w14:textId="77777777" w:rsidR="003A67EB" w:rsidRPr="00FA1149" w:rsidRDefault="003A67EB" w:rsidP="003A67EB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7867A43B" w14:textId="26762DD0" w:rsidR="003A67EB" w:rsidRPr="00FA1149" w:rsidRDefault="003A67EB" w:rsidP="00ED01AC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AclRules aclRules</w:t>
      </w:r>
      <w:r w:rsidR="00ED01AC">
        <w:rPr>
          <w:rFonts w:ascii="Courier New" w:hAnsi="Courier New" w:cs="Times New Roman"/>
          <w:noProof/>
          <w:sz w:val="18"/>
          <w:szCs w:val="24"/>
        </w:rPr>
        <w:t xml:space="preserve"> </w:t>
      </w:r>
      <w:r>
        <w:rPr>
          <w:rFonts w:ascii="Courier New" w:hAnsi="Courier New" w:cs="Times New Roman"/>
          <w:noProof/>
          <w:sz w:val="18"/>
          <w:szCs w:val="24"/>
        </w:rPr>
        <w:t xml:space="preserve">= </w:t>
      </w:r>
      <w:r w:rsidR="00ED01AC">
        <w:rPr>
          <w:rFonts w:ascii="Courier New" w:hAnsi="Courier New" w:cs="Times New Roman"/>
          <w:noProof/>
          <w:sz w:val="18"/>
          <w:szCs w:val="24"/>
        </w:rPr>
        <w:t>acl</w:t>
      </w:r>
      <w:r>
        <w:rPr>
          <w:rFonts w:ascii="Courier New" w:hAnsi="Courier New" w:cs="Times New Roman"/>
          <w:noProof/>
          <w:sz w:val="18"/>
          <w:szCs w:val="24"/>
        </w:rPr>
        <w:t>.</w:t>
      </w:r>
      <w:r w:rsidR="00ED01AC">
        <w:rPr>
          <w:rFonts w:ascii="Courier New" w:hAnsi="Courier New" w:cs="Times New Roman"/>
          <w:noProof/>
          <w:sz w:val="18"/>
          <w:szCs w:val="24"/>
        </w:rPr>
        <w:t>retrieve</w:t>
      </w:r>
      <w:r>
        <w:rPr>
          <w:rFonts w:ascii="Courier New" w:hAnsi="Courier New" w:cs="Times New Roman"/>
          <w:noProof/>
          <w:sz w:val="18"/>
          <w:szCs w:val="24"/>
        </w:rPr>
        <w:t>(sessionId</w:t>
      </w:r>
      <w:r w:rsidR="00ED01AC">
        <w:rPr>
          <w:rFonts w:ascii="Courier New" w:hAnsi="Courier New" w:cs="Times New Roman"/>
          <w:noProof/>
          <w:sz w:val="18"/>
          <w:szCs w:val="24"/>
        </w:rPr>
        <w:t>, connCap</w:t>
      </w:r>
      <w:r>
        <w:rPr>
          <w:rFonts w:ascii="Courier New" w:hAnsi="Courier New" w:cs="Times New Roman"/>
          <w:noProof/>
          <w:sz w:val="18"/>
          <w:szCs w:val="24"/>
        </w:rPr>
        <w:t>);</w:t>
      </w:r>
    </w:p>
    <w:p w14:paraId="3B14736E" w14:textId="77777777" w:rsidR="003A67EB" w:rsidRDefault="003A67EB" w:rsidP="003A67EB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1A9D1084" w14:textId="77777777" w:rsidR="003A67EB" w:rsidRDefault="003A67EB" w:rsidP="003A67EB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48C88C85" w14:textId="7BBCCCDD" w:rsidR="008B60F9" w:rsidRDefault="008B60F9" w:rsidP="008B60F9">
      <w:pPr>
        <w:pStyle w:val="Heading2"/>
        <w:rPr>
          <w:lang w:bidi="he-IL"/>
        </w:rPr>
      </w:pPr>
      <w:bookmarkStart w:id="57" w:name="_Toc406068039"/>
      <w:r>
        <w:rPr>
          <w:lang w:bidi="he-IL"/>
        </w:rPr>
        <w:t>Update ACL</w:t>
      </w:r>
      <w:bookmarkEnd w:id="57"/>
    </w:p>
    <w:p w14:paraId="29AD6DB8" w14:textId="061F9784" w:rsidR="002A6C5B" w:rsidRDefault="00180BC7" w:rsidP="002A6C5B">
      <w:pPr>
        <w:pStyle w:val="body"/>
        <w:rPr>
          <w:lang w:bidi="he-IL"/>
        </w:rPr>
      </w:pPr>
      <w:r>
        <w:rPr>
          <w:lang w:bidi="he-IL"/>
        </w:rPr>
        <w:t xml:space="preserve">Updating ACL is very similar to its creation as it explained in the section </w:t>
      </w:r>
      <w:r w:rsidRPr="00F263ED">
        <w:rPr>
          <w:lang w:bidi="he-IL"/>
        </w:rPr>
        <w:t>3.11</w:t>
      </w:r>
      <w:r w:rsidR="00F263ED">
        <w:rPr>
          <w:lang w:bidi="he-IL"/>
        </w:rPr>
        <w:t>.</w:t>
      </w:r>
    </w:p>
    <w:p w14:paraId="33A2C300" w14:textId="49952F78" w:rsidR="00F263ED" w:rsidRDefault="00F263ED" w:rsidP="007142B2">
      <w:pPr>
        <w:pStyle w:val="body"/>
        <w:rPr>
          <w:lang w:bidi="he-IL"/>
        </w:rPr>
      </w:pPr>
      <w:r>
        <w:rPr>
          <w:lang w:bidi="he-IL"/>
        </w:rPr>
        <w:t xml:space="preserve">Create </w:t>
      </w:r>
      <w:proofErr w:type="spellStart"/>
      <w:r>
        <w:rPr>
          <w:lang w:bidi="he-IL"/>
        </w:rPr>
        <w:t>AclRules</w:t>
      </w:r>
      <w:proofErr w:type="spellEnd"/>
      <w:r>
        <w:rPr>
          <w:lang w:bidi="he-IL"/>
        </w:rPr>
        <w:t xml:space="preserve"> of the updated ACL and retrieve the </w:t>
      </w:r>
      <w:r w:rsidRPr="007142B2">
        <w:rPr>
          <w:rFonts w:ascii="Courier New" w:hAnsi="Courier New" w:cs="Times New Roman"/>
          <w:noProof/>
          <w:sz w:val="18"/>
          <w:szCs w:val="24"/>
        </w:rPr>
        <w:t>ConnectorCapabilities</w:t>
      </w:r>
      <w:r>
        <w:rPr>
          <w:lang w:bidi="he-IL"/>
        </w:rPr>
        <w:t>.</w:t>
      </w:r>
      <w:r w:rsidR="007142B2">
        <w:rPr>
          <w:lang w:bidi="he-IL"/>
        </w:rPr>
        <w:t xml:space="preserve"> </w:t>
      </w:r>
      <w:proofErr w:type="spellStart"/>
      <w:r w:rsidR="007142B2">
        <w:rPr>
          <w:lang w:bidi="he-IL"/>
        </w:rPr>
        <w:t>AclRules</w:t>
      </w:r>
      <w:proofErr w:type="spellEnd"/>
      <w:r w:rsidR="007142B2">
        <w:rPr>
          <w:lang w:bidi="he-IL"/>
        </w:rPr>
        <w:t xml:space="preserve"> may be created from the rules returned by the </w:t>
      </w:r>
      <w:r w:rsidR="007142B2">
        <w:rPr>
          <w:rFonts w:ascii="Courier New" w:hAnsi="Courier New" w:cs="Times New Roman"/>
          <w:noProof/>
          <w:sz w:val="18"/>
          <w:szCs w:val="24"/>
        </w:rPr>
        <w:t xml:space="preserve">acl.retrieve() </w:t>
      </w:r>
      <w:r w:rsidR="007142B2">
        <w:rPr>
          <w:lang w:bidi="he-IL"/>
        </w:rPr>
        <w:t>m</w:t>
      </w:r>
      <w:r w:rsidR="007142B2" w:rsidRPr="007142B2">
        <w:rPr>
          <w:lang w:bidi="he-IL"/>
        </w:rPr>
        <w:t>ethod</w:t>
      </w:r>
      <w:r w:rsidR="007142B2">
        <w:rPr>
          <w:lang w:bidi="he-IL"/>
        </w:rPr>
        <w:t xml:space="preserve">. The rules that are updated should call </w:t>
      </w:r>
      <w:r w:rsidR="007142B2" w:rsidRPr="007142B2">
        <w:rPr>
          <w:rFonts w:ascii="Courier New" w:hAnsi="Courier New" w:cs="Times New Roman"/>
          <w:noProof/>
          <w:sz w:val="18"/>
          <w:szCs w:val="24"/>
        </w:rPr>
        <w:t>setConfigured(true)</w:t>
      </w:r>
      <w:r w:rsidR="007142B2">
        <w:rPr>
          <w:lang w:bidi="he-IL"/>
        </w:rPr>
        <w:t xml:space="preserve"> method.</w:t>
      </w:r>
    </w:p>
    <w:p w14:paraId="12B26B7B" w14:textId="43C91534" w:rsidR="00F263ED" w:rsidRDefault="00F263ED" w:rsidP="00F263ED">
      <w:pPr>
        <w:pStyle w:val="body"/>
        <w:rPr>
          <w:lang w:bidi="he-IL"/>
        </w:rPr>
      </w:pPr>
      <w:r>
        <w:rPr>
          <w:lang w:bidi="he-IL"/>
        </w:rPr>
        <w:lastRenderedPageBreak/>
        <w:t>Similar to the ACL creation</w:t>
      </w:r>
      <w:r w:rsidR="004A6F0C">
        <w:rPr>
          <w:lang w:bidi="he-IL"/>
        </w:rPr>
        <w:t>,</w:t>
      </w:r>
      <w:r>
        <w:rPr>
          <w:lang w:bidi="he-IL"/>
        </w:rPr>
        <w:t xml:space="preserve"> the invalid rules as well as </w:t>
      </w:r>
      <w:r w:rsidR="004A6F0C">
        <w:rPr>
          <w:lang w:bidi="he-IL"/>
        </w:rPr>
        <w:t xml:space="preserve">the </w:t>
      </w:r>
      <w:r>
        <w:rPr>
          <w:lang w:bidi="he-IL"/>
        </w:rPr>
        <w:t>ACL update status</w:t>
      </w:r>
      <w:r w:rsidR="004A6F0C">
        <w:rPr>
          <w:lang w:bidi="he-IL"/>
        </w:rPr>
        <w:t>,</w:t>
      </w:r>
      <w:r>
        <w:rPr>
          <w:lang w:bidi="he-IL"/>
        </w:rPr>
        <w:t xml:space="preserve"> are stored in the returned </w:t>
      </w:r>
      <w:r w:rsidRPr="00F263ED">
        <w:rPr>
          <w:rFonts w:ascii="Courier New" w:hAnsi="Courier New" w:cs="Times New Roman"/>
          <w:noProof/>
          <w:sz w:val="18"/>
          <w:szCs w:val="24"/>
        </w:rPr>
        <w:t>AclWriteResponse</w:t>
      </w:r>
      <w:r>
        <w:rPr>
          <w:lang w:bidi="he-IL"/>
        </w:rPr>
        <w:t xml:space="preserve"> object.</w:t>
      </w:r>
    </w:p>
    <w:p w14:paraId="1FB56406" w14:textId="77777777" w:rsidR="00F263ED" w:rsidRDefault="00F263ED" w:rsidP="00F263E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0FB263D4" w14:textId="77777777" w:rsidR="00F263ED" w:rsidRDefault="00F263ED" w:rsidP="00F263ED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ConnectorCapabilities connCap;</w:t>
      </w:r>
    </w:p>
    <w:p w14:paraId="49AC7436" w14:textId="77777777" w:rsidR="00F263ED" w:rsidRDefault="00F263ED" w:rsidP="00F263ED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connCap = </w:t>
      </w:r>
      <w:r w:rsidRPr="00FA1149">
        <w:rPr>
          <w:rFonts w:ascii="Courier New" w:hAnsi="Courier New" w:cs="Times New Roman"/>
          <w:noProof/>
          <w:sz w:val="18"/>
          <w:szCs w:val="24"/>
        </w:rPr>
        <w:t>connApp</w:t>
      </w:r>
      <w:r>
        <w:rPr>
          <w:rFonts w:ascii="Courier New" w:hAnsi="Courier New" w:cs="Times New Roman"/>
          <w:noProof/>
          <w:sz w:val="18"/>
          <w:szCs w:val="24"/>
        </w:rPr>
        <w:t>.retrieveConnectorCapabilities (sessionId);</w:t>
      </w:r>
    </w:p>
    <w:p w14:paraId="77F31E4B" w14:textId="2F5480F2" w:rsidR="00F263ED" w:rsidRPr="00FA1149" w:rsidRDefault="005E6C89" w:rsidP="00F263ED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 xml:space="preserve">AclWriteResponse response = </w:t>
      </w:r>
      <w:r w:rsidR="00F263ED">
        <w:rPr>
          <w:rFonts w:ascii="Courier New" w:hAnsi="Courier New" w:cs="Times New Roman"/>
          <w:noProof/>
          <w:sz w:val="18"/>
          <w:szCs w:val="24"/>
        </w:rPr>
        <w:t>acl.up</w:t>
      </w:r>
      <w:r>
        <w:rPr>
          <w:rFonts w:ascii="Courier New" w:hAnsi="Courier New" w:cs="Times New Roman"/>
          <w:noProof/>
          <w:sz w:val="18"/>
          <w:szCs w:val="24"/>
        </w:rPr>
        <w:t>date(sessionId, aclRules,connCap);</w:t>
      </w:r>
    </w:p>
    <w:p w14:paraId="60AD1076" w14:textId="77777777" w:rsidR="00F263ED" w:rsidRDefault="00F263ED" w:rsidP="00F263E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6A5D57A8" w14:textId="77777777" w:rsidR="00F263ED" w:rsidRDefault="00F263ED" w:rsidP="00F263ED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0175A73D" w14:textId="199D8171" w:rsidR="00D7069E" w:rsidRDefault="00D7069E" w:rsidP="00D7069E">
      <w:pPr>
        <w:pStyle w:val="Heading3"/>
      </w:pPr>
      <w:bookmarkStart w:id="58" w:name="_Toc406068040"/>
      <w:r w:rsidRPr="00D7069E">
        <w:t>Update ACL Metadata</w:t>
      </w:r>
      <w:bookmarkEnd w:id="58"/>
    </w:p>
    <w:p w14:paraId="58E8B779" w14:textId="1650A0E0" w:rsidR="00D7069E" w:rsidRDefault="00D7069E" w:rsidP="00A036DD">
      <w:pPr>
        <w:pStyle w:val="body"/>
      </w:pPr>
      <w:r>
        <w:t xml:space="preserve">In the section </w:t>
      </w:r>
      <w:hyperlink w:anchor="_ACL_Metadata" w:history="1">
        <w:r w:rsidRPr="00D7069E">
          <w:rPr>
            <w:rStyle w:val="Hyperlink"/>
          </w:rPr>
          <w:t>3.1</w:t>
        </w:r>
        <w:r w:rsidR="00FD2C36">
          <w:rPr>
            <w:rStyle w:val="Hyperlink"/>
          </w:rPr>
          <w:t>2</w:t>
        </w:r>
        <w:r w:rsidRPr="00D7069E">
          <w:rPr>
            <w:rStyle w:val="Hyperlink"/>
          </w:rPr>
          <w:t>.1</w:t>
        </w:r>
      </w:hyperlink>
      <w:r>
        <w:t xml:space="preserve"> we explained how to create the metadata for the ACL to be stored in the GM App.</w:t>
      </w:r>
      <w:r w:rsidR="00A87D99">
        <w:t xml:space="preserve"> The previously stored metadata </w:t>
      </w:r>
      <w:r w:rsidR="00A036DD">
        <w:t>can</w:t>
      </w:r>
      <w:r w:rsidR="00A87D99">
        <w:t xml:space="preserve"> be retrieved by the call:</w:t>
      </w:r>
    </w:p>
    <w:p w14:paraId="23BAB36F" w14:textId="77777777" w:rsidR="00751C9F" w:rsidRPr="00FA1149" w:rsidRDefault="00751C9F" w:rsidP="00751C9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4C828004" w14:textId="77777777" w:rsidR="00751C9F" w:rsidRDefault="00751C9F" w:rsidP="00751C9F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>AclRules aclRules = acl.retrieve(sessionId, connCap);</w:t>
      </w:r>
    </w:p>
    <w:p w14:paraId="658C8727" w14:textId="1C7BAB03" w:rsidR="00751C9F" w:rsidRDefault="00751C9F" w:rsidP="00751C9F">
      <w:pPr>
        <w:pStyle w:val="body"/>
        <w:ind w:firstLine="720"/>
        <w:rPr>
          <w:rFonts w:ascii="Courier New" w:hAnsi="Courier New" w:cs="Times New Roman"/>
          <w:noProof/>
          <w:sz w:val="18"/>
          <w:szCs w:val="24"/>
        </w:rPr>
      </w:pPr>
      <w:r w:rsidRPr="007136C8">
        <w:rPr>
          <w:rFonts w:ascii="Courier New" w:hAnsi="Courier New" w:cs="Times New Roman"/>
          <w:noProof/>
          <w:sz w:val="18"/>
          <w:szCs w:val="24"/>
        </w:rPr>
        <w:t xml:space="preserve">Map&lt;String, String&gt; aclMetadata </w:t>
      </w:r>
      <w:r>
        <w:rPr>
          <w:rFonts w:ascii="Courier New" w:hAnsi="Courier New" w:cs="Times New Roman"/>
          <w:noProof/>
          <w:sz w:val="18"/>
          <w:szCs w:val="24"/>
        </w:rPr>
        <w:t>= aclRules.getMetadata();</w:t>
      </w:r>
    </w:p>
    <w:p w14:paraId="4575F95D" w14:textId="5B29DE33" w:rsidR="00751C9F" w:rsidRDefault="00751C9F" w:rsidP="00751C9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59EC2B71" w14:textId="77777777" w:rsidR="00751C9F" w:rsidRDefault="00751C9F" w:rsidP="00751C9F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695538F6" w14:textId="2C1F2F69" w:rsidR="00A87D99" w:rsidRDefault="00751C9F" w:rsidP="00D7069E">
      <w:pPr>
        <w:pStyle w:val="body"/>
      </w:pPr>
      <w:r>
        <w:t>To update the metadata call the following:</w:t>
      </w:r>
    </w:p>
    <w:p w14:paraId="0C1A0E05" w14:textId="77777777" w:rsidR="0061365E" w:rsidRDefault="0061365E" w:rsidP="0061365E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try {</w:t>
      </w:r>
    </w:p>
    <w:p w14:paraId="0E2BEC29" w14:textId="6FAB442A" w:rsidR="0061365E" w:rsidRPr="00FA1149" w:rsidRDefault="0061365E" w:rsidP="0061365E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>
        <w:rPr>
          <w:rFonts w:ascii="Courier New" w:hAnsi="Courier New" w:cs="Times New Roman"/>
          <w:noProof/>
          <w:sz w:val="18"/>
          <w:szCs w:val="24"/>
        </w:rPr>
        <w:tab/>
      </w:r>
      <w:r w:rsidR="00E84759">
        <w:rPr>
          <w:rFonts w:ascii="Courier New" w:hAnsi="Courier New" w:cs="Times New Roman"/>
          <w:noProof/>
          <w:sz w:val="18"/>
          <w:szCs w:val="24"/>
        </w:rPr>
        <w:t>acl.setMetadata(aclMetadata);</w:t>
      </w:r>
    </w:p>
    <w:p w14:paraId="71396894" w14:textId="77777777" w:rsidR="0061365E" w:rsidRDefault="0061365E" w:rsidP="0061365E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}</w:t>
      </w:r>
    </w:p>
    <w:p w14:paraId="426DED0D" w14:textId="77777777" w:rsidR="0061365E" w:rsidRDefault="0061365E" w:rsidP="0061365E">
      <w:pPr>
        <w:pStyle w:val="body"/>
        <w:rPr>
          <w:rFonts w:ascii="Courier New" w:hAnsi="Courier New" w:cs="Times New Roman"/>
          <w:noProof/>
          <w:sz w:val="18"/>
          <w:szCs w:val="24"/>
        </w:rPr>
      </w:pPr>
      <w:r w:rsidRPr="00FA1149">
        <w:rPr>
          <w:rFonts w:ascii="Courier New" w:hAnsi="Courier New" w:cs="Times New Roman"/>
          <w:noProof/>
          <w:sz w:val="18"/>
          <w:szCs w:val="24"/>
        </w:rPr>
        <w:t>catch (GatewayControllerException gce) {…}</w:t>
      </w:r>
    </w:p>
    <w:p w14:paraId="59A9A568" w14:textId="77777777" w:rsidR="00751C9F" w:rsidRDefault="00751C9F" w:rsidP="00D7069E">
      <w:pPr>
        <w:pStyle w:val="body"/>
      </w:pPr>
    </w:p>
    <w:sectPr w:rsidR="00751C9F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A1ED0C" w15:done="0"/>
  <w15:commentEx w15:paraId="40027CF0" w15:done="0"/>
  <w15:commentEx w15:paraId="24474D6F" w15:done="0"/>
  <w15:commentEx w15:paraId="795B8494" w15:done="0"/>
  <w15:commentEx w15:paraId="768C9211" w15:done="0"/>
  <w15:commentEx w15:paraId="51E3ECFE" w15:done="0"/>
  <w15:commentEx w15:paraId="36067CC0" w15:done="0"/>
  <w15:commentEx w15:paraId="2D78C37D" w15:paraIdParent="36067CC0" w15:done="0"/>
  <w15:commentEx w15:paraId="766366BF" w15:done="0"/>
  <w15:commentEx w15:paraId="5F73C20A" w15:done="0"/>
  <w15:commentEx w15:paraId="2401BE6A" w15:done="0"/>
  <w15:commentEx w15:paraId="595BBAC6" w15:done="0"/>
  <w15:commentEx w15:paraId="6B25EAA6" w15:done="0"/>
  <w15:commentEx w15:paraId="5D78E974" w15:paraIdParent="6B25EAA6" w15:done="0"/>
  <w15:commentEx w15:paraId="16253A18" w15:done="0"/>
  <w15:commentEx w15:paraId="1A4C680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14B73" w14:textId="77777777" w:rsidR="00421B77" w:rsidRDefault="00421B77">
      <w:r>
        <w:separator/>
      </w:r>
    </w:p>
    <w:p w14:paraId="38983453" w14:textId="77777777" w:rsidR="00421B77" w:rsidRDefault="00421B77"/>
    <w:p w14:paraId="421C1ACF" w14:textId="77777777" w:rsidR="00421B77" w:rsidRDefault="00421B77"/>
  </w:endnote>
  <w:endnote w:type="continuationSeparator" w:id="0">
    <w:p w14:paraId="0C014B4C" w14:textId="77777777" w:rsidR="00421B77" w:rsidRDefault="00421B77">
      <w:r>
        <w:continuationSeparator/>
      </w:r>
    </w:p>
    <w:p w14:paraId="28B25DA8" w14:textId="77777777" w:rsidR="00421B77" w:rsidRDefault="00421B77"/>
    <w:p w14:paraId="5DBFAE9A" w14:textId="77777777" w:rsidR="00421B77" w:rsidRDefault="00421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2A6703" w14:textId="77777777" w:rsidR="00F57ED9" w:rsidRDefault="00F57ED9" w:rsidP="00C31F4D">
    <w:pPr>
      <w:pStyle w:val="Footer"/>
    </w:pPr>
  </w:p>
  <w:p w14:paraId="54BED4A0" w14:textId="77777777" w:rsidR="00F57ED9" w:rsidRDefault="00F57ED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4DD89C" w14:textId="77777777" w:rsidR="00F57ED9" w:rsidRDefault="00F57ED9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14:paraId="0A7B94B1" w14:textId="77777777" w:rsidR="00F57ED9" w:rsidRPr="00CF535A" w:rsidRDefault="00F57ED9" w:rsidP="00C31F4D">
    <w:pPr>
      <w:pStyle w:val="Footer"/>
    </w:pPr>
    <w:r w:rsidRPr="00D06CAE">
      <w:t>This document is licensed under a Creative Commons Attribution-</w:t>
    </w:r>
    <w:proofErr w:type="spellStart"/>
    <w:r w:rsidRPr="00D06CAE">
      <w:t>ShareAlike</w:t>
    </w:r>
    <w:proofErr w:type="spellEnd"/>
    <w:r w:rsidRPr="00D06CAE">
      <w:t xml:space="preserve"> 3.0 </w:t>
    </w:r>
    <w:proofErr w:type="spellStart"/>
    <w:r w:rsidRPr="00D06CAE">
      <w:t>Unported</w:t>
    </w:r>
    <w:proofErr w:type="spellEnd"/>
    <w:r w:rsidRPr="00D06CAE">
      <w:t xml:space="preserve"> License; provided, that (</w:t>
    </w:r>
    <w:proofErr w:type="spellStart"/>
    <w:r w:rsidRPr="00D06CAE">
      <w:t>i</w:t>
    </w:r>
    <w:proofErr w:type="spellEnd"/>
    <w:r w:rsidRPr="00D06CAE">
      <w:t xml:space="preserve">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</w:t>
      </w:r>
      <w:proofErr w:type="spellStart"/>
      <w:r w:rsidRPr="002E18C9">
        <w:rPr>
          <w:rStyle w:val="Hyperlink"/>
          <w:szCs w:val="14"/>
        </w:rPr>
        <w:t>ShareAlike</w:t>
      </w:r>
      <w:proofErr w:type="spellEnd"/>
      <w:r w:rsidRPr="002E18C9">
        <w:rPr>
          <w:rStyle w:val="Hyperlink"/>
          <w:szCs w:val="14"/>
        </w:rPr>
        <w:t xml:space="preserve"> 3.0 </w:t>
      </w:r>
      <w:proofErr w:type="spellStart"/>
      <w:r w:rsidRPr="002E18C9">
        <w:rPr>
          <w:rStyle w:val="Hyperlink"/>
          <w:szCs w:val="14"/>
        </w:rPr>
        <w:t>Unported</w:t>
      </w:r>
      <w:proofErr w:type="spellEnd"/>
      <w:r w:rsidRPr="002E18C9">
        <w:rPr>
          <w:rStyle w:val="Hyperlink"/>
          <w:szCs w:val="14"/>
        </w:rPr>
        <w:t xml:space="preserve"> License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7D6286" w14:textId="77777777" w:rsidR="00F57ED9" w:rsidRPr="00142388" w:rsidRDefault="00F57ED9" w:rsidP="00142388">
    <w:pPr>
      <w:pStyle w:val="titlepg-diststmt"/>
      <w:rPr>
        <w:rFonts w:ascii="Arial" w:hAnsi="Arial" w:cs="Arial"/>
        <w:sz w:val="18"/>
        <w:szCs w:val="18"/>
      </w:rPr>
    </w:pPr>
    <w:r w:rsidRPr="00142388">
      <w:rPr>
        <w:rFonts w:ascii="Arial" w:hAnsi="Arial" w:cs="Arial"/>
        <w:sz w:val="18"/>
        <w:szCs w:val="18"/>
      </w:rPr>
      <w:t>This work is licensed under a Creative Commons Attribution 4.0 International License.</w:t>
    </w:r>
  </w:p>
  <w:p w14:paraId="0839BDA6" w14:textId="77777777" w:rsidR="00F57ED9" w:rsidRPr="00142388" w:rsidRDefault="00F57ED9" w:rsidP="00142388">
    <w:pPr>
      <w:pStyle w:val="titlepg-diststmt"/>
      <w:rPr>
        <w:rFonts w:ascii="Arial" w:hAnsi="Arial" w:cs="Arial"/>
        <w:sz w:val="18"/>
        <w:szCs w:val="18"/>
      </w:rPr>
    </w:pPr>
  </w:p>
  <w:p w14:paraId="2A2D37D6" w14:textId="77D7C2AA" w:rsidR="00F57ED9" w:rsidRPr="00142388" w:rsidRDefault="00B006CB" w:rsidP="00142388">
    <w:pPr>
      <w:pStyle w:val="titlepg-diststmt"/>
      <w:rPr>
        <w:rFonts w:ascii="Arial" w:hAnsi="Arial" w:cs="Arial"/>
        <w:sz w:val="18"/>
        <w:szCs w:val="18"/>
      </w:rPr>
    </w:pPr>
    <w:hyperlink r:id="rId1" w:history="1">
      <w:r w:rsidR="00F57ED9" w:rsidRPr="00142388">
        <w:rPr>
          <w:rStyle w:val="Hyperlink"/>
          <w:rFonts w:ascii="Arial" w:hAnsi="Arial" w:cs="Arial"/>
          <w:sz w:val="18"/>
          <w:szCs w:val="18"/>
        </w:rPr>
        <w:t>http://creativecommons.org/licenses/by/4.0/</w:t>
      </w:r>
    </w:hyperlink>
  </w:p>
  <w:p w14:paraId="23C3DEDE" w14:textId="77777777" w:rsidR="00F57ED9" w:rsidRPr="00142388" w:rsidRDefault="00F57ED9" w:rsidP="00142388">
    <w:pPr>
      <w:pStyle w:val="titlepg-diststmt"/>
      <w:rPr>
        <w:rFonts w:ascii="Arial" w:hAnsi="Arial" w:cs="Arial"/>
        <w:sz w:val="18"/>
        <w:szCs w:val="18"/>
      </w:rPr>
    </w:pPr>
  </w:p>
  <w:p w14:paraId="2C49A11F" w14:textId="77777777" w:rsidR="00F57ED9" w:rsidRPr="00142388" w:rsidRDefault="00F57ED9" w:rsidP="00142388">
    <w:pPr>
      <w:pStyle w:val="titlepg-diststmt"/>
      <w:rPr>
        <w:rFonts w:ascii="Arial" w:hAnsi="Arial" w:cs="Arial"/>
        <w:sz w:val="18"/>
        <w:szCs w:val="18"/>
      </w:rPr>
    </w:pPr>
    <w:r w:rsidRPr="00142388">
      <w:rPr>
        <w:rFonts w:ascii="Arial" w:hAnsi="Arial" w:cs="Arial"/>
        <w:sz w:val="18"/>
        <w:szCs w:val="18"/>
      </w:rPr>
      <w:t xml:space="preserve">Any and all source code included in this work is licensed under the ISC License per the </w:t>
    </w:r>
    <w:proofErr w:type="spellStart"/>
    <w:r w:rsidRPr="00142388">
      <w:rPr>
        <w:rFonts w:ascii="Arial" w:hAnsi="Arial" w:cs="Arial"/>
        <w:sz w:val="18"/>
        <w:szCs w:val="18"/>
      </w:rPr>
      <w:t>AllSeen</w:t>
    </w:r>
    <w:proofErr w:type="spellEnd"/>
    <w:r w:rsidRPr="00142388">
      <w:rPr>
        <w:rFonts w:ascii="Arial" w:hAnsi="Arial" w:cs="Arial"/>
        <w:sz w:val="18"/>
        <w:szCs w:val="18"/>
      </w:rPr>
      <w:t xml:space="preserve"> Alliance IP Policy.</w:t>
    </w:r>
  </w:p>
  <w:p w14:paraId="1FB6FE20" w14:textId="77777777" w:rsidR="00F57ED9" w:rsidRPr="00142388" w:rsidRDefault="00F57ED9" w:rsidP="00142388">
    <w:pPr>
      <w:pStyle w:val="titlepg-diststmt"/>
      <w:rPr>
        <w:rFonts w:ascii="Arial" w:hAnsi="Arial" w:cs="Arial"/>
        <w:sz w:val="18"/>
        <w:szCs w:val="18"/>
      </w:rPr>
    </w:pPr>
  </w:p>
  <w:p w14:paraId="70952D38" w14:textId="7F3D504C" w:rsidR="00F57ED9" w:rsidRDefault="00B006CB" w:rsidP="00142388">
    <w:pPr>
      <w:pStyle w:val="titlepg-diststmt"/>
    </w:pPr>
    <w:hyperlink r:id="rId2" w:history="1">
      <w:r w:rsidR="00F57ED9" w:rsidRPr="00142388">
        <w:rPr>
          <w:rStyle w:val="Hyperlink"/>
          <w:rFonts w:ascii="Arial" w:hAnsi="Arial" w:cs="Arial"/>
          <w:sz w:val="18"/>
          <w:szCs w:val="18"/>
        </w:rPr>
        <w:t>https://allseenalliance.org/allseen/ip-policy</w:t>
      </w:r>
    </w:hyperlink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F847C0" w14:textId="77777777" w:rsidR="00F57ED9" w:rsidRPr="00795501" w:rsidRDefault="00B006CB" w:rsidP="00795501">
    <w:pPr>
      <w:pStyle w:val="Footer"/>
    </w:pPr>
    <w:sdt>
      <w:sdtPr>
        <w:alias w:val="Subject"/>
        <w:tag w:val=""/>
        <w:id w:val="-1562641295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57ED9">
          <w:t xml:space="preserve">     </w:t>
        </w:r>
      </w:sdtContent>
    </w:sdt>
    <w:r w:rsidR="00F57ED9">
      <w:tab/>
    </w:r>
    <w:r w:rsidR="00F57ED9">
      <w:fldChar w:fldCharType="begin"/>
    </w:r>
    <w:r w:rsidR="00F57ED9">
      <w:instrText xml:space="preserve"> PAGE </w:instrText>
    </w:r>
    <w:r w:rsidR="00F57ED9">
      <w:fldChar w:fldCharType="separate"/>
    </w:r>
    <w:r>
      <w:rPr>
        <w:noProof/>
      </w:rPr>
      <w:t>14</w:t>
    </w:r>
    <w:r w:rsidR="00F57ED9">
      <w:rPr>
        <w:noProof/>
      </w:rPr>
      <w:fldChar w:fldCharType="end"/>
    </w:r>
    <w:r w:rsidR="00F57ED9">
      <w:tab/>
    </w:r>
    <w:proofErr w:type="spellStart"/>
    <w:r w:rsidR="00F57ED9">
      <w:rPr>
        <w:rStyle w:val="6pt"/>
        <w:sz w:val="14"/>
        <w:szCs w:val="14"/>
      </w:rPr>
      <w:t>AllSeen</w:t>
    </w:r>
    <w:proofErr w:type="spellEnd"/>
    <w:r w:rsidR="00F57ED9">
      <w:rPr>
        <w:rStyle w:val="6pt"/>
        <w:sz w:val="14"/>
        <w:szCs w:val="14"/>
      </w:rPr>
      <w:t xml:space="preserve"> Alliance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A5DCCF" w14:textId="77777777" w:rsidR="00F57ED9" w:rsidRPr="009A6A08" w:rsidRDefault="00B006CB" w:rsidP="00C31F4D">
    <w:pPr>
      <w:pStyle w:val="Footer"/>
      <w:rPr>
        <w:szCs w:val="14"/>
      </w:rPr>
    </w:pPr>
    <w:sdt>
      <w:sdtPr>
        <w:rPr>
          <w:szCs w:val="14"/>
        </w:rPr>
        <w:alias w:val="Subject"/>
        <w:tag w:val=""/>
        <w:id w:val="-510754157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57ED9">
          <w:rPr>
            <w:szCs w:val="14"/>
          </w:rPr>
          <w:t xml:space="preserve">     </w:t>
        </w:r>
      </w:sdtContent>
    </w:sdt>
    <w:r w:rsidR="00F57ED9" w:rsidRPr="009A6A08">
      <w:rPr>
        <w:szCs w:val="14"/>
      </w:rPr>
      <w:tab/>
    </w:r>
    <w:r w:rsidR="00F57ED9" w:rsidRPr="009A6A08">
      <w:rPr>
        <w:szCs w:val="14"/>
      </w:rPr>
      <w:fldChar w:fldCharType="begin"/>
    </w:r>
    <w:r w:rsidR="00F57ED9" w:rsidRPr="009A6A08">
      <w:rPr>
        <w:szCs w:val="14"/>
      </w:rPr>
      <w:instrText xml:space="preserve"> PAGE </w:instrText>
    </w:r>
    <w:r w:rsidR="00F57ED9" w:rsidRPr="009A6A08">
      <w:rPr>
        <w:szCs w:val="14"/>
      </w:rPr>
      <w:fldChar w:fldCharType="separate"/>
    </w:r>
    <w:r>
      <w:rPr>
        <w:noProof/>
        <w:szCs w:val="14"/>
      </w:rPr>
      <w:t>7</w:t>
    </w:r>
    <w:r w:rsidR="00F57ED9" w:rsidRPr="009A6A08">
      <w:rPr>
        <w:szCs w:val="14"/>
      </w:rPr>
      <w:fldChar w:fldCharType="end"/>
    </w:r>
    <w:r w:rsidR="00F57ED9" w:rsidRPr="009A6A08">
      <w:rPr>
        <w:szCs w:val="14"/>
      </w:rPr>
      <w:tab/>
    </w:r>
    <w:proofErr w:type="spellStart"/>
    <w:r w:rsidR="00F57ED9">
      <w:rPr>
        <w:rStyle w:val="6pt"/>
        <w:sz w:val="14"/>
        <w:szCs w:val="14"/>
      </w:rPr>
      <w:t>AllSeen</w:t>
    </w:r>
    <w:proofErr w:type="spellEnd"/>
    <w:r w:rsidR="00F57ED9">
      <w:rPr>
        <w:rStyle w:val="6pt"/>
        <w:sz w:val="14"/>
        <w:szCs w:val="14"/>
      </w:rPr>
      <w:t xml:space="preserve"> Alliance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74812" w14:textId="77777777" w:rsidR="00421B77" w:rsidRDefault="00421B77">
      <w:r>
        <w:separator/>
      </w:r>
    </w:p>
    <w:p w14:paraId="5A24C5D6" w14:textId="77777777" w:rsidR="00421B77" w:rsidRDefault="00421B77"/>
    <w:p w14:paraId="4FC680C7" w14:textId="77777777" w:rsidR="00421B77" w:rsidRDefault="00421B77"/>
  </w:footnote>
  <w:footnote w:type="continuationSeparator" w:id="0">
    <w:p w14:paraId="7E3888BC" w14:textId="77777777" w:rsidR="00421B77" w:rsidRDefault="00421B77">
      <w:r>
        <w:continuationSeparator/>
      </w:r>
    </w:p>
    <w:p w14:paraId="59E29DDD" w14:textId="77777777" w:rsidR="00421B77" w:rsidRDefault="00421B77"/>
    <w:p w14:paraId="65CF1401" w14:textId="77777777" w:rsidR="00421B77" w:rsidRDefault="00421B7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4FF6CC" w14:textId="77777777" w:rsidR="00F57ED9" w:rsidRDefault="00F57ED9" w:rsidP="006F59BD"/>
  <w:p w14:paraId="66BBA562" w14:textId="77777777" w:rsidR="00F57ED9" w:rsidRDefault="00F57ED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71A906" w14:textId="77777777" w:rsidR="00F57ED9" w:rsidRPr="00C2377F" w:rsidRDefault="008C3A94" w:rsidP="00C76273">
    <w:pPr>
      <w:pStyle w:val="Header"/>
    </w:pPr>
    <w:fldSimple w:instr=" STYLEREF  DocTitle  \* MERGEFORMAT ">
      <w:r w:rsidR="00B006CB">
        <w:rPr>
          <w:noProof/>
        </w:rPr>
        <w:t>Gateway Controller Framework API Guide</w:t>
      </w:r>
    </w:fldSimple>
    <w:r w:rsidR="00F57ED9">
      <w:tab/>
      <w:t>Contents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02CC3F" w14:textId="77777777" w:rsidR="00F57ED9" w:rsidRPr="0041767B" w:rsidRDefault="00B006CB" w:rsidP="00DB6F8B">
    <w:pPr>
      <w:pStyle w:val="Headercoverpage"/>
      <w:tabs>
        <w:tab w:val="right" w:pos="9360"/>
      </w:tabs>
    </w:pPr>
    <w:r>
      <w:pict w14:anchorId="05604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pt;width:612pt;height:11in;z-index:-251658752;mso-wrap-edited:f;mso-position-horizontal-relative:margin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5B152A" w14:textId="7F806044" w:rsidR="00F57ED9" w:rsidRPr="00C2377F" w:rsidRDefault="00B006CB" w:rsidP="00CA19C8">
    <w:pPr>
      <w:pStyle w:val="Header"/>
    </w:pPr>
    <w:sdt>
      <w:sdtPr>
        <w:alias w:val="Title"/>
        <w:tag w:val=""/>
        <w:id w:val="-1029800825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7ED9">
          <w:t>Gateway Controller Framework API Guide</w:t>
        </w:r>
      </w:sdtContent>
    </w:sdt>
    <w:r w:rsidR="00F57ED9">
      <w:tab/>
      <w:t>Contents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7351D0" w14:textId="77777777" w:rsidR="00F57ED9" w:rsidRPr="00EF56CF" w:rsidRDefault="00F57ED9" w:rsidP="00CA19C8">
    <w:pPr>
      <w:pStyle w:val="Header1stpag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0C03D5" w14:textId="6795385F" w:rsidR="00F57ED9" w:rsidRPr="00C2377F" w:rsidRDefault="00B006CB" w:rsidP="00864294">
    <w:pPr>
      <w:pStyle w:val="Header"/>
    </w:pPr>
    <w:sdt>
      <w:sdtPr>
        <w:alias w:val="Title"/>
        <w:tag w:val=""/>
        <w:id w:val="-184978520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57ED9">
          <w:t>Gateway Controller Framework API Guide</w:t>
        </w:r>
      </w:sdtContent>
    </w:sdt>
    <w:r w:rsidR="00F57ED9">
      <w:tab/>
    </w:r>
    <w:fldSimple w:instr=" STYLEREF &quot;Heading 1&quot; \* MERGEFORMAT ">
      <w:r>
        <w:rPr>
          <w:noProof/>
        </w:rPr>
        <w:t>Steps to create Gateway Controller App</w:t>
      </w:r>
    </w:fldSimple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6FB455" w14:textId="77777777" w:rsidR="00F57ED9" w:rsidRPr="00C2377F" w:rsidRDefault="00F57ED9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842A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C25D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725E8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CECA4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B814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7C8D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8C7B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C4E4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0EDE065E"/>
    <w:multiLevelType w:val="hybridMultilevel"/>
    <w:tmpl w:val="36EA05A2"/>
    <w:lvl w:ilvl="0" w:tplc="20165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13">
    <w:nsid w:val="26C8106E"/>
    <w:multiLevelType w:val="hybridMultilevel"/>
    <w:tmpl w:val="867E2E9A"/>
    <w:lvl w:ilvl="0" w:tplc="0D3CF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15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17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8">
    <w:nsid w:val="334E6E43"/>
    <w:multiLevelType w:val="hybridMultilevel"/>
    <w:tmpl w:val="442EF16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3ADD7647"/>
    <w:multiLevelType w:val="hybridMultilevel"/>
    <w:tmpl w:val="967A72A2"/>
    <w:lvl w:ilvl="0" w:tplc="4776E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355B5B"/>
    <w:multiLevelType w:val="hybridMultilevel"/>
    <w:tmpl w:val="723838D0"/>
    <w:lvl w:ilvl="0" w:tplc="4202D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3">
    <w:nsid w:val="65A124E4"/>
    <w:multiLevelType w:val="multilevel"/>
    <w:tmpl w:val="755CC86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24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5"/>
  </w:num>
  <w:num w:numId="4">
    <w:abstractNumId w:val="25"/>
  </w:num>
  <w:num w:numId="5">
    <w:abstractNumId w:val="10"/>
  </w:num>
  <w:num w:numId="6">
    <w:abstractNumId w:val="23"/>
  </w:num>
  <w:num w:numId="7">
    <w:abstractNumId w:val="24"/>
  </w:num>
  <w:num w:numId="8">
    <w:abstractNumId w:val="9"/>
  </w:num>
  <w:num w:numId="9">
    <w:abstractNumId w:val="6"/>
  </w:num>
  <w:num w:numId="10">
    <w:abstractNumId w:val="12"/>
    <w:lvlOverride w:ilvl="0">
      <w:startOverride w:val="1"/>
    </w:lvlOverride>
  </w:num>
  <w:num w:numId="11">
    <w:abstractNumId w:val="14"/>
  </w:num>
  <w:num w:numId="12">
    <w:abstractNumId w:val="16"/>
  </w:num>
  <w:num w:numId="13">
    <w:abstractNumId w:val="26"/>
  </w:num>
  <w:num w:numId="14">
    <w:abstractNumId w:val="21"/>
  </w:num>
  <w:num w:numId="15">
    <w:abstractNumId w:val="17"/>
  </w:num>
  <w:num w:numId="16">
    <w:abstractNumId w:val="22"/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7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5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8"/>
  </w:num>
  <w:num w:numId="36">
    <w:abstractNumId w:val="20"/>
  </w:num>
  <w:num w:numId="37">
    <w:abstractNumId w:val="19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1"/>
  </w:num>
  <w:num w:numId="42">
    <w:abstractNumId w:val="13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23"/>
  </w:num>
  <w:num w:numId="48">
    <w:abstractNumId w:val="23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ings, Kristi">
    <w15:presenceInfo w15:providerId="AD" w15:userId="S-1-5-21-945540591-4024260831-3861152641-11452"/>
  </w15:person>
  <w15:person w15:author="Asher, Tsahi">
    <w15:presenceInfo w15:providerId="AD" w15:userId="S-1-5-21-1952997573-423393015-1030492284-12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activeWritingStyle w:appName="MSWord" w:lang="en-US" w:vendorID="64" w:dllVersion="131078" w:nlCheck="1" w:checkStyle="1"/>
  <w:activeWritingStyle w:appName="MSWord" w:lang="es-US" w:vendorID="64" w:dllVersion="131078" w:nlCheck="1" w:checkStyle="1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2">
      <o:colormru v:ext="edit" colors="#418cbf,#6799c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68"/>
    <w:rsid w:val="0000108D"/>
    <w:rsid w:val="00001BAC"/>
    <w:rsid w:val="00004C4D"/>
    <w:rsid w:val="00007DE2"/>
    <w:rsid w:val="00010E69"/>
    <w:rsid w:val="000115FA"/>
    <w:rsid w:val="00011F22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24B7"/>
    <w:rsid w:val="00025935"/>
    <w:rsid w:val="00025E6E"/>
    <w:rsid w:val="00026051"/>
    <w:rsid w:val="00027914"/>
    <w:rsid w:val="00027915"/>
    <w:rsid w:val="00030B0B"/>
    <w:rsid w:val="00030BDD"/>
    <w:rsid w:val="00032572"/>
    <w:rsid w:val="00032A73"/>
    <w:rsid w:val="00034F11"/>
    <w:rsid w:val="000357D9"/>
    <w:rsid w:val="00037506"/>
    <w:rsid w:val="00037EDD"/>
    <w:rsid w:val="000402FD"/>
    <w:rsid w:val="00040EBD"/>
    <w:rsid w:val="0004116B"/>
    <w:rsid w:val="00041432"/>
    <w:rsid w:val="00042DBC"/>
    <w:rsid w:val="00043CDC"/>
    <w:rsid w:val="00045F36"/>
    <w:rsid w:val="000460D8"/>
    <w:rsid w:val="00050EF6"/>
    <w:rsid w:val="000510B3"/>
    <w:rsid w:val="00051193"/>
    <w:rsid w:val="00051907"/>
    <w:rsid w:val="000528FC"/>
    <w:rsid w:val="00053075"/>
    <w:rsid w:val="00055669"/>
    <w:rsid w:val="00055F92"/>
    <w:rsid w:val="000570B4"/>
    <w:rsid w:val="00060E21"/>
    <w:rsid w:val="0006142B"/>
    <w:rsid w:val="000623DB"/>
    <w:rsid w:val="000652E6"/>
    <w:rsid w:val="00066426"/>
    <w:rsid w:val="000676E3"/>
    <w:rsid w:val="00070499"/>
    <w:rsid w:val="00071179"/>
    <w:rsid w:val="00072469"/>
    <w:rsid w:val="00072939"/>
    <w:rsid w:val="00073098"/>
    <w:rsid w:val="00074570"/>
    <w:rsid w:val="00077BCC"/>
    <w:rsid w:val="00077C2F"/>
    <w:rsid w:val="000814E6"/>
    <w:rsid w:val="0008225F"/>
    <w:rsid w:val="00082568"/>
    <w:rsid w:val="00082C9B"/>
    <w:rsid w:val="000830DF"/>
    <w:rsid w:val="00083B47"/>
    <w:rsid w:val="00084ED9"/>
    <w:rsid w:val="000872CF"/>
    <w:rsid w:val="0009004A"/>
    <w:rsid w:val="0009109A"/>
    <w:rsid w:val="00091519"/>
    <w:rsid w:val="000916E4"/>
    <w:rsid w:val="000933B0"/>
    <w:rsid w:val="000934D3"/>
    <w:rsid w:val="00094720"/>
    <w:rsid w:val="00095495"/>
    <w:rsid w:val="00095621"/>
    <w:rsid w:val="00095FEA"/>
    <w:rsid w:val="000973BF"/>
    <w:rsid w:val="000974E7"/>
    <w:rsid w:val="000A05CC"/>
    <w:rsid w:val="000A2867"/>
    <w:rsid w:val="000A3F69"/>
    <w:rsid w:val="000A5702"/>
    <w:rsid w:val="000B0246"/>
    <w:rsid w:val="000B1A48"/>
    <w:rsid w:val="000B1CDC"/>
    <w:rsid w:val="000B3B9D"/>
    <w:rsid w:val="000B59E7"/>
    <w:rsid w:val="000B743E"/>
    <w:rsid w:val="000B7C86"/>
    <w:rsid w:val="000C0BA9"/>
    <w:rsid w:val="000C0DA4"/>
    <w:rsid w:val="000C3303"/>
    <w:rsid w:val="000C477B"/>
    <w:rsid w:val="000C4789"/>
    <w:rsid w:val="000C5414"/>
    <w:rsid w:val="000C57E6"/>
    <w:rsid w:val="000C6E9E"/>
    <w:rsid w:val="000C7955"/>
    <w:rsid w:val="000D008C"/>
    <w:rsid w:val="000D4F2C"/>
    <w:rsid w:val="000D6F06"/>
    <w:rsid w:val="000D7BBA"/>
    <w:rsid w:val="000E0811"/>
    <w:rsid w:val="000E1624"/>
    <w:rsid w:val="000E1A1F"/>
    <w:rsid w:val="000E223F"/>
    <w:rsid w:val="000E2831"/>
    <w:rsid w:val="000E330D"/>
    <w:rsid w:val="000E41DF"/>
    <w:rsid w:val="000E4DC9"/>
    <w:rsid w:val="000E54F4"/>
    <w:rsid w:val="000E60D4"/>
    <w:rsid w:val="000E699F"/>
    <w:rsid w:val="000F0F52"/>
    <w:rsid w:val="000F23F3"/>
    <w:rsid w:val="000F385D"/>
    <w:rsid w:val="000F4053"/>
    <w:rsid w:val="000F6E83"/>
    <w:rsid w:val="000F7292"/>
    <w:rsid w:val="000F769D"/>
    <w:rsid w:val="000F7FDD"/>
    <w:rsid w:val="001000F4"/>
    <w:rsid w:val="00100908"/>
    <w:rsid w:val="001016E5"/>
    <w:rsid w:val="00103D88"/>
    <w:rsid w:val="00103F54"/>
    <w:rsid w:val="00104BE1"/>
    <w:rsid w:val="00104C13"/>
    <w:rsid w:val="001052C3"/>
    <w:rsid w:val="001072C4"/>
    <w:rsid w:val="001076C2"/>
    <w:rsid w:val="00107A80"/>
    <w:rsid w:val="00110D1E"/>
    <w:rsid w:val="00110E93"/>
    <w:rsid w:val="00120257"/>
    <w:rsid w:val="001218CC"/>
    <w:rsid w:val="00121CD3"/>
    <w:rsid w:val="001222CA"/>
    <w:rsid w:val="00122B8D"/>
    <w:rsid w:val="00122BA3"/>
    <w:rsid w:val="00123D00"/>
    <w:rsid w:val="00124346"/>
    <w:rsid w:val="00124453"/>
    <w:rsid w:val="00125724"/>
    <w:rsid w:val="001260EA"/>
    <w:rsid w:val="001272CE"/>
    <w:rsid w:val="001278E0"/>
    <w:rsid w:val="0013140E"/>
    <w:rsid w:val="0013160D"/>
    <w:rsid w:val="00133FE7"/>
    <w:rsid w:val="00134590"/>
    <w:rsid w:val="001350FB"/>
    <w:rsid w:val="0013563B"/>
    <w:rsid w:val="00137D55"/>
    <w:rsid w:val="00140A71"/>
    <w:rsid w:val="00140CEE"/>
    <w:rsid w:val="00141DC0"/>
    <w:rsid w:val="00142388"/>
    <w:rsid w:val="00142FD1"/>
    <w:rsid w:val="00144B3A"/>
    <w:rsid w:val="001454B6"/>
    <w:rsid w:val="00145C07"/>
    <w:rsid w:val="001467C8"/>
    <w:rsid w:val="00150048"/>
    <w:rsid w:val="0015109D"/>
    <w:rsid w:val="0015241B"/>
    <w:rsid w:val="0015254A"/>
    <w:rsid w:val="00152768"/>
    <w:rsid w:val="00152D3E"/>
    <w:rsid w:val="00153A73"/>
    <w:rsid w:val="00153FE8"/>
    <w:rsid w:val="00155229"/>
    <w:rsid w:val="001564D2"/>
    <w:rsid w:val="00157ABB"/>
    <w:rsid w:val="001624A1"/>
    <w:rsid w:val="0016254E"/>
    <w:rsid w:val="001636D9"/>
    <w:rsid w:val="00165E23"/>
    <w:rsid w:val="001705C4"/>
    <w:rsid w:val="00172236"/>
    <w:rsid w:val="00172A79"/>
    <w:rsid w:val="00172EB5"/>
    <w:rsid w:val="00174688"/>
    <w:rsid w:val="0017510D"/>
    <w:rsid w:val="0017670F"/>
    <w:rsid w:val="00180BC7"/>
    <w:rsid w:val="00181296"/>
    <w:rsid w:val="00182B2A"/>
    <w:rsid w:val="00184918"/>
    <w:rsid w:val="00185E01"/>
    <w:rsid w:val="001860D2"/>
    <w:rsid w:val="0018768D"/>
    <w:rsid w:val="00190168"/>
    <w:rsid w:val="00194535"/>
    <w:rsid w:val="001945BA"/>
    <w:rsid w:val="001949B7"/>
    <w:rsid w:val="00194C27"/>
    <w:rsid w:val="00194F9E"/>
    <w:rsid w:val="00195D98"/>
    <w:rsid w:val="00197E27"/>
    <w:rsid w:val="001A0E29"/>
    <w:rsid w:val="001A2CA5"/>
    <w:rsid w:val="001A3068"/>
    <w:rsid w:val="001A32BE"/>
    <w:rsid w:val="001A360F"/>
    <w:rsid w:val="001A6D43"/>
    <w:rsid w:val="001B0670"/>
    <w:rsid w:val="001B087B"/>
    <w:rsid w:val="001B2E46"/>
    <w:rsid w:val="001B2E61"/>
    <w:rsid w:val="001B5B82"/>
    <w:rsid w:val="001B5C5A"/>
    <w:rsid w:val="001B7EC4"/>
    <w:rsid w:val="001C0909"/>
    <w:rsid w:val="001C14FD"/>
    <w:rsid w:val="001C4F14"/>
    <w:rsid w:val="001C54D2"/>
    <w:rsid w:val="001C5CA0"/>
    <w:rsid w:val="001C7277"/>
    <w:rsid w:val="001C75ED"/>
    <w:rsid w:val="001D04C2"/>
    <w:rsid w:val="001D0E2E"/>
    <w:rsid w:val="001D1C91"/>
    <w:rsid w:val="001D2A7D"/>
    <w:rsid w:val="001D3792"/>
    <w:rsid w:val="001D3947"/>
    <w:rsid w:val="001D4089"/>
    <w:rsid w:val="001D41FB"/>
    <w:rsid w:val="001D4955"/>
    <w:rsid w:val="001D716A"/>
    <w:rsid w:val="001E0E7D"/>
    <w:rsid w:val="001E2EA8"/>
    <w:rsid w:val="001E6AFE"/>
    <w:rsid w:val="001E7772"/>
    <w:rsid w:val="001F07DD"/>
    <w:rsid w:val="001F374E"/>
    <w:rsid w:val="001F5365"/>
    <w:rsid w:val="00200622"/>
    <w:rsid w:val="00200909"/>
    <w:rsid w:val="00200C3C"/>
    <w:rsid w:val="00202165"/>
    <w:rsid w:val="00203532"/>
    <w:rsid w:val="002035DA"/>
    <w:rsid w:val="00203CBD"/>
    <w:rsid w:val="0020656F"/>
    <w:rsid w:val="00207F4E"/>
    <w:rsid w:val="002125FA"/>
    <w:rsid w:val="00212F97"/>
    <w:rsid w:val="0021366F"/>
    <w:rsid w:val="0021443B"/>
    <w:rsid w:val="002152BA"/>
    <w:rsid w:val="00215E14"/>
    <w:rsid w:val="002170EA"/>
    <w:rsid w:val="00217741"/>
    <w:rsid w:val="002178A5"/>
    <w:rsid w:val="002178E7"/>
    <w:rsid w:val="002207A9"/>
    <w:rsid w:val="00220F91"/>
    <w:rsid w:val="002212CC"/>
    <w:rsid w:val="00222390"/>
    <w:rsid w:val="0022437E"/>
    <w:rsid w:val="00225A1C"/>
    <w:rsid w:val="00226ECF"/>
    <w:rsid w:val="00234C72"/>
    <w:rsid w:val="00235861"/>
    <w:rsid w:val="002376B7"/>
    <w:rsid w:val="00237DD0"/>
    <w:rsid w:val="002406B6"/>
    <w:rsid w:val="00241348"/>
    <w:rsid w:val="00241FA9"/>
    <w:rsid w:val="00242308"/>
    <w:rsid w:val="002454B7"/>
    <w:rsid w:val="00245EC7"/>
    <w:rsid w:val="0024750E"/>
    <w:rsid w:val="00247909"/>
    <w:rsid w:val="002501EB"/>
    <w:rsid w:val="00250716"/>
    <w:rsid w:val="002509D4"/>
    <w:rsid w:val="00251AAE"/>
    <w:rsid w:val="002548D1"/>
    <w:rsid w:val="0025493A"/>
    <w:rsid w:val="00257D24"/>
    <w:rsid w:val="00260898"/>
    <w:rsid w:val="0026161E"/>
    <w:rsid w:val="002628DA"/>
    <w:rsid w:val="0026295E"/>
    <w:rsid w:val="00264174"/>
    <w:rsid w:val="00264979"/>
    <w:rsid w:val="00264E23"/>
    <w:rsid w:val="00264E51"/>
    <w:rsid w:val="00264F9C"/>
    <w:rsid w:val="002663DC"/>
    <w:rsid w:val="00270C36"/>
    <w:rsid w:val="0027209E"/>
    <w:rsid w:val="00272695"/>
    <w:rsid w:val="00272B2C"/>
    <w:rsid w:val="0027500E"/>
    <w:rsid w:val="00276F5F"/>
    <w:rsid w:val="00277C39"/>
    <w:rsid w:val="00281025"/>
    <w:rsid w:val="00281263"/>
    <w:rsid w:val="00281818"/>
    <w:rsid w:val="002819D8"/>
    <w:rsid w:val="00281E88"/>
    <w:rsid w:val="00282AD5"/>
    <w:rsid w:val="0028360A"/>
    <w:rsid w:val="002843A9"/>
    <w:rsid w:val="00284E61"/>
    <w:rsid w:val="00286571"/>
    <w:rsid w:val="0028692B"/>
    <w:rsid w:val="002905CF"/>
    <w:rsid w:val="00290899"/>
    <w:rsid w:val="00290C28"/>
    <w:rsid w:val="00290FF0"/>
    <w:rsid w:val="002925CB"/>
    <w:rsid w:val="0029271B"/>
    <w:rsid w:val="00294B4C"/>
    <w:rsid w:val="002961FE"/>
    <w:rsid w:val="0029745A"/>
    <w:rsid w:val="002A1685"/>
    <w:rsid w:val="002A24AB"/>
    <w:rsid w:val="002A3F59"/>
    <w:rsid w:val="002A4CEC"/>
    <w:rsid w:val="002A6C5B"/>
    <w:rsid w:val="002A6EED"/>
    <w:rsid w:val="002A6FCC"/>
    <w:rsid w:val="002A7BDD"/>
    <w:rsid w:val="002B04C5"/>
    <w:rsid w:val="002B0508"/>
    <w:rsid w:val="002B0B9E"/>
    <w:rsid w:val="002B2694"/>
    <w:rsid w:val="002B42F6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C73F9"/>
    <w:rsid w:val="002D2014"/>
    <w:rsid w:val="002D26C3"/>
    <w:rsid w:val="002D2A1A"/>
    <w:rsid w:val="002D5408"/>
    <w:rsid w:val="002E0BFA"/>
    <w:rsid w:val="002E1181"/>
    <w:rsid w:val="002E1C37"/>
    <w:rsid w:val="002E26AC"/>
    <w:rsid w:val="002E41A6"/>
    <w:rsid w:val="002E4813"/>
    <w:rsid w:val="002E531D"/>
    <w:rsid w:val="002F0351"/>
    <w:rsid w:val="002F0463"/>
    <w:rsid w:val="002F0DAD"/>
    <w:rsid w:val="002F1782"/>
    <w:rsid w:val="002F1A21"/>
    <w:rsid w:val="002F480F"/>
    <w:rsid w:val="002F4D3D"/>
    <w:rsid w:val="002F701B"/>
    <w:rsid w:val="002F76BA"/>
    <w:rsid w:val="002F776F"/>
    <w:rsid w:val="0030219B"/>
    <w:rsid w:val="00306B5B"/>
    <w:rsid w:val="00307C5C"/>
    <w:rsid w:val="0031059D"/>
    <w:rsid w:val="00313653"/>
    <w:rsid w:val="003147E8"/>
    <w:rsid w:val="00315AEE"/>
    <w:rsid w:val="00316707"/>
    <w:rsid w:val="00316D9D"/>
    <w:rsid w:val="00316FD9"/>
    <w:rsid w:val="00320028"/>
    <w:rsid w:val="00320F2A"/>
    <w:rsid w:val="00323083"/>
    <w:rsid w:val="0032382F"/>
    <w:rsid w:val="00323F9E"/>
    <w:rsid w:val="00325184"/>
    <w:rsid w:val="00325C0B"/>
    <w:rsid w:val="003261DF"/>
    <w:rsid w:val="00327373"/>
    <w:rsid w:val="0032758F"/>
    <w:rsid w:val="00331E07"/>
    <w:rsid w:val="003357A6"/>
    <w:rsid w:val="00335BBA"/>
    <w:rsid w:val="003370F0"/>
    <w:rsid w:val="00337E3A"/>
    <w:rsid w:val="0034023C"/>
    <w:rsid w:val="00340C8F"/>
    <w:rsid w:val="0034177E"/>
    <w:rsid w:val="0034221D"/>
    <w:rsid w:val="00342A4B"/>
    <w:rsid w:val="0034378E"/>
    <w:rsid w:val="003453B6"/>
    <w:rsid w:val="0034592D"/>
    <w:rsid w:val="00346AB4"/>
    <w:rsid w:val="00346C51"/>
    <w:rsid w:val="00346F34"/>
    <w:rsid w:val="00347140"/>
    <w:rsid w:val="00347C01"/>
    <w:rsid w:val="00350740"/>
    <w:rsid w:val="003513E1"/>
    <w:rsid w:val="00351E2B"/>
    <w:rsid w:val="00354F24"/>
    <w:rsid w:val="0035506A"/>
    <w:rsid w:val="00355889"/>
    <w:rsid w:val="00355BB1"/>
    <w:rsid w:val="00355F5D"/>
    <w:rsid w:val="003568B7"/>
    <w:rsid w:val="003577FB"/>
    <w:rsid w:val="00357EFD"/>
    <w:rsid w:val="00360FC9"/>
    <w:rsid w:val="00361088"/>
    <w:rsid w:val="00361B07"/>
    <w:rsid w:val="00361C19"/>
    <w:rsid w:val="00363AFB"/>
    <w:rsid w:val="00364B6E"/>
    <w:rsid w:val="00366909"/>
    <w:rsid w:val="0037075D"/>
    <w:rsid w:val="00370833"/>
    <w:rsid w:val="00371341"/>
    <w:rsid w:val="003730FB"/>
    <w:rsid w:val="003735C3"/>
    <w:rsid w:val="00374222"/>
    <w:rsid w:val="00374707"/>
    <w:rsid w:val="0037683B"/>
    <w:rsid w:val="00376D99"/>
    <w:rsid w:val="00377BBC"/>
    <w:rsid w:val="00377E3A"/>
    <w:rsid w:val="003802E6"/>
    <w:rsid w:val="003823C8"/>
    <w:rsid w:val="0038289B"/>
    <w:rsid w:val="00382D08"/>
    <w:rsid w:val="00382ED9"/>
    <w:rsid w:val="003832C8"/>
    <w:rsid w:val="003859AA"/>
    <w:rsid w:val="00387941"/>
    <w:rsid w:val="003901F3"/>
    <w:rsid w:val="00390D25"/>
    <w:rsid w:val="00392323"/>
    <w:rsid w:val="003928F9"/>
    <w:rsid w:val="00392A8C"/>
    <w:rsid w:val="0039405F"/>
    <w:rsid w:val="00394153"/>
    <w:rsid w:val="00395234"/>
    <w:rsid w:val="00396F1F"/>
    <w:rsid w:val="00397735"/>
    <w:rsid w:val="003A169B"/>
    <w:rsid w:val="003A35B5"/>
    <w:rsid w:val="003A4280"/>
    <w:rsid w:val="003A4D3C"/>
    <w:rsid w:val="003A5308"/>
    <w:rsid w:val="003A5874"/>
    <w:rsid w:val="003A62EE"/>
    <w:rsid w:val="003A67EB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274C"/>
    <w:rsid w:val="003C4282"/>
    <w:rsid w:val="003C4914"/>
    <w:rsid w:val="003C634D"/>
    <w:rsid w:val="003D115D"/>
    <w:rsid w:val="003D2E4C"/>
    <w:rsid w:val="003D2FD0"/>
    <w:rsid w:val="003D3285"/>
    <w:rsid w:val="003D3D1B"/>
    <w:rsid w:val="003D41D9"/>
    <w:rsid w:val="003D4C2E"/>
    <w:rsid w:val="003D58B2"/>
    <w:rsid w:val="003D5FAE"/>
    <w:rsid w:val="003D7305"/>
    <w:rsid w:val="003D7A03"/>
    <w:rsid w:val="003E1119"/>
    <w:rsid w:val="003E2251"/>
    <w:rsid w:val="003E30EB"/>
    <w:rsid w:val="003E3162"/>
    <w:rsid w:val="003E37B4"/>
    <w:rsid w:val="003E42D0"/>
    <w:rsid w:val="003E6801"/>
    <w:rsid w:val="003F07EB"/>
    <w:rsid w:val="003F0F33"/>
    <w:rsid w:val="003F161A"/>
    <w:rsid w:val="003F2821"/>
    <w:rsid w:val="003F305F"/>
    <w:rsid w:val="003F3D25"/>
    <w:rsid w:val="003F3E47"/>
    <w:rsid w:val="003F496F"/>
    <w:rsid w:val="003F5BBC"/>
    <w:rsid w:val="003F5F60"/>
    <w:rsid w:val="003F703F"/>
    <w:rsid w:val="00400028"/>
    <w:rsid w:val="00400347"/>
    <w:rsid w:val="00401239"/>
    <w:rsid w:val="004012D3"/>
    <w:rsid w:val="004012E2"/>
    <w:rsid w:val="00401BD8"/>
    <w:rsid w:val="00403949"/>
    <w:rsid w:val="004048E9"/>
    <w:rsid w:val="00410CE0"/>
    <w:rsid w:val="00411AB3"/>
    <w:rsid w:val="00412A80"/>
    <w:rsid w:val="00412C55"/>
    <w:rsid w:val="004130F5"/>
    <w:rsid w:val="00415480"/>
    <w:rsid w:val="00416A1D"/>
    <w:rsid w:val="00421B77"/>
    <w:rsid w:val="00422113"/>
    <w:rsid w:val="00422A47"/>
    <w:rsid w:val="00423013"/>
    <w:rsid w:val="00423F7D"/>
    <w:rsid w:val="004255DC"/>
    <w:rsid w:val="00425AE4"/>
    <w:rsid w:val="00426A83"/>
    <w:rsid w:val="00430966"/>
    <w:rsid w:val="00430E00"/>
    <w:rsid w:val="00430E19"/>
    <w:rsid w:val="004311E2"/>
    <w:rsid w:val="00431D4E"/>
    <w:rsid w:val="00431FA3"/>
    <w:rsid w:val="00432903"/>
    <w:rsid w:val="00432F25"/>
    <w:rsid w:val="00433361"/>
    <w:rsid w:val="004333C0"/>
    <w:rsid w:val="004337F2"/>
    <w:rsid w:val="00435CF4"/>
    <w:rsid w:val="00436C67"/>
    <w:rsid w:val="00436CBD"/>
    <w:rsid w:val="004379EE"/>
    <w:rsid w:val="0044005C"/>
    <w:rsid w:val="00441BCC"/>
    <w:rsid w:val="00443F4A"/>
    <w:rsid w:val="00447FFE"/>
    <w:rsid w:val="004501BE"/>
    <w:rsid w:val="00452790"/>
    <w:rsid w:val="00452D87"/>
    <w:rsid w:val="004537C9"/>
    <w:rsid w:val="00454DA2"/>
    <w:rsid w:val="004567EE"/>
    <w:rsid w:val="00457082"/>
    <w:rsid w:val="00457B86"/>
    <w:rsid w:val="00461DCC"/>
    <w:rsid w:val="0046298D"/>
    <w:rsid w:val="00464127"/>
    <w:rsid w:val="004641FE"/>
    <w:rsid w:val="00464A9F"/>
    <w:rsid w:val="0046735A"/>
    <w:rsid w:val="0047004A"/>
    <w:rsid w:val="004706A3"/>
    <w:rsid w:val="00471636"/>
    <w:rsid w:val="00471F72"/>
    <w:rsid w:val="00474798"/>
    <w:rsid w:val="00474AB0"/>
    <w:rsid w:val="004750CB"/>
    <w:rsid w:val="00475170"/>
    <w:rsid w:val="00475A19"/>
    <w:rsid w:val="00476F34"/>
    <w:rsid w:val="00477BDC"/>
    <w:rsid w:val="00477C86"/>
    <w:rsid w:val="004800D4"/>
    <w:rsid w:val="004847B8"/>
    <w:rsid w:val="004854FB"/>
    <w:rsid w:val="00487BD5"/>
    <w:rsid w:val="00491C30"/>
    <w:rsid w:val="00493AB4"/>
    <w:rsid w:val="00493FD1"/>
    <w:rsid w:val="004945A0"/>
    <w:rsid w:val="00497721"/>
    <w:rsid w:val="0049798A"/>
    <w:rsid w:val="004A0C35"/>
    <w:rsid w:val="004A1466"/>
    <w:rsid w:val="004A302D"/>
    <w:rsid w:val="004A44C2"/>
    <w:rsid w:val="004A566B"/>
    <w:rsid w:val="004A6498"/>
    <w:rsid w:val="004A6F0C"/>
    <w:rsid w:val="004A7C11"/>
    <w:rsid w:val="004B013A"/>
    <w:rsid w:val="004B130F"/>
    <w:rsid w:val="004B2A06"/>
    <w:rsid w:val="004B3C67"/>
    <w:rsid w:val="004B59D2"/>
    <w:rsid w:val="004C5189"/>
    <w:rsid w:val="004C559B"/>
    <w:rsid w:val="004C5BE9"/>
    <w:rsid w:val="004D19E7"/>
    <w:rsid w:val="004D1D6D"/>
    <w:rsid w:val="004D5245"/>
    <w:rsid w:val="004D5601"/>
    <w:rsid w:val="004D6476"/>
    <w:rsid w:val="004D7F53"/>
    <w:rsid w:val="004E0505"/>
    <w:rsid w:val="004E1726"/>
    <w:rsid w:val="004E2527"/>
    <w:rsid w:val="004E28D3"/>
    <w:rsid w:val="004E3BE9"/>
    <w:rsid w:val="004E3D37"/>
    <w:rsid w:val="004E3DE2"/>
    <w:rsid w:val="004E4D40"/>
    <w:rsid w:val="004E571F"/>
    <w:rsid w:val="004E6F35"/>
    <w:rsid w:val="004F2324"/>
    <w:rsid w:val="004F289F"/>
    <w:rsid w:val="004F3221"/>
    <w:rsid w:val="004F38B4"/>
    <w:rsid w:val="004F39B8"/>
    <w:rsid w:val="004F45BF"/>
    <w:rsid w:val="004F518A"/>
    <w:rsid w:val="004F5A75"/>
    <w:rsid w:val="004F5CBB"/>
    <w:rsid w:val="004F67C5"/>
    <w:rsid w:val="004F698D"/>
    <w:rsid w:val="004F6B43"/>
    <w:rsid w:val="0050014E"/>
    <w:rsid w:val="0050052B"/>
    <w:rsid w:val="00501BD6"/>
    <w:rsid w:val="0050321A"/>
    <w:rsid w:val="00504865"/>
    <w:rsid w:val="00504B0F"/>
    <w:rsid w:val="0050667D"/>
    <w:rsid w:val="005068AB"/>
    <w:rsid w:val="0050760B"/>
    <w:rsid w:val="00507BAB"/>
    <w:rsid w:val="005100AA"/>
    <w:rsid w:val="00510314"/>
    <w:rsid w:val="00510F68"/>
    <w:rsid w:val="00510FE6"/>
    <w:rsid w:val="0051100A"/>
    <w:rsid w:val="005114B9"/>
    <w:rsid w:val="00511AB4"/>
    <w:rsid w:val="00512D29"/>
    <w:rsid w:val="00513BC0"/>
    <w:rsid w:val="005157D1"/>
    <w:rsid w:val="005176F9"/>
    <w:rsid w:val="0052255F"/>
    <w:rsid w:val="00522567"/>
    <w:rsid w:val="005237A5"/>
    <w:rsid w:val="005247DB"/>
    <w:rsid w:val="00527215"/>
    <w:rsid w:val="00531A2A"/>
    <w:rsid w:val="00533979"/>
    <w:rsid w:val="00533CF3"/>
    <w:rsid w:val="00533E56"/>
    <w:rsid w:val="005347D0"/>
    <w:rsid w:val="0053508D"/>
    <w:rsid w:val="00537140"/>
    <w:rsid w:val="00537537"/>
    <w:rsid w:val="00537CBC"/>
    <w:rsid w:val="005403B6"/>
    <w:rsid w:val="00540582"/>
    <w:rsid w:val="0054135B"/>
    <w:rsid w:val="00541E1C"/>
    <w:rsid w:val="00542877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32B5"/>
    <w:rsid w:val="00553AC3"/>
    <w:rsid w:val="005548B5"/>
    <w:rsid w:val="00554ED2"/>
    <w:rsid w:val="005562E1"/>
    <w:rsid w:val="00556405"/>
    <w:rsid w:val="0055770B"/>
    <w:rsid w:val="00560724"/>
    <w:rsid w:val="005622DB"/>
    <w:rsid w:val="00564AB3"/>
    <w:rsid w:val="00564AC2"/>
    <w:rsid w:val="00566BD8"/>
    <w:rsid w:val="00566CEF"/>
    <w:rsid w:val="00571605"/>
    <w:rsid w:val="0057217D"/>
    <w:rsid w:val="00573267"/>
    <w:rsid w:val="005735E8"/>
    <w:rsid w:val="00574001"/>
    <w:rsid w:val="00574DF5"/>
    <w:rsid w:val="0057557D"/>
    <w:rsid w:val="00576CEF"/>
    <w:rsid w:val="00580D54"/>
    <w:rsid w:val="00581BC2"/>
    <w:rsid w:val="00581FC2"/>
    <w:rsid w:val="00583B10"/>
    <w:rsid w:val="00584E68"/>
    <w:rsid w:val="00585C2E"/>
    <w:rsid w:val="00587E87"/>
    <w:rsid w:val="00592AA9"/>
    <w:rsid w:val="005937EC"/>
    <w:rsid w:val="00596712"/>
    <w:rsid w:val="005969C4"/>
    <w:rsid w:val="005A23E8"/>
    <w:rsid w:val="005A2B33"/>
    <w:rsid w:val="005A3321"/>
    <w:rsid w:val="005A36E2"/>
    <w:rsid w:val="005A41BC"/>
    <w:rsid w:val="005A4744"/>
    <w:rsid w:val="005A5791"/>
    <w:rsid w:val="005A5AAA"/>
    <w:rsid w:val="005A62A4"/>
    <w:rsid w:val="005A6641"/>
    <w:rsid w:val="005A67B7"/>
    <w:rsid w:val="005A6F2E"/>
    <w:rsid w:val="005A7772"/>
    <w:rsid w:val="005B0EFD"/>
    <w:rsid w:val="005B1C34"/>
    <w:rsid w:val="005B1E0B"/>
    <w:rsid w:val="005B35F9"/>
    <w:rsid w:val="005B4B63"/>
    <w:rsid w:val="005B51DE"/>
    <w:rsid w:val="005B66E7"/>
    <w:rsid w:val="005B78AE"/>
    <w:rsid w:val="005B7BA2"/>
    <w:rsid w:val="005C10CE"/>
    <w:rsid w:val="005C24D6"/>
    <w:rsid w:val="005C3266"/>
    <w:rsid w:val="005C5050"/>
    <w:rsid w:val="005C5F10"/>
    <w:rsid w:val="005C6B03"/>
    <w:rsid w:val="005C6B93"/>
    <w:rsid w:val="005D00C5"/>
    <w:rsid w:val="005D0BC3"/>
    <w:rsid w:val="005D13A1"/>
    <w:rsid w:val="005D194C"/>
    <w:rsid w:val="005D2A6C"/>
    <w:rsid w:val="005D2F8F"/>
    <w:rsid w:val="005D391F"/>
    <w:rsid w:val="005D3A67"/>
    <w:rsid w:val="005D7FB4"/>
    <w:rsid w:val="005E0C93"/>
    <w:rsid w:val="005E0F0A"/>
    <w:rsid w:val="005E0F89"/>
    <w:rsid w:val="005E3EA3"/>
    <w:rsid w:val="005E42CB"/>
    <w:rsid w:val="005E5021"/>
    <w:rsid w:val="005E5BDE"/>
    <w:rsid w:val="005E5C2E"/>
    <w:rsid w:val="005E6C89"/>
    <w:rsid w:val="005E6F0F"/>
    <w:rsid w:val="005E7A52"/>
    <w:rsid w:val="005F005C"/>
    <w:rsid w:val="005F12BA"/>
    <w:rsid w:val="005F47C5"/>
    <w:rsid w:val="005F4DE3"/>
    <w:rsid w:val="00600636"/>
    <w:rsid w:val="00600F76"/>
    <w:rsid w:val="00601710"/>
    <w:rsid w:val="006021C4"/>
    <w:rsid w:val="00603066"/>
    <w:rsid w:val="006033F7"/>
    <w:rsid w:val="006039A3"/>
    <w:rsid w:val="00603F15"/>
    <w:rsid w:val="006049AB"/>
    <w:rsid w:val="00605312"/>
    <w:rsid w:val="00605749"/>
    <w:rsid w:val="00606235"/>
    <w:rsid w:val="006072D3"/>
    <w:rsid w:val="00607B6E"/>
    <w:rsid w:val="006103EC"/>
    <w:rsid w:val="006105E1"/>
    <w:rsid w:val="0061193E"/>
    <w:rsid w:val="0061365E"/>
    <w:rsid w:val="00615228"/>
    <w:rsid w:val="00616042"/>
    <w:rsid w:val="00616054"/>
    <w:rsid w:val="00616224"/>
    <w:rsid w:val="00621D1B"/>
    <w:rsid w:val="00621E6F"/>
    <w:rsid w:val="00622029"/>
    <w:rsid w:val="00626CB4"/>
    <w:rsid w:val="0063079D"/>
    <w:rsid w:val="00630A7A"/>
    <w:rsid w:val="006323B0"/>
    <w:rsid w:val="00632A2C"/>
    <w:rsid w:val="006332AF"/>
    <w:rsid w:val="00635A50"/>
    <w:rsid w:val="006407BB"/>
    <w:rsid w:val="0064201A"/>
    <w:rsid w:val="00644333"/>
    <w:rsid w:val="00646214"/>
    <w:rsid w:val="00647E4B"/>
    <w:rsid w:val="00647F12"/>
    <w:rsid w:val="00650DAF"/>
    <w:rsid w:val="00650E89"/>
    <w:rsid w:val="00651531"/>
    <w:rsid w:val="00652792"/>
    <w:rsid w:val="00652ABD"/>
    <w:rsid w:val="00654568"/>
    <w:rsid w:val="006547CD"/>
    <w:rsid w:val="006564A8"/>
    <w:rsid w:val="006570FA"/>
    <w:rsid w:val="006574BF"/>
    <w:rsid w:val="00657799"/>
    <w:rsid w:val="00657C25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39E8"/>
    <w:rsid w:val="00674C76"/>
    <w:rsid w:val="006769CB"/>
    <w:rsid w:val="00681685"/>
    <w:rsid w:val="00682B59"/>
    <w:rsid w:val="0068315D"/>
    <w:rsid w:val="00683642"/>
    <w:rsid w:val="00684820"/>
    <w:rsid w:val="00685101"/>
    <w:rsid w:val="00685256"/>
    <w:rsid w:val="00685C3E"/>
    <w:rsid w:val="006868BD"/>
    <w:rsid w:val="00687833"/>
    <w:rsid w:val="00690F40"/>
    <w:rsid w:val="00691240"/>
    <w:rsid w:val="00694A44"/>
    <w:rsid w:val="00694E76"/>
    <w:rsid w:val="00696D6D"/>
    <w:rsid w:val="006A1202"/>
    <w:rsid w:val="006A39D8"/>
    <w:rsid w:val="006A4B57"/>
    <w:rsid w:val="006A5647"/>
    <w:rsid w:val="006A799D"/>
    <w:rsid w:val="006B05D5"/>
    <w:rsid w:val="006B0C7E"/>
    <w:rsid w:val="006B2907"/>
    <w:rsid w:val="006B2D53"/>
    <w:rsid w:val="006B43F0"/>
    <w:rsid w:val="006C2D8E"/>
    <w:rsid w:val="006C3C46"/>
    <w:rsid w:val="006C40AE"/>
    <w:rsid w:val="006C667B"/>
    <w:rsid w:val="006D00A6"/>
    <w:rsid w:val="006D1C19"/>
    <w:rsid w:val="006D2915"/>
    <w:rsid w:val="006D2B57"/>
    <w:rsid w:val="006D460A"/>
    <w:rsid w:val="006D5351"/>
    <w:rsid w:val="006D6E63"/>
    <w:rsid w:val="006D7378"/>
    <w:rsid w:val="006E08D9"/>
    <w:rsid w:val="006E43EF"/>
    <w:rsid w:val="006E53F3"/>
    <w:rsid w:val="006E5B31"/>
    <w:rsid w:val="006E64AF"/>
    <w:rsid w:val="006E74B6"/>
    <w:rsid w:val="006E7E58"/>
    <w:rsid w:val="006F59BD"/>
    <w:rsid w:val="006F5BCB"/>
    <w:rsid w:val="006F6B46"/>
    <w:rsid w:val="0070005B"/>
    <w:rsid w:val="007016F3"/>
    <w:rsid w:val="00701C21"/>
    <w:rsid w:val="0070210B"/>
    <w:rsid w:val="007025A7"/>
    <w:rsid w:val="00702E1E"/>
    <w:rsid w:val="00703A57"/>
    <w:rsid w:val="00706D90"/>
    <w:rsid w:val="00706E35"/>
    <w:rsid w:val="00707C05"/>
    <w:rsid w:val="00707C32"/>
    <w:rsid w:val="00711488"/>
    <w:rsid w:val="0071185B"/>
    <w:rsid w:val="007121ED"/>
    <w:rsid w:val="00712BDA"/>
    <w:rsid w:val="00712FCD"/>
    <w:rsid w:val="00713698"/>
    <w:rsid w:val="007136C8"/>
    <w:rsid w:val="007142B2"/>
    <w:rsid w:val="00714402"/>
    <w:rsid w:val="00714BED"/>
    <w:rsid w:val="00717A83"/>
    <w:rsid w:val="00720CED"/>
    <w:rsid w:val="007229F2"/>
    <w:rsid w:val="00724BA4"/>
    <w:rsid w:val="00724DE9"/>
    <w:rsid w:val="0072508F"/>
    <w:rsid w:val="00725120"/>
    <w:rsid w:val="007252B1"/>
    <w:rsid w:val="00725831"/>
    <w:rsid w:val="007263A2"/>
    <w:rsid w:val="007273E1"/>
    <w:rsid w:val="00734643"/>
    <w:rsid w:val="00734C23"/>
    <w:rsid w:val="00734EA4"/>
    <w:rsid w:val="0073506B"/>
    <w:rsid w:val="0073626C"/>
    <w:rsid w:val="00740113"/>
    <w:rsid w:val="007457FD"/>
    <w:rsid w:val="00745963"/>
    <w:rsid w:val="00745BBB"/>
    <w:rsid w:val="0074655F"/>
    <w:rsid w:val="00746C76"/>
    <w:rsid w:val="007479C0"/>
    <w:rsid w:val="00750194"/>
    <w:rsid w:val="00750EB2"/>
    <w:rsid w:val="0075122D"/>
    <w:rsid w:val="00751C9F"/>
    <w:rsid w:val="007537D6"/>
    <w:rsid w:val="00754096"/>
    <w:rsid w:val="007548AF"/>
    <w:rsid w:val="00754A81"/>
    <w:rsid w:val="0075613D"/>
    <w:rsid w:val="00757CEA"/>
    <w:rsid w:val="00764B8F"/>
    <w:rsid w:val="00765390"/>
    <w:rsid w:val="0076559D"/>
    <w:rsid w:val="0076567C"/>
    <w:rsid w:val="00766A97"/>
    <w:rsid w:val="007708B3"/>
    <w:rsid w:val="00771DB9"/>
    <w:rsid w:val="00773B7D"/>
    <w:rsid w:val="00774B19"/>
    <w:rsid w:val="007759B7"/>
    <w:rsid w:val="00775D11"/>
    <w:rsid w:val="00775EA3"/>
    <w:rsid w:val="0077619E"/>
    <w:rsid w:val="00776DFB"/>
    <w:rsid w:val="0077788E"/>
    <w:rsid w:val="00781643"/>
    <w:rsid w:val="00783058"/>
    <w:rsid w:val="00783299"/>
    <w:rsid w:val="00783883"/>
    <w:rsid w:val="00783FB2"/>
    <w:rsid w:val="007857BA"/>
    <w:rsid w:val="007859A2"/>
    <w:rsid w:val="00785FD2"/>
    <w:rsid w:val="007868CB"/>
    <w:rsid w:val="00786F2E"/>
    <w:rsid w:val="00787EEB"/>
    <w:rsid w:val="00790EC2"/>
    <w:rsid w:val="007915BA"/>
    <w:rsid w:val="0079175B"/>
    <w:rsid w:val="00791AA1"/>
    <w:rsid w:val="00791AB6"/>
    <w:rsid w:val="00791FC9"/>
    <w:rsid w:val="007941DE"/>
    <w:rsid w:val="00795501"/>
    <w:rsid w:val="007A0274"/>
    <w:rsid w:val="007A0AE7"/>
    <w:rsid w:val="007A16AF"/>
    <w:rsid w:val="007A18CF"/>
    <w:rsid w:val="007A31E7"/>
    <w:rsid w:val="007A3C69"/>
    <w:rsid w:val="007A4C5D"/>
    <w:rsid w:val="007A73BF"/>
    <w:rsid w:val="007A7475"/>
    <w:rsid w:val="007B0103"/>
    <w:rsid w:val="007B235B"/>
    <w:rsid w:val="007B478F"/>
    <w:rsid w:val="007B4908"/>
    <w:rsid w:val="007B55A5"/>
    <w:rsid w:val="007B6680"/>
    <w:rsid w:val="007B7DC1"/>
    <w:rsid w:val="007C01F6"/>
    <w:rsid w:val="007C08F9"/>
    <w:rsid w:val="007C0BCE"/>
    <w:rsid w:val="007C10CC"/>
    <w:rsid w:val="007C151A"/>
    <w:rsid w:val="007C1955"/>
    <w:rsid w:val="007C1A79"/>
    <w:rsid w:val="007C2511"/>
    <w:rsid w:val="007C3D7F"/>
    <w:rsid w:val="007C42AB"/>
    <w:rsid w:val="007C4402"/>
    <w:rsid w:val="007C4D2A"/>
    <w:rsid w:val="007C77C0"/>
    <w:rsid w:val="007C7DD6"/>
    <w:rsid w:val="007D2FD9"/>
    <w:rsid w:val="007D58FB"/>
    <w:rsid w:val="007D7D01"/>
    <w:rsid w:val="007E1A35"/>
    <w:rsid w:val="007E1CFB"/>
    <w:rsid w:val="007E1D37"/>
    <w:rsid w:val="007E1E9A"/>
    <w:rsid w:val="007E26C9"/>
    <w:rsid w:val="007E2C06"/>
    <w:rsid w:val="007E3754"/>
    <w:rsid w:val="007E3ED7"/>
    <w:rsid w:val="007E4330"/>
    <w:rsid w:val="007E4B3D"/>
    <w:rsid w:val="007E7755"/>
    <w:rsid w:val="007F16B4"/>
    <w:rsid w:val="007F35F7"/>
    <w:rsid w:val="007F40D3"/>
    <w:rsid w:val="007F47C5"/>
    <w:rsid w:val="007F48D9"/>
    <w:rsid w:val="007F4A92"/>
    <w:rsid w:val="007F4E8C"/>
    <w:rsid w:val="007F5A74"/>
    <w:rsid w:val="007F6B74"/>
    <w:rsid w:val="007F6DAC"/>
    <w:rsid w:val="007F7F70"/>
    <w:rsid w:val="00801721"/>
    <w:rsid w:val="00801AFE"/>
    <w:rsid w:val="00801F32"/>
    <w:rsid w:val="00803D7B"/>
    <w:rsid w:val="00806F1A"/>
    <w:rsid w:val="008211F5"/>
    <w:rsid w:val="0082221C"/>
    <w:rsid w:val="008223BE"/>
    <w:rsid w:val="00823193"/>
    <w:rsid w:val="008232D4"/>
    <w:rsid w:val="00823C36"/>
    <w:rsid w:val="008241CD"/>
    <w:rsid w:val="008252AC"/>
    <w:rsid w:val="00825E0B"/>
    <w:rsid w:val="008301B6"/>
    <w:rsid w:val="00830E88"/>
    <w:rsid w:val="008311AB"/>
    <w:rsid w:val="00832CD0"/>
    <w:rsid w:val="0083435D"/>
    <w:rsid w:val="0083469C"/>
    <w:rsid w:val="00834A2A"/>
    <w:rsid w:val="00837A74"/>
    <w:rsid w:val="00837B2F"/>
    <w:rsid w:val="0084059D"/>
    <w:rsid w:val="00840691"/>
    <w:rsid w:val="008411D3"/>
    <w:rsid w:val="00842ED2"/>
    <w:rsid w:val="00844E0F"/>
    <w:rsid w:val="00846376"/>
    <w:rsid w:val="008501A5"/>
    <w:rsid w:val="00850BA7"/>
    <w:rsid w:val="00851C86"/>
    <w:rsid w:val="00853506"/>
    <w:rsid w:val="00855F4E"/>
    <w:rsid w:val="00856A2F"/>
    <w:rsid w:val="0085711D"/>
    <w:rsid w:val="00860328"/>
    <w:rsid w:val="00862873"/>
    <w:rsid w:val="0086398F"/>
    <w:rsid w:val="00864294"/>
    <w:rsid w:val="00864403"/>
    <w:rsid w:val="00864E2C"/>
    <w:rsid w:val="008653C9"/>
    <w:rsid w:val="00865867"/>
    <w:rsid w:val="00867214"/>
    <w:rsid w:val="00871029"/>
    <w:rsid w:val="00871D6A"/>
    <w:rsid w:val="00872AB9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0D91"/>
    <w:rsid w:val="008919E9"/>
    <w:rsid w:val="008922C4"/>
    <w:rsid w:val="00892B27"/>
    <w:rsid w:val="0089376D"/>
    <w:rsid w:val="00893FB8"/>
    <w:rsid w:val="00895634"/>
    <w:rsid w:val="0089715E"/>
    <w:rsid w:val="0089734E"/>
    <w:rsid w:val="00897D54"/>
    <w:rsid w:val="008A0914"/>
    <w:rsid w:val="008A0F83"/>
    <w:rsid w:val="008A266D"/>
    <w:rsid w:val="008A29CD"/>
    <w:rsid w:val="008A61BC"/>
    <w:rsid w:val="008A6D3B"/>
    <w:rsid w:val="008A7962"/>
    <w:rsid w:val="008B1062"/>
    <w:rsid w:val="008B106A"/>
    <w:rsid w:val="008B188A"/>
    <w:rsid w:val="008B5B65"/>
    <w:rsid w:val="008B6090"/>
    <w:rsid w:val="008B60F9"/>
    <w:rsid w:val="008B63C2"/>
    <w:rsid w:val="008B64C5"/>
    <w:rsid w:val="008B67E1"/>
    <w:rsid w:val="008B6DB3"/>
    <w:rsid w:val="008C0AE9"/>
    <w:rsid w:val="008C3705"/>
    <w:rsid w:val="008C3A94"/>
    <w:rsid w:val="008C3DF7"/>
    <w:rsid w:val="008C47F2"/>
    <w:rsid w:val="008D057E"/>
    <w:rsid w:val="008D12F5"/>
    <w:rsid w:val="008D425F"/>
    <w:rsid w:val="008D57B1"/>
    <w:rsid w:val="008D73B1"/>
    <w:rsid w:val="008D73B2"/>
    <w:rsid w:val="008E0271"/>
    <w:rsid w:val="008E10E2"/>
    <w:rsid w:val="008E2F4C"/>
    <w:rsid w:val="008E38FD"/>
    <w:rsid w:val="008E3A1C"/>
    <w:rsid w:val="008E3BE6"/>
    <w:rsid w:val="008E5433"/>
    <w:rsid w:val="008E5BE3"/>
    <w:rsid w:val="008E6D24"/>
    <w:rsid w:val="008E6E75"/>
    <w:rsid w:val="008E788F"/>
    <w:rsid w:val="008F23FA"/>
    <w:rsid w:val="008F2D64"/>
    <w:rsid w:val="008F338C"/>
    <w:rsid w:val="008F471A"/>
    <w:rsid w:val="008F4CBE"/>
    <w:rsid w:val="008F6E9E"/>
    <w:rsid w:val="008F7992"/>
    <w:rsid w:val="00900189"/>
    <w:rsid w:val="00900E58"/>
    <w:rsid w:val="00902575"/>
    <w:rsid w:val="00902E9C"/>
    <w:rsid w:val="00904FEE"/>
    <w:rsid w:val="00905BF7"/>
    <w:rsid w:val="00907036"/>
    <w:rsid w:val="009107BD"/>
    <w:rsid w:val="00910867"/>
    <w:rsid w:val="00910AE5"/>
    <w:rsid w:val="009114F3"/>
    <w:rsid w:val="00911776"/>
    <w:rsid w:val="00911D3A"/>
    <w:rsid w:val="009129B8"/>
    <w:rsid w:val="00913A4B"/>
    <w:rsid w:val="00914267"/>
    <w:rsid w:val="009143D2"/>
    <w:rsid w:val="00914A68"/>
    <w:rsid w:val="00914B05"/>
    <w:rsid w:val="009158F0"/>
    <w:rsid w:val="00915924"/>
    <w:rsid w:val="00915ACE"/>
    <w:rsid w:val="00920614"/>
    <w:rsid w:val="00925723"/>
    <w:rsid w:val="00925A41"/>
    <w:rsid w:val="00926530"/>
    <w:rsid w:val="00926F42"/>
    <w:rsid w:val="0092743D"/>
    <w:rsid w:val="00932468"/>
    <w:rsid w:val="00932A5C"/>
    <w:rsid w:val="00933693"/>
    <w:rsid w:val="009339DC"/>
    <w:rsid w:val="00935961"/>
    <w:rsid w:val="0093700F"/>
    <w:rsid w:val="00937FCB"/>
    <w:rsid w:val="00940BD5"/>
    <w:rsid w:val="00940BE5"/>
    <w:rsid w:val="00941319"/>
    <w:rsid w:val="00941BAE"/>
    <w:rsid w:val="00942516"/>
    <w:rsid w:val="00942FEC"/>
    <w:rsid w:val="00943488"/>
    <w:rsid w:val="00943E11"/>
    <w:rsid w:val="00944146"/>
    <w:rsid w:val="0094445F"/>
    <w:rsid w:val="00945BB8"/>
    <w:rsid w:val="00946A44"/>
    <w:rsid w:val="00947533"/>
    <w:rsid w:val="00947D72"/>
    <w:rsid w:val="00951915"/>
    <w:rsid w:val="00951C26"/>
    <w:rsid w:val="00951D18"/>
    <w:rsid w:val="00952964"/>
    <w:rsid w:val="009529CA"/>
    <w:rsid w:val="00952A8E"/>
    <w:rsid w:val="009549EF"/>
    <w:rsid w:val="00955B93"/>
    <w:rsid w:val="00955F25"/>
    <w:rsid w:val="00960C53"/>
    <w:rsid w:val="00960ED3"/>
    <w:rsid w:val="00963665"/>
    <w:rsid w:val="00963F7C"/>
    <w:rsid w:val="00965CF6"/>
    <w:rsid w:val="00965D5F"/>
    <w:rsid w:val="00966C62"/>
    <w:rsid w:val="00967122"/>
    <w:rsid w:val="00967407"/>
    <w:rsid w:val="00967457"/>
    <w:rsid w:val="009676F1"/>
    <w:rsid w:val="009700B9"/>
    <w:rsid w:val="00971528"/>
    <w:rsid w:val="009717B7"/>
    <w:rsid w:val="00972117"/>
    <w:rsid w:val="00972810"/>
    <w:rsid w:val="0097345B"/>
    <w:rsid w:val="00975232"/>
    <w:rsid w:val="009752DE"/>
    <w:rsid w:val="00975707"/>
    <w:rsid w:val="00975E14"/>
    <w:rsid w:val="00977095"/>
    <w:rsid w:val="009803A4"/>
    <w:rsid w:val="00980D33"/>
    <w:rsid w:val="00980E43"/>
    <w:rsid w:val="009833E0"/>
    <w:rsid w:val="00985030"/>
    <w:rsid w:val="00986BF4"/>
    <w:rsid w:val="00986CA9"/>
    <w:rsid w:val="00987E20"/>
    <w:rsid w:val="009901FE"/>
    <w:rsid w:val="009903F4"/>
    <w:rsid w:val="00991052"/>
    <w:rsid w:val="00991C32"/>
    <w:rsid w:val="00992EBD"/>
    <w:rsid w:val="0099341C"/>
    <w:rsid w:val="009957F4"/>
    <w:rsid w:val="00995912"/>
    <w:rsid w:val="009A0115"/>
    <w:rsid w:val="009A05CF"/>
    <w:rsid w:val="009A1304"/>
    <w:rsid w:val="009A1513"/>
    <w:rsid w:val="009A23DA"/>
    <w:rsid w:val="009A2479"/>
    <w:rsid w:val="009A25FF"/>
    <w:rsid w:val="009A38C4"/>
    <w:rsid w:val="009A3933"/>
    <w:rsid w:val="009A5066"/>
    <w:rsid w:val="009A5207"/>
    <w:rsid w:val="009A5569"/>
    <w:rsid w:val="009A6A08"/>
    <w:rsid w:val="009A7D5B"/>
    <w:rsid w:val="009A7F24"/>
    <w:rsid w:val="009B01E8"/>
    <w:rsid w:val="009B1A36"/>
    <w:rsid w:val="009B374F"/>
    <w:rsid w:val="009B637F"/>
    <w:rsid w:val="009B66CC"/>
    <w:rsid w:val="009B6F25"/>
    <w:rsid w:val="009C014D"/>
    <w:rsid w:val="009C1746"/>
    <w:rsid w:val="009C3AEA"/>
    <w:rsid w:val="009C5C7B"/>
    <w:rsid w:val="009C7471"/>
    <w:rsid w:val="009D2896"/>
    <w:rsid w:val="009D2C0A"/>
    <w:rsid w:val="009D31C7"/>
    <w:rsid w:val="009D3BA3"/>
    <w:rsid w:val="009D5865"/>
    <w:rsid w:val="009D586E"/>
    <w:rsid w:val="009D6CB5"/>
    <w:rsid w:val="009D7264"/>
    <w:rsid w:val="009D7FC5"/>
    <w:rsid w:val="009E110F"/>
    <w:rsid w:val="009E1989"/>
    <w:rsid w:val="009E23B7"/>
    <w:rsid w:val="009E2645"/>
    <w:rsid w:val="009E33F1"/>
    <w:rsid w:val="009E3ED4"/>
    <w:rsid w:val="009E4196"/>
    <w:rsid w:val="009E45A8"/>
    <w:rsid w:val="009E4DEE"/>
    <w:rsid w:val="009E5274"/>
    <w:rsid w:val="009E59C8"/>
    <w:rsid w:val="009E5FD5"/>
    <w:rsid w:val="009E6F72"/>
    <w:rsid w:val="009E7B5A"/>
    <w:rsid w:val="009E7F62"/>
    <w:rsid w:val="009F08C9"/>
    <w:rsid w:val="009F08DC"/>
    <w:rsid w:val="009F19D3"/>
    <w:rsid w:val="009F2EE8"/>
    <w:rsid w:val="009F3840"/>
    <w:rsid w:val="009F4456"/>
    <w:rsid w:val="009F5964"/>
    <w:rsid w:val="009F6206"/>
    <w:rsid w:val="009F684B"/>
    <w:rsid w:val="009F6857"/>
    <w:rsid w:val="009F6B48"/>
    <w:rsid w:val="009F77E4"/>
    <w:rsid w:val="00A021E2"/>
    <w:rsid w:val="00A02362"/>
    <w:rsid w:val="00A02F93"/>
    <w:rsid w:val="00A03363"/>
    <w:rsid w:val="00A036DD"/>
    <w:rsid w:val="00A076C4"/>
    <w:rsid w:val="00A106F4"/>
    <w:rsid w:val="00A10789"/>
    <w:rsid w:val="00A1087F"/>
    <w:rsid w:val="00A10C99"/>
    <w:rsid w:val="00A117D8"/>
    <w:rsid w:val="00A12E6F"/>
    <w:rsid w:val="00A166B1"/>
    <w:rsid w:val="00A1703D"/>
    <w:rsid w:val="00A1767B"/>
    <w:rsid w:val="00A176BB"/>
    <w:rsid w:val="00A20C97"/>
    <w:rsid w:val="00A20D15"/>
    <w:rsid w:val="00A20F09"/>
    <w:rsid w:val="00A20F67"/>
    <w:rsid w:val="00A21982"/>
    <w:rsid w:val="00A219F4"/>
    <w:rsid w:val="00A22AA8"/>
    <w:rsid w:val="00A23260"/>
    <w:rsid w:val="00A26A2C"/>
    <w:rsid w:val="00A3009E"/>
    <w:rsid w:val="00A309D1"/>
    <w:rsid w:val="00A3164B"/>
    <w:rsid w:val="00A3198F"/>
    <w:rsid w:val="00A32203"/>
    <w:rsid w:val="00A32B30"/>
    <w:rsid w:val="00A36E65"/>
    <w:rsid w:val="00A37AF2"/>
    <w:rsid w:val="00A4055D"/>
    <w:rsid w:val="00A4096D"/>
    <w:rsid w:val="00A40D44"/>
    <w:rsid w:val="00A40E0C"/>
    <w:rsid w:val="00A421C2"/>
    <w:rsid w:val="00A424B3"/>
    <w:rsid w:val="00A42D9A"/>
    <w:rsid w:val="00A42EC3"/>
    <w:rsid w:val="00A431A6"/>
    <w:rsid w:val="00A438A9"/>
    <w:rsid w:val="00A43EF1"/>
    <w:rsid w:val="00A476DC"/>
    <w:rsid w:val="00A47E89"/>
    <w:rsid w:val="00A51ADA"/>
    <w:rsid w:val="00A57E9F"/>
    <w:rsid w:val="00A603DF"/>
    <w:rsid w:val="00A607C5"/>
    <w:rsid w:val="00A622FD"/>
    <w:rsid w:val="00A626DF"/>
    <w:rsid w:val="00A62811"/>
    <w:rsid w:val="00A62A57"/>
    <w:rsid w:val="00A63799"/>
    <w:rsid w:val="00A65D98"/>
    <w:rsid w:val="00A66236"/>
    <w:rsid w:val="00A67607"/>
    <w:rsid w:val="00A704BD"/>
    <w:rsid w:val="00A70782"/>
    <w:rsid w:val="00A70AF9"/>
    <w:rsid w:val="00A70BD9"/>
    <w:rsid w:val="00A70EB1"/>
    <w:rsid w:val="00A733AE"/>
    <w:rsid w:val="00A733B5"/>
    <w:rsid w:val="00A825DB"/>
    <w:rsid w:val="00A84CAD"/>
    <w:rsid w:val="00A8659D"/>
    <w:rsid w:val="00A87D99"/>
    <w:rsid w:val="00A918CF"/>
    <w:rsid w:val="00A9254D"/>
    <w:rsid w:val="00A9274B"/>
    <w:rsid w:val="00A93056"/>
    <w:rsid w:val="00A935FF"/>
    <w:rsid w:val="00A9381B"/>
    <w:rsid w:val="00A93824"/>
    <w:rsid w:val="00A96946"/>
    <w:rsid w:val="00AA0402"/>
    <w:rsid w:val="00AA055F"/>
    <w:rsid w:val="00AA19A7"/>
    <w:rsid w:val="00AA1E26"/>
    <w:rsid w:val="00AA25B2"/>
    <w:rsid w:val="00AA2E90"/>
    <w:rsid w:val="00AA3DFE"/>
    <w:rsid w:val="00AA53B8"/>
    <w:rsid w:val="00AA5CDF"/>
    <w:rsid w:val="00AA5DEA"/>
    <w:rsid w:val="00AA63BE"/>
    <w:rsid w:val="00AB0513"/>
    <w:rsid w:val="00AB0DEE"/>
    <w:rsid w:val="00AB1557"/>
    <w:rsid w:val="00AB2164"/>
    <w:rsid w:val="00AB2757"/>
    <w:rsid w:val="00AB3FA8"/>
    <w:rsid w:val="00AB4C1B"/>
    <w:rsid w:val="00AB55AD"/>
    <w:rsid w:val="00AB5ED6"/>
    <w:rsid w:val="00AB61D6"/>
    <w:rsid w:val="00AB6FB7"/>
    <w:rsid w:val="00AB75E8"/>
    <w:rsid w:val="00AC0E2B"/>
    <w:rsid w:val="00AC1047"/>
    <w:rsid w:val="00AC6511"/>
    <w:rsid w:val="00AC7FBC"/>
    <w:rsid w:val="00AD08AD"/>
    <w:rsid w:val="00AD2AF5"/>
    <w:rsid w:val="00AD464D"/>
    <w:rsid w:val="00AD4B1A"/>
    <w:rsid w:val="00AD4B45"/>
    <w:rsid w:val="00AD77AE"/>
    <w:rsid w:val="00AD79FC"/>
    <w:rsid w:val="00AE0DD1"/>
    <w:rsid w:val="00AE312F"/>
    <w:rsid w:val="00AE3F8D"/>
    <w:rsid w:val="00AE40FC"/>
    <w:rsid w:val="00AE41CA"/>
    <w:rsid w:val="00AE5B7D"/>
    <w:rsid w:val="00AF0976"/>
    <w:rsid w:val="00AF18A1"/>
    <w:rsid w:val="00AF1E63"/>
    <w:rsid w:val="00AF2862"/>
    <w:rsid w:val="00AF31B9"/>
    <w:rsid w:val="00AF3E05"/>
    <w:rsid w:val="00AF4249"/>
    <w:rsid w:val="00AF5611"/>
    <w:rsid w:val="00AF5FE2"/>
    <w:rsid w:val="00B006CB"/>
    <w:rsid w:val="00B0149A"/>
    <w:rsid w:val="00B02671"/>
    <w:rsid w:val="00B02A0D"/>
    <w:rsid w:val="00B0524C"/>
    <w:rsid w:val="00B0537D"/>
    <w:rsid w:val="00B055DD"/>
    <w:rsid w:val="00B10D63"/>
    <w:rsid w:val="00B10E7C"/>
    <w:rsid w:val="00B11B45"/>
    <w:rsid w:val="00B126E7"/>
    <w:rsid w:val="00B12EFA"/>
    <w:rsid w:val="00B15152"/>
    <w:rsid w:val="00B15731"/>
    <w:rsid w:val="00B161EF"/>
    <w:rsid w:val="00B16C46"/>
    <w:rsid w:val="00B16EC3"/>
    <w:rsid w:val="00B200F0"/>
    <w:rsid w:val="00B2034F"/>
    <w:rsid w:val="00B22C97"/>
    <w:rsid w:val="00B259A1"/>
    <w:rsid w:val="00B26D19"/>
    <w:rsid w:val="00B3083B"/>
    <w:rsid w:val="00B314E8"/>
    <w:rsid w:val="00B3319B"/>
    <w:rsid w:val="00B33C6D"/>
    <w:rsid w:val="00B351EB"/>
    <w:rsid w:val="00B37100"/>
    <w:rsid w:val="00B37C8A"/>
    <w:rsid w:val="00B40532"/>
    <w:rsid w:val="00B4054F"/>
    <w:rsid w:val="00B41572"/>
    <w:rsid w:val="00B415DB"/>
    <w:rsid w:val="00B41DA0"/>
    <w:rsid w:val="00B4298D"/>
    <w:rsid w:val="00B433A4"/>
    <w:rsid w:val="00B44E4D"/>
    <w:rsid w:val="00B46CBE"/>
    <w:rsid w:val="00B47620"/>
    <w:rsid w:val="00B47A70"/>
    <w:rsid w:val="00B50707"/>
    <w:rsid w:val="00B51255"/>
    <w:rsid w:val="00B5130C"/>
    <w:rsid w:val="00B52759"/>
    <w:rsid w:val="00B5471F"/>
    <w:rsid w:val="00B54922"/>
    <w:rsid w:val="00B556A3"/>
    <w:rsid w:val="00B56229"/>
    <w:rsid w:val="00B563D1"/>
    <w:rsid w:val="00B5722A"/>
    <w:rsid w:val="00B57B88"/>
    <w:rsid w:val="00B57CC9"/>
    <w:rsid w:val="00B60A03"/>
    <w:rsid w:val="00B60B8F"/>
    <w:rsid w:val="00B61EC8"/>
    <w:rsid w:val="00B6291D"/>
    <w:rsid w:val="00B62DEE"/>
    <w:rsid w:val="00B630B6"/>
    <w:rsid w:val="00B63C28"/>
    <w:rsid w:val="00B65CAD"/>
    <w:rsid w:val="00B66D7B"/>
    <w:rsid w:val="00B67482"/>
    <w:rsid w:val="00B7014A"/>
    <w:rsid w:val="00B7153F"/>
    <w:rsid w:val="00B723D6"/>
    <w:rsid w:val="00B726FC"/>
    <w:rsid w:val="00B72972"/>
    <w:rsid w:val="00B72F68"/>
    <w:rsid w:val="00B73BCF"/>
    <w:rsid w:val="00B75B66"/>
    <w:rsid w:val="00B811B3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C0B"/>
    <w:rsid w:val="00B93A61"/>
    <w:rsid w:val="00B96A34"/>
    <w:rsid w:val="00B96C72"/>
    <w:rsid w:val="00B974BA"/>
    <w:rsid w:val="00BA17C2"/>
    <w:rsid w:val="00BA6D54"/>
    <w:rsid w:val="00BA7581"/>
    <w:rsid w:val="00BA7B3A"/>
    <w:rsid w:val="00BA7B6E"/>
    <w:rsid w:val="00BB3702"/>
    <w:rsid w:val="00BB3D9D"/>
    <w:rsid w:val="00BB6777"/>
    <w:rsid w:val="00BB6CD4"/>
    <w:rsid w:val="00BB6E05"/>
    <w:rsid w:val="00BC0392"/>
    <w:rsid w:val="00BC067D"/>
    <w:rsid w:val="00BC28A6"/>
    <w:rsid w:val="00BC4D5F"/>
    <w:rsid w:val="00BC6413"/>
    <w:rsid w:val="00BC7E95"/>
    <w:rsid w:val="00BD07A1"/>
    <w:rsid w:val="00BD09A4"/>
    <w:rsid w:val="00BD0F66"/>
    <w:rsid w:val="00BD2C23"/>
    <w:rsid w:val="00BD436A"/>
    <w:rsid w:val="00BD5CF2"/>
    <w:rsid w:val="00BE065B"/>
    <w:rsid w:val="00BE101D"/>
    <w:rsid w:val="00BE360D"/>
    <w:rsid w:val="00BE45BD"/>
    <w:rsid w:val="00BE5BC7"/>
    <w:rsid w:val="00BF259E"/>
    <w:rsid w:val="00BF2C5C"/>
    <w:rsid w:val="00BF3B0B"/>
    <w:rsid w:val="00BF50D1"/>
    <w:rsid w:val="00BF597A"/>
    <w:rsid w:val="00BF5A5F"/>
    <w:rsid w:val="00BF60EE"/>
    <w:rsid w:val="00BF637A"/>
    <w:rsid w:val="00BF6A49"/>
    <w:rsid w:val="00BF7A3F"/>
    <w:rsid w:val="00BF7B2B"/>
    <w:rsid w:val="00C031FB"/>
    <w:rsid w:val="00C05ACD"/>
    <w:rsid w:val="00C0724A"/>
    <w:rsid w:val="00C11F0C"/>
    <w:rsid w:val="00C12EA2"/>
    <w:rsid w:val="00C1391C"/>
    <w:rsid w:val="00C15824"/>
    <w:rsid w:val="00C15E13"/>
    <w:rsid w:val="00C17215"/>
    <w:rsid w:val="00C1722D"/>
    <w:rsid w:val="00C203B2"/>
    <w:rsid w:val="00C211D1"/>
    <w:rsid w:val="00C2309E"/>
    <w:rsid w:val="00C234D0"/>
    <w:rsid w:val="00C23747"/>
    <w:rsid w:val="00C2377F"/>
    <w:rsid w:val="00C243F7"/>
    <w:rsid w:val="00C25B49"/>
    <w:rsid w:val="00C261E1"/>
    <w:rsid w:val="00C26BBB"/>
    <w:rsid w:val="00C30032"/>
    <w:rsid w:val="00C308FB"/>
    <w:rsid w:val="00C312A9"/>
    <w:rsid w:val="00C31819"/>
    <w:rsid w:val="00C31CC5"/>
    <w:rsid w:val="00C31F4D"/>
    <w:rsid w:val="00C32146"/>
    <w:rsid w:val="00C32A6A"/>
    <w:rsid w:val="00C3306B"/>
    <w:rsid w:val="00C335C4"/>
    <w:rsid w:val="00C34137"/>
    <w:rsid w:val="00C34E63"/>
    <w:rsid w:val="00C35F72"/>
    <w:rsid w:val="00C411E6"/>
    <w:rsid w:val="00C41DC5"/>
    <w:rsid w:val="00C4378F"/>
    <w:rsid w:val="00C43C85"/>
    <w:rsid w:val="00C44BC9"/>
    <w:rsid w:val="00C44C28"/>
    <w:rsid w:val="00C50421"/>
    <w:rsid w:val="00C51E94"/>
    <w:rsid w:val="00C522CF"/>
    <w:rsid w:val="00C52B61"/>
    <w:rsid w:val="00C52BA6"/>
    <w:rsid w:val="00C52FCF"/>
    <w:rsid w:val="00C544C6"/>
    <w:rsid w:val="00C5458C"/>
    <w:rsid w:val="00C54B79"/>
    <w:rsid w:val="00C54CF6"/>
    <w:rsid w:val="00C562A6"/>
    <w:rsid w:val="00C56AFE"/>
    <w:rsid w:val="00C57D15"/>
    <w:rsid w:val="00C602CA"/>
    <w:rsid w:val="00C6193C"/>
    <w:rsid w:val="00C62E27"/>
    <w:rsid w:val="00C64011"/>
    <w:rsid w:val="00C6512E"/>
    <w:rsid w:val="00C66CB3"/>
    <w:rsid w:val="00C678C5"/>
    <w:rsid w:val="00C7006B"/>
    <w:rsid w:val="00C71698"/>
    <w:rsid w:val="00C753C0"/>
    <w:rsid w:val="00C75692"/>
    <w:rsid w:val="00C75C7E"/>
    <w:rsid w:val="00C76273"/>
    <w:rsid w:val="00C7675E"/>
    <w:rsid w:val="00C77807"/>
    <w:rsid w:val="00C81F2F"/>
    <w:rsid w:val="00C82150"/>
    <w:rsid w:val="00C824E0"/>
    <w:rsid w:val="00C8520D"/>
    <w:rsid w:val="00C855AE"/>
    <w:rsid w:val="00C858E6"/>
    <w:rsid w:val="00C85994"/>
    <w:rsid w:val="00C91C2D"/>
    <w:rsid w:val="00C92F3B"/>
    <w:rsid w:val="00C933F9"/>
    <w:rsid w:val="00C93C56"/>
    <w:rsid w:val="00C94A3D"/>
    <w:rsid w:val="00C957BD"/>
    <w:rsid w:val="00C96FA3"/>
    <w:rsid w:val="00C97F76"/>
    <w:rsid w:val="00CA0EB5"/>
    <w:rsid w:val="00CA19C8"/>
    <w:rsid w:val="00CA35AE"/>
    <w:rsid w:val="00CA4CBA"/>
    <w:rsid w:val="00CA4D2A"/>
    <w:rsid w:val="00CA4F92"/>
    <w:rsid w:val="00CA5021"/>
    <w:rsid w:val="00CA5CC4"/>
    <w:rsid w:val="00CA6113"/>
    <w:rsid w:val="00CA6B6D"/>
    <w:rsid w:val="00CB04EF"/>
    <w:rsid w:val="00CB0592"/>
    <w:rsid w:val="00CB2224"/>
    <w:rsid w:val="00CB4597"/>
    <w:rsid w:val="00CB4AF8"/>
    <w:rsid w:val="00CC0161"/>
    <w:rsid w:val="00CC097F"/>
    <w:rsid w:val="00CC19CC"/>
    <w:rsid w:val="00CC4AB4"/>
    <w:rsid w:val="00CC4BD7"/>
    <w:rsid w:val="00CC4C3F"/>
    <w:rsid w:val="00CC6F7B"/>
    <w:rsid w:val="00CD0759"/>
    <w:rsid w:val="00CD0F8E"/>
    <w:rsid w:val="00CD2F17"/>
    <w:rsid w:val="00CD4AF9"/>
    <w:rsid w:val="00CD591B"/>
    <w:rsid w:val="00CD69AD"/>
    <w:rsid w:val="00CD76BB"/>
    <w:rsid w:val="00CE04ED"/>
    <w:rsid w:val="00CE0626"/>
    <w:rsid w:val="00CE0738"/>
    <w:rsid w:val="00CE20AB"/>
    <w:rsid w:val="00CE33F6"/>
    <w:rsid w:val="00CE3A78"/>
    <w:rsid w:val="00CE521A"/>
    <w:rsid w:val="00CE5C01"/>
    <w:rsid w:val="00CE7E82"/>
    <w:rsid w:val="00CF004F"/>
    <w:rsid w:val="00CF0FB9"/>
    <w:rsid w:val="00CF0FE1"/>
    <w:rsid w:val="00CF1ACD"/>
    <w:rsid w:val="00CF255A"/>
    <w:rsid w:val="00CF2A8F"/>
    <w:rsid w:val="00CF2B77"/>
    <w:rsid w:val="00CF4611"/>
    <w:rsid w:val="00CF4CED"/>
    <w:rsid w:val="00CF4E74"/>
    <w:rsid w:val="00CF535A"/>
    <w:rsid w:val="00CF6D1A"/>
    <w:rsid w:val="00CF6EB5"/>
    <w:rsid w:val="00CF7642"/>
    <w:rsid w:val="00D01C24"/>
    <w:rsid w:val="00D03D16"/>
    <w:rsid w:val="00D061E7"/>
    <w:rsid w:val="00D074EE"/>
    <w:rsid w:val="00D1018C"/>
    <w:rsid w:val="00D12E17"/>
    <w:rsid w:val="00D13902"/>
    <w:rsid w:val="00D142B6"/>
    <w:rsid w:val="00D16376"/>
    <w:rsid w:val="00D1709D"/>
    <w:rsid w:val="00D2044D"/>
    <w:rsid w:val="00D211AB"/>
    <w:rsid w:val="00D2141C"/>
    <w:rsid w:val="00D23528"/>
    <w:rsid w:val="00D237D6"/>
    <w:rsid w:val="00D25271"/>
    <w:rsid w:val="00D25954"/>
    <w:rsid w:val="00D25ED5"/>
    <w:rsid w:val="00D30BD3"/>
    <w:rsid w:val="00D314E4"/>
    <w:rsid w:val="00D316CB"/>
    <w:rsid w:val="00D31FBB"/>
    <w:rsid w:val="00D321E9"/>
    <w:rsid w:val="00D329EC"/>
    <w:rsid w:val="00D330E5"/>
    <w:rsid w:val="00D339D3"/>
    <w:rsid w:val="00D372D1"/>
    <w:rsid w:val="00D4069C"/>
    <w:rsid w:val="00D407B2"/>
    <w:rsid w:val="00D41931"/>
    <w:rsid w:val="00D41BC6"/>
    <w:rsid w:val="00D421FA"/>
    <w:rsid w:val="00D429B5"/>
    <w:rsid w:val="00D42D89"/>
    <w:rsid w:val="00D432ED"/>
    <w:rsid w:val="00D46275"/>
    <w:rsid w:val="00D469B3"/>
    <w:rsid w:val="00D5011F"/>
    <w:rsid w:val="00D53647"/>
    <w:rsid w:val="00D53B60"/>
    <w:rsid w:val="00D53E14"/>
    <w:rsid w:val="00D5428C"/>
    <w:rsid w:val="00D548A4"/>
    <w:rsid w:val="00D54C90"/>
    <w:rsid w:val="00D56740"/>
    <w:rsid w:val="00D56BFC"/>
    <w:rsid w:val="00D56D57"/>
    <w:rsid w:val="00D5714D"/>
    <w:rsid w:val="00D60DAE"/>
    <w:rsid w:val="00D6174D"/>
    <w:rsid w:val="00D61D56"/>
    <w:rsid w:val="00D62241"/>
    <w:rsid w:val="00D6298F"/>
    <w:rsid w:val="00D6336C"/>
    <w:rsid w:val="00D64A90"/>
    <w:rsid w:val="00D65CA9"/>
    <w:rsid w:val="00D65FCF"/>
    <w:rsid w:val="00D67630"/>
    <w:rsid w:val="00D7069E"/>
    <w:rsid w:val="00D707D2"/>
    <w:rsid w:val="00D7254B"/>
    <w:rsid w:val="00D742BE"/>
    <w:rsid w:val="00D748B7"/>
    <w:rsid w:val="00D75DF1"/>
    <w:rsid w:val="00D80CDE"/>
    <w:rsid w:val="00D8164F"/>
    <w:rsid w:val="00D81AC3"/>
    <w:rsid w:val="00D83A36"/>
    <w:rsid w:val="00D84242"/>
    <w:rsid w:val="00D84324"/>
    <w:rsid w:val="00D857E4"/>
    <w:rsid w:val="00D869B3"/>
    <w:rsid w:val="00D90BF1"/>
    <w:rsid w:val="00D93A5E"/>
    <w:rsid w:val="00D96AF8"/>
    <w:rsid w:val="00D96DC6"/>
    <w:rsid w:val="00DA2E81"/>
    <w:rsid w:val="00DA33CC"/>
    <w:rsid w:val="00DA3438"/>
    <w:rsid w:val="00DA3687"/>
    <w:rsid w:val="00DA3BD2"/>
    <w:rsid w:val="00DA45C2"/>
    <w:rsid w:val="00DA4D66"/>
    <w:rsid w:val="00DA5CA5"/>
    <w:rsid w:val="00DB0E92"/>
    <w:rsid w:val="00DB3B88"/>
    <w:rsid w:val="00DB4D6A"/>
    <w:rsid w:val="00DB4FDA"/>
    <w:rsid w:val="00DB500A"/>
    <w:rsid w:val="00DB5678"/>
    <w:rsid w:val="00DB6F8B"/>
    <w:rsid w:val="00DB7F2E"/>
    <w:rsid w:val="00DC156E"/>
    <w:rsid w:val="00DC1BCF"/>
    <w:rsid w:val="00DC2B6F"/>
    <w:rsid w:val="00DC3487"/>
    <w:rsid w:val="00DC482F"/>
    <w:rsid w:val="00DC4D73"/>
    <w:rsid w:val="00DC52B3"/>
    <w:rsid w:val="00DC5FA0"/>
    <w:rsid w:val="00DC7006"/>
    <w:rsid w:val="00DD167A"/>
    <w:rsid w:val="00DD4D64"/>
    <w:rsid w:val="00DD5993"/>
    <w:rsid w:val="00DD770C"/>
    <w:rsid w:val="00DD7FD3"/>
    <w:rsid w:val="00DE0A8F"/>
    <w:rsid w:val="00DE0AC8"/>
    <w:rsid w:val="00DE12ED"/>
    <w:rsid w:val="00DE22A2"/>
    <w:rsid w:val="00DE3635"/>
    <w:rsid w:val="00DE4E26"/>
    <w:rsid w:val="00DE53A5"/>
    <w:rsid w:val="00DE5E71"/>
    <w:rsid w:val="00DE6BD9"/>
    <w:rsid w:val="00DE6CA4"/>
    <w:rsid w:val="00DE7391"/>
    <w:rsid w:val="00DF0D3A"/>
    <w:rsid w:val="00DF0FD7"/>
    <w:rsid w:val="00DF3AB2"/>
    <w:rsid w:val="00DF4B64"/>
    <w:rsid w:val="00DF5AC9"/>
    <w:rsid w:val="00DF5ECA"/>
    <w:rsid w:val="00DF61E1"/>
    <w:rsid w:val="00E01630"/>
    <w:rsid w:val="00E01975"/>
    <w:rsid w:val="00E02277"/>
    <w:rsid w:val="00E04D81"/>
    <w:rsid w:val="00E04F08"/>
    <w:rsid w:val="00E051AB"/>
    <w:rsid w:val="00E05756"/>
    <w:rsid w:val="00E057AB"/>
    <w:rsid w:val="00E070ED"/>
    <w:rsid w:val="00E07E95"/>
    <w:rsid w:val="00E10668"/>
    <w:rsid w:val="00E108F4"/>
    <w:rsid w:val="00E10A96"/>
    <w:rsid w:val="00E135F8"/>
    <w:rsid w:val="00E13707"/>
    <w:rsid w:val="00E13C81"/>
    <w:rsid w:val="00E14060"/>
    <w:rsid w:val="00E14982"/>
    <w:rsid w:val="00E17E94"/>
    <w:rsid w:val="00E203E3"/>
    <w:rsid w:val="00E2144A"/>
    <w:rsid w:val="00E21DA1"/>
    <w:rsid w:val="00E224FD"/>
    <w:rsid w:val="00E228C9"/>
    <w:rsid w:val="00E22E33"/>
    <w:rsid w:val="00E24218"/>
    <w:rsid w:val="00E25101"/>
    <w:rsid w:val="00E25EF5"/>
    <w:rsid w:val="00E26113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513C"/>
    <w:rsid w:val="00E368BD"/>
    <w:rsid w:val="00E40589"/>
    <w:rsid w:val="00E41DBF"/>
    <w:rsid w:val="00E422D3"/>
    <w:rsid w:val="00E44994"/>
    <w:rsid w:val="00E46D25"/>
    <w:rsid w:val="00E47591"/>
    <w:rsid w:val="00E5027A"/>
    <w:rsid w:val="00E515EB"/>
    <w:rsid w:val="00E52CF7"/>
    <w:rsid w:val="00E52ED5"/>
    <w:rsid w:val="00E54614"/>
    <w:rsid w:val="00E5670B"/>
    <w:rsid w:val="00E579CB"/>
    <w:rsid w:val="00E57AF7"/>
    <w:rsid w:val="00E60D17"/>
    <w:rsid w:val="00E619A9"/>
    <w:rsid w:val="00E655FB"/>
    <w:rsid w:val="00E6595B"/>
    <w:rsid w:val="00E666D0"/>
    <w:rsid w:val="00E670E3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1D7"/>
    <w:rsid w:val="00E7663D"/>
    <w:rsid w:val="00E77078"/>
    <w:rsid w:val="00E77334"/>
    <w:rsid w:val="00E8183D"/>
    <w:rsid w:val="00E8277E"/>
    <w:rsid w:val="00E82E51"/>
    <w:rsid w:val="00E84297"/>
    <w:rsid w:val="00E84461"/>
    <w:rsid w:val="00E84759"/>
    <w:rsid w:val="00E85961"/>
    <w:rsid w:val="00E8724D"/>
    <w:rsid w:val="00E875DE"/>
    <w:rsid w:val="00E902BE"/>
    <w:rsid w:val="00E915DF"/>
    <w:rsid w:val="00E91BC7"/>
    <w:rsid w:val="00E91E88"/>
    <w:rsid w:val="00E92AC2"/>
    <w:rsid w:val="00E92B07"/>
    <w:rsid w:val="00E951C8"/>
    <w:rsid w:val="00E95C00"/>
    <w:rsid w:val="00E961AB"/>
    <w:rsid w:val="00E96B1A"/>
    <w:rsid w:val="00E973F5"/>
    <w:rsid w:val="00EA05EA"/>
    <w:rsid w:val="00EA19CC"/>
    <w:rsid w:val="00EA277E"/>
    <w:rsid w:val="00EA524D"/>
    <w:rsid w:val="00EB05D5"/>
    <w:rsid w:val="00EB0A73"/>
    <w:rsid w:val="00EB0CA2"/>
    <w:rsid w:val="00EB3B32"/>
    <w:rsid w:val="00EB4C9F"/>
    <w:rsid w:val="00EB55CA"/>
    <w:rsid w:val="00EB567C"/>
    <w:rsid w:val="00EB5681"/>
    <w:rsid w:val="00EB5A3D"/>
    <w:rsid w:val="00EB5F12"/>
    <w:rsid w:val="00EB6291"/>
    <w:rsid w:val="00EB77E9"/>
    <w:rsid w:val="00EC0F01"/>
    <w:rsid w:val="00EC103F"/>
    <w:rsid w:val="00EC1391"/>
    <w:rsid w:val="00EC2966"/>
    <w:rsid w:val="00EC3073"/>
    <w:rsid w:val="00EC59A5"/>
    <w:rsid w:val="00EC5F12"/>
    <w:rsid w:val="00EC5F3D"/>
    <w:rsid w:val="00EC6CE7"/>
    <w:rsid w:val="00ED01AC"/>
    <w:rsid w:val="00ED317E"/>
    <w:rsid w:val="00ED3E53"/>
    <w:rsid w:val="00ED412E"/>
    <w:rsid w:val="00ED4554"/>
    <w:rsid w:val="00ED4EBD"/>
    <w:rsid w:val="00ED64D2"/>
    <w:rsid w:val="00ED6E01"/>
    <w:rsid w:val="00ED727D"/>
    <w:rsid w:val="00EE04FE"/>
    <w:rsid w:val="00EE20E5"/>
    <w:rsid w:val="00EE2B27"/>
    <w:rsid w:val="00EE2C6A"/>
    <w:rsid w:val="00EE46E2"/>
    <w:rsid w:val="00EE46F6"/>
    <w:rsid w:val="00EE491E"/>
    <w:rsid w:val="00EE641B"/>
    <w:rsid w:val="00EE7A0E"/>
    <w:rsid w:val="00EE7E5D"/>
    <w:rsid w:val="00EF0535"/>
    <w:rsid w:val="00EF111F"/>
    <w:rsid w:val="00EF2C2C"/>
    <w:rsid w:val="00EF3D42"/>
    <w:rsid w:val="00EF464C"/>
    <w:rsid w:val="00EF512A"/>
    <w:rsid w:val="00EF5AB8"/>
    <w:rsid w:val="00EF60D6"/>
    <w:rsid w:val="00EF66E4"/>
    <w:rsid w:val="00F014C9"/>
    <w:rsid w:val="00F02408"/>
    <w:rsid w:val="00F027F8"/>
    <w:rsid w:val="00F02E8E"/>
    <w:rsid w:val="00F02F62"/>
    <w:rsid w:val="00F0358B"/>
    <w:rsid w:val="00F04938"/>
    <w:rsid w:val="00F05CEA"/>
    <w:rsid w:val="00F0717A"/>
    <w:rsid w:val="00F07476"/>
    <w:rsid w:val="00F077F7"/>
    <w:rsid w:val="00F10B41"/>
    <w:rsid w:val="00F11A46"/>
    <w:rsid w:val="00F1245F"/>
    <w:rsid w:val="00F14D5F"/>
    <w:rsid w:val="00F150E4"/>
    <w:rsid w:val="00F175E5"/>
    <w:rsid w:val="00F202D6"/>
    <w:rsid w:val="00F214EF"/>
    <w:rsid w:val="00F21AF7"/>
    <w:rsid w:val="00F21E2C"/>
    <w:rsid w:val="00F22C5F"/>
    <w:rsid w:val="00F231ED"/>
    <w:rsid w:val="00F23B19"/>
    <w:rsid w:val="00F263ED"/>
    <w:rsid w:val="00F27207"/>
    <w:rsid w:val="00F322B7"/>
    <w:rsid w:val="00F32AA2"/>
    <w:rsid w:val="00F334FE"/>
    <w:rsid w:val="00F34594"/>
    <w:rsid w:val="00F34906"/>
    <w:rsid w:val="00F37257"/>
    <w:rsid w:val="00F37619"/>
    <w:rsid w:val="00F37B76"/>
    <w:rsid w:val="00F40984"/>
    <w:rsid w:val="00F430C7"/>
    <w:rsid w:val="00F43912"/>
    <w:rsid w:val="00F44A0E"/>
    <w:rsid w:val="00F46987"/>
    <w:rsid w:val="00F47D60"/>
    <w:rsid w:val="00F53422"/>
    <w:rsid w:val="00F53537"/>
    <w:rsid w:val="00F53E5A"/>
    <w:rsid w:val="00F53E9D"/>
    <w:rsid w:val="00F543CD"/>
    <w:rsid w:val="00F54429"/>
    <w:rsid w:val="00F54791"/>
    <w:rsid w:val="00F555A3"/>
    <w:rsid w:val="00F557B3"/>
    <w:rsid w:val="00F55A39"/>
    <w:rsid w:val="00F57B19"/>
    <w:rsid w:val="00F57ED9"/>
    <w:rsid w:val="00F6095C"/>
    <w:rsid w:val="00F61DEC"/>
    <w:rsid w:val="00F61E56"/>
    <w:rsid w:val="00F62729"/>
    <w:rsid w:val="00F63EEB"/>
    <w:rsid w:val="00F6479C"/>
    <w:rsid w:val="00F65CE8"/>
    <w:rsid w:val="00F661DA"/>
    <w:rsid w:val="00F67144"/>
    <w:rsid w:val="00F674FB"/>
    <w:rsid w:val="00F7041D"/>
    <w:rsid w:val="00F708C7"/>
    <w:rsid w:val="00F71ED6"/>
    <w:rsid w:val="00F743B5"/>
    <w:rsid w:val="00F75617"/>
    <w:rsid w:val="00F761F2"/>
    <w:rsid w:val="00F77179"/>
    <w:rsid w:val="00F7773B"/>
    <w:rsid w:val="00F77FFA"/>
    <w:rsid w:val="00F817F2"/>
    <w:rsid w:val="00F81E2D"/>
    <w:rsid w:val="00F82A74"/>
    <w:rsid w:val="00F838D9"/>
    <w:rsid w:val="00F84044"/>
    <w:rsid w:val="00F84582"/>
    <w:rsid w:val="00F84F48"/>
    <w:rsid w:val="00F8624E"/>
    <w:rsid w:val="00F87502"/>
    <w:rsid w:val="00F87706"/>
    <w:rsid w:val="00F9068C"/>
    <w:rsid w:val="00F91D42"/>
    <w:rsid w:val="00F928F8"/>
    <w:rsid w:val="00F9340D"/>
    <w:rsid w:val="00F93A9D"/>
    <w:rsid w:val="00F94139"/>
    <w:rsid w:val="00F95C7E"/>
    <w:rsid w:val="00F95DB7"/>
    <w:rsid w:val="00F96B72"/>
    <w:rsid w:val="00F96CFD"/>
    <w:rsid w:val="00FA0829"/>
    <w:rsid w:val="00FA0B5C"/>
    <w:rsid w:val="00FA1149"/>
    <w:rsid w:val="00FA50C8"/>
    <w:rsid w:val="00FA559D"/>
    <w:rsid w:val="00FA6335"/>
    <w:rsid w:val="00FA714D"/>
    <w:rsid w:val="00FB0212"/>
    <w:rsid w:val="00FB13A4"/>
    <w:rsid w:val="00FB2CE6"/>
    <w:rsid w:val="00FB43EF"/>
    <w:rsid w:val="00FB48A5"/>
    <w:rsid w:val="00FB521B"/>
    <w:rsid w:val="00FB586B"/>
    <w:rsid w:val="00FB70DA"/>
    <w:rsid w:val="00FB786B"/>
    <w:rsid w:val="00FB7DCF"/>
    <w:rsid w:val="00FC2CDA"/>
    <w:rsid w:val="00FC323A"/>
    <w:rsid w:val="00FC446A"/>
    <w:rsid w:val="00FC650B"/>
    <w:rsid w:val="00FC79C6"/>
    <w:rsid w:val="00FD09A4"/>
    <w:rsid w:val="00FD1B62"/>
    <w:rsid w:val="00FD2C36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6E0E"/>
    <w:rsid w:val="00FE7FA7"/>
    <w:rsid w:val="00FF09B6"/>
    <w:rsid w:val="00FF275F"/>
    <w:rsid w:val="00FF2D5C"/>
    <w:rsid w:val="00FF5676"/>
    <w:rsid w:val="00FF5D23"/>
    <w:rsid w:val="00FF7D64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5DE9E0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4ED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1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1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1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1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1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1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1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C76273"/>
    <w:pPr>
      <w:numPr>
        <w:numId w:val="13"/>
      </w:numPr>
      <w:tabs>
        <w:tab w:val="left" w:pos="1440"/>
      </w:tabs>
    </w:pPr>
  </w:style>
  <w:style w:type="character" w:customStyle="1" w:styleId="bulletlv2CharChar">
    <w:name w:val="bullet lv2 Char Char"/>
    <w:basedOn w:val="DefaultParagraphFont"/>
    <w:link w:val="bulletlv2"/>
    <w:rsid w:val="000F769D"/>
    <w:rPr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4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F95DB7"/>
    <w:rPr>
      <w:rFonts w:ascii="Times" w:eastAsia="Times" w:hAnsi="Time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32B5"/>
  </w:style>
  <w:style w:type="paragraph" w:styleId="BlockText">
    <w:name w:val="Block Text"/>
    <w:basedOn w:val="Normal"/>
    <w:rsid w:val="005532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5532B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2B5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5532B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532B5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5532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532B5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532B5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532B5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5532B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532B5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5532B5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532B5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5532B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532B5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5532B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532B5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5532B5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532B5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5532B5"/>
  </w:style>
  <w:style w:type="character" w:customStyle="1" w:styleId="DateChar">
    <w:name w:val="Date Char"/>
    <w:basedOn w:val="DefaultParagraphFont"/>
    <w:link w:val="Date"/>
    <w:semiHidden/>
    <w:rsid w:val="005532B5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5532B5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5532B5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5532B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5532B5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5532B5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532B5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5532B5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B5"/>
    <w:rPr>
      <w:rFonts w:ascii="Consolas" w:hAnsi="Consolas" w:cs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532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32B5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5532B5"/>
    <w:pPr>
      <w:ind w:left="360" w:hanging="360"/>
      <w:contextualSpacing/>
    </w:pPr>
  </w:style>
  <w:style w:type="paragraph" w:styleId="List2">
    <w:name w:val="List 2"/>
    <w:basedOn w:val="Normal"/>
    <w:semiHidden/>
    <w:rsid w:val="005532B5"/>
    <w:pPr>
      <w:ind w:hanging="360"/>
      <w:contextualSpacing/>
    </w:pPr>
  </w:style>
  <w:style w:type="paragraph" w:styleId="List3">
    <w:name w:val="List 3"/>
    <w:basedOn w:val="Normal"/>
    <w:semiHidden/>
    <w:rsid w:val="005532B5"/>
    <w:pPr>
      <w:ind w:left="1080" w:hanging="360"/>
      <w:contextualSpacing/>
    </w:pPr>
  </w:style>
  <w:style w:type="paragraph" w:styleId="List4">
    <w:name w:val="List 4"/>
    <w:basedOn w:val="Normal"/>
    <w:semiHidden/>
    <w:rsid w:val="005532B5"/>
    <w:pPr>
      <w:ind w:left="1440" w:hanging="360"/>
      <w:contextualSpacing/>
    </w:pPr>
  </w:style>
  <w:style w:type="paragraph" w:styleId="List5">
    <w:name w:val="List 5"/>
    <w:basedOn w:val="Normal"/>
    <w:semiHidden/>
    <w:rsid w:val="005532B5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5532B5"/>
    <w:pPr>
      <w:numPr>
        <w:numId w:val="22"/>
      </w:numPr>
      <w:contextualSpacing/>
    </w:pPr>
  </w:style>
  <w:style w:type="paragraph" w:styleId="ListBullet4">
    <w:name w:val="List Bullet 4"/>
    <w:basedOn w:val="Normal"/>
    <w:semiHidden/>
    <w:rsid w:val="005532B5"/>
    <w:pPr>
      <w:numPr>
        <w:numId w:val="23"/>
      </w:numPr>
      <w:contextualSpacing/>
    </w:pPr>
  </w:style>
  <w:style w:type="paragraph" w:styleId="ListBullet5">
    <w:name w:val="List Bullet 5"/>
    <w:basedOn w:val="Normal"/>
    <w:semiHidden/>
    <w:rsid w:val="005532B5"/>
    <w:pPr>
      <w:numPr>
        <w:numId w:val="24"/>
      </w:numPr>
      <w:contextualSpacing/>
    </w:pPr>
  </w:style>
  <w:style w:type="paragraph" w:styleId="ListContinue">
    <w:name w:val="List Continue"/>
    <w:basedOn w:val="Normal"/>
    <w:semiHidden/>
    <w:rsid w:val="005532B5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5532B5"/>
    <w:pPr>
      <w:spacing w:after="120"/>
      <w:contextualSpacing/>
    </w:pPr>
  </w:style>
  <w:style w:type="paragraph" w:styleId="ListContinue3">
    <w:name w:val="List Continue 3"/>
    <w:basedOn w:val="Normal"/>
    <w:semiHidden/>
    <w:rsid w:val="005532B5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5532B5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5532B5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5532B5"/>
    <w:pPr>
      <w:numPr>
        <w:numId w:val="25"/>
      </w:numPr>
      <w:contextualSpacing/>
    </w:pPr>
  </w:style>
  <w:style w:type="paragraph" w:styleId="ListNumber2">
    <w:name w:val="List Number 2"/>
    <w:basedOn w:val="Normal"/>
    <w:semiHidden/>
    <w:rsid w:val="005532B5"/>
    <w:pPr>
      <w:numPr>
        <w:numId w:val="26"/>
      </w:numPr>
      <w:contextualSpacing/>
    </w:pPr>
  </w:style>
  <w:style w:type="paragraph" w:styleId="ListNumber3">
    <w:name w:val="List Number 3"/>
    <w:basedOn w:val="Normal"/>
    <w:semiHidden/>
    <w:rsid w:val="005532B5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rsid w:val="005532B5"/>
    <w:pPr>
      <w:numPr>
        <w:numId w:val="28"/>
      </w:numPr>
      <w:contextualSpacing/>
    </w:pPr>
  </w:style>
  <w:style w:type="paragraph" w:styleId="ListNumber5">
    <w:name w:val="List Number 5"/>
    <w:basedOn w:val="Normal"/>
    <w:semiHidden/>
    <w:rsid w:val="005532B5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532B5"/>
    <w:pPr>
      <w:contextualSpacing/>
    </w:pPr>
  </w:style>
  <w:style w:type="paragraph" w:styleId="MessageHeader">
    <w:name w:val="Message Header"/>
    <w:basedOn w:val="Normal"/>
    <w:link w:val="MessageHeaderChar"/>
    <w:rsid w:val="005532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532B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5532B5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5532B5"/>
  </w:style>
  <w:style w:type="paragraph" w:styleId="NoteHeading">
    <w:name w:val="Note Heading"/>
    <w:basedOn w:val="Normal"/>
    <w:next w:val="Normal"/>
    <w:link w:val="NoteHeadingChar"/>
    <w:rsid w:val="005532B5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5532B5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5532B5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532B5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532B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32B5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5532B5"/>
  </w:style>
  <w:style w:type="character" w:customStyle="1" w:styleId="SalutationChar">
    <w:name w:val="Salutation Char"/>
    <w:basedOn w:val="DefaultParagraphFont"/>
    <w:link w:val="Salutation"/>
    <w:semiHidden/>
    <w:rsid w:val="005532B5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5532B5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532B5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5532B5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5532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5532B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53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5532B5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2B5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F23FA"/>
    <w:rPr>
      <w:b/>
      <w:bCs/>
    </w:rPr>
  </w:style>
  <w:style w:type="paragraph" w:customStyle="1" w:styleId="Style1">
    <w:name w:val="Style1"/>
    <w:basedOn w:val="Heading2"/>
    <w:link w:val="Style1Char"/>
    <w:qFormat/>
    <w:rsid w:val="00220F91"/>
    <w:rPr>
      <w:lang w:bidi="he-IL"/>
    </w:rPr>
  </w:style>
  <w:style w:type="character" w:customStyle="1" w:styleId="Strong1">
    <w:name w:val="Strong1"/>
    <w:basedOn w:val="DefaultParagraphFont"/>
    <w:rsid w:val="00103F54"/>
  </w:style>
  <w:style w:type="character" w:customStyle="1" w:styleId="Style1Char">
    <w:name w:val="Style1 Char"/>
    <w:basedOn w:val="Heading2Char"/>
    <w:link w:val="Style1"/>
    <w:rsid w:val="00220F91"/>
    <w:rPr>
      <w:rFonts w:ascii="Arial" w:hAnsi="Arial" w:cs="Arial"/>
      <w:sz w:val="36"/>
      <w:szCs w:val="36"/>
      <w:lang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4ED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1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1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1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1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1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1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1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C76273"/>
    <w:pPr>
      <w:numPr>
        <w:numId w:val="13"/>
      </w:numPr>
      <w:tabs>
        <w:tab w:val="left" w:pos="1440"/>
      </w:tabs>
    </w:pPr>
  </w:style>
  <w:style w:type="character" w:customStyle="1" w:styleId="bulletlv2CharChar">
    <w:name w:val="bullet lv2 Char Char"/>
    <w:basedOn w:val="DefaultParagraphFont"/>
    <w:link w:val="bulletlv2"/>
    <w:rsid w:val="000F769D"/>
    <w:rPr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4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F95DB7"/>
    <w:rPr>
      <w:rFonts w:ascii="Times" w:eastAsia="Times" w:hAnsi="Time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532B5"/>
  </w:style>
  <w:style w:type="paragraph" w:styleId="BlockText">
    <w:name w:val="Block Text"/>
    <w:basedOn w:val="Normal"/>
    <w:rsid w:val="005532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5532B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2B5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5532B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532B5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5532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532B5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532B5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532B5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5532B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532B5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5532B5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532B5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5532B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532B5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5532B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532B5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5532B5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532B5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5532B5"/>
  </w:style>
  <w:style w:type="character" w:customStyle="1" w:styleId="DateChar">
    <w:name w:val="Date Char"/>
    <w:basedOn w:val="DefaultParagraphFont"/>
    <w:link w:val="Date"/>
    <w:semiHidden/>
    <w:rsid w:val="005532B5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5532B5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5532B5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5532B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5532B5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5532B5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532B5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5532B5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B5"/>
    <w:rPr>
      <w:rFonts w:ascii="Consolas" w:hAnsi="Consolas" w:cs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532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32B5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5532B5"/>
    <w:pPr>
      <w:ind w:left="360" w:hanging="360"/>
      <w:contextualSpacing/>
    </w:pPr>
  </w:style>
  <w:style w:type="paragraph" w:styleId="List2">
    <w:name w:val="List 2"/>
    <w:basedOn w:val="Normal"/>
    <w:semiHidden/>
    <w:rsid w:val="005532B5"/>
    <w:pPr>
      <w:ind w:hanging="360"/>
      <w:contextualSpacing/>
    </w:pPr>
  </w:style>
  <w:style w:type="paragraph" w:styleId="List3">
    <w:name w:val="List 3"/>
    <w:basedOn w:val="Normal"/>
    <w:semiHidden/>
    <w:rsid w:val="005532B5"/>
    <w:pPr>
      <w:ind w:left="1080" w:hanging="360"/>
      <w:contextualSpacing/>
    </w:pPr>
  </w:style>
  <w:style w:type="paragraph" w:styleId="List4">
    <w:name w:val="List 4"/>
    <w:basedOn w:val="Normal"/>
    <w:semiHidden/>
    <w:rsid w:val="005532B5"/>
    <w:pPr>
      <w:ind w:left="1440" w:hanging="360"/>
      <w:contextualSpacing/>
    </w:pPr>
  </w:style>
  <w:style w:type="paragraph" w:styleId="List5">
    <w:name w:val="List 5"/>
    <w:basedOn w:val="Normal"/>
    <w:semiHidden/>
    <w:rsid w:val="005532B5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5532B5"/>
    <w:pPr>
      <w:numPr>
        <w:numId w:val="22"/>
      </w:numPr>
      <w:contextualSpacing/>
    </w:pPr>
  </w:style>
  <w:style w:type="paragraph" w:styleId="ListBullet4">
    <w:name w:val="List Bullet 4"/>
    <w:basedOn w:val="Normal"/>
    <w:semiHidden/>
    <w:rsid w:val="005532B5"/>
    <w:pPr>
      <w:numPr>
        <w:numId w:val="23"/>
      </w:numPr>
      <w:contextualSpacing/>
    </w:pPr>
  </w:style>
  <w:style w:type="paragraph" w:styleId="ListBullet5">
    <w:name w:val="List Bullet 5"/>
    <w:basedOn w:val="Normal"/>
    <w:semiHidden/>
    <w:rsid w:val="005532B5"/>
    <w:pPr>
      <w:numPr>
        <w:numId w:val="24"/>
      </w:numPr>
      <w:contextualSpacing/>
    </w:pPr>
  </w:style>
  <w:style w:type="paragraph" w:styleId="ListContinue">
    <w:name w:val="List Continue"/>
    <w:basedOn w:val="Normal"/>
    <w:semiHidden/>
    <w:rsid w:val="005532B5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5532B5"/>
    <w:pPr>
      <w:spacing w:after="120"/>
      <w:contextualSpacing/>
    </w:pPr>
  </w:style>
  <w:style w:type="paragraph" w:styleId="ListContinue3">
    <w:name w:val="List Continue 3"/>
    <w:basedOn w:val="Normal"/>
    <w:semiHidden/>
    <w:rsid w:val="005532B5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5532B5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5532B5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5532B5"/>
    <w:pPr>
      <w:numPr>
        <w:numId w:val="25"/>
      </w:numPr>
      <w:contextualSpacing/>
    </w:pPr>
  </w:style>
  <w:style w:type="paragraph" w:styleId="ListNumber2">
    <w:name w:val="List Number 2"/>
    <w:basedOn w:val="Normal"/>
    <w:semiHidden/>
    <w:rsid w:val="005532B5"/>
    <w:pPr>
      <w:numPr>
        <w:numId w:val="26"/>
      </w:numPr>
      <w:contextualSpacing/>
    </w:pPr>
  </w:style>
  <w:style w:type="paragraph" w:styleId="ListNumber3">
    <w:name w:val="List Number 3"/>
    <w:basedOn w:val="Normal"/>
    <w:semiHidden/>
    <w:rsid w:val="005532B5"/>
    <w:pPr>
      <w:numPr>
        <w:numId w:val="27"/>
      </w:numPr>
      <w:contextualSpacing/>
    </w:pPr>
  </w:style>
  <w:style w:type="paragraph" w:styleId="ListNumber4">
    <w:name w:val="List Number 4"/>
    <w:basedOn w:val="Normal"/>
    <w:semiHidden/>
    <w:rsid w:val="005532B5"/>
    <w:pPr>
      <w:numPr>
        <w:numId w:val="28"/>
      </w:numPr>
      <w:contextualSpacing/>
    </w:pPr>
  </w:style>
  <w:style w:type="paragraph" w:styleId="ListNumber5">
    <w:name w:val="List Number 5"/>
    <w:basedOn w:val="Normal"/>
    <w:semiHidden/>
    <w:rsid w:val="005532B5"/>
    <w:pPr>
      <w:numPr>
        <w:numId w:val="29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532B5"/>
    <w:pPr>
      <w:contextualSpacing/>
    </w:pPr>
  </w:style>
  <w:style w:type="paragraph" w:styleId="MessageHeader">
    <w:name w:val="Message Header"/>
    <w:basedOn w:val="Normal"/>
    <w:link w:val="MessageHeaderChar"/>
    <w:rsid w:val="005532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532B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5532B5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5532B5"/>
  </w:style>
  <w:style w:type="paragraph" w:styleId="NoteHeading">
    <w:name w:val="Note Heading"/>
    <w:basedOn w:val="Normal"/>
    <w:next w:val="Normal"/>
    <w:link w:val="NoteHeadingChar"/>
    <w:rsid w:val="005532B5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5532B5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5532B5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532B5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532B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32B5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5532B5"/>
  </w:style>
  <w:style w:type="character" w:customStyle="1" w:styleId="SalutationChar">
    <w:name w:val="Salutation Char"/>
    <w:basedOn w:val="DefaultParagraphFont"/>
    <w:link w:val="Salutation"/>
    <w:semiHidden/>
    <w:rsid w:val="005532B5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5532B5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532B5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5532B5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5532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5532B5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53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5532B5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2B5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F23FA"/>
    <w:rPr>
      <w:b/>
      <w:bCs/>
    </w:rPr>
  </w:style>
  <w:style w:type="paragraph" w:customStyle="1" w:styleId="Style1">
    <w:name w:val="Style1"/>
    <w:basedOn w:val="Heading2"/>
    <w:link w:val="Style1Char"/>
    <w:qFormat/>
    <w:rsid w:val="00220F91"/>
    <w:rPr>
      <w:lang w:bidi="he-IL"/>
    </w:rPr>
  </w:style>
  <w:style w:type="character" w:customStyle="1" w:styleId="Strong1">
    <w:name w:val="Strong1"/>
    <w:basedOn w:val="DefaultParagraphFont"/>
    <w:rsid w:val="00103F54"/>
  </w:style>
  <w:style w:type="character" w:customStyle="1" w:styleId="Style1Char">
    <w:name w:val="Style1 Char"/>
    <w:basedOn w:val="Heading2Char"/>
    <w:link w:val="Style1"/>
    <w:rsid w:val="00220F91"/>
    <w:rPr>
      <w:rFonts w:ascii="Arial" w:hAnsi="Arial" w:cs="Arial"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4.xml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eader" Target="header6.xml"/><Relationship Id="rId24" Type="http://schemas.openxmlformats.org/officeDocument/2006/relationships/header" Target="header7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28" Type="http://schemas.microsoft.com/office/2011/relationships/commentsExtended" Target="commentsExtended.xml"/><Relationship Id="rId29" Type="http://schemas.microsoft.com/office/2011/relationships/people" Target="people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Relationship Id="rId2" Type="http://schemas.openxmlformats.org/officeDocument/2006/relationships/hyperlink" Target="https://allseenalliance.org/allseen/ip-polic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44676"/>
    <w:rsid w:val="000B4C82"/>
    <w:rsid w:val="001F57E6"/>
    <w:rsid w:val="00236B0B"/>
    <w:rsid w:val="0029174B"/>
    <w:rsid w:val="002E1003"/>
    <w:rsid w:val="00343578"/>
    <w:rsid w:val="003B5CD9"/>
    <w:rsid w:val="00443F32"/>
    <w:rsid w:val="00451E1F"/>
    <w:rsid w:val="004B3F3C"/>
    <w:rsid w:val="00575AA7"/>
    <w:rsid w:val="005817EC"/>
    <w:rsid w:val="005B1E60"/>
    <w:rsid w:val="005B41A5"/>
    <w:rsid w:val="00697A4E"/>
    <w:rsid w:val="007A254C"/>
    <w:rsid w:val="007D670D"/>
    <w:rsid w:val="0084447D"/>
    <w:rsid w:val="00897F46"/>
    <w:rsid w:val="00956A29"/>
    <w:rsid w:val="00A77D48"/>
    <w:rsid w:val="00AF2972"/>
    <w:rsid w:val="00B2432A"/>
    <w:rsid w:val="00B4353A"/>
    <w:rsid w:val="00BB33B4"/>
    <w:rsid w:val="00C66364"/>
    <w:rsid w:val="00C8169F"/>
    <w:rsid w:val="00D335ED"/>
    <w:rsid w:val="00E221A3"/>
    <w:rsid w:val="00E24E82"/>
    <w:rsid w:val="00EA55D1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NFSEWWYKJRXV-3-530</_dlc_DocId>
    <_dlc_DocIdUrl xmlns="f2ed92bd-8d09-433a-a373-33633314152a">
      <Url>https://projects.qualcomm.com/sites/alljoyndocs/_layouts/15/DocIdRedir.aspx?ID=NFSEWWYKJRXV-3-530</Url>
      <Description>NFSEWWYKJRXV-3-530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AAD37-C7B3-4D53-8D40-39FE9B9C1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E770C-1933-4123-9C23-E783A3CC1A0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A585969-7AF4-436B-91EC-9C86A92CBEE5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4.xml><?xml version="1.0" encoding="utf-8"?>
<ds:datastoreItem xmlns:ds="http://schemas.openxmlformats.org/officeDocument/2006/customXml" ds:itemID="{3CADB4AC-5078-4B33-A936-518DBF555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997209-06B9-6349-B22D-B49D34E0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\Users\kristij\AppData\Roaming\Microsoft\Templates\AllJoyn_document.dotm</Template>
  <TotalTime>0</TotalTime>
  <Pages>14</Pages>
  <Words>2675</Words>
  <Characters>15250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Gateway Controller Framework API Guide</vt:lpstr>
    </vt:vector>
  </TitlesOfParts>
  <Manager/>
  <Company>QCE</Company>
  <LinksUpToDate>false</LinksUpToDate>
  <CharactersWithSpaces>17890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 Controller Framework API Guide</dc:title>
  <dc:subject/>
  <dc:creator>Shaul Kedem</dc:creator>
  <cp:keywords>QCE</cp:keywords>
  <dc:description/>
  <cp:lastModifiedBy>Art Lancaster</cp:lastModifiedBy>
  <cp:revision>3</cp:revision>
  <cp:lastPrinted>2015-02-04T17:05:00Z</cp:lastPrinted>
  <dcterms:created xsi:type="dcterms:W3CDTF">2015-02-04T17:05:00Z</dcterms:created>
  <dcterms:modified xsi:type="dcterms:W3CDTF">2015-02-04T17:05:00Z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1163616543</vt:i4>
  </property>
  <property fmtid="{D5CDD505-2E9C-101B-9397-08002B2CF9AE}" pid="3" name="_NewReviewCycle">
    <vt:lpwstr/>
  </property>
  <property fmtid="{D5CDD505-2E9C-101B-9397-08002B2CF9AE}" pid="4" name="_EmailSubject">
    <vt:lpwstr>GW API guides</vt:lpwstr>
  </property>
  <property fmtid="{D5CDD505-2E9C-101B-9397-08002B2CF9AE}" pid="5" name="_AuthorEmail">
    <vt:lpwstr>tasher@qce.qualcomm.com</vt:lpwstr>
  </property>
  <property fmtid="{D5CDD505-2E9C-101B-9397-08002B2CF9AE}" pid="6" name="_AuthorEmailDisplayName">
    <vt:lpwstr>Asher, Tsahi</vt:lpwstr>
  </property>
  <property fmtid="{D5CDD505-2E9C-101B-9397-08002B2CF9AE}" pid="7" name="ContentTypeId">
    <vt:lpwstr>0x010100E212E536ECB9414D9F91F224B23993A0</vt:lpwstr>
  </property>
  <property fmtid="{D5CDD505-2E9C-101B-9397-08002B2CF9AE}" pid="8" name="_dlc_DocIdItemGuid">
    <vt:lpwstr>c221d45a-479b-41a2-b579-f17b0703667e</vt:lpwstr>
  </property>
  <property fmtid="{D5CDD505-2E9C-101B-9397-08002B2CF9AE}" pid="9" name="_PreviousAdHocReviewCycleID">
    <vt:i4>1286365687</vt:i4>
  </property>
</Properties>
</file>